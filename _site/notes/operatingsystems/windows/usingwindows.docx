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3DF53303" w:rsidR="00CE23AA" w:rsidRDefault="00105C80" w:rsidP="0036239E">
      <w:pPr>
        <w:pStyle w:val="DocumentTitle"/>
        <w:ind w:firstLine="0"/>
      </w:pPr>
      <w:r>
        <w:t>Using Windows</w:t>
      </w:r>
    </w:p>
    <w:p w14:paraId="3D80E79C" w14:textId="77777777" w:rsidR="00BD04E8" w:rsidRDefault="00BD04E8" w:rsidP="00BD04E8"/>
    <w:p w14:paraId="73A040D4" w14:textId="11C76CF8" w:rsidR="0065136D" w:rsidRDefault="00105C80" w:rsidP="0065136D">
      <w:pPr>
        <w:pStyle w:val="Heading2"/>
      </w:pPr>
      <w:r>
        <w:t>How To</w:t>
      </w:r>
    </w:p>
    <w:p w14:paraId="2AAC30F3" w14:textId="7372A63B" w:rsidR="008A6E55" w:rsidRDefault="00DF38F8" w:rsidP="008A6E55">
      <w:pPr>
        <w:pStyle w:val="Heading3"/>
      </w:pPr>
      <w:r>
        <w:t xml:space="preserve">Common </w:t>
      </w:r>
      <w:r w:rsidR="008A6E55">
        <w:t>Environment Variables</w:t>
      </w:r>
      <w:r>
        <w:t xml:space="preserve"> </w:t>
      </w:r>
    </w:p>
    <w:tbl>
      <w:tblPr>
        <w:tblStyle w:val="RowAndColumnStyle"/>
        <w:tblW w:w="0" w:type="auto"/>
        <w:tblLook w:val="04A0" w:firstRow="1" w:lastRow="0" w:firstColumn="1" w:lastColumn="0" w:noHBand="0" w:noVBand="1"/>
      </w:tblPr>
      <w:tblGrid>
        <w:gridCol w:w="4013"/>
        <w:gridCol w:w="4013"/>
      </w:tblGrid>
      <w:tr w:rsidR="000F0AF1" w14:paraId="5C9A3C11" w14:textId="77777777" w:rsidTr="000F0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6385C46A" w14:textId="77777777" w:rsidR="000F0AF1" w:rsidRDefault="000F0AF1" w:rsidP="00932177">
            <w:pPr>
              <w:pStyle w:val="TableCellNormal"/>
            </w:pPr>
          </w:p>
        </w:tc>
        <w:tc>
          <w:tcPr>
            <w:tcW w:w="4013" w:type="dxa"/>
          </w:tcPr>
          <w:p w14:paraId="1DCD0089" w14:textId="2B8B1BA9" w:rsidR="000F0AF1" w:rsidRPr="00F806B5" w:rsidRDefault="00DF38F8" w:rsidP="00932177">
            <w:pPr>
              <w:pStyle w:val="TableCell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0F0AF1" w14:paraId="10AE0E10" w14:textId="77777777" w:rsidTr="000F0AF1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23FF5023" w14:textId="0E00703D" w:rsidR="000F0AF1" w:rsidRPr="00F806B5" w:rsidRDefault="000F0AF1" w:rsidP="00932177">
            <w:pPr>
              <w:pStyle w:val="TableCellNormal"/>
            </w:pPr>
            <w:r>
              <w:t>User Directory (</w:t>
            </w:r>
            <w:r w:rsidRPr="000F0AF1">
              <w:t>C:\Users</w:t>
            </w:r>
            <w:r>
              <w:t>&lt;username&gt;)</w:t>
            </w:r>
          </w:p>
        </w:tc>
        <w:tc>
          <w:tcPr>
            <w:tcW w:w="4013" w:type="dxa"/>
          </w:tcPr>
          <w:p w14:paraId="14B22124" w14:textId="7D031497" w:rsidR="000F0AF1" w:rsidRPr="00F806B5" w:rsidRDefault="000F0AF1" w:rsidP="0053395B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E4E6E8"/>
              </w:rPr>
              <w:t>%USERPROFILE%</w:t>
            </w:r>
          </w:p>
        </w:tc>
      </w:tr>
    </w:tbl>
    <w:p w14:paraId="2C3CCDE4" w14:textId="01D7A7D8" w:rsidR="008A6E55" w:rsidRDefault="008A6E55" w:rsidP="008A6E55"/>
    <w:p w14:paraId="6631EA0E" w14:textId="0A93A42E" w:rsidR="00DF38F8" w:rsidRDefault="00DF38F8" w:rsidP="00DF38F8">
      <w:pPr>
        <w:pStyle w:val="Heading3"/>
      </w:pPr>
      <w:r>
        <w:t>Environment Variables and Terminal</w:t>
      </w:r>
    </w:p>
    <w:tbl>
      <w:tblPr>
        <w:tblStyle w:val="RowAndColumnStyle"/>
        <w:tblW w:w="0" w:type="auto"/>
        <w:tblLook w:val="04A0" w:firstRow="1" w:lastRow="0" w:firstColumn="1" w:lastColumn="0" w:noHBand="0" w:noVBand="1"/>
      </w:tblPr>
      <w:tblGrid>
        <w:gridCol w:w="4013"/>
        <w:gridCol w:w="4013"/>
      </w:tblGrid>
      <w:tr w:rsidR="00DF38F8" w14:paraId="58695D2C" w14:textId="77777777" w:rsidTr="00932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49942AF5" w14:textId="5AB05154" w:rsidR="00DF38F8" w:rsidRDefault="00DF38F8" w:rsidP="00932177">
            <w:pPr>
              <w:pStyle w:val="TableCellNormal"/>
            </w:pPr>
            <w:r>
              <w:t>Effect</w:t>
            </w:r>
          </w:p>
        </w:tc>
        <w:tc>
          <w:tcPr>
            <w:tcW w:w="4013" w:type="dxa"/>
          </w:tcPr>
          <w:p w14:paraId="5440E3A0" w14:textId="342B3EA0" w:rsidR="00DF38F8" w:rsidRPr="00F806B5" w:rsidRDefault="00DF38F8" w:rsidP="00932177">
            <w:pPr>
              <w:pStyle w:val="TableCell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DF38F8" w14:paraId="644FD9F0" w14:textId="77777777" w:rsidTr="00932177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78805217" w14:textId="77777777" w:rsidR="00DF38F8" w:rsidRPr="00F806B5" w:rsidRDefault="00DF38F8" w:rsidP="00932177">
            <w:pPr>
              <w:pStyle w:val="TableCellNormal"/>
            </w:pPr>
            <w:r>
              <w:t xml:space="preserve">List All Env Variables </w:t>
            </w:r>
          </w:p>
        </w:tc>
        <w:tc>
          <w:tcPr>
            <w:tcW w:w="4013" w:type="dxa"/>
          </w:tcPr>
          <w:p w14:paraId="6DDA21CE" w14:textId="77777777" w:rsidR="00DF38F8" w:rsidRDefault="00DF38F8" w:rsidP="00932177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DF38F8" w14:paraId="15CFFC03" w14:textId="77777777" w:rsidTr="00932177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6668C100" w14:textId="77777777" w:rsidR="00DF38F8" w:rsidRDefault="00DF38F8" w:rsidP="00932177">
            <w:pPr>
              <w:pStyle w:val="TableCellNormal"/>
            </w:pPr>
            <w:r>
              <w:t xml:space="preserve">Show Env Variable </w:t>
            </w:r>
          </w:p>
        </w:tc>
        <w:tc>
          <w:tcPr>
            <w:tcW w:w="4013" w:type="dxa"/>
          </w:tcPr>
          <w:p w14:paraId="5BC0FDA8" w14:textId="77777777" w:rsidR="00DF38F8" w:rsidRDefault="00DF38F8" w:rsidP="00932177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F0D">
              <w:t>echo %USERPROFILE%</w:t>
            </w:r>
          </w:p>
        </w:tc>
      </w:tr>
      <w:tr w:rsidR="00DF38F8" w14:paraId="75BAE3CD" w14:textId="77777777" w:rsidTr="00932177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6703BABB" w14:textId="77777777" w:rsidR="00DF38F8" w:rsidRDefault="00DF38F8" w:rsidP="00932177">
            <w:pPr>
              <w:pStyle w:val="TableCellNormal"/>
            </w:pPr>
            <w:r>
              <w:t xml:space="preserve">Set Env Variable </w:t>
            </w:r>
          </w:p>
        </w:tc>
        <w:tc>
          <w:tcPr>
            <w:tcW w:w="4013" w:type="dxa"/>
          </w:tcPr>
          <w:p w14:paraId="151F8841" w14:textId="77777777" w:rsidR="00DF38F8" w:rsidRPr="00BF3F0D" w:rsidRDefault="00DF38F8" w:rsidP="00932177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07E">
              <w:t>set HELLO=SomeMessage</w:t>
            </w:r>
          </w:p>
        </w:tc>
      </w:tr>
    </w:tbl>
    <w:p w14:paraId="6F252958" w14:textId="77777777" w:rsidR="007E34F2" w:rsidRDefault="007E34F2" w:rsidP="007E34F2">
      <w:pPr>
        <w:pStyle w:val="Heading3"/>
      </w:pPr>
    </w:p>
    <w:p w14:paraId="087E8661" w14:textId="5477B08B" w:rsidR="007E34F2" w:rsidRDefault="007E34F2" w:rsidP="007E34F2">
      <w:pPr>
        <w:pStyle w:val="Heading3"/>
      </w:pPr>
      <w:r>
        <w:t xml:space="preserve">Environment Variables and </w:t>
      </w:r>
      <w:r w:rsidR="00732B89">
        <w:t>PowerShell</w:t>
      </w:r>
    </w:p>
    <w:tbl>
      <w:tblPr>
        <w:tblStyle w:val="RowAndColumnStyle"/>
        <w:tblW w:w="0" w:type="auto"/>
        <w:tblLook w:val="04A0" w:firstRow="1" w:lastRow="0" w:firstColumn="1" w:lastColumn="0" w:noHBand="0" w:noVBand="1"/>
      </w:tblPr>
      <w:tblGrid>
        <w:gridCol w:w="4013"/>
        <w:gridCol w:w="4013"/>
      </w:tblGrid>
      <w:tr w:rsidR="007E34F2" w14:paraId="59701245" w14:textId="77777777" w:rsidTr="00932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78F5EFCE" w14:textId="77777777" w:rsidR="007E34F2" w:rsidRDefault="007E34F2" w:rsidP="00932177">
            <w:pPr>
              <w:pStyle w:val="TableCellNormal"/>
            </w:pPr>
            <w:r>
              <w:t>Effect</w:t>
            </w:r>
          </w:p>
        </w:tc>
        <w:tc>
          <w:tcPr>
            <w:tcW w:w="4013" w:type="dxa"/>
          </w:tcPr>
          <w:p w14:paraId="0DFDB75D" w14:textId="77777777" w:rsidR="007E34F2" w:rsidRPr="00F806B5" w:rsidRDefault="007E34F2" w:rsidP="00932177">
            <w:pPr>
              <w:pStyle w:val="TableCell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7E34F2" w14:paraId="32890A78" w14:textId="77777777" w:rsidTr="00932177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3B79D6B4" w14:textId="77777777" w:rsidR="007E34F2" w:rsidRPr="00F806B5" w:rsidRDefault="007E34F2" w:rsidP="00932177">
            <w:pPr>
              <w:pStyle w:val="TableCellNormal"/>
            </w:pPr>
            <w:r>
              <w:t xml:space="preserve">List All Env Variables </w:t>
            </w:r>
          </w:p>
        </w:tc>
        <w:tc>
          <w:tcPr>
            <w:tcW w:w="4013" w:type="dxa"/>
          </w:tcPr>
          <w:p w14:paraId="4C2E97F9" w14:textId="77777777" w:rsidR="007E34F2" w:rsidRDefault="007E34F2" w:rsidP="00932177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7E34F2" w14:paraId="30335414" w14:textId="77777777" w:rsidTr="00932177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4E635D5B" w14:textId="77777777" w:rsidR="007E34F2" w:rsidRDefault="007E34F2" w:rsidP="00932177">
            <w:pPr>
              <w:pStyle w:val="TableCellNormal"/>
            </w:pPr>
            <w:r>
              <w:t xml:space="preserve">Show Env Variable </w:t>
            </w:r>
          </w:p>
        </w:tc>
        <w:tc>
          <w:tcPr>
            <w:tcW w:w="4013" w:type="dxa"/>
          </w:tcPr>
          <w:p w14:paraId="55015C00" w14:textId="77777777" w:rsidR="007E34F2" w:rsidRDefault="007E34F2" w:rsidP="00932177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F0D">
              <w:t>echo %USERPROFILE%</w:t>
            </w:r>
          </w:p>
        </w:tc>
      </w:tr>
      <w:tr w:rsidR="007E34F2" w14:paraId="6C961753" w14:textId="77777777" w:rsidTr="00932177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3C2D4235" w14:textId="77777777" w:rsidR="007E34F2" w:rsidRDefault="007E34F2" w:rsidP="00932177">
            <w:pPr>
              <w:pStyle w:val="TableCellNormal"/>
            </w:pPr>
            <w:r>
              <w:t xml:space="preserve">Set Env Variable </w:t>
            </w:r>
          </w:p>
        </w:tc>
        <w:tc>
          <w:tcPr>
            <w:tcW w:w="4013" w:type="dxa"/>
          </w:tcPr>
          <w:p w14:paraId="2F51B4E9" w14:textId="77777777" w:rsidR="007E34F2" w:rsidRPr="00BF3F0D" w:rsidRDefault="007E34F2" w:rsidP="00932177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07E">
              <w:t>set HELLO=SomeMessage</w:t>
            </w:r>
          </w:p>
        </w:tc>
      </w:tr>
    </w:tbl>
    <w:p w14:paraId="5D0E3D1E" w14:textId="77777777" w:rsidR="00DF38F8" w:rsidRPr="00DF38F8" w:rsidRDefault="00DF38F8" w:rsidP="00DF38F8"/>
    <w:p w14:paraId="494EBCF2" w14:textId="6CB36196" w:rsidR="00DF38F8" w:rsidRDefault="00DF38F8" w:rsidP="008A6E55"/>
    <w:p w14:paraId="38B3A7E3" w14:textId="77777777" w:rsidR="00DF38F8" w:rsidRPr="008A6E55" w:rsidRDefault="00DF38F8" w:rsidP="008A6E55"/>
    <w:p w14:paraId="5B7778FE" w14:textId="4686E1A7" w:rsidR="00105C80" w:rsidRDefault="00DB7CEF" w:rsidP="00DB7CEF">
      <w:pPr>
        <w:pStyle w:val="Heading5"/>
      </w:pPr>
      <w:r>
        <w:t>How do I find which application is holding onto my file handle?</w:t>
      </w:r>
    </w:p>
    <w:p w14:paraId="61424611" w14:textId="74740725" w:rsidR="00DB7CEF" w:rsidRDefault="00DB7CEF" w:rsidP="00DB7CEF">
      <w:r>
        <w:t>Open Resource Manager from the Window Start</w:t>
      </w:r>
    </w:p>
    <w:p w14:paraId="2242FC1F" w14:textId="697C15D5" w:rsidR="00DB7CEF" w:rsidRDefault="00DB7CEF" w:rsidP="00DB7CEF">
      <w:r>
        <w:rPr>
          <w:noProof/>
        </w:rPr>
        <w:lastRenderedPageBreak/>
        <w:drawing>
          <wp:inline distT="0" distB="0" distL="0" distR="0" wp14:anchorId="729580BE" wp14:editId="580C433B">
            <wp:extent cx="3475587" cy="155642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386" cy="15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7FB1" w14:textId="7EEEB12D" w:rsidR="00DB7CEF" w:rsidRPr="00DB7CEF" w:rsidRDefault="00DB7CEF" w:rsidP="00DB7CEF">
      <w:r>
        <w:t xml:space="preserve">The select the CPU tab and enter the name of the file in the red box shown on associated handles. </w:t>
      </w:r>
      <w:r>
        <w:rPr>
          <w:noProof/>
        </w:rPr>
        <w:drawing>
          <wp:inline distT="0" distB="0" distL="0" distR="0" wp14:anchorId="65429E58" wp14:editId="5E95ABD3">
            <wp:extent cx="5724525" cy="3046730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7CEF" w:rsidRPr="00DB7C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9F6C1" w14:textId="77777777" w:rsidR="00266A2E" w:rsidRDefault="00266A2E" w:rsidP="00DC0620">
      <w:r>
        <w:separator/>
      </w:r>
    </w:p>
  </w:endnote>
  <w:endnote w:type="continuationSeparator" w:id="0">
    <w:p w14:paraId="6C2808F2" w14:textId="77777777" w:rsidR="00266A2E" w:rsidRDefault="00266A2E" w:rsidP="00DC0620">
      <w:r>
        <w:continuationSeparator/>
      </w:r>
    </w:p>
  </w:endnote>
  <w:endnote w:type="continuationNotice" w:id="1">
    <w:p w14:paraId="39ADD761" w14:textId="77777777" w:rsidR="00266A2E" w:rsidRDefault="00266A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0E288" w14:textId="77777777" w:rsidR="00266A2E" w:rsidRDefault="00266A2E" w:rsidP="00DC0620">
      <w:r>
        <w:separator/>
      </w:r>
    </w:p>
  </w:footnote>
  <w:footnote w:type="continuationSeparator" w:id="0">
    <w:p w14:paraId="0C545327" w14:textId="77777777" w:rsidR="00266A2E" w:rsidRDefault="00266A2E" w:rsidP="00DC0620">
      <w:r>
        <w:continuationSeparator/>
      </w:r>
    </w:p>
  </w:footnote>
  <w:footnote w:type="continuationNotice" w:id="1">
    <w:p w14:paraId="10FCD337" w14:textId="77777777" w:rsidR="00266A2E" w:rsidRDefault="00266A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81ABE" w14:textId="22AA8BA0" w:rsidR="003C6075" w:rsidRPr="001E00C6" w:rsidRDefault="001E00C6">
    <w:pPr>
      <w:pStyle w:val="Header"/>
      <w:rPr>
        <w:lang w:val="en-US"/>
      </w:rPr>
    </w:pPr>
    <w:r>
      <w:rPr>
        <w:lang w:val="en-US"/>
      </w:rPr>
      <w:t>Kenneth R N Wilson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70D3B03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82A7543"/>
    <w:multiLevelType w:val="hybridMultilevel"/>
    <w:tmpl w:val="976C7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10A19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D835080"/>
    <w:multiLevelType w:val="hybridMultilevel"/>
    <w:tmpl w:val="DF206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9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3"/>
  </w:num>
  <w:num w:numId="10">
    <w:abstractNumId w:val="21"/>
  </w:num>
  <w:num w:numId="11">
    <w:abstractNumId w:val="18"/>
  </w:num>
  <w:num w:numId="12">
    <w:abstractNumId w:val="46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2"/>
  </w:num>
  <w:num w:numId="19">
    <w:abstractNumId w:val="34"/>
  </w:num>
  <w:num w:numId="20">
    <w:abstractNumId w:val="27"/>
  </w:num>
  <w:num w:numId="21">
    <w:abstractNumId w:val="17"/>
  </w:num>
  <w:num w:numId="22">
    <w:abstractNumId w:val="37"/>
  </w:num>
  <w:num w:numId="23">
    <w:abstractNumId w:val="44"/>
  </w:num>
  <w:num w:numId="24">
    <w:abstractNumId w:val="25"/>
  </w:num>
  <w:num w:numId="25">
    <w:abstractNumId w:val="35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2"/>
  </w:num>
  <w:num w:numId="31">
    <w:abstractNumId w:val="33"/>
  </w:num>
  <w:num w:numId="32">
    <w:abstractNumId w:val="40"/>
  </w:num>
  <w:num w:numId="33">
    <w:abstractNumId w:val="31"/>
  </w:num>
  <w:num w:numId="34">
    <w:abstractNumId w:val="7"/>
  </w:num>
  <w:num w:numId="35">
    <w:abstractNumId w:val="2"/>
  </w:num>
  <w:num w:numId="36">
    <w:abstractNumId w:val="1"/>
  </w:num>
  <w:num w:numId="37">
    <w:abstractNumId w:val="28"/>
  </w:num>
  <w:num w:numId="38">
    <w:abstractNumId w:val="19"/>
  </w:num>
  <w:num w:numId="39">
    <w:abstractNumId w:val="20"/>
  </w:num>
  <w:num w:numId="40">
    <w:abstractNumId w:val="29"/>
  </w:num>
  <w:num w:numId="41">
    <w:abstractNumId w:val="30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38"/>
  </w:num>
  <w:num w:numId="45">
    <w:abstractNumId w:val="23"/>
  </w:num>
  <w:num w:numId="46">
    <w:abstractNumId w:val="41"/>
  </w:num>
  <w:num w:numId="47">
    <w:abstractNumId w:val="26"/>
  </w:num>
  <w:num w:numId="48">
    <w:abstractNumId w:val="45"/>
  </w:num>
  <w:num w:numId="49">
    <w:abstractNumId w:val="36"/>
  </w:num>
  <w:num w:numId="5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457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0AF1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C80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007E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37C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0C6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6A2E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67C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11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344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95B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B89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4F2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6E5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3F0D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B7CEF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38F8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04A3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0B8D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B89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B89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B89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32B89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32B89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32B89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2B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B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B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B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732B8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32B89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2B89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32B89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32B89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32B89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732B89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732B89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B89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B89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B89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732B8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732B89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732B89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32B89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732B89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732B89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732B89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732B89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732B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B89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732B89"/>
    <w:rPr>
      <w:b/>
    </w:rPr>
  </w:style>
  <w:style w:type="numbering" w:customStyle="1" w:styleId="KennysListStyles">
    <w:name w:val="KennysListStyles"/>
    <w:uiPriority w:val="99"/>
    <w:rsid w:val="00732B89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732B89"/>
    <w:rPr>
      <w:b/>
    </w:rPr>
  </w:style>
  <w:style w:type="paragraph" w:customStyle="1" w:styleId="Answer">
    <w:name w:val="Answer"/>
    <w:basedOn w:val="Normal"/>
    <w:qFormat/>
    <w:rsid w:val="00732B89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732B89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732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732B89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732B89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732B89"/>
    <w:rPr>
      <w:smallCaps/>
    </w:rPr>
  </w:style>
  <w:style w:type="paragraph" w:customStyle="1" w:styleId="SourceCodeCaption">
    <w:name w:val="Source Code Caption"/>
    <w:basedOn w:val="Normal"/>
    <w:rsid w:val="00732B89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732B89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32B89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32B89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732B89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732B89"/>
    <w:rPr>
      <w:b/>
      <w:smallCaps/>
    </w:rPr>
  </w:style>
  <w:style w:type="paragraph" w:customStyle="1" w:styleId="NumberedList">
    <w:name w:val="Numbered List"/>
    <w:basedOn w:val="Normal"/>
    <w:qFormat/>
    <w:rsid w:val="00732B89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732B89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732B89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732B89"/>
  </w:style>
  <w:style w:type="paragraph" w:styleId="ListNumber">
    <w:name w:val="List Number"/>
    <w:basedOn w:val="Normal"/>
    <w:uiPriority w:val="99"/>
    <w:unhideWhenUsed/>
    <w:rsid w:val="00732B89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732B89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732B89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732B89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732B89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732B8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32B89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732B89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732B89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732B89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732B89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32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B89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732B89"/>
    <w:rPr>
      <w:smallCaps/>
    </w:rPr>
  </w:style>
  <w:style w:type="paragraph" w:customStyle="1" w:styleId="TableCellNormal">
    <w:name w:val="Table Cell Normal"/>
    <w:basedOn w:val="Normal"/>
    <w:qFormat/>
    <w:rsid w:val="00732B89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732B89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732B89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732B89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732B89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732B89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732B89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732B89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732B89"/>
    <w:rPr>
      <w:i/>
      <w:iCs/>
    </w:rPr>
  </w:style>
  <w:style w:type="character" w:customStyle="1" w:styleId="CommandChar">
    <w:name w:val="Command Char"/>
    <w:basedOn w:val="DefaultParagraphFont"/>
    <w:link w:val="Command"/>
    <w:rsid w:val="00732B89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732B89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732B89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732B89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732B89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732B89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732B89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732B89"/>
    <w:pPr>
      <w:spacing w:after="0"/>
      <w:ind w:left="924" w:hanging="357"/>
    </w:pPr>
  </w:style>
  <w:style w:type="paragraph" w:customStyle="1" w:styleId="a">
    <w:name w:val="`"/>
    <w:basedOn w:val="Normal"/>
    <w:qFormat/>
    <w:rsid w:val="00732B89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732B89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732B89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732B89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732B89"/>
    <w:rPr>
      <w:b/>
      <w:smallCaps/>
    </w:rPr>
  </w:style>
  <w:style w:type="table" w:customStyle="1" w:styleId="SimpleDefinition">
    <w:name w:val="SimpleDefinition"/>
    <w:basedOn w:val="TableNormal"/>
    <w:uiPriority w:val="99"/>
    <w:rsid w:val="00732B89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732B89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732B89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732B89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732B89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732B89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732B89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732B89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732B89"/>
    <w:rPr>
      <w:color w:val="4BACC6" w:themeColor="accent5"/>
    </w:rPr>
  </w:style>
  <w:style w:type="paragraph" w:customStyle="1" w:styleId="ToDoSection">
    <w:name w:val="ToDo Section"/>
    <w:basedOn w:val="Heading1"/>
    <w:qFormat/>
    <w:rsid w:val="00732B89"/>
  </w:style>
  <w:style w:type="paragraph" w:customStyle="1" w:styleId="ToDoQuestionHeader">
    <w:name w:val="ToDo Question Header"/>
    <w:basedOn w:val="Question"/>
    <w:qFormat/>
    <w:rsid w:val="00732B89"/>
  </w:style>
  <w:style w:type="paragraph" w:customStyle="1" w:styleId="ToDoDetails">
    <w:name w:val="ToDoDetails"/>
    <w:basedOn w:val="Normal"/>
    <w:qFormat/>
    <w:rsid w:val="00732B89"/>
  </w:style>
  <w:style w:type="paragraph" w:customStyle="1" w:styleId="CodeExampleCode">
    <w:name w:val="Code Example Code"/>
    <w:basedOn w:val="Normal"/>
    <w:rsid w:val="00732B89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732B89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732B89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732B89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732B89"/>
  </w:style>
  <w:style w:type="paragraph" w:customStyle="1" w:styleId="questionsubsection2">
    <w:name w:val="question sub section 2"/>
    <w:basedOn w:val="Heading4"/>
    <w:qFormat/>
    <w:rsid w:val="00732B89"/>
  </w:style>
  <w:style w:type="paragraph" w:customStyle="1" w:styleId="ListBulletHeader2">
    <w:name w:val="List Bullet Header 2"/>
    <w:basedOn w:val="Normal"/>
    <w:next w:val="ListBullet"/>
    <w:qFormat/>
    <w:rsid w:val="00732B89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732B89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732B89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732B89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732B89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732B89"/>
    <w:pPr>
      <w:ind w:left="480"/>
    </w:pPr>
  </w:style>
  <w:style w:type="paragraph" w:customStyle="1" w:styleId="Keyword">
    <w:name w:val="Keyword"/>
    <w:basedOn w:val="Strong1"/>
    <w:link w:val="KeywordChar"/>
    <w:qFormat/>
    <w:rsid w:val="00732B89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732B89"/>
    <w:rPr>
      <w:rFonts w:eastAsiaTheme="minorEastAsia"/>
      <w:b w:val="0"/>
      <w:color w:val="31378B" w:themeColor="text2"/>
      <w:sz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3F9E-7EEA-4F9F-AA6B-0AB5E804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13268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339</cp:revision>
  <cp:lastPrinted>2021-03-16T07:24:00Z</cp:lastPrinted>
  <dcterms:created xsi:type="dcterms:W3CDTF">2019-05-30T19:33:00Z</dcterms:created>
  <dcterms:modified xsi:type="dcterms:W3CDTF">2021-03-16T07:24:00Z</dcterms:modified>
</cp:coreProperties>
</file>