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45DCC6C1" w:rsidR="000B0006" w:rsidRDefault="00B3781A" w:rsidP="000B0006">
      <w:pPr>
        <w:pStyle w:val="DocumentTitle"/>
        <w:ind w:firstLine="0"/>
      </w:pPr>
      <w:r>
        <w:t>Front End Testing</w:t>
      </w:r>
    </w:p>
    <w:p w14:paraId="1109A0F1" w14:textId="77777777" w:rsidR="00436FFA" w:rsidRDefault="00436FFA" w:rsidP="00436FFA">
      <w:pPr>
        <w:pStyle w:val="Heading2"/>
      </w:pPr>
      <w:r>
        <w:t>Introduction</w:t>
      </w:r>
    </w:p>
    <w:p w14:paraId="396FF453" w14:textId="77777777" w:rsidR="00436FFA" w:rsidRDefault="00436FFA" w:rsidP="00436FFA">
      <w:pPr>
        <w:pStyle w:val="ContainsHeader"/>
      </w:pPr>
      <w:r>
        <w:t>This document covers</w:t>
      </w:r>
    </w:p>
    <w:p w14:paraId="16FCE587" w14:textId="77777777" w:rsidR="00436FFA" w:rsidRDefault="00436FFA" w:rsidP="00436FFA">
      <w:pPr>
        <w:pStyle w:val="ContainsSection"/>
      </w:pPr>
      <w:r>
        <w:t>Introduction</w:t>
      </w:r>
    </w:p>
    <w:p w14:paraId="7EFE298E" w14:textId="77777777" w:rsidR="00436FFA" w:rsidRPr="006C7A76" w:rsidRDefault="00436FFA" w:rsidP="00436FFA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988CA96" w14:textId="77777777" w:rsidR="00F944B1" w:rsidRDefault="00F944B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0" w:name="_Toc43574563"/>
      <w:r>
        <w:br w:type="page"/>
      </w:r>
    </w:p>
    <w:p w14:paraId="2FAA504F" w14:textId="52693BAC" w:rsidR="005A465F" w:rsidRDefault="00F15339" w:rsidP="005A465F">
      <w:pPr>
        <w:pStyle w:val="Heading2"/>
      </w:pPr>
      <w:r>
        <w:lastRenderedPageBreak/>
        <w:t>Jest</w:t>
      </w:r>
    </w:p>
    <w:p w14:paraId="34461848" w14:textId="77777777" w:rsidR="007E6B37" w:rsidRDefault="00F15339" w:rsidP="007E6B37">
      <w:pPr>
        <w:pStyle w:val="Heading3"/>
        <w:tabs>
          <w:tab w:val="left" w:pos="2668"/>
        </w:tabs>
      </w:pPr>
      <w:r>
        <w:t>Cheat Sheet</w:t>
      </w:r>
    </w:p>
    <w:p w14:paraId="77F60782" w14:textId="3AC2BE55" w:rsidR="005A465F" w:rsidRDefault="007E6B37" w:rsidP="007E6B37">
      <w:hyperlink r:id="rId8" w:history="1">
        <w:r w:rsidRPr="007E6B37">
          <w:rPr>
            <w:rStyle w:val="Hyperlink"/>
            <w:rFonts w:cstheme="minorBidi"/>
          </w:rPr>
          <w:t>Code</w:t>
        </w:r>
      </w:hyperlink>
      <w:r>
        <w:tab/>
      </w:r>
    </w:p>
    <w:p w14:paraId="1544E4C7" w14:textId="7A0A5E87" w:rsidR="005A465F" w:rsidRDefault="00F06C58" w:rsidP="00F06C58">
      <w:pPr>
        <w:pStyle w:val="Heading4"/>
      </w:pPr>
      <w:r>
        <w:t>Asynchronous Method Test</w:t>
      </w:r>
    </w:p>
    <w:p w14:paraId="062521F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test(</w:t>
      </w:r>
      <w:r w:rsidRPr="00D355B3">
        <w:rPr>
          <w:rFonts w:eastAsia="Times New Roman"/>
        </w:rPr>
        <w:t>"Testing an asynchronous method"</w:t>
      </w:r>
      <w:r w:rsidRPr="00D355B3">
        <w:rPr>
          <w:rFonts w:eastAsia="Times New Roman"/>
          <w:color w:val="000000"/>
        </w:rPr>
        <w:t>, </w:t>
      </w:r>
      <w:r w:rsidRPr="00D355B3">
        <w:rPr>
          <w:rFonts w:eastAsia="Times New Roman"/>
          <w:color w:val="0000FF"/>
        </w:rPr>
        <w:t>async</w:t>
      </w:r>
      <w:r w:rsidRPr="00D355B3">
        <w:rPr>
          <w:rFonts w:eastAsia="Times New Roman"/>
          <w:color w:val="000000"/>
        </w:rPr>
        <w:t> () </w:t>
      </w:r>
      <w:r w:rsidRPr="00D355B3">
        <w:rPr>
          <w:rFonts w:eastAsia="Times New Roman"/>
          <w:color w:val="0000FF"/>
        </w:rPr>
        <w:t>=&gt;</w:t>
      </w:r>
      <w:r w:rsidRPr="00D355B3">
        <w:rPr>
          <w:rFonts w:eastAsia="Times New Roman"/>
          <w:color w:val="000000"/>
        </w:rPr>
        <w:t> {</w:t>
      </w:r>
    </w:p>
    <w:p w14:paraId="5995C71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6204AC6D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8000"/>
        </w:rPr>
        <w:t>// Assemble</w:t>
      </w:r>
    </w:p>
    <w:p w14:paraId="6857CC54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00FF"/>
        </w:rPr>
        <w:t>var</w:t>
      </w:r>
      <w:r w:rsidRPr="00D355B3">
        <w:rPr>
          <w:rFonts w:eastAsia="Times New Roman"/>
          <w:color w:val="000000"/>
        </w:rPr>
        <w:t> myClass = </w:t>
      </w:r>
      <w:r w:rsidRPr="00D355B3">
        <w:rPr>
          <w:rFonts w:eastAsia="Times New Roman"/>
          <w:color w:val="0000FF"/>
        </w:rPr>
        <w:t>new</w:t>
      </w:r>
      <w:r w:rsidRPr="00D355B3">
        <w:rPr>
          <w:rFonts w:eastAsia="Times New Roman"/>
          <w:color w:val="000000"/>
        </w:rPr>
        <w:t> MyClass();</w:t>
      </w:r>
    </w:p>
    <w:p w14:paraId="0B46A097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2F8B6DD0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8000"/>
        </w:rPr>
        <w:t>// Act</w:t>
      </w:r>
    </w:p>
    <w:p w14:paraId="13009DC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00FF"/>
        </w:rPr>
        <w:t>var</w:t>
      </w:r>
      <w:r w:rsidRPr="00D355B3">
        <w:rPr>
          <w:rFonts w:eastAsia="Times New Roman"/>
          <w:color w:val="000000"/>
        </w:rPr>
        <w:t> s = </w:t>
      </w:r>
      <w:r w:rsidRPr="00D355B3">
        <w:rPr>
          <w:rFonts w:eastAsia="Times New Roman"/>
          <w:color w:val="0000FF"/>
        </w:rPr>
        <w:t>await</w:t>
      </w:r>
      <w:r w:rsidRPr="00D355B3">
        <w:rPr>
          <w:rFonts w:eastAsia="Times New Roman"/>
          <w:color w:val="000000"/>
        </w:rPr>
        <w:t> myClass.getString();</w:t>
      </w:r>
    </w:p>
    <w:p w14:paraId="19B2A821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75E8A79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8000"/>
        </w:rPr>
        <w:t>// Assert</w:t>
      </w:r>
    </w:p>
    <w:p w14:paraId="797349FD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expect(s).toBe(</w:t>
      </w:r>
      <w:r w:rsidRPr="00D355B3">
        <w:rPr>
          <w:rFonts w:eastAsia="Times New Roman"/>
        </w:rPr>
        <w:t>"Hello World"</w:t>
      </w:r>
      <w:r w:rsidRPr="00D355B3">
        <w:rPr>
          <w:rFonts w:eastAsia="Times New Roman"/>
          <w:color w:val="000000"/>
        </w:rPr>
        <w:t>);</w:t>
      </w:r>
    </w:p>
    <w:p w14:paraId="56EA56D6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})</w:t>
      </w:r>
    </w:p>
    <w:p w14:paraId="7712272E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0E760EF1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FF"/>
        </w:rPr>
        <w:t>class</w:t>
      </w:r>
      <w:r w:rsidRPr="00D355B3">
        <w:rPr>
          <w:rFonts w:eastAsia="Times New Roman"/>
          <w:color w:val="000000"/>
        </w:rPr>
        <w:t> MyClass {</w:t>
      </w:r>
    </w:p>
    <w:p w14:paraId="6227F782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</w:p>
    <w:p w14:paraId="324F2CC4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</w:t>
      </w:r>
      <w:r w:rsidRPr="00D355B3">
        <w:rPr>
          <w:rFonts w:eastAsia="Times New Roman"/>
          <w:color w:val="0000FF"/>
        </w:rPr>
        <w:t>public</w:t>
      </w:r>
      <w:r w:rsidRPr="00D355B3">
        <w:rPr>
          <w:rFonts w:eastAsia="Times New Roman"/>
          <w:color w:val="000000"/>
        </w:rPr>
        <w:t> getString(): Promise&lt;string&gt; {</w:t>
      </w:r>
    </w:p>
    <w:p w14:paraId="22751C51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    </w:t>
      </w:r>
      <w:r w:rsidRPr="00D355B3">
        <w:rPr>
          <w:rFonts w:eastAsia="Times New Roman"/>
          <w:color w:val="0000FF"/>
        </w:rPr>
        <w:t>return</w:t>
      </w:r>
      <w:r w:rsidRPr="00D355B3">
        <w:rPr>
          <w:rFonts w:eastAsia="Times New Roman"/>
          <w:color w:val="000000"/>
        </w:rPr>
        <w:t> Promise.resolve(</w:t>
      </w:r>
      <w:r w:rsidRPr="00D355B3">
        <w:rPr>
          <w:rFonts w:eastAsia="Times New Roman"/>
        </w:rPr>
        <w:t>"Hello World"</w:t>
      </w:r>
      <w:r w:rsidRPr="00D355B3">
        <w:rPr>
          <w:rFonts w:eastAsia="Times New Roman"/>
          <w:color w:val="000000"/>
        </w:rPr>
        <w:t>);</w:t>
      </w:r>
    </w:p>
    <w:p w14:paraId="01CC2359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    }</w:t>
      </w:r>
    </w:p>
    <w:p w14:paraId="0F74D198" w14:textId="77777777" w:rsidR="00D355B3" w:rsidRPr="00D355B3" w:rsidRDefault="00D355B3" w:rsidP="00D355B3">
      <w:pPr>
        <w:pStyle w:val="SourceCode"/>
        <w:rPr>
          <w:rFonts w:eastAsia="Times New Roman"/>
          <w:color w:val="000000"/>
        </w:rPr>
      </w:pPr>
      <w:r w:rsidRPr="00D355B3">
        <w:rPr>
          <w:rFonts w:eastAsia="Times New Roman"/>
          <w:color w:val="000000"/>
        </w:rPr>
        <w:t>}</w:t>
      </w:r>
    </w:p>
    <w:p w14:paraId="2A72CDFF" w14:textId="06B98F12" w:rsidR="007C2B26" w:rsidRDefault="007C2B26" w:rsidP="007C2B26">
      <w:pPr>
        <w:pStyle w:val="Heading4"/>
      </w:pPr>
      <w:r>
        <w:t>Mocking</w:t>
      </w:r>
    </w:p>
    <w:p w14:paraId="7BBAD39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test(</w:t>
      </w:r>
      <w:r w:rsidRPr="00BF703C">
        <w:rPr>
          <w:rFonts w:eastAsia="Times New Roman"/>
        </w:rPr>
        <w:t>"Testing an asynchronous method"</w:t>
      </w:r>
      <w:r w:rsidRPr="00BF703C">
        <w:rPr>
          <w:rFonts w:eastAsia="Times New Roman"/>
          <w:color w:val="000000"/>
        </w:rPr>
        <w:t>, </w:t>
      </w:r>
      <w:r w:rsidRPr="00BF703C">
        <w:rPr>
          <w:rFonts w:eastAsia="Times New Roman"/>
          <w:color w:val="0000FF"/>
        </w:rPr>
        <w:t>async</w:t>
      </w:r>
      <w:r w:rsidRPr="00BF703C">
        <w:rPr>
          <w:rFonts w:eastAsia="Times New Roman"/>
          <w:color w:val="000000"/>
        </w:rPr>
        <w:t> () </w:t>
      </w:r>
      <w:r w:rsidRPr="00BF703C">
        <w:rPr>
          <w:rFonts w:eastAsia="Times New Roman"/>
          <w:color w:val="0000FF"/>
        </w:rPr>
        <w:t>=&gt;</w:t>
      </w:r>
      <w:r w:rsidRPr="00BF703C">
        <w:rPr>
          <w:rFonts w:eastAsia="Times New Roman"/>
          <w:color w:val="000000"/>
        </w:rPr>
        <w:t> {</w:t>
      </w:r>
    </w:p>
    <w:p w14:paraId="4954F8E3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5BDD07F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Assemble - Mock the interface</w:t>
      </w:r>
    </w:p>
    <w:p w14:paraId="4988417D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mockEchoFunc = jest.fn((s: string) </w:t>
      </w:r>
      <w:r w:rsidRPr="00BF703C">
        <w:rPr>
          <w:rFonts w:eastAsia="Times New Roman"/>
          <w:color w:val="0000FF"/>
        </w:rPr>
        <w:t>=&gt;</w:t>
      </w:r>
      <w:r w:rsidRPr="00BF703C">
        <w:rPr>
          <w:rFonts w:eastAsia="Times New Roman"/>
          <w:color w:val="000000"/>
        </w:rPr>
        <w:t> Promise.resolve(s + s));</w:t>
      </w:r>
    </w:p>
    <w:p w14:paraId="0B452451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768EEAF9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sut: IInterface = {</w:t>
      </w:r>
    </w:p>
    <w:p w14:paraId="63D95175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    double: mockEchoFunc</w:t>
      </w:r>
    </w:p>
    <w:p w14:paraId="2316F136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}</w:t>
      </w:r>
    </w:p>
    <w:p w14:paraId="42307A2F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58CC478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Act</w:t>
      </w:r>
    </w:p>
    <w:p w14:paraId="2FE1A3F8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var</w:t>
      </w:r>
      <w:r w:rsidRPr="00BF703C">
        <w:rPr>
          <w:rFonts w:eastAsia="Times New Roman"/>
          <w:color w:val="000000"/>
        </w:rPr>
        <w:t> s = </w:t>
      </w:r>
      <w:r w:rsidRPr="00BF703C">
        <w:rPr>
          <w:rFonts w:eastAsia="Times New Roman"/>
          <w:color w:val="0000FF"/>
        </w:rPr>
        <w:t>await</w:t>
      </w:r>
      <w:r w:rsidRPr="00BF703C">
        <w:rPr>
          <w:rFonts w:eastAsia="Times New Roman"/>
          <w:color w:val="000000"/>
        </w:rPr>
        <w:t> sut.double(</w:t>
      </w:r>
      <w:r w:rsidRPr="00BF703C">
        <w:rPr>
          <w:rFonts w:eastAsia="Times New Roman"/>
        </w:rPr>
        <w:t>"Moi"</w:t>
      </w:r>
      <w:r w:rsidRPr="00BF703C">
        <w:rPr>
          <w:rFonts w:eastAsia="Times New Roman"/>
          <w:color w:val="000000"/>
        </w:rPr>
        <w:t>);</w:t>
      </w:r>
    </w:p>
    <w:p w14:paraId="7E5C4053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341CAB30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How many times was the function called</w:t>
      </w:r>
    </w:p>
    <w:p w14:paraId="4AE00DCE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expect(mockEchoFunc.mock.calls.length).toBe(</w:t>
      </w:r>
      <w:r w:rsidRPr="00BF703C">
        <w:rPr>
          <w:rFonts w:eastAsia="Times New Roman"/>
          <w:color w:val="098658"/>
        </w:rPr>
        <w:t>1</w:t>
      </w:r>
      <w:r w:rsidRPr="00BF703C">
        <w:rPr>
          <w:rFonts w:eastAsia="Times New Roman"/>
          <w:color w:val="000000"/>
        </w:rPr>
        <w:t>);</w:t>
      </w:r>
    </w:p>
    <w:p w14:paraId="107E689D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5C7FFB2B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What was it called with on the first invocation</w:t>
      </w:r>
    </w:p>
    <w:p w14:paraId="34D379F0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expect(mockEchoFunc.mock.calls[</w:t>
      </w:r>
      <w:r w:rsidRPr="00BF703C">
        <w:rPr>
          <w:rFonts w:eastAsia="Times New Roman"/>
          <w:color w:val="098658"/>
        </w:rPr>
        <w:t>0</w:t>
      </w:r>
      <w:r w:rsidRPr="00BF703C">
        <w:rPr>
          <w:rFonts w:eastAsia="Times New Roman"/>
          <w:color w:val="000000"/>
        </w:rPr>
        <w:t>][</w:t>
      </w:r>
      <w:r w:rsidRPr="00BF703C">
        <w:rPr>
          <w:rFonts w:eastAsia="Times New Roman"/>
          <w:color w:val="098658"/>
        </w:rPr>
        <w:t>0</w:t>
      </w:r>
      <w:r w:rsidRPr="00BF703C">
        <w:rPr>
          <w:rFonts w:eastAsia="Times New Roman"/>
          <w:color w:val="000000"/>
        </w:rPr>
        <w:t>]).toBe(</w:t>
      </w:r>
      <w:r w:rsidRPr="00BF703C">
        <w:rPr>
          <w:rFonts w:eastAsia="Times New Roman"/>
        </w:rPr>
        <w:t>"Moi"</w:t>
      </w:r>
      <w:r w:rsidRPr="00BF703C">
        <w:rPr>
          <w:rFonts w:eastAsia="Times New Roman"/>
          <w:color w:val="000000"/>
        </w:rPr>
        <w:t>);</w:t>
      </w:r>
    </w:p>
    <w:p w14:paraId="2FF9B372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});</w:t>
      </w:r>
    </w:p>
    <w:p w14:paraId="1965EC4A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76269E7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FF"/>
        </w:rPr>
        <w:t>interface</w:t>
      </w:r>
      <w:r w:rsidRPr="00BF703C">
        <w:rPr>
          <w:rFonts w:eastAsia="Times New Roman"/>
          <w:color w:val="000000"/>
        </w:rPr>
        <w:t> IInterface {</w:t>
      </w:r>
    </w:p>
    <w:p w14:paraId="429ADF73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4A7B27E7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double(s: string): Promise&lt;string&gt;;</w:t>
      </w:r>
    </w:p>
    <w:p w14:paraId="71B69CAF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}</w:t>
      </w:r>
    </w:p>
    <w:p w14:paraId="51E58A4D" w14:textId="77777777" w:rsidR="00BF703C" w:rsidRDefault="00BF703C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FC43F76" w14:textId="38AFF8B8" w:rsidR="00BF703C" w:rsidRDefault="00BF703C" w:rsidP="00BF703C">
      <w:pPr>
        <w:pStyle w:val="Heading4"/>
      </w:pPr>
      <w:r>
        <w:lastRenderedPageBreak/>
        <w:t>Spying</w:t>
      </w:r>
    </w:p>
    <w:p w14:paraId="315FBB2D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test(</w:t>
      </w:r>
      <w:r w:rsidRPr="00BF703C">
        <w:rPr>
          <w:rFonts w:eastAsia="Times New Roman"/>
        </w:rPr>
        <w:t>"Spying Example"</w:t>
      </w:r>
      <w:r w:rsidRPr="00BF703C">
        <w:rPr>
          <w:rFonts w:eastAsia="Times New Roman"/>
          <w:color w:val="000000"/>
        </w:rPr>
        <w:t>, </w:t>
      </w:r>
      <w:r w:rsidRPr="00BF703C">
        <w:rPr>
          <w:rFonts w:eastAsia="Times New Roman"/>
          <w:color w:val="0000FF"/>
        </w:rPr>
        <w:t>async</w:t>
      </w:r>
      <w:r w:rsidRPr="00BF703C">
        <w:rPr>
          <w:rFonts w:eastAsia="Times New Roman"/>
          <w:color w:val="000000"/>
        </w:rPr>
        <w:t> () </w:t>
      </w:r>
      <w:r w:rsidRPr="00BF703C">
        <w:rPr>
          <w:rFonts w:eastAsia="Times New Roman"/>
          <w:color w:val="0000FF"/>
        </w:rPr>
        <w:t>=&gt;</w:t>
      </w:r>
      <w:r w:rsidRPr="00BF703C">
        <w:rPr>
          <w:rFonts w:eastAsia="Times New Roman"/>
          <w:color w:val="000000"/>
        </w:rPr>
        <w:t> {</w:t>
      </w:r>
    </w:p>
    <w:p w14:paraId="409C6D30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4C159AF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Create an instance of class</w:t>
      </w:r>
    </w:p>
    <w:p w14:paraId="73E79980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original = </w:t>
      </w:r>
      <w:r w:rsidRPr="00BF703C">
        <w:rPr>
          <w:rFonts w:eastAsia="Times New Roman"/>
          <w:color w:val="0000FF"/>
        </w:rPr>
        <w:t>new</w:t>
      </w:r>
      <w:r w:rsidRPr="00BF703C">
        <w:rPr>
          <w:rFonts w:eastAsia="Times New Roman"/>
          <w:color w:val="000000"/>
        </w:rPr>
        <w:t> SourceClass();</w:t>
      </w:r>
    </w:p>
    <w:p w14:paraId="16F8A92E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5C7F0FEB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8000"/>
        </w:rPr>
        <w:t>// Use spy to replace method invocation</w:t>
      </w:r>
    </w:p>
    <w:p w14:paraId="11928BC8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overridenMethod = jest.spyOn(original,</w:t>
      </w:r>
      <w:r w:rsidRPr="00BF703C">
        <w:rPr>
          <w:rFonts w:eastAsia="Times New Roman"/>
        </w:rPr>
        <w:t>"serverCall"</w:t>
      </w:r>
      <w:r w:rsidRPr="00BF703C">
        <w:rPr>
          <w:rFonts w:eastAsia="Times New Roman"/>
          <w:color w:val="000000"/>
        </w:rPr>
        <w:t>);</w:t>
      </w:r>
    </w:p>
    <w:p w14:paraId="3E09303A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overridenMethod.mockReturnValue(</w:t>
      </w:r>
      <w:r w:rsidRPr="00BF703C">
        <w:rPr>
          <w:rFonts w:eastAsia="Times New Roman"/>
        </w:rPr>
        <w:t>"Overriden Value"</w:t>
      </w:r>
      <w:r w:rsidRPr="00BF703C">
        <w:rPr>
          <w:rFonts w:eastAsia="Times New Roman"/>
          <w:color w:val="000000"/>
        </w:rPr>
        <w:t>);</w:t>
      </w:r>
    </w:p>
    <w:p w14:paraId="018C003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72F1A522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const</w:t>
      </w:r>
      <w:r w:rsidRPr="00BF703C">
        <w:rPr>
          <w:rFonts w:eastAsia="Times New Roman"/>
          <w:color w:val="000000"/>
        </w:rPr>
        <w:t> result = original.serverCall();</w:t>
      </w:r>
    </w:p>
    <w:p w14:paraId="3B58F10E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expect(result).toBe(</w:t>
      </w:r>
      <w:r w:rsidRPr="00BF703C">
        <w:rPr>
          <w:rFonts w:eastAsia="Times New Roman"/>
        </w:rPr>
        <w:t>"Overriden Value"</w:t>
      </w:r>
      <w:r w:rsidRPr="00BF703C">
        <w:rPr>
          <w:rFonts w:eastAsia="Times New Roman"/>
          <w:color w:val="000000"/>
        </w:rPr>
        <w:t>);</w:t>
      </w:r>
    </w:p>
    <w:p w14:paraId="5E247416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});</w:t>
      </w:r>
    </w:p>
    <w:p w14:paraId="37864D34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</w:p>
    <w:p w14:paraId="364C9C3B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FF"/>
        </w:rPr>
        <w:t>class</w:t>
      </w:r>
      <w:r w:rsidRPr="00BF703C">
        <w:rPr>
          <w:rFonts w:eastAsia="Times New Roman"/>
          <w:color w:val="000000"/>
        </w:rPr>
        <w:t> SourceClass </w:t>
      </w:r>
    </w:p>
    <w:p w14:paraId="34126331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{</w:t>
      </w:r>
    </w:p>
    <w:p w14:paraId="40742DE3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</w:t>
      </w:r>
      <w:r w:rsidRPr="00BF703C">
        <w:rPr>
          <w:rFonts w:eastAsia="Times New Roman"/>
          <w:color w:val="0000FF"/>
        </w:rPr>
        <w:t>public</w:t>
      </w:r>
      <w:r w:rsidRPr="00BF703C">
        <w:rPr>
          <w:rFonts w:eastAsia="Times New Roman"/>
          <w:color w:val="000000"/>
        </w:rPr>
        <w:t> serverCall() : string</w:t>
      </w:r>
    </w:p>
    <w:p w14:paraId="44112432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{</w:t>
      </w:r>
    </w:p>
    <w:p w14:paraId="60A67DF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    </w:t>
      </w:r>
      <w:r w:rsidRPr="00BF703C">
        <w:rPr>
          <w:rFonts w:eastAsia="Times New Roman"/>
          <w:color w:val="0000FF"/>
        </w:rPr>
        <w:t>return</w:t>
      </w:r>
      <w:r w:rsidRPr="00BF703C">
        <w:rPr>
          <w:rFonts w:eastAsia="Times New Roman"/>
          <w:color w:val="000000"/>
        </w:rPr>
        <w:t> </w:t>
      </w:r>
      <w:r w:rsidRPr="00BF703C">
        <w:rPr>
          <w:rFonts w:eastAsia="Times New Roman"/>
        </w:rPr>
        <w:t>"A Value from a server"</w:t>
      </w:r>
    </w:p>
    <w:p w14:paraId="6E3C14FF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    }</w:t>
      </w:r>
    </w:p>
    <w:p w14:paraId="11FE5C6C" w14:textId="77777777" w:rsidR="00BF703C" w:rsidRPr="00BF703C" w:rsidRDefault="00BF703C" w:rsidP="00BF703C">
      <w:pPr>
        <w:pStyle w:val="SourceCode"/>
        <w:rPr>
          <w:rFonts w:eastAsia="Times New Roman"/>
          <w:color w:val="000000"/>
        </w:rPr>
      </w:pPr>
      <w:r w:rsidRPr="00BF703C">
        <w:rPr>
          <w:rFonts w:eastAsia="Times New Roman"/>
          <w:color w:val="000000"/>
        </w:rPr>
        <w:t>}</w:t>
      </w:r>
    </w:p>
    <w:p w14:paraId="4E2DA28B" w14:textId="77777777" w:rsidR="001055D8" w:rsidRDefault="001055D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4C91856" w14:textId="3BABF047" w:rsidR="0030374E" w:rsidRPr="00A960A2" w:rsidRDefault="0030374E" w:rsidP="0030374E">
      <w:pPr>
        <w:pStyle w:val="Heading3"/>
      </w:pPr>
      <w:r>
        <w:lastRenderedPageBreak/>
        <w:t>Basic Development Environment Setup</w:t>
      </w:r>
    </w:p>
    <w:p w14:paraId="29C2B898" w14:textId="4352978B" w:rsidR="007F0F65" w:rsidRDefault="007F0F65" w:rsidP="007F0F65">
      <w:r>
        <w:t xml:space="preserve">The Jest documentation can be found </w:t>
      </w:r>
      <w:r w:rsidR="002F3186">
        <w:t>here.</w:t>
      </w:r>
      <w:r>
        <w:t xml:space="preserve"> </w:t>
      </w:r>
    </w:p>
    <w:p w14:paraId="08E0E515" w14:textId="25A6C6AB" w:rsidR="007F0F65" w:rsidRDefault="00425AB2" w:rsidP="007F0F65">
      <w:hyperlink r:id="rId9" w:history="1">
        <w:r w:rsidR="007F0F65" w:rsidRPr="00686FA2">
          <w:rPr>
            <w:rStyle w:val="Hyperlink"/>
            <w:rFonts w:cstheme="minorBidi"/>
          </w:rPr>
          <w:t>https://jestjs.io/</w:t>
        </w:r>
      </w:hyperlink>
    </w:p>
    <w:p w14:paraId="1F888411" w14:textId="3AB04DFB" w:rsidR="00B3781A" w:rsidRDefault="00B3781A" w:rsidP="00B3781A">
      <w:r>
        <w:t xml:space="preserve">The </w:t>
      </w:r>
      <w:hyperlink r:id="rId10" w:history="1">
        <w:r w:rsidR="009B528C" w:rsidRPr="009B528C">
          <w:rPr>
            <w:rStyle w:val="Hyperlink"/>
            <w:rFonts w:cstheme="minorBidi"/>
          </w:rPr>
          <w:t>Code</w:t>
        </w:r>
      </w:hyperlink>
      <w:r w:rsidR="009B528C">
        <w:t xml:space="preserve"> </w:t>
      </w:r>
      <w:r>
        <w:t>shows how to setup a simple environment to test TypeScript code using Jest.</w:t>
      </w:r>
      <w:r w:rsidR="00A960A2">
        <w:t xml:space="preserve"> To run the test first make sure you install the Jest VS Code Plugin.</w:t>
      </w:r>
    </w:p>
    <w:p w14:paraId="24F6790F" w14:textId="15DF90D2" w:rsidR="00A960A2" w:rsidRPr="00B3781A" w:rsidRDefault="00A960A2" w:rsidP="00B3781A">
      <w:r>
        <w:rPr>
          <w:noProof/>
        </w:rPr>
        <w:drawing>
          <wp:inline distT="0" distB="0" distL="0" distR="0" wp14:anchorId="3CC37399" wp14:editId="31368DF9">
            <wp:extent cx="2712745" cy="2652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26" cy="26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79A2" w14:textId="57E8591F" w:rsidR="00F37A71" w:rsidRDefault="00A960A2" w:rsidP="00576178">
      <w:pPr>
        <w:spacing w:after="160" w:line="259" w:lineRule="auto"/>
      </w:pPr>
      <w:r>
        <w:t xml:space="preserve">Once installed make update the workspace settings </w:t>
      </w:r>
      <w:r w:rsidR="00576178">
        <w:t xml:space="preserve">so we show the Debug menu for tests that succeeded. The file </w:t>
      </w:r>
      <w:r w:rsidR="00576178" w:rsidRPr="00576178">
        <w:rPr>
          <w:rStyle w:val="SourceCodeChar"/>
        </w:rPr>
        <w:t xml:space="preserve">.vscode/settings.json </w:t>
      </w:r>
      <w:r w:rsidR="00576178">
        <w:t xml:space="preserve">should </w:t>
      </w:r>
      <w:r w:rsidR="00926859">
        <w:t>contain the following section</w:t>
      </w:r>
      <w:r w:rsidR="00576178">
        <w:t xml:space="preserve">. </w:t>
      </w:r>
    </w:p>
    <w:p w14:paraId="20C2D6AD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{</w:t>
      </w:r>
    </w:p>
    <w:p w14:paraId="6DB2678A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</w:t>
      </w:r>
      <w:r w:rsidRPr="00926859">
        <w:rPr>
          <w:rFonts w:eastAsia="Times New Roman"/>
          <w:color w:val="0451A5"/>
        </w:rPr>
        <w:t>"jest.debugCodeLens.showWhenTestStateIn"</w:t>
      </w:r>
      <w:r w:rsidRPr="00926859">
        <w:rPr>
          <w:rFonts w:eastAsia="Times New Roman"/>
        </w:rPr>
        <w:t>: [</w:t>
      </w:r>
    </w:p>
    <w:p w14:paraId="703AF7EA" w14:textId="77777777" w:rsidR="00926859" w:rsidRPr="00926859" w:rsidRDefault="00926859" w:rsidP="00926859">
      <w:pPr>
        <w:pStyle w:val="SourceCode"/>
        <w:rPr>
          <w:rFonts w:eastAsia="Times New Roman"/>
        </w:rPr>
      </w:pPr>
    </w:p>
    <w:p w14:paraId="2145C3AC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    </w:t>
      </w:r>
      <w:r w:rsidRPr="00926859">
        <w:rPr>
          <w:rFonts w:eastAsia="Times New Roman"/>
          <w:color w:val="A31515"/>
        </w:rPr>
        <w:t>"pass"</w:t>
      </w:r>
      <w:r w:rsidRPr="00926859">
        <w:rPr>
          <w:rFonts w:eastAsia="Times New Roman"/>
        </w:rPr>
        <w:t>,</w:t>
      </w:r>
    </w:p>
    <w:p w14:paraId="0C70541C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    </w:t>
      </w:r>
      <w:r w:rsidRPr="00926859">
        <w:rPr>
          <w:rFonts w:eastAsia="Times New Roman"/>
          <w:color w:val="A31515"/>
        </w:rPr>
        <w:t>"skip"</w:t>
      </w:r>
      <w:r w:rsidRPr="00926859">
        <w:rPr>
          <w:rFonts w:eastAsia="Times New Roman"/>
        </w:rPr>
        <w:t>,</w:t>
      </w:r>
    </w:p>
    <w:p w14:paraId="4C57799B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    </w:t>
      </w:r>
      <w:r w:rsidRPr="00926859">
        <w:rPr>
          <w:rFonts w:eastAsia="Times New Roman"/>
          <w:color w:val="A31515"/>
        </w:rPr>
        <w:t>"fail"</w:t>
      </w:r>
      <w:r w:rsidRPr="00926859">
        <w:rPr>
          <w:rFonts w:eastAsia="Times New Roman"/>
        </w:rPr>
        <w:t>,</w:t>
      </w:r>
    </w:p>
    <w:p w14:paraId="52E11B6E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    </w:t>
      </w:r>
      <w:r w:rsidRPr="00926859">
        <w:rPr>
          <w:rFonts w:eastAsia="Times New Roman"/>
          <w:color w:val="A31515"/>
        </w:rPr>
        <w:t>"unknown"</w:t>
      </w:r>
      <w:r w:rsidRPr="00926859">
        <w:rPr>
          <w:rFonts w:eastAsia="Times New Roman"/>
        </w:rPr>
        <w:t>,</w:t>
      </w:r>
    </w:p>
    <w:p w14:paraId="20E628EC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    ]</w:t>
      </w:r>
    </w:p>
    <w:p w14:paraId="38BCB708" w14:textId="77777777" w:rsidR="00926859" w:rsidRPr="00926859" w:rsidRDefault="00926859" w:rsidP="00926859">
      <w:pPr>
        <w:pStyle w:val="SourceCode"/>
        <w:rPr>
          <w:rFonts w:eastAsia="Times New Roman"/>
        </w:rPr>
      </w:pPr>
      <w:r w:rsidRPr="00926859">
        <w:rPr>
          <w:rFonts w:eastAsia="Times New Roman"/>
        </w:rPr>
        <w:t>}</w:t>
      </w:r>
    </w:p>
    <w:bookmarkEnd w:id="0"/>
    <w:p w14:paraId="33BC1602" w14:textId="77777777" w:rsidR="00576178" w:rsidRDefault="00576178" w:rsidP="00576178">
      <w:pPr>
        <w:spacing w:after="160" w:line="259" w:lineRule="auto"/>
      </w:pPr>
    </w:p>
    <w:sectPr w:rsidR="005761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F0FDF" w14:textId="77777777" w:rsidR="00425AB2" w:rsidRDefault="00425AB2" w:rsidP="00DC0620">
      <w:r>
        <w:separator/>
      </w:r>
    </w:p>
  </w:endnote>
  <w:endnote w:type="continuationSeparator" w:id="0">
    <w:p w14:paraId="2170F6D6" w14:textId="77777777" w:rsidR="00425AB2" w:rsidRDefault="00425AB2" w:rsidP="00DC0620">
      <w:r>
        <w:continuationSeparator/>
      </w:r>
    </w:p>
  </w:endnote>
  <w:endnote w:type="continuationNotice" w:id="1">
    <w:p w14:paraId="51A3A47B" w14:textId="77777777" w:rsidR="00425AB2" w:rsidRDefault="00425A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515CD6" w:rsidRDefault="00515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515CD6" w:rsidRDefault="00515CD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515CD6" w:rsidRDefault="00515C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515CD6" w:rsidRDefault="00515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D2ECA" w14:textId="77777777" w:rsidR="00425AB2" w:rsidRDefault="00425AB2" w:rsidP="00DC0620">
      <w:r>
        <w:separator/>
      </w:r>
    </w:p>
  </w:footnote>
  <w:footnote w:type="continuationSeparator" w:id="0">
    <w:p w14:paraId="2AA3A587" w14:textId="77777777" w:rsidR="00425AB2" w:rsidRDefault="00425AB2" w:rsidP="00DC0620">
      <w:r>
        <w:continuationSeparator/>
      </w:r>
    </w:p>
  </w:footnote>
  <w:footnote w:type="continuationNotice" w:id="1">
    <w:p w14:paraId="441410CF" w14:textId="77777777" w:rsidR="00425AB2" w:rsidRDefault="00425A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515CD6" w:rsidRDefault="00515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7A7E7E67" w:rsidR="00515CD6" w:rsidRPr="003E0E5D" w:rsidRDefault="00515CD6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515CD6" w:rsidRDefault="00515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88C5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5625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7A3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2C07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DA97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29"/>
  </w:num>
  <w:num w:numId="17">
    <w:abstractNumId w:val="39"/>
  </w:num>
  <w:num w:numId="18">
    <w:abstractNumId w:val="36"/>
  </w:num>
  <w:num w:numId="19">
    <w:abstractNumId w:val="31"/>
  </w:num>
  <w:num w:numId="20">
    <w:abstractNumId w:val="23"/>
  </w:num>
  <w:num w:numId="21">
    <w:abstractNumId w:val="16"/>
  </w:num>
  <w:num w:numId="22">
    <w:abstractNumId w:val="33"/>
  </w:num>
  <w:num w:numId="23">
    <w:abstractNumId w:val="38"/>
  </w:num>
  <w:num w:numId="24">
    <w:abstractNumId w:val="22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8"/>
  </w:num>
  <w:num w:numId="31">
    <w:abstractNumId w:val="30"/>
  </w:num>
  <w:num w:numId="32">
    <w:abstractNumId w:val="35"/>
  </w:num>
  <w:num w:numId="33">
    <w:abstractNumId w:val="27"/>
  </w:num>
  <w:num w:numId="34">
    <w:abstractNumId w:val="7"/>
  </w:num>
  <w:num w:numId="35">
    <w:abstractNumId w:val="2"/>
  </w:num>
  <w:num w:numId="36">
    <w:abstractNumId w:val="1"/>
  </w:num>
  <w:num w:numId="37">
    <w:abstractNumId w:val="24"/>
  </w:num>
  <w:num w:numId="38">
    <w:abstractNumId w:val="17"/>
  </w:num>
  <w:num w:numId="39">
    <w:abstractNumId w:val="18"/>
  </w:num>
  <w:num w:numId="40">
    <w:abstractNumId w:val="25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643C"/>
    <w:rsid w:val="000072CF"/>
    <w:rsid w:val="00007E3F"/>
    <w:rsid w:val="0001020B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57F"/>
    <w:rsid w:val="000208FA"/>
    <w:rsid w:val="0002099B"/>
    <w:rsid w:val="00020C37"/>
    <w:rsid w:val="00021ECA"/>
    <w:rsid w:val="000224EA"/>
    <w:rsid w:val="00022FCF"/>
    <w:rsid w:val="0002459C"/>
    <w:rsid w:val="00024642"/>
    <w:rsid w:val="00024F1C"/>
    <w:rsid w:val="000269FD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631"/>
    <w:rsid w:val="00032918"/>
    <w:rsid w:val="00032C6F"/>
    <w:rsid w:val="00033B43"/>
    <w:rsid w:val="00033FA8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EF2"/>
    <w:rsid w:val="00037FED"/>
    <w:rsid w:val="000426F7"/>
    <w:rsid w:val="00043BF9"/>
    <w:rsid w:val="0004455E"/>
    <w:rsid w:val="0004603B"/>
    <w:rsid w:val="000460DD"/>
    <w:rsid w:val="00046711"/>
    <w:rsid w:val="00046B7E"/>
    <w:rsid w:val="00047272"/>
    <w:rsid w:val="0005188A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688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519"/>
    <w:rsid w:val="000678E5"/>
    <w:rsid w:val="000712C5"/>
    <w:rsid w:val="000713A2"/>
    <w:rsid w:val="00071981"/>
    <w:rsid w:val="00071A8C"/>
    <w:rsid w:val="00075B73"/>
    <w:rsid w:val="00075F18"/>
    <w:rsid w:val="0007628E"/>
    <w:rsid w:val="000770DB"/>
    <w:rsid w:val="00077E2B"/>
    <w:rsid w:val="0008006D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B85"/>
    <w:rsid w:val="00083C8C"/>
    <w:rsid w:val="0008568F"/>
    <w:rsid w:val="0008664E"/>
    <w:rsid w:val="000867B7"/>
    <w:rsid w:val="00086AC1"/>
    <w:rsid w:val="00086ACC"/>
    <w:rsid w:val="00086E84"/>
    <w:rsid w:val="00087CE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2B72"/>
    <w:rsid w:val="000A3CC0"/>
    <w:rsid w:val="000A3D89"/>
    <w:rsid w:val="000A4144"/>
    <w:rsid w:val="000A4350"/>
    <w:rsid w:val="000A6297"/>
    <w:rsid w:val="000A664B"/>
    <w:rsid w:val="000A6ED9"/>
    <w:rsid w:val="000A7B85"/>
    <w:rsid w:val="000B0006"/>
    <w:rsid w:val="000B05EA"/>
    <w:rsid w:val="000B189B"/>
    <w:rsid w:val="000B1A94"/>
    <w:rsid w:val="000B3487"/>
    <w:rsid w:val="000B38A1"/>
    <w:rsid w:val="000B3D0B"/>
    <w:rsid w:val="000B3DAD"/>
    <w:rsid w:val="000B46B6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811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A4D"/>
    <w:rsid w:val="000D24FF"/>
    <w:rsid w:val="000D2748"/>
    <w:rsid w:val="000D27B4"/>
    <w:rsid w:val="000D33C3"/>
    <w:rsid w:val="000D3991"/>
    <w:rsid w:val="000D3B9B"/>
    <w:rsid w:val="000D5BDA"/>
    <w:rsid w:val="000D65A8"/>
    <w:rsid w:val="000D6FB9"/>
    <w:rsid w:val="000D74AB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52C7"/>
    <w:rsid w:val="000E676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BC1"/>
    <w:rsid w:val="001052E3"/>
    <w:rsid w:val="001055D8"/>
    <w:rsid w:val="00105B26"/>
    <w:rsid w:val="00105EE2"/>
    <w:rsid w:val="0010703D"/>
    <w:rsid w:val="001075DD"/>
    <w:rsid w:val="00111033"/>
    <w:rsid w:val="00111AD4"/>
    <w:rsid w:val="001121FE"/>
    <w:rsid w:val="00114124"/>
    <w:rsid w:val="00115CFB"/>
    <w:rsid w:val="0011600A"/>
    <w:rsid w:val="00116BFE"/>
    <w:rsid w:val="001176A7"/>
    <w:rsid w:val="00120069"/>
    <w:rsid w:val="0012060D"/>
    <w:rsid w:val="00121118"/>
    <w:rsid w:val="00121AD6"/>
    <w:rsid w:val="00122405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0BA"/>
    <w:rsid w:val="00131B02"/>
    <w:rsid w:val="00131D58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0F70"/>
    <w:rsid w:val="00141377"/>
    <w:rsid w:val="00142F8C"/>
    <w:rsid w:val="00143EEB"/>
    <w:rsid w:val="0014484F"/>
    <w:rsid w:val="00144B44"/>
    <w:rsid w:val="001452B9"/>
    <w:rsid w:val="001462A9"/>
    <w:rsid w:val="0014689E"/>
    <w:rsid w:val="00146A6D"/>
    <w:rsid w:val="00146E3D"/>
    <w:rsid w:val="00146EF9"/>
    <w:rsid w:val="00147ACC"/>
    <w:rsid w:val="001502BC"/>
    <w:rsid w:val="001503A0"/>
    <w:rsid w:val="00150A1D"/>
    <w:rsid w:val="00150C7D"/>
    <w:rsid w:val="00152E3C"/>
    <w:rsid w:val="001533FB"/>
    <w:rsid w:val="001538F0"/>
    <w:rsid w:val="00153A35"/>
    <w:rsid w:val="00153D10"/>
    <w:rsid w:val="0015422A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38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8B3"/>
    <w:rsid w:val="00181A5D"/>
    <w:rsid w:val="00181F24"/>
    <w:rsid w:val="0018208C"/>
    <w:rsid w:val="001838A6"/>
    <w:rsid w:val="00183BDD"/>
    <w:rsid w:val="00183C8F"/>
    <w:rsid w:val="00184020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5723"/>
    <w:rsid w:val="001957DA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8A3"/>
    <w:rsid w:val="001A4C5A"/>
    <w:rsid w:val="001A4EB0"/>
    <w:rsid w:val="001A5BD0"/>
    <w:rsid w:val="001A6DD5"/>
    <w:rsid w:val="001A7986"/>
    <w:rsid w:val="001A7C32"/>
    <w:rsid w:val="001B06B4"/>
    <w:rsid w:val="001B1492"/>
    <w:rsid w:val="001B1582"/>
    <w:rsid w:val="001B23BE"/>
    <w:rsid w:val="001B2CB4"/>
    <w:rsid w:val="001B2ED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9D3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2DBC"/>
    <w:rsid w:val="001D4D39"/>
    <w:rsid w:val="001D4D74"/>
    <w:rsid w:val="001D4E43"/>
    <w:rsid w:val="001D51F3"/>
    <w:rsid w:val="001D6D4C"/>
    <w:rsid w:val="001E0CE8"/>
    <w:rsid w:val="001E0DC8"/>
    <w:rsid w:val="001E1255"/>
    <w:rsid w:val="001E1C03"/>
    <w:rsid w:val="001E2167"/>
    <w:rsid w:val="001E255E"/>
    <w:rsid w:val="001E328D"/>
    <w:rsid w:val="001E3525"/>
    <w:rsid w:val="001E4D80"/>
    <w:rsid w:val="001E4FCA"/>
    <w:rsid w:val="001E5B4F"/>
    <w:rsid w:val="001E749B"/>
    <w:rsid w:val="001E7D37"/>
    <w:rsid w:val="001F034B"/>
    <w:rsid w:val="001F0942"/>
    <w:rsid w:val="001F109D"/>
    <w:rsid w:val="001F18B9"/>
    <w:rsid w:val="001F2715"/>
    <w:rsid w:val="001F2E09"/>
    <w:rsid w:val="001F35AD"/>
    <w:rsid w:val="001F413E"/>
    <w:rsid w:val="001F47F6"/>
    <w:rsid w:val="001F4955"/>
    <w:rsid w:val="001F51D2"/>
    <w:rsid w:val="001F5C16"/>
    <w:rsid w:val="001F66F0"/>
    <w:rsid w:val="001F6859"/>
    <w:rsid w:val="001F7310"/>
    <w:rsid w:val="001F78BA"/>
    <w:rsid w:val="001F7BEC"/>
    <w:rsid w:val="002004D8"/>
    <w:rsid w:val="00201151"/>
    <w:rsid w:val="002022C3"/>
    <w:rsid w:val="0020238D"/>
    <w:rsid w:val="00202852"/>
    <w:rsid w:val="00203488"/>
    <w:rsid w:val="00203FE5"/>
    <w:rsid w:val="00204087"/>
    <w:rsid w:val="0020479C"/>
    <w:rsid w:val="002047F7"/>
    <w:rsid w:val="00204BEF"/>
    <w:rsid w:val="002064D4"/>
    <w:rsid w:val="002105C9"/>
    <w:rsid w:val="00210A2D"/>
    <w:rsid w:val="00210B79"/>
    <w:rsid w:val="00210E64"/>
    <w:rsid w:val="00212151"/>
    <w:rsid w:val="00212425"/>
    <w:rsid w:val="00212522"/>
    <w:rsid w:val="00212E2F"/>
    <w:rsid w:val="0021345D"/>
    <w:rsid w:val="002141DF"/>
    <w:rsid w:val="002146F7"/>
    <w:rsid w:val="00215394"/>
    <w:rsid w:val="00220410"/>
    <w:rsid w:val="00220B73"/>
    <w:rsid w:val="00220EBF"/>
    <w:rsid w:val="0022122C"/>
    <w:rsid w:val="002213EB"/>
    <w:rsid w:val="00222054"/>
    <w:rsid w:val="0022208E"/>
    <w:rsid w:val="002232AC"/>
    <w:rsid w:val="002234F7"/>
    <w:rsid w:val="00223699"/>
    <w:rsid w:val="0022464F"/>
    <w:rsid w:val="00224DE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688B"/>
    <w:rsid w:val="00236B9C"/>
    <w:rsid w:val="002375EE"/>
    <w:rsid w:val="0024027B"/>
    <w:rsid w:val="002404DC"/>
    <w:rsid w:val="00241874"/>
    <w:rsid w:val="00241ABA"/>
    <w:rsid w:val="00241D13"/>
    <w:rsid w:val="002426A6"/>
    <w:rsid w:val="00243E70"/>
    <w:rsid w:val="0024466F"/>
    <w:rsid w:val="00244AD7"/>
    <w:rsid w:val="00245226"/>
    <w:rsid w:val="00245658"/>
    <w:rsid w:val="00246BFA"/>
    <w:rsid w:val="00247A17"/>
    <w:rsid w:val="00250F9E"/>
    <w:rsid w:val="00250FC0"/>
    <w:rsid w:val="00252D68"/>
    <w:rsid w:val="00252E1A"/>
    <w:rsid w:val="00252E37"/>
    <w:rsid w:val="00252F11"/>
    <w:rsid w:val="00253284"/>
    <w:rsid w:val="002539CE"/>
    <w:rsid w:val="00253C71"/>
    <w:rsid w:val="0025473E"/>
    <w:rsid w:val="0025494C"/>
    <w:rsid w:val="00255743"/>
    <w:rsid w:val="00255D85"/>
    <w:rsid w:val="0025644B"/>
    <w:rsid w:val="00257419"/>
    <w:rsid w:val="00257CAC"/>
    <w:rsid w:val="0026189F"/>
    <w:rsid w:val="002621ED"/>
    <w:rsid w:val="00262244"/>
    <w:rsid w:val="00262CD6"/>
    <w:rsid w:val="00263AE5"/>
    <w:rsid w:val="0026479F"/>
    <w:rsid w:val="002648F2"/>
    <w:rsid w:val="00264BCB"/>
    <w:rsid w:val="00264DBD"/>
    <w:rsid w:val="00267512"/>
    <w:rsid w:val="002705CF"/>
    <w:rsid w:val="00270C10"/>
    <w:rsid w:val="002715AA"/>
    <w:rsid w:val="002715E8"/>
    <w:rsid w:val="00272C74"/>
    <w:rsid w:val="00273461"/>
    <w:rsid w:val="00273462"/>
    <w:rsid w:val="002738A9"/>
    <w:rsid w:val="002744DF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5F81"/>
    <w:rsid w:val="0028612D"/>
    <w:rsid w:val="00286AB9"/>
    <w:rsid w:val="00287616"/>
    <w:rsid w:val="00287E6F"/>
    <w:rsid w:val="002916E0"/>
    <w:rsid w:val="002918D1"/>
    <w:rsid w:val="002919C2"/>
    <w:rsid w:val="00292B76"/>
    <w:rsid w:val="00292E1B"/>
    <w:rsid w:val="0029446D"/>
    <w:rsid w:val="00294783"/>
    <w:rsid w:val="00295273"/>
    <w:rsid w:val="0029584E"/>
    <w:rsid w:val="00295CAA"/>
    <w:rsid w:val="00296A7B"/>
    <w:rsid w:val="002A0997"/>
    <w:rsid w:val="002A0BDA"/>
    <w:rsid w:val="002A221B"/>
    <w:rsid w:val="002A22EB"/>
    <w:rsid w:val="002A2385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2964"/>
    <w:rsid w:val="002B37C8"/>
    <w:rsid w:val="002B3B2F"/>
    <w:rsid w:val="002B4D08"/>
    <w:rsid w:val="002B4EA4"/>
    <w:rsid w:val="002B5EE2"/>
    <w:rsid w:val="002B6DB9"/>
    <w:rsid w:val="002C0549"/>
    <w:rsid w:val="002C143C"/>
    <w:rsid w:val="002C251A"/>
    <w:rsid w:val="002C2760"/>
    <w:rsid w:val="002C35F5"/>
    <w:rsid w:val="002C36CE"/>
    <w:rsid w:val="002C55B7"/>
    <w:rsid w:val="002C5C37"/>
    <w:rsid w:val="002C5D2B"/>
    <w:rsid w:val="002C6B4E"/>
    <w:rsid w:val="002C72BB"/>
    <w:rsid w:val="002D0203"/>
    <w:rsid w:val="002D090B"/>
    <w:rsid w:val="002D2C73"/>
    <w:rsid w:val="002D3070"/>
    <w:rsid w:val="002D3ADA"/>
    <w:rsid w:val="002D4361"/>
    <w:rsid w:val="002D4E31"/>
    <w:rsid w:val="002D5F9A"/>
    <w:rsid w:val="002D5FD8"/>
    <w:rsid w:val="002D623F"/>
    <w:rsid w:val="002D721F"/>
    <w:rsid w:val="002E016F"/>
    <w:rsid w:val="002E1654"/>
    <w:rsid w:val="002E2158"/>
    <w:rsid w:val="002E2C88"/>
    <w:rsid w:val="002E3266"/>
    <w:rsid w:val="002E41F1"/>
    <w:rsid w:val="002E4316"/>
    <w:rsid w:val="002E4BCB"/>
    <w:rsid w:val="002E54E8"/>
    <w:rsid w:val="002E5794"/>
    <w:rsid w:val="002E60D6"/>
    <w:rsid w:val="002E6CCF"/>
    <w:rsid w:val="002E6D7F"/>
    <w:rsid w:val="002E7AEC"/>
    <w:rsid w:val="002F1712"/>
    <w:rsid w:val="002F1DAF"/>
    <w:rsid w:val="002F200F"/>
    <w:rsid w:val="002F3032"/>
    <w:rsid w:val="002F3186"/>
    <w:rsid w:val="002F35B5"/>
    <w:rsid w:val="002F3BE5"/>
    <w:rsid w:val="002F439C"/>
    <w:rsid w:val="002F4A16"/>
    <w:rsid w:val="002F4BCA"/>
    <w:rsid w:val="002F52A5"/>
    <w:rsid w:val="002F70F1"/>
    <w:rsid w:val="002F7690"/>
    <w:rsid w:val="00300ED6"/>
    <w:rsid w:val="0030166C"/>
    <w:rsid w:val="0030190A"/>
    <w:rsid w:val="00301E79"/>
    <w:rsid w:val="0030340F"/>
    <w:rsid w:val="0030374E"/>
    <w:rsid w:val="0030393F"/>
    <w:rsid w:val="003048F0"/>
    <w:rsid w:val="00304CEB"/>
    <w:rsid w:val="00305434"/>
    <w:rsid w:val="00306D11"/>
    <w:rsid w:val="003077FC"/>
    <w:rsid w:val="00307EC4"/>
    <w:rsid w:val="00313595"/>
    <w:rsid w:val="00313949"/>
    <w:rsid w:val="003149DA"/>
    <w:rsid w:val="0031502E"/>
    <w:rsid w:val="0031576E"/>
    <w:rsid w:val="00315B66"/>
    <w:rsid w:val="00315DEB"/>
    <w:rsid w:val="00316378"/>
    <w:rsid w:val="00316E23"/>
    <w:rsid w:val="0031727D"/>
    <w:rsid w:val="00317478"/>
    <w:rsid w:val="00321DA4"/>
    <w:rsid w:val="00322200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8A8"/>
    <w:rsid w:val="00330AF8"/>
    <w:rsid w:val="003315D7"/>
    <w:rsid w:val="00331715"/>
    <w:rsid w:val="0033221F"/>
    <w:rsid w:val="00332BE7"/>
    <w:rsid w:val="00332CAA"/>
    <w:rsid w:val="00332CC8"/>
    <w:rsid w:val="003334FF"/>
    <w:rsid w:val="003338D3"/>
    <w:rsid w:val="003338DC"/>
    <w:rsid w:val="003338F3"/>
    <w:rsid w:val="00334530"/>
    <w:rsid w:val="00334CB2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6253"/>
    <w:rsid w:val="00347C09"/>
    <w:rsid w:val="00350EFB"/>
    <w:rsid w:val="00351A32"/>
    <w:rsid w:val="00351C09"/>
    <w:rsid w:val="00352402"/>
    <w:rsid w:val="00352869"/>
    <w:rsid w:val="00352A73"/>
    <w:rsid w:val="00352C33"/>
    <w:rsid w:val="00353DDC"/>
    <w:rsid w:val="003544EC"/>
    <w:rsid w:val="00354617"/>
    <w:rsid w:val="00356046"/>
    <w:rsid w:val="003560D6"/>
    <w:rsid w:val="00356339"/>
    <w:rsid w:val="00356BF2"/>
    <w:rsid w:val="00357A98"/>
    <w:rsid w:val="00360319"/>
    <w:rsid w:val="00360B01"/>
    <w:rsid w:val="00360C81"/>
    <w:rsid w:val="003617CF"/>
    <w:rsid w:val="003619A0"/>
    <w:rsid w:val="00361FF9"/>
    <w:rsid w:val="0036239E"/>
    <w:rsid w:val="00362B03"/>
    <w:rsid w:val="00362CD9"/>
    <w:rsid w:val="00364603"/>
    <w:rsid w:val="00364C1E"/>
    <w:rsid w:val="00366072"/>
    <w:rsid w:val="00367457"/>
    <w:rsid w:val="00367A41"/>
    <w:rsid w:val="0037023B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58D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0B6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B0D"/>
    <w:rsid w:val="003A6D12"/>
    <w:rsid w:val="003A6D4C"/>
    <w:rsid w:val="003B0724"/>
    <w:rsid w:val="003B10DD"/>
    <w:rsid w:val="003B1A5C"/>
    <w:rsid w:val="003B22F6"/>
    <w:rsid w:val="003B2402"/>
    <w:rsid w:val="003B3117"/>
    <w:rsid w:val="003B5691"/>
    <w:rsid w:val="003B60D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332"/>
    <w:rsid w:val="003C458D"/>
    <w:rsid w:val="003C6075"/>
    <w:rsid w:val="003C6292"/>
    <w:rsid w:val="003C6B43"/>
    <w:rsid w:val="003C7735"/>
    <w:rsid w:val="003D0283"/>
    <w:rsid w:val="003D0A5B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202"/>
    <w:rsid w:val="003D535E"/>
    <w:rsid w:val="003D5D44"/>
    <w:rsid w:val="003D6542"/>
    <w:rsid w:val="003E0B66"/>
    <w:rsid w:val="003E0E02"/>
    <w:rsid w:val="003E0E5D"/>
    <w:rsid w:val="003E1E62"/>
    <w:rsid w:val="003E2AD0"/>
    <w:rsid w:val="003E2B00"/>
    <w:rsid w:val="003E4CAC"/>
    <w:rsid w:val="003E51AA"/>
    <w:rsid w:val="003E6A4B"/>
    <w:rsid w:val="003E7041"/>
    <w:rsid w:val="003E70EA"/>
    <w:rsid w:val="003E79BB"/>
    <w:rsid w:val="003E7B37"/>
    <w:rsid w:val="003F01A0"/>
    <w:rsid w:val="003F11CA"/>
    <w:rsid w:val="003F2328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39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635C"/>
    <w:rsid w:val="0040730E"/>
    <w:rsid w:val="004073EF"/>
    <w:rsid w:val="00407DAB"/>
    <w:rsid w:val="0041040A"/>
    <w:rsid w:val="00410883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DF5"/>
    <w:rsid w:val="004156DD"/>
    <w:rsid w:val="00415891"/>
    <w:rsid w:val="00415994"/>
    <w:rsid w:val="00415B35"/>
    <w:rsid w:val="00416310"/>
    <w:rsid w:val="00416B86"/>
    <w:rsid w:val="00416FAB"/>
    <w:rsid w:val="0041736F"/>
    <w:rsid w:val="00417A85"/>
    <w:rsid w:val="004209B5"/>
    <w:rsid w:val="004227FC"/>
    <w:rsid w:val="00422C8D"/>
    <w:rsid w:val="0042350C"/>
    <w:rsid w:val="004244EE"/>
    <w:rsid w:val="0042486E"/>
    <w:rsid w:val="00424CD8"/>
    <w:rsid w:val="00425AB2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616"/>
    <w:rsid w:val="0043501F"/>
    <w:rsid w:val="004353F3"/>
    <w:rsid w:val="004360D7"/>
    <w:rsid w:val="0043654D"/>
    <w:rsid w:val="00436FFA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11E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3E56"/>
    <w:rsid w:val="00455097"/>
    <w:rsid w:val="004551FB"/>
    <w:rsid w:val="004559D6"/>
    <w:rsid w:val="0045651A"/>
    <w:rsid w:val="00457A8D"/>
    <w:rsid w:val="00457BA9"/>
    <w:rsid w:val="00457E7D"/>
    <w:rsid w:val="0046163D"/>
    <w:rsid w:val="00461740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44"/>
    <w:rsid w:val="00472B1A"/>
    <w:rsid w:val="00472B93"/>
    <w:rsid w:val="004732A7"/>
    <w:rsid w:val="00473FD4"/>
    <w:rsid w:val="00474552"/>
    <w:rsid w:val="00474BFF"/>
    <w:rsid w:val="00474E4A"/>
    <w:rsid w:val="00475746"/>
    <w:rsid w:val="00475FF6"/>
    <w:rsid w:val="0047681A"/>
    <w:rsid w:val="00476BB3"/>
    <w:rsid w:val="00477312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57"/>
    <w:rsid w:val="00484B84"/>
    <w:rsid w:val="004863F9"/>
    <w:rsid w:val="00487837"/>
    <w:rsid w:val="00490F85"/>
    <w:rsid w:val="0049126E"/>
    <w:rsid w:val="004912F4"/>
    <w:rsid w:val="00492717"/>
    <w:rsid w:val="00492B3D"/>
    <w:rsid w:val="00492EEC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9F2"/>
    <w:rsid w:val="004A513D"/>
    <w:rsid w:val="004A77F7"/>
    <w:rsid w:val="004A7A83"/>
    <w:rsid w:val="004B04C7"/>
    <w:rsid w:val="004B0DEA"/>
    <w:rsid w:val="004B0E30"/>
    <w:rsid w:val="004B173C"/>
    <w:rsid w:val="004B2241"/>
    <w:rsid w:val="004B24DE"/>
    <w:rsid w:val="004B2BB7"/>
    <w:rsid w:val="004B40F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18C"/>
    <w:rsid w:val="004D075E"/>
    <w:rsid w:val="004D0842"/>
    <w:rsid w:val="004D0F11"/>
    <w:rsid w:val="004D1CB3"/>
    <w:rsid w:val="004D1FD1"/>
    <w:rsid w:val="004D2054"/>
    <w:rsid w:val="004D21F3"/>
    <w:rsid w:val="004D2B46"/>
    <w:rsid w:val="004D2D88"/>
    <w:rsid w:val="004D32AB"/>
    <w:rsid w:val="004D3394"/>
    <w:rsid w:val="004D3E6F"/>
    <w:rsid w:val="004D4097"/>
    <w:rsid w:val="004D434D"/>
    <w:rsid w:val="004D43FD"/>
    <w:rsid w:val="004D53FB"/>
    <w:rsid w:val="004E064C"/>
    <w:rsid w:val="004E079F"/>
    <w:rsid w:val="004E0B50"/>
    <w:rsid w:val="004E15C0"/>
    <w:rsid w:val="004E1863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40CB"/>
    <w:rsid w:val="004F502A"/>
    <w:rsid w:val="004F58E7"/>
    <w:rsid w:val="004F6D63"/>
    <w:rsid w:val="004F6DAD"/>
    <w:rsid w:val="004F6E8F"/>
    <w:rsid w:val="004F733D"/>
    <w:rsid w:val="004F7828"/>
    <w:rsid w:val="00500371"/>
    <w:rsid w:val="00500D40"/>
    <w:rsid w:val="00501066"/>
    <w:rsid w:val="00503524"/>
    <w:rsid w:val="00503A64"/>
    <w:rsid w:val="0050405C"/>
    <w:rsid w:val="005044E2"/>
    <w:rsid w:val="005052BD"/>
    <w:rsid w:val="00505355"/>
    <w:rsid w:val="005059EF"/>
    <w:rsid w:val="00510DBB"/>
    <w:rsid w:val="00512D28"/>
    <w:rsid w:val="005131EC"/>
    <w:rsid w:val="0051348B"/>
    <w:rsid w:val="00513BBE"/>
    <w:rsid w:val="0051421D"/>
    <w:rsid w:val="00514D5A"/>
    <w:rsid w:val="00515524"/>
    <w:rsid w:val="00515A71"/>
    <w:rsid w:val="00515B71"/>
    <w:rsid w:val="00515CD6"/>
    <w:rsid w:val="00516F01"/>
    <w:rsid w:val="00517527"/>
    <w:rsid w:val="00520264"/>
    <w:rsid w:val="00521156"/>
    <w:rsid w:val="0052181F"/>
    <w:rsid w:val="00521D30"/>
    <w:rsid w:val="00521FF5"/>
    <w:rsid w:val="0052220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519"/>
    <w:rsid w:val="00544E93"/>
    <w:rsid w:val="00545176"/>
    <w:rsid w:val="00545332"/>
    <w:rsid w:val="00546126"/>
    <w:rsid w:val="005472A3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1C"/>
    <w:rsid w:val="00561809"/>
    <w:rsid w:val="005623DE"/>
    <w:rsid w:val="005625F4"/>
    <w:rsid w:val="00562BB6"/>
    <w:rsid w:val="00563FBF"/>
    <w:rsid w:val="005652B0"/>
    <w:rsid w:val="0056536C"/>
    <w:rsid w:val="00565C04"/>
    <w:rsid w:val="00565CB7"/>
    <w:rsid w:val="00567667"/>
    <w:rsid w:val="00567E55"/>
    <w:rsid w:val="00567F3A"/>
    <w:rsid w:val="00570349"/>
    <w:rsid w:val="005707DD"/>
    <w:rsid w:val="005712D7"/>
    <w:rsid w:val="00571A2B"/>
    <w:rsid w:val="00571A95"/>
    <w:rsid w:val="00572206"/>
    <w:rsid w:val="005726E6"/>
    <w:rsid w:val="00573ABD"/>
    <w:rsid w:val="00573B72"/>
    <w:rsid w:val="00573FF1"/>
    <w:rsid w:val="0057462F"/>
    <w:rsid w:val="00574681"/>
    <w:rsid w:val="00574890"/>
    <w:rsid w:val="00574A9B"/>
    <w:rsid w:val="00575127"/>
    <w:rsid w:val="00575B5F"/>
    <w:rsid w:val="00575CBD"/>
    <w:rsid w:val="00576178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23B"/>
    <w:rsid w:val="00582447"/>
    <w:rsid w:val="0058364D"/>
    <w:rsid w:val="00583ED7"/>
    <w:rsid w:val="00585A88"/>
    <w:rsid w:val="00585F83"/>
    <w:rsid w:val="005868E9"/>
    <w:rsid w:val="00586CA6"/>
    <w:rsid w:val="00586E46"/>
    <w:rsid w:val="00590105"/>
    <w:rsid w:val="005905D8"/>
    <w:rsid w:val="00590F5C"/>
    <w:rsid w:val="00591F8B"/>
    <w:rsid w:val="005924D0"/>
    <w:rsid w:val="00592560"/>
    <w:rsid w:val="005933B6"/>
    <w:rsid w:val="00593707"/>
    <w:rsid w:val="00593D3E"/>
    <w:rsid w:val="005946BE"/>
    <w:rsid w:val="00594B40"/>
    <w:rsid w:val="00595084"/>
    <w:rsid w:val="0059565C"/>
    <w:rsid w:val="00595AB7"/>
    <w:rsid w:val="005962D6"/>
    <w:rsid w:val="0059655E"/>
    <w:rsid w:val="005A0B3D"/>
    <w:rsid w:val="005A0F1A"/>
    <w:rsid w:val="005A1471"/>
    <w:rsid w:val="005A27E2"/>
    <w:rsid w:val="005A2952"/>
    <w:rsid w:val="005A35D5"/>
    <w:rsid w:val="005A465F"/>
    <w:rsid w:val="005A54AF"/>
    <w:rsid w:val="005A54FF"/>
    <w:rsid w:val="005A580B"/>
    <w:rsid w:val="005A5AF1"/>
    <w:rsid w:val="005A62C3"/>
    <w:rsid w:val="005A646F"/>
    <w:rsid w:val="005A74C4"/>
    <w:rsid w:val="005B0686"/>
    <w:rsid w:val="005B0F76"/>
    <w:rsid w:val="005B2194"/>
    <w:rsid w:val="005B2EF4"/>
    <w:rsid w:val="005B3067"/>
    <w:rsid w:val="005B43C8"/>
    <w:rsid w:val="005B4C2B"/>
    <w:rsid w:val="005B507D"/>
    <w:rsid w:val="005B6598"/>
    <w:rsid w:val="005B6A17"/>
    <w:rsid w:val="005B6AEA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986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677"/>
    <w:rsid w:val="005D189B"/>
    <w:rsid w:val="005D1EA3"/>
    <w:rsid w:val="005D2415"/>
    <w:rsid w:val="005D2431"/>
    <w:rsid w:val="005D2828"/>
    <w:rsid w:val="005D2BAC"/>
    <w:rsid w:val="005D38AF"/>
    <w:rsid w:val="005D49E7"/>
    <w:rsid w:val="005D4EAD"/>
    <w:rsid w:val="005D5571"/>
    <w:rsid w:val="005D635F"/>
    <w:rsid w:val="005D6958"/>
    <w:rsid w:val="005D6FA9"/>
    <w:rsid w:val="005D7796"/>
    <w:rsid w:val="005D7F80"/>
    <w:rsid w:val="005E09F8"/>
    <w:rsid w:val="005E1AE5"/>
    <w:rsid w:val="005E2A5E"/>
    <w:rsid w:val="005E34EE"/>
    <w:rsid w:val="005E3FB4"/>
    <w:rsid w:val="005E4473"/>
    <w:rsid w:val="005E4CF4"/>
    <w:rsid w:val="005E548D"/>
    <w:rsid w:val="005E5B92"/>
    <w:rsid w:val="005E6BCB"/>
    <w:rsid w:val="005E70DD"/>
    <w:rsid w:val="005E73A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1FE6"/>
    <w:rsid w:val="00602DE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16B"/>
    <w:rsid w:val="00614A06"/>
    <w:rsid w:val="0061594A"/>
    <w:rsid w:val="00616BB1"/>
    <w:rsid w:val="00617373"/>
    <w:rsid w:val="006179AF"/>
    <w:rsid w:val="0062006A"/>
    <w:rsid w:val="006205CF"/>
    <w:rsid w:val="00621773"/>
    <w:rsid w:val="006233D5"/>
    <w:rsid w:val="00624621"/>
    <w:rsid w:val="00624F1C"/>
    <w:rsid w:val="0062537E"/>
    <w:rsid w:val="00625689"/>
    <w:rsid w:val="00625779"/>
    <w:rsid w:val="006257AB"/>
    <w:rsid w:val="00630282"/>
    <w:rsid w:val="00630DEF"/>
    <w:rsid w:val="00631112"/>
    <w:rsid w:val="006316BC"/>
    <w:rsid w:val="00631910"/>
    <w:rsid w:val="00631A7C"/>
    <w:rsid w:val="00632250"/>
    <w:rsid w:val="006335C0"/>
    <w:rsid w:val="0063373E"/>
    <w:rsid w:val="00634151"/>
    <w:rsid w:val="00634190"/>
    <w:rsid w:val="0063425F"/>
    <w:rsid w:val="006342C1"/>
    <w:rsid w:val="0063586D"/>
    <w:rsid w:val="00636354"/>
    <w:rsid w:val="0063710C"/>
    <w:rsid w:val="00640439"/>
    <w:rsid w:val="0064173E"/>
    <w:rsid w:val="006419FF"/>
    <w:rsid w:val="00641C37"/>
    <w:rsid w:val="00642599"/>
    <w:rsid w:val="00642631"/>
    <w:rsid w:val="00642D5D"/>
    <w:rsid w:val="00642F4A"/>
    <w:rsid w:val="00643194"/>
    <w:rsid w:val="00643D7E"/>
    <w:rsid w:val="006443FC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60174"/>
    <w:rsid w:val="00661147"/>
    <w:rsid w:val="006619F0"/>
    <w:rsid w:val="00661D69"/>
    <w:rsid w:val="00661FF0"/>
    <w:rsid w:val="00662E83"/>
    <w:rsid w:val="00663B9B"/>
    <w:rsid w:val="00664A36"/>
    <w:rsid w:val="00664B58"/>
    <w:rsid w:val="0066574C"/>
    <w:rsid w:val="006658B1"/>
    <w:rsid w:val="00665CF1"/>
    <w:rsid w:val="00665D99"/>
    <w:rsid w:val="006661BE"/>
    <w:rsid w:val="00666AE0"/>
    <w:rsid w:val="00666ECF"/>
    <w:rsid w:val="00667520"/>
    <w:rsid w:val="00667FE9"/>
    <w:rsid w:val="00670808"/>
    <w:rsid w:val="00671588"/>
    <w:rsid w:val="0067261F"/>
    <w:rsid w:val="00673019"/>
    <w:rsid w:val="006741CD"/>
    <w:rsid w:val="006746C5"/>
    <w:rsid w:val="00674943"/>
    <w:rsid w:val="00676714"/>
    <w:rsid w:val="006778DE"/>
    <w:rsid w:val="006779AA"/>
    <w:rsid w:val="00680680"/>
    <w:rsid w:val="00680EEC"/>
    <w:rsid w:val="00682247"/>
    <w:rsid w:val="00682B6A"/>
    <w:rsid w:val="0068427C"/>
    <w:rsid w:val="006854ED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02D"/>
    <w:rsid w:val="006A00AB"/>
    <w:rsid w:val="006A0263"/>
    <w:rsid w:val="006A0C70"/>
    <w:rsid w:val="006A12C2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3422"/>
    <w:rsid w:val="006B35F0"/>
    <w:rsid w:val="006B4C85"/>
    <w:rsid w:val="006B6594"/>
    <w:rsid w:val="006C0210"/>
    <w:rsid w:val="006C163F"/>
    <w:rsid w:val="006C258B"/>
    <w:rsid w:val="006C2787"/>
    <w:rsid w:val="006C305C"/>
    <w:rsid w:val="006C3159"/>
    <w:rsid w:val="006C33D4"/>
    <w:rsid w:val="006C3F7D"/>
    <w:rsid w:val="006C5ADE"/>
    <w:rsid w:val="006C6027"/>
    <w:rsid w:val="006C7838"/>
    <w:rsid w:val="006D09D3"/>
    <w:rsid w:val="006D128F"/>
    <w:rsid w:val="006D13DC"/>
    <w:rsid w:val="006D1AAE"/>
    <w:rsid w:val="006D29C8"/>
    <w:rsid w:val="006D7F28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9B5"/>
    <w:rsid w:val="006F2F38"/>
    <w:rsid w:val="006F3B38"/>
    <w:rsid w:val="006F416F"/>
    <w:rsid w:val="006F44C1"/>
    <w:rsid w:val="006F50FD"/>
    <w:rsid w:val="006F6D34"/>
    <w:rsid w:val="006F7045"/>
    <w:rsid w:val="006F7150"/>
    <w:rsid w:val="006F7A2F"/>
    <w:rsid w:val="00700E10"/>
    <w:rsid w:val="00703762"/>
    <w:rsid w:val="0070542B"/>
    <w:rsid w:val="00707318"/>
    <w:rsid w:val="00707DCF"/>
    <w:rsid w:val="007104C6"/>
    <w:rsid w:val="00710762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8A8"/>
    <w:rsid w:val="00717A60"/>
    <w:rsid w:val="00721343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A46"/>
    <w:rsid w:val="00730007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4A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A6B"/>
    <w:rsid w:val="0074459F"/>
    <w:rsid w:val="00744779"/>
    <w:rsid w:val="007454E2"/>
    <w:rsid w:val="00745838"/>
    <w:rsid w:val="00747540"/>
    <w:rsid w:val="00747DA6"/>
    <w:rsid w:val="00747EE3"/>
    <w:rsid w:val="0075013C"/>
    <w:rsid w:val="007508A6"/>
    <w:rsid w:val="00751A1E"/>
    <w:rsid w:val="00752BBA"/>
    <w:rsid w:val="0075323C"/>
    <w:rsid w:val="00753955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63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3936"/>
    <w:rsid w:val="007745C7"/>
    <w:rsid w:val="007756AA"/>
    <w:rsid w:val="007757E9"/>
    <w:rsid w:val="00776CD2"/>
    <w:rsid w:val="00777651"/>
    <w:rsid w:val="00777AAC"/>
    <w:rsid w:val="00780515"/>
    <w:rsid w:val="007812F8"/>
    <w:rsid w:val="007818B1"/>
    <w:rsid w:val="007819A8"/>
    <w:rsid w:val="00781A5A"/>
    <w:rsid w:val="00781FEB"/>
    <w:rsid w:val="0078311A"/>
    <w:rsid w:val="00783726"/>
    <w:rsid w:val="00783CD3"/>
    <w:rsid w:val="007843D2"/>
    <w:rsid w:val="00786508"/>
    <w:rsid w:val="007866D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993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3C0"/>
    <w:rsid w:val="007A7766"/>
    <w:rsid w:val="007A7776"/>
    <w:rsid w:val="007B0149"/>
    <w:rsid w:val="007B0C6F"/>
    <w:rsid w:val="007B1937"/>
    <w:rsid w:val="007B1B74"/>
    <w:rsid w:val="007B205F"/>
    <w:rsid w:val="007B2870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2B26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9AF"/>
    <w:rsid w:val="007D4322"/>
    <w:rsid w:val="007D4D20"/>
    <w:rsid w:val="007D4E40"/>
    <w:rsid w:val="007D57D6"/>
    <w:rsid w:val="007D5D45"/>
    <w:rsid w:val="007D633E"/>
    <w:rsid w:val="007D6572"/>
    <w:rsid w:val="007D66C4"/>
    <w:rsid w:val="007D7801"/>
    <w:rsid w:val="007E0678"/>
    <w:rsid w:val="007E1113"/>
    <w:rsid w:val="007E114F"/>
    <w:rsid w:val="007E22D2"/>
    <w:rsid w:val="007E2304"/>
    <w:rsid w:val="007E236C"/>
    <w:rsid w:val="007E26B7"/>
    <w:rsid w:val="007E2800"/>
    <w:rsid w:val="007E298B"/>
    <w:rsid w:val="007E3464"/>
    <w:rsid w:val="007E3904"/>
    <w:rsid w:val="007E497A"/>
    <w:rsid w:val="007E540B"/>
    <w:rsid w:val="007E562B"/>
    <w:rsid w:val="007E6312"/>
    <w:rsid w:val="007E636D"/>
    <w:rsid w:val="007E6920"/>
    <w:rsid w:val="007E6AC6"/>
    <w:rsid w:val="007E6B37"/>
    <w:rsid w:val="007E73C0"/>
    <w:rsid w:val="007E75D4"/>
    <w:rsid w:val="007F0083"/>
    <w:rsid w:val="007F041F"/>
    <w:rsid w:val="007F0F65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4A2F"/>
    <w:rsid w:val="007F6193"/>
    <w:rsid w:val="007F63C8"/>
    <w:rsid w:val="007F64FB"/>
    <w:rsid w:val="007F7487"/>
    <w:rsid w:val="007F781D"/>
    <w:rsid w:val="007F7FE3"/>
    <w:rsid w:val="00801ADD"/>
    <w:rsid w:val="00801CCF"/>
    <w:rsid w:val="00802828"/>
    <w:rsid w:val="00802905"/>
    <w:rsid w:val="00802963"/>
    <w:rsid w:val="00802CD0"/>
    <w:rsid w:val="00802FD6"/>
    <w:rsid w:val="0080343F"/>
    <w:rsid w:val="00803780"/>
    <w:rsid w:val="008037C1"/>
    <w:rsid w:val="00803885"/>
    <w:rsid w:val="008039EB"/>
    <w:rsid w:val="00803C9C"/>
    <w:rsid w:val="0080446F"/>
    <w:rsid w:val="00804A6D"/>
    <w:rsid w:val="00805A7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18"/>
    <w:rsid w:val="008115AC"/>
    <w:rsid w:val="00811AA7"/>
    <w:rsid w:val="00812BD6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1FA"/>
    <w:rsid w:val="0082068B"/>
    <w:rsid w:val="00820A02"/>
    <w:rsid w:val="00821EEC"/>
    <w:rsid w:val="00821FB5"/>
    <w:rsid w:val="0082313D"/>
    <w:rsid w:val="0082348F"/>
    <w:rsid w:val="008236CD"/>
    <w:rsid w:val="00825A12"/>
    <w:rsid w:val="00825F7E"/>
    <w:rsid w:val="00826158"/>
    <w:rsid w:val="00827B93"/>
    <w:rsid w:val="00827F39"/>
    <w:rsid w:val="00830C40"/>
    <w:rsid w:val="00830E5C"/>
    <w:rsid w:val="00831024"/>
    <w:rsid w:val="00831273"/>
    <w:rsid w:val="008322BB"/>
    <w:rsid w:val="008323B8"/>
    <w:rsid w:val="00833B3C"/>
    <w:rsid w:val="00834053"/>
    <w:rsid w:val="008347B3"/>
    <w:rsid w:val="0083485E"/>
    <w:rsid w:val="008349CD"/>
    <w:rsid w:val="00835F46"/>
    <w:rsid w:val="00836034"/>
    <w:rsid w:val="008377B8"/>
    <w:rsid w:val="008378A3"/>
    <w:rsid w:val="00837B36"/>
    <w:rsid w:val="00837D3B"/>
    <w:rsid w:val="00837E8B"/>
    <w:rsid w:val="00840749"/>
    <w:rsid w:val="008407D6"/>
    <w:rsid w:val="00840D5B"/>
    <w:rsid w:val="0084120D"/>
    <w:rsid w:val="00842594"/>
    <w:rsid w:val="008437DA"/>
    <w:rsid w:val="00844391"/>
    <w:rsid w:val="00844871"/>
    <w:rsid w:val="00844A0B"/>
    <w:rsid w:val="00844BD9"/>
    <w:rsid w:val="00844F36"/>
    <w:rsid w:val="00846194"/>
    <w:rsid w:val="008477B4"/>
    <w:rsid w:val="00850447"/>
    <w:rsid w:val="00850733"/>
    <w:rsid w:val="00850E1E"/>
    <w:rsid w:val="008510B6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499A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349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405"/>
    <w:rsid w:val="00883AD4"/>
    <w:rsid w:val="008848A3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21D4"/>
    <w:rsid w:val="00892F52"/>
    <w:rsid w:val="00893318"/>
    <w:rsid w:val="008937BC"/>
    <w:rsid w:val="00895221"/>
    <w:rsid w:val="00895688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074"/>
    <w:rsid w:val="008B1B9E"/>
    <w:rsid w:val="008B20F2"/>
    <w:rsid w:val="008B4029"/>
    <w:rsid w:val="008B42F7"/>
    <w:rsid w:val="008B5198"/>
    <w:rsid w:val="008B5EDA"/>
    <w:rsid w:val="008B683F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6BC"/>
    <w:rsid w:val="008C6E11"/>
    <w:rsid w:val="008C7603"/>
    <w:rsid w:val="008C7ACB"/>
    <w:rsid w:val="008D0DFE"/>
    <w:rsid w:val="008D10A1"/>
    <w:rsid w:val="008D1DD4"/>
    <w:rsid w:val="008D1FCD"/>
    <w:rsid w:val="008D2034"/>
    <w:rsid w:val="008D2CA1"/>
    <w:rsid w:val="008D3014"/>
    <w:rsid w:val="008D333B"/>
    <w:rsid w:val="008D456A"/>
    <w:rsid w:val="008D5A77"/>
    <w:rsid w:val="008D644B"/>
    <w:rsid w:val="008D6578"/>
    <w:rsid w:val="008D68C2"/>
    <w:rsid w:val="008D6C5F"/>
    <w:rsid w:val="008E04C7"/>
    <w:rsid w:val="008E0D1C"/>
    <w:rsid w:val="008E2D57"/>
    <w:rsid w:val="008E30B5"/>
    <w:rsid w:val="008E32D5"/>
    <w:rsid w:val="008E4412"/>
    <w:rsid w:val="008E52F4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AB7"/>
    <w:rsid w:val="00905D5D"/>
    <w:rsid w:val="00906F28"/>
    <w:rsid w:val="00907B08"/>
    <w:rsid w:val="0091022C"/>
    <w:rsid w:val="00910D39"/>
    <w:rsid w:val="0091289F"/>
    <w:rsid w:val="00912C4C"/>
    <w:rsid w:val="00912D25"/>
    <w:rsid w:val="00912DA8"/>
    <w:rsid w:val="00912FBA"/>
    <w:rsid w:val="00913224"/>
    <w:rsid w:val="00913395"/>
    <w:rsid w:val="00913F2C"/>
    <w:rsid w:val="00914418"/>
    <w:rsid w:val="00915E59"/>
    <w:rsid w:val="0091607F"/>
    <w:rsid w:val="009161E9"/>
    <w:rsid w:val="00917228"/>
    <w:rsid w:val="009210E7"/>
    <w:rsid w:val="00921A32"/>
    <w:rsid w:val="00921AD4"/>
    <w:rsid w:val="00921B21"/>
    <w:rsid w:val="009248C1"/>
    <w:rsid w:val="00924E85"/>
    <w:rsid w:val="0092608F"/>
    <w:rsid w:val="009263A2"/>
    <w:rsid w:val="00926859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F6F"/>
    <w:rsid w:val="00933431"/>
    <w:rsid w:val="00933DC2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52B"/>
    <w:rsid w:val="009449B6"/>
    <w:rsid w:val="00944B06"/>
    <w:rsid w:val="009470EE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C54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7B9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5A29"/>
    <w:rsid w:val="009763D0"/>
    <w:rsid w:val="00976EF0"/>
    <w:rsid w:val="00977FFB"/>
    <w:rsid w:val="00980272"/>
    <w:rsid w:val="009803B0"/>
    <w:rsid w:val="00980522"/>
    <w:rsid w:val="00980AAD"/>
    <w:rsid w:val="00981857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874F5"/>
    <w:rsid w:val="00990B15"/>
    <w:rsid w:val="00990EFF"/>
    <w:rsid w:val="009915A1"/>
    <w:rsid w:val="009927DA"/>
    <w:rsid w:val="00994320"/>
    <w:rsid w:val="00994D79"/>
    <w:rsid w:val="00995A6E"/>
    <w:rsid w:val="009A0064"/>
    <w:rsid w:val="009A00A7"/>
    <w:rsid w:val="009A0738"/>
    <w:rsid w:val="009A0E27"/>
    <w:rsid w:val="009A12CA"/>
    <w:rsid w:val="009A1419"/>
    <w:rsid w:val="009A14C4"/>
    <w:rsid w:val="009A2B68"/>
    <w:rsid w:val="009A368E"/>
    <w:rsid w:val="009A3A53"/>
    <w:rsid w:val="009A3B6F"/>
    <w:rsid w:val="009A3CEF"/>
    <w:rsid w:val="009A45C8"/>
    <w:rsid w:val="009A583D"/>
    <w:rsid w:val="009A6145"/>
    <w:rsid w:val="009A7554"/>
    <w:rsid w:val="009A7DC9"/>
    <w:rsid w:val="009B19B8"/>
    <w:rsid w:val="009B2710"/>
    <w:rsid w:val="009B2885"/>
    <w:rsid w:val="009B36CD"/>
    <w:rsid w:val="009B4434"/>
    <w:rsid w:val="009B479D"/>
    <w:rsid w:val="009B4B61"/>
    <w:rsid w:val="009B4FD9"/>
    <w:rsid w:val="009B5020"/>
    <w:rsid w:val="009B507A"/>
    <w:rsid w:val="009B528C"/>
    <w:rsid w:val="009B5623"/>
    <w:rsid w:val="009B5C17"/>
    <w:rsid w:val="009B6D6C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426C"/>
    <w:rsid w:val="009C4737"/>
    <w:rsid w:val="009C6434"/>
    <w:rsid w:val="009D0CBF"/>
    <w:rsid w:val="009D1A92"/>
    <w:rsid w:val="009D2B85"/>
    <w:rsid w:val="009D3905"/>
    <w:rsid w:val="009D521C"/>
    <w:rsid w:val="009D7451"/>
    <w:rsid w:val="009E069A"/>
    <w:rsid w:val="009E0AFF"/>
    <w:rsid w:val="009E1BA0"/>
    <w:rsid w:val="009E1C59"/>
    <w:rsid w:val="009E1DDA"/>
    <w:rsid w:val="009E259B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E79E7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07B13"/>
    <w:rsid w:val="00A105C7"/>
    <w:rsid w:val="00A12E61"/>
    <w:rsid w:val="00A13C4D"/>
    <w:rsid w:val="00A14772"/>
    <w:rsid w:val="00A152F2"/>
    <w:rsid w:val="00A16554"/>
    <w:rsid w:val="00A1671D"/>
    <w:rsid w:val="00A172CC"/>
    <w:rsid w:val="00A20041"/>
    <w:rsid w:val="00A20AFF"/>
    <w:rsid w:val="00A20F28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BCB"/>
    <w:rsid w:val="00A26310"/>
    <w:rsid w:val="00A26787"/>
    <w:rsid w:val="00A268BA"/>
    <w:rsid w:val="00A27C06"/>
    <w:rsid w:val="00A30F36"/>
    <w:rsid w:val="00A317AE"/>
    <w:rsid w:val="00A31E38"/>
    <w:rsid w:val="00A324BF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36E"/>
    <w:rsid w:val="00A42FFF"/>
    <w:rsid w:val="00A4300A"/>
    <w:rsid w:val="00A4357F"/>
    <w:rsid w:val="00A444ED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4B19"/>
    <w:rsid w:val="00A54DD0"/>
    <w:rsid w:val="00A55A9A"/>
    <w:rsid w:val="00A55AB7"/>
    <w:rsid w:val="00A563BD"/>
    <w:rsid w:val="00A564B5"/>
    <w:rsid w:val="00A564C4"/>
    <w:rsid w:val="00A568A5"/>
    <w:rsid w:val="00A57779"/>
    <w:rsid w:val="00A57B08"/>
    <w:rsid w:val="00A57F40"/>
    <w:rsid w:val="00A57F79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4FCB"/>
    <w:rsid w:val="00A65009"/>
    <w:rsid w:val="00A650F7"/>
    <w:rsid w:val="00A70CB5"/>
    <w:rsid w:val="00A719B9"/>
    <w:rsid w:val="00A727A4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3CA"/>
    <w:rsid w:val="00A83488"/>
    <w:rsid w:val="00A841CB"/>
    <w:rsid w:val="00A85505"/>
    <w:rsid w:val="00A85894"/>
    <w:rsid w:val="00A86BCF"/>
    <w:rsid w:val="00A86CFC"/>
    <w:rsid w:val="00A8702E"/>
    <w:rsid w:val="00A872DB"/>
    <w:rsid w:val="00A87995"/>
    <w:rsid w:val="00A87F42"/>
    <w:rsid w:val="00A909F8"/>
    <w:rsid w:val="00A90DA3"/>
    <w:rsid w:val="00A90E32"/>
    <w:rsid w:val="00A90FD9"/>
    <w:rsid w:val="00A9169A"/>
    <w:rsid w:val="00A933FD"/>
    <w:rsid w:val="00A941F0"/>
    <w:rsid w:val="00A946CF"/>
    <w:rsid w:val="00A955F7"/>
    <w:rsid w:val="00A95FFF"/>
    <w:rsid w:val="00A960A2"/>
    <w:rsid w:val="00A960DB"/>
    <w:rsid w:val="00A96270"/>
    <w:rsid w:val="00A962AF"/>
    <w:rsid w:val="00A96DA1"/>
    <w:rsid w:val="00A97013"/>
    <w:rsid w:val="00A97045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3017"/>
    <w:rsid w:val="00AB3918"/>
    <w:rsid w:val="00AB559C"/>
    <w:rsid w:val="00AB6D09"/>
    <w:rsid w:val="00AB6EC5"/>
    <w:rsid w:val="00AB7047"/>
    <w:rsid w:val="00AC0914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075"/>
    <w:rsid w:val="00AD1C7F"/>
    <w:rsid w:val="00AD2FC2"/>
    <w:rsid w:val="00AD4029"/>
    <w:rsid w:val="00AD419F"/>
    <w:rsid w:val="00AD492E"/>
    <w:rsid w:val="00AD4D55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CF"/>
    <w:rsid w:val="00AE4A55"/>
    <w:rsid w:val="00AE4E17"/>
    <w:rsid w:val="00AE5EA6"/>
    <w:rsid w:val="00AE6077"/>
    <w:rsid w:val="00AE6A92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308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C85"/>
    <w:rsid w:val="00B12FD0"/>
    <w:rsid w:val="00B132A3"/>
    <w:rsid w:val="00B14E6B"/>
    <w:rsid w:val="00B15297"/>
    <w:rsid w:val="00B15755"/>
    <w:rsid w:val="00B1692C"/>
    <w:rsid w:val="00B16FD5"/>
    <w:rsid w:val="00B1710C"/>
    <w:rsid w:val="00B17B90"/>
    <w:rsid w:val="00B20356"/>
    <w:rsid w:val="00B20A0C"/>
    <w:rsid w:val="00B23478"/>
    <w:rsid w:val="00B23CB7"/>
    <w:rsid w:val="00B24A16"/>
    <w:rsid w:val="00B24D56"/>
    <w:rsid w:val="00B25086"/>
    <w:rsid w:val="00B25547"/>
    <w:rsid w:val="00B2567E"/>
    <w:rsid w:val="00B27664"/>
    <w:rsid w:val="00B279EF"/>
    <w:rsid w:val="00B27A99"/>
    <w:rsid w:val="00B27E80"/>
    <w:rsid w:val="00B31080"/>
    <w:rsid w:val="00B32D57"/>
    <w:rsid w:val="00B33421"/>
    <w:rsid w:val="00B34B15"/>
    <w:rsid w:val="00B35222"/>
    <w:rsid w:val="00B3528A"/>
    <w:rsid w:val="00B35C4E"/>
    <w:rsid w:val="00B362F6"/>
    <w:rsid w:val="00B3781A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817"/>
    <w:rsid w:val="00B67C9C"/>
    <w:rsid w:val="00B701ED"/>
    <w:rsid w:val="00B71B08"/>
    <w:rsid w:val="00B72E96"/>
    <w:rsid w:val="00B72FE6"/>
    <w:rsid w:val="00B7309C"/>
    <w:rsid w:val="00B737B2"/>
    <w:rsid w:val="00B73B28"/>
    <w:rsid w:val="00B74589"/>
    <w:rsid w:val="00B750DC"/>
    <w:rsid w:val="00B757CF"/>
    <w:rsid w:val="00B7595C"/>
    <w:rsid w:val="00B7680B"/>
    <w:rsid w:val="00B77A72"/>
    <w:rsid w:val="00B77F60"/>
    <w:rsid w:val="00B807B9"/>
    <w:rsid w:val="00B80ECD"/>
    <w:rsid w:val="00B81040"/>
    <w:rsid w:val="00B82903"/>
    <w:rsid w:val="00B82988"/>
    <w:rsid w:val="00B82BEB"/>
    <w:rsid w:val="00B82C38"/>
    <w:rsid w:val="00B83BAB"/>
    <w:rsid w:val="00B84AD3"/>
    <w:rsid w:val="00B84EAC"/>
    <w:rsid w:val="00B855F0"/>
    <w:rsid w:val="00B8650D"/>
    <w:rsid w:val="00B879C9"/>
    <w:rsid w:val="00B90275"/>
    <w:rsid w:val="00B90C0B"/>
    <w:rsid w:val="00B90E54"/>
    <w:rsid w:val="00B92B08"/>
    <w:rsid w:val="00B92FDC"/>
    <w:rsid w:val="00B9361F"/>
    <w:rsid w:val="00B9380A"/>
    <w:rsid w:val="00B94046"/>
    <w:rsid w:val="00B9460B"/>
    <w:rsid w:val="00B94CE8"/>
    <w:rsid w:val="00B94FE4"/>
    <w:rsid w:val="00B954CC"/>
    <w:rsid w:val="00B96302"/>
    <w:rsid w:val="00B96AA0"/>
    <w:rsid w:val="00B97A38"/>
    <w:rsid w:val="00BA0231"/>
    <w:rsid w:val="00BA073B"/>
    <w:rsid w:val="00BA09FB"/>
    <w:rsid w:val="00BA0E67"/>
    <w:rsid w:val="00BA17BF"/>
    <w:rsid w:val="00BA1C17"/>
    <w:rsid w:val="00BA23AF"/>
    <w:rsid w:val="00BA322E"/>
    <w:rsid w:val="00BA5046"/>
    <w:rsid w:val="00BA6CF4"/>
    <w:rsid w:val="00BA6EC7"/>
    <w:rsid w:val="00BA720C"/>
    <w:rsid w:val="00BA728B"/>
    <w:rsid w:val="00BA76A8"/>
    <w:rsid w:val="00BA776F"/>
    <w:rsid w:val="00BB0185"/>
    <w:rsid w:val="00BB02B2"/>
    <w:rsid w:val="00BB05BF"/>
    <w:rsid w:val="00BB096E"/>
    <w:rsid w:val="00BB19E9"/>
    <w:rsid w:val="00BB5278"/>
    <w:rsid w:val="00BB54B0"/>
    <w:rsid w:val="00BB5B5A"/>
    <w:rsid w:val="00BB6AD1"/>
    <w:rsid w:val="00BB7462"/>
    <w:rsid w:val="00BB762B"/>
    <w:rsid w:val="00BB784B"/>
    <w:rsid w:val="00BC1117"/>
    <w:rsid w:val="00BC12A4"/>
    <w:rsid w:val="00BC1425"/>
    <w:rsid w:val="00BC177C"/>
    <w:rsid w:val="00BC17F5"/>
    <w:rsid w:val="00BC2D3D"/>
    <w:rsid w:val="00BC4430"/>
    <w:rsid w:val="00BC51EB"/>
    <w:rsid w:val="00BC5D3B"/>
    <w:rsid w:val="00BC62C6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3137"/>
    <w:rsid w:val="00BD321A"/>
    <w:rsid w:val="00BD327B"/>
    <w:rsid w:val="00BD3CFB"/>
    <w:rsid w:val="00BD3F97"/>
    <w:rsid w:val="00BD56D6"/>
    <w:rsid w:val="00BD603D"/>
    <w:rsid w:val="00BD6202"/>
    <w:rsid w:val="00BD706B"/>
    <w:rsid w:val="00BD7E53"/>
    <w:rsid w:val="00BE0184"/>
    <w:rsid w:val="00BE08DA"/>
    <w:rsid w:val="00BE173B"/>
    <w:rsid w:val="00BE25CB"/>
    <w:rsid w:val="00BE2948"/>
    <w:rsid w:val="00BE2B42"/>
    <w:rsid w:val="00BE331E"/>
    <w:rsid w:val="00BE5BBB"/>
    <w:rsid w:val="00BE5F99"/>
    <w:rsid w:val="00BE5FF6"/>
    <w:rsid w:val="00BE6729"/>
    <w:rsid w:val="00BE7289"/>
    <w:rsid w:val="00BE77FD"/>
    <w:rsid w:val="00BE7D1C"/>
    <w:rsid w:val="00BE7F94"/>
    <w:rsid w:val="00BE7FC5"/>
    <w:rsid w:val="00BF04A7"/>
    <w:rsid w:val="00BF0BF9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03C"/>
    <w:rsid w:val="00BF76DC"/>
    <w:rsid w:val="00C01A9D"/>
    <w:rsid w:val="00C01C0B"/>
    <w:rsid w:val="00C02AC6"/>
    <w:rsid w:val="00C02FED"/>
    <w:rsid w:val="00C0369C"/>
    <w:rsid w:val="00C0385B"/>
    <w:rsid w:val="00C047D0"/>
    <w:rsid w:val="00C0485F"/>
    <w:rsid w:val="00C04DC1"/>
    <w:rsid w:val="00C04E5B"/>
    <w:rsid w:val="00C04EDC"/>
    <w:rsid w:val="00C05740"/>
    <w:rsid w:val="00C05BFF"/>
    <w:rsid w:val="00C061DA"/>
    <w:rsid w:val="00C067B9"/>
    <w:rsid w:val="00C1059B"/>
    <w:rsid w:val="00C1102D"/>
    <w:rsid w:val="00C1132B"/>
    <w:rsid w:val="00C11D25"/>
    <w:rsid w:val="00C13AE6"/>
    <w:rsid w:val="00C13C2C"/>
    <w:rsid w:val="00C141D4"/>
    <w:rsid w:val="00C14270"/>
    <w:rsid w:val="00C142C4"/>
    <w:rsid w:val="00C15688"/>
    <w:rsid w:val="00C200BC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27C0C"/>
    <w:rsid w:val="00C30D85"/>
    <w:rsid w:val="00C334DF"/>
    <w:rsid w:val="00C336CE"/>
    <w:rsid w:val="00C33DA8"/>
    <w:rsid w:val="00C341BA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31E"/>
    <w:rsid w:val="00C46AF5"/>
    <w:rsid w:val="00C472EA"/>
    <w:rsid w:val="00C47673"/>
    <w:rsid w:val="00C50248"/>
    <w:rsid w:val="00C50DC6"/>
    <w:rsid w:val="00C510EF"/>
    <w:rsid w:val="00C51E65"/>
    <w:rsid w:val="00C52AC8"/>
    <w:rsid w:val="00C52AF2"/>
    <w:rsid w:val="00C53E90"/>
    <w:rsid w:val="00C547AD"/>
    <w:rsid w:val="00C54930"/>
    <w:rsid w:val="00C56664"/>
    <w:rsid w:val="00C5708C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717"/>
    <w:rsid w:val="00C77DE7"/>
    <w:rsid w:val="00C808E1"/>
    <w:rsid w:val="00C809CF"/>
    <w:rsid w:val="00C80F68"/>
    <w:rsid w:val="00C810AF"/>
    <w:rsid w:val="00C82631"/>
    <w:rsid w:val="00C83293"/>
    <w:rsid w:val="00C835B3"/>
    <w:rsid w:val="00C84122"/>
    <w:rsid w:val="00C84874"/>
    <w:rsid w:val="00C84BD5"/>
    <w:rsid w:val="00C85A7F"/>
    <w:rsid w:val="00C8680C"/>
    <w:rsid w:val="00C86F0F"/>
    <w:rsid w:val="00C902F3"/>
    <w:rsid w:val="00C9047C"/>
    <w:rsid w:val="00C908B6"/>
    <w:rsid w:val="00C90E56"/>
    <w:rsid w:val="00C911F2"/>
    <w:rsid w:val="00C91D76"/>
    <w:rsid w:val="00C92768"/>
    <w:rsid w:val="00C95A37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667"/>
    <w:rsid w:val="00CA3646"/>
    <w:rsid w:val="00CA39C7"/>
    <w:rsid w:val="00CA3FF4"/>
    <w:rsid w:val="00CA4702"/>
    <w:rsid w:val="00CA73B2"/>
    <w:rsid w:val="00CA74B0"/>
    <w:rsid w:val="00CA77D1"/>
    <w:rsid w:val="00CB05C8"/>
    <w:rsid w:val="00CB19A3"/>
    <w:rsid w:val="00CB2F35"/>
    <w:rsid w:val="00CB3460"/>
    <w:rsid w:val="00CB3BAA"/>
    <w:rsid w:val="00CB3E3F"/>
    <w:rsid w:val="00CB48B8"/>
    <w:rsid w:val="00CB5DC5"/>
    <w:rsid w:val="00CB610C"/>
    <w:rsid w:val="00CB66CB"/>
    <w:rsid w:val="00CB6B61"/>
    <w:rsid w:val="00CB79F8"/>
    <w:rsid w:val="00CC010A"/>
    <w:rsid w:val="00CC0B4D"/>
    <w:rsid w:val="00CC0C70"/>
    <w:rsid w:val="00CC0DD4"/>
    <w:rsid w:val="00CC1902"/>
    <w:rsid w:val="00CC306C"/>
    <w:rsid w:val="00CC3427"/>
    <w:rsid w:val="00CC5CE9"/>
    <w:rsid w:val="00CC5E67"/>
    <w:rsid w:val="00CC61FD"/>
    <w:rsid w:val="00CC6BB1"/>
    <w:rsid w:val="00CC7AD8"/>
    <w:rsid w:val="00CC7C6D"/>
    <w:rsid w:val="00CC7E50"/>
    <w:rsid w:val="00CD0231"/>
    <w:rsid w:val="00CD0E30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7F5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D7C"/>
    <w:rsid w:val="00CF03C0"/>
    <w:rsid w:val="00CF221C"/>
    <w:rsid w:val="00CF22DB"/>
    <w:rsid w:val="00CF2666"/>
    <w:rsid w:val="00CF4798"/>
    <w:rsid w:val="00CF5205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130"/>
    <w:rsid w:val="00D125F0"/>
    <w:rsid w:val="00D129F9"/>
    <w:rsid w:val="00D131ED"/>
    <w:rsid w:val="00D136AE"/>
    <w:rsid w:val="00D13EAD"/>
    <w:rsid w:val="00D14037"/>
    <w:rsid w:val="00D14CF7"/>
    <w:rsid w:val="00D14D1A"/>
    <w:rsid w:val="00D14F4B"/>
    <w:rsid w:val="00D14F9B"/>
    <w:rsid w:val="00D15446"/>
    <w:rsid w:val="00D168E7"/>
    <w:rsid w:val="00D16B01"/>
    <w:rsid w:val="00D177B8"/>
    <w:rsid w:val="00D20494"/>
    <w:rsid w:val="00D21233"/>
    <w:rsid w:val="00D21636"/>
    <w:rsid w:val="00D21F24"/>
    <w:rsid w:val="00D22151"/>
    <w:rsid w:val="00D22D82"/>
    <w:rsid w:val="00D23E98"/>
    <w:rsid w:val="00D24273"/>
    <w:rsid w:val="00D25680"/>
    <w:rsid w:val="00D25EE2"/>
    <w:rsid w:val="00D25F6A"/>
    <w:rsid w:val="00D275FE"/>
    <w:rsid w:val="00D27A1C"/>
    <w:rsid w:val="00D31AC8"/>
    <w:rsid w:val="00D3218D"/>
    <w:rsid w:val="00D32634"/>
    <w:rsid w:val="00D32CED"/>
    <w:rsid w:val="00D32F60"/>
    <w:rsid w:val="00D330D1"/>
    <w:rsid w:val="00D335AC"/>
    <w:rsid w:val="00D33B6F"/>
    <w:rsid w:val="00D34312"/>
    <w:rsid w:val="00D34D9D"/>
    <w:rsid w:val="00D34E78"/>
    <w:rsid w:val="00D355B3"/>
    <w:rsid w:val="00D35B7D"/>
    <w:rsid w:val="00D35E5C"/>
    <w:rsid w:val="00D35EB1"/>
    <w:rsid w:val="00D366B1"/>
    <w:rsid w:val="00D369C5"/>
    <w:rsid w:val="00D36C7B"/>
    <w:rsid w:val="00D37436"/>
    <w:rsid w:val="00D407A9"/>
    <w:rsid w:val="00D40F31"/>
    <w:rsid w:val="00D41067"/>
    <w:rsid w:val="00D415FC"/>
    <w:rsid w:val="00D41C8D"/>
    <w:rsid w:val="00D4316B"/>
    <w:rsid w:val="00D44182"/>
    <w:rsid w:val="00D452E1"/>
    <w:rsid w:val="00D45399"/>
    <w:rsid w:val="00D45432"/>
    <w:rsid w:val="00D45A18"/>
    <w:rsid w:val="00D507E9"/>
    <w:rsid w:val="00D507ED"/>
    <w:rsid w:val="00D50853"/>
    <w:rsid w:val="00D50B58"/>
    <w:rsid w:val="00D5124A"/>
    <w:rsid w:val="00D513D9"/>
    <w:rsid w:val="00D51553"/>
    <w:rsid w:val="00D5157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3AC1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620"/>
    <w:rsid w:val="00D92C82"/>
    <w:rsid w:val="00D93172"/>
    <w:rsid w:val="00D93DE2"/>
    <w:rsid w:val="00D94499"/>
    <w:rsid w:val="00D94524"/>
    <w:rsid w:val="00D9606C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DC0"/>
    <w:rsid w:val="00DA6FEC"/>
    <w:rsid w:val="00DB15CB"/>
    <w:rsid w:val="00DB1A1B"/>
    <w:rsid w:val="00DB1DB0"/>
    <w:rsid w:val="00DB1F56"/>
    <w:rsid w:val="00DB203F"/>
    <w:rsid w:val="00DB382E"/>
    <w:rsid w:val="00DB3F21"/>
    <w:rsid w:val="00DB408F"/>
    <w:rsid w:val="00DB42F7"/>
    <w:rsid w:val="00DB4642"/>
    <w:rsid w:val="00DB497C"/>
    <w:rsid w:val="00DB5220"/>
    <w:rsid w:val="00DB65A0"/>
    <w:rsid w:val="00DB67B8"/>
    <w:rsid w:val="00DB6E08"/>
    <w:rsid w:val="00DB7206"/>
    <w:rsid w:val="00DB76C3"/>
    <w:rsid w:val="00DC00AC"/>
    <w:rsid w:val="00DC0221"/>
    <w:rsid w:val="00DC0620"/>
    <w:rsid w:val="00DC0CC7"/>
    <w:rsid w:val="00DC1B56"/>
    <w:rsid w:val="00DC2177"/>
    <w:rsid w:val="00DC3AA7"/>
    <w:rsid w:val="00DC3B9C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DF0"/>
    <w:rsid w:val="00DE04AF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D7A"/>
    <w:rsid w:val="00DE66DE"/>
    <w:rsid w:val="00DE6C45"/>
    <w:rsid w:val="00DE7706"/>
    <w:rsid w:val="00DF03B4"/>
    <w:rsid w:val="00DF336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0FD7"/>
    <w:rsid w:val="00E010CB"/>
    <w:rsid w:val="00E0123A"/>
    <w:rsid w:val="00E01A2E"/>
    <w:rsid w:val="00E01ABC"/>
    <w:rsid w:val="00E01E01"/>
    <w:rsid w:val="00E0218F"/>
    <w:rsid w:val="00E03511"/>
    <w:rsid w:val="00E04680"/>
    <w:rsid w:val="00E04E77"/>
    <w:rsid w:val="00E069C2"/>
    <w:rsid w:val="00E06A53"/>
    <w:rsid w:val="00E072AF"/>
    <w:rsid w:val="00E10A3B"/>
    <w:rsid w:val="00E11D5F"/>
    <w:rsid w:val="00E13748"/>
    <w:rsid w:val="00E1397D"/>
    <w:rsid w:val="00E14094"/>
    <w:rsid w:val="00E147F9"/>
    <w:rsid w:val="00E14E02"/>
    <w:rsid w:val="00E14FB7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5B"/>
    <w:rsid w:val="00E231D2"/>
    <w:rsid w:val="00E236FB"/>
    <w:rsid w:val="00E238B3"/>
    <w:rsid w:val="00E23EF4"/>
    <w:rsid w:val="00E2456C"/>
    <w:rsid w:val="00E25024"/>
    <w:rsid w:val="00E251CC"/>
    <w:rsid w:val="00E2567C"/>
    <w:rsid w:val="00E25735"/>
    <w:rsid w:val="00E25BFE"/>
    <w:rsid w:val="00E266D1"/>
    <w:rsid w:val="00E27357"/>
    <w:rsid w:val="00E300C4"/>
    <w:rsid w:val="00E30312"/>
    <w:rsid w:val="00E309CB"/>
    <w:rsid w:val="00E3190B"/>
    <w:rsid w:val="00E33724"/>
    <w:rsid w:val="00E3387C"/>
    <w:rsid w:val="00E34A87"/>
    <w:rsid w:val="00E34D01"/>
    <w:rsid w:val="00E35364"/>
    <w:rsid w:val="00E415C7"/>
    <w:rsid w:val="00E418E2"/>
    <w:rsid w:val="00E426C6"/>
    <w:rsid w:val="00E42EBE"/>
    <w:rsid w:val="00E436B5"/>
    <w:rsid w:val="00E438A5"/>
    <w:rsid w:val="00E43D2D"/>
    <w:rsid w:val="00E447F4"/>
    <w:rsid w:val="00E45A50"/>
    <w:rsid w:val="00E45D46"/>
    <w:rsid w:val="00E46961"/>
    <w:rsid w:val="00E469C2"/>
    <w:rsid w:val="00E46B3A"/>
    <w:rsid w:val="00E47533"/>
    <w:rsid w:val="00E47AE2"/>
    <w:rsid w:val="00E50E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4B6"/>
    <w:rsid w:val="00E606E4"/>
    <w:rsid w:val="00E60BC1"/>
    <w:rsid w:val="00E61335"/>
    <w:rsid w:val="00E61989"/>
    <w:rsid w:val="00E62325"/>
    <w:rsid w:val="00E62C10"/>
    <w:rsid w:val="00E66D90"/>
    <w:rsid w:val="00E672E0"/>
    <w:rsid w:val="00E673C6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7AE"/>
    <w:rsid w:val="00E77BAF"/>
    <w:rsid w:val="00E77E9F"/>
    <w:rsid w:val="00E81047"/>
    <w:rsid w:val="00E81674"/>
    <w:rsid w:val="00E81A08"/>
    <w:rsid w:val="00E81C62"/>
    <w:rsid w:val="00E82C08"/>
    <w:rsid w:val="00E834F7"/>
    <w:rsid w:val="00E84C9C"/>
    <w:rsid w:val="00E84F53"/>
    <w:rsid w:val="00E85A10"/>
    <w:rsid w:val="00E86586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4C14"/>
    <w:rsid w:val="00EA55E2"/>
    <w:rsid w:val="00EA5A8F"/>
    <w:rsid w:val="00EA5E5A"/>
    <w:rsid w:val="00EA67ED"/>
    <w:rsid w:val="00EA6D7F"/>
    <w:rsid w:val="00EA75D1"/>
    <w:rsid w:val="00EA7A86"/>
    <w:rsid w:val="00EA7AA2"/>
    <w:rsid w:val="00EB10E4"/>
    <w:rsid w:val="00EB1ED6"/>
    <w:rsid w:val="00EB4563"/>
    <w:rsid w:val="00EB4F34"/>
    <w:rsid w:val="00EB51C2"/>
    <w:rsid w:val="00EB5FED"/>
    <w:rsid w:val="00EB65E9"/>
    <w:rsid w:val="00EB6858"/>
    <w:rsid w:val="00EB6ABD"/>
    <w:rsid w:val="00EB6E17"/>
    <w:rsid w:val="00EB785A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9CA"/>
    <w:rsid w:val="00ED0CBB"/>
    <w:rsid w:val="00ED0F04"/>
    <w:rsid w:val="00ED1788"/>
    <w:rsid w:val="00ED2248"/>
    <w:rsid w:val="00ED2DD3"/>
    <w:rsid w:val="00ED3012"/>
    <w:rsid w:val="00ED30F5"/>
    <w:rsid w:val="00ED323C"/>
    <w:rsid w:val="00ED3CDC"/>
    <w:rsid w:val="00ED4184"/>
    <w:rsid w:val="00ED4B44"/>
    <w:rsid w:val="00ED513B"/>
    <w:rsid w:val="00ED5965"/>
    <w:rsid w:val="00ED6B80"/>
    <w:rsid w:val="00EE0646"/>
    <w:rsid w:val="00EE1AA5"/>
    <w:rsid w:val="00EE2144"/>
    <w:rsid w:val="00EE2470"/>
    <w:rsid w:val="00EE3BCF"/>
    <w:rsid w:val="00EE3C37"/>
    <w:rsid w:val="00EE56D3"/>
    <w:rsid w:val="00EE615D"/>
    <w:rsid w:val="00EE6C99"/>
    <w:rsid w:val="00EE7346"/>
    <w:rsid w:val="00EF088D"/>
    <w:rsid w:val="00EF0B02"/>
    <w:rsid w:val="00EF1046"/>
    <w:rsid w:val="00EF17A5"/>
    <w:rsid w:val="00EF1960"/>
    <w:rsid w:val="00EF3CDD"/>
    <w:rsid w:val="00EF4127"/>
    <w:rsid w:val="00EF477F"/>
    <w:rsid w:val="00EF50E5"/>
    <w:rsid w:val="00EF5F80"/>
    <w:rsid w:val="00EF61AF"/>
    <w:rsid w:val="00EF655D"/>
    <w:rsid w:val="00EF72FC"/>
    <w:rsid w:val="00EF759D"/>
    <w:rsid w:val="00EF79DD"/>
    <w:rsid w:val="00F01A48"/>
    <w:rsid w:val="00F01D0C"/>
    <w:rsid w:val="00F028CE"/>
    <w:rsid w:val="00F02BB4"/>
    <w:rsid w:val="00F03CD8"/>
    <w:rsid w:val="00F04484"/>
    <w:rsid w:val="00F0535C"/>
    <w:rsid w:val="00F054B9"/>
    <w:rsid w:val="00F05871"/>
    <w:rsid w:val="00F058BE"/>
    <w:rsid w:val="00F05CD7"/>
    <w:rsid w:val="00F05E21"/>
    <w:rsid w:val="00F060A9"/>
    <w:rsid w:val="00F06638"/>
    <w:rsid w:val="00F06C58"/>
    <w:rsid w:val="00F06CB1"/>
    <w:rsid w:val="00F06EBF"/>
    <w:rsid w:val="00F06FC2"/>
    <w:rsid w:val="00F11501"/>
    <w:rsid w:val="00F12007"/>
    <w:rsid w:val="00F12232"/>
    <w:rsid w:val="00F124C5"/>
    <w:rsid w:val="00F12552"/>
    <w:rsid w:val="00F128B0"/>
    <w:rsid w:val="00F1436E"/>
    <w:rsid w:val="00F143DD"/>
    <w:rsid w:val="00F14A94"/>
    <w:rsid w:val="00F15274"/>
    <w:rsid w:val="00F15339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2C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8C3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1E7"/>
    <w:rsid w:val="00F352FB"/>
    <w:rsid w:val="00F35D59"/>
    <w:rsid w:val="00F3682F"/>
    <w:rsid w:val="00F37A71"/>
    <w:rsid w:val="00F37B2B"/>
    <w:rsid w:val="00F40355"/>
    <w:rsid w:val="00F4148A"/>
    <w:rsid w:val="00F416AB"/>
    <w:rsid w:val="00F41B65"/>
    <w:rsid w:val="00F41E00"/>
    <w:rsid w:val="00F41EC3"/>
    <w:rsid w:val="00F43868"/>
    <w:rsid w:val="00F44824"/>
    <w:rsid w:val="00F44EFB"/>
    <w:rsid w:val="00F45D6B"/>
    <w:rsid w:val="00F45E9B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31D"/>
    <w:rsid w:val="00F62978"/>
    <w:rsid w:val="00F63002"/>
    <w:rsid w:val="00F63145"/>
    <w:rsid w:val="00F6317E"/>
    <w:rsid w:val="00F647CB"/>
    <w:rsid w:val="00F65536"/>
    <w:rsid w:val="00F65558"/>
    <w:rsid w:val="00F6591F"/>
    <w:rsid w:val="00F65CC6"/>
    <w:rsid w:val="00F6688F"/>
    <w:rsid w:val="00F66CB7"/>
    <w:rsid w:val="00F67016"/>
    <w:rsid w:val="00F67B10"/>
    <w:rsid w:val="00F70D39"/>
    <w:rsid w:val="00F71EA9"/>
    <w:rsid w:val="00F71F4C"/>
    <w:rsid w:val="00F74BAF"/>
    <w:rsid w:val="00F75227"/>
    <w:rsid w:val="00F757B8"/>
    <w:rsid w:val="00F75C80"/>
    <w:rsid w:val="00F75FDC"/>
    <w:rsid w:val="00F77F16"/>
    <w:rsid w:val="00F8046F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28"/>
    <w:rsid w:val="00F85376"/>
    <w:rsid w:val="00F857FC"/>
    <w:rsid w:val="00F86D63"/>
    <w:rsid w:val="00F87D7A"/>
    <w:rsid w:val="00F90C3C"/>
    <w:rsid w:val="00F90ECE"/>
    <w:rsid w:val="00F919E7"/>
    <w:rsid w:val="00F944B1"/>
    <w:rsid w:val="00F94F6D"/>
    <w:rsid w:val="00F94F91"/>
    <w:rsid w:val="00F95024"/>
    <w:rsid w:val="00F9662B"/>
    <w:rsid w:val="00F96A1C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12"/>
    <w:rsid w:val="00FB052F"/>
    <w:rsid w:val="00FB0A9C"/>
    <w:rsid w:val="00FB2697"/>
    <w:rsid w:val="00FB290F"/>
    <w:rsid w:val="00FB2BD2"/>
    <w:rsid w:val="00FB32D8"/>
    <w:rsid w:val="00FB34BA"/>
    <w:rsid w:val="00FB3789"/>
    <w:rsid w:val="00FB4375"/>
    <w:rsid w:val="00FB4631"/>
    <w:rsid w:val="00FB479F"/>
    <w:rsid w:val="00FB47BB"/>
    <w:rsid w:val="00FB5181"/>
    <w:rsid w:val="00FB5D58"/>
    <w:rsid w:val="00FB6395"/>
    <w:rsid w:val="00FB70FD"/>
    <w:rsid w:val="00FB710E"/>
    <w:rsid w:val="00FB7995"/>
    <w:rsid w:val="00FB7A09"/>
    <w:rsid w:val="00FB7CE2"/>
    <w:rsid w:val="00FC0B3C"/>
    <w:rsid w:val="00FC2932"/>
    <w:rsid w:val="00FC2B3B"/>
    <w:rsid w:val="00FC3B2B"/>
    <w:rsid w:val="00FC4240"/>
    <w:rsid w:val="00FC4368"/>
    <w:rsid w:val="00FC4395"/>
    <w:rsid w:val="00FC44BB"/>
    <w:rsid w:val="00FC53C9"/>
    <w:rsid w:val="00FC54CF"/>
    <w:rsid w:val="00FC63FE"/>
    <w:rsid w:val="00FC7E91"/>
    <w:rsid w:val="00FD0050"/>
    <w:rsid w:val="00FD021B"/>
    <w:rsid w:val="00FD095B"/>
    <w:rsid w:val="00FD0A08"/>
    <w:rsid w:val="00FD0DBB"/>
    <w:rsid w:val="00FD1188"/>
    <w:rsid w:val="00FD30EA"/>
    <w:rsid w:val="00FD3273"/>
    <w:rsid w:val="00FD3281"/>
    <w:rsid w:val="00FD329A"/>
    <w:rsid w:val="00FD32ED"/>
    <w:rsid w:val="00FD3F4E"/>
    <w:rsid w:val="00FD4079"/>
    <w:rsid w:val="00FD4A57"/>
    <w:rsid w:val="00FD4AEF"/>
    <w:rsid w:val="00FD5D62"/>
    <w:rsid w:val="00FD5FEE"/>
    <w:rsid w:val="00FD6867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B66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8C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28C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8C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B528C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B528C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B528C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52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9B52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B528C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28C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B528C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B528C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B528C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B528C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9B528C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8C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8C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8C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9B528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B528C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9B528C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B528C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9B528C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9B528C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9B528C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9B528C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9B528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28C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9B528C"/>
    <w:rPr>
      <w:b/>
    </w:rPr>
  </w:style>
  <w:style w:type="numbering" w:customStyle="1" w:styleId="KennysListStyles">
    <w:name w:val="KennysListStyles"/>
    <w:uiPriority w:val="99"/>
    <w:rsid w:val="009B528C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9B528C"/>
    <w:rPr>
      <w:b/>
    </w:rPr>
  </w:style>
  <w:style w:type="paragraph" w:customStyle="1" w:styleId="Answer">
    <w:name w:val="Answer"/>
    <w:basedOn w:val="Normal"/>
    <w:qFormat/>
    <w:rsid w:val="009B528C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9B528C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9B5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9B528C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9B528C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9B528C"/>
    <w:rPr>
      <w:smallCaps/>
    </w:rPr>
  </w:style>
  <w:style w:type="paragraph" w:customStyle="1" w:styleId="SourceCodeCaption">
    <w:name w:val="Source Code Caption"/>
    <w:basedOn w:val="Normal"/>
    <w:rsid w:val="009B528C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9B528C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B528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528C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B528C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9B528C"/>
    <w:rPr>
      <w:b/>
      <w:smallCaps/>
    </w:rPr>
  </w:style>
  <w:style w:type="paragraph" w:customStyle="1" w:styleId="NumberedList">
    <w:name w:val="Numbered List"/>
    <w:basedOn w:val="Normal"/>
    <w:qFormat/>
    <w:rsid w:val="009B528C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9B528C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9B528C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9B528C"/>
  </w:style>
  <w:style w:type="paragraph" w:styleId="ListNumber">
    <w:name w:val="List Number"/>
    <w:basedOn w:val="Normal"/>
    <w:uiPriority w:val="99"/>
    <w:unhideWhenUsed/>
    <w:rsid w:val="009B528C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9B528C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9B528C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9B528C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9B528C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9B52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528C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9B528C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9B528C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B528C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B528C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B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8C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9B528C"/>
    <w:rPr>
      <w:smallCaps/>
    </w:rPr>
  </w:style>
  <w:style w:type="paragraph" w:customStyle="1" w:styleId="TableCellNormal">
    <w:name w:val="Table Cell Normal"/>
    <w:basedOn w:val="Normal"/>
    <w:qFormat/>
    <w:rsid w:val="009B528C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9B528C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9B528C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9B528C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9B528C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9B528C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9B528C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9B528C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9B528C"/>
    <w:rPr>
      <w:i/>
      <w:iCs/>
    </w:rPr>
  </w:style>
  <w:style w:type="character" w:customStyle="1" w:styleId="CommandChar">
    <w:name w:val="Command Char"/>
    <w:basedOn w:val="DefaultParagraphFont"/>
    <w:link w:val="Command"/>
    <w:rsid w:val="009B528C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9B528C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9B528C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9B528C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9B528C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9B528C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9B528C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9B528C"/>
    <w:pPr>
      <w:spacing w:after="0"/>
      <w:ind w:left="924" w:hanging="357"/>
    </w:pPr>
  </w:style>
  <w:style w:type="paragraph" w:customStyle="1" w:styleId="a">
    <w:name w:val="`"/>
    <w:basedOn w:val="Normal"/>
    <w:qFormat/>
    <w:rsid w:val="009B528C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9B528C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9B528C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9B528C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9B528C"/>
    <w:rPr>
      <w:b/>
      <w:smallCaps/>
    </w:rPr>
  </w:style>
  <w:style w:type="table" w:customStyle="1" w:styleId="SimpleDefinition">
    <w:name w:val="SimpleDefinition"/>
    <w:basedOn w:val="TableNormal"/>
    <w:uiPriority w:val="99"/>
    <w:rsid w:val="009B528C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9B528C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9B528C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9B528C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9B528C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9B528C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9B528C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9B528C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9B528C"/>
    <w:rPr>
      <w:color w:val="4BACC6" w:themeColor="accent5"/>
    </w:rPr>
  </w:style>
  <w:style w:type="paragraph" w:customStyle="1" w:styleId="ToDoSection">
    <w:name w:val="ToDo Section"/>
    <w:basedOn w:val="Heading1"/>
    <w:qFormat/>
    <w:rsid w:val="009B528C"/>
  </w:style>
  <w:style w:type="paragraph" w:customStyle="1" w:styleId="ToDoQuestionHeader">
    <w:name w:val="ToDo Question Header"/>
    <w:basedOn w:val="Question"/>
    <w:qFormat/>
    <w:rsid w:val="009B528C"/>
  </w:style>
  <w:style w:type="paragraph" w:customStyle="1" w:styleId="ToDoDetails">
    <w:name w:val="ToDoDetails"/>
    <w:basedOn w:val="Normal"/>
    <w:qFormat/>
    <w:rsid w:val="009B528C"/>
  </w:style>
  <w:style w:type="paragraph" w:customStyle="1" w:styleId="CodeExampleCode">
    <w:name w:val="Code Example Code"/>
    <w:basedOn w:val="Normal"/>
    <w:rsid w:val="009B528C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9B528C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9B528C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9B528C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9B528C"/>
  </w:style>
  <w:style w:type="paragraph" w:customStyle="1" w:styleId="questionsubsection2">
    <w:name w:val="question sub section 2"/>
    <w:basedOn w:val="Heading4"/>
    <w:qFormat/>
    <w:rsid w:val="009B528C"/>
  </w:style>
  <w:style w:type="paragraph" w:customStyle="1" w:styleId="ListBulletHeader2">
    <w:name w:val="List Bullet Header 2"/>
    <w:basedOn w:val="Normal"/>
    <w:next w:val="ListBullet"/>
    <w:qFormat/>
    <w:rsid w:val="009B528C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9B528C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9B528C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9B528C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9B528C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9B528C"/>
    <w:pPr>
      <w:ind w:left="480"/>
    </w:pPr>
  </w:style>
  <w:style w:type="paragraph" w:customStyle="1" w:styleId="Keyword">
    <w:name w:val="Keyword"/>
    <w:basedOn w:val="Strong1"/>
    <w:link w:val="KeywordChar"/>
    <w:qFormat/>
    <w:rsid w:val="009B528C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9B528C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B73B28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B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3B28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F9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4B1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4B1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B1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kennyrnwilson/typescriptbasics/src/master/jest-testin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bitbucket.org/kennyrnwilson/typescriptbasics/src/master/devenvs/jest-testin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estjs.io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4373-6812-4D32-A343-CB7ED67D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247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31</cp:revision>
  <cp:lastPrinted>2021-03-16T07:47:00Z</cp:lastPrinted>
  <dcterms:created xsi:type="dcterms:W3CDTF">2021-03-15T10:21:00Z</dcterms:created>
  <dcterms:modified xsi:type="dcterms:W3CDTF">2021-03-16T07:47:00Z</dcterms:modified>
</cp:coreProperties>
</file>