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1906BE6C" w:rsidR="00CE23AA" w:rsidRDefault="00063627" w:rsidP="0036239E">
      <w:pPr>
        <w:pStyle w:val="DocumentTitle"/>
        <w:ind w:firstLine="0"/>
      </w:pPr>
      <w:r>
        <w:t>Node.js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57B033BC" w14:textId="599981BC" w:rsidR="00995786" w:rsidRDefault="00A1367C" w:rsidP="002A4784">
      <w:pPr>
        <w:pStyle w:val="Heading2"/>
      </w:pPr>
      <w:r>
        <w:t>Cheat Sheets</w:t>
      </w:r>
    </w:p>
    <w:p w14:paraId="7112F9C3" w14:textId="59701AC0" w:rsidR="00E10D28" w:rsidRDefault="00E10D28" w:rsidP="00E10D28">
      <w:pPr>
        <w:pStyle w:val="Heading3"/>
      </w:pPr>
      <w:r>
        <w:t>NPM</w:t>
      </w:r>
    </w:p>
    <w:p w14:paraId="3CBF18EF" w14:textId="0A2C52DB" w:rsidR="00E10D28" w:rsidRPr="00E10D28" w:rsidRDefault="00E10D28" w:rsidP="00E10D28">
      <w:r>
        <w:t>The npm command is the command-line client for node package manager. It is installed when we install node.js.</w:t>
      </w:r>
    </w:p>
    <w:p w14:paraId="74A9804D" w14:textId="4E7889FC" w:rsidR="00560D1A" w:rsidRPr="00560D1A" w:rsidRDefault="00560D1A" w:rsidP="00E10D28">
      <w:pPr>
        <w:pStyle w:val="Heading4"/>
      </w:pPr>
      <w:r>
        <w:t>Npm</w:t>
      </w:r>
      <w:r w:rsidR="00EE7475">
        <w:t xml:space="preserve">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4949"/>
      </w:tblGrid>
      <w:tr w:rsidR="00EE7475" w14:paraId="2FF3A073" w14:textId="77777777" w:rsidTr="00484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0F03453" w14:textId="77777777" w:rsidR="00EE7475" w:rsidRDefault="00EE7475" w:rsidP="00BC2C59">
            <w:r>
              <w:t>File/Folder/Command</w:t>
            </w:r>
          </w:p>
        </w:tc>
        <w:tc>
          <w:tcPr>
            <w:tcW w:w="4949" w:type="dxa"/>
            <w:hideMark/>
          </w:tcPr>
          <w:p w14:paraId="3A141843" w14:textId="77777777" w:rsidR="00EE7475" w:rsidRDefault="00EE7475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D033C" w14:paraId="71C0D0FA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4F5765" w14:textId="33B3A551" w:rsidR="009D033C" w:rsidRDefault="009D033C" w:rsidP="00BC2C59">
            <w:pPr>
              <w:pStyle w:val="SourceCode"/>
            </w:pPr>
            <w:r>
              <w:t>npm list -g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BD8A863" w14:textId="60E6BDEC" w:rsidR="009D033C" w:rsidRDefault="009D033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node packaged installed globally</w:t>
            </w:r>
          </w:p>
        </w:tc>
      </w:tr>
      <w:tr w:rsidR="009D033C" w14:paraId="1010B048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DCB88FA" w14:textId="08F60035" w:rsidR="009D033C" w:rsidRDefault="009D033C" w:rsidP="00BC2C59">
            <w:pPr>
              <w:pStyle w:val="SourceCode"/>
            </w:pPr>
            <w:r>
              <w:t>npm list -g --depth 0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4529AFD" w14:textId="32CEB928" w:rsidR="009D033C" w:rsidRDefault="009D033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top-level node packages installed globally</w:t>
            </w:r>
          </w:p>
        </w:tc>
      </w:tr>
      <w:tr w:rsidR="00EE7475" w14:paraId="35DB140F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5F3B03" w14:textId="77777777" w:rsidR="00EE7475" w:rsidRDefault="00EE7475" w:rsidP="00BC2C59">
            <w:pPr>
              <w:pStyle w:val="SourceCode"/>
            </w:pPr>
            <w:r>
              <w:t>npm install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5067B6C2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1F3C38" w14:paraId="4E20F275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27150D7" w14:textId="1D193743" w:rsidR="001F3C38" w:rsidRDefault="001F3C38" w:rsidP="00BC2C59">
            <w:pPr>
              <w:pStyle w:val="SourceCode"/>
            </w:pPr>
            <w:r>
              <w:t>npm install typescript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0372205" w14:textId="622CF976" w:rsidR="001F3C38" w:rsidRDefault="001F3C38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package </w:t>
            </w:r>
            <w:r w:rsidRPr="001F08C2">
              <w:rPr>
                <w:rStyle w:val="SourceCodeChar"/>
              </w:rPr>
              <w:t>typescript</w:t>
            </w:r>
            <w:r>
              <w:t xml:space="preserve"> and its dependencies</w:t>
            </w:r>
          </w:p>
        </w:tc>
      </w:tr>
      <w:tr w:rsidR="00484DF1" w14:paraId="1D599362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13F0F03" w14:textId="6290E320" w:rsidR="00484DF1" w:rsidRDefault="00484DF1" w:rsidP="00BC2C59">
            <w:pPr>
              <w:pStyle w:val="SourceCode"/>
            </w:pPr>
            <w:r>
              <w:t>npm install -D typescript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B2FA1A8" w14:textId="0BDBBFCE" w:rsidR="00484DF1" w:rsidRDefault="00484DF1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package typescript as a development dependency only</w:t>
            </w:r>
          </w:p>
        </w:tc>
      </w:tr>
      <w:tr w:rsidR="00EE7475" w14:paraId="7D07718A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9D4649" w14:textId="77777777" w:rsidR="00EE7475" w:rsidRDefault="00EE7475" w:rsidP="00BC2C59">
            <w:pPr>
              <w:pStyle w:val="SourceCode"/>
            </w:pPr>
            <w:r>
              <w:t>npm list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C9E3943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EE7475" w14:paraId="4F3A4E1B" w14:textId="77777777" w:rsidTr="00484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19BAFCC" w14:textId="77777777" w:rsidR="00EE7475" w:rsidRDefault="00EE7475" w:rsidP="00BC2C59">
            <w:pPr>
              <w:pStyle w:val="SourceCode"/>
            </w:pPr>
            <w:r>
              <w:t>npm run</w:t>
            </w:r>
          </w:p>
        </w:tc>
        <w:tc>
          <w:tcPr>
            <w:tcW w:w="4949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CB3F7E7" w14:textId="77777777" w:rsidR="00EE7475" w:rsidRDefault="00EE7475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58461F50" w14:textId="77777777" w:rsidR="00427BC1" w:rsidRDefault="00427BC1" w:rsidP="00427BC1"/>
    <w:p w14:paraId="56CB1185" w14:textId="77777777" w:rsidR="00427BC1" w:rsidRDefault="00427BC1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7C6B50B" w14:textId="152C1269" w:rsidR="00C71A44" w:rsidRDefault="00C71A44" w:rsidP="00C71A44">
      <w:pPr>
        <w:pStyle w:val="Heading3"/>
      </w:pPr>
      <w:r>
        <w:lastRenderedPageBreak/>
        <w:t>NPX</w:t>
      </w:r>
    </w:p>
    <w:p w14:paraId="3E76E89D" w14:textId="67F2C489" w:rsidR="00C71A44" w:rsidRPr="00C71A44" w:rsidRDefault="00B14B23" w:rsidP="00C71A44">
      <w:r>
        <w:t xml:space="preserve">The </w:t>
      </w:r>
      <w:r w:rsidRPr="00B14B23">
        <w:rPr>
          <w:rStyle w:val="SourceCodeChar"/>
        </w:rPr>
        <w:t>npx</w:t>
      </w:r>
      <w:r>
        <w:t xml:space="preserve"> command is used to execute </w:t>
      </w:r>
      <w:r w:rsidR="00326BF9">
        <w:t xml:space="preserve">packages from the npm </w:t>
      </w:r>
      <w:r w:rsidR="004D7CF7">
        <w:t xml:space="preserve">registry without locally installing them. The classic use case is </w:t>
      </w:r>
      <w:r w:rsidR="004D7CF7" w:rsidRPr="00574552">
        <w:rPr>
          <w:rStyle w:val="SourceCodeChar"/>
        </w:rPr>
        <w:t>create-react-app</w:t>
      </w:r>
      <w:r w:rsidR="004D7CF7">
        <w:t xml:space="preserve">. If we </w:t>
      </w:r>
      <w:r w:rsidR="00574552">
        <w:t>did not</w:t>
      </w:r>
      <w:r w:rsidR="004D7CF7">
        <w:t xml:space="preserve"> use </w:t>
      </w:r>
      <w:r w:rsidR="004D7CF7" w:rsidRPr="00574552">
        <w:rPr>
          <w:rStyle w:val="SourceCodeChar"/>
        </w:rPr>
        <w:t>npx</w:t>
      </w:r>
      <w:r w:rsidR="004D7CF7">
        <w:t xml:space="preserve"> we would </w:t>
      </w:r>
      <w:r w:rsidR="00F45EBE">
        <w:t xml:space="preserve">have to npm install it and then run it from local </w:t>
      </w:r>
      <w:r w:rsidR="00574552">
        <w:t xml:space="preserve">which is a bit painful. </w:t>
      </w:r>
      <w:r w:rsidR="004D7CF7">
        <w:t xml:space="preserve"> </w:t>
      </w:r>
    </w:p>
    <w:p w14:paraId="7CE913BB" w14:textId="39CBDAC5" w:rsidR="00FA7FD9" w:rsidRDefault="00FA7FD9" w:rsidP="00FA7FD9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A7FD9" w14:paraId="27A397EC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4A6D623" w14:textId="77777777" w:rsidR="00FA7FD9" w:rsidRDefault="00FA7FD9" w:rsidP="00BC2C59">
            <w:r>
              <w:t>File/Folder/Command</w:t>
            </w:r>
          </w:p>
        </w:tc>
        <w:tc>
          <w:tcPr>
            <w:tcW w:w="6083" w:type="dxa"/>
            <w:hideMark/>
          </w:tcPr>
          <w:p w14:paraId="5F71B117" w14:textId="77777777" w:rsidR="00FA7FD9" w:rsidRDefault="00FA7FD9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A7FD9" w14:paraId="5032F62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A080709" w14:textId="77777777" w:rsidR="00FA7FD9" w:rsidRDefault="00FA7FD9" w:rsidP="00BC2C59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3102B6FE" w14:textId="77777777" w:rsidR="00FA7FD9" w:rsidRDefault="00FA7FD9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A7FD9" w14:paraId="39DEDB8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E19313F" w14:textId="77777777" w:rsidR="00FA7FD9" w:rsidRDefault="00FA7FD9" w:rsidP="00BC2C59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37830EE3" w14:textId="77777777" w:rsidR="00FA7FD9" w:rsidRDefault="00FA7FD9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</w:tbl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BA7C3" w14:textId="77777777" w:rsidR="00F43A2A" w:rsidRDefault="00F43A2A" w:rsidP="00DC0620">
      <w:r>
        <w:separator/>
      </w:r>
    </w:p>
  </w:endnote>
  <w:endnote w:type="continuationSeparator" w:id="0">
    <w:p w14:paraId="385C476B" w14:textId="77777777" w:rsidR="00F43A2A" w:rsidRDefault="00F43A2A" w:rsidP="00DC0620">
      <w:r>
        <w:continuationSeparator/>
      </w:r>
    </w:p>
  </w:endnote>
  <w:endnote w:type="continuationNotice" w:id="1">
    <w:p w14:paraId="15DD8A24" w14:textId="77777777" w:rsidR="00F43A2A" w:rsidRDefault="00F43A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FBF3" w14:textId="77777777" w:rsidR="00F43A2A" w:rsidRDefault="00F43A2A" w:rsidP="00DC0620">
      <w:r>
        <w:separator/>
      </w:r>
    </w:p>
  </w:footnote>
  <w:footnote w:type="continuationSeparator" w:id="0">
    <w:p w14:paraId="1EE606E8" w14:textId="77777777" w:rsidR="00F43A2A" w:rsidRDefault="00F43A2A" w:rsidP="00DC0620">
      <w:r>
        <w:continuationSeparator/>
      </w:r>
    </w:p>
  </w:footnote>
  <w:footnote w:type="continuationNotice" w:id="1">
    <w:p w14:paraId="17DB40FA" w14:textId="77777777" w:rsidR="00F43A2A" w:rsidRDefault="00F43A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19567BC" w:rsidR="003C6075" w:rsidRPr="003F0019" w:rsidRDefault="003F0019">
    <w:pPr>
      <w:pStyle w:val="Header"/>
      <w:rPr>
        <w:lang w:val="en-US"/>
      </w:rPr>
    </w:pPr>
    <w:r>
      <w:rPr>
        <w:lang w:val="en-US"/>
      </w:rPr>
      <w:t>Kenny R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818B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C201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2C4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202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7034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27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95A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50E2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1C02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B7B42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08C2"/>
    <w:rsid w:val="001F109D"/>
    <w:rsid w:val="001F18B9"/>
    <w:rsid w:val="001F2E09"/>
    <w:rsid w:val="001F35AD"/>
    <w:rsid w:val="001F3C38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784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6BF9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019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27BC1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4DF1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7CF7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D1A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55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941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2ED8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2E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AB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4F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32FC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786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33C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67C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B23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3F6E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1A44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D28"/>
    <w:rsid w:val="00E13429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E7475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6A71"/>
    <w:rsid w:val="00F37B2B"/>
    <w:rsid w:val="00F40355"/>
    <w:rsid w:val="00F4148A"/>
    <w:rsid w:val="00F416AB"/>
    <w:rsid w:val="00F41E00"/>
    <w:rsid w:val="00F41EC3"/>
    <w:rsid w:val="00F43868"/>
    <w:rsid w:val="00F43A2A"/>
    <w:rsid w:val="00F44EFB"/>
    <w:rsid w:val="00F45D6B"/>
    <w:rsid w:val="00F45E9B"/>
    <w:rsid w:val="00F45EBE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B18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A7FD9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1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01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019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F0019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F0019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F001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0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0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0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0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F00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F001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01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001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001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F001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F001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F001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01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01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01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F00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F001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F001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F001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F001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F001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F001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F001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F001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01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3F0019"/>
    <w:rPr>
      <w:b/>
    </w:rPr>
  </w:style>
  <w:style w:type="numbering" w:customStyle="1" w:styleId="KennysListStyles">
    <w:name w:val="KennysListStyles"/>
    <w:uiPriority w:val="99"/>
    <w:rsid w:val="003F001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F0019"/>
    <w:rPr>
      <w:b/>
    </w:rPr>
  </w:style>
  <w:style w:type="paragraph" w:customStyle="1" w:styleId="Answer">
    <w:name w:val="Answer"/>
    <w:basedOn w:val="Normal"/>
    <w:qFormat/>
    <w:rsid w:val="003F0019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3F001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F0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F001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F001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F0019"/>
    <w:rPr>
      <w:smallCaps/>
    </w:rPr>
  </w:style>
  <w:style w:type="paragraph" w:customStyle="1" w:styleId="SourceCodeCaption">
    <w:name w:val="Source Code Caption"/>
    <w:basedOn w:val="Normal"/>
    <w:rsid w:val="003F001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F001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F001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001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F001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F0019"/>
    <w:rPr>
      <w:b/>
      <w:smallCaps/>
    </w:rPr>
  </w:style>
  <w:style w:type="paragraph" w:customStyle="1" w:styleId="NumberedList">
    <w:name w:val="Numbered List"/>
    <w:basedOn w:val="Normal"/>
    <w:qFormat/>
    <w:rsid w:val="003F001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F001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F001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F0019"/>
  </w:style>
  <w:style w:type="paragraph" w:styleId="ListNumber">
    <w:name w:val="List Number"/>
    <w:basedOn w:val="Normal"/>
    <w:uiPriority w:val="99"/>
    <w:unhideWhenUsed/>
    <w:rsid w:val="003F001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F001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F001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F001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F001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F00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F001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F001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F001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F001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F001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F0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1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F0019"/>
    <w:rPr>
      <w:smallCaps/>
    </w:rPr>
  </w:style>
  <w:style w:type="paragraph" w:customStyle="1" w:styleId="TableCellNormal">
    <w:name w:val="Table Cell Normal"/>
    <w:basedOn w:val="Normal"/>
    <w:qFormat/>
    <w:rsid w:val="003F001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F001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F001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F001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F001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F001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F001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F001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F0019"/>
    <w:rPr>
      <w:i/>
      <w:iCs/>
    </w:rPr>
  </w:style>
  <w:style w:type="character" w:customStyle="1" w:styleId="CommandChar">
    <w:name w:val="Command Char"/>
    <w:basedOn w:val="DefaultParagraphFont"/>
    <w:link w:val="Command"/>
    <w:rsid w:val="003F001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F0019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F001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F001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F001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F001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F001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F0019"/>
    <w:pPr>
      <w:spacing w:after="0"/>
      <w:ind w:left="924" w:hanging="357"/>
    </w:pPr>
  </w:style>
  <w:style w:type="paragraph" w:customStyle="1" w:styleId="a">
    <w:name w:val="`"/>
    <w:basedOn w:val="Normal"/>
    <w:qFormat/>
    <w:rsid w:val="003F001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F001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F001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F001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F0019"/>
    <w:rPr>
      <w:b/>
      <w:smallCaps/>
    </w:rPr>
  </w:style>
  <w:style w:type="table" w:customStyle="1" w:styleId="SimpleDefinition">
    <w:name w:val="SimpleDefinition"/>
    <w:basedOn w:val="TableNormal"/>
    <w:uiPriority w:val="99"/>
    <w:rsid w:val="003F001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F001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F001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F001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F0019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3F001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F001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F001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F0019"/>
    <w:rPr>
      <w:color w:val="4BACC6" w:themeColor="accent5"/>
    </w:rPr>
  </w:style>
  <w:style w:type="paragraph" w:customStyle="1" w:styleId="ToDoSection">
    <w:name w:val="ToDo Section"/>
    <w:basedOn w:val="Heading1"/>
    <w:qFormat/>
    <w:rsid w:val="003F0019"/>
  </w:style>
  <w:style w:type="paragraph" w:customStyle="1" w:styleId="ToDoQuestionHeader">
    <w:name w:val="ToDo Question Header"/>
    <w:basedOn w:val="Question"/>
    <w:qFormat/>
    <w:rsid w:val="003F0019"/>
  </w:style>
  <w:style w:type="paragraph" w:customStyle="1" w:styleId="ToDoDetails">
    <w:name w:val="ToDoDetails"/>
    <w:basedOn w:val="Normal"/>
    <w:qFormat/>
    <w:rsid w:val="003F0019"/>
  </w:style>
  <w:style w:type="paragraph" w:customStyle="1" w:styleId="CodeExampleCode">
    <w:name w:val="Code Example Code"/>
    <w:basedOn w:val="Normal"/>
    <w:rsid w:val="003F001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F001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F001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F001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F0019"/>
  </w:style>
  <w:style w:type="paragraph" w:customStyle="1" w:styleId="questionsubsection2">
    <w:name w:val="question sub section 2"/>
    <w:basedOn w:val="Heading4"/>
    <w:qFormat/>
    <w:rsid w:val="003F0019"/>
  </w:style>
  <w:style w:type="paragraph" w:customStyle="1" w:styleId="ListBulletHeader2">
    <w:name w:val="List Bullet Header 2"/>
    <w:basedOn w:val="Normal"/>
    <w:next w:val="ListBullet"/>
    <w:qFormat/>
    <w:rsid w:val="003F001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3F001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F001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F001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3F0019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3F0019"/>
    <w:pPr>
      <w:ind w:left="480"/>
    </w:pPr>
  </w:style>
  <w:style w:type="paragraph" w:customStyle="1" w:styleId="Keyword">
    <w:name w:val="Keyword"/>
    <w:basedOn w:val="Strong1"/>
    <w:link w:val="KeywordChar"/>
    <w:qFormat/>
    <w:rsid w:val="003F0019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3F0019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13257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359</cp:revision>
  <cp:lastPrinted>2021-02-24T07:42:00Z</cp:lastPrinted>
  <dcterms:created xsi:type="dcterms:W3CDTF">2019-05-30T19:33:00Z</dcterms:created>
  <dcterms:modified xsi:type="dcterms:W3CDTF">2021-02-24T07:42:00Z</dcterms:modified>
</cp:coreProperties>
</file>