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5AE462CF" w:rsidR="00CE23AA" w:rsidRDefault="00DF6A4B" w:rsidP="0036239E">
      <w:pPr>
        <w:pStyle w:val="DocumentTitle"/>
        <w:ind w:firstLine="0"/>
      </w:pPr>
      <w:r>
        <w:t>ELK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11444580" w14:textId="77777777" w:rsidR="00A660AC" w:rsidRDefault="00A660AC" w:rsidP="00A660AC">
      <w:pPr>
        <w:pStyle w:val="Heading2"/>
      </w:pPr>
      <w:r>
        <w:t>10,000 Feet View</w:t>
      </w:r>
    </w:p>
    <w:p w14:paraId="5A0B6D04" w14:textId="422E1B4E" w:rsidR="00A660AC" w:rsidRDefault="00A660AC" w:rsidP="00A660AC">
      <w:pPr>
        <w:pStyle w:val="ListBulletHeader"/>
      </w:pPr>
      <w:r>
        <w:t>What is Elastic Search?</w:t>
      </w:r>
    </w:p>
    <w:p w14:paraId="7DDA4B89" w14:textId="77777777" w:rsidR="00A945CD" w:rsidRPr="00A945CD" w:rsidRDefault="00A945CD" w:rsidP="00A945CD">
      <w:pPr>
        <w:pStyle w:val="ListBullet"/>
      </w:pPr>
    </w:p>
    <w:p w14:paraId="67192167" w14:textId="77777777" w:rsidR="00A660AC" w:rsidRDefault="00A660AC" w:rsidP="00A660AC">
      <w:pPr>
        <w:pStyle w:val="ListBulletHeader"/>
      </w:pPr>
      <w:r>
        <w:t>Key Features?</w:t>
      </w:r>
    </w:p>
    <w:p w14:paraId="4A2359AA" w14:textId="54C65C5D" w:rsidR="00A660AC" w:rsidRDefault="00957926" w:rsidP="00A660AC">
      <w:pPr>
        <w:pStyle w:val="ListBullet"/>
      </w:pPr>
      <w:r>
        <w:t>Based on Lucene and uses inverted index</w:t>
      </w:r>
    </w:p>
    <w:p w14:paraId="2E5C4F68" w14:textId="786AE376" w:rsidR="00A660AC" w:rsidRDefault="00957926" w:rsidP="00B8492B">
      <w:pPr>
        <w:pStyle w:val="ListBullet"/>
      </w:pPr>
      <w:r>
        <w:t>Documents are JSON.</w:t>
      </w:r>
    </w:p>
    <w:p w14:paraId="37A5124A" w14:textId="2756726D" w:rsidR="00957926" w:rsidRDefault="00957926" w:rsidP="00B8492B">
      <w:pPr>
        <w:pStyle w:val="ListBullet"/>
      </w:pPr>
      <w:r>
        <w:t>Indexes, Documents and Fields</w:t>
      </w:r>
    </w:p>
    <w:p w14:paraId="0942F753" w14:textId="77777777" w:rsidR="00957926" w:rsidRDefault="00957926" w:rsidP="00BD4C7C">
      <w:pPr>
        <w:pStyle w:val="Heading4"/>
      </w:pPr>
    </w:p>
    <w:p w14:paraId="2E72EC22" w14:textId="77777777" w:rsidR="00957926" w:rsidRDefault="00957926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958562C" w14:textId="608502AF" w:rsidR="00BD4C7C" w:rsidRDefault="00BD4C7C" w:rsidP="00BD4C7C">
      <w:pPr>
        <w:pStyle w:val="Heading4"/>
      </w:pPr>
      <w:r>
        <w:lastRenderedPageBreak/>
        <w:t>Elastic</w:t>
      </w:r>
      <w:r w:rsidR="00DB432D">
        <w:t>s</w:t>
      </w:r>
      <w:r>
        <w:t>earch Commands</w:t>
      </w:r>
    </w:p>
    <w:tbl>
      <w:tblPr>
        <w:tblStyle w:val="RowAndColumnStyle"/>
        <w:tblW w:w="9026" w:type="dxa"/>
        <w:tblLook w:val="04A0" w:firstRow="1" w:lastRow="0" w:firstColumn="1" w:lastColumn="0" w:noHBand="0" w:noVBand="1"/>
      </w:tblPr>
      <w:tblGrid>
        <w:gridCol w:w="2017"/>
        <w:gridCol w:w="3599"/>
        <w:gridCol w:w="3410"/>
      </w:tblGrid>
      <w:tr w:rsidR="00BD4C7C" w14:paraId="165714EF" w14:textId="7037A03B" w:rsidTr="001D2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CEEA8B5" w14:textId="77777777" w:rsidR="00BD4C7C" w:rsidRDefault="00BD4C7C" w:rsidP="0049451A">
            <w:pPr>
              <w:pStyle w:val="TableCellNormal"/>
            </w:pPr>
          </w:p>
        </w:tc>
        <w:tc>
          <w:tcPr>
            <w:tcW w:w="3599" w:type="dxa"/>
          </w:tcPr>
          <w:p w14:paraId="3ACAEF9C" w14:textId="2640A63C" w:rsidR="00BD4C7C" w:rsidRPr="00F806B5" w:rsidRDefault="00BD4C7C" w:rsidP="0049451A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3410" w:type="dxa"/>
          </w:tcPr>
          <w:p w14:paraId="210AE32F" w14:textId="5A6D87D2" w:rsidR="00BD4C7C" w:rsidRDefault="00BD4C7C" w:rsidP="0049451A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4C7C" w:rsidRPr="00CB38C4" w14:paraId="55EADB3B" w14:textId="39BA3D58" w:rsidTr="001D262B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5CABF76" w14:textId="2F08751C" w:rsidR="00BD4C7C" w:rsidRPr="00F806B5" w:rsidRDefault="00BD4C7C" w:rsidP="0049451A">
            <w:pPr>
              <w:pStyle w:val="TableCellNormal"/>
            </w:pPr>
            <w:r>
              <w:t>Add Document</w:t>
            </w:r>
          </w:p>
        </w:tc>
        <w:tc>
          <w:tcPr>
            <w:tcW w:w="3599" w:type="dxa"/>
          </w:tcPr>
          <w:p w14:paraId="64C0CE01" w14:textId="77777777" w:rsidR="006311DD" w:rsidRPr="006311DD" w:rsidRDefault="006311DD" w:rsidP="006311DD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11DD">
              <w:rPr>
                <w:sz w:val="16"/>
                <w:szCs w:val="16"/>
              </w:rPr>
              <w:t>PUT /kennydocs/_doc/audi</w:t>
            </w:r>
          </w:p>
          <w:p w14:paraId="53ABF7D8" w14:textId="77777777" w:rsidR="006311DD" w:rsidRPr="006311DD" w:rsidRDefault="006311DD" w:rsidP="006311DD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11DD">
              <w:rPr>
                <w:sz w:val="16"/>
                <w:szCs w:val="16"/>
              </w:rPr>
              <w:t>{</w:t>
            </w:r>
          </w:p>
          <w:p w14:paraId="07500080" w14:textId="77777777" w:rsidR="006311DD" w:rsidRPr="006311DD" w:rsidRDefault="006311DD" w:rsidP="006311DD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11DD">
              <w:rPr>
                <w:sz w:val="16"/>
                <w:szCs w:val="16"/>
              </w:rPr>
              <w:t xml:space="preserve">  "color" : "whitee",</w:t>
            </w:r>
          </w:p>
          <w:p w14:paraId="232FD89D" w14:textId="77777777" w:rsidR="006311DD" w:rsidRPr="006311DD" w:rsidRDefault="006311DD" w:rsidP="006311DD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11DD">
              <w:rPr>
                <w:sz w:val="16"/>
                <w:szCs w:val="16"/>
              </w:rPr>
              <w:t xml:space="preserve">  "model" : "a3"</w:t>
            </w:r>
          </w:p>
          <w:p w14:paraId="6E1FD2E7" w14:textId="7D95B5A8" w:rsidR="00BD4C7C" w:rsidRPr="00CB38C4" w:rsidRDefault="006311DD" w:rsidP="006311DD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11DD">
              <w:rPr>
                <w:sz w:val="16"/>
                <w:szCs w:val="16"/>
              </w:rPr>
              <w:t>}</w:t>
            </w:r>
          </w:p>
        </w:tc>
        <w:tc>
          <w:tcPr>
            <w:tcW w:w="3410" w:type="dxa"/>
          </w:tcPr>
          <w:p w14:paraId="38D02672" w14:textId="62CF3ECC" w:rsidR="00BD4C7C" w:rsidRPr="00BD4C7C" w:rsidRDefault="006311DD" w:rsidP="00BD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Known as indexing the document </w:t>
            </w:r>
          </w:p>
        </w:tc>
      </w:tr>
      <w:tr w:rsidR="00BD4C7C" w:rsidRPr="00CB38C4" w14:paraId="05A98339" w14:textId="245FB636" w:rsidTr="001D262B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DE95541" w14:textId="6DEA2316" w:rsidR="00BD4C7C" w:rsidRDefault="001D262B" w:rsidP="00BD4C7C">
            <w:pPr>
              <w:pStyle w:val="TableCellNormal"/>
            </w:pPr>
            <w:r>
              <w:t>Replace document</w:t>
            </w:r>
          </w:p>
        </w:tc>
        <w:tc>
          <w:tcPr>
            <w:tcW w:w="3599" w:type="dxa"/>
          </w:tcPr>
          <w:p w14:paraId="62856EBF" w14:textId="77777777" w:rsidR="00997A83" w:rsidRPr="00997A83" w:rsidRDefault="00997A83" w:rsidP="00997A83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7A83">
              <w:rPr>
                <w:sz w:val="16"/>
                <w:szCs w:val="16"/>
              </w:rPr>
              <w:t>PUT /kennydocs/_doc/audi</w:t>
            </w:r>
          </w:p>
          <w:p w14:paraId="33F66FD4" w14:textId="77777777" w:rsidR="00997A83" w:rsidRPr="00997A83" w:rsidRDefault="00997A83" w:rsidP="00997A83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7A83">
              <w:rPr>
                <w:sz w:val="16"/>
                <w:szCs w:val="16"/>
              </w:rPr>
              <w:t>{</w:t>
            </w:r>
          </w:p>
          <w:p w14:paraId="102CD4B6" w14:textId="77777777" w:rsidR="00997A83" w:rsidRPr="00997A83" w:rsidRDefault="00997A83" w:rsidP="00997A83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7A83">
              <w:rPr>
                <w:sz w:val="16"/>
                <w:szCs w:val="16"/>
              </w:rPr>
              <w:t xml:space="preserve">  "color" : "whitee",</w:t>
            </w:r>
          </w:p>
          <w:p w14:paraId="22E9028A" w14:textId="77777777" w:rsidR="00997A83" w:rsidRPr="00997A83" w:rsidRDefault="00997A83" w:rsidP="00997A83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7A83">
              <w:rPr>
                <w:sz w:val="16"/>
                <w:szCs w:val="16"/>
              </w:rPr>
              <w:t xml:space="preserve">  "model" : "a3",</w:t>
            </w:r>
          </w:p>
          <w:p w14:paraId="6013395A" w14:textId="77777777" w:rsidR="00997A83" w:rsidRPr="00997A83" w:rsidRDefault="00997A83" w:rsidP="00997A83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7A83">
              <w:rPr>
                <w:sz w:val="16"/>
                <w:szCs w:val="16"/>
              </w:rPr>
              <w:t xml:space="preserve">  "make" : "audi"</w:t>
            </w:r>
          </w:p>
          <w:p w14:paraId="6B786AE3" w14:textId="5C8C2E00" w:rsidR="00BD4C7C" w:rsidRPr="002E287F" w:rsidRDefault="00997A83" w:rsidP="00997A83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7A83">
              <w:rPr>
                <w:sz w:val="16"/>
                <w:szCs w:val="16"/>
              </w:rPr>
              <w:t>}</w:t>
            </w:r>
          </w:p>
        </w:tc>
        <w:tc>
          <w:tcPr>
            <w:tcW w:w="3410" w:type="dxa"/>
          </w:tcPr>
          <w:p w14:paraId="06DE0472" w14:textId="1CE02878" w:rsidR="00BD4C7C" w:rsidRPr="002E287F" w:rsidRDefault="00671B2C" w:rsidP="00BD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t xml:space="preserve">Documents are immutable so a copy in inserted over the existing one with the changed fields </w:t>
            </w:r>
            <w:r w:rsidR="00BD4C7C">
              <w:t xml:space="preserve"> </w:t>
            </w:r>
          </w:p>
        </w:tc>
      </w:tr>
      <w:tr w:rsidR="001D262B" w:rsidRPr="00CB38C4" w14:paraId="4D2D04BE" w14:textId="77777777" w:rsidTr="001D262B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3CF7E17" w14:textId="7B482062" w:rsidR="001D262B" w:rsidRDefault="001D262B" w:rsidP="00BD4C7C">
            <w:pPr>
              <w:pStyle w:val="TableCellNormal"/>
            </w:pPr>
            <w:r>
              <w:t>Update document</w:t>
            </w:r>
          </w:p>
        </w:tc>
        <w:tc>
          <w:tcPr>
            <w:tcW w:w="3599" w:type="dxa"/>
          </w:tcPr>
          <w:p w14:paraId="7A407E6E" w14:textId="77777777" w:rsidR="001D262B" w:rsidRPr="001D262B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262B">
              <w:rPr>
                <w:sz w:val="16"/>
                <w:szCs w:val="16"/>
              </w:rPr>
              <w:t>POST /kennydocs/_doc/audi</w:t>
            </w:r>
          </w:p>
          <w:p w14:paraId="173F3487" w14:textId="77777777" w:rsidR="001D262B" w:rsidRPr="001D262B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262B">
              <w:rPr>
                <w:sz w:val="16"/>
                <w:szCs w:val="16"/>
              </w:rPr>
              <w:t>{</w:t>
            </w:r>
          </w:p>
          <w:p w14:paraId="6ECEEE8A" w14:textId="77777777" w:rsidR="001D262B" w:rsidRPr="001D262B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262B">
              <w:rPr>
                <w:sz w:val="16"/>
                <w:szCs w:val="16"/>
              </w:rPr>
              <w:t xml:space="preserve">  "year" : 2002</w:t>
            </w:r>
          </w:p>
          <w:p w14:paraId="7A2536D5" w14:textId="13A219A0" w:rsidR="001D262B" w:rsidRPr="00997A83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262B">
              <w:rPr>
                <w:sz w:val="16"/>
                <w:szCs w:val="16"/>
              </w:rPr>
              <w:t>}</w:t>
            </w:r>
          </w:p>
        </w:tc>
        <w:tc>
          <w:tcPr>
            <w:tcW w:w="3410" w:type="dxa"/>
          </w:tcPr>
          <w:p w14:paraId="00B57A9A" w14:textId="4CBDBB68" w:rsidR="001D262B" w:rsidRDefault="001D262B" w:rsidP="00BD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Again note documents are immutable so this copies existing fields and add the new field </w:t>
            </w:r>
          </w:p>
        </w:tc>
      </w:tr>
      <w:tr w:rsidR="00997A83" w:rsidRPr="00CB38C4" w14:paraId="3EACDF03" w14:textId="77777777" w:rsidTr="001D262B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DF0D648" w14:textId="35334679" w:rsidR="00997A83" w:rsidRDefault="00997A83" w:rsidP="00BD4C7C">
            <w:pPr>
              <w:pStyle w:val="TableCellNormal"/>
            </w:pPr>
            <w:r>
              <w:t>Retrieve by id</w:t>
            </w:r>
            <w:r w:rsidR="00E624D0">
              <w:t xml:space="preserve"> with meta data</w:t>
            </w:r>
          </w:p>
        </w:tc>
        <w:tc>
          <w:tcPr>
            <w:tcW w:w="3599" w:type="dxa"/>
          </w:tcPr>
          <w:p w14:paraId="1B5977CD" w14:textId="1B5F2D9B" w:rsidR="00997A83" w:rsidRPr="00997A83" w:rsidRDefault="00997A83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A83">
              <w:t>GET /kennydocs/_doc/audi</w:t>
            </w:r>
          </w:p>
        </w:tc>
        <w:tc>
          <w:tcPr>
            <w:tcW w:w="3410" w:type="dxa"/>
          </w:tcPr>
          <w:p w14:paraId="0CBEAC88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09ED8319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"_index" : "kennydocs",</w:t>
            </w:r>
          </w:p>
          <w:p w14:paraId="77CB1791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"_type" : "_doc",</w:t>
            </w:r>
          </w:p>
          <w:p w14:paraId="45540C70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"_id" : "audi",</w:t>
            </w:r>
          </w:p>
          <w:p w14:paraId="446DFAC8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"_version" : 3,</w:t>
            </w:r>
          </w:p>
          <w:p w14:paraId="4A3A992E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"_seq_no" : 2,</w:t>
            </w:r>
          </w:p>
          <w:p w14:paraId="45136156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"_primary_term" : 1,</w:t>
            </w:r>
          </w:p>
          <w:p w14:paraId="138A021A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"found" : true,</w:t>
            </w:r>
          </w:p>
          <w:p w14:paraId="307F5B77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"_source" : {</w:t>
            </w:r>
          </w:p>
          <w:p w14:paraId="20E4AAAA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"color" : "whitee",</w:t>
            </w:r>
          </w:p>
          <w:p w14:paraId="7F740BB4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"model" : "a3",</w:t>
            </w:r>
          </w:p>
          <w:p w14:paraId="21F1F154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"make" : "audi"</w:t>
            </w:r>
          </w:p>
          <w:p w14:paraId="59C3DD95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</w:t>
            </w:r>
          </w:p>
          <w:p w14:paraId="5255BFD3" w14:textId="4A189490" w:rsidR="00997A83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BD4C7C" w:rsidRPr="00CB38C4" w14:paraId="3D337581" w14:textId="0E5D4031" w:rsidTr="001D26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31BE5D1" w14:textId="7FD8485F" w:rsidR="00BD4C7C" w:rsidRDefault="00E624D0" w:rsidP="00BD4C7C">
            <w:pPr>
              <w:pStyle w:val="TableCellNormal"/>
            </w:pPr>
            <w:r>
              <w:t>Retrieve by id with</w:t>
            </w:r>
            <w:r>
              <w:t>out</w:t>
            </w:r>
            <w:r>
              <w:t xml:space="preserve"> meta data</w:t>
            </w:r>
          </w:p>
        </w:tc>
        <w:tc>
          <w:tcPr>
            <w:tcW w:w="3599" w:type="dxa"/>
          </w:tcPr>
          <w:p w14:paraId="704C6108" w14:textId="4C58D54A" w:rsidR="00BD4C7C" w:rsidRPr="00CB38C4" w:rsidRDefault="00E624D0" w:rsidP="00E624D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4D0">
              <w:t>GET /kennydocs/_doc/audi/_source</w:t>
            </w:r>
            <w:r w:rsidRPr="00E624D0">
              <w:t xml:space="preserve"> </w:t>
            </w:r>
          </w:p>
        </w:tc>
        <w:tc>
          <w:tcPr>
            <w:tcW w:w="3410" w:type="dxa"/>
          </w:tcPr>
          <w:p w14:paraId="691DAAAE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229B858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"color" : "whitee",</w:t>
            </w:r>
          </w:p>
          <w:p w14:paraId="0591C75D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"model" : "a3",</w:t>
            </w:r>
          </w:p>
          <w:p w14:paraId="4499E186" w14:textId="77777777" w:rsidR="00E624D0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"make" : "audi"</w:t>
            </w:r>
          </w:p>
          <w:p w14:paraId="2A7442D0" w14:textId="5E6DA7FF" w:rsidR="00BD4C7C" w:rsidRDefault="00E624D0" w:rsidP="00E624D0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1D262B" w:rsidRPr="00CB38C4" w14:paraId="1BE513D8" w14:textId="77777777" w:rsidTr="001D26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338D2C7" w14:textId="54E2E757" w:rsidR="001D262B" w:rsidRDefault="001D262B" w:rsidP="001D262B">
            <w:pPr>
              <w:pStyle w:val="TableCellNormal"/>
            </w:pPr>
            <w:r>
              <w:t>Check if document exists</w:t>
            </w:r>
          </w:p>
        </w:tc>
        <w:tc>
          <w:tcPr>
            <w:tcW w:w="3599" w:type="dxa"/>
          </w:tcPr>
          <w:p w14:paraId="25FAE580" w14:textId="1FD1D890" w:rsidR="001D262B" w:rsidRPr="00E624D0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4D0">
              <w:t>HEAD /kennydocs/_doc/audi</w:t>
            </w:r>
          </w:p>
        </w:tc>
        <w:tc>
          <w:tcPr>
            <w:tcW w:w="3410" w:type="dxa"/>
          </w:tcPr>
          <w:p w14:paraId="254324BC" w14:textId="3C9465F5" w:rsidR="001D262B" w:rsidRDefault="001D262B" w:rsidP="001D262B">
            <w:pPr>
              <w:pStyle w:val="SourceCodeT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</w:t>
            </w:r>
            <w:r w:rsidR="00166878">
              <w:t>–</w:t>
            </w:r>
            <w:r>
              <w:t xml:space="preserve"> OK</w:t>
            </w:r>
            <w:r w:rsidR="00166878">
              <w:t xml:space="preserve"> </w:t>
            </w:r>
          </w:p>
        </w:tc>
      </w:tr>
      <w:tr w:rsidR="001D262B" w:rsidRPr="00CB38C4" w14:paraId="4A9544C9" w14:textId="4933E314" w:rsidTr="001D262B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A2FAA9B" w14:textId="2C5B133B" w:rsidR="001D262B" w:rsidRDefault="001D262B" w:rsidP="001D262B">
            <w:pPr>
              <w:pStyle w:val="TableCellNormal"/>
            </w:pPr>
            <w:r>
              <w:t>Delete</w:t>
            </w:r>
            <w:r w:rsidR="00166878">
              <w:t xml:space="preserve"> document</w:t>
            </w:r>
          </w:p>
        </w:tc>
        <w:tc>
          <w:tcPr>
            <w:tcW w:w="3599" w:type="dxa"/>
          </w:tcPr>
          <w:p w14:paraId="11B0E6DC" w14:textId="32CBD8C4" w:rsidR="001D262B" w:rsidRPr="00CB38C4" w:rsidRDefault="00166878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6878">
              <w:rPr>
                <w:sz w:val="16"/>
                <w:szCs w:val="16"/>
              </w:rPr>
              <w:t>DELETE /kennydocs/_doc/audi</w:t>
            </w:r>
            <w:r w:rsidRPr="00166878">
              <w:rPr>
                <w:sz w:val="16"/>
                <w:szCs w:val="16"/>
              </w:rPr>
              <w:t xml:space="preserve"> </w:t>
            </w:r>
          </w:p>
        </w:tc>
        <w:tc>
          <w:tcPr>
            <w:tcW w:w="3410" w:type="dxa"/>
          </w:tcPr>
          <w:p w14:paraId="669B54F9" w14:textId="59F973EE" w:rsidR="001D262B" w:rsidRPr="00CB38C4" w:rsidRDefault="001D262B" w:rsidP="001D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document </w:t>
            </w:r>
          </w:p>
        </w:tc>
      </w:tr>
      <w:tr w:rsidR="00166878" w:rsidRPr="00CB38C4" w14:paraId="354B0C1E" w14:textId="77777777" w:rsidTr="001D262B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0CAC424" w14:textId="1B79740E" w:rsidR="00166878" w:rsidRDefault="00166878" w:rsidP="001D262B">
            <w:pPr>
              <w:pStyle w:val="TableCellNormal"/>
            </w:pPr>
            <w:r>
              <w:t>Get index structure</w:t>
            </w:r>
          </w:p>
        </w:tc>
        <w:tc>
          <w:tcPr>
            <w:tcW w:w="3599" w:type="dxa"/>
          </w:tcPr>
          <w:p w14:paraId="5DD38D24" w14:textId="291109D5" w:rsidR="00166878" w:rsidRPr="00166878" w:rsidRDefault="00166878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6878">
              <w:rPr>
                <w:sz w:val="16"/>
                <w:szCs w:val="16"/>
              </w:rPr>
              <w:t>GET /kennydocs</w:t>
            </w:r>
          </w:p>
        </w:tc>
        <w:tc>
          <w:tcPr>
            <w:tcW w:w="3410" w:type="dxa"/>
          </w:tcPr>
          <w:p w14:paraId="17DA85C8" w14:textId="77777777" w:rsidR="00166878" w:rsidRDefault="00166878" w:rsidP="001D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62B" w:rsidRPr="00CB38C4" w14:paraId="1B2B4FA7" w14:textId="77777777" w:rsidTr="001D262B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79D7206" w14:textId="6577609B" w:rsidR="001D262B" w:rsidRDefault="00166878" w:rsidP="001D262B">
            <w:pPr>
              <w:pStyle w:val="TableCellNormal"/>
            </w:pPr>
            <w:r>
              <w:t>Delete index</w:t>
            </w:r>
          </w:p>
        </w:tc>
        <w:tc>
          <w:tcPr>
            <w:tcW w:w="3599" w:type="dxa"/>
          </w:tcPr>
          <w:p w14:paraId="3E2C1590" w14:textId="7736B14E" w:rsidR="001D262B" w:rsidRDefault="00166878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66878">
              <w:rPr>
                <w:sz w:val="16"/>
                <w:szCs w:val="16"/>
              </w:rPr>
              <w:t>DELETE /kennydocs</w:t>
            </w:r>
          </w:p>
        </w:tc>
        <w:tc>
          <w:tcPr>
            <w:tcW w:w="3410" w:type="dxa"/>
          </w:tcPr>
          <w:p w14:paraId="3C4416CB" w14:textId="77777777" w:rsidR="001D262B" w:rsidRDefault="001D262B" w:rsidP="001D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62B" w:rsidRPr="00CB38C4" w14:paraId="277D824E" w14:textId="77777777" w:rsidTr="001D262B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63E6F2D" w14:textId="71D555A2" w:rsidR="001D262B" w:rsidRDefault="001D262B" w:rsidP="001D262B">
            <w:pPr>
              <w:pStyle w:val="TableCellNormal"/>
            </w:pPr>
            <w:r>
              <w:t>Match All</w:t>
            </w:r>
          </w:p>
        </w:tc>
        <w:tc>
          <w:tcPr>
            <w:tcW w:w="3599" w:type="dxa"/>
          </w:tcPr>
          <w:p w14:paraId="69562BEC" w14:textId="77777777" w:rsidR="001D262B" w:rsidRPr="00BD4C7C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4C7C">
              <w:rPr>
                <w:sz w:val="16"/>
                <w:szCs w:val="16"/>
              </w:rPr>
              <w:t>GET /kennydocs/_search</w:t>
            </w:r>
          </w:p>
          <w:p w14:paraId="29DFDB12" w14:textId="77777777" w:rsidR="001D262B" w:rsidRPr="00BD4C7C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4C7C">
              <w:rPr>
                <w:sz w:val="16"/>
                <w:szCs w:val="16"/>
              </w:rPr>
              <w:t>{</w:t>
            </w:r>
          </w:p>
          <w:p w14:paraId="0BE40F51" w14:textId="77777777" w:rsidR="001D262B" w:rsidRPr="00BD4C7C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4C7C">
              <w:rPr>
                <w:sz w:val="16"/>
                <w:szCs w:val="16"/>
              </w:rPr>
              <w:t xml:space="preserve">  "query": {</w:t>
            </w:r>
          </w:p>
          <w:p w14:paraId="472C5EBB" w14:textId="25C8BA32" w:rsidR="001D262B" w:rsidRPr="00BD4C7C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4C7C">
              <w:rPr>
                <w:sz w:val="16"/>
                <w:szCs w:val="16"/>
              </w:rPr>
              <w:t xml:space="preserve">    "</w:t>
            </w:r>
            <w:r>
              <w:rPr>
                <w:sz w:val="16"/>
                <w:szCs w:val="16"/>
              </w:rPr>
              <w:t>match_all</w:t>
            </w:r>
            <w:r w:rsidRPr="00BD4C7C">
              <w:rPr>
                <w:sz w:val="16"/>
                <w:szCs w:val="16"/>
              </w:rPr>
              <w:t>": {</w:t>
            </w:r>
            <w:r>
              <w:rPr>
                <w:sz w:val="16"/>
                <w:szCs w:val="16"/>
              </w:rPr>
              <w:t>}</w:t>
            </w:r>
          </w:p>
          <w:p w14:paraId="260B3D7C" w14:textId="77777777" w:rsidR="001D262B" w:rsidRPr="00BD4C7C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4C7C">
              <w:rPr>
                <w:sz w:val="16"/>
                <w:szCs w:val="16"/>
              </w:rPr>
              <w:t xml:space="preserve">  }  </w:t>
            </w:r>
          </w:p>
          <w:p w14:paraId="543C0749" w14:textId="184275DF" w:rsidR="001D262B" w:rsidRPr="00BD4C7C" w:rsidRDefault="001D262B" w:rsidP="001D262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4C7C">
              <w:rPr>
                <w:sz w:val="16"/>
                <w:szCs w:val="16"/>
              </w:rPr>
              <w:t>}</w:t>
            </w:r>
          </w:p>
        </w:tc>
        <w:tc>
          <w:tcPr>
            <w:tcW w:w="3410" w:type="dxa"/>
          </w:tcPr>
          <w:p w14:paraId="1DF051C4" w14:textId="77777777" w:rsidR="001D262B" w:rsidRDefault="001D262B" w:rsidP="001D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445" w:rsidRPr="00CB38C4" w14:paraId="2E2E8A7E" w14:textId="77777777" w:rsidTr="001D262B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7D834DA" w14:textId="791FD437" w:rsidR="00D74445" w:rsidRDefault="00D74445" w:rsidP="001D262B">
            <w:pPr>
              <w:pStyle w:val="TableCellNormal"/>
            </w:pPr>
            <w:r>
              <w:t>Search</w:t>
            </w:r>
          </w:p>
        </w:tc>
        <w:tc>
          <w:tcPr>
            <w:tcW w:w="3599" w:type="dxa"/>
          </w:tcPr>
          <w:p w14:paraId="0A36A798" w14:textId="77777777" w:rsidR="00D74445" w:rsidRPr="00D74445" w:rsidRDefault="00D74445" w:rsidP="00D7444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445">
              <w:rPr>
                <w:sz w:val="16"/>
                <w:szCs w:val="16"/>
              </w:rPr>
              <w:t>GET /kennydocs/_search</w:t>
            </w:r>
          </w:p>
          <w:p w14:paraId="6DC83953" w14:textId="77777777" w:rsidR="00D74445" w:rsidRPr="00D74445" w:rsidRDefault="00D74445" w:rsidP="00D7444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445">
              <w:rPr>
                <w:sz w:val="16"/>
                <w:szCs w:val="16"/>
              </w:rPr>
              <w:t>{</w:t>
            </w:r>
          </w:p>
          <w:p w14:paraId="354C0D74" w14:textId="77777777" w:rsidR="00D74445" w:rsidRPr="00D74445" w:rsidRDefault="00D74445" w:rsidP="00D7444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445">
              <w:rPr>
                <w:sz w:val="16"/>
                <w:szCs w:val="16"/>
              </w:rPr>
              <w:t xml:space="preserve">  "query": {</w:t>
            </w:r>
          </w:p>
          <w:p w14:paraId="41ACEEFC" w14:textId="77777777" w:rsidR="00D74445" w:rsidRPr="00D74445" w:rsidRDefault="00D74445" w:rsidP="00D7444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445">
              <w:rPr>
                <w:sz w:val="16"/>
                <w:szCs w:val="16"/>
              </w:rPr>
              <w:t xml:space="preserve">    "term": {</w:t>
            </w:r>
          </w:p>
          <w:p w14:paraId="22591D34" w14:textId="77777777" w:rsidR="00D74445" w:rsidRPr="00D74445" w:rsidRDefault="00D74445" w:rsidP="00D7444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445">
              <w:rPr>
                <w:sz w:val="16"/>
                <w:szCs w:val="16"/>
              </w:rPr>
              <w:t xml:space="preserve">      "color": {</w:t>
            </w:r>
          </w:p>
          <w:p w14:paraId="4FC21DB2" w14:textId="77777777" w:rsidR="00D74445" w:rsidRPr="00D74445" w:rsidRDefault="00D74445" w:rsidP="00D7444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445">
              <w:rPr>
                <w:sz w:val="16"/>
                <w:szCs w:val="16"/>
              </w:rPr>
              <w:t xml:space="preserve">        "value": "whitee"</w:t>
            </w:r>
          </w:p>
          <w:p w14:paraId="64FA0C47" w14:textId="77777777" w:rsidR="00D74445" w:rsidRPr="00D74445" w:rsidRDefault="00D74445" w:rsidP="00D7444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445">
              <w:rPr>
                <w:sz w:val="16"/>
                <w:szCs w:val="16"/>
              </w:rPr>
              <w:t xml:space="preserve">      }</w:t>
            </w:r>
          </w:p>
          <w:p w14:paraId="67B5FF18" w14:textId="77777777" w:rsidR="00D74445" w:rsidRPr="00D74445" w:rsidRDefault="00D74445" w:rsidP="00D7444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445">
              <w:rPr>
                <w:sz w:val="16"/>
                <w:szCs w:val="16"/>
              </w:rPr>
              <w:t xml:space="preserve">    }</w:t>
            </w:r>
          </w:p>
          <w:p w14:paraId="4C082CDC" w14:textId="77777777" w:rsidR="00D74445" w:rsidRPr="00D74445" w:rsidRDefault="00D74445" w:rsidP="00D7444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445">
              <w:rPr>
                <w:sz w:val="16"/>
                <w:szCs w:val="16"/>
              </w:rPr>
              <w:t xml:space="preserve">  }</w:t>
            </w:r>
          </w:p>
          <w:p w14:paraId="1C707241" w14:textId="70ADD866" w:rsidR="00D74445" w:rsidRPr="00BD4C7C" w:rsidRDefault="00D74445" w:rsidP="00D7444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445">
              <w:rPr>
                <w:sz w:val="16"/>
                <w:szCs w:val="16"/>
              </w:rPr>
              <w:t>}</w:t>
            </w:r>
          </w:p>
        </w:tc>
        <w:tc>
          <w:tcPr>
            <w:tcW w:w="3410" w:type="dxa"/>
          </w:tcPr>
          <w:p w14:paraId="20DBE009" w14:textId="77777777" w:rsidR="00D74445" w:rsidRDefault="00D74445" w:rsidP="001D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82495D" w14:textId="17192A17" w:rsidR="006311DD" w:rsidRDefault="006311DD" w:rsidP="006311DD">
      <w:pPr>
        <w:pStyle w:val="Heading2"/>
      </w:pPr>
      <w:r>
        <w:lastRenderedPageBreak/>
        <w:t>Overview</w:t>
      </w:r>
    </w:p>
    <w:p w14:paraId="7B1392C2" w14:textId="2E40469F" w:rsidR="006311DD" w:rsidRPr="006311DD" w:rsidRDefault="006311DD" w:rsidP="006311DD">
      <w:r>
        <w:t xml:space="preserve">In Elastic documents are stored in indices. Each document is composed of fields. </w:t>
      </w:r>
    </w:p>
    <w:p w14:paraId="4AC93062" w14:textId="6AA9C25C" w:rsidR="00A660AC" w:rsidRDefault="00160318" w:rsidP="00160318">
      <w:pPr>
        <w:pStyle w:val="Heading3"/>
      </w:pPr>
      <w:r>
        <w:t>Commands</w:t>
      </w:r>
    </w:p>
    <w:p w14:paraId="6BD6BB67" w14:textId="5678F697" w:rsidR="00160318" w:rsidRDefault="00160318" w:rsidP="00160318">
      <w:pPr>
        <w:pStyle w:val="Heading4"/>
      </w:pPr>
      <w:r>
        <w:t>Add a document (Indexing)</w:t>
      </w:r>
    </w:p>
    <w:p w14:paraId="7998DDC9" w14:textId="745503F4" w:rsidR="00160318" w:rsidRDefault="00160318" w:rsidP="00160318">
      <w:r>
        <w:t xml:space="preserve">We add a document as follows. The index in this case is </w:t>
      </w:r>
      <w:r w:rsidRPr="00160318">
        <w:rPr>
          <w:rStyle w:val="SourceCodeChar"/>
        </w:rPr>
        <w:t>kennydocs</w:t>
      </w:r>
      <w:r>
        <w:t xml:space="preserve"> and the id of the document is </w:t>
      </w:r>
      <w:r w:rsidRPr="00160318">
        <w:rPr>
          <w:rStyle w:val="SourceCodeChar"/>
        </w:rPr>
        <w:t>audi</w:t>
      </w:r>
      <w:r>
        <w:rPr>
          <w:rStyle w:val="SourceCodeChar"/>
        </w:rPr>
        <w:t xml:space="preserve">. </w:t>
      </w:r>
      <w:r>
        <w:t xml:space="preserve">Every document must have an id. If we </w:t>
      </w:r>
      <w:r w:rsidR="00671B2C">
        <w:t>do not</w:t>
      </w:r>
      <w:r>
        <w:t xml:space="preserve"> provide one elastic will create one for us. </w:t>
      </w:r>
    </w:p>
    <w:p w14:paraId="238E82BA" w14:textId="77777777" w:rsidR="00160318" w:rsidRPr="006311DD" w:rsidRDefault="00160318" w:rsidP="00160318">
      <w:pPr>
        <w:pStyle w:val="SourceCode"/>
        <w:ind w:left="0"/>
        <w:rPr>
          <w:sz w:val="16"/>
          <w:szCs w:val="16"/>
        </w:rPr>
      </w:pPr>
      <w:r w:rsidRPr="006311DD">
        <w:rPr>
          <w:sz w:val="16"/>
          <w:szCs w:val="16"/>
        </w:rPr>
        <w:t>PUT /kennydocs/_doc/audi</w:t>
      </w:r>
    </w:p>
    <w:p w14:paraId="2D39EACB" w14:textId="77777777" w:rsidR="00160318" w:rsidRPr="006311DD" w:rsidRDefault="00160318" w:rsidP="00160318">
      <w:pPr>
        <w:pStyle w:val="SourceCode"/>
        <w:ind w:left="0"/>
        <w:rPr>
          <w:sz w:val="16"/>
          <w:szCs w:val="16"/>
        </w:rPr>
      </w:pPr>
      <w:r w:rsidRPr="006311DD">
        <w:rPr>
          <w:sz w:val="16"/>
          <w:szCs w:val="16"/>
        </w:rPr>
        <w:t>{</w:t>
      </w:r>
    </w:p>
    <w:p w14:paraId="21F143B1" w14:textId="77777777" w:rsidR="00160318" w:rsidRPr="006311DD" w:rsidRDefault="00160318" w:rsidP="00160318">
      <w:pPr>
        <w:pStyle w:val="SourceCode"/>
        <w:rPr>
          <w:sz w:val="16"/>
          <w:szCs w:val="16"/>
        </w:rPr>
      </w:pPr>
      <w:r w:rsidRPr="006311DD">
        <w:rPr>
          <w:sz w:val="16"/>
          <w:szCs w:val="16"/>
        </w:rPr>
        <w:t xml:space="preserve">  "color" : "whitee",</w:t>
      </w:r>
    </w:p>
    <w:p w14:paraId="3FBE9DE4" w14:textId="77777777" w:rsidR="00160318" w:rsidRPr="006311DD" w:rsidRDefault="00160318" w:rsidP="00160318">
      <w:pPr>
        <w:pStyle w:val="SourceCode"/>
        <w:rPr>
          <w:sz w:val="16"/>
          <w:szCs w:val="16"/>
        </w:rPr>
      </w:pPr>
      <w:r w:rsidRPr="006311DD">
        <w:rPr>
          <w:sz w:val="16"/>
          <w:szCs w:val="16"/>
        </w:rPr>
        <w:t xml:space="preserve">  "model" : "a3"</w:t>
      </w:r>
    </w:p>
    <w:p w14:paraId="78B14CB7" w14:textId="0EBBFD56" w:rsidR="00160318" w:rsidRPr="00160318" w:rsidRDefault="00160318" w:rsidP="00160318">
      <w:r w:rsidRPr="006311DD">
        <w:rPr>
          <w:sz w:val="16"/>
          <w:szCs w:val="16"/>
        </w:rPr>
        <w:t>}</w:t>
      </w:r>
    </w:p>
    <w:p w14:paraId="655A7343" w14:textId="7DEFBC8F" w:rsidR="00CA307A" w:rsidRDefault="00CA307A" w:rsidP="00CA307A">
      <w:pPr>
        <w:pStyle w:val="Heading4"/>
      </w:pPr>
      <w:r>
        <w:t>Updating</w:t>
      </w:r>
      <w:r>
        <w:t xml:space="preserve"> a document</w:t>
      </w:r>
    </w:p>
    <w:p w14:paraId="7121B641" w14:textId="01BCA505" w:rsidR="00CA307A" w:rsidRDefault="00CA307A" w:rsidP="00CA307A">
      <w:r>
        <w:t xml:space="preserve">If we update the document, we use the same id. </w:t>
      </w:r>
    </w:p>
    <w:p w14:paraId="07C46588" w14:textId="77777777" w:rsidR="00CA307A" w:rsidRDefault="00CA307A" w:rsidP="00CA307A">
      <w:pPr>
        <w:pStyle w:val="SourceCode"/>
      </w:pPr>
      <w:r>
        <w:t>PUT /kennydocs/_doc/audi</w:t>
      </w:r>
    </w:p>
    <w:p w14:paraId="1477DA31" w14:textId="77777777" w:rsidR="00CA307A" w:rsidRDefault="00CA307A" w:rsidP="00CA307A">
      <w:pPr>
        <w:pStyle w:val="SourceCode"/>
      </w:pPr>
      <w:r>
        <w:t>{</w:t>
      </w:r>
    </w:p>
    <w:p w14:paraId="54FA3DBA" w14:textId="77777777" w:rsidR="00CA307A" w:rsidRDefault="00CA307A" w:rsidP="00CA307A">
      <w:pPr>
        <w:pStyle w:val="SourceCode"/>
      </w:pPr>
      <w:r>
        <w:t xml:space="preserve">  "color" : "whitee",</w:t>
      </w:r>
    </w:p>
    <w:p w14:paraId="1F1EDDB1" w14:textId="77777777" w:rsidR="00CA307A" w:rsidRDefault="00CA307A" w:rsidP="00CA307A">
      <w:pPr>
        <w:pStyle w:val="SourceCode"/>
      </w:pPr>
      <w:r>
        <w:t xml:space="preserve">  "model" : "a3",</w:t>
      </w:r>
    </w:p>
    <w:p w14:paraId="7E2B8FF6" w14:textId="77777777" w:rsidR="00CA307A" w:rsidRDefault="00CA307A" w:rsidP="00CA307A">
      <w:pPr>
        <w:pStyle w:val="SourceCodeStrong"/>
      </w:pPr>
      <w:r>
        <w:t xml:space="preserve">  "make" : "audi"</w:t>
      </w:r>
    </w:p>
    <w:p w14:paraId="540F3D37" w14:textId="683EC734" w:rsidR="00CA307A" w:rsidRPr="00CA307A" w:rsidRDefault="00CA307A" w:rsidP="00CA307A">
      <w:pPr>
        <w:pStyle w:val="SourceCode"/>
      </w:pPr>
      <w:r>
        <w:t>}</w:t>
      </w:r>
    </w:p>
    <w:p w14:paraId="28FB17E6" w14:textId="77777777" w:rsidR="00CA307A" w:rsidRDefault="00CA307A" w:rsidP="00CA307A"/>
    <w:p w14:paraId="0575EBA5" w14:textId="4E72A797" w:rsidR="00CA307A" w:rsidRDefault="00CA307A" w:rsidP="00CA307A">
      <w:r>
        <w:t xml:space="preserve">And we get the response as follows. Note the version is increased. </w:t>
      </w:r>
    </w:p>
    <w:p w14:paraId="2A9C29A8" w14:textId="77777777" w:rsidR="00CA307A" w:rsidRDefault="00CA307A" w:rsidP="001D262B">
      <w:pPr>
        <w:pStyle w:val="SourceCodeTight"/>
      </w:pPr>
      <w:r>
        <w:t>{</w:t>
      </w:r>
    </w:p>
    <w:p w14:paraId="43F6E67A" w14:textId="77777777" w:rsidR="00CA307A" w:rsidRDefault="00CA307A" w:rsidP="001D262B">
      <w:pPr>
        <w:pStyle w:val="SourceCodeTight"/>
      </w:pPr>
      <w:r>
        <w:t xml:space="preserve">  "_index" : "kennydocs",</w:t>
      </w:r>
    </w:p>
    <w:p w14:paraId="71F4A4FE" w14:textId="77777777" w:rsidR="00CA307A" w:rsidRDefault="00CA307A" w:rsidP="001D262B">
      <w:pPr>
        <w:pStyle w:val="SourceCodeTight"/>
      </w:pPr>
      <w:r>
        <w:t xml:space="preserve">  "_type" : "_doc",</w:t>
      </w:r>
    </w:p>
    <w:p w14:paraId="516A99D6" w14:textId="77777777" w:rsidR="00CA307A" w:rsidRDefault="00CA307A" w:rsidP="001D262B">
      <w:pPr>
        <w:pStyle w:val="SourceCodeTight"/>
      </w:pPr>
      <w:r>
        <w:t xml:space="preserve">  "_id" : "audi",</w:t>
      </w:r>
    </w:p>
    <w:p w14:paraId="019C806F" w14:textId="5CB927EA" w:rsidR="00CA307A" w:rsidRPr="00CA307A" w:rsidRDefault="00CA307A" w:rsidP="001D262B">
      <w:pPr>
        <w:pStyle w:val="SourceCodeTight"/>
      </w:pPr>
      <w:r>
        <w:t xml:space="preserve">  </w:t>
      </w:r>
      <w:r w:rsidRPr="00CA307A">
        <w:t xml:space="preserve">"_version" : </w:t>
      </w:r>
      <w:r>
        <w:t>2</w:t>
      </w:r>
      <w:r w:rsidRPr="00CA307A">
        <w:t>,</w:t>
      </w:r>
    </w:p>
    <w:p w14:paraId="6BF7E60F" w14:textId="77777777" w:rsidR="00CA307A" w:rsidRDefault="00CA307A" w:rsidP="001D262B">
      <w:pPr>
        <w:pStyle w:val="SourceCodeTight"/>
      </w:pPr>
      <w:r>
        <w:t xml:space="preserve">  "result" : "updated",</w:t>
      </w:r>
    </w:p>
    <w:p w14:paraId="2041AF16" w14:textId="77777777" w:rsidR="00CA307A" w:rsidRDefault="00CA307A" w:rsidP="001D262B">
      <w:pPr>
        <w:pStyle w:val="SourceCodeTight"/>
      </w:pPr>
      <w:r>
        <w:t xml:space="preserve">  "_shards" : {</w:t>
      </w:r>
    </w:p>
    <w:p w14:paraId="12E691B9" w14:textId="77777777" w:rsidR="00CA307A" w:rsidRDefault="00CA307A" w:rsidP="001D262B">
      <w:pPr>
        <w:pStyle w:val="SourceCodeTight"/>
      </w:pPr>
      <w:r>
        <w:t xml:space="preserve">    "total" : 2,</w:t>
      </w:r>
    </w:p>
    <w:p w14:paraId="3271188F" w14:textId="77777777" w:rsidR="00CA307A" w:rsidRDefault="00CA307A" w:rsidP="001D262B">
      <w:pPr>
        <w:pStyle w:val="SourceCodeTight"/>
      </w:pPr>
      <w:r>
        <w:t xml:space="preserve">    "successful" : 1,</w:t>
      </w:r>
    </w:p>
    <w:p w14:paraId="37C80230" w14:textId="77777777" w:rsidR="00CA307A" w:rsidRDefault="00CA307A" w:rsidP="001D262B">
      <w:pPr>
        <w:pStyle w:val="SourceCodeTight"/>
      </w:pPr>
      <w:r>
        <w:t xml:space="preserve">    "failed" : 0</w:t>
      </w:r>
    </w:p>
    <w:p w14:paraId="0F08B5EB" w14:textId="77777777" w:rsidR="00CA307A" w:rsidRDefault="00CA307A" w:rsidP="001D262B">
      <w:pPr>
        <w:pStyle w:val="SourceCodeTight"/>
      </w:pPr>
      <w:r>
        <w:t xml:space="preserve">  },</w:t>
      </w:r>
    </w:p>
    <w:p w14:paraId="5C37C0FA" w14:textId="77777777" w:rsidR="00CA307A" w:rsidRDefault="00CA307A" w:rsidP="001D262B">
      <w:pPr>
        <w:pStyle w:val="SourceCodeTight"/>
      </w:pPr>
      <w:r>
        <w:t xml:space="preserve">  "_seq_no" : 2,</w:t>
      </w:r>
    </w:p>
    <w:p w14:paraId="61F31108" w14:textId="77777777" w:rsidR="00CA307A" w:rsidRDefault="00CA307A" w:rsidP="001D262B">
      <w:pPr>
        <w:pStyle w:val="SourceCodeTight"/>
      </w:pPr>
      <w:r>
        <w:t xml:space="preserve">  "_primary_term" : 1</w:t>
      </w:r>
    </w:p>
    <w:p w14:paraId="2D08F24F" w14:textId="44E1546B" w:rsidR="00CA307A" w:rsidRDefault="00CA307A" w:rsidP="001D262B">
      <w:pPr>
        <w:pStyle w:val="SourceCodeTight"/>
      </w:pPr>
      <w:r>
        <w:t>}</w:t>
      </w:r>
    </w:p>
    <w:p w14:paraId="037A7993" w14:textId="77777777" w:rsidR="00B51E34" w:rsidRDefault="00B51E3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08B36FF" w14:textId="0C96A804" w:rsidR="00B51E34" w:rsidRDefault="00B51E34" w:rsidP="00B51E34">
      <w:pPr>
        <w:pStyle w:val="Heading2"/>
      </w:pPr>
      <w:proofErr w:type="spellStart"/>
      <w:r>
        <w:lastRenderedPageBreak/>
        <w:t>LogStash</w:t>
      </w:r>
      <w:proofErr w:type="spellEnd"/>
    </w:p>
    <w:p w14:paraId="0AB849FE" w14:textId="77777777" w:rsidR="00B51E34" w:rsidRPr="00B51E34" w:rsidRDefault="00B51E34" w:rsidP="00B51E34"/>
    <w:p w14:paraId="1B3A1175" w14:textId="77777777" w:rsidR="00A660AC" w:rsidRPr="00A660AC" w:rsidRDefault="00A660AC" w:rsidP="00A660AC"/>
    <w:p w14:paraId="02BCD821" w14:textId="71923E02" w:rsidR="00EC57A3" w:rsidRDefault="00DF6A4B" w:rsidP="00015CDA">
      <w:pPr>
        <w:pStyle w:val="Heading2"/>
      </w:pPr>
      <w:r>
        <w:t>Appendices</w:t>
      </w:r>
    </w:p>
    <w:p w14:paraId="2B0E413E" w14:textId="2BC1FF85" w:rsidR="00DF6A4B" w:rsidRDefault="00DF6A4B" w:rsidP="00DF6A4B">
      <w:pPr>
        <w:pStyle w:val="Appendice"/>
      </w:pPr>
      <w:r>
        <w:t>Install Windows</w:t>
      </w:r>
    </w:p>
    <w:p w14:paraId="6347B07C" w14:textId="597B2B83" w:rsidR="003C4D46" w:rsidRDefault="003C4D46" w:rsidP="003C4D46">
      <w:pPr>
        <w:pStyle w:val="Heading4"/>
      </w:pPr>
      <w:r>
        <w:t>Install Java</w:t>
      </w:r>
    </w:p>
    <w:p w14:paraId="376326EB" w14:textId="1F46340E" w:rsidR="003C4D46" w:rsidRDefault="003C4D46" w:rsidP="00DF6A4B">
      <w:r>
        <w:t>The first step is to make sure we have Java 1. 8 installed. You can get this from the Sun site</w:t>
      </w:r>
    </w:p>
    <w:p w14:paraId="304520BB" w14:textId="5E5B7085" w:rsidR="00DF6A4B" w:rsidRDefault="000B6831" w:rsidP="00DF6A4B">
      <w:hyperlink r:id="rId8" w:history="1">
        <w:r w:rsidR="00DF6A4B" w:rsidRPr="00B40CE0">
          <w:rPr>
            <w:rStyle w:val="Hyperlink"/>
            <w:rFonts w:cstheme="minorBidi"/>
          </w:rPr>
          <w:t>https://www.java.com/en/download/</w:t>
        </w:r>
      </w:hyperlink>
    </w:p>
    <w:p w14:paraId="5808E04E" w14:textId="288B4F7E" w:rsidR="003C4D46" w:rsidRDefault="003C4D46" w:rsidP="003C4D46">
      <w:pPr>
        <w:pStyle w:val="Heading4"/>
      </w:pPr>
      <w:r>
        <w:t>Get Specific version of Elasticsearch</w:t>
      </w:r>
    </w:p>
    <w:p w14:paraId="4189A484" w14:textId="47C8B53F" w:rsidR="00C52945" w:rsidRDefault="000B6831" w:rsidP="00C52945">
      <w:hyperlink r:id="rId9" w:history="1">
        <w:r w:rsidR="00C52945" w:rsidRPr="00B40CE0">
          <w:rPr>
            <w:rStyle w:val="Hyperlink"/>
            <w:rFonts w:cstheme="minorBidi"/>
          </w:rPr>
          <w:t>https://www.elastic.co/downloads/past-releases/elasticsearch-6-3-2</w:t>
        </w:r>
      </w:hyperlink>
    </w:p>
    <w:p w14:paraId="79DE0BB9" w14:textId="773963A2" w:rsidR="003C4D46" w:rsidRDefault="003C4D46" w:rsidP="00C52945">
      <w:r>
        <w:t xml:space="preserve">and unzip into a folder </w:t>
      </w:r>
    </w:p>
    <w:p w14:paraId="53B24EF7" w14:textId="048AE470" w:rsidR="003C4D46" w:rsidRDefault="003C4D46" w:rsidP="003C4D46">
      <w:pPr>
        <w:pStyle w:val="Heading4"/>
      </w:pPr>
      <w:r>
        <w:t>Run Elasticsearch</w:t>
      </w:r>
    </w:p>
    <w:p w14:paraId="0E2A5A92" w14:textId="77777777" w:rsidR="002305EC" w:rsidRDefault="002305EC" w:rsidP="002305EC">
      <w:r>
        <w:t xml:space="preserve">Install instructions  </w:t>
      </w:r>
      <w:hyperlink r:id="rId10" w:history="1">
        <w:r w:rsidRPr="00B40CE0">
          <w:rPr>
            <w:rStyle w:val="Hyperlink"/>
            <w:rFonts w:cstheme="minorBidi"/>
          </w:rPr>
          <w:t>https://www.elastic.co/downloads/elasticsearch</w:t>
        </w:r>
      </w:hyperlink>
    </w:p>
    <w:p w14:paraId="53CEC85B" w14:textId="03A41784" w:rsidR="003C4D46" w:rsidRDefault="003C4D46" w:rsidP="003C4D46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t xml:space="preserve">For this version we need to </w:t>
      </w:r>
      <w:r w:rsidRPr="00C52945">
        <w:rPr>
          <w:rFonts w:ascii="inherit" w:eastAsia="Times New Roman" w:hAnsi="inherit" w:cs="Arial"/>
          <w:color w:val="242729"/>
          <w:sz w:val="23"/>
          <w:szCs w:val="23"/>
        </w:rPr>
        <w:t xml:space="preserve">change line 46 of </w:t>
      </w:r>
      <w:r>
        <w:rPr>
          <w:rFonts w:ascii="inherit" w:eastAsia="Times New Roman" w:hAnsi="inherit" w:cs="Arial"/>
          <w:color w:val="242729"/>
          <w:sz w:val="23"/>
          <w:szCs w:val="23"/>
        </w:rPr>
        <w:t>bin/</w:t>
      </w:r>
      <w:r w:rsidRPr="00C52945">
        <w:rPr>
          <w:rFonts w:ascii="inherit" w:eastAsia="Times New Roman" w:hAnsi="inherit" w:cs="Arial"/>
          <w:color w:val="242729"/>
          <w:sz w:val="23"/>
          <w:szCs w:val="23"/>
        </w:rPr>
        <w:t>elasticsearch.bat - from %JAVA% to !JAVA!</w:t>
      </w:r>
    </w:p>
    <w:p w14:paraId="4926DEBF" w14:textId="5FA2B282" w:rsidR="003C4D46" w:rsidRDefault="003C4D46" w:rsidP="003C4D46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Now we run it using.</w:t>
      </w:r>
    </w:p>
    <w:p w14:paraId="26CD2199" w14:textId="24DC2BE0" w:rsidR="003C4D46" w:rsidRDefault="003C4D46" w:rsidP="003C4D46">
      <w:pPr>
        <w:pStyle w:val="SourceCode"/>
        <w:rPr>
          <w:rFonts w:eastAsia="Times New Roman"/>
        </w:rPr>
      </w:pPr>
      <w:r>
        <w:rPr>
          <w:rFonts w:eastAsia="Times New Roman"/>
        </w:rPr>
        <w:t>bin/elasticsearch.bat</w:t>
      </w:r>
    </w:p>
    <w:p w14:paraId="2D8C087E" w14:textId="4608A992" w:rsidR="003C4D46" w:rsidRDefault="003C4D46" w:rsidP="003C4D46">
      <w:pPr>
        <w:pStyle w:val="SourceCode"/>
        <w:rPr>
          <w:rFonts w:eastAsia="Times New Roman"/>
        </w:rPr>
      </w:pPr>
    </w:p>
    <w:p w14:paraId="555E3229" w14:textId="1EFD8700" w:rsidR="003C4D46" w:rsidRDefault="003C4D46" w:rsidP="003C4D46">
      <w:pPr>
        <w:pStyle w:val="SourceCode"/>
        <w:ind w:left="0"/>
        <w:rPr>
          <w:rFonts w:eastAsia="Times New Roman"/>
        </w:rPr>
      </w:pPr>
    </w:p>
    <w:p w14:paraId="4ACC2F94" w14:textId="77777777" w:rsidR="003C4D46" w:rsidRDefault="003C4D46">
      <w:pPr>
        <w:spacing w:after="160" w:line="259" w:lineRule="auto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br w:type="page"/>
      </w:r>
    </w:p>
    <w:p w14:paraId="6357A3C2" w14:textId="54513788" w:rsidR="003C4D46" w:rsidRDefault="003C4D46" w:rsidP="003C4D46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lastRenderedPageBreak/>
        <w:t xml:space="preserve">And check it running using </w:t>
      </w:r>
    </w:p>
    <w:p w14:paraId="72C3623C" w14:textId="5D09FDBA" w:rsidR="003C4D46" w:rsidRDefault="003C4D46" w:rsidP="003C4D46">
      <w:pPr>
        <w:pStyle w:val="SourceCode"/>
        <w:rPr>
          <w:rFonts w:eastAsia="Times New Roman"/>
        </w:rPr>
      </w:pPr>
      <w:r w:rsidRPr="003C4D46">
        <w:rPr>
          <w:rFonts w:eastAsia="Times New Roman"/>
        </w:rPr>
        <w:t xml:space="preserve">curl </w:t>
      </w:r>
      <w:hyperlink r:id="rId11" w:history="1">
        <w:r w:rsidRPr="00B40CE0">
          <w:rPr>
            <w:rStyle w:val="Hyperlink"/>
            <w:rFonts w:ascii="inherit" w:eastAsia="Times New Roman" w:hAnsi="inherit" w:cs="Arial"/>
            <w:sz w:val="23"/>
            <w:szCs w:val="23"/>
          </w:rPr>
          <w:t>http://localhost:9200/</w:t>
        </w:r>
      </w:hyperlink>
    </w:p>
    <w:p w14:paraId="4E274A10" w14:textId="77777777" w:rsidR="003C4D46" w:rsidRDefault="003C4D46" w:rsidP="003C4D46">
      <w:pPr>
        <w:pStyle w:val="SourceCodeTight"/>
        <w:rPr>
          <w:rFonts w:eastAsia="Times New Roman"/>
        </w:rPr>
      </w:pPr>
    </w:p>
    <w:p w14:paraId="7604173E" w14:textId="41AE134D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>{</w:t>
      </w:r>
    </w:p>
    <w:p w14:paraId="15FC9791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"name" : "14vDG6A",</w:t>
      </w:r>
    </w:p>
    <w:p w14:paraId="164F5AD6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"cluster_name" : "elasticsearch",</w:t>
      </w:r>
    </w:p>
    <w:p w14:paraId="7D5C9051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"cluster_uuid" : "4AAe6vjJTx-naXoZz5Gl7g",</w:t>
      </w:r>
    </w:p>
    <w:p w14:paraId="631965B1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"version" : {</w:t>
      </w:r>
    </w:p>
    <w:p w14:paraId="605F114A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  "number" : "6.3.2",</w:t>
      </w:r>
    </w:p>
    <w:p w14:paraId="3A27237E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  "build_flavor" : "default",</w:t>
      </w:r>
    </w:p>
    <w:p w14:paraId="0A8969ED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  "build_type" : "zip",</w:t>
      </w:r>
    </w:p>
    <w:p w14:paraId="54B151B5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  "build_hash" : "053779d",</w:t>
      </w:r>
    </w:p>
    <w:p w14:paraId="319877D4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  "build_date" : "2018-07-20T05:20:23.451332Z",</w:t>
      </w:r>
    </w:p>
    <w:p w14:paraId="4139C925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  "build_snapshot" : false,</w:t>
      </w:r>
    </w:p>
    <w:p w14:paraId="60E67512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  "lucene_version" : "7.3.1",</w:t>
      </w:r>
    </w:p>
    <w:p w14:paraId="04260B36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  "minimum_wire_compatibility_version" : "5.6.0",</w:t>
      </w:r>
    </w:p>
    <w:p w14:paraId="4288B7A9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  "minimum_index_compatibility_version" : "5.0.0"</w:t>
      </w:r>
    </w:p>
    <w:p w14:paraId="11FAAC35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},</w:t>
      </w:r>
    </w:p>
    <w:p w14:paraId="58AD309D" w14:textId="77777777" w:rsidR="003C4D46" w:rsidRP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 xml:space="preserve">  "tagline" : "You Know, for Search"</w:t>
      </w:r>
    </w:p>
    <w:p w14:paraId="1BB450B6" w14:textId="072EDC31" w:rsidR="003C4D46" w:rsidRDefault="003C4D46" w:rsidP="003C4D46">
      <w:pPr>
        <w:pStyle w:val="SourceCodeTight"/>
        <w:rPr>
          <w:rFonts w:eastAsia="Times New Roman"/>
        </w:rPr>
      </w:pPr>
      <w:r w:rsidRPr="003C4D46">
        <w:rPr>
          <w:rFonts w:eastAsia="Times New Roman"/>
        </w:rPr>
        <w:t>}</w:t>
      </w:r>
    </w:p>
    <w:p w14:paraId="46852EA8" w14:textId="7EFF3492" w:rsidR="003C4D46" w:rsidRDefault="003C4D46" w:rsidP="003C4D46">
      <w:pPr>
        <w:pStyle w:val="Heading4"/>
      </w:pPr>
      <w:r>
        <w:t>Get Specific version of Kibana</w:t>
      </w:r>
    </w:p>
    <w:p w14:paraId="1856201B" w14:textId="03D81D63" w:rsidR="00C52945" w:rsidRDefault="00C52945" w:rsidP="00C52945">
      <w:r>
        <w:t xml:space="preserve">Get specific version of </w:t>
      </w:r>
      <w:r w:rsidR="002305EC">
        <w:t>Kibana.</w:t>
      </w:r>
    </w:p>
    <w:p w14:paraId="083F4B8F" w14:textId="3629FE04" w:rsidR="003B6AA5" w:rsidRDefault="000B6831" w:rsidP="00DF6A4B">
      <w:hyperlink r:id="rId12" w:history="1">
        <w:r w:rsidR="003B6AA5" w:rsidRPr="00B40CE0">
          <w:rPr>
            <w:rStyle w:val="Hyperlink"/>
            <w:rFonts w:cstheme="minorBidi"/>
          </w:rPr>
          <w:t>https://www.elastic.co/downloads/past-releases/kibana-6-3-2</w:t>
        </w:r>
      </w:hyperlink>
    </w:p>
    <w:p w14:paraId="04029D0C" w14:textId="2A5D8A59" w:rsidR="00C52945" w:rsidRDefault="003C4D46" w:rsidP="00DF6A4B">
      <w:r>
        <w:t>Install instructions</w:t>
      </w:r>
      <w:r w:rsidR="002305EC">
        <w:t>.</w:t>
      </w:r>
    </w:p>
    <w:p w14:paraId="619134CC" w14:textId="6DF320C8" w:rsidR="002305EC" w:rsidRDefault="000B6831" w:rsidP="00DF6A4B">
      <w:hyperlink r:id="rId13" w:history="1">
        <w:r w:rsidR="002305EC" w:rsidRPr="00B40CE0">
          <w:rPr>
            <w:rStyle w:val="Hyperlink"/>
            <w:rFonts w:cstheme="minorBidi"/>
          </w:rPr>
          <w:t>https://www.elastic.co/downloads/kibana</w:t>
        </w:r>
      </w:hyperlink>
    </w:p>
    <w:p w14:paraId="153E4FFA" w14:textId="57933D0B" w:rsidR="002305EC" w:rsidRDefault="00B568B0" w:rsidP="00DF6A4B">
      <w:r>
        <w:t xml:space="preserve">Uncomment line 28 of </w:t>
      </w:r>
      <w:proofErr w:type="spellStart"/>
      <w:r>
        <w:t>kibana.yml</w:t>
      </w:r>
      <w:proofErr w:type="spellEnd"/>
    </w:p>
    <w:p w14:paraId="4AA89B03" w14:textId="77777777" w:rsidR="00B568B0" w:rsidRPr="00B568B0" w:rsidRDefault="00B568B0" w:rsidP="00B56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8B0">
        <w:rPr>
          <w:rFonts w:ascii="Consolas" w:eastAsia="Times New Roman" w:hAnsi="Consolas" w:cs="Times New Roman"/>
          <w:color w:val="800000"/>
          <w:sz w:val="21"/>
          <w:szCs w:val="21"/>
        </w:rPr>
        <w:t>elasticsearch.url</w:t>
      </w:r>
      <w:r w:rsidRPr="00B568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568B0">
        <w:rPr>
          <w:rFonts w:ascii="Consolas" w:eastAsia="Times New Roman" w:hAnsi="Consolas" w:cs="Times New Roman"/>
          <w:color w:val="A31515"/>
          <w:sz w:val="21"/>
          <w:szCs w:val="21"/>
        </w:rPr>
        <w:t>"http://localhost:9200"</w:t>
      </w:r>
    </w:p>
    <w:p w14:paraId="605B13D9" w14:textId="77777777" w:rsidR="00C65330" w:rsidRDefault="00C65330" w:rsidP="00C65330"/>
    <w:p w14:paraId="783E6E9A" w14:textId="1AAAC8FB" w:rsidR="00C65330" w:rsidRDefault="00C65330" w:rsidP="00C65330">
      <w:r>
        <w:t>Run bin/kibana.bat</w:t>
      </w:r>
    </w:p>
    <w:p w14:paraId="24ED01A7" w14:textId="4ABE2A1A" w:rsidR="00C65330" w:rsidRDefault="00C65330" w:rsidP="00C65330">
      <w:r>
        <w:t>Open URL</w:t>
      </w:r>
    </w:p>
    <w:p w14:paraId="6BF235C5" w14:textId="0C34C168" w:rsidR="00B568B0" w:rsidRDefault="000B6831" w:rsidP="00DF6A4B">
      <w:hyperlink r:id="rId14" w:history="1">
        <w:r w:rsidR="00565788" w:rsidRPr="004307AD">
          <w:rPr>
            <w:rStyle w:val="Hyperlink"/>
            <w:rFonts w:cstheme="minorBidi"/>
          </w:rPr>
          <w:t>http://localhost:5601/app/kibana</w:t>
        </w:r>
      </w:hyperlink>
    </w:p>
    <w:p w14:paraId="09B7BFC5" w14:textId="77777777" w:rsidR="00565788" w:rsidRDefault="00565788" w:rsidP="00DF6A4B"/>
    <w:p w14:paraId="1BAC1622" w14:textId="77777777" w:rsidR="002305EC" w:rsidRDefault="002305EC" w:rsidP="00DF6A4B"/>
    <w:p w14:paraId="391C07CB" w14:textId="77777777" w:rsidR="003C4D46" w:rsidRDefault="003C4D46" w:rsidP="00DF6A4B"/>
    <w:p w14:paraId="4F0776FB" w14:textId="77777777" w:rsidR="00C52945" w:rsidRDefault="00C52945" w:rsidP="00DF6A4B"/>
    <w:p w14:paraId="565BA156" w14:textId="77777777" w:rsidR="003B6AA5" w:rsidRDefault="003B6AA5" w:rsidP="00DF6A4B"/>
    <w:p w14:paraId="48965C0C" w14:textId="77777777" w:rsidR="003B6AA5" w:rsidRDefault="003B6AA5" w:rsidP="00DF6A4B"/>
    <w:p w14:paraId="5021BC31" w14:textId="77777777" w:rsidR="00DF6A4B" w:rsidRDefault="00DF6A4B" w:rsidP="00DF6A4B"/>
    <w:p w14:paraId="6BC25D0F" w14:textId="77777777" w:rsidR="00DF6A4B" w:rsidRPr="00DF6A4B" w:rsidRDefault="00DF6A4B" w:rsidP="00DF6A4B">
      <w:pPr>
        <w:pStyle w:val="Appendice"/>
      </w:pPr>
    </w:p>
    <w:sectPr w:rsidR="00DF6A4B" w:rsidRPr="00DF6A4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0BE3F" w14:textId="77777777" w:rsidR="00DF0E3A" w:rsidRDefault="00DF0E3A" w:rsidP="00DC0620">
      <w:r>
        <w:separator/>
      </w:r>
    </w:p>
  </w:endnote>
  <w:endnote w:type="continuationSeparator" w:id="0">
    <w:p w14:paraId="43EF3F94" w14:textId="77777777" w:rsidR="00DF0E3A" w:rsidRDefault="00DF0E3A" w:rsidP="00DC0620">
      <w:r>
        <w:continuationSeparator/>
      </w:r>
    </w:p>
  </w:endnote>
  <w:endnote w:type="continuationNotice" w:id="1">
    <w:p w14:paraId="21EA1D80" w14:textId="77777777" w:rsidR="00DF0E3A" w:rsidRDefault="00DF0E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7117" w14:textId="77777777" w:rsidR="00DF0E3A" w:rsidRDefault="00DF0E3A" w:rsidP="00DC0620">
      <w:r>
        <w:separator/>
      </w:r>
    </w:p>
  </w:footnote>
  <w:footnote w:type="continuationSeparator" w:id="0">
    <w:p w14:paraId="041A3934" w14:textId="77777777" w:rsidR="00DF0E3A" w:rsidRDefault="00DF0E3A" w:rsidP="00DC0620">
      <w:r>
        <w:continuationSeparator/>
      </w:r>
    </w:p>
  </w:footnote>
  <w:footnote w:type="continuationNotice" w:id="1">
    <w:p w14:paraId="172337E0" w14:textId="77777777" w:rsidR="00DF0E3A" w:rsidRDefault="00DF0E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E6E6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785D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3A68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274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E848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6"/>
  </w:num>
  <w:num w:numId="10">
    <w:abstractNumId w:val="19"/>
  </w:num>
  <w:num w:numId="11">
    <w:abstractNumId w:val="35"/>
  </w:num>
  <w:num w:numId="12">
    <w:abstractNumId w:val="30"/>
  </w:num>
  <w:num w:numId="13">
    <w:abstractNumId w:val="23"/>
  </w:num>
  <w:num w:numId="14">
    <w:abstractNumId w:val="16"/>
  </w:num>
  <w:num w:numId="15">
    <w:abstractNumId w:val="32"/>
  </w:num>
  <w:num w:numId="16">
    <w:abstractNumId w:val="37"/>
  </w:num>
  <w:num w:numId="17">
    <w:abstractNumId w:val="22"/>
  </w:num>
  <w:num w:numId="18">
    <w:abstractNumId w:val="31"/>
  </w:num>
  <w:num w:numId="19">
    <w:abstractNumId w:val="1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28"/>
  </w:num>
  <w:num w:numId="24">
    <w:abstractNumId w:val="29"/>
  </w:num>
  <w:num w:numId="25">
    <w:abstractNumId w:val="34"/>
  </w:num>
  <w:num w:numId="26">
    <w:abstractNumId w:val="27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484A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318"/>
    <w:rsid w:val="00160604"/>
    <w:rsid w:val="00161B98"/>
    <w:rsid w:val="00162B72"/>
    <w:rsid w:val="00163689"/>
    <w:rsid w:val="00163A23"/>
    <w:rsid w:val="0016464D"/>
    <w:rsid w:val="00165048"/>
    <w:rsid w:val="0016687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62B"/>
    <w:rsid w:val="001D2722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EC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67C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5A4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6AA5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4D46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344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78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1DD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1B2C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7926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97A83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60AC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5CD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1E34"/>
    <w:rsid w:val="00B521C2"/>
    <w:rsid w:val="00B521CD"/>
    <w:rsid w:val="00B525FC"/>
    <w:rsid w:val="00B52719"/>
    <w:rsid w:val="00B5272B"/>
    <w:rsid w:val="00B53DC0"/>
    <w:rsid w:val="00B54ADC"/>
    <w:rsid w:val="00B5558D"/>
    <w:rsid w:val="00B568B0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4C7C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94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330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07A"/>
    <w:rsid w:val="00CA3646"/>
    <w:rsid w:val="00CA39C7"/>
    <w:rsid w:val="00CA4702"/>
    <w:rsid w:val="00CA74B0"/>
    <w:rsid w:val="00CA77D1"/>
    <w:rsid w:val="00CB05C8"/>
    <w:rsid w:val="00CB19A3"/>
    <w:rsid w:val="00CB2F35"/>
    <w:rsid w:val="00CB334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445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A9F"/>
    <w:rsid w:val="00DB3F21"/>
    <w:rsid w:val="00DB408F"/>
    <w:rsid w:val="00DB42F7"/>
    <w:rsid w:val="00DB432D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0E3A"/>
    <w:rsid w:val="00DF4074"/>
    <w:rsid w:val="00DF4E0C"/>
    <w:rsid w:val="00DF4E48"/>
    <w:rsid w:val="00DF54AD"/>
    <w:rsid w:val="00DF54B3"/>
    <w:rsid w:val="00DF6292"/>
    <w:rsid w:val="00DF64C8"/>
    <w:rsid w:val="00DF6A4B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4D0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D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1D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1DD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311DD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311DD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311D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11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1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1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1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unhideWhenUsed/>
    <w:rsid w:val="006311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311D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1D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311D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311D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311D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311D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311D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1D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1D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1D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6311D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311D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6311D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311D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6311D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6311D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6311D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6311D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6311D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1D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6311DD"/>
    <w:rPr>
      <w:b/>
    </w:rPr>
  </w:style>
  <w:style w:type="numbering" w:customStyle="1" w:styleId="KennysListStyles">
    <w:name w:val="KennysListStyles"/>
    <w:uiPriority w:val="99"/>
    <w:rsid w:val="006311D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6311DD"/>
    <w:rPr>
      <w:b/>
    </w:rPr>
  </w:style>
  <w:style w:type="paragraph" w:customStyle="1" w:styleId="Answer">
    <w:name w:val="Answer"/>
    <w:basedOn w:val="Normal"/>
    <w:qFormat/>
    <w:rsid w:val="006311DD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6311D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631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6311D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6311D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6311DD"/>
    <w:rPr>
      <w:smallCaps/>
    </w:rPr>
  </w:style>
  <w:style w:type="paragraph" w:customStyle="1" w:styleId="SourceCodeCaption">
    <w:name w:val="Source Code Caption"/>
    <w:basedOn w:val="Normal"/>
    <w:rsid w:val="006311D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6311D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311D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11D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311D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6311DD"/>
    <w:rPr>
      <w:b/>
      <w:smallCaps/>
    </w:rPr>
  </w:style>
  <w:style w:type="paragraph" w:customStyle="1" w:styleId="NumberedList">
    <w:name w:val="Numbered List"/>
    <w:basedOn w:val="Normal"/>
    <w:qFormat/>
    <w:rsid w:val="006311D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6311D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6311D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6311DD"/>
  </w:style>
  <w:style w:type="paragraph" w:styleId="ListNumber">
    <w:name w:val="List Number"/>
    <w:basedOn w:val="Normal"/>
    <w:uiPriority w:val="99"/>
    <w:unhideWhenUsed/>
    <w:rsid w:val="006311D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6311D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6311D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6311D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6311D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6311D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311D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6311D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6311D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311D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311D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3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D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6311DD"/>
    <w:rPr>
      <w:smallCaps/>
    </w:rPr>
  </w:style>
  <w:style w:type="paragraph" w:customStyle="1" w:styleId="TableCellNormal">
    <w:name w:val="Table Cell Normal"/>
    <w:basedOn w:val="Normal"/>
    <w:qFormat/>
    <w:rsid w:val="006311D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6311D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6311D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6311D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6311D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6311D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6311D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6311D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6311DD"/>
    <w:rPr>
      <w:i/>
      <w:iCs/>
    </w:rPr>
  </w:style>
  <w:style w:type="character" w:customStyle="1" w:styleId="CommandChar">
    <w:name w:val="Command Char"/>
    <w:basedOn w:val="DefaultParagraphFont"/>
    <w:link w:val="Command"/>
    <w:rsid w:val="006311D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6311DD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6311D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6311D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6311D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6311D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6311D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6311DD"/>
    <w:pPr>
      <w:spacing w:after="0"/>
      <w:ind w:left="924" w:hanging="357"/>
    </w:pPr>
  </w:style>
  <w:style w:type="paragraph" w:customStyle="1" w:styleId="a">
    <w:name w:val="`"/>
    <w:basedOn w:val="Normal"/>
    <w:qFormat/>
    <w:rsid w:val="006311D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6311D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6311D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6311D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6311DD"/>
    <w:rPr>
      <w:b/>
      <w:smallCaps/>
    </w:rPr>
  </w:style>
  <w:style w:type="table" w:customStyle="1" w:styleId="SimpleDefinition">
    <w:name w:val="SimpleDefinition"/>
    <w:basedOn w:val="TableNormal"/>
    <w:uiPriority w:val="99"/>
    <w:rsid w:val="006311D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6311D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6311D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6311D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6311DD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6311D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6311D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6311D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6311DD"/>
    <w:rPr>
      <w:color w:val="4BACC6" w:themeColor="accent5"/>
    </w:rPr>
  </w:style>
  <w:style w:type="paragraph" w:customStyle="1" w:styleId="ToDoSection">
    <w:name w:val="ToDo Section"/>
    <w:basedOn w:val="Heading1"/>
    <w:qFormat/>
    <w:rsid w:val="006311DD"/>
  </w:style>
  <w:style w:type="paragraph" w:customStyle="1" w:styleId="ToDoQuestionHeader">
    <w:name w:val="ToDo Question Header"/>
    <w:basedOn w:val="Question"/>
    <w:qFormat/>
    <w:rsid w:val="006311DD"/>
  </w:style>
  <w:style w:type="paragraph" w:customStyle="1" w:styleId="ToDoDetails">
    <w:name w:val="ToDoDetails"/>
    <w:basedOn w:val="Normal"/>
    <w:qFormat/>
    <w:rsid w:val="006311DD"/>
  </w:style>
  <w:style w:type="paragraph" w:customStyle="1" w:styleId="CodeExampleCode">
    <w:name w:val="Code Example Code"/>
    <w:basedOn w:val="Normal"/>
    <w:rsid w:val="006311D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6311D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6311D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6311D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6311DD"/>
  </w:style>
  <w:style w:type="paragraph" w:customStyle="1" w:styleId="questionsubsection2">
    <w:name w:val="question sub section 2"/>
    <w:basedOn w:val="Heading4"/>
    <w:qFormat/>
    <w:rsid w:val="006311DD"/>
  </w:style>
  <w:style w:type="paragraph" w:customStyle="1" w:styleId="ListBulletHeader2">
    <w:name w:val="List Bullet Header 2"/>
    <w:basedOn w:val="Normal"/>
    <w:next w:val="ListBullet"/>
    <w:qFormat/>
    <w:rsid w:val="006311D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6311D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6311D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6311D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6311DD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6311DD"/>
    <w:pPr>
      <w:ind w:left="480"/>
    </w:pPr>
  </w:style>
  <w:style w:type="paragraph" w:customStyle="1" w:styleId="Keyword">
    <w:name w:val="Keyword"/>
    <w:basedOn w:val="Strong1"/>
    <w:link w:val="KeywordChar"/>
    <w:qFormat/>
    <w:rsid w:val="006311DD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6311DD"/>
    <w:rPr>
      <w:rFonts w:eastAsiaTheme="minorEastAsia"/>
      <w:b w:val="0"/>
      <w:color w:val="31378B" w:themeColor="text2"/>
      <w:sz w:val="24"/>
      <w:lang w:eastAsia="fi-FI"/>
    </w:rPr>
  </w:style>
  <w:style w:type="paragraph" w:customStyle="1" w:styleId="Style1">
    <w:name w:val="Style1"/>
    <w:basedOn w:val="SourceCode"/>
    <w:qFormat/>
    <w:rsid w:val="006311DD"/>
    <w:rPr>
      <w:sz w:val="16"/>
    </w:rPr>
  </w:style>
  <w:style w:type="paragraph" w:customStyle="1" w:styleId="SourceCodeTight">
    <w:name w:val="Source Code Tight"/>
    <w:basedOn w:val="SourceCode"/>
    <w:qFormat/>
    <w:rsid w:val="006311DD"/>
    <w:rPr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30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0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07A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0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07A"/>
    <w:rPr>
      <w:rFonts w:eastAsiaTheme="minorEastAsia"/>
      <w:b/>
      <w:bCs/>
      <w:color w:val="000000" w:themeColor="text1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en/download/" TargetMode="External"/><Relationship Id="rId13" Type="http://schemas.openxmlformats.org/officeDocument/2006/relationships/hyperlink" Target="https://www.elastic.co/downloads/kiban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astic.co/downloads/past-releases/kibana-6-3-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0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elastic.co/downloads/elasticsearch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elastic.co/downloads/past-releases/elasticsearch-6-3-2" TargetMode="External"/><Relationship Id="rId14" Type="http://schemas.openxmlformats.org/officeDocument/2006/relationships/hyperlink" Target="http://localhost:5601/app/kibana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13683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343</cp:revision>
  <dcterms:created xsi:type="dcterms:W3CDTF">2019-05-30T19:33:00Z</dcterms:created>
  <dcterms:modified xsi:type="dcterms:W3CDTF">2021-05-10T08:31:00Z</dcterms:modified>
</cp:coreProperties>
</file>