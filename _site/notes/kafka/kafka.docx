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4457" w14:textId="0F34D48A" w:rsidR="00CE23AA" w:rsidRDefault="003D7429" w:rsidP="0036239E">
      <w:pPr>
        <w:pStyle w:val="DocumentTitle"/>
        <w:ind w:firstLine="0"/>
      </w:pPr>
      <w:r>
        <w:t>Kafka</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22E64D76" w14:textId="77777777" w:rsidR="0065136D" w:rsidRPr="006C7A76" w:rsidRDefault="0065136D" w:rsidP="0065136D">
      <w:pPr>
        <w:pStyle w:val="ContainsEnd"/>
      </w:pPr>
    </w:p>
    <w:p w14:paraId="78366288" w14:textId="77777777" w:rsidR="0065136D" w:rsidRDefault="0065136D" w:rsidP="0065136D">
      <w:pPr>
        <w:pStyle w:val="Answer"/>
      </w:pPr>
    </w:p>
    <w:p w14:paraId="458810C7" w14:textId="37490129" w:rsidR="00CB3154" w:rsidRDefault="003E1E23" w:rsidP="00CB3154">
      <w:pPr>
        <w:pStyle w:val="Heading2"/>
      </w:pPr>
      <w:r>
        <w:t>10,000 Feet View</w:t>
      </w:r>
    </w:p>
    <w:p w14:paraId="5E876DA6" w14:textId="037A22AB" w:rsidR="00CB3154" w:rsidRDefault="00CB3154" w:rsidP="00CB3154">
      <w:pPr>
        <w:pStyle w:val="ListBulletHeader"/>
      </w:pPr>
      <w:r>
        <w:t>What is Kafka?</w:t>
      </w:r>
    </w:p>
    <w:p w14:paraId="57AE8DEC" w14:textId="0F6BAD3A" w:rsidR="00CB3154" w:rsidRDefault="00CB3154" w:rsidP="00CB3154">
      <w:pPr>
        <w:pStyle w:val="ListBullet"/>
      </w:pPr>
      <w:r>
        <w:t>High throughput distributed messaging system.</w:t>
      </w:r>
    </w:p>
    <w:p w14:paraId="10B0DE07" w14:textId="0DECAA97" w:rsidR="00CB3154" w:rsidRDefault="00CB3154" w:rsidP="00CB3154">
      <w:pPr>
        <w:pStyle w:val="ListBulletHeader"/>
      </w:pPr>
      <w:r>
        <w:t>Key Features?</w:t>
      </w:r>
    </w:p>
    <w:p w14:paraId="607FACAA" w14:textId="034DE70F" w:rsidR="00CB3154" w:rsidRDefault="00CB3154" w:rsidP="00CB3154">
      <w:pPr>
        <w:pStyle w:val="ListBullet"/>
      </w:pPr>
      <w:r>
        <w:t>High throughput distributed message system</w:t>
      </w:r>
    </w:p>
    <w:p w14:paraId="5EA5DD8C" w14:textId="74CF892A" w:rsidR="00542A0A" w:rsidRDefault="00542A0A" w:rsidP="00CB3154">
      <w:pPr>
        <w:pStyle w:val="ListBullet"/>
      </w:pPr>
      <w:r>
        <w:t xml:space="preserve">Highly resiliency and fault tolerance </w:t>
      </w:r>
    </w:p>
    <w:p w14:paraId="1ADEF428" w14:textId="0E3D04D8" w:rsidR="00CB3154" w:rsidRDefault="00CB3154" w:rsidP="00CB3154">
      <w:pPr>
        <w:pStyle w:val="ListBullet"/>
      </w:pPr>
      <w:r>
        <w:t>Horizontally scalable to 100s of brokers and millions of messages per second</w:t>
      </w:r>
    </w:p>
    <w:p w14:paraId="55EF94B4" w14:textId="6CDBE8EE" w:rsidR="00CB3154" w:rsidRPr="00CB3154" w:rsidRDefault="00CB3154" w:rsidP="00CB3154">
      <w:pPr>
        <w:pStyle w:val="ListBullet"/>
      </w:pPr>
      <w:r>
        <w:t xml:space="preserve">Latency of less </w:t>
      </w:r>
      <w:r w:rsidR="00ED6841">
        <w:t>than</w:t>
      </w:r>
      <w:r>
        <w:t xml:space="preserve"> 10ms</w:t>
      </w:r>
      <w:r w:rsidR="00542A0A">
        <w:t xml:space="preserve"> if we have decent hardware</w:t>
      </w:r>
    </w:p>
    <w:p w14:paraId="6AD4C69F" w14:textId="3AD11562" w:rsidR="000F1257" w:rsidRDefault="000F1257" w:rsidP="000F1257">
      <w:pPr>
        <w:pStyle w:val="ListBulletHeader"/>
      </w:pPr>
      <w:r>
        <w:t>Uses?</w:t>
      </w:r>
    </w:p>
    <w:p w14:paraId="0A36D254" w14:textId="0A0FD950" w:rsidR="000F1257" w:rsidRDefault="000F1257" w:rsidP="000F1257">
      <w:pPr>
        <w:pStyle w:val="ListBullet"/>
      </w:pPr>
      <w:r>
        <w:t>Messaging</w:t>
      </w:r>
    </w:p>
    <w:p w14:paraId="1D107C40" w14:textId="04D458FB" w:rsidR="000F1257" w:rsidRDefault="000F1257" w:rsidP="000F1257">
      <w:pPr>
        <w:pStyle w:val="ListBullet"/>
      </w:pPr>
      <w:r>
        <w:t>Activity Tracking</w:t>
      </w:r>
    </w:p>
    <w:p w14:paraId="6166571E" w14:textId="7F136A20" w:rsidR="000F1257" w:rsidRDefault="000F1257" w:rsidP="000F1257">
      <w:pPr>
        <w:pStyle w:val="ListBullet"/>
      </w:pPr>
      <w:r>
        <w:t>Stream Processing</w:t>
      </w:r>
    </w:p>
    <w:p w14:paraId="26DB3B3F" w14:textId="48F89CD4" w:rsidR="000F1257" w:rsidRDefault="000F1257" w:rsidP="000F1257">
      <w:pPr>
        <w:pStyle w:val="ListBullet"/>
      </w:pPr>
      <w:r>
        <w:t>Decoupling Systems</w:t>
      </w:r>
    </w:p>
    <w:p w14:paraId="04A54863" w14:textId="1A59E06F" w:rsidR="00F951C5" w:rsidRDefault="00F951C5" w:rsidP="000F1257">
      <w:pPr>
        <w:pStyle w:val="ListBullet"/>
      </w:pPr>
      <w:r>
        <w:t xml:space="preserve">Integrate Systems </w:t>
      </w:r>
    </w:p>
    <w:p w14:paraId="29BB767E" w14:textId="77777777" w:rsidR="00FE1D80" w:rsidRDefault="00FE1D80">
      <w:pPr>
        <w:spacing w:after="160" w:line="259" w:lineRule="auto"/>
        <w:rPr>
          <w:rFonts w:asciiTheme="majorHAnsi" w:eastAsiaTheme="majorEastAsia" w:hAnsiTheme="majorHAnsi" w:cstheme="majorBidi"/>
          <w:color w:val="31378B" w:themeColor="text2"/>
          <w:sz w:val="32"/>
          <w:szCs w:val="28"/>
        </w:rPr>
      </w:pPr>
      <w:r>
        <w:br w:type="page"/>
      </w:r>
    </w:p>
    <w:p w14:paraId="265C24F2" w14:textId="77319E25" w:rsidR="00112466" w:rsidRDefault="00112466" w:rsidP="00112466">
      <w:pPr>
        <w:pStyle w:val="Heading2"/>
      </w:pPr>
      <w:r>
        <w:lastRenderedPageBreak/>
        <w:t>Overview</w:t>
      </w:r>
    </w:p>
    <w:p w14:paraId="4761E3D4" w14:textId="77777777" w:rsidR="00FE1D80" w:rsidRDefault="00FE1D80" w:rsidP="00FE1D80">
      <w:pPr>
        <w:pStyle w:val="Heading3"/>
      </w:pPr>
      <w:r>
        <w:t>Topic</w:t>
      </w:r>
    </w:p>
    <w:p w14:paraId="116E1A94" w14:textId="58D54335" w:rsidR="00FE1D80" w:rsidRDefault="00FE1D80" w:rsidP="00FE1D80">
      <w:r>
        <w:t xml:space="preserve">A topic is a stream of data that is analogous to a table in a relational database. Topics are split into </w:t>
      </w:r>
      <w:r w:rsidR="00ED6841">
        <w:t>partitions.</w:t>
      </w:r>
    </w:p>
    <w:p w14:paraId="47FE5C15" w14:textId="77777777" w:rsidR="00FE1D80" w:rsidRDefault="00FE1D80" w:rsidP="00FE1D80">
      <w:r w:rsidRPr="005243A8">
        <w:rPr>
          <w:noProof/>
        </w:rPr>
        <w:drawing>
          <wp:inline distT="0" distB="0" distL="0" distR="0" wp14:anchorId="60622449" wp14:editId="3016DBF6">
            <wp:extent cx="3609975" cy="1999765"/>
            <wp:effectExtent l="0" t="0" r="0" b="635"/>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a:stretch>
                      <a:fillRect/>
                    </a:stretch>
                  </pic:blipFill>
                  <pic:spPr>
                    <a:xfrm>
                      <a:off x="0" y="0"/>
                      <a:ext cx="3619715" cy="2005160"/>
                    </a:xfrm>
                    <a:prstGeom prst="rect">
                      <a:avLst/>
                    </a:prstGeom>
                  </pic:spPr>
                </pic:pic>
              </a:graphicData>
            </a:graphic>
          </wp:inline>
        </w:drawing>
      </w:r>
    </w:p>
    <w:p w14:paraId="041F73F0" w14:textId="5D9D8320" w:rsidR="00FE1D80" w:rsidRDefault="00FE1D80" w:rsidP="00FE1D80">
      <w:r>
        <w:t xml:space="preserve">Within each partition messages are allocated unique incremental integer identifiers known as </w:t>
      </w:r>
      <w:r w:rsidRPr="00616C9E">
        <w:rPr>
          <w:rStyle w:val="KeywordChar"/>
        </w:rPr>
        <w:t>offsets</w:t>
      </w:r>
      <w:r>
        <w:t>. The message at offset 1 of partition 0 will be different from the messages at offset 1 of partition 1. Ordering is only guaranteed within partitions and not across partitions.</w:t>
      </w:r>
    </w:p>
    <w:p w14:paraId="45AF7DA7" w14:textId="53500429" w:rsidR="00FE1D80" w:rsidRDefault="00FE1D80" w:rsidP="00FE1D80">
      <w:pPr>
        <w:pStyle w:val="ListBullet"/>
        <w:spacing w:after="160" w:line="259" w:lineRule="auto"/>
      </w:pPr>
      <w:r>
        <w:t xml:space="preserve">Topics are identified by topic </w:t>
      </w:r>
      <w:r w:rsidR="00ED6841">
        <w:t>name.</w:t>
      </w:r>
    </w:p>
    <w:p w14:paraId="787443BC" w14:textId="77777777" w:rsidR="00FE1D80" w:rsidRDefault="00FE1D80" w:rsidP="00FE1D80">
      <w:pPr>
        <w:pStyle w:val="ListBullet"/>
        <w:spacing w:after="160" w:line="259" w:lineRule="auto"/>
      </w:pPr>
      <w:r>
        <w:t xml:space="preserve">Each topic is split into one or more partitions. </w:t>
      </w:r>
    </w:p>
    <w:p w14:paraId="1F577BDC" w14:textId="4746A8C4" w:rsidR="00FE1D80" w:rsidRDefault="00ED6841" w:rsidP="00FE1D80">
      <w:pPr>
        <w:pStyle w:val="ListBullet"/>
        <w:spacing w:after="160" w:line="259" w:lineRule="auto"/>
      </w:pPr>
      <w:r>
        <w:t>O</w:t>
      </w:r>
      <w:r w:rsidR="00FE1D80">
        <w:t xml:space="preserve">rder is only guaranteed within each partition and not across the topic as a whole. </w:t>
      </w:r>
    </w:p>
    <w:p w14:paraId="7A37646F" w14:textId="77777777" w:rsidR="00FE1D80" w:rsidRDefault="00FE1D80" w:rsidP="00FE1D80">
      <w:pPr>
        <w:pStyle w:val="ListBullet"/>
        <w:spacing w:after="160" w:line="259" w:lineRule="auto"/>
      </w:pPr>
      <w:r>
        <w:t xml:space="preserve">Data written to a partition is immutable. It can never be changed. </w:t>
      </w:r>
    </w:p>
    <w:p w14:paraId="3A14FB66" w14:textId="77777777" w:rsidR="00FE1D80" w:rsidRPr="00AB7C08" w:rsidRDefault="00FE1D80" w:rsidP="00FE1D80">
      <w:pPr>
        <w:pStyle w:val="ListParagraph"/>
      </w:pPr>
    </w:p>
    <w:p w14:paraId="51FD424F" w14:textId="77777777" w:rsidR="00FE1D80" w:rsidRDefault="00FE1D80" w:rsidP="00FE1D80">
      <w:pPr>
        <w:rPr>
          <w:rFonts w:asciiTheme="majorHAnsi" w:eastAsiaTheme="majorEastAsia" w:hAnsiTheme="majorHAnsi" w:cstheme="majorBidi"/>
          <w:color w:val="31378B" w:themeColor="text2"/>
          <w:sz w:val="28"/>
          <w:szCs w:val="26"/>
        </w:rPr>
      </w:pPr>
      <w:r>
        <w:br w:type="page"/>
      </w:r>
    </w:p>
    <w:p w14:paraId="7BE5AAC2" w14:textId="77777777" w:rsidR="00FE1D80" w:rsidRDefault="00FE1D80" w:rsidP="00FE1D80">
      <w:pPr>
        <w:pStyle w:val="Heading3"/>
      </w:pPr>
      <w:r>
        <w:lastRenderedPageBreak/>
        <w:t>Brokers and Clusters</w:t>
      </w:r>
    </w:p>
    <w:p w14:paraId="34D4E16B" w14:textId="62EC22A8" w:rsidR="00FE1D80" w:rsidRDefault="00FE1D80" w:rsidP="00FE1D80">
      <w:r>
        <w:t xml:space="preserve">A </w:t>
      </w:r>
      <w:r w:rsidRPr="00CE198A">
        <w:rPr>
          <w:rStyle w:val="KeywordChar"/>
        </w:rPr>
        <w:t>broker</w:t>
      </w:r>
      <w:r>
        <w:t xml:space="preserve"> is a physical server process. Brokers are grouped together into a </w:t>
      </w:r>
      <w:r w:rsidRPr="00CE198A">
        <w:rPr>
          <w:rStyle w:val="KeywordChar"/>
        </w:rPr>
        <w:t>cluster</w:t>
      </w:r>
      <w:r>
        <w:t xml:space="preserve"> to provide scalability and reliability. Each broker has </w:t>
      </w:r>
      <w:r w:rsidR="00ED6841">
        <w:t xml:space="preserve">a </w:t>
      </w:r>
      <w:r>
        <w:t xml:space="preserve">unique integer </w:t>
      </w:r>
      <w:r w:rsidR="00ED6841">
        <w:t>identifier.</w:t>
      </w:r>
    </w:p>
    <w:p w14:paraId="65D892F8" w14:textId="77777777" w:rsidR="00FE1D80" w:rsidRDefault="00FE1D80" w:rsidP="00FE1D80">
      <w:r w:rsidRPr="0054539E">
        <w:rPr>
          <w:noProof/>
        </w:rPr>
        <w:drawing>
          <wp:inline distT="0" distB="0" distL="0" distR="0" wp14:anchorId="7801453B" wp14:editId="63C9D29B">
            <wp:extent cx="5731510" cy="1824990"/>
            <wp:effectExtent l="0" t="0" r="2540" b="381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9"/>
                    <a:stretch>
                      <a:fillRect/>
                    </a:stretch>
                  </pic:blipFill>
                  <pic:spPr>
                    <a:xfrm>
                      <a:off x="0" y="0"/>
                      <a:ext cx="5731510" cy="1824990"/>
                    </a:xfrm>
                    <a:prstGeom prst="rect">
                      <a:avLst/>
                    </a:prstGeom>
                  </pic:spPr>
                </pic:pic>
              </a:graphicData>
            </a:graphic>
          </wp:inline>
        </w:drawing>
      </w:r>
    </w:p>
    <w:p w14:paraId="408B30C6" w14:textId="77777777" w:rsidR="00FE1D80" w:rsidRDefault="00FE1D80" w:rsidP="00B408A5">
      <w:pPr>
        <w:pStyle w:val="ListParagraph"/>
        <w:numPr>
          <w:ilvl w:val="0"/>
          <w:numId w:val="11"/>
        </w:numPr>
        <w:spacing w:after="160" w:line="259" w:lineRule="auto"/>
      </w:pPr>
      <w:r>
        <w:t>A broker is identified by a unique integer ID.</w:t>
      </w:r>
    </w:p>
    <w:p w14:paraId="36DAFF5C" w14:textId="77777777" w:rsidR="00FE1D80" w:rsidRDefault="00FE1D80" w:rsidP="00B408A5">
      <w:pPr>
        <w:pStyle w:val="ListParagraph"/>
        <w:numPr>
          <w:ilvl w:val="0"/>
          <w:numId w:val="11"/>
        </w:numPr>
        <w:spacing w:after="160" w:line="259" w:lineRule="auto"/>
      </w:pPr>
      <w:r>
        <w:t xml:space="preserve">Each broker will contain a subset of the cluster’s partitions. </w:t>
      </w:r>
    </w:p>
    <w:p w14:paraId="0A8347B0" w14:textId="52D4EF86" w:rsidR="00FE1D80" w:rsidRDefault="00FE1D80" w:rsidP="00B408A5">
      <w:pPr>
        <w:pStyle w:val="ListParagraph"/>
        <w:numPr>
          <w:ilvl w:val="0"/>
          <w:numId w:val="11"/>
        </w:numPr>
        <w:spacing w:after="160" w:line="259" w:lineRule="auto"/>
      </w:pPr>
      <w:r>
        <w:t xml:space="preserve">Connecting to any broker gives access to whole </w:t>
      </w:r>
      <w:r w:rsidR="008A769E">
        <w:t>cluster.</w:t>
      </w:r>
    </w:p>
    <w:p w14:paraId="6961E78D" w14:textId="3573C8D7" w:rsidR="00FE1D80" w:rsidRDefault="00FE1D80" w:rsidP="00B408A5">
      <w:pPr>
        <w:pStyle w:val="ListParagraph"/>
        <w:numPr>
          <w:ilvl w:val="0"/>
          <w:numId w:val="11"/>
        </w:numPr>
        <w:spacing w:after="160" w:line="259" w:lineRule="auto"/>
      </w:pPr>
      <w:r>
        <w:t xml:space="preserve">The broker we connect to is called the </w:t>
      </w:r>
      <w:r w:rsidRPr="00781A0F">
        <w:rPr>
          <w:rStyle w:val="KeywordChar"/>
        </w:rPr>
        <w:t xml:space="preserve">bootstrap </w:t>
      </w:r>
      <w:r w:rsidR="008A769E" w:rsidRPr="00781A0F">
        <w:rPr>
          <w:rStyle w:val="KeywordChar"/>
        </w:rPr>
        <w:t>broker.</w:t>
      </w:r>
    </w:p>
    <w:p w14:paraId="6BFD0A66" w14:textId="453A68E5" w:rsidR="00FE1D80" w:rsidRPr="00E3521E" w:rsidRDefault="00FE1D80" w:rsidP="00FE1D80">
      <w:r>
        <w:t>Imagine we have two topics: A and B</w:t>
      </w:r>
      <w:r w:rsidR="008A769E">
        <w:t>. A has three partitions and B has two partitions.</w:t>
      </w:r>
      <w:r>
        <w:t xml:space="preserve"> The partitions are mapped onto the brokers within the </w:t>
      </w:r>
      <w:r w:rsidR="008A769E">
        <w:t>cluster.</w:t>
      </w:r>
    </w:p>
    <w:p w14:paraId="6584E6C2" w14:textId="77777777" w:rsidR="00FE1D80" w:rsidRPr="00E40756" w:rsidRDefault="00FE1D80" w:rsidP="00FE1D80">
      <w:pPr>
        <w:pStyle w:val="Answer"/>
      </w:pPr>
    </w:p>
    <w:p w14:paraId="36959C7C" w14:textId="77777777" w:rsidR="00FE1D80" w:rsidRDefault="00FE1D80" w:rsidP="00FE1D80">
      <w:pPr>
        <w:pStyle w:val="Answer"/>
      </w:pPr>
      <w:r w:rsidRPr="00E40B31">
        <w:rPr>
          <w:noProof/>
        </w:rPr>
        <w:drawing>
          <wp:inline distT="0" distB="0" distL="0" distR="0" wp14:anchorId="50A16CFC" wp14:editId="5BDECFDE">
            <wp:extent cx="4542916" cy="3976687"/>
            <wp:effectExtent l="0" t="0" r="0" b="508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4548125" cy="3981246"/>
                    </a:xfrm>
                    <a:prstGeom prst="rect">
                      <a:avLst/>
                    </a:prstGeom>
                  </pic:spPr>
                </pic:pic>
              </a:graphicData>
            </a:graphic>
          </wp:inline>
        </w:drawing>
      </w:r>
    </w:p>
    <w:p w14:paraId="515B019D" w14:textId="77777777" w:rsidR="00FE1D80" w:rsidRDefault="00FE1D80" w:rsidP="00FE1D80">
      <w:pPr>
        <w:pStyle w:val="Heading3"/>
      </w:pPr>
      <w:r>
        <w:lastRenderedPageBreak/>
        <w:t>Replication</w:t>
      </w:r>
    </w:p>
    <w:p w14:paraId="2B59C3A5" w14:textId="77777777" w:rsidR="00FE1D80" w:rsidRDefault="00FE1D80" w:rsidP="00FE1D80">
      <w:r>
        <w:t>When we create a topic, we specify a replications factor between 2 and 3. 3 is considered the safest replication factor. Imagine we have a replication factor of 2.</w:t>
      </w:r>
    </w:p>
    <w:p w14:paraId="2DB36217" w14:textId="77777777" w:rsidR="00FE1D80" w:rsidRPr="000C4D16" w:rsidRDefault="00FE1D80" w:rsidP="00FE1D80"/>
    <w:p w14:paraId="55C6DB54" w14:textId="77777777" w:rsidR="00FE1D80" w:rsidRDefault="00FE1D80" w:rsidP="00FE1D80">
      <w:pPr>
        <w:pStyle w:val="Answer"/>
      </w:pPr>
      <w:r w:rsidRPr="001E3CAE">
        <w:rPr>
          <w:noProof/>
        </w:rPr>
        <w:drawing>
          <wp:inline distT="0" distB="0" distL="0" distR="0" wp14:anchorId="0DD96D11" wp14:editId="6939CA7D">
            <wp:extent cx="5731510" cy="4728845"/>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stretch>
                      <a:fillRect/>
                    </a:stretch>
                  </pic:blipFill>
                  <pic:spPr>
                    <a:xfrm>
                      <a:off x="0" y="0"/>
                      <a:ext cx="5731510" cy="4728845"/>
                    </a:xfrm>
                    <a:prstGeom prst="rect">
                      <a:avLst/>
                    </a:prstGeom>
                  </pic:spPr>
                </pic:pic>
              </a:graphicData>
            </a:graphic>
          </wp:inline>
        </w:drawing>
      </w:r>
    </w:p>
    <w:p w14:paraId="48D91097" w14:textId="77777777" w:rsidR="00FE1D80" w:rsidRDefault="00FE1D80" w:rsidP="00FE1D80">
      <w:pPr>
        <w:rPr>
          <w:rFonts w:asciiTheme="majorHAnsi" w:eastAsiaTheme="majorEastAsia" w:hAnsiTheme="majorHAnsi" w:cstheme="majorBidi"/>
          <w:color w:val="31378B" w:themeColor="text2"/>
          <w:sz w:val="28"/>
          <w:szCs w:val="26"/>
        </w:rPr>
      </w:pPr>
      <w:r>
        <w:br w:type="page"/>
      </w:r>
    </w:p>
    <w:p w14:paraId="4A5E39FC" w14:textId="77777777" w:rsidR="00FE1D80" w:rsidRDefault="00FE1D80" w:rsidP="00FE1D80">
      <w:pPr>
        <w:pStyle w:val="Heading3"/>
      </w:pPr>
      <w:r>
        <w:lastRenderedPageBreak/>
        <w:t>Replication</w:t>
      </w:r>
    </w:p>
    <w:p w14:paraId="1BE35D2E" w14:textId="77777777" w:rsidR="00FE1D80" w:rsidRDefault="00FE1D80" w:rsidP="00FE1D80">
      <w:pPr>
        <w:pStyle w:val="Heading4"/>
      </w:pPr>
      <w:r>
        <w:t>Leader and ISR</w:t>
      </w:r>
    </w:p>
    <w:p w14:paraId="7C7A5F03" w14:textId="77777777" w:rsidR="00FE1D80" w:rsidRDefault="00FE1D80" w:rsidP="00FE1D80">
      <w:r>
        <w:t xml:space="preserve">If we have a replication factor greater than one, then one broker is considered as the </w:t>
      </w:r>
      <w:r w:rsidRPr="003C54DE">
        <w:rPr>
          <w:rStyle w:val="KeywordChar"/>
        </w:rPr>
        <w:t>leader</w:t>
      </w:r>
      <w:r>
        <w:t xml:space="preserve"> for the partition. A partition can have only one leader at any time. Only the leader provides and receives data for the partition with the other brokers carrying out synchronization. Any brokers other than the leader for a given partition are that partitions </w:t>
      </w:r>
      <w:r w:rsidRPr="00F02C29">
        <w:rPr>
          <w:rStyle w:val="KeywordChar"/>
        </w:rPr>
        <w:t>ISR</w:t>
      </w:r>
      <w:r>
        <w:t xml:space="preserve"> (in-sync replica)</w:t>
      </w:r>
    </w:p>
    <w:p w14:paraId="7D9BE3DB" w14:textId="77777777" w:rsidR="00FE1D80" w:rsidRDefault="00FE1D80" w:rsidP="00FE1D80">
      <w:r w:rsidRPr="00355C64">
        <w:rPr>
          <w:noProof/>
        </w:rPr>
        <w:drawing>
          <wp:inline distT="0" distB="0" distL="0" distR="0" wp14:anchorId="691A08C8" wp14:editId="26CFC5A9">
            <wp:extent cx="5731510" cy="4728845"/>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731510" cy="4728845"/>
                    </a:xfrm>
                    <a:prstGeom prst="rect">
                      <a:avLst/>
                    </a:prstGeom>
                  </pic:spPr>
                </pic:pic>
              </a:graphicData>
            </a:graphic>
          </wp:inline>
        </w:drawing>
      </w:r>
    </w:p>
    <w:p w14:paraId="60814CCE" w14:textId="55E0D9E7" w:rsidR="00FE1D80" w:rsidRDefault="00FE1D80" w:rsidP="00FE1D80">
      <w:pPr>
        <w:rPr>
          <w:rStyle w:val="KeywordChar"/>
        </w:rPr>
      </w:pPr>
      <w:r>
        <w:t xml:space="preserve">The leaders and ISR are determined by </w:t>
      </w:r>
      <w:r w:rsidR="00CF2449" w:rsidRPr="006B5A1B">
        <w:rPr>
          <w:rStyle w:val="KeywordChar"/>
        </w:rPr>
        <w:t>Zookeeper</w:t>
      </w:r>
      <w:r w:rsidR="00CF2449">
        <w:rPr>
          <w:rStyle w:val="KeywordChar"/>
        </w:rPr>
        <w:t>.</w:t>
      </w:r>
    </w:p>
    <w:p w14:paraId="5B6C6B9A" w14:textId="77777777" w:rsidR="00FE1D80" w:rsidRDefault="00FE1D80" w:rsidP="00FE1D80">
      <w:pPr>
        <w:rPr>
          <w:rFonts w:asciiTheme="majorHAnsi" w:eastAsiaTheme="majorEastAsia" w:hAnsiTheme="majorHAnsi" w:cstheme="majorBidi"/>
          <w:color w:val="31378B" w:themeColor="text2"/>
          <w:sz w:val="28"/>
          <w:szCs w:val="26"/>
        </w:rPr>
      </w:pPr>
      <w:r>
        <w:br w:type="page"/>
      </w:r>
    </w:p>
    <w:p w14:paraId="6968DAF2" w14:textId="77777777" w:rsidR="00FE1D80" w:rsidRDefault="00FE1D80" w:rsidP="00FE1D80">
      <w:pPr>
        <w:pStyle w:val="Heading3"/>
      </w:pPr>
      <w:r>
        <w:lastRenderedPageBreak/>
        <w:t>Producing</w:t>
      </w:r>
    </w:p>
    <w:p w14:paraId="76A4543F" w14:textId="77777777" w:rsidR="00FE1D80" w:rsidRDefault="00FE1D80" w:rsidP="00FE1D80">
      <w:r>
        <w:t xml:space="preserve">A producer writes to a topic. The client knows which partition to write to an automatically handles failover so that the application does not need to deal with it. There are different strategies to handle the acknowledgement of successful writes. </w:t>
      </w:r>
    </w:p>
    <w:p w14:paraId="1940E907" w14:textId="5C93948E" w:rsidR="00FE1D80" w:rsidRDefault="00FE1D80" w:rsidP="00B408A5">
      <w:pPr>
        <w:pStyle w:val="ListParagraph"/>
        <w:numPr>
          <w:ilvl w:val="0"/>
          <w:numId w:val="12"/>
        </w:numPr>
        <w:spacing w:after="160" w:line="259" w:lineRule="auto"/>
      </w:pPr>
      <w:r>
        <w:t>Acks0:</w:t>
      </w:r>
      <w:r>
        <w:tab/>
        <w:t>Producer does to care about ack and can have possible data loss</w:t>
      </w:r>
      <w:r w:rsidR="00DB188D">
        <w:t>.</w:t>
      </w:r>
    </w:p>
    <w:p w14:paraId="6A3879FF" w14:textId="326EB7F2" w:rsidR="00FE1D80" w:rsidRDefault="00FE1D80" w:rsidP="00B408A5">
      <w:pPr>
        <w:pStyle w:val="ListParagraph"/>
        <w:numPr>
          <w:ilvl w:val="0"/>
          <w:numId w:val="12"/>
        </w:numPr>
        <w:spacing w:after="160" w:line="259" w:lineRule="auto"/>
      </w:pPr>
      <w:r>
        <w:t xml:space="preserve">Acks1: Wait for leader to acknowledge – data loss is limited. </w:t>
      </w:r>
    </w:p>
    <w:p w14:paraId="13AD1E48" w14:textId="6DF537D8" w:rsidR="00FE1D80" w:rsidRDefault="00FE1D80" w:rsidP="00B408A5">
      <w:pPr>
        <w:pStyle w:val="ListParagraph"/>
        <w:numPr>
          <w:ilvl w:val="0"/>
          <w:numId w:val="12"/>
        </w:numPr>
        <w:spacing w:after="160" w:line="259" w:lineRule="auto"/>
      </w:pPr>
      <w:r>
        <w:t xml:space="preserve">Acks2: wait for leader and all </w:t>
      </w:r>
      <w:r w:rsidR="00DB188D">
        <w:t>replicates</w:t>
      </w:r>
      <w:r>
        <w:t xml:space="preserve"> to acknowledge – no data loss</w:t>
      </w:r>
    </w:p>
    <w:p w14:paraId="736F602F" w14:textId="77777777" w:rsidR="00FE1D80" w:rsidRDefault="00FE1D80" w:rsidP="00FE1D80">
      <w:pPr>
        <w:pStyle w:val="Heading4"/>
      </w:pPr>
      <w:r>
        <w:t>Keys</w:t>
      </w:r>
    </w:p>
    <w:p w14:paraId="12C9D57A" w14:textId="5D09B37C" w:rsidR="00FE1D80" w:rsidRDefault="00FE1D80" w:rsidP="00FE1D80">
      <w:r>
        <w:t xml:space="preserve">If a producer provides a key all messages with the same key go to the same partition. </w:t>
      </w:r>
      <w:r w:rsidR="00DB188D">
        <w:t>Otherwise,</w:t>
      </w:r>
      <w:r>
        <w:t xml:space="preserve"> messages are sent round-robin to the </w:t>
      </w:r>
      <w:r w:rsidR="00AD4A54">
        <w:t>partitions</w:t>
      </w:r>
      <w:r>
        <w:t xml:space="preserve">. Keys facilitate ordering for a specific piece of information. </w:t>
      </w:r>
    </w:p>
    <w:p w14:paraId="640F5A19" w14:textId="77777777" w:rsidR="00FE1D80" w:rsidRDefault="00FE1D80" w:rsidP="00FE1D80">
      <w:pPr>
        <w:pStyle w:val="Heading3"/>
      </w:pPr>
      <w:r>
        <w:t>Consuming</w:t>
      </w:r>
    </w:p>
    <w:p w14:paraId="3C005470" w14:textId="6E3ECD24" w:rsidR="00FE1D80" w:rsidRDefault="00FE1D80" w:rsidP="00FE1D80">
      <w:r>
        <w:t xml:space="preserve">A consumer reads form a topic. The consumer client knows which broker to read from and handles failover. Within a </w:t>
      </w:r>
      <w:r w:rsidR="00A223CB">
        <w:t>partition</w:t>
      </w:r>
      <w:r>
        <w:t xml:space="preserve"> data is read in order. </w:t>
      </w:r>
    </w:p>
    <w:p w14:paraId="73B420FB" w14:textId="2896D34E" w:rsidR="00FE1D80" w:rsidRPr="001A010E" w:rsidRDefault="00FE1D80" w:rsidP="00FE1D80">
      <w:r>
        <w:t>A consumer group enables horizontal scaling of reading. Each partition is read by only one co</w:t>
      </w:r>
      <w:r w:rsidR="00A223CB">
        <w:t>n</w:t>
      </w:r>
      <w:r>
        <w:t>sumer from a consumer group. Some consumers may be inactive where we have more co</w:t>
      </w:r>
      <w:r w:rsidR="00A223CB">
        <w:t>n</w:t>
      </w:r>
      <w:r>
        <w:t xml:space="preserve">sumers than </w:t>
      </w:r>
      <w:r w:rsidR="00A223CB">
        <w:t>partitions</w:t>
      </w:r>
      <w:r>
        <w:t xml:space="preserve">. </w:t>
      </w:r>
    </w:p>
    <w:p w14:paraId="2416B507" w14:textId="77777777" w:rsidR="0019617F" w:rsidRDefault="0019617F">
      <w:pPr>
        <w:spacing w:after="160" w:line="259" w:lineRule="auto"/>
        <w:rPr>
          <w:rFonts w:asciiTheme="majorHAnsi" w:eastAsiaTheme="majorEastAsia" w:hAnsiTheme="majorHAnsi" w:cstheme="majorBidi"/>
          <w:color w:val="31378B" w:themeColor="text2"/>
          <w:sz w:val="32"/>
          <w:szCs w:val="28"/>
        </w:rPr>
      </w:pPr>
      <w:r>
        <w:br w:type="page"/>
      </w:r>
    </w:p>
    <w:p w14:paraId="25BFEBA3" w14:textId="6A0D149A" w:rsidR="0019617F" w:rsidRDefault="001438B5" w:rsidP="0019617F">
      <w:pPr>
        <w:pStyle w:val="Heading2"/>
      </w:pPr>
      <w:r>
        <w:lastRenderedPageBreak/>
        <w:t>Install Kafka Linux (WSL2)</w:t>
      </w:r>
    </w:p>
    <w:p w14:paraId="12DC4506" w14:textId="3FC73A2E" w:rsidR="001438B5" w:rsidRDefault="009D1A79" w:rsidP="001438B5">
      <w:r>
        <w:t>Open a Ubuntu window in windows terminal. The firs</w:t>
      </w:r>
      <w:r w:rsidR="001C26C3">
        <w:t>t</w:t>
      </w:r>
      <w:r>
        <w:t xml:space="preserve"> thing to do is to </w:t>
      </w:r>
    </w:p>
    <w:p w14:paraId="08F1A489" w14:textId="77777777" w:rsidR="009D1A79" w:rsidRPr="001438B5" w:rsidRDefault="009D1A79" w:rsidP="001438B5"/>
    <w:p w14:paraId="466316BB" w14:textId="77777777" w:rsidR="00FA1AFB" w:rsidRPr="00FA1AFB" w:rsidRDefault="00FA1AFB" w:rsidP="00FA1AFB"/>
    <w:p w14:paraId="0AE0A248" w14:textId="77777777" w:rsidR="0019617F" w:rsidRPr="0019617F" w:rsidRDefault="0019617F" w:rsidP="0019617F"/>
    <w:p w14:paraId="458CD8B1" w14:textId="77777777" w:rsidR="00FE1D80" w:rsidRPr="00FE1D80" w:rsidRDefault="00FE1D80" w:rsidP="00FE1D80"/>
    <w:p w14:paraId="4DE88759" w14:textId="64DA50D7" w:rsidR="00112466" w:rsidRDefault="00112466" w:rsidP="00112466">
      <w:pPr>
        <w:pStyle w:val="ListBullet"/>
        <w:numPr>
          <w:ilvl w:val="0"/>
          <w:numId w:val="0"/>
        </w:numPr>
        <w:ind w:left="927" w:hanging="360"/>
      </w:pPr>
    </w:p>
    <w:sectPr w:rsidR="00112466">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818C2" w14:textId="77777777" w:rsidR="005C5A4C" w:rsidRDefault="005C5A4C" w:rsidP="00DC0620">
      <w:r>
        <w:separator/>
      </w:r>
    </w:p>
  </w:endnote>
  <w:endnote w:type="continuationSeparator" w:id="0">
    <w:p w14:paraId="3882A20B" w14:textId="77777777" w:rsidR="005C5A4C" w:rsidRDefault="005C5A4C" w:rsidP="00DC0620">
      <w:r>
        <w:continuationSeparator/>
      </w:r>
    </w:p>
  </w:endnote>
  <w:endnote w:type="continuationNotice" w:id="1">
    <w:p w14:paraId="41DB566B" w14:textId="77777777" w:rsidR="005C5A4C" w:rsidRDefault="005C5A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256D0" w14:textId="77777777" w:rsidR="005C5A4C" w:rsidRDefault="005C5A4C" w:rsidP="00DC0620">
      <w:r>
        <w:separator/>
      </w:r>
    </w:p>
  </w:footnote>
  <w:footnote w:type="continuationSeparator" w:id="0">
    <w:p w14:paraId="23AB91F1" w14:textId="77777777" w:rsidR="005C5A4C" w:rsidRDefault="005C5A4C" w:rsidP="00DC0620">
      <w:r>
        <w:continuationSeparator/>
      </w:r>
    </w:p>
  </w:footnote>
  <w:footnote w:type="continuationNotice" w:id="1">
    <w:p w14:paraId="1749706E" w14:textId="77777777" w:rsidR="005C5A4C" w:rsidRDefault="005C5A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81ABE" w14:textId="22AA8BA0" w:rsidR="003C6075" w:rsidRPr="001E00C6" w:rsidRDefault="001E00C6">
    <w:pPr>
      <w:pStyle w:val="Header"/>
      <w:rPr>
        <w:lang w:val="en-US"/>
      </w:rPr>
    </w:pPr>
    <w:r>
      <w:rPr>
        <w:lang w:val="en-US"/>
      </w:rPr>
      <w:t>Kenneth R N Wilson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1073284"/>
    <w:multiLevelType w:val="hybridMultilevel"/>
    <w:tmpl w:val="471EC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B69738B"/>
    <w:multiLevelType w:val="hybridMultilevel"/>
    <w:tmpl w:val="BBD21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B40EA8"/>
    <w:multiLevelType w:val="multilevel"/>
    <w:tmpl w:val="FD985614"/>
    <w:numStyleLink w:val="Headings"/>
  </w:abstractNum>
  <w:abstractNum w:abstractNumId="29"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5"/>
  </w:num>
  <w:num w:numId="4">
    <w:abstractNumId w:val="9"/>
  </w:num>
  <w:num w:numId="5">
    <w:abstractNumId w:val="8"/>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2"/>
  </w:num>
  <w:num w:numId="9">
    <w:abstractNumId w:val="38"/>
  </w:num>
  <w:num w:numId="10">
    <w:abstractNumId w:val="20"/>
  </w:num>
  <w:num w:numId="11">
    <w:abstractNumId w:val="24"/>
  </w:num>
  <w:num w:numId="12">
    <w:abstractNumId w:val="19"/>
  </w:num>
  <w:num w:numId="13">
    <w:abstractNumId w:val="37"/>
  </w:num>
  <w:num w:numId="14">
    <w:abstractNumId w:val="32"/>
  </w:num>
  <w:num w:numId="15">
    <w:abstractNumId w:val="25"/>
  </w:num>
  <w:num w:numId="16">
    <w:abstractNumId w:val="16"/>
  </w:num>
  <w:num w:numId="17">
    <w:abstractNumId w:val="34"/>
  </w:num>
  <w:num w:numId="18">
    <w:abstractNumId w:val="39"/>
  </w:num>
  <w:num w:numId="19">
    <w:abstractNumId w:val="23"/>
  </w:num>
  <w:num w:numId="20">
    <w:abstractNumId w:val="33"/>
  </w:num>
  <w:num w:numId="21">
    <w:abstractNumId w:val="10"/>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5"/>
  </w:num>
  <w:num w:numId="25">
    <w:abstractNumId w:val="30"/>
  </w:num>
  <w:num w:numId="26">
    <w:abstractNumId w:val="31"/>
  </w:num>
  <w:num w:numId="27">
    <w:abstractNumId w:val="36"/>
  </w:num>
  <w:num w:numId="28">
    <w:abstractNumId w:val="29"/>
  </w:num>
  <w:num w:numId="29">
    <w:abstractNumId w:val="7"/>
  </w:num>
  <w:num w:numId="30">
    <w:abstractNumId w:val="6"/>
  </w:num>
  <w:num w:numId="31">
    <w:abstractNumId w:val="5"/>
  </w:num>
  <w:num w:numId="32">
    <w:abstractNumId w:val="4"/>
  </w:num>
  <w:num w:numId="33">
    <w:abstractNumId w:val="3"/>
  </w:num>
  <w:num w:numId="34">
    <w:abstractNumId w:val="2"/>
  </w:num>
  <w:num w:numId="35">
    <w:abstractNumId w:val="1"/>
  </w:num>
  <w:num w:numId="36">
    <w:abstractNumId w:val="0"/>
  </w:num>
  <w:num w:numId="37">
    <w:abstractNumId w:val="26"/>
  </w:num>
  <w:num w:numId="38">
    <w:abstractNumId w:val="17"/>
  </w:num>
  <w:num w:numId="39">
    <w:abstractNumId w:val="18"/>
  </w:num>
  <w:num w:numId="40">
    <w:abstractNumId w:val="27"/>
  </w:num>
  <w:num w:numId="41">
    <w:abstractNumId w:val="28"/>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B73"/>
    <w:rsid w:val="00075F18"/>
    <w:rsid w:val="0007628E"/>
    <w:rsid w:val="000770DB"/>
    <w:rsid w:val="00077E2B"/>
    <w:rsid w:val="00080386"/>
    <w:rsid w:val="000807EB"/>
    <w:rsid w:val="00081457"/>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FB9"/>
    <w:rsid w:val="000E153A"/>
    <w:rsid w:val="000E17E5"/>
    <w:rsid w:val="000E1853"/>
    <w:rsid w:val="000E1974"/>
    <w:rsid w:val="000E1BBC"/>
    <w:rsid w:val="000E2624"/>
    <w:rsid w:val="000E2686"/>
    <w:rsid w:val="000E31A7"/>
    <w:rsid w:val="000E52C7"/>
    <w:rsid w:val="000F004D"/>
    <w:rsid w:val="000F0825"/>
    <w:rsid w:val="000F1257"/>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E3"/>
    <w:rsid w:val="00105B26"/>
    <w:rsid w:val="00105EE2"/>
    <w:rsid w:val="0010703D"/>
    <w:rsid w:val="001075DD"/>
    <w:rsid w:val="00111033"/>
    <w:rsid w:val="00111AD4"/>
    <w:rsid w:val="001121FE"/>
    <w:rsid w:val="00112466"/>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8B5"/>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A51"/>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536C"/>
    <w:rsid w:val="00187468"/>
    <w:rsid w:val="001878C1"/>
    <w:rsid w:val="00190587"/>
    <w:rsid w:val="001917D3"/>
    <w:rsid w:val="001921FF"/>
    <w:rsid w:val="00192A0D"/>
    <w:rsid w:val="00195723"/>
    <w:rsid w:val="00195A47"/>
    <w:rsid w:val="0019617F"/>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6C3"/>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0C6"/>
    <w:rsid w:val="001E0CE8"/>
    <w:rsid w:val="001E0DC8"/>
    <w:rsid w:val="001E1255"/>
    <w:rsid w:val="001E1C03"/>
    <w:rsid w:val="001E2167"/>
    <w:rsid w:val="001E255E"/>
    <w:rsid w:val="001E3525"/>
    <w:rsid w:val="001E4D80"/>
    <w:rsid w:val="001E4FCA"/>
    <w:rsid w:val="001E5B4F"/>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238D"/>
    <w:rsid w:val="00203488"/>
    <w:rsid w:val="0020479C"/>
    <w:rsid w:val="00204BEF"/>
    <w:rsid w:val="002064D4"/>
    <w:rsid w:val="00210A2D"/>
    <w:rsid w:val="00210E64"/>
    <w:rsid w:val="00212151"/>
    <w:rsid w:val="00212E2F"/>
    <w:rsid w:val="0021345D"/>
    <w:rsid w:val="002146F7"/>
    <w:rsid w:val="00215394"/>
    <w:rsid w:val="00220410"/>
    <w:rsid w:val="00220B73"/>
    <w:rsid w:val="00220EBF"/>
    <w:rsid w:val="0022122C"/>
    <w:rsid w:val="00222054"/>
    <w:rsid w:val="0022208E"/>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FD"/>
    <w:rsid w:val="00233E13"/>
    <w:rsid w:val="00235F07"/>
    <w:rsid w:val="002375EE"/>
    <w:rsid w:val="0024027B"/>
    <w:rsid w:val="002404DC"/>
    <w:rsid w:val="00241ABA"/>
    <w:rsid w:val="00241D13"/>
    <w:rsid w:val="002426A6"/>
    <w:rsid w:val="00243E70"/>
    <w:rsid w:val="0024466F"/>
    <w:rsid w:val="00244AD7"/>
    <w:rsid w:val="00245226"/>
    <w:rsid w:val="00246BFA"/>
    <w:rsid w:val="00247A17"/>
    <w:rsid w:val="00250F9E"/>
    <w:rsid w:val="00250FC0"/>
    <w:rsid w:val="00252D68"/>
    <w:rsid w:val="00252E1A"/>
    <w:rsid w:val="00252F11"/>
    <w:rsid w:val="00253284"/>
    <w:rsid w:val="002539CE"/>
    <w:rsid w:val="0025494C"/>
    <w:rsid w:val="00255743"/>
    <w:rsid w:val="00255D85"/>
    <w:rsid w:val="0025644B"/>
    <w:rsid w:val="00257CAC"/>
    <w:rsid w:val="002621ED"/>
    <w:rsid w:val="00262CD6"/>
    <w:rsid w:val="00263AE5"/>
    <w:rsid w:val="0026479F"/>
    <w:rsid w:val="002648F2"/>
    <w:rsid w:val="00264BCB"/>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267C"/>
    <w:rsid w:val="002D2C73"/>
    <w:rsid w:val="002D3070"/>
    <w:rsid w:val="002D3ADA"/>
    <w:rsid w:val="002D4361"/>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D7429"/>
    <w:rsid w:val="003E0B66"/>
    <w:rsid w:val="003E0E02"/>
    <w:rsid w:val="003E1E23"/>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344"/>
    <w:rsid w:val="0047681A"/>
    <w:rsid w:val="00480C82"/>
    <w:rsid w:val="00480DF1"/>
    <w:rsid w:val="00481554"/>
    <w:rsid w:val="00482254"/>
    <w:rsid w:val="004823B7"/>
    <w:rsid w:val="00482D1F"/>
    <w:rsid w:val="004838DF"/>
    <w:rsid w:val="00483BFD"/>
    <w:rsid w:val="0048401D"/>
    <w:rsid w:val="00484180"/>
    <w:rsid w:val="00484B84"/>
    <w:rsid w:val="004863F9"/>
    <w:rsid w:val="00487837"/>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C0F34"/>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2137"/>
    <w:rsid w:val="004F40CB"/>
    <w:rsid w:val="004F502A"/>
    <w:rsid w:val="004F58E7"/>
    <w:rsid w:val="004F733D"/>
    <w:rsid w:val="004F7828"/>
    <w:rsid w:val="00500D40"/>
    <w:rsid w:val="00501066"/>
    <w:rsid w:val="00503524"/>
    <w:rsid w:val="0050405C"/>
    <w:rsid w:val="005044E2"/>
    <w:rsid w:val="005052BD"/>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0A"/>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CA6"/>
    <w:rsid w:val="00586E46"/>
    <w:rsid w:val="00590105"/>
    <w:rsid w:val="005905D8"/>
    <w:rsid w:val="00591F8B"/>
    <w:rsid w:val="00592560"/>
    <w:rsid w:val="00593D3E"/>
    <w:rsid w:val="005946BE"/>
    <w:rsid w:val="00594B40"/>
    <w:rsid w:val="0059565C"/>
    <w:rsid w:val="005962D6"/>
    <w:rsid w:val="0059655E"/>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A4C"/>
    <w:rsid w:val="005C5D30"/>
    <w:rsid w:val="005C5DE5"/>
    <w:rsid w:val="005C6063"/>
    <w:rsid w:val="005C6B72"/>
    <w:rsid w:val="005C71DA"/>
    <w:rsid w:val="005C77A5"/>
    <w:rsid w:val="005C79D1"/>
    <w:rsid w:val="005C7BA5"/>
    <w:rsid w:val="005D189B"/>
    <w:rsid w:val="005D1EA3"/>
    <w:rsid w:val="005D2BAC"/>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BD1"/>
    <w:rsid w:val="00613C6A"/>
    <w:rsid w:val="00613F5F"/>
    <w:rsid w:val="00614A06"/>
    <w:rsid w:val="0061594A"/>
    <w:rsid w:val="00616BB1"/>
    <w:rsid w:val="00617373"/>
    <w:rsid w:val="0062006A"/>
    <w:rsid w:val="00621773"/>
    <w:rsid w:val="006233D5"/>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C71"/>
    <w:rsid w:val="00691371"/>
    <w:rsid w:val="00691C04"/>
    <w:rsid w:val="00693B50"/>
    <w:rsid w:val="00693BCB"/>
    <w:rsid w:val="00694EAB"/>
    <w:rsid w:val="00696293"/>
    <w:rsid w:val="006967F9"/>
    <w:rsid w:val="00696A91"/>
    <w:rsid w:val="00697694"/>
    <w:rsid w:val="00697DD5"/>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9E"/>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5514"/>
    <w:rsid w:val="008E5E16"/>
    <w:rsid w:val="008E60C5"/>
    <w:rsid w:val="008E6700"/>
    <w:rsid w:val="008E7C6F"/>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79"/>
    <w:rsid w:val="009D1A92"/>
    <w:rsid w:val="009D2B85"/>
    <w:rsid w:val="009D3905"/>
    <w:rsid w:val="009D7451"/>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20041"/>
    <w:rsid w:val="00A20AFF"/>
    <w:rsid w:val="00A20F28"/>
    <w:rsid w:val="00A223CB"/>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73B9"/>
    <w:rsid w:val="00AC7A6E"/>
    <w:rsid w:val="00AD0964"/>
    <w:rsid w:val="00AD1C7F"/>
    <w:rsid w:val="00AD2FC2"/>
    <w:rsid w:val="00AD4029"/>
    <w:rsid w:val="00AD419F"/>
    <w:rsid w:val="00AD492E"/>
    <w:rsid w:val="00AD4A54"/>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4044F"/>
    <w:rsid w:val="00B408A5"/>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230C"/>
    <w:rsid w:val="00BD277D"/>
    <w:rsid w:val="00BD285E"/>
    <w:rsid w:val="00BD3CFB"/>
    <w:rsid w:val="00BD3F97"/>
    <w:rsid w:val="00BD6202"/>
    <w:rsid w:val="00BD706B"/>
    <w:rsid w:val="00BE08DA"/>
    <w:rsid w:val="00BE173B"/>
    <w:rsid w:val="00BE25CB"/>
    <w:rsid w:val="00BE2948"/>
    <w:rsid w:val="00BE2B4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6D85"/>
    <w:rsid w:val="00C67BFD"/>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4B0"/>
    <w:rsid w:val="00CA77D1"/>
    <w:rsid w:val="00CB05C8"/>
    <w:rsid w:val="00CB19A3"/>
    <w:rsid w:val="00CB2F35"/>
    <w:rsid w:val="00CB3154"/>
    <w:rsid w:val="00CB3E3F"/>
    <w:rsid w:val="00CB48B8"/>
    <w:rsid w:val="00CB5DC5"/>
    <w:rsid w:val="00CB610C"/>
    <w:rsid w:val="00CB6B61"/>
    <w:rsid w:val="00CB79F8"/>
    <w:rsid w:val="00CC010A"/>
    <w:rsid w:val="00CC0B4D"/>
    <w:rsid w:val="00CC0C70"/>
    <w:rsid w:val="00CC1902"/>
    <w:rsid w:val="00CC306C"/>
    <w:rsid w:val="00CC3427"/>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F03C0"/>
    <w:rsid w:val="00CF221C"/>
    <w:rsid w:val="00CF22DB"/>
    <w:rsid w:val="00CF2449"/>
    <w:rsid w:val="00CF2666"/>
    <w:rsid w:val="00CF4798"/>
    <w:rsid w:val="00CF63A0"/>
    <w:rsid w:val="00CF677E"/>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B8"/>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88D"/>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724"/>
    <w:rsid w:val="00E34A87"/>
    <w:rsid w:val="00E35364"/>
    <w:rsid w:val="00E415C7"/>
    <w:rsid w:val="00E418E2"/>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CC"/>
    <w:rsid w:val="00E76110"/>
    <w:rsid w:val="00E762CA"/>
    <w:rsid w:val="00E77BAF"/>
    <w:rsid w:val="00E81C62"/>
    <w:rsid w:val="00E82C08"/>
    <w:rsid w:val="00E834F7"/>
    <w:rsid w:val="00E84F53"/>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841"/>
    <w:rsid w:val="00ED6B80"/>
    <w:rsid w:val="00EE0646"/>
    <w:rsid w:val="00EE1AA5"/>
    <w:rsid w:val="00EE2144"/>
    <w:rsid w:val="00EE2470"/>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D7A"/>
    <w:rsid w:val="00F90C3C"/>
    <w:rsid w:val="00F919E7"/>
    <w:rsid w:val="00F94F6D"/>
    <w:rsid w:val="00F95024"/>
    <w:rsid w:val="00F951C5"/>
    <w:rsid w:val="00F9662B"/>
    <w:rsid w:val="00F96A9B"/>
    <w:rsid w:val="00F96DF4"/>
    <w:rsid w:val="00FA1AFB"/>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1D80"/>
    <w:rsid w:val="00FE223B"/>
    <w:rsid w:val="00FE2EE3"/>
    <w:rsid w:val="00FE3447"/>
    <w:rsid w:val="00FE374D"/>
    <w:rsid w:val="00FE3CA9"/>
    <w:rsid w:val="00FE495E"/>
    <w:rsid w:val="00FE4C08"/>
    <w:rsid w:val="00FE538E"/>
    <w:rsid w:val="00FE5817"/>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17F"/>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19617F"/>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19617F"/>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19617F"/>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19617F"/>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19617F"/>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19617F"/>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19617F"/>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19617F"/>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19617F"/>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1961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617F"/>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617F"/>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19617F"/>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19617F"/>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19617F"/>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19617F"/>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19617F"/>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19617F"/>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19617F"/>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19617F"/>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19617F"/>
    <w:rPr>
      <w:rFonts w:cs="Times New Roman"/>
      <w:color w:val="0000FF"/>
      <w:u w:val="single"/>
    </w:rPr>
  </w:style>
  <w:style w:type="character" w:styleId="FollowedHyperlink">
    <w:name w:val="FollowedHyperlink"/>
    <w:basedOn w:val="DefaultParagraphFont"/>
    <w:uiPriority w:val="99"/>
    <w:rsid w:val="0019617F"/>
    <w:rPr>
      <w:rFonts w:cs="Times New Roman"/>
      <w:color w:val="606420"/>
      <w:u w:val="single"/>
    </w:rPr>
  </w:style>
  <w:style w:type="character" w:styleId="PageNumber">
    <w:name w:val="page number"/>
    <w:basedOn w:val="DefaultParagraphFont"/>
    <w:uiPriority w:val="99"/>
    <w:rsid w:val="0019617F"/>
    <w:rPr>
      <w:rFonts w:cs="Times New Roman"/>
    </w:rPr>
  </w:style>
  <w:style w:type="character" w:styleId="UnresolvedMention">
    <w:name w:val="Unresolved Mention"/>
    <w:basedOn w:val="DefaultParagraphFont"/>
    <w:uiPriority w:val="99"/>
    <w:semiHidden/>
    <w:unhideWhenUsed/>
    <w:rsid w:val="0019617F"/>
    <w:rPr>
      <w:color w:val="808080"/>
      <w:shd w:val="clear" w:color="auto" w:fill="E6E6E6"/>
    </w:rPr>
  </w:style>
  <w:style w:type="paragraph" w:customStyle="1" w:styleId="StyleGuideSubsection">
    <w:name w:val="Style Guide Subsection"/>
    <w:basedOn w:val="StyleGuideSection"/>
    <w:next w:val="Normal"/>
    <w:autoRedefine/>
    <w:qFormat/>
    <w:rsid w:val="0019617F"/>
    <w:pPr>
      <w:pBdr>
        <w:top w:val="none" w:sz="0" w:space="0" w:color="auto"/>
      </w:pBdr>
    </w:pPr>
    <w:rPr>
      <w:smallCaps/>
      <w:sz w:val="24"/>
    </w:rPr>
  </w:style>
  <w:style w:type="paragraph" w:customStyle="1" w:styleId="Command">
    <w:name w:val="Command"/>
    <w:basedOn w:val="Normal"/>
    <w:link w:val="CommandChar"/>
    <w:qFormat/>
    <w:rsid w:val="0019617F"/>
    <w:pPr>
      <w:spacing w:line="240" w:lineRule="auto"/>
      <w:ind w:left="284"/>
    </w:pPr>
    <w:rPr>
      <w:rFonts w:ascii="Courier New" w:hAnsi="Courier New"/>
      <w:sz w:val="20"/>
    </w:rPr>
  </w:style>
  <w:style w:type="paragraph" w:customStyle="1" w:styleId="CodeHeading">
    <w:name w:val="Code Heading"/>
    <w:basedOn w:val="Normal"/>
    <w:uiPriority w:val="99"/>
    <w:rsid w:val="0019617F"/>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19617F"/>
    <w:pPr>
      <w:jc w:val="both"/>
    </w:pPr>
    <w:rPr>
      <w:rFonts w:ascii="Courier New" w:hAnsi="Courier New"/>
      <w:noProof/>
      <w:sz w:val="20"/>
    </w:rPr>
  </w:style>
  <w:style w:type="character" w:styleId="PlaceholderText">
    <w:name w:val="Placeholder Text"/>
    <w:basedOn w:val="DefaultParagraphFont"/>
    <w:uiPriority w:val="99"/>
    <w:semiHidden/>
    <w:rsid w:val="0019617F"/>
    <w:rPr>
      <w:color w:val="808080"/>
    </w:rPr>
  </w:style>
  <w:style w:type="paragraph" w:styleId="HTMLPreformatted">
    <w:name w:val="HTML Preformatted"/>
    <w:basedOn w:val="Normal"/>
    <w:link w:val="HTMLPreformattedChar"/>
    <w:uiPriority w:val="99"/>
    <w:semiHidden/>
    <w:unhideWhenUsed/>
    <w:rsid w:val="00196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19617F"/>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19617F"/>
    <w:rPr>
      <w:b/>
    </w:rPr>
  </w:style>
  <w:style w:type="numbering" w:customStyle="1" w:styleId="KennysListStyles">
    <w:name w:val="KennysListStyles"/>
    <w:uiPriority w:val="99"/>
    <w:rsid w:val="0019617F"/>
    <w:pPr>
      <w:numPr>
        <w:numId w:val="1"/>
      </w:numPr>
    </w:pPr>
  </w:style>
  <w:style w:type="paragraph" w:customStyle="1" w:styleId="Question">
    <w:name w:val="Question"/>
    <w:basedOn w:val="Normal"/>
    <w:next w:val="Answer"/>
    <w:qFormat/>
    <w:rsid w:val="0019617F"/>
    <w:rPr>
      <w:b/>
    </w:rPr>
  </w:style>
  <w:style w:type="paragraph" w:customStyle="1" w:styleId="Answer">
    <w:name w:val="Answer"/>
    <w:basedOn w:val="Normal"/>
    <w:qFormat/>
    <w:rsid w:val="0019617F"/>
    <w:pPr>
      <w:spacing w:line="240" w:lineRule="auto"/>
    </w:pPr>
    <w:rPr>
      <w:i/>
    </w:rPr>
  </w:style>
  <w:style w:type="paragraph" w:customStyle="1" w:styleId="ChapterHeading">
    <w:name w:val="Chapter Heading"/>
    <w:basedOn w:val="Heading1"/>
    <w:qFormat/>
    <w:rsid w:val="0019617F"/>
    <w:pPr>
      <w:numPr>
        <w:numId w:val="6"/>
      </w:numPr>
      <w:spacing w:before="200" w:after="100"/>
      <w:ind w:left="357" w:hanging="357"/>
    </w:pPr>
    <w:rPr>
      <w:sz w:val="40"/>
    </w:rPr>
  </w:style>
  <w:style w:type="table" w:styleId="TableGrid">
    <w:name w:val="Table Grid"/>
    <w:basedOn w:val="TableNormal"/>
    <w:uiPriority w:val="59"/>
    <w:rsid w:val="00196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19617F"/>
    <w:pPr>
      <w:numPr>
        <w:numId w:val="2"/>
      </w:numPr>
    </w:pPr>
  </w:style>
  <w:style w:type="paragraph" w:customStyle="1" w:styleId="QuestionSection">
    <w:name w:val="Question Section"/>
    <w:basedOn w:val="Heading2"/>
    <w:qFormat/>
    <w:rsid w:val="0019617F"/>
    <w:rPr>
      <w:b/>
      <w:color w:val="403152" w:themeColor="accent4" w:themeShade="80"/>
    </w:rPr>
  </w:style>
  <w:style w:type="paragraph" w:customStyle="1" w:styleId="TableCaption">
    <w:name w:val="Table Caption"/>
    <w:basedOn w:val="Normal"/>
    <w:qFormat/>
    <w:rsid w:val="0019617F"/>
    <w:rPr>
      <w:smallCaps/>
    </w:rPr>
  </w:style>
  <w:style w:type="paragraph" w:customStyle="1" w:styleId="SourceCodeCaption">
    <w:name w:val="Source Code Caption"/>
    <w:basedOn w:val="Normal"/>
    <w:rsid w:val="0019617F"/>
    <w:pPr>
      <w:spacing w:after="0" w:line="240" w:lineRule="auto"/>
    </w:pPr>
    <w:rPr>
      <w:rFonts w:ascii="Arial" w:hAnsi="Arial"/>
      <w:noProof/>
    </w:rPr>
  </w:style>
  <w:style w:type="paragraph" w:customStyle="1" w:styleId="CodeListing">
    <w:name w:val="Code Listing"/>
    <w:basedOn w:val="Normal"/>
    <w:qFormat/>
    <w:rsid w:val="0019617F"/>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19617F"/>
    <w:pPr>
      <w:spacing w:before="120"/>
      <w:ind w:left="720" w:right="720"/>
      <w:jc w:val="center"/>
    </w:pPr>
    <w:rPr>
      <w:i/>
      <w:iCs/>
    </w:rPr>
  </w:style>
  <w:style w:type="character" w:customStyle="1" w:styleId="QuoteChar">
    <w:name w:val="Quote Char"/>
    <w:basedOn w:val="DefaultParagraphFont"/>
    <w:link w:val="Quote"/>
    <w:uiPriority w:val="29"/>
    <w:rsid w:val="0019617F"/>
    <w:rPr>
      <w:rFonts w:eastAsiaTheme="minorEastAsia"/>
      <w:i/>
      <w:iCs/>
      <w:color w:val="000000" w:themeColor="text1"/>
      <w:sz w:val="24"/>
      <w:lang w:eastAsia="en-GB"/>
    </w:rPr>
  </w:style>
  <w:style w:type="paragraph" w:styleId="Caption">
    <w:name w:val="caption"/>
    <w:basedOn w:val="Normal"/>
    <w:next w:val="Normal"/>
    <w:uiPriority w:val="35"/>
    <w:unhideWhenUsed/>
    <w:qFormat/>
    <w:rsid w:val="0019617F"/>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19617F"/>
    <w:rPr>
      <w:b/>
      <w:smallCaps/>
    </w:rPr>
  </w:style>
  <w:style w:type="paragraph" w:customStyle="1" w:styleId="NumberedList">
    <w:name w:val="Numbered List"/>
    <w:basedOn w:val="Normal"/>
    <w:qFormat/>
    <w:rsid w:val="0019617F"/>
    <w:pPr>
      <w:numPr>
        <w:numId w:val="3"/>
      </w:numPr>
      <w:contextualSpacing/>
    </w:pPr>
    <w:rPr>
      <w:b/>
      <w:i/>
    </w:rPr>
  </w:style>
  <w:style w:type="paragraph" w:customStyle="1" w:styleId="ListNumberHeader">
    <w:name w:val="List Number Header"/>
    <w:basedOn w:val="Normal"/>
    <w:next w:val="ListNumber"/>
    <w:qFormat/>
    <w:rsid w:val="0019617F"/>
    <w:pPr>
      <w:ind w:left="357" w:hanging="357"/>
      <w:contextualSpacing/>
    </w:pPr>
    <w:rPr>
      <w:b/>
      <w:smallCaps/>
    </w:rPr>
  </w:style>
  <w:style w:type="paragraph" w:styleId="ListBullet">
    <w:name w:val="List Bullet"/>
    <w:basedOn w:val="Normal"/>
    <w:uiPriority w:val="99"/>
    <w:unhideWhenUsed/>
    <w:rsid w:val="0019617F"/>
    <w:pPr>
      <w:numPr>
        <w:numId w:val="4"/>
      </w:numPr>
      <w:contextualSpacing/>
    </w:pPr>
  </w:style>
  <w:style w:type="paragraph" w:customStyle="1" w:styleId="NumberedBullet">
    <w:name w:val="Numbered Bullet"/>
    <w:basedOn w:val="NumberedList"/>
    <w:rsid w:val="0019617F"/>
  </w:style>
  <w:style w:type="paragraph" w:styleId="ListNumber">
    <w:name w:val="List Number"/>
    <w:basedOn w:val="Normal"/>
    <w:uiPriority w:val="99"/>
    <w:unhideWhenUsed/>
    <w:rsid w:val="0019617F"/>
    <w:pPr>
      <w:numPr>
        <w:numId w:val="5"/>
      </w:numPr>
      <w:contextualSpacing/>
    </w:pPr>
  </w:style>
  <w:style w:type="table" w:customStyle="1" w:styleId="RowAndColumnStyle">
    <w:name w:val="RowAndColumnStyle"/>
    <w:basedOn w:val="TableNormal"/>
    <w:uiPriority w:val="99"/>
    <w:rsid w:val="0019617F"/>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19617F"/>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19617F"/>
    <w:rPr>
      <w:rFonts w:eastAsiaTheme="minorEastAsia"/>
      <w:lang w:eastAsia="en-GB"/>
    </w:rPr>
    <w:tblPr/>
  </w:style>
  <w:style w:type="paragraph" w:customStyle="1" w:styleId="CommandOutput">
    <w:name w:val="Command Output"/>
    <w:basedOn w:val="Normal"/>
    <w:qFormat/>
    <w:rsid w:val="0019617F"/>
    <w:pPr>
      <w:spacing w:after="0" w:line="240" w:lineRule="auto"/>
      <w:ind w:left="284"/>
    </w:pPr>
    <w:rPr>
      <w:rFonts w:ascii="Courier New" w:hAnsi="Courier New"/>
      <w:noProof/>
      <w:sz w:val="20"/>
    </w:rPr>
  </w:style>
  <w:style w:type="character" w:styleId="Emphasis">
    <w:name w:val="Emphasis"/>
    <w:basedOn w:val="DefaultParagraphFont"/>
    <w:uiPriority w:val="20"/>
    <w:qFormat/>
    <w:rsid w:val="0019617F"/>
    <w:rPr>
      <w:i/>
      <w:iCs/>
    </w:rPr>
  </w:style>
  <w:style w:type="character" w:styleId="IntenseEmphasis">
    <w:name w:val="Intense Emphasis"/>
    <w:basedOn w:val="DefaultParagraphFont"/>
    <w:uiPriority w:val="21"/>
    <w:qFormat/>
    <w:rsid w:val="0019617F"/>
    <w:rPr>
      <w:b w:val="0"/>
      <w:bCs w:val="0"/>
      <w:i/>
      <w:iCs/>
      <w:color w:val="00B0F0" w:themeColor="accent1"/>
    </w:rPr>
  </w:style>
  <w:style w:type="paragraph" w:customStyle="1" w:styleId="Intro">
    <w:name w:val="Intro"/>
    <w:basedOn w:val="Normal"/>
    <w:next w:val="Normal"/>
    <w:qFormat/>
    <w:rsid w:val="0019617F"/>
    <w:pPr>
      <w:spacing w:before="240"/>
    </w:pPr>
    <w:rPr>
      <w:sz w:val="28"/>
      <w:lang w:eastAsia="fi-FI"/>
    </w:rPr>
  </w:style>
  <w:style w:type="paragraph" w:customStyle="1" w:styleId="StyleGuideSection">
    <w:name w:val="Style Guide Section"/>
    <w:basedOn w:val="Normal"/>
    <w:next w:val="Normal"/>
    <w:autoRedefine/>
    <w:qFormat/>
    <w:rsid w:val="0019617F"/>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19617F"/>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19617F"/>
    <w:rPr>
      <w:rFonts w:eastAsiaTheme="minorEastAsia"/>
      <w:color w:val="31378B" w:themeColor="text2"/>
      <w:sz w:val="32"/>
      <w:lang w:eastAsia="en-GB"/>
    </w:rPr>
  </w:style>
  <w:style w:type="paragraph" w:styleId="Footer">
    <w:name w:val="footer"/>
    <w:basedOn w:val="Normal"/>
    <w:link w:val="FooterChar"/>
    <w:uiPriority w:val="99"/>
    <w:unhideWhenUsed/>
    <w:rsid w:val="00196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17F"/>
    <w:rPr>
      <w:rFonts w:eastAsiaTheme="minorEastAsia"/>
      <w:color w:val="000000" w:themeColor="text1"/>
      <w:sz w:val="24"/>
      <w:lang w:eastAsia="en-GB"/>
    </w:rPr>
  </w:style>
  <w:style w:type="paragraph" w:customStyle="1" w:styleId="QuestionSubSection">
    <w:name w:val="Question Sub Section"/>
    <w:basedOn w:val="Heading3"/>
    <w:qFormat/>
    <w:rsid w:val="0019617F"/>
    <w:rPr>
      <w:smallCaps/>
    </w:rPr>
  </w:style>
  <w:style w:type="paragraph" w:customStyle="1" w:styleId="TableCellNormal">
    <w:name w:val="Table Cell Normal"/>
    <w:basedOn w:val="Normal"/>
    <w:qFormat/>
    <w:rsid w:val="0019617F"/>
    <w:pPr>
      <w:spacing w:before="120" w:after="120" w:line="240" w:lineRule="auto"/>
    </w:pPr>
  </w:style>
  <w:style w:type="paragraph" w:customStyle="1" w:styleId="Strong1">
    <w:name w:val="Strong1"/>
    <w:basedOn w:val="Normal"/>
    <w:next w:val="BodyText"/>
    <w:link w:val="strongChar"/>
    <w:qFormat/>
    <w:rsid w:val="0019617F"/>
    <w:rPr>
      <w:b/>
      <w:lang w:eastAsia="fi-FI"/>
    </w:rPr>
  </w:style>
  <w:style w:type="paragraph" w:customStyle="1" w:styleId="Emphasis1">
    <w:name w:val="Emphasis1"/>
    <w:basedOn w:val="Normal"/>
    <w:next w:val="BodyText"/>
    <w:link w:val="emphasisChar"/>
    <w:qFormat/>
    <w:rsid w:val="0019617F"/>
    <w:rPr>
      <w:i/>
      <w:lang w:eastAsia="fi-FI"/>
    </w:rPr>
  </w:style>
  <w:style w:type="paragraph" w:styleId="BodyText">
    <w:name w:val="Body Text"/>
    <w:aliases w:val="b"/>
    <w:basedOn w:val="Normal"/>
    <w:link w:val="BodyTextChar"/>
    <w:unhideWhenUsed/>
    <w:rsid w:val="0019617F"/>
    <w:pPr>
      <w:spacing w:after="120"/>
    </w:pPr>
  </w:style>
  <w:style w:type="character" w:customStyle="1" w:styleId="BodyTextChar">
    <w:name w:val="Body Text Char"/>
    <w:aliases w:val="b Char"/>
    <w:basedOn w:val="DefaultParagraphFont"/>
    <w:link w:val="BodyText"/>
    <w:rsid w:val="0019617F"/>
    <w:rPr>
      <w:rFonts w:eastAsiaTheme="minorEastAsia"/>
      <w:color w:val="000000" w:themeColor="text1"/>
      <w:sz w:val="24"/>
      <w:lang w:eastAsia="en-GB"/>
    </w:rPr>
  </w:style>
  <w:style w:type="character" w:customStyle="1" w:styleId="strongChar">
    <w:name w:val="strong Char"/>
    <w:basedOn w:val="DefaultParagraphFont"/>
    <w:link w:val="Strong1"/>
    <w:rsid w:val="0019617F"/>
    <w:rPr>
      <w:rFonts w:eastAsiaTheme="minorEastAsia"/>
      <w:b/>
      <w:color w:val="000000" w:themeColor="text1"/>
      <w:sz w:val="24"/>
      <w:lang w:eastAsia="fi-FI"/>
    </w:rPr>
  </w:style>
  <w:style w:type="character" w:customStyle="1" w:styleId="PathChar">
    <w:name w:val="Path Char"/>
    <w:basedOn w:val="BodyTextChar"/>
    <w:link w:val="Path"/>
    <w:rsid w:val="0019617F"/>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19617F"/>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19617F"/>
    <w:rPr>
      <w:i/>
      <w:iCs/>
    </w:rPr>
  </w:style>
  <w:style w:type="character" w:customStyle="1" w:styleId="CommandChar">
    <w:name w:val="Command Char"/>
    <w:basedOn w:val="DefaultParagraphFont"/>
    <w:link w:val="Command"/>
    <w:rsid w:val="0019617F"/>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19617F"/>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19617F"/>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19617F"/>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19617F"/>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19617F"/>
    <w:pPr>
      <w:numPr>
        <w:numId w:val="0"/>
      </w:numPr>
      <w:spacing w:after="0"/>
      <w:ind w:left="357" w:hanging="357"/>
      <w:jc w:val="right"/>
    </w:pPr>
    <w:rPr>
      <w:lang w:eastAsia="fi-FI"/>
    </w:rPr>
  </w:style>
  <w:style w:type="paragraph" w:customStyle="1" w:styleId="SubTitle">
    <w:name w:val="Sub Title"/>
    <w:basedOn w:val="Heading1"/>
    <w:qFormat/>
    <w:rsid w:val="0019617F"/>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19617F"/>
    <w:pPr>
      <w:spacing w:after="0"/>
      <w:ind w:left="924" w:hanging="357"/>
    </w:pPr>
  </w:style>
  <w:style w:type="paragraph" w:customStyle="1" w:styleId="a">
    <w:name w:val="`"/>
    <w:basedOn w:val="Normal"/>
    <w:qFormat/>
    <w:rsid w:val="0019617F"/>
    <w:pPr>
      <w:pBdr>
        <w:bottom w:val="single" w:sz="4" w:space="1" w:color="auto"/>
      </w:pBdr>
    </w:pPr>
  </w:style>
  <w:style w:type="paragraph" w:customStyle="1" w:styleId="ContainsHeader">
    <w:name w:val="Contains Header"/>
    <w:basedOn w:val="ListBulletHeader"/>
    <w:qFormat/>
    <w:rsid w:val="0019617F"/>
    <w:pPr>
      <w:pBdr>
        <w:top w:val="single" w:sz="4" w:space="12" w:color="auto"/>
      </w:pBdr>
      <w:spacing w:before="240" w:after="120"/>
    </w:pPr>
  </w:style>
  <w:style w:type="paragraph" w:customStyle="1" w:styleId="ContainsEnd">
    <w:name w:val="Contains End"/>
    <w:basedOn w:val="Normal"/>
    <w:qFormat/>
    <w:rsid w:val="0019617F"/>
    <w:pPr>
      <w:pBdr>
        <w:bottom w:val="single" w:sz="4" w:space="1" w:color="auto"/>
      </w:pBdr>
      <w:spacing w:after="0" w:line="240" w:lineRule="auto"/>
    </w:pPr>
  </w:style>
  <w:style w:type="paragraph" w:customStyle="1" w:styleId="QuoteCallOut">
    <w:name w:val="Quote CallOut"/>
    <w:basedOn w:val="Normal"/>
    <w:qFormat/>
    <w:rsid w:val="0019617F"/>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19617F"/>
    <w:rPr>
      <w:b/>
      <w:smallCaps/>
    </w:rPr>
  </w:style>
  <w:style w:type="table" w:customStyle="1" w:styleId="SimpleDefinition">
    <w:name w:val="SimpleDefinition"/>
    <w:basedOn w:val="TableNormal"/>
    <w:uiPriority w:val="99"/>
    <w:rsid w:val="0019617F"/>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19617F"/>
    <w:pPr>
      <w:shd w:val="clear" w:color="auto" w:fill="FFFFFF" w:themeFill="background1"/>
      <w:spacing w:before="240"/>
      <w:ind w:left="238" w:right="238"/>
      <w:jc w:val="center"/>
    </w:pPr>
  </w:style>
  <w:style w:type="paragraph" w:customStyle="1" w:styleId="CaptionSubtle">
    <w:name w:val="Caption Subtle"/>
    <w:basedOn w:val="Caption"/>
    <w:next w:val="Normal"/>
    <w:qFormat/>
    <w:rsid w:val="0019617F"/>
    <w:rPr>
      <w:i w:val="0"/>
      <w:color w:val="auto"/>
    </w:rPr>
  </w:style>
  <w:style w:type="paragraph" w:customStyle="1" w:styleId="TableHeader">
    <w:name w:val="Table Header"/>
    <w:basedOn w:val="ListBulletHeader"/>
    <w:qFormat/>
    <w:rsid w:val="0019617F"/>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19617F"/>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19617F"/>
    <w:rPr>
      <w:color w:val="7F7F7F" w:themeColor="text1" w:themeTint="80"/>
    </w:rPr>
  </w:style>
  <w:style w:type="paragraph" w:customStyle="1" w:styleId="AppendiceSection">
    <w:name w:val="Appendice Section"/>
    <w:basedOn w:val="Normal"/>
    <w:next w:val="Heading1"/>
    <w:qFormat/>
    <w:rsid w:val="0019617F"/>
    <w:rPr>
      <w:rFonts w:asciiTheme="majorHAnsi" w:hAnsiTheme="majorHAnsi"/>
      <w:color w:val="31378B" w:themeColor="text2"/>
      <w:sz w:val="32"/>
      <w:lang w:eastAsia="fi-FI"/>
    </w:rPr>
  </w:style>
  <w:style w:type="paragraph" w:customStyle="1" w:styleId="Appendice">
    <w:name w:val="Appendice"/>
    <w:basedOn w:val="Heading2"/>
    <w:qFormat/>
    <w:rsid w:val="0019617F"/>
    <w:rPr>
      <w:sz w:val="28"/>
      <w:lang w:eastAsia="fi-FI"/>
    </w:rPr>
  </w:style>
  <w:style w:type="paragraph" w:customStyle="1" w:styleId="QuestionEsoteric">
    <w:name w:val="Question Esoteric"/>
    <w:basedOn w:val="Normal"/>
    <w:qFormat/>
    <w:rsid w:val="0019617F"/>
    <w:rPr>
      <w:color w:val="4BACC6" w:themeColor="accent5"/>
    </w:rPr>
  </w:style>
  <w:style w:type="paragraph" w:customStyle="1" w:styleId="ToDoSection">
    <w:name w:val="ToDo Section"/>
    <w:basedOn w:val="Heading1"/>
    <w:qFormat/>
    <w:rsid w:val="0019617F"/>
  </w:style>
  <w:style w:type="paragraph" w:customStyle="1" w:styleId="ToDoQuestionHeader">
    <w:name w:val="ToDo Question Header"/>
    <w:basedOn w:val="Question"/>
    <w:qFormat/>
    <w:rsid w:val="0019617F"/>
  </w:style>
  <w:style w:type="paragraph" w:customStyle="1" w:styleId="ToDoDetails">
    <w:name w:val="ToDoDetails"/>
    <w:basedOn w:val="Normal"/>
    <w:qFormat/>
    <w:rsid w:val="0019617F"/>
  </w:style>
  <w:style w:type="paragraph" w:customStyle="1" w:styleId="CodeExampleCode">
    <w:name w:val="Code Example Code"/>
    <w:basedOn w:val="Normal"/>
    <w:rsid w:val="0019617F"/>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19617F"/>
    <w:pPr>
      <w:spacing w:after="160" w:line="240" w:lineRule="auto"/>
    </w:pPr>
    <w:rPr>
      <w:b/>
      <w:color w:val="auto"/>
      <w:lang w:eastAsia="fi-FI"/>
    </w:rPr>
  </w:style>
  <w:style w:type="paragraph" w:customStyle="1" w:styleId="CodeExampleRuntime">
    <w:name w:val="Code Example Runtime"/>
    <w:basedOn w:val="Normal"/>
    <w:qFormat/>
    <w:rsid w:val="0019617F"/>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19617F"/>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19617F"/>
  </w:style>
  <w:style w:type="paragraph" w:customStyle="1" w:styleId="questionsubsection2">
    <w:name w:val="question sub section 2"/>
    <w:basedOn w:val="Heading4"/>
    <w:qFormat/>
    <w:rsid w:val="0019617F"/>
  </w:style>
  <w:style w:type="paragraph" w:customStyle="1" w:styleId="ListBulletHeader2">
    <w:name w:val="List Bullet Header 2"/>
    <w:basedOn w:val="Normal"/>
    <w:next w:val="ListBullet"/>
    <w:qFormat/>
    <w:rsid w:val="0019617F"/>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19617F"/>
    <w:rPr>
      <w:color w:val="31378B" w:themeColor="text2"/>
    </w:rPr>
  </w:style>
  <w:style w:type="character" w:customStyle="1" w:styleId="CodeExampleHeadingChar">
    <w:name w:val="Code Example Heading Char"/>
    <w:basedOn w:val="DefaultParagraphFont"/>
    <w:link w:val="CodeExampleHeading"/>
    <w:rsid w:val="0019617F"/>
    <w:rPr>
      <w:rFonts w:eastAsiaTheme="minorEastAsia"/>
      <w:b/>
      <w:smallCaps/>
      <w:color w:val="31378B" w:themeColor="text2"/>
      <w:sz w:val="28"/>
      <w:lang w:eastAsia="fi-FI"/>
    </w:rPr>
  </w:style>
  <w:style w:type="character" w:customStyle="1" w:styleId="DefChar">
    <w:name w:val="Def Char"/>
    <w:basedOn w:val="CodeExampleHeadingChar"/>
    <w:link w:val="Def"/>
    <w:rsid w:val="0019617F"/>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19617F"/>
    <w:rPr>
      <w:color w:val="00B0F0" w:themeColor="accent1"/>
    </w:rPr>
  </w:style>
  <w:style w:type="paragraph" w:customStyle="1" w:styleId="TutorialStepText">
    <w:name w:val="Tutorial Step Text"/>
    <w:basedOn w:val="Normal"/>
    <w:qFormat/>
    <w:rsid w:val="0019617F"/>
    <w:pPr>
      <w:ind w:left="480"/>
    </w:pPr>
  </w:style>
  <w:style w:type="paragraph" w:customStyle="1" w:styleId="Keyword">
    <w:name w:val="Keyword"/>
    <w:basedOn w:val="Strong1"/>
    <w:link w:val="KeywordChar"/>
    <w:qFormat/>
    <w:rsid w:val="0019617F"/>
    <w:rPr>
      <w:b w:val="0"/>
      <w:color w:val="31378B" w:themeColor="text2"/>
    </w:rPr>
  </w:style>
  <w:style w:type="character" w:customStyle="1" w:styleId="KeywordChar">
    <w:name w:val="Keyword Char"/>
    <w:basedOn w:val="strongChar"/>
    <w:link w:val="Keyword"/>
    <w:rsid w:val="0019617F"/>
    <w:rPr>
      <w:rFonts w:eastAsiaTheme="minorEastAsia"/>
      <w:b w:val="0"/>
      <w:color w:val="31378B" w:themeColor="text2"/>
      <w:sz w:val="24"/>
      <w:lang w:eastAsia="fi-FI"/>
    </w:rPr>
  </w:style>
  <w:style w:type="paragraph" w:customStyle="1" w:styleId="Style1">
    <w:name w:val="Style1"/>
    <w:basedOn w:val="SourceCode"/>
    <w:qFormat/>
    <w:rsid w:val="0019617F"/>
    <w:rPr>
      <w:sz w:val="16"/>
    </w:rPr>
  </w:style>
  <w:style w:type="paragraph" w:customStyle="1" w:styleId="SourceCodeTight">
    <w:name w:val="Source Code Tight"/>
    <w:basedOn w:val="SourceCode"/>
    <w:qFormat/>
    <w:rsid w:val="0019617F"/>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B3F9E-7EEA-4F9F-AA6B-0AB5E8046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13365</TotalTime>
  <Pages>7</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348</cp:revision>
  <cp:lastPrinted>2021-05-04T07:07:00Z</cp:lastPrinted>
  <dcterms:created xsi:type="dcterms:W3CDTF">2019-05-30T19:33:00Z</dcterms:created>
  <dcterms:modified xsi:type="dcterms:W3CDTF">2021-05-25T11:56:00Z</dcterms:modified>
</cp:coreProperties>
</file>