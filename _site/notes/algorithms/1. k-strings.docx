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041AC85" w:rsidR="00CE23AA" w:rsidRDefault="00BC56C2" w:rsidP="0036239E">
      <w:pPr>
        <w:pStyle w:val="DocumentTitle"/>
        <w:ind w:firstLine="0"/>
      </w:pPr>
      <w:r>
        <w:t>K-Strings</w:t>
      </w:r>
    </w:p>
    <w:p w14:paraId="3D80E79C" w14:textId="77777777" w:rsidR="00BD04E8" w:rsidRDefault="00BD04E8" w:rsidP="00BD04E8"/>
    <w:p w14:paraId="73A040D4" w14:textId="7E8635B5" w:rsidR="0065136D" w:rsidRDefault="002E6EE3" w:rsidP="0065136D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C74F58" wp14:editId="71DDBFE4">
                <wp:simplePos x="0" y="0"/>
                <wp:positionH relativeFrom="column">
                  <wp:posOffset>3281729</wp:posOffset>
                </wp:positionH>
                <wp:positionV relativeFrom="paragraph">
                  <wp:posOffset>321583</wp:posOffset>
                </wp:positionV>
                <wp:extent cx="7920" cy="360"/>
                <wp:effectExtent l="57150" t="57150" r="4953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522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7.55pt;margin-top:24.45pt;width:2.3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Ov5q4ABAAArAwAADgAAAAAA&#10;AAAAAAAAAAA8AgAAZHJzL2Uyb0RvYy54bWxQSwECLQAUAAYACAAAACEAC4+NtMIBAABlBAAAEAAA&#10;AAAAAAAAAAAAAADoAwAAZHJzL2luay9pbmsxLnhtbFBLAQItABQABgAIAAAAIQDXR+ub3wAAAAkB&#10;AAAPAAAAAAAAAAAAAAAAANg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  <w:r w:rsidR="00AA7801">
        <w:t>Descript</w:t>
      </w:r>
      <w:r w:rsidR="005D1773">
        <w:t>ion</w:t>
      </w:r>
    </w:p>
    <w:p w14:paraId="1F03CA2E" w14:textId="77777777" w:rsidR="00AA7801" w:rsidRDefault="00AA7801" w:rsidP="00AA7801">
      <w:r>
        <w:t xml:space="preserve">Consider the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t xml:space="preserve"> If we use this set to form two-character strings we have the following situation For each of the three possible values of the first slot we have 3 possible values for the second slot.</w:t>
      </w:r>
    </w:p>
    <w:p w14:paraId="6F6FF923" w14:textId="77777777" w:rsidR="00AA7801" w:rsidRDefault="00AA7801" w:rsidP="00AA7801">
      <w:r w:rsidRPr="00E06A53">
        <w:rPr>
          <w:noProof/>
        </w:rPr>
        <w:drawing>
          <wp:inline distT="0" distB="0" distL="0" distR="0" wp14:anchorId="1540F36D" wp14:editId="77C75B4F">
            <wp:extent cx="5693134" cy="9946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874" cy="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6EC" w14:textId="77777777" w:rsidR="00AA7801" w:rsidRDefault="00AA7801" w:rsidP="00AA780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permutations. </w:t>
      </w:r>
      <w:r w:rsidRPr="00464C09">
        <w:t>In full ge</w:t>
      </w:r>
      <w:r>
        <w:t xml:space="preserve">nerality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ways of forming different k-strings over a Set of size </w:t>
      </w:r>
      <m:oMath>
        <m:r>
          <w:rPr>
            <w:rFonts w:ascii="Cambria Math" w:hAnsi="Cambria Math"/>
          </w:rPr>
          <m:t>n</m:t>
        </m:r>
      </m:oMath>
      <w:r>
        <w:t xml:space="preserve"> .Order is important so we can think of k-strings as permutations with repetition. The following code shows how we can generate the k-strings very simply using recursion.</w:t>
      </w:r>
    </w:p>
    <w:p w14:paraId="126BA218" w14:textId="037FD691" w:rsidR="00AA7801" w:rsidRDefault="00345A7F" w:rsidP="00AA7801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573DE9" wp14:editId="578A6E10">
                <wp:simplePos x="0" y="0"/>
                <wp:positionH relativeFrom="column">
                  <wp:posOffset>1635809</wp:posOffset>
                </wp:positionH>
                <wp:positionV relativeFrom="paragraph">
                  <wp:posOffset>4578254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AC371" id="Ink 3" o:spid="_x0000_s1026" type="#_x0000_t75" style="position:absolute;margin-left:128.1pt;margin-top:359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73GKBAQAAJgMAAA4AAAAAAAAA&#10;AAAAAAAAPAIAAGRycy9lMm9Eb2MueG1sUEsBAi0AFAAGAAgAAAAhAEDeUH26AQAAXQQAABAAAAAA&#10;AAAAAAAAAAAA6QMAAGRycy9pbmsvaW5rMS54bWxQSwECLQAUAAYACAAAACEAXF1X0uQAAAALAQAA&#10;DwAAAAAAAAAAAAAAAADR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 w:rsidR="00AA7801">
        <w:br w:type="page"/>
      </w:r>
    </w:p>
    <w:p w14:paraId="51193EA1" w14:textId="7E642193" w:rsidR="00AA7801" w:rsidRDefault="00AB6982" w:rsidP="009046EB">
      <w:pPr>
        <w:pStyle w:val="Heading2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690F9E" wp14:editId="76C579B4">
                <wp:simplePos x="0" y="0"/>
                <wp:positionH relativeFrom="column">
                  <wp:posOffset>1794569</wp:posOffset>
                </wp:positionH>
                <wp:positionV relativeFrom="paragraph">
                  <wp:posOffset>-298757</wp:posOffset>
                </wp:positionV>
                <wp:extent cx="16560" cy="7920"/>
                <wp:effectExtent l="57150" t="57150" r="4064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E4358" id="Ink 2" o:spid="_x0000_s1026" type="#_x0000_t75" style="position:absolute;margin-left:140.6pt;margin-top:-24.2pt;width:2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Rw1yFAQAAKQMAAA4AAAAAAAAAAAAAAAAAPAIAAGRycy9lMm9Eb2MueG1sUEsBAi0AFAAGAAgA&#10;AAAhAOBecd7OAQAAeQQAABAAAAAAAAAAAAAAAAAA7QMAAGRycy9pbmsvaW5rMS54bWxQSwECLQAU&#10;AAYACAAAACEAToUGPOEAAAALAQAADwAAAAAAAAAAAAAAAADp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 w:rsidR="00AA7801">
        <w:t xml:space="preserve">Algorithm </w:t>
      </w:r>
      <w:r w:rsidR="009046EB">
        <w:t>One</w:t>
      </w:r>
    </w:p>
    <w:p w14:paraId="1B641E70" w14:textId="62227BDD" w:rsidR="00A22D4E" w:rsidRDefault="00A22D4E" w:rsidP="00AA7801">
      <w:pPr>
        <w:rPr>
          <w:rFonts w:ascii="Courier New" w:hAnsi="Courier New"/>
          <w:noProof/>
          <w:sz w:val="20"/>
          <w:lang w:eastAsia="fi-FI"/>
        </w:rPr>
      </w:pPr>
      <w:r>
        <w:rPr>
          <w:rFonts w:ascii="Courier New" w:hAnsi="Courier New"/>
          <w:noProof/>
          <w:sz w:val="20"/>
          <w:lang w:eastAsia="fi-FI"/>
        </w:rPr>
        <w:t>…</w:t>
      </w:r>
      <w:r w:rsidRPr="00A22D4E">
        <w:rPr>
          <w:rFonts w:ascii="Courier New" w:hAnsi="Courier New"/>
          <w:noProof/>
          <w:sz w:val="20"/>
          <w:lang w:eastAsia="fi-FI"/>
        </w:rPr>
        <w:t>\bitbucket\linqpad\Queries\algorithms\combinatorics\1.k-strings\Algorithm 1 (Iterative).linq</w:t>
      </w:r>
    </w:p>
    <w:p w14:paraId="50847D68" w14:textId="7A25E8E2" w:rsidR="00AA7801" w:rsidRDefault="00AA7801" w:rsidP="00AA7801">
      <w:r>
        <w:t>This algorithm is based on incrementing integers.</w:t>
      </w:r>
    </w:p>
    <w:p w14:paraId="05CBCD3C" w14:textId="77777777" w:rsidR="00AA7801" w:rsidRPr="0033732A" w:rsidRDefault="00AA7801" w:rsidP="00AA7801">
      <w:r w:rsidRPr="001661C8">
        <w:rPr>
          <w:noProof/>
        </w:rPr>
        <w:drawing>
          <wp:inline distT="0" distB="0" distL="0" distR="0" wp14:anchorId="3600A263" wp14:editId="5162848F">
            <wp:extent cx="1472540" cy="5066237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5076" cy="50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117" w14:textId="77777777" w:rsidR="00AA7801" w:rsidRDefault="00AA7801" w:rsidP="00AA7801">
      <w:pPr>
        <w:pStyle w:val="SourceCode"/>
        <w:rPr>
          <w:color w:val="0000FF"/>
          <w:sz w:val="18"/>
          <w:szCs w:val="18"/>
        </w:rPr>
      </w:pPr>
    </w:p>
    <w:p w14:paraId="21A12556" w14:textId="77777777" w:rsidR="00AA7801" w:rsidRDefault="00AA7801" w:rsidP="00AA7801">
      <w:pPr>
        <w:rPr>
          <w:rFonts w:ascii="Courier New" w:hAnsi="Courier New" w:cs="Consolas"/>
          <w:noProof/>
          <w:color w:val="0000FF"/>
          <w:sz w:val="18"/>
          <w:szCs w:val="18"/>
          <w:shd w:val="clear" w:color="auto" w:fill="FFFFFF"/>
        </w:rPr>
      </w:pPr>
      <w:r>
        <w:rPr>
          <w:color w:val="0000FF"/>
          <w:sz w:val="18"/>
          <w:szCs w:val="18"/>
        </w:rPr>
        <w:br w:type="page"/>
      </w:r>
    </w:p>
    <w:p w14:paraId="31A343DF" w14:textId="77777777" w:rsidR="0012631F" w:rsidRPr="00554AB0" w:rsidRDefault="0012631F" w:rsidP="00AC3F39">
      <w:pPr>
        <w:pStyle w:val="SourceCode"/>
        <w:ind w:left="0"/>
        <w:rPr>
          <w:rFonts w:eastAsiaTheme="minorHAnsi"/>
          <w:sz w:val="16"/>
          <w:szCs w:val="16"/>
          <w:lang w:eastAsia="en-US"/>
        </w:rPr>
      </w:pPr>
      <w:bookmarkStart w:id="0" w:name="OLE_LINK1"/>
      <w:r w:rsidRPr="00554AB0">
        <w:rPr>
          <w:rFonts w:eastAsiaTheme="minorHAnsi"/>
          <w:color w:val="0000FF"/>
          <w:sz w:val="16"/>
          <w:szCs w:val="16"/>
          <w:lang w:eastAsia="en-US"/>
        </w:rPr>
        <w:lastRenderedPageBreak/>
        <w:t>public</w:t>
      </w:r>
      <w:r w:rsidRPr="00554AB0">
        <w:rPr>
          <w:rFonts w:eastAsiaTheme="minorHAnsi"/>
          <w:sz w:val="16"/>
          <w:szCs w:val="16"/>
          <w:lang w:eastAsia="en-US"/>
        </w:rPr>
        <w:t xml:space="preserve">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static</w:t>
      </w:r>
      <w:r w:rsidRPr="00554AB0">
        <w:rPr>
          <w:rFonts w:eastAsiaTheme="minorHAnsi"/>
          <w:sz w:val="16"/>
          <w:szCs w:val="16"/>
          <w:lang w:eastAsia="en-US"/>
        </w:rPr>
        <w:t xml:space="preserve"> IEnumerable&lt;T[]&gt; GenerateKStrings&lt;T&gt;( T[] S,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kStringLength)</w:t>
      </w:r>
    </w:p>
    <w:p w14:paraId="5F6F831F" w14:textId="77777777" w:rsidR="0012631F" w:rsidRPr="00554AB0" w:rsidRDefault="0012631F" w:rsidP="00AC3F39">
      <w:pPr>
        <w:pStyle w:val="SourceCode"/>
        <w:ind w:left="0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>{</w:t>
      </w:r>
    </w:p>
    <w:p w14:paraId="5406368B" w14:textId="2A7DF6EB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There are n^k k-strings of a set of n items</w:t>
      </w:r>
    </w:p>
    <w:p w14:paraId="0D675D1F" w14:textId="3D7667B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numKStrings = (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>)Math.Pow(S.Length,kStringLength);</w:t>
      </w:r>
    </w:p>
    <w:p w14:paraId="516C33F2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</w:p>
    <w:p w14:paraId="3F11A1E8" w14:textId="0275C93A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Holds a k-digit number where each digit is of a base equal to </w:t>
      </w:r>
    </w:p>
    <w:p w14:paraId="227D16B4" w14:textId="7BB55F34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the number of elements in the set S. So if there are two </w:t>
      </w:r>
    </w:p>
    <w:p w14:paraId="33DCAD91" w14:textId="78124361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character in S,the digits in this number are binary.</w:t>
      </w:r>
    </w:p>
    <w:p w14:paraId="33FB53AA" w14:textId="6FAFC9F6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</w:t>
      </w:r>
    </w:p>
    <w:p w14:paraId="4BC57F3E" w14:textId="45E3C79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Each digit forms a index into S telling us exactly which</w:t>
      </w:r>
    </w:p>
    <w:p w14:paraId="72AF493C" w14:textId="4E6CFB5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element of the S forms the character at the correspondong location</w:t>
      </w:r>
    </w:p>
    <w:p w14:paraId="49996939" w14:textId="45F332BD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in the current kstring. So if we had k=3 and S{'a','b'} then</w:t>
      </w:r>
    </w:p>
    <w:p w14:paraId="1D66953D" w14:textId="1DEE5959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a seqIndices of {0,1,1} would correspond to the k-string of </w:t>
      </w:r>
    </w:p>
    <w:p w14:paraId="0377FD5C" w14:textId="5BE67942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9600"/>
          <w:sz w:val="16"/>
          <w:szCs w:val="16"/>
          <w:lang w:eastAsia="en-US"/>
        </w:rPr>
        <w:t>// {'a','b','c'}</w:t>
      </w:r>
    </w:p>
    <w:p w14:paraId="2D3F6EBE" w14:textId="33C6AF3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[] seqIndices =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new</w:t>
      </w:r>
      <w:r w:rsidRPr="00554AB0">
        <w:rPr>
          <w:rFonts w:eastAsiaTheme="minorHAnsi"/>
          <w:sz w:val="16"/>
          <w:szCs w:val="16"/>
          <w:lang w:eastAsia="en-US"/>
        </w:rPr>
        <w:t xml:space="preserve">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>[kStringLength];</w:t>
      </w:r>
    </w:p>
    <w:p w14:paraId="75882AF7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03E52B90" w14:textId="683CD3C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color w:val="0000FF"/>
          <w:sz w:val="16"/>
          <w:szCs w:val="16"/>
          <w:lang w:eastAsia="en-US"/>
        </w:rPr>
        <w:t>for</w:t>
      </w:r>
      <w:r w:rsidRPr="00554AB0">
        <w:rPr>
          <w:rFonts w:eastAsiaTheme="minorHAnsi"/>
          <w:sz w:val="16"/>
          <w:szCs w:val="16"/>
          <w:lang w:eastAsia="en-US"/>
        </w:rPr>
        <w:t xml:space="preserve"> (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kStringNumber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 kStringNumber &lt;= numKStrings-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1</w:t>
      </w:r>
      <w:r w:rsidRPr="00554AB0">
        <w:rPr>
          <w:rFonts w:eastAsiaTheme="minorHAnsi"/>
          <w:sz w:val="16"/>
          <w:szCs w:val="16"/>
          <w:lang w:eastAsia="en-US"/>
        </w:rPr>
        <w:t>; kStringNumber++)</w:t>
      </w:r>
    </w:p>
    <w:p w14:paraId="09C4E119" w14:textId="00966539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>{</w:t>
      </w:r>
    </w:p>
    <w:p w14:paraId="60FC2EE2" w14:textId="24B5F7F4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Generate the current k-string by using the elements</w:t>
      </w:r>
    </w:p>
    <w:p w14:paraId="459F73C9" w14:textId="73F6009D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of seqIndices to index into S.</w:t>
      </w:r>
    </w:p>
    <w:p w14:paraId="1129BE23" w14:textId="3F827C7C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 xml:space="preserve">T[] kString =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new</w:t>
      </w:r>
      <w:r w:rsidRPr="00554AB0">
        <w:rPr>
          <w:rFonts w:eastAsiaTheme="minorHAnsi"/>
          <w:sz w:val="16"/>
          <w:szCs w:val="16"/>
          <w:lang w:eastAsia="en-US"/>
        </w:rPr>
        <w:t xml:space="preserve"> T[kStringLength];</w:t>
      </w:r>
    </w:p>
    <w:p w14:paraId="09700F92" w14:textId="0BEE836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for</w:t>
      </w:r>
      <w:r w:rsidRPr="00554AB0">
        <w:rPr>
          <w:rFonts w:eastAsiaTheme="minorHAnsi"/>
          <w:sz w:val="16"/>
          <w:szCs w:val="16"/>
          <w:lang w:eastAsia="en-US"/>
        </w:rPr>
        <w:t xml:space="preserve"> (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i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 i &lt; kStringLength; i++)</w:t>
      </w:r>
    </w:p>
    <w:p w14:paraId="2B121920" w14:textId="5834D964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sz w:val="16"/>
          <w:szCs w:val="16"/>
          <w:lang w:eastAsia="en-US"/>
        </w:rPr>
        <w:tab/>
        <w:t>kString[i] = S[seqIndices[i]];</w:t>
      </w:r>
    </w:p>
    <w:p w14:paraId="705AA63B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60A81BD2" w14:textId="7E84C7A3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Return the k-string.</w:t>
      </w:r>
    </w:p>
    <w:p w14:paraId="2C4020D4" w14:textId="46EBB126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yield</w:t>
      </w:r>
      <w:r w:rsidRPr="00554AB0">
        <w:rPr>
          <w:rFonts w:eastAsiaTheme="minorHAnsi"/>
          <w:sz w:val="16"/>
          <w:szCs w:val="16"/>
          <w:lang w:eastAsia="en-US"/>
        </w:rPr>
        <w:t xml:space="preserve"> </w:t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return</w:t>
      </w:r>
      <w:r w:rsidRPr="00554AB0">
        <w:rPr>
          <w:rFonts w:eastAsiaTheme="minorHAnsi"/>
          <w:sz w:val="16"/>
          <w:szCs w:val="16"/>
          <w:lang w:eastAsia="en-US"/>
        </w:rPr>
        <w:t xml:space="preserve"> kString;</w:t>
      </w:r>
    </w:p>
    <w:p w14:paraId="3338412E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10294539" w14:textId="5AF7DF3C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In this algorithm we treat  the indices array as an</w:t>
      </w:r>
    </w:p>
    <w:p w14:paraId="1A516870" w14:textId="723BF83B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n-digit number where the base of each digit is determined by the</w:t>
      </w:r>
    </w:p>
    <w:p w14:paraId="4020442A" w14:textId="01AEDDCF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number of elements in S.</w:t>
      </w:r>
    </w:p>
    <w:p w14:paraId="30E3D0EE" w14:textId="2C7FF0B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Moving to the next n-tuple is then a  case of incrementing the </w:t>
      </w:r>
    </w:p>
    <w:p w14:paraId="2ED313DA" w14:textId="434378C0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 xml:space="preserve">// n-digit number held in seqIndices. To this we need to take care of </w:t>
      </w:r>
    </w:p>
    <w:p w14:paraId="72AD606B" w14:textId="0E7C326C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>// overflow which is what the following loop condition does.</w:t>
      </w:r>
      <w:r w:rsidRPr="00554AB0">
        <w:rPr>
          <w:rFonts w:eastAsiaTheme="minorHAnsi"/>
          <w:color w:val="009600"/>
          <w:sz w:val="16"/>
          <w:szCs w:val="16"/>
          <w:lang w:eastAsia="en-US"/>
        </w:rPr>
        <w:tab/>
      </w:r>
      <w:r w:rsidRPr="00554AB0">
        <w:rPr>
          <w:rFonts w:eastAsiaTheme="minorHAnsi"/>
          <w:color w:val="009600"/>
          <w:sz w:val="16"/>
          <w:szCs w:val="16"/>
          <w:lang w:eastAsia="en-US"/>
        </w:rPr>
        <w:tab/>
      </w:r>
    </w:p>
    <w:p w14:paraId="0058DAFE" w14:textId="30F4CC3F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int</w:t>
      </w:r>
      <w:r w:rsidRPr="00554AB0">
        <w:rPr>
          <w:rFonts w:eastAsiaTheme="minorHAnsi"/>
          <w:sz w:val="16"/>
          <w:szCs w:val="16"/>
          <w:lang w:eastAsia="en-US"/>
        </w:rPr>
        <w:t xml:space="preserve"> digitIdx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</w:t>
      </w:r>
    </w:p>
    <w:p w14:paraId="6BD5E7F6" w14:textId="7B757B01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color w:val="0000FF"/>
          <w:sz w:val="16"/>
          <w:szCs w:val="16"/>
          <w:lang w:eastAsia="en-US"/>
        </w:rPr>
        <w:t>while</w:t>
      </w:r>
      <w:r w:rsidRPr="00554AB0">
        <w:rPr>
          <w:rFonts w:eastAsiaTheme="minorHAnsi"/>
          <w:sz w:val="16"/>
          <w:szCs w:val="16"/>
          <w:lang w:eastAsia="en-US"/>
        </w:rPr>
        <w:t xml:space="preserve"> (</w:t>
      </w:r>
      <w:r w:rsidR="00CC0537" w:rsidRPr="00554AB0">
        <w:rPr>
          <w:rFonts w:eastAsiaTheme="minorHAnsi"/>
          <w:sz w:val="16"/>
          <w:szCs w:val="16"/>
          <w:lang w:eastAsia="en-US"/>
        </w:rPr>
        <w:t xml:space="preserve">digitIdx </w:t>
      </w:r>
      <w:r w:rsidRPr="00554AB0">
        <w:rPr>
          <w:rFonts w:eastAsiaTheme="minorHAnsi"/>
          <w:sz w:val="16"/>
          <w:szCs w:val="16"/>
          <w:lang w:eastAsia="en-US"/>
        </w:rPr>
        <w:t xml:space="preserve">&lt;= seqIndices.Length -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2</w:t>
      </w:r>
      <w:r w:rsidRPr="00554AB0">
        <w:rPr>
          <w:rFonts w:eastAsiaTheme="minorHAnsi"/>
          <w:sz w:val="16"/>
          <w:szCs w:val="16"/>
          <w:lang w:eastAsia="en-US"/>
        </w:rPr>
        <w:t xml:space="preserve"> &amp;&amp; seqIndices[</w:t>
      </w:r>
      <w:r w:rsidR="00CC0537" w:rsidRPr="00554AB0">
        <w:rPr>
          <w:rFonts w:eastAsiaTheme="minorHAnsi"/>
          <w:sz w:val="16"/>
          <w:szCs w:val="16"/>
          <w:lang w:eastAsia="en-US"/>
        </w:rPr>
        <w:t>digitIdx</w:t>
      </w:r>
      <w:r w:rsidRPr="00554AB0">
        <w:rPr>
          <w:rFonts w:eastAsiaTheme="minorHAnsi"/>
          <w:sz w:val="16"/>
          <w:szCs w:val="16"/>
          <w:lang w:eastAsia="en-US"/>
        </w:rPr>
        <w:t>] == (S.Length-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1</w:t>
      </w:r>
      <w:r w:rsidRPr="00554AB0">
        <w:rPr>
          <w:rFonts w:eastAsiaTheme="minorHAnsi"/>
          <w:sz w:val="16"/>
          <w:szCs w:val="16"/>
          <w:lang w:eastAsia="en-US"/>
        </w:rPr>
        <w:t>))</w:t>
      </w:r>
    </w:p>
    <w:p w14:paraId="0830B039" w14:textId="2BEBAB8F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{</w:t>
      </w:r>
    </w:p>
    <w:p w14:paraId="4EE53321" w14:textId="420C8BBE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sz w:val="16"/>
          <w:szCs w:val="16"/>
          <w:lang w:eastAsia="en-US"/>
        </w:rPr>
        <w:tab/>
        <w:t>seqIndices[</w:t>
      </w:r>
      <w:r w:rsidR="00CC0537" w:rsidRPr="00554AB0">
        <w:rPr>
          <w:rFonts w:eastAsiaTheme="minorHAnsi"/>
          <w:sz w:val="16"/>
          <w:szCs w:val="16"/>
          <w:lang w:eastAsia="en-US"/>
        </w:rPr>
        <w:t>digitIdx</w:t>
      </w:r>
      <w:r w:rsidRPr="00554AB0">
        <w:rPr>
          <w:rFonts w:eastAsiaTheme="minorHAnsi"/>
          <w:sz w:val="16"/>
          <w:szCs w:val="16"/>
          <w:lang w:eastAsia="en-US"/>
        </w:rPr>
        <w:t xml:space="preserve">] = </w:t>
      </w:r>
      <w:r w:rsidRPr="00554AB0">
        <w:rPr>
          <w:rFonts w:eastAsiaTheme="minorHAnsi"/>
          <w:color w:val="C81EFA"/>
          <w:sz w:val="16"/>
          <w:szCs w:val="16"/>
          <w:lang w:eastAsia="en-US"/>
        </w:rPr>
        <w:t>0</w:t>
      </w:r>
      <w:r w:rsidRPr="00554AB0">
        <w:rPr>
          <w:rFonts w:eastAsiaTheme="minorHAnsi"/>
          <w:sz w:val="16"/>
          <w:szCs w:val="16"/>
          <w:lang w:eastAsia="en-US"/>
        </w:rPr>
        <w:t>;</w:t>
      </w:r>
    </w:p>
    <w:p w14:paraId="49E74A36" w14:textId="1B404741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</w:r>
      <w:r w:rsidRPr="00554AB0">
        <w:rPr>
          <w:rFonts w:eastAsiaTheme="minorHAnsi"/>
          <w:sz w:val="16"/>
          <w:szCs w:val="16"/>
          <w:lang w:eastAsia="en-US"/>
        </w:rPr>
        <w:tab/>
        <w:t>digitIdxToIncrement++;</w:t>
      </w:r>
    </w:p>
    <w:p w14:paraId="4916CF8F" w14:textId="0BFA5B56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}</w:t>
      </w:r>
    </w:p>
    <w:p w14:paraId="182B6F59" w14:textId="77777777" w:rsidR="00AC3F39" w:rsidRDefault="00AC3F39" w:rsidP="0012631F">
      <w:pPr>
        <w:pStyle w:val="SourceCode"/>
        <w:rPr>
          <w:rFonts w:eastAsiaTheme="minorHAnsi"/>
          <w:sz w:val="16"/>
          <w:szCs w:val="16"/>
          <w:lang w:eastAsia="en-US"/>
        </w:rPr>
      </w:pPr>
    </w:p>
    <w:p w14:paraId="39DB726C" w14:textId="555B7648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seqIndices[digitIdxToIncrement]++;</w:t>
      </w:r>
    </w:p>
    <w:p w14:paraId="32C17A58" w14:textId="77777777" w:rsidR="0012631F" w:rsidRPr="00554AB0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ab/>
        <w:t>}</w:t>
      </w:r>
    </w:p>
    <w:p w14:paraId="3599120A" w14:textId="2DF6B52A" w:rsidR="00AA7801" w:rsidRDefault="0012631F" w:rsidP="0012631F">
      <w:pPr>
        <w:pStyle w:val="SourceCode"/>
        <w:rPr>
          <w:rFonts w:eastAsiaTheme="minorHAnsi"/>
          <w:sz w:val="16"/>
          <w:szCs w:val="16"/>
          <w:lang w:eastAsia="en-US"/>
        </w:rPr>
      </w:pPr>
      <w:r w:rsidRPr="00554AB0">
        <w:rPr>
          <w:rFonts w:eastAsiaTheme="minorHAnsi"/>
          <w:sz w:val="16"/>
          <w:szCs w:val="16"/>
          <w:lang w:eastAsia="en-US"/>
        </w:rPr>
        <w:t>}</w:t>
      </w:r>
    </w:p>
    <w:bookmarkEnd w:id="0"/>
    <w:p w14:paraId="6C90EAE4" w14:textId="77777777" w:rsidR="00F76C6F" w:rsidRPr="00554AB0" w:rsidRDefault="00F76C6F" w:rsidP="0012631F">
      <w:pPr>
        <w:pStyle w:val="SourceCode"/>
        <w:rPr>
          <w:sz w:val="16"/>
          <w:szCs w:val="16"/>
        </w:rPr>
      </w:pPr>
    </w:p>
    <w:p w14:paraId="4C55DE60" w14:textId="1864B681" w:rsidR="00AA7801" w:rsidRPr="00595D6D" w:rsidRDefault="00AA7801" w:rsidP="00AA7801">
      <w:r>
        <w:t xml:space="preserve">The runtime of this algorithm is clearly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sectPr w:rsidR="00AA7801" w:rsidRPr="00595D6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B998A" w14:textId="77777777" w:rsidR="00137A0B" w:rsidRDefault="00137A0B" w:rsidP="00DC0620">
      <w:r>
        <w:separator/>
      </w:r>
    </w:p>
  </w:endnote>
  <w:endnote w:type="continuationSeparator" w:id="0">
    <w:p w14:paraId="48737486" w14:textId="77777777" w:rsidR="00137A0B" w:rsidRDefault="00137A0B" w:rsidP="00DC0620">
      <w:r>
        <w:continuationSeparator/>
      </w:r>
    </w:p>
  </w:endnote>
  <w:endnote w:type="continuationNotice" w:id="1">
    <w:p w14:paraId="03175C9D" w14:textId="77777777" w:rsidR="00137A0B" w:rsidRDefault="00137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E9CA6" w14:textId="77777777" w:rsidR="00137A0B" w:rsidRDefault="00137A0B" w:rsidP="00DC0620">
      <w:r>
        <w:separator/>
      </w:r>
    </w:p>
  </w:footnote>
  <w:footnote w:type="continuationSeparator" w:id="0">
    <w:p w14:paraId="584A5563" w14:textId="77777777" w:rsidR="00137A0B" w:rsidRDefault="00137A0B" w:rsidP="00DC0620">
      <w:r>
        <w:continuationSeparator/>
      </w:r>
    </w:p>
  </w:footnote>
  <w:footnote w:type="continuationNotice" w:id="1">
    <w:p w14:paraId="2DFBC464" w14:textId="77777777" w:rsidR="00137A0B" w:rsidRDefault="00137A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5E8A38C" w:rsidR="003C6075" w:rsidRDefault="00731852">
    <w:pPr>
      <w:pStyle w:val="Header"/>
    </w:pPr>
    <w:r>
      <w:t>Kenny R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4F4E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31F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A0B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874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309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6EE3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1AF9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5A7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1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AB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4CC8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773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216E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291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852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EAD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4595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6EB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4E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A7801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982"/>
    <w:rsid w:val="00AB6D09"/>
    <w:rsid w:val="00AB6EC5"/>
    <w:rsid w:val="00AC164D"/>
    <w:rsid w:val="00AC16DC"/>
    <w:rsid w:val="00AC2E69"/>
    <w:rsid w:val="00AC3218"/>
    <w:rsid w:val="00AC32C4"/>
    <w:rsid w:val="00AC3B04"/>
    <w:rsid w:val="00AC3F39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6C2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95A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537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0EB4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1B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37F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020B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46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6C6F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0821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6F03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5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85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52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31852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31852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3185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318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3185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85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185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185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3185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3185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3185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5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5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5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3185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3185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3185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3185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3185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3185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3185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3185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3185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85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31852"/>
    <w:rPr>
      <w:b/>
    </w:rPr>
  </w:style>
  <w:style w:type="numbering" w:customStyle="1" w:styleId="KennysListStyles">
    <w:name w:val="KennysListStyles"/>
    <w:uiPriority w:val="99"/>
    <w:rsid w:val="0073185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31852"/>
    <w:rPr>
      <w:b/>
    </w:rPr>
  </w:style>
  <w:style w:type="paragraph" w:customStyle="1" w:styleId="Answer">
    <w:name w:val="Answer"/>
    <w:basedOn w:val="Normal"/>
    <w:qFormat/>
    <w:rsid w:val="0073185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3185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31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3185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3185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31852"/>
    <w:rPr>
      <w:smallCaps/>
    </w:rPr>
  </w:style>
  <w:style w:type="paragraph" w:customStyle="1" w:styleId="SourceCodeCaption">
    <w:name w:val="Source Code Caption"/>
    <w:basedOn w:val="Normal"/>
    <w:rsid w:val="0073185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3185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3185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185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3185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31852"/>
    <w:rPr>
      <w:b/>
      <w:smallCaps/>
    </w:rPr>
  </w:style>
  <w:style w:type="paragraph" w:customStyle="1" w:styleId="NumberedList">
    <w:name w:val="Numbered List"/>
    <w:basedOn w:val="Normal"/>
    <w:qFormat/>
    <w:rsid w:val="0073185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3185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3185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31852"/>
  </w:style>
  <w:style w:type="paragraph" w:styleId="ListNumber">
    <w:name w:val="List Number"/>
    <w:basedOn w:val="Normal"/>
    <w:uiPriority w:val="99"/>
    <w:unhideWhenUsed/>
    <w:rsid w:val="0073185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3185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3185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3185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3185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318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3185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3185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3185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3185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3185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3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5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31852"/>
    <w:rPr>
      <w:smallCaps/>
    </w:rPr>
  </w:style>
  <w:style w:type="paragraph" w:customStyle="1" w:styleId="TableCellNormal">
    <w:name w:val="Table Cell Normal"/>
    <w:basedOn w:val="Normal"/>
    <w:qFormat/>
    <w:rsid w:val="0073185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3185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3185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3185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3185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3185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3185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3185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31852"/>
    <w:rPr>
      <w:i/>
      <w:iCs/>
    </w:rPr>
  </w:style>
  <w:style w:type="character" w:customStyle="1" w:styleId="CommandChar">
    <w:name w:val="Command Char"/>
    <w:basedOn w:val="DefaultParagraphFont"/>
    <w:link w:val="Command"/>
    <w:rsid w:val="0073185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3185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3185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3185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3185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3185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3185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31852"/>
    <w:pPr>
      <w:spacing w:after="0"/>
      <w:ind w:left="924" w:hanging="357"/>
    </w:pPr>
  </w:style>
  <w:style w:type="paragraph" w:customStyle="1" w:styleId="a">
    <w:name w:val="`"/>
    <w:basedOn w:val="Normal"/>
    <w:qFormat/>
    <w:rsid w:val="0073185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3185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3185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3185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31852"/>
    <w:rPr>
      <w:b/>
      <w:smallCaps/>
    </w:rPr>
  </w:style>
  <w:style w:type="table" w:customStyle="1" w:styleId="SimpleDefinition">
    <w:name w:val="SimpleDefinition"/>
    <w:basedOn w:val="TableNormal"/>
    <w:uiPriority w:val="99"/>
    <w:rsid w:val="0073185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3185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3185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3185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31852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3185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3185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3185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31852"/>
    <w:rPr>
      <w:color w:val="4BACC6" w:themeColor="accent5"/>
    </w:rPr>
  </w:style>
  <w:style w:type="paragraph" w:customStyle="1" w:styleId="ToDoSection">
    <w:name w:val="ToDo Section"/>
    <w:basedOn w:val="Heading1"/>
    <w:qFormat/>
    <w:rsid w:val="00731852"/>
  </w:style>
  <w:style w:type="paragraph" w:customStyle="1" w:styleId="ToDoQuestionHeader">
    <w:name w:val="ToDo Question Header"/>
    <w:basedOn w:val="Question"/>
    <w:qFormat/>
    <w:rsid w:val="00731852"/>
  </w:style>
  <w:style w:type="paragraph" w:customStyle="1" w:styleId="ToDoDetails">
    <w:name w:val="ToDoDetails"/>
    <w:basedOn w:val="Normal"/>
    <w:qFormat/>
    <w:rsid w:val="00731852"/>
  </w:style>
  <w:style w:type="paragraph" w:customStyle="1" w:styleId="CodeExampleCode">
    <w:name w:val="Code Example Code"/>
    <w:basedOn w:val="Normal"/>
    <w:rsid w:val="0073185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3185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3185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3185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31852"/>
  </w:style>
  <w:style w:type="paragraph" w:customStyle="1" w:styleId="questionsubsection2">
    <w:name w:val="question sub section 2"/>
    <w:basedOn w:val="Heading4"/>
    <w:qFormat/>
    <w:rsid w:val="00731852"/>
  </w:style>
  <w:style w:type="paragraph" w:customStyle="1" w:styleId="ListBulletHeader2">
    <w:name w:val="List Bullet Header 2"/>
    <w:basedOn w:val="Normal"/>
    <w:next w:val="ListBullet"/>
    <w:qFormat/>
    <w:rsid w:val="0073185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3185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3185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3185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31852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31852"/>
    <w:pPr>
      <w:ind w:left="480"/>
    </w:pPr>
  </w:style>
  <w:style w:type="paragraph" w:customStyle="1" w:styleId="Keyword">
    <w:name w:val="Keyword"/>
    <w:basedOn w:val="Strong1"/>
    <w:link w:val="KeywordChar"/>
    <w:qFormat/>
    <w:rsid w:val="00731852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31852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5:18:17.22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0 32767,'21'0'0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5:34:47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0 1 32767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8T15:30:4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32767,'22'0'0,"-22"-22"0,23 22 0</inkml:trace>
</inkml:ink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13288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356</cp:revision>
  <cp:lastPrinted>2021-03-09T08:21:00Z</cp:lastPrinted>
  <dcterms:created xsi:type="dcterms:W3CDTF">2019-05-30T19:33:00Z</dcterms:created>
  <dcterms:modified xsi:type="dcterms:W3CDTF">2021-03-09T08:24:00Z</dcterms:modified>
</cp:coreProperties>
</file>