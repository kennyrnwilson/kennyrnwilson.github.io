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1A26C54A" w:rsidR="00CE23AA" w:rsidRDefault="00460F5D" w:rsidP="0036239E">
      <w:pPr>
        <w:pStyle w:val="DocumentTitle"/>
        <w:ind w:firstLine="0"/>
      </w:pPr>
      <w:r>
        <w:t>MongoD</w:t>
      </w:r>
      <w:r w:rsidR="007B0307">
        <w:t>B</w:t>
      </w:r>
    </w:p>
    <w:p w14:paraId="3D80E79C" w14:textId="77777777" w:rsidR="00BD04E8" w:rsidRDefault="00BD04E8" w:rsidP="00BD04E8"/>
    <w:p w14:paraId="73A040D4" w14:textId="77777777" w:rsidR="0065136D" w:rsidRDefault="0065136D" w:rsidP="0065136D">
      <w:pPr>
        <w:pStyle w:val="Heading2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2A903A20" w14:textId="53629A73" w:rsidR="00187598" w:rsidRDefault="00A24422" w:rsidP="0065136D">
      <w:pPr>
        <w:pStyle w:val="ContainsSection"/>
      </w:pPr>
      <w:hyperlink w:anchor="_Cheat_Sheet" w:history="1">
        <w:r w:rsidR="00727F55" w:rsidRPr="00727F55">
          <w:rPr>
            <w:rStyle w:val="Hyperlink"/>
            <w:rFonts w:cstheme="minorBidi"/>
          </w:rPr>
          <w:t>Cheat Sheet</w:t>
        </w:r>
      </w:hyperlink>
    </w:p>
    <w:p w14:paraId="08CC0E97" w14:textId="48769E6B" w:rsidR="00727F55" w:rsidRDefault="00A24422" w:rsidP="0065136D">
      <w:pPr>
        <w:pStyle w:val="ContainsSection"/>
      </w:pPr>
      <w:hyperlink w:anchor="_Queries" w:history="1">
        <w:r w:rsidR="00727F55" w:rsidRPr="00727F55">
          <w:rPr>
            <w:rStyle w:val="Hyperlink"/>
            <w:rFonts w:cstheme="minorBidi"/>
          </w:rPr>
          <w:t>Queries</w:t>
        </w:r>
      </w:hyperlink>
    </w:p>
    <w:p w14:paraId="22E64D76" w14:textId="77777777" w:rsidR="0065136D" w:rsidRPr="006C7A76" w:rsidRDefault="0065136D" w:rsidP="0065136D">
      <w:pPr>
        <w:pStyle w:val="ContainsEnd"/>
      </w:pPr>
    </w:p>
    <w:p w14:paraId="0922119A" w14:textId="4D964C74" w:rsidR="00AF68B8" w:rsidRDefault="00AF68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39F225F9" w14:textId="77777777" w:rsidR="00FF50B8" w:rsidRDefault="00FF50B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36E0B0C" w14:textId="51604ACD" w:rsidR="00651F25" w:rsidRDefault="00D7558B" w:rsidP="00E24169">
      <w:pPr>
        <w:pStyle w:val="Heading2"/>
      </w:pPr>
      <w:bookmarkStart w:id="0" w:name="_General"/>
      <w:bookmarkStart w:id="1" w:name="_Cheat_Sheet"/>
      <w:bookmarkEnd w:id="0"/>
      <w:bookmarkEnd w:id="1"/>
      <w:r>
        <w:lastRenderedPageBreak/>
        <w:t>Cheat Sheet</w:t>
      </w:r>
    </w:p>
    <w:p w14:paraId="76228BC3" w14:textId="58411440" w:rsidR="003307B8" w:rsidRPr="003307B8" w:rsidRDefault="003307B8" w:rsidP="00E24169">
      <w:pPr>
        <w:pStyle w:val="Heading3"/>
      </w:pPr>
      <w:r>
        <w:t>General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2552"/>
        <w:gridCol w:w="6786"/>
      </w:tblGrid>
      <w:tr w:rsidR="00651F25" w14:paraId="4013C603" w14:textId="77777777" w:rsidTr="0096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FAAA473" w14:textId="77777777" w:rsidR="00651F25" w:rsidRDefault="00651F25" w:rsidP="0011085A">
            <w:pPr>
              <w:pStyle w:val="TableCellNormal"/>
            </w:pPr>
          </w:p>
        </w:tc>
        <w:tc>
          <w:tcPr>
            <w:tcW w:w="6786" w:type="dxa"/>
          </w:tcPr>
          <w:p w14:paraId="1073A87F" w14:textId="77777777" w:rsidR="00651F25" w:rsidRPr="00F806B5" w:rsidRDefault="00651F25" w:rsidP="0011085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0753BC29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1A02B91" w14:textId="24EA2E38" w:rsidR="00651F25" w:rsidRPr="00F806B5" w:rsidRDefault="00651F25" w:rsidP="00651F25">
            <w:pPr>
              <w:pStyle w:val="TableCellNormal"/>
            </w:pPr>
            <w:r>
              <w:t>Binaries</w:t>
            </w:r>
          </w:p>
        </w:tc>
        <w:tc>
          <w:tcPr>
            <w:tcW w:w="6786" w:type="dxa"/>
            <w:vAlign w:val="top"/>
          </w:tcPr>
          <w:p w14:paraId="08B448A6" w14:textId="3DC0DEFA" w:rsidR="00651F25" w:rsidRPr="00F806B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AFC">
              <w:t>C:\Program Files\MongoDB\Server\4.4\bin</w:t>
            </w:r>
          </w:p>
        </w:tc>
      </w:tr>
      <w:tr w:rsidR="00651F25" w14:paraId="1BD9B786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618AF" w14:textId="7A4A4057" w:rsidR="00651F25" w:rsidRDefault="00651F25" w:rsidP="00651F25">
            <w:pPr>
              <w:pStyle w:val="TableCellNormal"/>
            </w:pPr>
            <w:r>
              <w:t>Default End</w:t>
            </w:r>
            <w:r w:rsidR="00EB4317">
              <w:t xml:space="preserve"> </w:t>
            </w:r>
            <w:r>
              <w:t>Point</w:t>
            </w:r>
          </w:p>
        </w:tc>
        <w:tc>
          <w:tcPr>
            <w:tcW w:w="6786" w:type="dxa"/>
          </w:tcPr>
          <w:p w14:paraId="11CDB65D" w14:textId="210657DC" w:rsidR="00651F25" w:rsidRDefault="00651F25" w:rsidP="002D4127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localhost:27017</w:t>
            </w:r>
          </w:p>
        </w:tc>
      </w:tr>
      <w:tr w:rsidR="000C0846" w14:paraId="338A5572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0AA9EB" w14:textId="1A45720C" w:rsidR="000C0846" w:rsidRDefault="000C0846" w:rsidP="00651F25">
            <w:pPr>
              <w:pStyle w:val="TableCellNormal"/>
            </w:pPr>
            <w:r>
              <w:t xml:space="preserve">Dump </w:t>
            </w:r>
          </w:p>
        </w:tc>
        <w:tc>
          <w:tcPr>
            <w:tcW w:w="6786" w:type="dxa"/>
          </w:tcPr>
          <w:p w14:paraId="63259321" w14:textId="10188ADE" w:rsidR="000C0846" w:rsidRDefault="00967283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283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mongodump --uri="mongodb://localhost:27017" --archive=myarchive --gzip</w:t>
            </w:r>
          </w:p>
        </w:tc>
      </w:tr>
      <w:tr w:rsidR="00967283" w14:paraId="630A6AAD" w14:textId="77777777" w:rsidTr="0096728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956F6C" w14:textId="3C05F190" w:rsidR="00967283" w:rsidRDefault="00967283" w:rsidP="00651F25">
            <w:pPr>
              <w:pStyle w:val="TableCellNormal"/>
            </w:pPr>
            <w:r>
              <w:t>Restore</w:t>
            </w:r>
          </w:p>
        </w:tc>
        <w:tc>
          <w:tcPr>
            <w:tcW w:w="6786" w:type="dxa"/>
          </w:tcPr>
          <w:p w14:paraId="69E0758C" w14:textId="3F175516" w:rsidR="00967283" w:rsidRPr="00967283" w:rsidRDefault="00FB7179" w:rsidP="00651F25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</w:pPr>
            <w:r w:rsidRPr="00FB7179">
              <w:rPr>
                <w:rFonts w:ascii="Courier New" w:hAnsi="Courier New" w:cs="Consolas"/>
                <w:noProof/>
                <w:sz w:val="20"/>
                <w:szCs w:val="19"/>
                <w:shd w:val="clear" w:color="auto" w:fill="FFFFFF"/>
              </w:rPr>
              <w:t>mongorestore --uri="mongodb://localhost:27017" --drop --archive=myarchive --gzip</w:t>
            </w:r>
          </w:p>
        </w:tc>
      </w:tr>
    </w:tbl>
    <w:p w14:paraId="644C0523" w14:textId="77777777" w:rsidR="00651F25" w:rsidRDefault="00651F25" w:rsidP="00207155"/>
    <w:p w14:paraId="1E4B4BEE" w14:textId="77777777" w:rsidR="00DE04E7" w:rsidRDefault="00DE04E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2" w:name="_Basic_Commands"/>
      <w:bookmarkEnd w:id="2"/>
      <w:r>
        <w:br w:type="page"/>
      </w:r>
    </w:p>
    <w:p w14:paraId="583AE336" w14:textId="33A00E24" w:rsidR="00651F25" w:rsidRPr="00E24169" w:rsidRDefault="00651F25" w:rsidP="00E24169">
      <w:pPr>
        <w:pStyle w:val="Heading3"/>
      </w:pPr>
      <w:r w:rsidRPr="00E24169">
        <w:lastRenderedPageBreak/>
        <w:t>Basic Commands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651F25" w14:paraId="17718338" w14:textId="77777777" w:rsidTr="00110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62B6096" w14:textId="77777777" w:rsidR="00651F25" w:rsidRDefault="00651F25" w:rsidP="0011085A">
            <w:pPr>
              <w:pStyle w:val="TableCellNormal"/>
            </w:pPr>
          </w:p>
        </w:tc>
        <w:tc>
          <w:tcPr>
            <w:tcW w:w="4669" w:type="dxa"/>
          </w:tcPr>
          <w:p w14:paraId="29254FC2" w14:textId="77777777" w:rsidR="00651F25" w:rsidRPr="00F806B5" w:rsidRDefault="00651F25" w:rsidP="0011085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651F25" w14:paraId="56D624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8C3C897" w14:textId="0E6C7620" w:rsidR="00651F25" w:rsidRPr="00F806B5" w:rsidRDefault="00651F25" w:rsidP="0011085A">
            <w:pPr>
              <w:pStyle w:val="TableCellNormal"/>
            </w:pPr>
            <w:r>
              <w:t>Create database</w:t>
            </w:r>
          </w:p>
        </w:tc>
        <w:tc>
          <w:tcPr>
            <w:tcW w:w="4669" w:type="dxa"/>
          </w:tcPr>
          <w:p w14:paraId="09F3537A" w14:textId="69FE8599" w:rsidR="00651F25" w:rsidRPr="00F806B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mydb;</w:t>
            </w:r>
          </w:p>
        </w:tc>
      </w:tr>
      <w:tr w:rsidR="00651F25" w14:paraId="53A58DB7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03B3B31" w14:textId="4F77C73C" w:rsidR="00651F25" w:rsidRDefault="00651F25" w:rsidP="00651F25">
            <w:pPr>
              <w:pStyle w:val="TableCellNormal"/>
            </w:pPr>
            <w:r>
              <w:t>Create collection</w:t>
            </w:r>
          </w:p>
        </w:tc>
        <w:tc>
          <w:tcPr>
            <w:tcW w:w="4669" w:type="dxa"/>
          </w:tcPr>
          <w:p w14:paraId="2B5AC0DC" w14:textId="35D736D5" w:rsidR="00651F25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4FB4">
              <w:t>db.createCollection("</w:t>
            </w:r>
            <w:r>
              <w:t>c</w:t>
            </w:r>
            <w:r w:rsidRPr="000F4FB4">
              <w:t>")</w:t>
            </w:r>
          </w:p>
        </w:tc>
      </w:tr>
      <w:tr w:rsidR="00651F25" w14:paraId="6A89C1F5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3D1E438" w14:textId="6EB53794" w:rsidR="00651F25" w:rsidRDefault="00651F25" w:rsidP="00651F25">
            <w:pPr>
              <w:pStyle w:val="TableCellNormal"/>
            </w:pPr>
            <w:r>
              <w:t>List collection names</w:t>
            </w:r>
          </w:p>
        </w:tc>
        <w:tc>
          <w:tcPr>
            <w:tcW w:w="4669" w:type="dxa"/>
          </w:tcPr>
          <w:p w14:paraId="662D14F4" w14:textId="515E87C5" w:rsidR="00651F25" w:rsidRPr="000F4FB4" w:rsidRDefault="00651F25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F25">
              <w:t>show collections</w:t>
            </w:r>
          </w:p>
        </w:tc>
      </w:tr>
      <w:tr w:rsidR="00872464" w14:paraId="7CEF57F9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7C35C8" w14:textId="186FF21E" w:rsidR="00872464" w:rsidRDefault="00872464" w:rsidP="00651F25">
            <w:pPr>
              <w:pStyle w:val="TableCellNormal"/>
            </w:pPr>
            <w:r>
              <w:t>List databases</w:t>
            </w:r>
          </w:p>
        </w:tc>
        <w:tc>
          <w:tcPr>
            <w:tcW w:w="4669" w:type="dxa"/>
          </w:tcPr>
          <w:p w14:paraId="0827E0FF" w14:textId="68810367" w:rsidR="00872464" w:rsidRPr="00651F25" w:rsidRDefault="00872464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dbs</w:t>
            </w:r>
          </w:p>
        </w:tc>
      </w:tr>
      <w:tr w:rsidR="00FD6763" w14:paraId="58346804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D899A0F" w14:textId="557D7D12" w:rsidR="00FD6763" w:rsidRDefault="00FD6763" w:rsidP="00651F25">
            <w:pPr>
              <w:pStyle w:val="TableCellNormal"/>
            </w:pPr>
            <w:r>
              <w:t>Insert one doc</w:t>
            </w:r>
          </w:p>
        </w:tc>
        <w:tc>
          <w:tcPr>
            <w:tcW w:w="4669" w:type="dxa"/>
          </w:tcPr>
          <w:p w14:paraId="49F41265" w14:textId="78A95006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6763">
              <w:t>db.c.insertOne( { nm: "Jo"} );</w:t>
            </w:r>
          </w:p>
          <w:p w14:paraId="42E7F87B" w14:textId="4A340D6E" w:rsidR="00FD6763" w:rsidRDefault="00FD6763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7433BEEF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11A8397" w14:textId="35031763" w:rsidR="00EB4317" w:rsidRDefault="00EB4317" w:rsidP="00651F25">
            <w:pPr>
              <w:pStyle w:val="TableCellNormal"/>
            </w:pPr>
            <w:r>
              <w:t>Insert many docs</w:t>
            </w:r>
          </w:p>
        </w:tc>
        <w:tc>
          <w:tcPr>
            <w:tcW w:w="4669" w:type="dxa"/>
          </w:tcPr>
          <w:p w14:paraId="7B09B020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db.cl.insertMany([</w:t>
            </w:r>
          </w:p>
          <w:p w14:paraId="3DB6C51E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{name:"jim", age: 31},</w:t>
            </w:r>
          </w:p>
          <w:p w14:paraId="27B4F5BA" w14:textId="77777777" w:rsidR="001E5AF5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{name:"sam", age: 22},</w:t>
            </w:r>
          </w:p>
          <w:p w14:paraId="4136F3CC" w14:textId="6443B4A3" w:rsidR="00EB4317" w:rsidRPr="00FD6763" w:rsidRDefault="001E5AF5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])</w:t>
            </w:r>
          </w:p>
        </w:tc>
      </w:tr>
      <w:tr w:rsidR="00E80B69" w14:paraId="42DB11B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6771A4F" w14:textId="77777777" w:rsidR="00E80B69" w:rsidRDefault="00E80B69" w:rsidP="00651F25">
            <w:pPr>
              <w:pStyle w:val="TableCellNormal"/>
            </w:pPr>
          </w:p>
        </w:tc>
        <w:tc>
          <w:tcPr>
            <w:tcW w:w="4669" w:type="dxa"/>
          </w:tcPr>
          <w:p w14:paraId="623914AD" w14:textId="77777777" w:rsidR="00E80B69" w:rsidRDefault="00E80B69" w:rsidP="001E5AF5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317" w14:paraId="5976F04B" w14:textId="77777777" w:rsidTr="006F70C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3FD9CA9" w14:textId="5CC946B2" w:rsidR="00EB4317" w:rsidRDefault="00EB4317" w:rsidP="00651F25">
            <w:pPr>
              <w:pStyle w:val="TableCellNormal"/>
            </w:pPr>
            <w:r>
              <w:t>Get all docs</w:t>
            </w:r>
          </w:p>
        </w:tc>
        <w:tc>
          <w:tcPr>
            <w:tcW w:w="4669" w:type="dxa"/>
          </w:tcPr>
          <w:p w14:paraId="636FF781" w14:textId="79F2FFBF" w:rsidR="00EB4317" w:rsidRDefault="00EB4317" w:rsidP="006F70C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db.c.find()</w:t>
            </w:r>
          </w:p>
        </w:tc>
      </w:tr>
      <w:tr w:rsidR="00EB4317" w14:paraId="4495CF2D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73643A" w14:textId="6D5C8666" w:rsidR="00EB4317" w:rsidRDefault="00EB4317" w:rsidP="00651F25">
            <w:pPr>
              <w:pStyle w:val="TableCellNormal"/>
            </w:pPr>
            <w:r>
              <w:t>Drop collections</w:t>
            </w:r>
          </w:p>
        </w:tc>
        <w:tc>
          <w:tcPr>
            <w:tcW w:w="4669" w:type="dxa"/>
          </w:tcPr>
          <w:p w14:paraId="48D8EA00" w14:textId="5873A1F4" w:rsidR="00EB4317" w:rsidRDefault="001D6717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EB4317">
              <w:t>b.c.</w:t>
            </w:r>
            <w:r>
              <w:t>drop();</w:t>
            </w:r>
          </w:p>
        </w:tc>
      </w:tr>
      <w:tr w:rsidR="001D6717" w14:paraId="5D99E485" w14:textId="77777777" w:rsidTr="006872B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07072A9" w14:textId="5AA7D5AF" w:rsidR="001D6717" w:rsidRDefault="001D6717" w:rsidP="00651F25">
            <w:pPr>
              <w:pStyle w:val="TableCellNormal"/>
            </w:pPr>
            <w:r>
              <w:t>Delete single document</w:t>
            </w:r>
          </w:p>
        </w:tc>
        <w:tc>
          <w:tcPr>
            <w:tcW w:w="4669" w:type="dxa"/>
          </w:tcPr>
          <w:p w14:paraId="04EB9AAF" w14:textId="15710454" w:rsidR="001D6717" w:rsidRDefault="00304CE0" w:rsidP="006872BC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CE0">
              <w:t>db.c.deleteOne( {nm:”Joe”})</w:t>
            </w:r>
          </w:p>
        </w:tc>
      </w:tr>
    </w:tbl>
    <w:p w14:paraId="19BD4773" w14:textId="77777777" w:rsidR="00AB4D61" w:rsidRDefault="00AB4D61" w:rsidP="00503C54">
      <w:pPr>
        <w:pStyle w:val="CodeExampleHeading"/>
      </w:pPr>
    </w:p>
    <w:p w14:paraId="55C5BDB4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3" w:name="_Basic_Queries"/>
      <w:bookmarkEnd w:id="3"/>
      <w:r>
        <w:br w:type="page"/>
      </w:r>
    </w:p>
    <w:p w14:paraId="32C55EA3" w14:textId="2F0E61AC" w:rsidR="009201A8" w:rsidRPr="00E60C11" w:rsidRDefault="009201A8" w:rsidP="009201A8">
      <w:pPr>
        <w:pStyle w:val="Heading3"/>
      </w:pPr>
      <w:r>
        <w:lastRenderedPageBreak/>
        <w:t>Basic Queries</w:t>
      </w:r>
    </w:p>
    <w:tbl>
      <w:tblPr>
        <w:tblStyle w:val="RowAndColumnStyle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9201A8" w14:paraId="31CCDFEF" w14:textId="77777777" w:rsidTr="00110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8CC748C" w14:textId="77777777" w:rsidR="009201A8" w:rsidRDefault="009201A8" w:rsidP="0011085A">
            <w:pPr>
              <w:pStyle w:val="TableCellNormal"/>
            </w:pPr>
          </w:p>
        </w:tc>
        <w:tc>
          <w:tcPr>
            <w:tcW w:w="4669" w:type="dxa"/>
          </w:tcPr>
          <w:p w14:paraId="369FF6D3" w14:textId="77777777" w:rsidR="009201A8" w:rsidRPr="00F806B5" w:rsidRDefault="009201A8" w:rsidP="0011085A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06B5">
              <w:t>Column Header</w:t>
            </w:r>
          </w:p>
        </w:tc>
      </w:tr>
      <w:tr w:rsidR="009201A8" w14:paraId="2829559D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BB7A127" w14:textId="26E8603C" w:rsidR="009201A8" w:rsidRPr="00F806B5" w:rsidRDefault="009201A8" w:rsidP="0011085A">
            <w:pPr>
              <w:pStyle w:val="TableCellNormal"/>
            </w:pPr>
            <w:r>
              <w:t>Embedded Document</w:t>
            </w:r>
          </w:p>
        </w:tc>
        <w:tc>
          <w:tcPr>
            <w:tcW w:w="4669" w:type="dxa"/>
          </w:tcPr>
          <w:p w14:paraId="6EAE1A06" w14:textId="4E133C20" w:rsidR="009201A8" w:rsidRPr="00F806B5" w:rsidRDefault="009201A8" w:rsidP="0011085A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 w:rsidRPr="009201A8">
              <w:rPr>
                <w:rStyle w:val="SourceCodeStrongChar"/>
              </w:rPr>
              <w:t>“person.sex”</w:t>
            </w:r>
            <w:r w:rsidRPr="009201A8">
              <w:t>:"male"}, {})</w:t>
            </w:r>
          </w:p>
        </w:tc>
      </w:tr>
      <w:tr w:rsidR="00636920" w14:paraId="3F53C1CB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4C61E35" w14:textId="37806BEB" w:rsidR="00636920" w:rsidRDefault="00636920" w:rsidP="00636920">
            <w:pPr>
              <w:pStyle w:val="TableCellNormal"/>
            </w:pPr>
            <w:r>
              <w:t>Non-Null value</w:t>
            </w:r>
          </w:p>
        </w:tc>
        <w:tc>
          <w:tcPr>
            <w:tcW w:w="4669" w:type="dxa"/>
          </w:tcPr>
          <w:p w14:paraId="4F81BD9B" w14:textId="2511DAC8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 w:rsidRPr="009201A8">
              <w:rPr>
                <w:rStyle w:val="SourceCodeStrongChar"/>
              </w:rPr>
              <w:t>“person.sex”</w:t>
            </w:r>
            <w:r w:rsidRPr="009201A8">
              <w:t>:</w:t>
            </w:r>
            <w:r>
              <w:t>{$ne: null</w:t>
            </w:r>
            <w:r w:rsidRPr="009201A8">
              <w:t>}</w:t>
            </w:r>
            <w:r>
              <w:t>}</w:t>
            </w:r>
            <w:r w:rsidRPr="009201A8">
              <w:t>, {})</w:t>
            </w:r>
          </w:p>
        </w:tc>
      </w:tr>
      <w:tr w:rsidR="00636920" w14:paraId="796309E9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B3E6476" w14:textId="1913E5F9" w:rsidR="00636920" w:rsidRDefault="00A24422" w:rsidP="00636920">
            <w:pPr>
              <w:pStyle w:val="TableCellNormal"/>
            </w:pPr>
            <w:r>
              <w:t>Compare two fields in doc</w:t>
            </w:r>
          </w:p>
        </w:tc>
        <w:tc>
          <w:tcPr>
            <w:tcW w:w="4669" w:type="dxa"/>
          </w:tcPr>
          <w:p w14:paraId="73A0C2EE" w14:textId="00ECA716" w:rsidR="00636920" w:rsidRPr="000F4FB4" w:rsidRDefault="00A24422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1A8">
              <w:t>find({</w:t>
            </w:r>
            <w:r>
              <w:t>$expr: {$ne: [“$fieldOne”, “$fieldTwo”]}})</w:t>
            </w:r>
          </w:p>
        </w:tc>
      </w:tr>
      <w:tr w:rsidR="00636920" w14:paraId="1D039E30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7802DBF" w14:textId="79BA84F4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3B67ED33" w14:textId="7468F637" w:rsidR="00636920" w:rsidRPr="00651F25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08164306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ED8570E" w14:textId="5F742B6C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0C1B22E4" w14:textId="77777777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4284121F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915E783" w14:textId="0EDB3318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385F7E7B" w14:textId="06B2A7C7" w:rsidR="00636920" w:rsidRPr="00FD6763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2CDB3DF4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FB7F624" w14:textId="69711B28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2F6ABCD7" w14:textId="0A43E33C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5E075AE5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1E475CE" w14:textId="328076F8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64885A91" w14:textId="332BCDBC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920" w14:paraId="2B49F355" w14:textId="77777777" w:rsidTr="001108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5B36E472" w14:textId="70B72045" w:rsidR="00636920" w:rsidRDefault="00636920" w:rsidP="00636920">
            <w:pPr>
              <w:pStyle w:val="TableCellNormal"/>
            </w:pPr>
          </w:p>
        </w:tc>
        <w:tc>
          <w:tcPr>
            <w:tcW w:w="4669" w:type="dxa"/>
          </w:tcPr>
          <w:p w14:paraId="63E6E0C6" w14:textId="0560E17D" w:rsidR="00636920" w:rsidRDefault="00636920" w:rsidP="0063692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B71D06" w14:textId="4F08D0D4" w:rsidR="008768CB" w:rsidRDefault="008768CB" w:rsidP="00767E66">
      <w:pPr>
        <w:pStyle w:val="CodeExampleHeading"/>
        <w:rPr>
          <w:rFonts w:asciiTheme="majorHAnsi" w:eastAsiaTheme="majorEastAsia" w:hAnsiTheme="majorHAnsi" w:cstheme="majorBidi"/>
          <w:iCs/>
          <w:color w:val="7076CC" w:themeColor="text2" w:themeTint="99"/>
          <w:sz w:val="20"/>
          <w:szCs w:val="24"/>
        </w:rPr>
      </w:pPr>
    </w:p>
    <w:p w14:paraId="3A700C2F" w14:textId="77777777" w:rsidR="00E24169" w:rsidRDefault="00E2416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14B12A7" w14:textId="6C78541F" w:rsidR="002F1653" w:rsidRDefault="00FB564C" w:rsidP="002F1653">
      <w:pPr>
        <w:pStyle w:val="Heading2"/>
      </w:pPr>
      <w:bookmarkStart w:id="4" w:name="_Queries"/>
      <w:bookmarkEnd w:id="4"/>
      <w:r>
        <w:lastRenderedPageBreak/>
        <w:t>Update</w:t>
      </w:r>
    </w:p>
    <w:p w14:paraId="5F401D06" w14:textId="09BBF6FC" w:rsidR="00355732" w:rsidRDefault="003201BC" w:rsidP="003201BC">
      <w:pPr>
        <w:pStyle w:val="Heading3"/>
      </w:pPr>
      <w:r>
        <w:t>Increment</w:t>
      </w:r>
    </w:p>
    <w:p w14:paraId="0AFEE9A2" w14:textId="0C02FA23" w:rsidR="00FC214C" w:rsidRPr="00FC214C" w:rsidRDefault="00FC214C" w:rsidP="00FC214C">
      <w:r w:rsidRPr="002945CA">
        <w:rPr>
          <w:rStyle w:val="KeywordChar"/>
        </w:rPr>
        <w:t>$inc</w:t>
      </w:r>
      <w:r>
        <w:t xml:space="preserve"> can be used to increment or decrement fields of type </w:t>
      </w:r>
      <w:r w:rsidR="0005063F">
        <w:t>integer, long, double, decimal.</w:t>
      </w:r>
    </w:p>
    <w:p w14:paraId="368BD144" w14:textId="28D9A7D5" w:rsidR="003D5E9F" w:rsidRDefault="003D5E9F" w:rsidP="003D5E9F">
      <w:pPr>
        <w:pStyle w:val="CodeExampleCode"/>
      </w:pPr>
      <w:r>
        <w:t>Input collection</w:t>
      </w:r>
    </w:p>
    <w:p w14:paraId="42823EDA" w14:textId="77777777" w:rsidR="00474F70" w:rsidRDefault="00474F70" w:rsidP="00474F70">
      <w:pPr>
        <w:pStyle w:val="SourceCode"/>
      </w:pPr>
      <w:r>
        <w:t>{</w:t>
      </w:r>
    </w:p>
    <w:p w14:paraId="19B20963" w14:textId="77777777" w:rsidR="00474F70" w:rsidRDefault="00474F70" w:rsidP="00474F70">
      <w:pPr>
        <w:pStyle w:val="SourceCode"/>
      </w:pPr>
      <w:r>
        <w:t xml:space="preserve">    "name" : "john",</w:t>
      </w:r>
    </w:p>
    <w:p w14:paraId="5E1EECC9" w14:textId="77777777" w:rsidR="00474F70" w:rsidRDefault="00474F70" w:rsidP="00474F70">
      <w:pPr>
        <w:pStyle w:val="SourceCode"/>
      </w:pPr>
      <w:r>
        <w:t xml:space="preserve">    "age" : </w:t>
      </w:r>
      <w:r w:rsidRPr="008E3F99">
        <w:rPr>
          <w:rStyle w:val="SourceCodeStrongChar"/>
        </w:rPr>
        <w:t>32.0</w:t>
      </w:r>
    </w:p>
    <w:p w14:paraId="4108547F" w14:textId="5A707869" w:rsidR="003D5E9F" w:rsidRDefault="00474F70" w:rsidP="00474F70">
      <w:pPr>
        <w:pStyle w:val="SourceCode"/>
      </w:pPr>
      <w:r>
        <w:t>}</w:t>
      </w:r>
    </w:p>
    <w:p w14:paraId="27C82F8F" w14:textId="77777777" w:rsidR="00474F70" w:rsidRDefault="00474F70" w:rsidP="00474F70">
      <w:pPr>
        <w:pStyle w:val="SourceCode"/>
      </w:pPr>
    </w:p>
    <w:p w14:paraId="2CE7E94F" w14:textId="11127474" w:rsidR="003D5E9F" w:rsidRDefault="00474F70" w:rsidP="003D5E9F">
      <w:pPr>
        <w:pStyle w:val="CodeExampleCode"/>
      </w:pPr>
      <w:r>
        <w:t>Update</w:t>
      </w:r>
    </w:p>
    <w:p w14:paraId="6B9F8576" w14:textId="77777777" w:rsidR="00EA5AA2" w:rsidRDefault="00EA5AA2" w:rsidP="00EA5AA2">
      <w:pPr>
        <w:pStyle w:val="SourceCode"/>
      </w:pPr>
      <w:r>
        <w:t>db.cl.updateOne(</w:t>
      </w:r>
    </w:p>
    <w:p w14:paraId="61CFE4F2" w14:textId="77777777" w:rsidR="00EA5AA2" w:rsidRDefault="00EA5AA2" w:rsidP="00EA5AA2">
      <w:pPr>
        <w:pStyle w:val="SourceCode"/>
      </w:pPr>
      <w:r>
        <w:t xml:space="preserve">    {"name":"john"},</w:t>
      </w:r>
    </w:p>
    <w:p w14:paraId="7F8EF319" w14:textId="77777777" w:rsidR="00EA5AA2" w:rsidRDefault="00EA5AA2" w:rsidP="008E3F99">
      <w:pPr>
        <w:pStyle w:val="SourceCodeStrong"/>
      </w:pPr>
      <w:r>
        <w:t xml:space="preserve">    {"$inc": {"age": 1}}</w:t>
      </w:r>
    </w:p>
    <w:p w14:paraId="0C0A49F4" w14:textId="2A110875" w:rsidR="00474F70" w:rsidRDefault="00EA5AA2" w:rsidP="00EA5AA2">
      <w:pPr>
        <w:pStyle w:val="SourceCode"/>
      </w:pPr>
      <w:r>
        <w:t>)</w:t>
      </w:r>
    </w:p>
    <w:p w14:paraId="22BE6370" w14:textId="77777777" w:rsidR="00474F70" w:rsidRDefault="00474F70" w:rsidP="003D5E9F">
      <w:pPr>
        <w:pStyle w:val="CodeExampleCode"/>
      </w:pPr>
    </w:p>
    <w:p w14:paraId="57EE39BD" w14:textId="6F5CB98D" w:rsidR="003D5E9F" w:rsidRDefault="003D5E9F" w:rsidP="003D5E9F">
      <w:pPr>
        <w:pStyle w:val="CodeExampleCode"/>
      </w:pPr>
      <w:r>
        <w:t>Result</w:t>
      </w:r>
    </w:p>
    <w:p w14:paraId="1CD86976" w14:textId="77777777" w:rsidR="00554AF2" w:rsidRDefault="00554AF2" w:rsidP="00554AF2">
      <w:pPr>
        <w:pStyle w:val="SourceCode"/>
      </w:pPr>
      <w:r>
        <w:t>{</w:t>
      </w:r>
    </w:p>
    <w:p w14:paraId="3552A4F1" w14:textId="77777777" w:rsidR="00554AF2" w:rsidRDefault="00554AF2" w:rsidP="00554AF2">
      <w:pPr>
        <w:pStyle w:val="SourceCode"/>
      </w:pPr>
      <w:r>
        <w:t xml:space="preserve">    "_id" : ObjectId("5faad5920615ba4bb7e869c7"),</w:t>
      </w:r>
    </w:p>
    <w:p w14:paraId="3E8E798F" w14:textId="77777777" w:rsidR="00554AF2" w:rsidRDefault="00554AF2" w:rsidP="00554AF2">
      <w:pPr>
        <w:pStyle w:val="SourceCode"/>
      </w:pPr>
      <w:r>
        <w:t xml:space="preserve">    "name" : "john",</w:t>
      </w:r>
    </w:p>
    <w:p w14:paraId="7ADA2BC7" w14:textId="77777777" w:rsidR="00554AF2" w:rsidRDefault="00554AF2" w:rsidP="00554AF2">
      <w:pPr>
        <w:pStyle w:val="SourceCode"/>
      </w:pPr>
      <w:r>
        <w:t xml:space="preserve">    "age" : </w:t>
      </w:r>
      <w:r w:rsidRPr="008E3F99">
        <w:rPr>
          <w:rStyle w:val="SourceCodeStrongChar"/>
        </w:rPr>
        <w:t>33.0</w:t>
      </w:r>
    </w:p>
    <w:p w14:paraId="5347372E" w14:textId="4940600F" w:rsidR="00554AF2" w:rsidRDefault="00554AF2" w:rsidP="00554AF2">
      <w:pPr>
        <w:pStyle w:val="SourceCode"/>
      </w:pPr>
      <w:r>
        <w:t>}</w:t>
      </w:r>
    </w:p>
    <w:p w14:paraId="45B20DBE" w14:textId="77777777" w:rsidR="00554AF2" w:rsidRDefault="00554AF2" w:rsidP="00554AF2">
      <w:pPr>
        <w:pStyle w:val="SourceCode"/>
      </w:pPr>
    </w:p>
    <w:p w14:paraId="5D0BCB56" w14:textId="77777777" w:rsidR="00637A9B" w:rsidRDefault="00637A9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9A0715D" w14:textId="458EF0D4" w:rsidR="00637A9B" w:rsidRDefault="00540E6B" w:rsidP="00637A9B">
      <w:pPr>
        <w:pStyle w:val="Heading3"/>
      </w:pPr>
      <w:r>
        <w:lastRenderedPageBreak/>
        <w:t>Set</w:t>
      </w:r>
    </w:p>
    <w:p w14:paraId="057FD417" w14:textId="323B93C7" w:rsidR="00637A9B" w:rsidRDefault="00637A9B" w:rsidP="00637A9B">
      <w:pPr>
        <w:pStyle w:val="CodeExampleCode"/>
      </w:pPr>
      <w:r>
        <w:t>Input collection</w:t>
      </w:r>
    </w:p>
    <w:p w14:paraId="65823263" w14:textId="77777777" w:rsidR="00637A9B" w:rsidRDefault="00637A9B" w:rsidP="00637A9B">
      <w:pPr>
        <w:pStyle w:val="SourceCode"/>
      </w:pPr>
      <w:r>
        <w:t>{</w:t>
      </w:r>
    </w:p>
    <w:p w14:paraId="4ED3F4C7" w14:textId="77777777" w:rsidR="00637A9B" w:rsidRDefault="00637A9B" w:rsidP="00637A9B">
      <w:pPr>
        <w:pStyle w:val="SourceCode"/>
      </w:pPr>
      <w:r>
        <w:t xml:space="preserve">    "_id" : ObjectId("5faad5920615ba4bb7e869c7"),</w:t>
      </w:r>
    </w:p>
    <w:p w14:paraId="346256F4" w14:textId="77777777" w:rsidR="00637A9B" w:rsidRDefault="00637A9B" w:rsidP="00637A9B">
      <w:pPr>
        <w:pStyle w:val="SourceCode"/>
      </w:pPr>
      <w:r>
        <w:t xml:space="preserve">    "name" : "john",</w:t>
      </w:r>
    </w:p>
    <w:p w14:paraId="3BAE8E41" w14:textId="77777777" w:rsidR="00637A9B" w:rsidRDefault="00637A9B" w:rsidP="00637A9B">
      <w:pPr>
        <w:pStyle w:val="SourceCode"/>
      </w:pPr>
      <w:r>
        <w:t xml:space="preserve">    "age" : </w:t>
      </w:r>
      <w:r w:rsidRPr="008E3F99">
        <w:t>33.0</w:t>
      </w:r>
    </w:p>
    <w:p w14:paraId="32A0FFCD" w14:textId="3B3DC8D9" w:rsidR="00637A9B" w:rsidRDefault="00637A9B" w:rsidP="00637A9B">
      <w:pPr>
        <w:pStyle w:val="SourceCode"/>
      </w:pPr>
      <w:r>
        <w:t>}</w:t>
      </w:r>
    </w:p>
    <w:p w14:paraId="4C4EFFA1" w14:textId="77777777" w:rsidR="0008535F" w:rsidRDefault="0008535F" w:rsidP="00637A9B">
      <w:pPr>
        <w:pStyle w:val="SourceCode"/>
      </w:pPr>
    </w:p>
    <w:p w14:paraId="13F83393" w14:textId="151EAFB5" w:rsidR="00637A9B" w:rsidRDefault="00D73DBB" w:rsidP="00637A9B">
      <w:pPr>
        <w:pStyle w:val="CodeExampleCode"/>
      </w:pPr>
      <w:r>
        <w:t>Update</w:t>
      </w:r>
    </w:p>
    <w:p w14:paraId="36C69CA6" w14:textId="77777777" w:rsidR="00CC0740" w:rsidRPr="00CC0740" w:rsidRDefault="00CC0740" w:rsidP="00CC0740">
      <w:pPr>
        <w:pStyle w:val="SourceCode"/>
      </w:pPr>
      <w:r w:rsidRPr="00CC0740">
        <w:t>db.cl.updateOne(</w:t>
      </w:r>
    </w:p>
    <w:p w14:paraId="7C746218" w14:textId="77777777" w:rsidR="00CC0740" w:rsidRPr="00CC0740" w:rsidRDefault="00CC0740" w:rsidP="00CC0740">
      <w:pPr>
        <w:pStyle w:val="SourceCode"/>
      </w:pPr>
      <w:r w:rsidRPr="00CC0740">
        <w:t xml:space="preserve">    {"name":"john"},</w:t>
      </w:r>
    </w:p>
    <w:p w14:paraId="17E4321A" w14:textId="16AC3E08" w:rsidR="00CC0740" w:rsidRPr="00CC0740" w:rsidRDefault="00CC0740" w:rsidP="003F1733">
      <w:pPr>
        <w:pStyle w:val="SourceCodeStrong"/>
      </w:pPr>
      <w:r w:rsidRPr="00CC0740">
        <w:t xml:space="preserve">    {"$</w:t>
      </w:r>
      <w:r>
        <w:t>set</w:t>
      </w:r>
      <w:r w:rsidRPr="00CC0740">
        <w:t>": {"</w:t>
      </w:r>
      <w:r>
        <w:t>sex</w:t>
      </w:r>
      <w:r w:rsidRPr="00CC0740">
        <w:t xml:space="preserve">": </w:t>
      </w:r>
      <w:r>
        <w:t>“male”</w:t>
      </w:r>
      <w:r w:rsidRPr="00CC0740">
        <w:t>}}</w:t>
      </w:r>
    </w:p>
    <w:p w14:paraId="48E5E673" w14:textId="4D8A8B88" w:rsidR="00CC0740" w:rsidRDefault="00CC0740" w:rsidP="00963B9D">
      <w:pPr>
        <w:pStyle w:val="SourceCode"/>
      </w:pPr>
      <w:r w:rsidRPr="00CC0740">
        <w:t>)</w:t>
      </w:r>
    </w:p>
    <w:p w14:paraId="5717C6AF" w14:textId="77777777" w:rsidR="00963B9D" w:rsidRDefault="00963B9D" w:rsidP="00963B9D">
      <w:pPr>
        <w:pStyle w:val="SourceCode"/>
      </w:pPr>
    </w:p>
    <w:p w14:paraId="33DF513D" w14:textId="77777777" w:rsidR="00637A9B" w:rsidRDefault="00637A9B" w:rsidP="00637A9B">
      <w:pPr>
        <w:pStyle w:val="CodeExampleCode"/>
      </w:pPr>
      <w:r>
        <w:t>Result</w:t>
      </w:r>
    </w:p>
    <w:p w14:paraId="2A8FADF7" w14:textId="77777777" w:rsidR="00963B9D" w:rsidRDefault="00963B9D" w:rsidP="00963B9D">
      <w:pPr>
        <w:pStyle w:val="SourceCode"/>
      </w:pPr>
      <w:r>
        <w:t>{</w:t>
      </w:r>
    </w:p>
    <w:p w14:paraId="6511985F" w14:textId="77777777" w:rsidR="00963B9D" w:rsidRDefault="00963B9D" w:rsidP="00963B9D">
      <w:pPr>
        <w:pStyle w:val="SourceCode"/>
      </w:pPr>
      <w:r>
        <w:t xml:space="preserve">    "_id" : ObjectId("5faad5920615ba4bb7e869c7"),</w:t>
      </w:r>
    </w:p>
    <w:p w14:paraId="6F0F64D4" w14:textId="77777777" w:rsidR="00963B9D" w:rsidRDefault="00963B9D" w:rsidP="00963B9D">
      <w:pPr>
        <w:pStyle w:val="SourceCode"/>
      </w:pPr>
      <w:r>
        <w:t xml:space="preserve">    "name" : "john",</w:t>
      </w:r>
    </w:p>
    <w:p w14:paraId="3C9BFD92" w14:textId="77777777" w:rsidR="00963B9D" w:rsidRDefault="00963B9D" w:rsidP="00963B9D">
      <w:pPr>
        <w:pStyle w:val="SourceCode"/>
      </w:pPr>
      <w:r>
        <w:t xml:space="preserve">    "age" : 33.0,</w:t>
      </w:r>
    </w:p>
    <w:p w14:paraId="475B9AE3" w14:textId="77777777" w:rsidR="00963B9D" w:rsidRDefault="00963B9D" w:rsidP="003F1733">
      <w:pPr>
        <w:pStyle w:val="SourceCodeStrong"/>
      </w:pPr>
      <w:r>
        <w:t xml:space="preserve">    "sex" : "male"</w:t>
      </w:r>
    </w:p>
    <w:p w14:paraId="7E4FDE7B" w14:textId="2051CFEE" w:rsidR="00637A9B" w:rsidRDefault="00963B9D" w:rsidP="00963B9D">
      <w:pPr>
        <w:pStyle w:val="SourceCode"/>
      </w:pPr>
      <w:r>
        <w:t>}</w:t>
      </w:r>
    </w:p>
    <w:p w14:paraId="4E994515" w14:textId="77777777" w:rsidR="00263A35" w:rsidRDefault="00263A3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D8DA5CC" w14:textId="68FC08C0" w:rsidR="00263A35" w:rsidRDefault="00263A35" w:rsidP="00263A35">
      <w:pPr>
        <w:pStyle w:val="Heading3"/>
      </w:pPr>
      <w:r>
        <w:lastRenderedPageBreak/>
        <w:t>Arrays</w:t>
      </w:r>
    </w:p>
    <w:p w14:paraId="27E88A97" w14:textId="503A7F5B" w:rsidR="00263A35" w:rsidRDefault="004D502E" w:rsidP="00263A35">
      <w:pPr>
        <w:pStyle w:val="Heading4"/>
      </w:pPr>
      <w:r>
        <w:t xml:space="preserve">Adding </w:t>
      </w:r>
      <w:r w:rsidR="001A5F03">
        <w:t xml:space="preserve">Single Values </w:t>
      </w:r>
      <w:r>
        <w:t>to An Array</w:t>
      </w:r>
    </w:p>
    <w:p w14:paraId="2D991E61" w14:textId="3E7DC79C" w:rsidR="00E64E30" w:rsidRPr="00E64E30" w:rsidRDefault="00E64E30" w:rsidP="00E64E30">
      <w:r w:rsidRPr="00E64E30">
        <w:rPr>
          <w:rStyle w:val="KeywordChar"/>
        </w:rPr>
        <w:t>$push</w:t>
      </w:r>
      <w:r>
        <w:t xml:space="preserve"> can be used to add an element to an array field. If the array field does not exist it will be created, and the value added. </w:t>
      </w:r>
    </w:p>
    <w:p w14:paraId="504C53F9" w14:textId="27C5DA3A" w:rsidR="003D5E9F" w:rsidRDefault="003D5E9F" w:rsidP="003D5E9F">
      <w:pPr>
        <w:pStyle w:val="CodeExampleCode"/>
      </w:pPr>
      <w:r>
        <w:t>Input collection</w:t>
      </w:r>
    </w:p>
    <w:p w14:paraId="1578B773" w14:textId="77777777" w:rsidR="00D73DBB" w:rsidRDefault="00D73DBB" w:rsidP="00D73DBB">
      <w:pPr>
        <w:pStyle w:val="SourceCode"/>
      </w:pPr>
      <w:r>
        <w:t>{</w:t>
      </w:r>
    </w:p>
    <w:p w14:paraId="53227FAF" w14:textId="77777777" w:rsidR="00D73DBB" w:rsidRDefault="00D73DBB" w:rsidP="00D73DBB">
      <w:pPr>
        <w:pStyle w:val="SourceCode"/>
      </w:pPr>
      <w:r>
        <w:t xml:space="preserve">    "_id" : ObjectId("5faad5920615ba4bb7e869c7"),</w:t>
      </w:r>
    </w:p>
    <w:p w14:paraId="6D892C4C" w14:textId="77777777" w:rsidR="00D73DBB" w:rsidRDefault="00D73DBB" w:rsidP="00D73DBB">
      <w:pPr>
        <w:pStyle w:val="SourceCode"/>
      </w:pPr>
      <w:r>
        <w:t xml:space="preserve">    "name" : "john",</w:t>
      </w:r>
    </w:p>
    <w:p w14:paraId="427543A4" w14:textId="77777777" w:rsidR="00D73DBB" w:rsidRDefault="00D73DBB" w:rsidP="00D73DBB">
      <w:pPr>
        <w:pStyle w:val="SourceCode"/>
      </w:pPr>
      <w:r>
        <w:t xml:space="preserve">    "age" : 33.0,</w:t>
      </w:r>
    </w:p>
    <w:p w14:paraId="27B0B0F0" w14:textId="77777777" w:rsidR="00D73DBB" w:rsidRDefault="00D73DBB" w:rsidP="00D73DBB">
      <w:pPr>
        <w:pStyle w:val="SourceCode"/>
      </w:pPr>
      <w:r>
        <w:t xml:space="preserve">    "sex" : "male"</w:t>
      </w:r>
    </w:p>
    <w:p w14:paraId="6C51B424" w14:textId="06E23741" w:rsidR="00D73DBB" w:rsidRDefault="00D73DBB" w:rsidP="00CD7BE6">
      <w:pPr>
        <w:pStyle w:val="SourceCode"/>
      </w:pPr>
      <w:r>
        <w:t>}</w:t>
      </w:r>
    </w:p>
    <w:p w14:paraId="2F6E79BB" w14:textId="77777777" w:rsidR="00CD7BE6" w:rsidRDefault="00CD7BE6" w:rsidP="00CD7BE6">
      <w:pPr>
        <w:pStyle w:val="SourceCode"/>
      </w:pPr>
    </w:p>
    <w:p w14:paraId="1B3E45D6" w14:textId="754D12FF" w:rsidR="003D5E9F" w:rsidRDefault="00D73DBB" w:rsidP="003D5E9F">
      <w:pPr>
        <w:pStyle w:val="CodeExampleCode"/>
      </w:pPr>
      <w:r>
        <w:t>Update</w:t>
      </w:r>
    </w:p>
    <w:p w14:paraId="402E5759" w14:textId="77777777" w:rsidR="00954C18" w:rsidRDefault="00954C18" w:rsidP="00954C18">
      <w:pPr>
        <w:pStyle w:val="SourceCode"/>
      </w:pPr>
      <w:r>
        <w:t>db.cl.updateOne(</w:t>
      </w:r>
    </w:p>
    <w:p w14:paraId="4CD9B6A4" w14:textId="77777777" w:rsidR="00954C18" w:rsidRDefault="00954C18" w:rsidP="00954C18">
      <w:pPr>
        <w:pStyle w:val="SourceCode"/>
      </w:pPr>
      <w:r>
        <w:t xml:space="preserve">    {"name":"john"},</w:t>
      </w:r>
    </w:p>
    <w:p w14:paraId="57408C17" w14:textId="77777777" w:rsidR="00954C18" w:rsidRDefault="00954C18" w:rsidP="00954C18">
      <w:pPr>
        <w:pStyle w:val="SourceCode"/>
      </w:pPr>
      <w:r>
        <w:t xml:space="preserve">    {"$push": {"values": 100}}</w:t>
      </w:r>
    </w:p>
    <w:p w14:paraId="28DEBF31" w14:textId="7ABEBBE6" w:rsidR="00954C18" w:rsidRDefault="00954C18" w:rsidP="00954C18">
      <w:pPr>
        <w:pStyle w:val="SourceCode"/>
      </w:pPr>
      <w:r>
        <w:t>)</w:t>
      </w:r>
    </w:p>
    <w:p w14:paraId="023B5E85" w14:textId="77777777" w:rsidR="00954C18" w:rsidRDefault="00954C18" w:rsidP="00954C18">
      <w:pPr>
        <w:pStyle w:val="SourceCode"/>
      </w:pPr>
    </w:p>
    <w:p w14:paraId="3F09D612" w14:textId="77777777" w:rsidR="003D5E9F" w:rsidRDefault="003D5E9F" w:rsidP="003D5E9F">
      <w:pPr>
        <w:pStyle w:val="CodeExampleCode"/>
      </w:pPr>
      <w:r>
        <w:t>Result</w:t>
      </w:r>
    </w:p>
    <w:p w14:paraId="7AAF6530" w14:textId="77777777" w:rsidR="00E64E30" w:rsidRDefault="00E64E30" w:rsidP="00E64E30">
      <w:pPr>
        <w:pStyle w:val="SourceCode"/>
      </w:pPr>
      <w:r>
        <w:t>{</w:t>
      </w:r>
    </w:p>
    <w:p w14:paraId="35C9EF14" w14:textId="77777777" w:rsidR="00E64E30" w:rsidRDefault="00E64E30" w:rsidP="00E64E30">
      <w:pPr>
        <w:pStyle w:val="SourceCode"/>
      </w:pPr>
      <w:r>
        <w:t xml:space="preserve">    "_id" : ObjectId("5faad5920615ba4bb7e869c7"),</w:t>
      </w:r>
    </w:p>
    <w:p w14:paraId="1EE5A9DC" w14:textId="77777777" w:rsidR="00E64E30" w:rsidRDefault="00E64E30" w:rsidP="00E64E30">
      <w:pPr>
        <w:pStyle w:val="SourceCode"/>
      </w:pPr>
      <w:r>
        <w:t xml:space="preserve">    "name" : "john",</w:t>
      </w:r>
    </w:p>
    <w:p w14:paraId="6BB21D5C" w14:textId="77777777" w:rsidR="00E64E30" w:rsidRDefault="00E64E30" w:rsidP="00E64E30">
      <w:pPr>
        <w:pStyle w:val="SourceCode"/>
      </w:pPr>
      <w:r>
        <w:t xml:space="preserve">    "age" : 33.0,</w:t>
      </w:r>
    </w:p>
    <w:p w14:paraId="2B1D345B" w14:textId="77777777" w:rsidR="00E64E30" w:rsidRDefault="00E64E30" w:rsidP="00E64E30">
      <w:pPr>
        <w:pStyle w:val="SourceCode"/>
      </w:pPr>
      <w:r>
        <w:t xml:space="preserve">    "sex" : "male",</w:t>
      </w:r>
    </w:p>
    <w:p w14:paraId="1A6E4A1F" w14:textId="77777777" w:rsidR="00E64E30" w:rsidRDefault="00E64E30" w:rsidP="00EA71B3">
      <w:pPr>
        <w:pStyle w:val="SourceCodeStrong"/>
      </w:pPr>
      <w:r>
        <w:t xml:space="preserve">    "values" : [ </w:t>
      </w:r>
    </w:p>
    <w:p w14:paraId="141E508B" w14:textId="77777777" w:rsidR="00E64E30" w:rsidRDefault="00E64E30" w:rsidP="00EA71B3">
      <w:pPr>
        <w:pStyle w:val="SourceCodeStrong"/>
      </w:pPr>
      <w:r>
        <w:t xml:space="preserve">        100.0</w:t>
      </w:r>
    </w:p>
    <w:p w14:paraId="6A04B0B2" w14:textId="77777777" w:rsidR="00E64E30" w:rsidRDefault="00E64E30" w:rsidP="00EA71B3">
      <w:pPr>
        <w:pStyle w:val="SourceCodeStrong"/>
      </w:pPr>
      <w:r>
        <w:t xml:space="preserve">    ]</w:t>
      </w:r>
    </w:p>
    <w:p w14:paraId="14DBD378" w14:textId="50FB9273" w:rsidR="003D5E9F" w:rsidRDefault="00E64E30" w:rsidP="00E64E30">
      <w:pPr>
        <w:pStyle w:val="SourceCode"/>
      </w:pPr>
      <w:r>
        <w:t>}</w:t>
      </w:r>
    </w:p>
    <w:p w14:paraId="77F095D1" w14:textId="77777777" w:rsidR="00225B3C" w:rsidRDefault="00225B3C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7C902D9" w14:textId="5B2D67B6" w:rsidR="00E00ADD" w:rsidRDefault="00E00ADD" w:rsidP="00E00ADD">
      <w:pPr>
        <w:pStyle w:val="Heading4"/>
      </w:pPr>
      <w:r>
        <w:lastRenderedPageBreak/>
        <w:t>Adding Multiple Values to An Array</w:t>
      </w:r>
    </w:p>
    <w:p w14:paraId="56B0BC7F" w14:textId="77777777" w:rsidR="00E00ADD" w:rsidRDefault="00E00ADD" w:rsidP="00E00ADD">
      <w:pPr>
        <w:pStyle w:val="CodeExampleCode"/>
      </w:pPr>
      <w:r>
        <w:t>Input collection</w:t>
      </w:r>
    </w:p>
    <w:p w14:paraId="0CD0B1CA" w14:textId="77777777" w:rsidR="00E00ADD" w:rsidRDefault="00E00ADD" w:rsidP="00E00ADD">
      <w:pPr>
        <w:pStyle w:val="SourceCode"/>
      </w:pPr>
      <w:r>
        <w:t>{</w:t>
      </w:r>
    </w:p>
    <w:p w14:paraId="3D4153DF" w14:textId="77777777" w:rsidR="00E00ADD" w:rsidRDefault="00E00ADD" w:rsidP="00E00ADD">
      <w:pPr>
        <w:pStyle w:val="SourceCode"/>
      </w:pPr>
      <w:r>
        <w:t xml:space="preserve">    "_id" : ObjectId("5faad5920615ba4bb7e869c7"),</w:t>
      </w:r>
    </w:p>
    <w:p w14:paraId="0E3B626A" w14:textId="77777777" w:rsidR="00E00ADD" w:rsidRDefault="00E00ADD" w:rsidP="00E00ADD">
      <w:pPr>
        <w:pStyle w:val="SourceCode"/>
      </w:pPr>
      <w:r>
        <w:t xml:space="preserve">    "name" : "john",</w:t>
      </w:r>
    </w:p>
    <w:p w14:paraId="173B2C2A" w14:textId="77777777" w:rsidR="00E00ADD" w:rsidRDefault="00E00ADD" w:rsidP="00E00ADD">
      <w:pPr>
        <w:pStyle w:val="SourceCode"/>
      </w:pPr>
      <w:r>
        <w:t xml:space="preserve">    "age" : 33.0,</w:t>
      </w:r>
    </w:p>
    <w:p w14:paraId="541A0ED0" w14:textId="77777777" w:rsidR="00E00ADD" w:rsidRDefault="00E00ADD" w:rsidP="00E00ADD">
      <w:pPr>
        <w:pStyle w:val="SourceCode"/>
      </w:pPr>
      <w:r>
        <w:t xml:space="preserve">    "sex" : "male",</w:t>
      </w:r>
    </w:p>
    <w:p w14:paraId="06B72D50" w14:textId="77777777" w:rsidR="00E00ADD" w:rsidRDefault="00E00ADD" w:rsidP="006D2632">
      <w:pPr>
        <w:pStyle w:val="SourceCodeStrong"/>
      </w:pPr>
      <w:r>
        <w:t xml:space="preserve">    "values" : [ </w:t>
      </w:r>
    </w:p>
    <w:p w14:paraId="3C52112E" w14:textId="77777777" w:rsidR="00E00ADD" w:rsidRDefault="00E00ADD" w:rsidP="006D2632">
      <w:pPr>
        <w:pStyle w:val="SourceCodeStrong"/>
      </w:pPr>
      <w:r>
        <w:t xml:space="preserve">        100.0</w:t>
      </w:r>
    </w:p>
    <w:p w14:paraId="3369F79D" w14:textId="77777777" w:rsidR="00E00ADD" w:rsidRDefault="00E00ADD" w:rsidP="006D2632">
      <w:pPr>
        <w:pStyle w:val="SourceCodeStrong"/>
      </w:pPr>
      <w:r>
        <w:t xml:space="preserve">    ]</w:t>
      </w:r>
    </w:p>
    <w:p w14:paraId="034D1D14" w14:textId="77777777" w:rsidR="00E00ADD" w:rsidRDefault="00E00ADD" w:rsidP="00E00ADD">
      <w:r>
        <w:t>}</w:t>
      </w:r>
    </w:p>
    <w:p w14:paraId="4A283FC0" w14:textId="7E6A565B" w:rsidR="00225B3C" w:rsidRDefault="00225B3C" w:rsidP="00225B3C">
      <w:pPr>
        <w:pStyle w:val="CodeExampleCode"/>
      </w:pPr>
      <w:r>
        <w:t>Update</w:t>
      </w:r>
    </w:p>
    <w:p w14:paraId="3C7CD3C4" w14:textId="77777777" w:rsidR="009C1A8C" w:rsidRPr="009C1A8C" w:rsidRDefault="009C1A8C" w:rsidP="009C1A8C">
      <w:pPr>
        <w:pStyle w:val="SourceCode"/>
      </w:pPr>
      <w:r w:rsidRPr="009C1A8C">
        <w:t>db.cl.updateOne(</w:t>
      </w:r>
    </w:p>
    <w:p w14:paraId="1BD4CFB6" w14:textId="77777777" w:rsidR="009C1A8C" w:rsidRPr="009C1A8C" w:rsidRDefault="009C1A8C" w:rsidP="009C1A8C">
      <w:pPr>
        <w:pStyle w:val="SourceCode"/>
      </w:pPr>
      <w:r w:rsidRPr="009C1A8C">
        <w:t xml:space="preserve">    {"name":"john"},</w:t>
      </w:r>
    </w:p>
    <w:p w14:paraId="4E3133DC" w14:textId="77777777" w:rsidR="009C1A8C" w:rsidRPr="009C1A8C" w:rsidRDefault="009C1A8C" w:rsidP="006D2632">
      <w:pPr>
        <w:pStyle w:val="SourceCodeStrong"/>
      </w:pPr>
      <w:r w:rsidRPr="009C1A8C">
        <w:t xml:space="preserve">    {"$push": {"values": { "$each" : [ 200,300,400]}}}</w:t>
      </w:r>
    </w:p>
    <w:p w14:paraId="497AFA40" w14:textId="509F6858" w:rsidR="003201BC" w:rsidRPr="003201BC" w:rsidRDefault="009C1A8C" w:rsidP="009C1A8C">
      <w:pPr>
        <w:pStyle w:val="SourceCode"/>
      </w:pPr>
      <w:r w:rsidRPr="009C1A8C">
        <w:t>)</w:t>
      </w:r>
    </w:p>
    <w:p w14:paraId="2A089763" w14:textId="77777777" w:rsidR="009C1A8C" w:rsidRDefault="009C1A8C" w:rsidP="009C1A8C">
      <w:pPr>
        <w:pStyle w:val="CodeExampleCode"/>
      </w:pPr>
    </w:p>
    <w:p w14:paraId="692C3E3C" w14:textId="37FB4617" w:rsidR="009C1A8C" w:rsidRDefault="009C1A8C" w:rsidP="009C1A8C">
      <w:pPr>
        <w:pStyle w:val="CodeExampleCode"/>
      </w:pPr>
      <w:r>
        <w:t>Result</w:t>
      </w:r>
    </w:p>
    <w:p w14:paraId="1D833745" w14:textId="77777777" w:rsidR="006D2632" w:rsidRDefault="006D2632" w:rsidP="006D2632">
      <w:pPr>
        <w:pStyle w:val="SourceCode"/>
      </w:pPr>
      <w:bookmarkStart w:id="5" w:name="_Hlk55932599"/>
      <w:r>
        <w:t>{</w:t>
      </w:r>
    </w:p>
    <w:p w14:paraId="4DEC1008" w14:textId="77777777" w:rsidR="006D2632" w:rsidRDefault="006D2632" w:rsidP="006D2632">
      <w:pPr>
        <w:pStyle w:val="SourceCode"/>
      </w:pPr>
      <w:r>
        <w:t xml:space="preserve">    "_id" : ObjectId("5faad5920615ba4bb7e869c7"),</w:t>
      </w:r>
    </w:p>
    <w:p w14:paraId="742FE50F" w14:textId="77777777" w:rsidR="006D2632" w:rsidRDefault="006D2632" w:rsidP="006D2632">
      <w:pPr>
        <w:pStyle w:val="SourceCode"/>
      </w:pPr>
      <w:r>
        <w:t xml:space="preserve">    "name" : "john",</w:t>
      </w:r>
    </w:p>
    <w:p w14:paraId="6C736EB3" w14:textId="77777777" w:rsidR="006D2632" w:rsidRDefault="006D2632" w:rsidP="006D2632">
      <w:pPr>
        <w:pStyle w:val="SourceCode"/>
      </w:pPr>
      <w:r>
        <w:t xml:space="preserve">    "age" : 33.0,</w:t>
      </w:r>
    </w:p>
    <w:p w14:paraId="236ACBC7" w14:textId="77777777" w:rsidR="006D2632" w:rsidRDefault="006D2632" w:rsidP="006D2632">
      <w:pPr>
        <w:pStyle w:val="SourceCode"/>
      </w:pPr>
      <w:r>
        <w:t xml:space="preserve">    "sex" : "male",</w:t>
      </w:r>
    </w:p>
    <w:p w14:paraId="531869C8" w14:textId="77777777" w:rsidR="006D2632" w:rsidRDefault="006D2632" w:rsidP="006D2632">
      <w:pPr>
        <w:pStyle w:val="SourceCodeStrong"/>
      </w:pPr>
      <w:r>
        <w:t xml:space="preserve">    "values" : [ </w:t>
      </w:r>
    </w:p>
    <w:p w14:paraId="6A9F0B59" w14:textId="77777777" w:rsidR="006D2632" w:rsidRDefault="006D2632" w:rsidP="006D2632">
      <w:pPr>
        <w:pStyle w:val="SourceCodeStrong"/>
      </w:pPr>
      <w:r>
        <w:t xml:space="preserve">        100.0, </w:t>
      </w:r>
    </w:p>
    <w:p w14:paraId="72835289" w14:textId="77777777" w:rsidR="006D2632" w:rsidRDefault="006D2632" w:rsidP="006D2632">
      <w:pPr>
        <w:pStyle w:val="SourceCodeStrong"/>
      </w:pPr>
      <w:r>
        <w:t xml:space="preserve">        200.0, </w:t>
      </w:r>
    </w:p>
    <w:p w14:paraId="33023F9E" w14:textId="77777777" w:rsidR="006D2632" w:rsidRDefault="006D2632" w:rsidP="006D2632">
      <w:pPr>
        <w:pStyle w:val="SourceCodeStrong"/>
      </w:pPr>
      <w:r>
        <w:t xml:space="preserve">        300.0, </w:t>
      </w:r>
    </w:p>
    <w:p w14:paraId="784F4EF6" w14:textId="77777777" w:rsidR="006D2632" w:rsidRDefault="006D2632" w:rsidP="006D2632">
      <w:pPr>
        <w:pStyle w:val="SourceCodeStrong"/>
      </w:pPr>
      <w:r>
        <w:t xml:space="preserve">        400.0</w:t>
      </w:r>
    </w:p>
    <w:p w14:paraId="159526E9" w14:textId="77777777" w:rsidR="006D2632" w:rsidRDefault="006D2632" w:rsidP="006D2632">
      <w:pPr>
        <w:pStyle w:val="SourceCodeStrong"/>
      </w:pPr>
      <w:r>
        <w:t xml:space="preserve">    ]</w:t>
      </w:r>
    </w:p>
    <w:p w14:paraId="3DBCA4C4" w14:textId="16026FB8" w:rsidR="006D2632" w:rsidRDefault="006D2632" w:rsidP="006D2632">
      <w:pPr>
        <w:pStyle w:val="SourceCode"/>
      </w:pPr>
      <w:r>
        <w:t>}</w:t>
      </w:r>
    </w:p>
    <w:bookmarkEnd w:id="5"/>
    <w:p w14:paraId="6273EC66" w14:textId="77777777" w:rsidR="00C83488" w:rsidRDefault="00C8348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02893B8" w14:textId="58751C0F" w:rsidR="00AF3257" w:rsidRDefault="00AF3257" w:rsidP="00AF3257">
      <w:pPr>
        <w:pStyle w:val="Heading4"/>
      </w:pPr>
      <w:r>
        <w:lastRenderedPageBreak/>
        <w:t xml:space="preserve">Add </w:t>
      </w:r>
      <w:r w:rsidR="000421B4">
        <w:t xml:space="preserve">Single Value </w:t>
      </w:r>
      <w:r>
        <w:t>To Set</w:t>
      </w:r>
    </w:p>
    <w:p w14:paraId="49314E8B" w14:textId="1B4E7E00" w:rsidR="000421B4" w:rsidRDefault="00AF3257" w:rsidP="00AF3257">
      <w:r>
        <w:t xml:space="preserve">Treats the array as a set in that it </w:t>
      </w:r>
      <w:r w:rsidR="00566F53">
        <w:t>will not</w:t>
      </w:r>
      <w:r>
        <w:t xml:space="preserve"> add duplicates</w:t>
      </w:r>
      <w:r w:rsidR="00C83488">
        <w:t>.</w:t>
      </w:r>
    </w:p>
    <w:p w14:paraId="1B20816C" w14:textId="77777777" w:rsidR="00C83488" w:rsidRDefault="00C83488" w:rsidP="00C83488">
      <w:pPr>
        <w:pStyle w:val="CodeExampleCode"/>
      </w:pPr>
      <w:r>
        <w:t>Input collection</w:t>
      </w:r>
    </w:p>
    <w:p w14:paraId="67ED66CC" w14:textId="77777777" w:rsidR="00C83488" w:rsidRDefault="00C83488" w:rsidP="00C83488">
      <w:pPr>
        <w:pStyle w:val="SourceCode"/>
      </w:pPr>
      <w:r>
        <w:t>{</w:t>
      </w:r>
    </w:p>
    <w:p w14:paraId="198D8D0F" w14:textId="77777777" w:rsidR="00C83488" w:rsidRDefault="00C83488" w:rsidP="00C83488">
      <w:pPr>
        <w:pStyle w:val="SourceCode"/>
      </w:pPr>
      <w:r>
        <w:t xml:space="preserve">    "_id" : ObjectId("5faad5920615ba4bb7e869c7"),</w:t>
      </w:r>
    </w:p>
    <w:p w14:paraId="66692FF8" w14:textId="77777777" w:rsidR="00C83488" w:rsidRDefault="00C83488" w:rsidP="00C83488">
      <w:pPr>
        <w:pStyle w:val="SourceCode"/>
      </w:pPr>
      <w:r>
        <w:t xml:space="preserve">    "name" : "john",</w:t>
      </w:r>
    </w:p>
    <w:p w14:paraId="6C622DC9" w14:textId="77777777" w:rsidR="00C83488" w:rsidRDefault="00C83488" w:rsidP="00C83488">
      <w:pPr>
        <w:pStyle w:val="SourceCode"/>
      </w:pPr>
      <w:r>
        <w:t xml:space="preserve">    "age" : 33.0,</w:t>
      </w:r>
    </w:p>
    <w:p w14:paraId="0D83590E" w14:textId="77777777" w:rsidR="00C83488" w:rsidRDefault="00C83488" w:rsidP="00C83488">
      <w:pPr>
        <w:pStyle w:val="SourceCode"/>
      </w:pPr>
      <w:r>
        <w:t xml:space="preserve">    "sex" : "male",</w:t>
      </w:r>
    </w:p>
    <w:p w14:paraId="02FC2A42" w14:textId="77777777" w:rsidR="00C83488" w:rsidRDefault="00C83488" w:rsidP="00C83488">
      <w:pPr>
        <w:pStyle w:val="SourceCode"/>
      </w:pPr>
      <w:r>
        <w:t xml:space="preserve">    "values" : [ </w:t>
      </w:r>
    </w:p>
    <w:p w14:paraId="1EEDD3FC" w14:textId="77777777" w:rsidR="00C83488" w:rsidRDefault="00C83488" w:rsidP="00C83488">
      <w:pPr>
        <w:pStyle w:val="SourceCode"/>
      </w:pPr>
      <w:r>
        <w:t xml:space="preserve">        100.0, </w:t>
      </w:r>
    </w:p>
    <w:p w14:paraId="24EA3242" w14:textId="77777777" w:rsidR="00C83488" w:rsidRDefault="00C83488" w:rsidP="00C83488">
      <w:pPr>
        <w:pStyle w:val="SourceCode"/>
      </w:pPr>
      <w:r>
        <w:t xml:space="preserve">        200.0, </w:t>
      </w:r>
    </w:p>
    <w:p w14:paraId="4796D1F0" w14:textId="77777777" w:rsidR="00C83488" w:rsidRDefault="00C83488" w:rsidP="00C83488">
      <w:pPr>
        <w:pStyle w:val="SourceCode"/>
      </w:pPr>
      <w:r>
        <w:t xml:space="preserve">        300.0, </w:t>
      </w:r>
    </w:p>
    <w:p w14:paraId="0000B45D" w14:textId="77777777" w:rsidR="00C83488" w:rsidRDefault="00C83488" w:rsidP="00C83488">
      <w:pPr>
        <w:pStyle w:val="SourceCode"/>
      </w:pPr>
      <w:r>
        <w:t xml:space="preserve">        400.0</w:t>
      </w:r>
    </w:p>
    <w:p w14:paraId="361414E6" w14:textId="77777777" w:rsidR="00C83488" w:rsidRDefault="00C83488" w:rsidP="00C83488">
      <w:pPr>
        <w:pStyle w:val="SourceCode"/>
      </w:pPr>
      <w:r>
        <w:t xml:space="preserve">    ]</w:t>
      </w:r>
    </w:p>
    <w:p w14:paraId="53421592" w14:textId="0B607C9F" w:rsidR="00AF3257" w:rsidRDefault="00C83488" w:rsidP="00C83488">
      <w:pPr>
        <w:pStyle w:val="SourceCode"/>
      </w:pPr>
      <w:r>
        <w:t>}</w:t>
      </w:r>
    </w:p>
    <w:p w14:paraId="6480E261" w14:textId="3D62C5F0" w:rsidR="00C83488" w:rsidRDefault="00C83488" w:rsidP="00C83488">
      <w:pPr>
        <w:pStyle w:val="CodeExampleCode"/>
      </w:pPr>
      <w:r>
        <w:t>Update</w:t>
      </w:r>
    </w:p>
    <w:p w14:paraId="7493C7B2" w14:textId="77777777" w:rsidR="00FC7F43" w:rsidRDefault="00FC7F43" w:rsidP="00FC7F43">
      <w:pPr>
        <w:pStyle w:val="SourceCode"/>
      </w:pPr>
      <w:r>
        <w:t>db.cl.updateOne(</w:t>
      </w:r>
    </w:p>
    <w:p w14:paraId="6460E894" w14:textId="77777777" w:rsidR="00FC7F43" w:rsidRDefault="00FC7F43" w:rsidP="00FC7F43">
      <w:pPr>
        <w:pStyle w:val="SourceCode"/>
      </w:pPr>
      <w:r>
        <w:t xml:space="preserve">    {"name":"john"},</w:t>
      </w:r>
    </w:p>
    <w:p w14:paraId="74C76BC6" w14:textId="77777777" w:rsidR="00FC7F43" w:rsidRDefault="00FC7F43" w:rsidP="00FC7F43">
      <w:pPr>
        <w:pStyle w:val="SourceCode"/>
      </w:pPr>
      <w:r>
        <w:t xml:space="preserve">    {"$addToSet": {"values": 400}}</w:t>
      </w:r>
    </w:p>
    <w:p w14:paraId="115054C4" w14:textId="217E8E5B" w:rsidR="00C83488" w:rsidRDefault="00FC7F43" w:rsidP="00FC7F43">
      <w:pPr>
        <w:pStyle w:val="SourceCode"/>
      </w:pPr>
      <w:r>
        <w:t>)</w:t>
      </w:r>
    </w:p>
    <w:p w14:paraId="0F99A05A" w14:textId="13A96634" w:rsidR="00C83488" w:rsidRDefault="00C83488" w:rsidP="00C83488">
      <w:pPr>
        <w:pStyle w:val="SourceCode"/>
      </w:pPr>
    </w:p>
    <w:p w14:paraId="481F9851" w14:textId="5526CFD9" w:rsidR="003A602C" w:rsidRDefault="003A602C" w:rsidP="003A602C">
      <w:pPr>
        <w:pStyle w:val="CodeExampleCode"/>
      </w:pPr>
      <w:r>
        <w:t>Result</w:t>
      </w:r>
    </w:p>
    <w:p w14:paraId="2A1DA271" w14:textId="77777777" w:rsidR="003A602C" w:rsidRDefault="003A602C" w:rsidP="003A602C">
      <w:pPr>
        <w:pStyle w:val="SourceCode"/>
      </w:pPr>
      <w:r>
        <w:t>{</w:t>
      </w:r>
    </w:p>
    <w:p w14:paraId="4DED98A0" w14:textId="77777777" w:rsidR="003A602C" w:rsidRDefault="003A602C" w:rsidP="003A602C">
      <w:pPr>
        <w:pStyle w:val="SourceCode"/>
      </w:pPr>
      <w:r>
        <w:t xml:space="preserve">    "_id" : ObjectId("5faad5920615ba4bb7e869c7"),</w:t>
      </w:r>
    </w:p>
    <w:p w14:paraId="2F050838" w14:textId="77777777" w:rsidR="003A602C" w:rsidRDefault="003A602C" w:rsidP="003A602C">
      <w:pPr>
        <w:pStyle w:val="SourceCode"/>
      </w:pPr>
      <w:r>
        <w:t xml:space="preserve">    "name" : "john",</w:t>
      </w:r>
    </w:p>
    <w:p w14:paraId="6F191ADE" w14:textId="77777777" w:rsidR="003A602C" w:rsidRDefault="003A602C" w:rsidP="003A602C">
      <w:pPr>
        <w:pStyle w:val="SourceCode"/>
      </w:pPr>
      <w:r>
        <w:t xml:space="preserve">    "age" : 33.0,</w:t>
      </w:r>
    </w:p>
    <w:p w14:paraId="31289E47" w14:textId="77777777" w:rsidR="003A602C" w:rsidRDefault="003A602C" w:rsidP="003A602C">
      <w:pPr>
        <w:pStyle w:val="SourceCode"/>
      </w:pPr>
      <w:r>
        <w:t xml:space="preserve">    "sex" : "male",</w:t>
      </w:r>
    </w:p>
    <w:p w14:paraId="7E4CC55C" w14:textId="77777777" w:rsidR="003A602C" w:rsidRDefault="003A602C" w:rsidP="003A602C">
      <w:pPr>
        <w:pStyle w:val="SourceCode"/>
      </w:pPr>
      <w:r>
        <w:t xml:space="preserve">    "values" : [ </w:t>
      </w:r>
    </w:p>
    <w:p w14:paraId="623C43C5" w14:textId="77777777" w:rsidR="003A602C" w:rsidRDefault="003A602C" w:rsidP="003A602C">
      <w:pPr>
        <w:pStyle w:val="SourceCode"/>
      </w:pPr>
      <w:r>
        <w:t xml:space="preserve">        100.0, </w:t>
      </w:r>
    </w:p>
    <w:p w14:paraId="3D00C564" w14:textId="77777777" w:rsidR="003A602C" w:rsidRDefault="003A602C" w:rsidP="003A602C">
      <w:pPr>
        <w:pStyle w:val="SourceCode"/>
      </w:pPr>
      <w:r>
        <w:t xml:space="preserve">        200.0, </w:t>
      </w:r>
    </w:p>
    <w:p w14:paraId="61A16B96" w14:textId="77777777" w:rsidR="003A602C" w:rsidRDefault="003A602C" w:rsidP="003A602C">
      <w:pPr>
        <w:pStyle w:val="SourceCode"/>
      </w:pPr>
      <w:r>
        <w:t xml:space="preserve">        300.0, </w:t>
      </w:r>
    </w:p>
    <w:p w14:paraId="08A946AB" w14:textId="77777777" w:rsidR="003A602C" w:rsidRDefault="003A602C" w:rsidP="003A602C">
      <w:pPr>
        <w:pStyle w:val="SourceCode"/>
      </w:pPr>
      <w:r>
        <w:t xml:space="preserve">        400.0</w:t>
      </w:r>
    </w:p>
    <w:p w14:paraId="6108B42F" w14:textId="77777777" w:rsidR="003A602C" w:rsidRDefault="003A602C" w:rsidP="003A602C">
      <w:pPr>
        <w:pStyle w:val="SourceCode"/>
      </w:pPr>
      <w:r>
        <w:t xml:space="preserve">    ]</w:t>
      </w:r>
    </w:p>
    <w:p w14:paraId="25F55368" w14:textId="70286F26" w:rsidR="003A602C" w:rsidRDefault="003A602C" w:rsidP="003A602C">
      <w:pPr>
        <w:pStyle w:val="SourceCode"/>
      </w:pPr>
      <w:r>
        <w:t>}</w:t>
      </w:r>
    </w:p>
    <w:p w14:paraId="5A3CE649" w14:textId="77777777" w:rsidR="00EC274B" w:rsidRDefault="00EC274B" w:rsidP="003A602C">
      <w:pPr>
        <w:pStyle w:val="SourceCode"/>
      </w:pPr>
    </w:p>
    <w:p w14:paraId="4D00933E" w14:textId="6C9E3E91" w:rsidR="003A602C" w:rsidRDefault="00EC274B" w:rsidP="00EC274B">
      <w:pPr>
        <w:pStyle w:val="QuoteCallOutHeader"/>
      </w:pPr>
      <w:r>
        <w:t>Note:</w:t>
      </w:r>
    </w:p>
    <w:p w14:paraId="0DD34168" w14:textId="7AFAFE8E" w:rsidR="00EC274B" w:rsidRPr="00EC274B" w:rsidRDefault="00EC274B" w:rsidP="00EC274B">
      <w:pPr>
        <w:pStyle w:val="QuoteCallOut"/>
      </w:pPr>
      <w:r>
        <w:t xml:space="preserve">We can add multiple set values by using </w:t>
      </w:r>
      <w:r w:rsidR="00C749C9" w:rsidRPr="00C749C9">
        <w:rPr>
          <w:rStyle w:val="KeywordChar"/>
        </w:rPr>
        <w:t>$each</w:t>
      </w:r>
      <w:r w:rsidR="00C749C9">
        <w:t xml:space="preserve"> in the same way we use it with $</w:t>
      </w:r>
      <w:proofErr w:type="gramStart"/>
      <w:r w:rsidR="00C749C9">
        <w:t>push</w:t>
      </w:r>
      <w:proofErr w:type="gramEnd"/>
    </w:p>
    <w:p w14:paraId="64C293A2" w14:textId="77777777" w:rsidR="00C83488" w:rsidRPr="00AF3257" w:rsidRDefault="00C83488" w:rsidP="00C83488">
      <w:pPr>
        <w:pStyle w:val="SourceCode"/>
      </w:pPr>
    </w:p>
    <w:p w14:paraId="0F83263D" w14:textId="77777777" w:rsidR="00C46C74" w:rsidRDefault="00C46C74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D1E8A55" w14:textId="07DD1CFF" w:rsidR="00C46C74" w:rsidRDefault="00C46C74" w:rsidP="00C46C74">
      <w:pPr>
        <w:pStyle w:val="Heading4"/>
      </w:pPr>
      <w:r>
        <w:lastRenderedPageBreak/>
        <w:t>Removing Elements</w:t>
      </w:r>
      <w:r w:rsidR="00F071A1">
        <w:t xml:space="preserve"> From End of Array</w:t>
      </w:r>
    </w:p>
    <w:p w14:paraId="593A0C37" w14:textId="77777777" w:rsidR="00F071A1" w:rsidRDefault="00F071A1" w:rsidP="00F071A1">
      <w:pPr>
        <w:pStyle w:val="CodeExampleCode"/>
      </w:pPr>
      <w:r>
        <w:t>Input collection</w:t>
      </w:r>
    </w:p>
    <w:p w14:paraId="1A1F77ED" w14:textId="77777777" w:rsidR="00F071A1" w:rsidRDefault="00F071A1" w:rsidP="00F071A1">
      <w:pPr>
        <w:pStyle w:val="SourceCode"/>
      </w:pPr>
      <w:r>
        <w:t>{</w:t>
      </w:r>
    </w:p>
    <w:p w14:paraId="4448889A" w14:textId="77777777" w:rsidR="00F071A1" w:rsidRDefault="00F071A1" w:rsidP="00F071A1">
      <w:pPr>
        <w:pStyle w:val="SourceCode"/>
      </w:pPr>
      <w:r>
        <w:t xml:space="preserve">    "_id" : ObjectId("5faad5920615ba4bb7e869c7"),</w:t>
      </w:r>
    </w:p>
    <w:p w14:paraId="2DAD5D0E" w14:textId="77777777" w:rsidR="00F071A1" w:rsidRDefault="00F071A1" w:rsidP="00F071A1">
      <w:pPr>
        <w:pStyle w:val="SourceCode"/>
      </w:pPr>
      <w:r>
        <w:t xml:space="preserve">    "name" : "john",</w:t>
      </w:r>
    </w:p>
    <w:p w14:paraId="6ED7A525" w14:textId="77777777" w:rsidR="00F071A1" w:rsidRDefault="00F071A1" w:rsidP="00F071A1">
      <w:pPr>
        <w:pStyle w:val="SourceCode"/>
      </w:pPr>
      <w:r>
        <w:t xml:space="preserve">    "age" : 33.0,</w:t>
      </w:r>
    </w:p>
    <w:p w14:paraId="61E76C15" w14:textId="77777777" w:rsidR="00F071A1" w:rsidRDefault="00F071A1" w:rsidP="00F071A1">
      <w:pPr>
        <w:pStyle w:val="SourceCode"/>
      </w:pPr>
      <w:r>
        <w:t xml:space="preserve">    "sex" : "male",</w:t>
      </w:r>
    </w:p>
    <w:p w14:paraId="062A5459" w14:textId="77777777" w:rsidR="00F071A1" w:rsidRDefault="00F071A1" w:rsidP="00F071A1">
      <w:pPr>
        <w:pStyle w:val="SourceCode"/>
      </w:pPr>
      <w:r>
        <w:t xml:space="preserve">    "values" : [ </w:t>
      </w:r>
    </w:p>
    <w:p w14:paraId="20F29155" w14:textId="77777777" w:rsidR="00F071A1" w:rsidRDefault="00F071A1" w:rsidP="00F071A1">
      <w:pPr>
        <w:pStyle w:val="SourceCode"/>
      </w:pPr>
      <w:r>
        <w:t xml:space="preserve">        100.0, </w:t>
      </w:r>
    </w:p>
    <w:p w14:paraId="14BE29CC" w14:textId="77777777" w:rsidR="00F071A1" w:rsidRDefault="00F071A1" w:rsidP="00F071A1">
      <w:pPr>
        <w:pStyle w:val="SourceCode"/>
      </w:pPr>
      <w:r>
        <w:t xml:space="preserve">        200.0, </w:t>
      </w:r>
    </w:p>
    <w:p w14:paraId="5E562843" w14:textId="77777777" w:rsidR="00F071A1" w:rsidRDefault="00F071A1" w:rsidP="00F071A1">
      <w:pPr>
        <w:pStyle w:val="SourceCode"/>
      </w:pPr>
      <w:r>
        <w:t xml:space="preserve">        300.0, </w:t>
      </w:r>
    </w:p>
    <w:p w14:paraId="2A53722D" w14:textId="64C2E507" w:rsidR="00F071A1" w:rsidRDefault="00F071A1" w:rsidP="00F071A1">
      <w:pPr>
        <w:pStyle w:val="SourceCode"/>
      </w:pPr>
      <w:r>
        <w:t xml:space="preserve">        400.0</w:t>
      </w:r>
      <w:r w:rsidR="00832943">
        <w:t>,</w:t>
      </w:r>
    </w:p>
    <w:p w14:paraId="23D9319C" w14:textId="65617240" w:rsidR="00832943" w:rsidRDefault="00832943" w:rsidP="00F071A1">
      <w:pPr>
        <w:pStyle w:val="SourceCode"/>
      </w:pPr>
      <w:r>
        <w:tab/>
        <w:t xml:space="preserve">    410.0</w:t>
      </w:r>
    </w:p>
    <w:p w14:paraId="5E4FE809" w14:textId="77777777" w:rsidR="00F071A1" w:rsidRDefault="00F071A1" w:rsidP="00F071A1">
      <w:pPr>
        <w:pStyle w:val="SourceCode"/>
      </w:pPr>
      <w:r>
        <w:t xml:space="preserve">    ]</w:t>
      </w:r>
    </w:p>
    <w:p w14:paraId="3A858A3F" w14:textId="165A04A2" w:rsidR="00F071A1" w:rsidRDefault="00F071A1" w:rsidP="00F071A1">
      <w:pPr>
        <w:pStyle w:val="SourceCode"/>
      </w:pPr>
      <w:r>
        <w:t>}</w:t>
      </w:r>
    </w:p>
    <w:p w14:paraId="1670869B" w14:textId="77777777" w:rsidR="005B69C4" w:rsidRDefault="005B69C4" w:rsidP="00F071A1">
      <w:pPr>
        <w:pStyle w:val="SourceCode"/>
      </w:pPr>
    </w:p>
    <w:p w14:paraId="645B1444" w14:textId="77777777" w:rsidR="005B69C4" w:rsidRDefault="005B69C4" w:rsidP="005B69C4">
      <w:pPr>
        <w:pStyle w:val="CodeExampleCode"/>
      </w:pPr>
      <w:r>
        <w:t>Update</w:t>
      </w:r>
    </w:p>
    <w:p w14:paraId="706C3A42" w14:textId="77777777" w:rsidR="000510DC" w:rsidRDefault="000510DC" w:rsidP="000510DC">
      <w:pPr>
        <w:pStyle w:val="SourceCode"/>
      </w:pPr>
      <w:r>
        <w:t>db.cl.updateOne(</w:t>
      </w:r>
    </w:p>
    <w:p w14:paraId="0303F50F" w14:textId="77777777" w:rsidR="000510DC" w:rsidRDefault="000510DC" w:rsidP="000510DC">
      <w:pPr>
        <w:pStyle w:val="SourceCode"/>
      </w:pPr>
      <w:r>
        <w:t xml:space="preserve">    {"name":"john"},</w:t>
      </w:r>
    </w:p>
    <w:p w14:paraId="49DCF653" w14:textId="77777777" w:rsidR="000510DC" w:rsidRDefault="000510DC" w:rsidP="000510DC">
      <w:pPr>
        <w:pStyle w:val="SourceCode"/>
      </w:pPr>
      <w:r>
        <w:t xml:space="preserve">    {"$pop": {"values": 1}}</w:t>
      </w:r>
    </w:p>
    <w:p w14:paraId="4BC924A6" w14:textId="2B9CE41B" w:rsidR="00F071A1" w:rsidRDefault="000510DC" w:rsidP="000510DC">
      <w:pPr>
        <w:pStyle w:val="SourceCode"/>
      </w:pPr>
      <w:r>
        <w:t>)</w:t>
      </w:r>
    </w:p>
    <w:p w14:paraId="3CE7B35B" w14:textId="77777777" w:rsidR="009B2E0A" w:rsidRDefault="009B2E0A" w:rsidP="000510DC">
      <w:pPr>
        <w:pStyle w:val="SourceCode"/>
      </w:pPr>
    </w:p>
    <w:p w14:paraId="7F47FE9A" w14:textId="6D3F2C8C" w:rsidR="009B2E0A" w:rsidRDefault="009B2E0A" w:rsidP="009B2E0A">
      <w:pPr>
        <w:pStyle w:val="CodeExampleCode"/>
      </w:pPr>
      <w:r>
        <w:t>Result</w:t>
      </w:r>
    </w:p>
    <w:p w14:paraId="483F6843" w14:textId="77777777" w:rsidR="009B2E0A" w:rsidRDefault="009B2E0A" w:rsidP="009B2E0A">
      <w:pPr>
        <w:pStyle w:val="SourceCode"/>
      </w:pPr>
      <w:r>
        <w:t>{</w:t>
      </w:r>
    </w:p>
    <w:p w14:paraId="438FB53F" w14:textId="77777777" w:rsidR="009B2E0A" w:rsidRDefault="009B2E0A" w:rsidP="009B2E0A">
      <w:pPr>
        <w:pStyle w:val="SourceCode"/>
      </w:pPr>
      <w:r>
        <w:t xml:space="preserve">    "_id" : ObjectId("5faad5920615ba4bb7e869c7"),</w:t>
      </w:r>
    </w:p>
    <w:p w14:paraId="7B2902BB" w14:textId="77777777" w:rsidR="009B2E0A" w:rsidRDefault="009B2E0A" w:rsidP="009B2E0A">
      <w:pPr>
        <w:pStyle w:val="SourceCode"/>
      </w:pPr>
      <w:r>
        <w:t xml:space="preserve">    "name" : "john",</w:t>
      </w:r>
    </w:p>
    <w:p w14:paraId="6F5ABFC2" w14:textId="77777777" w:rsidR="009B2E0A" w:rsidRDefault="009B2E0A" w:rsidP="009B2E0A">
      <w:pPr>
        <w:pStyle w:val="SourceCode"/>
      </w:pPr>
      <w:r>
        <w:t xml:space="preserve">    "age" : 33.0,</w:t>
      </w:r>
    </w:p>
    <w:p w14:paraId="077B7130" w14:textId="77777777" w:rsidR="009B2E0A" w:rsidRDefault="009B2E0A" w:rsidP="009B2E0A">
      <w:pPr>
        <w:pStyle w:val="SourceCode"/>
      </w:pPr>
      <w:r>
        <w:t xml:space="preserve">    "sex" : "male",</w:t>
      </w:r>
    </w:p>
    <w:p w14:paraId="25B1EDB8" w14:textId="77777777" w:rsidR="009B2E0A" w:rsidRDefault="009B2E0A" w:rsidP="009B2E0A">
      <w:pPr>
        <w:pStyle w:val="SourceCode"/>
      </w:pPr>
      <w:r>
        <w:t xml:space="preserve">    "values" : [ </w:t>
      </w:r>
    </w:p>
    <w:p w14:paraId="35F976EC" w14:textId="77777777" w:rsidR="009B2E0A" w:rsidRDefault="009B2E0A" w:rsidP="009B2E0A">
      <w:pPr>
        <w:pStyle w:val="SourceCode"/>
      </w:pPr>
      <w:r>
        <w:t xml:space="preserve">        100.0, </w:t>
      </w:r>
    </w:p>
    <w:p w14:paraId="3E5415B9" w14:textId="77777777" w:rsidR="009B2E0A" w:rsidRDefault="009B2E0A" w:rsidP="009B2E0A">
      <w:pPr>
        <w:pStyle w:val="SourceCode"/>
      </w:pPr>
      <w:r>
        <w:t xml:space="preserve">        200.0, </w:t>
      </w:r>
    </w:p>
    <w:p w14:paraId="3AD239D1" w14:textId="77777777" w:rsidR="009B2E0A" w:rsidRDefault="009B2E0A" w:rsidP="009B2E0A">
      <w:pPr>
        <w:pStyle w:val="SourceCode"/>
      </w:pPr>
      <w:r>
        <w:t xml:space="preserve">        300.0, </w:t>
      </w:r>
    </w:p>
    <w:p w14:paraId="2E00D813" w14:textId="77777777" w:rsidR="009B2E0A" w:rsidRDefault="009B2E0A" w:rsidP="009B2E0A">
      <w:pPr>
        <w:pStyle w:val="SourceCode"/>
      </w:pPr>
      <w:r>
        <w:t xml:space="preserve">        400.0,</w:t>
      </w:r>
    </w:p>
    <w:p w14:paraId="28C9BF73" w14:textId="77777777" w:rsidR="009B2E0A" w:rsidRDefault="009B2E0A" w:rsidP="009B2E0A">
      <w:pPr>
        <w:pStyle w:val="SourceCode"/>
      </w:pPr>
      <w:r>
        <w:t xml:space="preserve">    ]</w:t>
      </w:r>
    </w:p>
    <w:p w14:paraId="5EC267FB" w14:textId="77777777" w:rsidR="009B2E0A" w:rsidRDefault="009B2E0A" w:rsidP="009B2E0A">
      <w:pPr>
        <w:pStyle w:val="SourceCode"/>
      </w:pPr>
      <w:r>
        <w:t>}</w:t>
      </w:r>
    </w:p>
    <w:p w14:paraId="4C7A568B" w14:textId="77777777" w:rsidR="00175125" w:rsidRDefault="00175125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BA13310" w14:textId="4435513C" w:rsidR="00175125" w:rsidRDefault="00175125" w:rsidP="00175125">
      <w:pPr>
        <w:pStyle w:val="Heading4"/>
      </w:pPr>
      <w:r>
        <w:lastRenderedPageBreak/>
        <w:t>Removing Elements From Start of Array</w:t>
      </w:r>
    </w:p>
    <w:p w14:paraId="57622E81" w14:textId="77777777" w:rsidR="00175125" w:rsidRDefault="00175125" w:rsidP="00175125">
      <w:pPr>
        <w:pStyle w:val="CodeExampleCode"/>
      </w:pPr>
      <w:r>
        <w:t>Input collection</w:t>
      </w:r>
    </w:p>
    <w:p w14:paraId="073B2662" w14:textId="77777777" w:rsidR="00175125" w:rsidRDefault="00175125" w:rsidP="00175125">
      <w:pPr>
        <w:pStyle w:val="SourceCode"/>
      </w:pPr>
      <w:r>
        <w:t>{</w:t>
      </w:r>
    </w:p>
    <w:p w14:paraId="033C28FD" w14:textId="77777777" w:rsidR="00175125" w:rsidRDefault="00175125" w:rsidP="00175125">
      <w:pPr>
        <w:pStyle w:val="SourceCode"/>
      </w:pPr>
      <w:r>
        <w:t xml:space="preserve">    "_id" : ObjectId("5faad5920615ba4bb7e869c7"),</w:t>
      </w:r>
    </w:p>
    <w:p w14:paraId="35FD2BE8" w14:textId="77777777" w:rsidR="00175125" w:rsidRDefault="00175125" w:rsidP="00175125">
      <w:pPr>
        <w:pStyle w:val="SourceCode"/>
      </w:pPr>
      <w:r>
        <w:t xml:space="preserve">    "name" : "john",</w:t>
      </w:r>
    </w:p>
    <w:p w14:paraId="4C8A2D63" w14:textId="77777777" w:rsidR="00175125" w:rsidRDefault="00175125" w:rsidP="00175125">
      <w:pPr>
        <w:pStyle w:val="SourceCode"/>
      </w:pPr>
      <w:r>
        <w:t xml:space="preserve">    "age" : 33.0,</w:t>
      </w:r>
    </w:p>
    <w:p w14:paraId="6BFC1218" w14:textId="77777777" w:rsidR="00175125" w:rsidRDefault="00175125" w:rsidP="00175125">
      <w:pPr>
        <w:pStyle w:val="SourceCode"/>
      </w:pPr>
      <w:r>
        <w:t xml:space="preserve">    "sex" : "male",</w:t>
      </w:r>
    </w:p>
    <w:p w14:paraId="404F0879" w14:textId="77777777" w:rsidR="00175125" w:rsidRDefault="00175125" w:rsidP="00175125">
      <w:pPr>
        <w:pStyle w:val="SourceCode"/>
      </w:pPr>
      <w:r>
        <w:t xml:space="preserve">    "values" : [ </w:t>
      </w:r>
    </w:p>
    <w:p w14:paraId="3304D736" w14:textId="77777777" w:rsidR="00175125" w:rsidRDefault="00175125" w:rsidP="00175125">
      <w:pPr>
        <w:pStyle w:val="SourceCode"/>
      </w:pPr>
      <w:r>
        <w:t xml:space="preserve">        100.0, </w:t>
      </w:r>
    </w:p>
    <w:p w14:paraId="5BC0F082" w14:textId="77777777" w:rsidR="00175125" w:rsidRDefault="00175125" w:rsidP="00175125">
      <w:pPr>
        <w:pStyle w:val="SourceCode"/>
      </w:pPr>
      <w:r>
        <w:t xml:space="preserve">        200.0, </w:t>
      </w:r>
    </w:p>
    <w:p w14:paraId="13D7866B" w14:textId="77777777" w:rsidR="00175125" w:rsidRDefault="00175125" w:rsidP="00175125">
      <w:pPr>
        <w:pStyle w:val="SourceCode"/>
      </w:pPr>
      <w:r>
        <w:t xml:space="preserve">        300.0, </w:t>
      </w:r>
    </w:p>
    <w:p w14:paraId="4E4C6C85" w14:textId="77777777" w:rsidR="00175125" w:rsidRDefault="00175125" w:rsidP="00175125">
      <w:pPr>
        <w:pStyle w:val="SourceCode"/>
      </w:pPr>
      <w:r>
        <w:t xml:space="preserve">        400.0,</w:t>
      </w:r>
    </w:p>
    <w:p w14:paraId="64EC0640" w14:textId="77777777" w:rsidR="00175125" w:rsidRDefault="00175125" w:rsidP="00175125">
      <w:pPr>
        <w:pStyle w:val="SourceCode"/>
      </w:pPr>
      <w:r>
        <w:t xml:space="preserve">    ]</w:t>
      </w:r>
    </w:p>
    <w:p w14:paraId="4DB8C095" w14:textId="2499821F" w:rsidR="00175125" w:rsidRDefault="00175125" w:rsidP="00175125">
      <w:pPr>
        <w:pStyle w:val="SourceCode"/>
      </w:pPr>
      <w:r>
        <w:t>}</w:t>
      </w:r>
    </w:p>
    <w:p w14:paraId="30219B21" w14:textId="77777777" w:rsidR="00553C86" w:rsidRDefault="00553C86" w:rsidP="00175125">
      <w:pPr>
        <w:pStyle w:val="SourceCode"/>
      </w:pPr>
    </w:p>
    <w:p w14:paraId="0D8B7AB1" w14:textId="0380E068" w:rsidR="003A5EDC" w:rsidRDefault="003A5EDC" w:rsidP="003A5EDC">
      <w:pPr>
        <w:pStyle w:val="CodeExampleCode"/>
      </w:pPr>
      <w:r>
        <w:t>Update</w:t>
      </w:r>
    </w:p>
    <w:p w14:paraId="3A1155E7" w14:textId="77777777" w:rsidR="003A5EDC" w:rsidRDefault="003A5EDC" w:rsidP="003A5EDC">
      <w:pPr>
        <w:pStyle w:val="SourceCode"/>
      </w:pPr>
      <w:r>
        <w:t>db.cl.updateOne(</w:t>
      </w:r>
    </w:p>
    <w:p w14:paraId="46195370" w14:textId="77777777" w:rsidR="003A5EDC" w:rsidRDefault="003A5EDC" w:rsidP="003A5EDC">
      <w:pPr>
        <w:pStyle w:val="SourceCode"/>
      </w:pPr>
      <w:r>
        <w:t xml:space="preserve">    {"name":"john"},</w:t>
      </w:r>
    </w:p>
    <w:p w14:paraId="54A2D0CB" w14:textId="01052D9D" w:rsidR="003A5EDC" w:rsidRDefault="003A5EDC" w:rsidP="003A5EDC">
      <w:pPr>
        <w:pStyle w:val="SourceCode"/>
      </w:pPr>
      <w:r>
        <w:t xml:space="preserve">    {"$pop": {"values": -1}}</w:t>
      </w:r>
    </w:p>
    <w:p w14:paraId="0530E52D" w14:textId="3C29B86B" w:rsidR="003A5EDC" w:rsidRDefault="003A5EDC" w:rsidP="003A5EDC">
      <w:pPr>
        <w:pStyle w:val="SourceCode"/>
      </w:pPr>
      <w:r>
        <w:t>)</w:t>
      </w:r>
    </w:p>
    <w:p w14:paraId="2794C32E" w14:textId="77777777" w:rsidR="0055260C" w:rsidRDefault="0055260C" w:rsidP="003A5EDC">
      <w:pPr>
        <w:pStyle w:val="SourceCode"/>
      </w:pPr>
    </w:p>
    <w:p w14:paraId="321F67E4" w14:textId="77777777" w:rsidR="0055260C" w:rsidRDefault="0055260C" w:rsidP="0055260C">
      <w:pPr>
        <w:pStyle w:val="CodeExampleCode"/>
      </w:pPr>
      <w:r>
        <w:t>Result</w:t>
      </w:r>
    </w:p>
    <w:p w14:paraId="4DF4F54A" w14:textId="77777777" w:rsidR="00553C86" w:rsidRDefault="00553C86" w:rsidP="00553C86">
      <w:pPr>
        <w:pStyle w:val="SourceCode"/>
      </w:pPr>
      <w:r>
        <w:t>{</w:t>
      </w:r>
    </w:p>
    <w:p w14:paraId="4972FE03" w14:textId="77777777" w:rsidR="00553C86" w:rsidRDefault="00553C86" w:rsidP="00553C86">
      <w:pPr>
        <w:pStyle w:val="SourceCode"/>
      </w:pPr>
      <w:r>
        <w:t xml:space="preserve">    "_id" : ObjectId("5faad5920615ba4bb7e869c7"),</w:t>
      </w:r>
    </w:p>
    <w:p w14:paraId="5B878E22" w14:textId="77777777" w:rsidR="00553C86" w:rsidRDefault="00553C86" w:rsidP="00553C86">
      <w:pPr>
        <w:pStyle w:val="SourceCode"/>
      </w:pPr>
      <w:r>
        <w:t xml:space="preserve">    "name" : "john",</w:t>
      </w:r>
    </w:p>
    <w:p w14:paraId="7A648E68" w14:textId="77777777" w:rsidR="00553C86" w:rsidRDefault="00553C86" w:rsidP="00553C86">
      <w:pPr>
        <w:pStyle w:val="SourceCode"/>
      </w:pPr>
      <w:r>
        <w:t xml:space="preserve">    "age" : 33.0,</w:t>
      </w:r>
    </w:p>
    <w:p w14:paraId="7EB826BC" w14:textId="77777777" w:rsidR="00553C86" w:rsidRDefault="00553C86" w:rsidP="00553C86">
      <w:pPr>
        <w:pStyle w:val="SourceCode"/>
      </w:pPr>
      <w:r>
        <w:t xml:space="preserve">    "sex" : "male",</w:t>
      </w:r>
    </w:p>
    <w:p w14:paraId="79B2FD58" w14:textId="77777777" w:rsidR="00553C86" w:rsidRDefault="00553C86" w:rsidP="00553C86">
      <w:pPr>
        <w:pStyle w:val="SourceCode"/>
      </w:pPr>
      <w:r>
        <w:t xml:space="preserve">    "values" : [ </w:t>
      </w:r>
    </w:p>
    <w:p w14:paraId="4A42532A" w14:textId="77777777" w:rsidR="00553C86" w:rsidRDefault="00553C86" w:rsidP="00553C86">
      <w:pPr>
        <w:pStyle w:val="SourceCode"/>
      </w:pPr>
      <w:r>
        <w:t xml:space="preserve">        200.0, </w:t>
      </w:r>
    </w:p>
    <w:p w14:paraId="6D7D5190" w14:textId="77777777" w:rsidR="00553C86" w:rsidRDefault="00553C86" w:rsidP="00553C86">
      <w:pPr>
        <w:pStyle w:val="SourceCode"/>
      </w:pPr>
      <w:r>
        <w:t xml:space="preserve">        300.0, </w:t>
      </w:r>
    </w:p>
    <w:p w14:paraId="7BAF034F" w14:textId="77777777" w:rsidR="00553C86" w:rsidRDefault="00553C86" w:rsidP="00553C86">
      <w:pPr>
        <w:pStyle w:val="SourceCode"/>
      </w:pPr>
      <w:r>
        <w:t xml:space="preserve">        400.0,</w:t>
      </w:r>
    </w:p>
    <w:p w14:paraId="041EF39A" w14:textId="77777777" w:rsidR="00553C86" w:rsidRDefault="00553C86" w:rsidP="00553C86">
      <w:pPr>
        <w:pStyle w:val="SourceCode"/>
      </w:pPr>
      <w:r>
        <w:t xml:space="preserve">    ]</w:t>
      </w:r>
    </w:p>
    <w:p w14:paraId="3273FED6" w14:textId="3432B9C2" w:rsidR="00553C86" w:rsidRDefault="00553C86" w:rsidP="00553C86">
      <w:pPr>
        <w:pStyle w:val="SourceCode"/>
      </w:pPr>
      <w:r>
        <w:t>}</w:t>
      </w:r>
    </w:p>
    <w:p w14:paraId="651E40A9" w14:textId="77777777" w:rsidR="009B68CF" w:rsidRDefault="009B68C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39C28D" w14:textId="2B2C7F59" w:rsidR="00AF72AA" w:rsidRDefault="00AF72AA" w:rsidP="00AF72AA">
      <w:pPr>
        <w:pStyle w:val="Heading4"/>
      </w:pPr>
      <w:r>
        <w:lastRenderedPageBreak/>
        <w:t>Removing Matching Elements From Array</w:t>
      </w:r>
    </w:p>
    <w:p w14:paraId="21EF2B6E" w14:textId="77777777" w:rsidR="009B68CF" w:rsidRDefault="009B68CF" w:rsidP="009B68CF">
      <w:pPr>
        <w:pStyle w:val="CodeExampleCode"/>
      </w:pPr>
      <w:r>
        <w:t>Input collection</w:t>
      </w:r>
    </w:p>
    <w:p w14:paraId="6232C44B" w14:textId="77777777" w:rsidR="009B68CF" w:rsidRDefault="009B68CF" w:rsidP="009B68CF">
      <w:pPr>
        <w:pStyle w:val="SourceCode"/>
      </w:pPr>
      <w:r>
        <w:t>{</w:t>
      </w:r>
    </w:p>
    <w:p w14:paraId="50A150A1" w14:textId="77777777" w:rsidR="009B68CF" w:rsidRDefault="009B68CF" w:rsidP="009B68CF">
      <w:pPr>
        <w:pStyle w:val="SourceCode"/>
      </w:pPr>
      <w:r>
        <w:t xml:space="preserve">    "_id" : ObjectId("5faad5920615ba4bb7e869c7"),</w:t>
      </w:r>
    </w:p>
    <w:p w14:paraId="579F1318" w14:textId="77777777" w:rsidR="009B68CF" w:rsidRDefault="009B68CF" w:rsidP="009B68CF">
      <w:pPr>
        <w:pStyle w:val="SourceCode"/>
      </w:pPr>
      <w:r>
        <w:t xml:space="preserve">    "name" : "john",</w:t>
      </w:r>
    </w:p>
    <w:p w14:paraId="0CAC5B0F" w14:textId="77777777" w:rsidR="009B68CF" w:rsidRDefault="009B68CF" w:rsidP="009B68CF">
      <w:pPr>
        <w:pStyle w:val="SourceCode"/>
      </w:pPr>
      <w:r>
        <w:t xml:space="preserve">    "age" : 33.0,</w:t>
      </w:r>
    </w:p>
    <w:p w14:paraId="4B2E1209" w14:textId="77777777" w:rsidR="009B68CF" w:rsidRDefault="009B68CF" w:rsidP="009B68CF">
      <w:pPr>
        <w:pStyle w:val="SourceCode"/>
      </w:pPr>
      <w:r>
        <w:t xml:space="preserve">    "sex" : "male",</w:t>
      </w:r>
    </w:p>
    <w:p w14:paraId="4176B6F7" w14:textId="77777777" w:rsidR="009B68CF" w:rsidRDefault="009B68CF" w:rsidP="009B68CF">
      <w:pPr>
        <w:pStyle w:val="SourceCode"/>
      </w:pPr>
      <w:r>
        <w:t xml:space="preserve">    "values" : [ </w:t>
      </w:r>
    </w:p>
    <w:p w14:paraId="0255F774" w14:textId="77777777" w:rsidR="009B68CF" w:rsidRDefault="009B68CF" w:rsidP="009B68CF">
      <w:pPr>
        <w:pStyle w:val="SourceCode"/>
      </w:pPr>
      <w:r>
        <w:t xml:space="preserve">        200.0, </w:t>
      </w:r>
    </w:p>
    <w:p w14:paraId="3702C8D3" w14:textId="77777777" w:rsidR="009B68CF" w:rsidRDefault="009B68CF" w:rsidP="009B68CF">
      <w:pPr>
        <w:pStyle w:val="SourceCode"/>
      </w:pPr>
      <w:r>
        <w:t xml:space="preserve">        300.0, </w:t>
      </w:r>
    </w:p>
    <w:p w14:paraId="00DF1C87" w14:textId="77777777" w:rsidR="009B68CF" w:rsidRDefault="009B68CF" w:rsidP="009B68CF">
      <w:pPr>
        <w:pStyle w:val="SourceCode"/>
      </w:pPr>
      <w:r>
        <w:t xml:space="preserve">        400.0,</w:t>
      </w:r>
    </w:p>
    <w:p w14:paraId="0A56114E" w14:textId="77777777" w:rsidR="009B68CF" w:rsidRDefault="009B68CF" w:rsidP="009B68CF">
      <w:pPr>
        <w:pStyle w:val="SourceCode"/>
      </w:pPr>
      <w:r>
        <w:t xml:space="preserve">    ]</w:t>
      </w:r>
    </w:p>
    <w:p w14:paraId="22E2A1E6" w14:textId="0A72F601" w:rsidR="009B68CF" w:rsidRDefault="009B68CF" w:rsidP="009B68CF">
      <w:pPr>
        <w:pStyle w:val="SourceCode"/>
      </w:pPr>
      <w:r>
        <w:t>}</w:t>
      </w:r>
    </w:p>
    <w:p w14:paraId="77542C4C" w14:textId="360337EB" w:rsidR="00125CBA" w:rsidRDefault="00125CBA" w:rsidP="009B68CF">
      <w:pPr>
        <w:pStyle w:val="SourceCode"/>
      </w:pPr>
    </w:p>
    <w:p w14:paraId="0FD213A5" w14:textId="6EA9A567" w:rsidR="00125CBA" w:rsidRDefault="00125CBA" w:rsidP="00125CBA">
      <w:pPr>
        <w:pStyle w:val="CodeExampleCode"/>
      </w:pPr>
      <w:r>
        <w:t>Update</w:t>
      </w:r>
    </w:p>
    <w:p w14:paraId="69441627" w14:textId="77777777" w:rsidR="00125CBA" w:rsidRDefault="00125CBA" w:rsidP="00125CBA">
      <w:pPr>
        <w:pStyle w:val="SourceCode"/>
      </w:pPr>
      <w:r>
        <w:t>db.cl.updateOne(</w:t>
      </w:r>
    </w:p>
    <w:p w14:paraId="7412B9BF" w14:textId="77777777" w:rsidR="00125CBA" w:rsidRDefault="00125CBA" w:rsidP="00125CBA">
      <w:pPr>
        <w:pStyle w:val="SourceCode"/>
      </w:pPr>
      <w:r>
        <w:t xml:space="preserve">    {"name":"john"},</w:t>
      </w:r>
    </w:p>
    <w:p w14:paraId="0D6CBD97" w14:textId="77777777" w:rsidR="00125CBA" w:rsidRDefault="00125CBA" w:rsidP="00125CBA">
      <w:pPr>
        <w:pStyle w:val="SourceCode"/>
      </w:pPr>
      <w:r>
        <w:t xml:space="preserve">    {"$pull": {"values": 300}}</w:t>
      </w:r>
    </w:p>
    <w:p w14:paraId="4689132E" w14:textId="421E8E23" w:rsidR="00125CBA" w:rsidRDefault="00125CBA" w:rsidP="00125CBA">
      <w:pPr>
        <w:pStyle w:val="SourceCode"/>
      </w:pPr>
      <w:r>
        <w:t>)</w:t>
      </w:r>
    </w:p>
    <w:p w14:paraId="293FB78C" w14:textId="0C713FBE" w:rsidR="00125CBA" w:rsidRDefault="00125CBA" w:rsidP="00125CBA">
      <w:pPr>
        <w:pStyle w:val="SourceCode"/>
      </w:pPr>
    </w:p>
    <w:p w14:paraId="779A2CB4" w14:textId="0A167E32" w:rsidR="00125CBA" w:rsidRDefault="00125CBA" w:rsidP="00125CBA">
      <w:pPr>
        <w:pStyle w:val="CodeExampleCode"/>
      </w:pPr>
      <w:r>
        <w:t>Result</w:t>
      </w:r>
    </w:p>
    <w:p w14:paraId="33A3E58B" w14:textId="0D79FDD6" w:rsidR="00125CBA" w:rsidRDefault="00125CBA" w:rsidP="00125CBA">
      <w:pPr>
        <w:pStyle w:val="SourceCode"/>
      </w:pPr>
      <w:r>
        <w:t xml:space="preserve">   "_id" : ObjectId("5faad5920615ba4bb7e869c7"),</w:t>
      </w:r>
    </w:p>
    <w:p w14:paraId="31A9D6A5" w14:textId="77777777" w:rsidR="00125CBA" w:rsidRDefault="00125CBA" w:rsidP="00125CBA">
      <w:pPr>
        <w:pStyle w:val="SourceCode"/>
      </w:pPr>
      <w:r>
        <w:t xml:space="preserve">    "name" : "john",</w:t>
      </w:r>
    </w:p>
    <w:p w14:paraId="5B9C46EA" w14:textId="77777777" w:rsidR="00125CBA" w:rsidRDefault="00125CBA" w:rsidP="00125CBA">
      <w:pPr>
        <w:pStyle w:val="SourceCode"/>
      </w:pPr>
      <w:r>
        <w:t xml:space="preserve">    "age" : 33.0,</w:t>
      </w:r>
    </w:p>
    <w:p w14:paraId="15596A15" w14:textId="77777777" w:rsidR="00125CBA" w:rsidRDefault="00125CBA" w:rsidP="00125CBA">
      <w:pPr>
        <w:pStyle w:val="SourceCode"/>
      </w:pPr>
      <w:r>
        <w:t xml:space="preserve">    "sex" : "male",</w:t>
      </w:r>
    </w:p>
    <w:p w14:paraId="224770C3" w14:textId="77777777" w:rsidR="00125CBA" w:rsidRDefault="00125CBA" w:rsidP="00125CBA">
      <w:pPr>
        <w:pStyle w:val="SourceCode"/>
      </w:pPr>
      <w:r>
        <w:t xml:space="preserve">    "values" : [ </w:t>
      </w:r>
    </w:p>
    <w:p w14:paraId="29BDA71B" w14:textId="77777777" w:rsidR="00125CBA" w:rsidRDefault="00125CBA" w:rsidP="00125CBA">
      <w:pPr>
        <w:pStyle w:val="SourceCode"/>
      </w:pPr>
      <w:r>
        <w:t xml:space="preserve">        200.0, </w:t>
      </w:r>
    </w:p>
    <w:p w14:paraId="5526A5BA" w14:textId="77777777" w:rsidR="00125CBA" w:rsidRDefault="00125CBA" w:rsidP="00125CBA">
      <w:pPr>
        <w:pStyle w:val="SourceCode"/>
      </w:pPr>
      <w:r>
        <w:t xml:space="preserve">        400.0,</w:t>
      </w:r>
    </w:p>
    <w:p w14:paraId="46B0AE75" w14:textId="77777777" w:rsidR="00125CBA" w:rsidRDefault="00125CBA" w:rsidP="00125CBA">
      <w:pPr>
        <w:pStyle w:val="SourceCode"/>
      </w:pPr>
      <w:r>
        <w:t xml:space="preserve">    ]</w:t>
      </w:r>
    </w:p>
    <w:p w14:paraId="032188D6" w14:textId="77777777" w:rsidR="00125CBA" w:rsidRDefault="00125CBA" w:rsidP="00125CBA">
      <w:pPr>
        <w:pStyle w:val="SourceCode"/>
      </w:pPr>
      <w:r>
        <w:t>}</w:t>
      </w:r>
    </w:p>
    <w:p w14:paraId="1CB700BC" w14:textId="77777777" w:rsidR="00125CBA" w:rsidRDefault="00125CBA" w:rsidP="00125CBA">
      <w:pPr>
        <w:pStyle w:val="SourceCode"/>
      </w:pPr>
    </w:p>
    <w:p w14:paraId="176ACE8E" w14:textId="77777777" w:rsidR="007C000E" w:rsidRDefault="007C000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32EB6A5" w14:textId="363B2E45" w:rsidR="00DC10D9" w:rsidRDefault="00DC10D9" w:rsidP="00DC10D9">
      <w:pPr>
        <w:pStyle w:val="Heading4"/>
      </w:pPr>
      <w:r>
        <w:lastRenderedPageBreak/>
        <w:t>Updating array elements by index</w:t>
      </w:r>
    </w:p>
    <w:p w14:paraId="329CEE57" w14:textId="071AB042" w:rsidR="00DC10D9" w:rsidRDefault="00C9658F" w:rsidP="00C9658F">
      <w:pPr>
        <w:pStyle w:val="CodeExampleCode"/>
      </w:pPr>
      <w:r>
        <w:t>Input Collection</w:t>
      </w:r>
    </w:p>
    <w:p w14:paraId="49705001" w14:textId="77777777" w:rsidR="00DC10D9" w:rsidRDefault="00DC10D9" w:rsidP="00C9658F">
      <w:pPr>
        <w:pStyle w:val="SourceCode"/>
      </w:pPr>
      <w:r>
        <w:t xml:space="preserve">   "_id" : ObjectId("5faad5920615ba4bb7e869c7"),</w:t>
      </w:r>
    </w:p>
    <w:p w14:paraId="74BA0C61" w14:textId="77777777" w:rsidR="00DC10D9" w:rsidRDefault="00DC10D9" w:rsidP="00C9658F">
      <w:pPr>
        <w:pStyle w:val="SourceCode"/>
      </w:pPr>
      <w:r>
        <w:t xml:space="preserve">    "name" : "john",</w:t>
      </w:r>
    </w:p>
    <w:p w14:paraId="2079D329" w14:textId="77777777" w:rsidR="00DC10D9" w:rsidRDefault="00DC10D9" w:rsidP="00C9658F">
      <w:pPr>
        <w:pStyle w:val="SourceCode"/>
      </w:pPr>
      <w:r>
        <w:t xml:space="preserve">    "age" : 33.0,</w:t>
      </w:r>
    </w:p>
    <w:p w14:paraId="7CA6915A" w14:textId="77777777" w:rsidR="00DC10D9" w:rsidRDefault="00DC10D9" w:rsidP="00C9658F">
      <w:pPr>
        <w:pStyle w:val="SourceCode"/>
      </w:pPr>
      <w:r>
        <w:t xml:space="preserve">    "sex" : "male",</w:t>
      </w:r>
    </w:p>
    <w:p w14:paraId="1D231226" w14:textId="77777777" w:rsidR="00DC10D9" w:rsidRDefault="00DC10D9" w:rsidP="00C9658F">
      <w:pPr>
        <w:pStyle w:val="SourceCode"/>
      </w:pPr>
      <w:r>
        <w:t xml:space="preserve">    "values" : [ </w:t>
      </w:r>
    </w:p>
    <w:p w14:paraId="657BF75F" w14:textId="77777777" w:rsidR="00DC10D9" w:rsidRDefault="00DC10D9" w:rsidP="00C9658F">
      <w:pPr>
        <w:pStyle w:val="SourceCode"/>
      </w:pPr>
      <w:r>
        <w:t xml:space="preserve">        200.0, </w:t>
      </w:r>
    </w:p>
    <w:p w14:paraId="5FCDE0DC" w14:textId="77777777" w:rsidR="00DC10D9" w:rsidRDefault="00DC10D9" w:rsidP="00C9658F">
      <w:pPr>
        <w:pStyle w:val="SourceCode"/>
      </w:pPr>
      <w:r>
        <w:t xml:space="preserve">        400.0,</w:t>
      </w:r>
    </w:p>
    <w:p w14:paraId="78384098" w14:textId="77777777" w:rsidR="00DC10D9" w:rsidRDefault="00DC10D9" w:rsidP="00C9658F">
      <w:pPr>
        <w:pStyle w:val="SourceCode"/>
      </w:pPr>
      <w:r>
        <w:t xml:space="preserve">    ]</w:t>
      </w:r>
    </w:p>
    <w:p w14:paraId="2112FDE8" w14:textId="50FF2C3B" w:rsidR="00DC10D9" w:rsidRDefault="00DC10D9" w:rsidP="00C9658F">
      <w:pPr>
        <w:pStyle w:val="SourceCode"/>
      </w:pPr>
      <w:r>
        <w:t>}</w:t>
      </w:r>
    </w:p>
    <w:p w14:paraId="6850BF41" w14:textId="7CC6090F" w:rsidR="007C000E" w:rsidRDefault="007C000E" w:rsidP="00C9658F">
      <w:pPr>
        <w:pStyle w:val="SourceCode"/>
      </w:pPr>
    </w:p>
    <w:p w14:paraId="0904EA40" w14:textId="2CE6E652" w:rsidR="007C000E" w:rsidRDefault="007C000E" w:rsidP="007C000E">
      <w:pPr>
        <w:pStyle w:val="CodeExampleCode"/>
      </w:pPr>
      <w:r>
        <w:t>Update</w:t>
      </w:r>
    </w:p>
    <w:p w14:paraId="356E05E0" w14:textId="77777777" w:rsidR="00F428AD" w:rsidRDefault="00F428AD" w:rsidP="00F428AD">
      <w:pPr>
        <w:pStyle w:val="SourceCode"/>
      </w:pPr>
      <w:r>
        <w:t>db.cl.updateOne(</w:t>
      </w:r>
    </w:p>
    <w:p w14:paraId="58E43565" w14:textId="77777777" w:rsidR="00F428AD" w:rsidRDefault="00F428AD" w:rsidP="00F428AD">
      <w:pPr>
        <w:pStyle w:val="SourceCode"/>
      </w:pPr>
      <w:r>
        <w:t xml:space="preserve">    {"name":"john"},</w:t>
      </w:r>
    </w:p>
    <w:p w14:paraId="45E1476C" w14:textId="77777777" w:rsidR="00F428AD" w:rsidRDefault="00F428AD" w:rsidP="00F428AD">
      <w:pPr>
        <w:pStyle w:val="SourceCode"/>
      </w:pPr>
      <w:r>
        <w:t xml:space="preserve">    {"$inc": {"values.0": 1}}</w:t>
      </w:r>
    </w:p>
    <w:p w14:paraId="1F2692CF" w14:textId="68309AE5" w:rsidR="00F428AD" w:rsidRDefault="00F428AD" w:rsidP="00F428AD">
      <w:pPr>
        <w:pStyle w:val="SourceCode"/>
      </w:pPr>
      <w:r>
        <w:t>)</w:t>
      </w:r>
    </w:p>
    <w:p w14:paraId="2BB34139" w14:textId="25EE5EB2" w:rsidR="007C000E" w:rsidRDefault="007C000E" w:rsidP="00F428AD">
      <w:pPr>
        <w:pStyle w:val="SourceCode"/>
      </w:pPr>
    </w:p>
    <w:p w14:paraId="37DFF139" w14:textId="01849A35" w:rsidR="007C000E" w:rsidRDefault="007C000E" w:rsidP="007C000E">
      <w:pPr>
        <w:pStyle w:val="CodeExampleCode"/>
      </w:pPr>
      <w:r>
        <w:t>Result</w:t>
      </w:r>
    </w:p>
    <w:p w14:paraId="612095A2" w14:textId="77777777" w:rsidR="007C000E" w:rsidRDefault="007C000E" w:rsidP="007C000E">
      <w:pPr>
        <w:pStyle w:val="SourceCode"/>
      </w:pPr>
      <w:r>
        <w:t>{</w:t>
      </w:r>
    </w:p>
    <w:p w14:paraId="3A1950FA" w14:textId="77777777" w:rsidR="007C000E" w:rsidRDefault="007C000E" w:rsidP="007C000E">
      <w:pPr>
        <w:pStyle w:val="SourceCode"/>
      </w:pPr>
      <w:r>
        <w:t xml:space="preserve">    "_id" : ObjectId("5faad5920615ba4bb7e869c7"),</w:t>
      </w:r>
    </w:p>
    <w:p w14:paraId="78445A96" w14:textId="77777777" w:rsidR="007C000E" w:rsidRDefault="007C000E" w:rsidP="007C000E">
      <w:pPr>
        <w:pStyle w:val="SourceCode"/>
      </w:pPr>
      <w:r>
        <w:t xml:space="preserve">    "name" : "john",</w:t>
      </w:r>
    </w:p>
    <w:p w14:paraId="71542F8A" w14:textId="77777777" w:rsidR="007C000E" w:rsidRDefault="007C000E" w:rsidP="007C000E">
      <w:pPr>
        <w:pStyle w:val="SourceCode"/>
      </w:pPr>
      <w:r>
        <w:t xml:space="preserve">    "age" : 33.0,</w:t>
      </w:r>
    </w:p>
    <w:p w14:paraId="45B0B57F" w14:textId="77777777" w:rsidR="007C000E" w:rsidRDefault="007C000E" w:rsidP="007C000E">
      <w:pPr>
        <w:pStyle w:val="SourceCode"/>
      </w:pPr>
      <w:r>
        <w:t xml:space="preserve">    "sex" : "male",</w:t>
      </w:r>
    </w:p>
    <w:p w14:paraId="272FA66D" w14:textId="77777777" w:rsidR="007C000E" w:rsidRDefault="007C000E" w:rsidP="007C000E">
      <w:pPr>
        <w:pStyle w:val="SourceCode"/>
      </w:pPr>
      <w:r>
        <w:t xml:space="preserve">    "values" : [ </w:t>
      </w:r>
    </w:p>
    <w:p w14:paraId="6A105C8A" w14:textId="77777777" w:rsidR="007C000E" w:rsidRDefault="007C000E" w:rsidP="007C000E">
      <w:pPr>
        <w:pStyle w:val="SourceCode"/>
      </w:pPr>
      <w:r>
        <w:t xml:space="preserve">        201.0, </w:t>
      </w:r>
    </w:p>
    <w:p w14:paraId="10BB1C23" w14:textId="77777777" w:rsidR="007C000E" w:rsidRDefault="007C000E" w:rsidP="007C000E">
      <w:pPr>
        <w:pStyle w:val="SourceCode"/>
      </w:pPr>
      <w:r>
        <w:t xml:space="preserve">        400.0</w:t>
      </w:r>
    </w:p>
    <w:p w14:paraId="753323CF" w14:textId="77777777" w:rsidR="007C000E" w:rsidRDefault="007C000E" w:rsidP="007C000E">
      <w:pPr>
        <w:pStyle w:val="SourceCode"/>
      </w:pPr>
      <w:r>
        <w:t xml:space="preserve">    ]</w:t>
      </w:r>
    </w:p>
    <w:p w14:paraId="506C9359" w14:textId="45F1A5C6" w:rsidR="007C000E" w:rsidRDefault="007C000E" w:rsidP="007C000E">
      <w:pPr>
        <w:pStyle w:val="SourceCode"/>
      </w:pPr>
      <w:r>
        <w:t>}</w:t>
      </w:r>
    </w:p>
    <w:p w14:paraId="2941D7AA" w14:textId="28B33869" w:rsidR="00067A43" w:rsidRDefault="00067A43">
      <w:pPr>
        <w:spacing w:after="160" w:line="259" w:lineRule="auto"/>
      </w:pPr>
      <w:r>
        <w:br w:type="page"/>
      </w:r>
    </w:p>
    <w:p w14:paraId="76BAEF22" w14:textId="0210A0DD" w:rsidR="00067A43" w:rsidRDefault="00067A43" w:rsidP="00067A43">
      <w:pPr>
        <w:pStyle w:val="Heading4"/>
      </w:pPr>
      <w:r>
        <w:lastRenderedPageBreak/>
        <w:t xml:space="preserve">Updating array elements by </w:t>
      </w:r>
      <w:r w:rsidR="00B87F29">
        <w:t>$ operator</w:t>
      </w:r>
    </w:p>
    <w:p w14:paraId="7C74EB7A" w14:textId="77777777" w:rsidR="00067A43" w:rsidRDefault="00067A43" w:rsidP="00F13DBC">
      <w:pPr>
        <w:pStyle w:val="CodeExampleCode"/>
      </w:pPr>
      <w:r>
        <w:t>Input Collection</w:t>
      </w:r>
    </w:p>
    <w:p w14:paraId="6CFC6507" w14:textId="77777777" w:rsidR="00067A43" w:rsidRDefault="00067A43" w:rsidP="00067A43">
      <w:pPr>
        <w:pStyle w:val="SourceCode"/>
      </w:pPr>
      <w:r>
        <w:t>{</w:t>
      </w:r>
    </w:p>
    <w:p w14:paraId="29BCB2A8" w14:textId="77777777" w:rsidR="00067A43" w:rsidRDefault="00067A43" w:rsidP="00067A43">
      <w:pPr>
        <w:pStyle w:val="SourceCode"/>
      </w:pPr>
      <w:r>
        <w:t xml:space="preserve">    "_id" : ObjectId("5faad5920615ba4bb7e869c7"),</w:t>
      </w:r>
    </w:p>
    <w:p w14:paraId="471EAD46" w14:textId="77777777" w:rsidR="00067A43" w:rsidRDefault="00067A43" w:rsidP="00067A43">
      <w:pPr>
        <w:pStyle w:val="SourceCode"/>
      </w:pPr>
      <w:r>
        <w:t xml:space="preserve">    "name" : "john",</w:t>
      </w:r>
    </w:p>
    <w:p w14:paraId="7EEA32E3" w14:textId="77777777" w:rsidR="00067A43" w:rsidRDefault="00067A43" w:rsidP="00067A43">
      <w:pPr>
        <w:pStyle w:val="SourceCode"/>
      </w:pPr>
      <w:r>
        <w:t xml:space="preserve">    "age" : 33.0,</w:t>
      </w:r>
    </w:p>
    <w:p w14:paraId="79AF3435" w14:textId="77777777" w:rsidR="00067A43" w:rsidRDefault="00067A43" w:rsidP="00067A43">
      <w:pPr>
        <w:pStyle w:val="SourceCode"/>
      </w:pPr>
      <w:r>
        <w:t xml:space="preserve">    "sex" : "male",</w:t>
      </w:r>
    </w:p>
    <w:p w14:paraId="5172DE4C" w14:textId="77777777" w:rsidR="00067A43" w:rsidRDefault="00067A43" w:rsidP="00067A43">
      <w:pPr>
        <w:pStyle w:val="SourceCode"/>
      </w:pPr>
      <w:r>
        <w:t xml:space="preserve">    "values" : [ </w:t>
      </w:r>
    </w:p>
    <w:p w14:paraId="3EC6EBFE" w14:textId="77777777" w:rsidR="00067A43" w:rsidRDefault="00067A43" w:rsidP="00067A43">
      <w:pPr>
        <w:pStyle w:val="SourceCode"/>
      </w:pPr>
      <w:r>
        <w:t xml:space="preserve">        201.0, </w:t>
      </w:r>
    </w:p>
    <w:p w14:paraId="705835B4" w14:textId="77777777" w:rsidR="00067A43" w:rsidRDefault="00067A43" w:rsidP="00067A43">
      <w:pPr>
        <w:pStyle w:val="SourceCode"/>
      </w:pPr>
      <w:r>
        <w:t xml:space="preserve">        400.0</w:t>
      </w:r>
    </w:p>
    <w:p w14:paraId="031130B5" w14:textId="77777777" w:rsidR="00067A43" w:rsidRDefault="00067A43" w:rsidP="00067A43">
      <w:pPr>
        <w:pStyle w:val="SourceCode"/>
      </w:pPr>
      <w:r>
        <w:t xml:space="preserve">    ]</w:t>
      </w:r>
    </w:p>
    <w:p w14:paraId="45863C09" w14:textId="77777777" w:rsidR="00067A43" w:rsidRDefault="00067A43" w:rsidP="00067A43">
      <w:pPr>
        <w:pStyle w:val="SourceCode"/>
      </w:pPr>
      <w:r>
        <w:t>}</w:t>
      </w:r>
    </w:p>
    <w:p w14:paraId="718A5847" w14:textId="77777777" w:rsidR="00067A43" w:rsidRDefault="00067A43" w:rsidP="00067A43">
      <w:pPr>
        <w:pStyle w:val="CodeExampleRuntime"/>
      </w:pPr>
    </w:p>
    <w:p w14:paraId="63698FA1" w14:textId="77777777" w:rsidR="00067A43" w:rsidRDefault="00067A43" w:rsidP="00F13DBC">
      <w:pPr>
        <w:pStyle w:val="CodeExampleCode"/>
      </w:pPr>
      <w:r>
        <w:t>Update</w:t>
      </w:r>
    </w:p>
    <w:p w14:paraId="4CFE2A86" w14:textId="77777777" w:rsidR="003E6483" w:rsidRPr="003E6483" w:rsidRDefault="003E6483" w:rsidP="003E6483">
      <w:pPr>
        <w:pStyle w:val="SourceCode"/>
      </w:pPr>
      <w:r w:rsidRPr="003E6483">
        <w:t>db.cl.updateOne(</w:t>
      </w:r>
    </w:p>
    <w:p w14:paraId="4DB239A9" w14:textId="77777777" w:rsidR="003E6483" w:rsidRPr="003E6483" w:rsidRDefault="003E6483" w:rsidP="003E6483">
      <w:pPr>
        <w:pStyle w:val="SourceCode"/>
      </w:pPr>
      <w:r w:rsidRPr="003E6483">
        <w:t xml:space="preserve">    {"name":"john", "values": 201},</w:t>
      </w:r>
    </w:p>
    <w:p w14:paraId="495AEE99" w14:textId="77777777" w:rsidR="003E6483" w:rsidRPr="003E6483" w:rsidRDefault="003E6483" w:rsidP="003E6483">
      <w:pPr>
        <w:pStyle w:val="SourceCode"/>
      </w:pPr>
      <w:r w:rsidRPr="003E6483">
        <w:t xml:space="preserve">    {"$set": {"values.$": 203 }}</w:t>
      </w:r>
    </w:p>
    <w:p w14:paraId="1E5B3342" w14:textId="40803421" w:rsidR="00067A43" w:rsidRDefault="003E6483" w:rsidP="003E6483">
      <w:pPr>
        <w:pStyle w:val="SourceCode"/>
      </w:pPr>
      <w:r w:rsidRPr="003E6483">
        <w:t>)</w:t>
      </w:r>
    </w:p>
    <w:p w14:paraId="2BCA208D" w14:textId="77777777" w:rsidR="00067A43" w:rsidRDefault="00067A43" w:rsidP="00F13DBC">
      <w:pPr>
        <w:pStyle w:val="CodeExampleCode"/>
      </w:pPr>
      <w:r>
        <w:t>Result</w:t>
      </w:r>
    </w:p>
    <w:p w14:paraId="4612E22B" w14:textId="77777777" w:rsidR="00F35CD6" w:rsidRPr="00F35CD6" w:rsidRDefault="00F35CD6" w:rsidP="00F35CD6">
      <w:pPr>
        <w:pStyle w:val="SourceCode"/>
      </w:pPr>
      <w:r w:rsidRPr="00F35CD6">
        <w:t>{</w:t>
      </w:r>
    </w:p>
    <w:p w14:paraId="5D7B6828" w14:textId="77777777" w:rsidR="00F35CD6" w:rsidRPr="00F35CD6" w:rsidRDefault="00F35CD6" w:rsidP="00F35CD6">
      <w:pPr>
        <w:pStyle w:val="SourceCode"/>
      </w:pPr>
      <w:r w:rsidRPr="00F35CD6">
        <w:t xml:space="preserve">    "_id" : ObjectId("5faad5920615ba4bb7e869c7"),</w:t>
      </w:r>
    </w:p>
    <w:p w14:paraId="6257ACE2" w14:textId="77777777" w:rsidR="00F35CD6" w:rsidRPr="00F35CD6" w:rsidRDefault="00F35CD6" w:rsidP="00F35CD6">
      <w:pPr>
        <w:pStyle w:val="SourceCode"/>
      </w:pPr>
      <w:r w:rsidRPr="00F35CD6">
        <w:t xml:space="preserve">    "name" : "john",</w:t>
      </w:r>
    </w:p>
    <w:p w14:paraId="58903896" w14:textId="77777777" w:rsidR="00F35CD6" w:rsidRPr="00F35CD6" w:rsidRDefault="00F35CD6" w:rsidP="00F35CD6">
      <w:pPr>
        <w:pStyle w:val="SourceCode"/>
      </w:pPr>
      <w:r w:rsidRPr="00F35CD6">
        <w:t xml:space="preserve">    "age" : 33.0,</w:t>
      </w:r>
    </w:p>
    <w:p w14:paraId="2FD7AE35" w14:textId="77777777" w:rsidR="00F35CD6" w:rsidRPr="00F35CD6" w:rsidRDefault="00F35CD6" w:rsidP="00F35CD6">
      <w:pPr>
        <w:pStyle w:val="SourceCode"/>
      </w:pPr>
      <w:r w:rsidRPr="00F35CD6">
        <w:t xml:space="preserve">    "sex" : "male",</w:t>
      </w:r>
    </w:p>
    <w:p w14:paraId="0042E752" w14:textId="77777777" w:rsidR="00F35CD6" w:rsidRPr="00F35CD6" w:rsidRDefault="00F35CD6" w:rsidP="00F35CD6">
      <w:pPr>
        <w:pStyle w:val="SourceCode"/>
      </w:pPr>
      <w:r w:rsidRPr="00F35CD6">
        <w:t xml:space="preserve">    "values" : [ </w:t>
      </w:r>
    </w:p>
    <w:p w14:paraId="21B0F3E2" w14:textId="77777777" w:rsidR="00F35CD6" w:rsidRPr="00F35CD6" w:rsidRDefault="00F35CD6" w:rsidP="00F35CD6">
      <w:pPr>
        <w:pStyle w:val="SourceCode"/>
      </w:pPr>
      <w:r w:rsidRPr="00F35CD6">
        <w:t xml:space="preserve">        203.0, </w:t>
      </w:r>
    </w:p>
    <w:p w14:paraId="1C88D655" w14:textId="77777777" w:rsidR="00F35CD6" w:rsidRPr="00F35CD6" w:rsidRDefault="00F35CD6" w:rsidP="00F35CD6">
      <w:pPr>
        <w:pStyle w:val="SourceCode"/>
      </w:pPr>
      <w:r w:rsidRPr="00F35CD6">
        <w:t xml:space="preserve">        400.0</w:t>
      </w:r>
    </w:p>
    <w:p w14:paraId="489349B4" w14:textId="77777777" w:rsidR="00F35CD6" w:rsidRPr="00F35CD6" w:rsidRDefault="00F35CD6" w:rsidP="00F35CD6">
      <w:pPr>
        <w:pStyle w:val="SourceCode"/>
      </w:pPr>
      <w:r w:rsidRPr="00F35CD6">
        <w:t xml:space="preserve">    ]</w:t>
      </w:r>
    </w:p>
    <w:p w14:paraId="3A053B4E" w14:textId="557F5B87" w:rsidR="00067A43" w:rsidRDefault="00F35CD6" w:rsidP="00F35CD6">
      <w:pPr>
        <w:pStyle w:val="SourceCode"/>
      </w:pPr>
      <w:r w:rsidRPr="00F35CD6">
        <w:t>}</w:t>
      </w:r>
      <w:r w:rsidR="00067A43">
        <w:br w:type="page"/>
      </w:r>
    </w:p>
    <w:p w14:paraId="55A1B505" w14:textId="5920CBE7" w:rsidR="00656EBA" w:rsidRDefault="009F57C4" w:rsidP="004E0F32">
      <w:pPr>
        <w:pStyle w:val="Heading4"/>
      </w:pPr>
      <w:r>
        <w:lastRenderedPageBreak/>
        <w:t>Array Filters</w:t>
      </w:r>
    </w:p>
    <w:p w14:paraId="5A3B5554" w14:textId="4C6E574A" w:rsidR="00C914D1" w:rsidRPr="00C914D1" w:rsidRDefault="00C914D1" w:rsidP="00C914D1">
      <w:r>
        <w:t xml:space="preserve">Enables us to update array elements that match a particular </w:t>
      </w:r>
      <w:proofErr w:type="gramStart"/>
      <w:r>
        <w:t>filter</w:t>
      </w:r>
      <w:proofErr w:type="gramEnd"/>
    </w:p>
    <w:p w14:paraId="7D77D0D1" w14:textId="77777777" w:rsidR="00F76014" w:rsidRDefault="00F76014" w:rsidP="00F76014">
      <w:pPr>
        <w:pStyle w:val="CodeExampleCode"/>
      </w:pPr>
      <w:r>
        <w:t>Input Collection</w:t>
      </w:r>
    </w:p>
    <w:p w14:paraId="51BD7BA6" w14:textId="77777777" w:rsidR="00ED6515" w:rsidRPr="00ED6515" w:rsidRDefault="00ED6515" w:rsidP="00ED6515">
      <w:pPr>
        <w:pStyle w:val="SourceCode"/>
      </w:pPr>
      <w:r w:rsidRPr="00ED6515">
        <w:t>{</w:t>
      </w:r>
    </w:p>
    <w:p w14:paraId="6D3D813B" w14:textId="77777777" w:rsidR="00ED6515" w:rsidRPr="00ED6515" w:rsidRDefault="00ED6515" w:rsidP="00ED6515">
      <w:pPr>
        <w:pStyle w:val="SourceCode"/>
      </w:pPr>
      <w:r w:rsidRPr="00ED6515">
        <w:t xml:space="preserve">    "_id" : ObjectId("5faad5920615ba4bb7e869c7"),</w:t>
      </w:r>
    </w:p>
    <w:p w14:paraId="6B93A892" w14:textId="77777777" w:rsidR="00ED6515" w:rsidRPr="00ED6515" w:rsidRDefault="00ED6515" w:rsidP="00ED6515">
      <w:pPr>
        <w:pStyle w:val="SourceCode"/>
      </w:pPr>
      <w:r w:rsidRPr="00ED6515">
        <w:t xml:space="preserve">    "name" : "john",</w:t>
      </w:r>
    </w:p>
    <w:p w14:paraId="1AB6D7DC" w14:textId="77777777" w:rsidR="00ED6515" w:rsidRPr="00ED6515" w:rsidRDefault="00ED6515" w:rsidP="00ED6515">
      <w:pPr>
        <w:pStyle w:val="SourceCode"/>
      </w:pPr>
      <w:r w:rsidRPr="00ED6515">
        <w:t xml:space="preserve">    "age" : 33.0,</w:t>
      </w:r>
    </w:p>
    <w:p w14:paraId="7383DF45" w14:textId="77777777" w:rsidR="00ED6515" w:rsidRPr="00ED6515" w:rsidRDefault="00ED6515" w:rsidP="00ED6515">
      <w:pPr>
        <w:pStyle w:val="SourceCode"/>
      </w:pPr>
      <w:r w:rsidRPr="00ED6515">
        <w:t xml:space="preserve">    "sex" : "male",</w:t>
      </w:r>
    </w:p>
    <w:p w14:paraId="25195DCB" w14:textId="77777777" w:rsidR="00ED6515" w:rsidRPr="00ED6515" w:rsidRDefault="00ED6515" w:rsidP="00ED6515">
      <w:pPr>
        <w:pStyle w:val="SourceCode"/>
      </w:pPr>
      <w:r w:rsidRPr="00ED6515">
        <w:t xml:space="preserve">    "values" : [ </w:t>
      </w:r>
    </w:p>
    <w:p w14:paraId="592FF4CF" w14:textId="77777777" w:rsidR="00ED6515" w:rsidRPr="00ED6515" w:rsidRDefault="00ED6515" w:rsidP="00ED6515">
      <w:pPr>
        <w:pStyle w:val="SourceCode"/>
      </w:pPr>
      <w:r w:rsidRPr="00ED6515">
        <w:t xml:space="preserve">        203.0, </w:t>
      </w:r>
    </w:p>
    <w:p w14:paraId="1FCF8EA8" w14:textId="77777777" w:rsidR="00ED6515" w:rsidRPr="00ED6515" w:rsidRDefault="00ED6515" w:rsidP="00ED6515">
      <w:pPr>
        <w:pStyle w:val="SourceCode"/>
      </w:pPr>
      <w:r w:rsidRPr="00ED6515">
        <w:t xml:space="preserve">        400.0</w:t>
      </w:r>
    </w:p>
    <w:p w14:paraId="78A07442" w14:textId="77777777" w:rsidR="00ED6515" w:rsidRPr="00ED6515" w:rsidRDefault="00ED6515" w:rsidP="00ED6515">
      <w:pPr>
        <w:pStyle w:val="SourceCode"/>
      </w:pPr>
      <w:r w:rsidRPr="00ED6515">
        <w:t xml:space="preserve">    ]</w:t>
      </w:r>
    </w:p>
    <w:p w14:paraId="62CA9226" w14:textId="3E98EEC7" w:rsidR="00F76014" w:rsidRDefault="00ED6515" w:rsidP="00ED6515">
      <w:pPr>
        <w:pStyle w:val="SourceCode"/>
      </w:pPr>
      <w:r w:rsidRPr="00ED6515">
        <w:t>}</w:t>
      </w:r>
    </w:p>
    <w:p w14:paraId="1055969F" w14:textId="77777777" w:rsidR="00F76014" w:rsidRDefault="00F76014" w:rsidP="00F76014">
      <w:pPr>
        <w:pStyle w:val="CodeExampleCode"/>
      </w:pPr>
      <w:r>
        <w:t>Update</w:t>
      </w:r>
    </w:p>
    <w:p w14:paraId="256E6A28" w14:textId="77777777" w:rsidR="002103A8" w:rsidRDefault="002103A8" w:rsidP="002103A8">
      <w:pPr>
        <w:pStyle w:val="SourceCode"/>
      </w:pPr>
      <w:r>
        <w:t>db.cl.updateOne(</w:t>
      </w:r>
    </w:p>
    <w:p w14:paraId="17EB3968" w14:textId="77777777" w:rsidR="002103A8" w:rsidRDefault="002103A8" w:rsidP="002103A8">
      <w:pPr>
        <w:pStyle w:val="SourceCode"/>
      </w:pPr>
      <w:r>
        <w:t xml:space="preserve">    {"name":"john"},</w:t>
      </w:r>
    </w:p>
    <w:p w14:paraId="3605F916" w14:textId="77777777" w:rsidR="002103A8" w:rsidRDefault="002103A8" w:rsidP="00C914D1">
      <w:pPr>
        <w:pStyle w:val="SourceCodeStrong"/>
      </w:pPr>
      <w:r>
        <w:t xml:space="preserve">    {"$set": {"values.$[elem]": 205 }},</w:t>
      </w:r>
    </w:p>
    <w:p w14:paraId="1E31A493" w14:textId="77777777" w:rsidR="002103A8" w:rsidRDefault="002103A8" w:rsidP="00C914D1">
      <w:pPr>
        <w:pStyle w:val="SourceCodeStrong"/>
      </w:pPr>
      <w:r>
        <w:t xml:space="preserve">    {</w:t>
      </w:r>
    </w:p>
    <w:p w14:paraId="71835E3C" w14:textId="77777777" w:rsidR="002103A8" w:rsidRDefault="002103A8" w:rsidP="00C914D1">
      <w:pPr>
        <w:pStyle w:val="SourceCodeStrong"/>
      </w:pPr>
      <w:r>
        <w:t xml:space="preserve">        arrayFilters: [{"elem": { $lte: 205}}]</w:t>
      </w:r>
    </w:p>
    <w:p w14:paraId="57C324E6" w14:textId="77777777" w:rsidR="002103A8" w:rsidRDefault="002103A8" w:rsidP="00C914D1">
      <w:pPr>
        <w:pStyle w:val="SourceCodeStrong"/>
      </w:pPr>
      <w:r>
        <w:t xml:space="preserve">    }</w:t>
      </w:r>
    </w:p>
    <w:p w14:paraId="3AB3CD34" w14:textId="56EFA76E" w:rsidR="00F76014" w:rsidRDefault="002103A8" w:rsidP="002103A8">
      <w:pPr>
        <w:pStyle w:val="SourceCode"/>
      </w:pPr>
      <w:r>
        <w:t>)</w:t>
      </w:r>
      <w:r w:rsidR="00F76014" w:rsidRPr="003E6483">
        <w:t>)</w:t>
      </w:r>
    </w:p>
    <w:p w14:paraId="42F71C13" w14:textId="77777777" w:rsidR="002103A8" w:rsidRDefault="002103A8" w:rsidP="002103A8">
      <w:pPr>
        <w:pStyle w:val="SourceCode"/>
      </w:pPr>
    </w:p>
    <w:p w14:paraId="1ED4108B" w14:textId="77777777" w:rsidR="00F76014" w:rsidRDefault="00F76014" w:rsidP="00F76014">
      <w:pPr>
        <w:pStyle w:val="CodeExampleCode"/>
      </w:pPr>
      <w:r>
        <w:t>Result</w:t>
      </w:r>
    </w:p>
    <w:p w14:paraId="6BF069F0" w14:textId="77777777" w:rsidR="00575839" w:rsidRPr="00575839" w:rsidRDefault="00575839" w:rsidP="00575839">
      <w:pPr>
        <w:pStyle w:val="SourceCode"/>
      </w:pPr>
      <w:r w:rsidRPr="00575839">
        <w:t>{</w:t>
      </w:r>
    </w:p>
    <w:p w14:paraId="011D00AC" w14:textId="77777777" w:rsidR="00575839" w:rsidRPr="00575839" w:rsidRDefault="00575839" w:rsidP="00575839">
      <w:pPr>
        <w:pStyle w:val="SourceCode"/>
      </w:pPr>
      <w:r w:rsidRPr="00575839">
        <w:t xml:space="preserve">    "_id" : ObjectId("5faad5920615ba4bb7e869c7"),</w:t>
      </w:r>
    </w:p>
    <w:p w14:paraId="50AF69ED" w14:textId="77777777" w:rsidR="00575839" w:rsidRPr="00575839" w:rsidRDefault="00575839" w:rsidP="00575839">
      <w:pPr>
        <w:pStyle w:val="SourceCode"/>
      </w:pPr>
      <w:r w:rsidRPr="00575839">
        <w:t xml:space="preserve">    "name" : "john",</w:t>
      </w:r>
    </w:p>
    <w:p w14:paraId="747F7FB7" w14:textId="77777777" w:rsidR="00575839" w:rsidRPr="00575839" w:rsidRDefault="00575839" w:rsidP="00575839">
      <w:pPr>
        <w:pStyle w:val="SourceCode"/>
      </w:pPr>
      <w:r w:rsidRPr="00575839">
        <w:t xml:space="preserve">    "age" : 33.0,</w:t>
      </w:r>
    </w:p>
    <w:p w14:paraId="5A5373E2" w14:textId="77777777" w:rsidR="00575839" w:rsidRPr="00575839" w:rsidRDefault="00575839" w:rsidP="00575839">
      <w:pPr>
        <w:pStyle w:val="SourceCode"/>
      </w:pPr>
      <w:r w:rsidRPr="00575839">
        <w:t xml:space="preserve">    "sex" : "male",</w:t>
      </w:r>
    </w:p>
    <w:p w14:paraId="4E918E3A" w14:textId="77777777" w:rsidR="00575839" w:rsidRPr="00575839" w:rsidRDefault="00575839" w:rsidP="00575839">
      <w:pPr>
        <w:pStyle w:val="SourceCode"/>
      </w:pPr>
      <w:r w:rsidRPr="00575839">
        <w:t xml:space="preserve">    "values" : [ </w:t>
      </w:r>
    </w:p>
    <w:p w14:paraId="410A1AD7" w14:textId="77777777" w:rsidR="00575839" w:rsidRPr="00575839" w:rsidRDefault="00575839" w:rsidP="00C914D1">
      <w:pPr>
        <w:pStyle w:val="SourceCodeStrong"/>
      </w:pPr>
      <w:r w:rsidRPr="00575839">
        <w:t xml:space="preserve">        205.0, </w:t>
      </w:r>
    </w:p>
    <w:p w14:paraId="3BB486CB" w14:textId="77777777" w:rsidR="00575839" w:rsidRPr="00575839" w:rsidRDefault="00575839" w:rsidP="00575839">
      <w:pPr>
        <w:pStyle w:val="SourceCode"/>
      </w:pPr>
      <w:r w:rsidRPr="00575839">
        <w:t xml:space="preserve">        400.0</w:t>
      </w:r>
    </w:p>
    <w:p w14:paraId="17A3E7AD" w14:textId="77777777" w:rsidR="00575839" w:rsidRPr="00575839" w:rsidRDefault="00575839" w:rsidP="00575839">
      <w:pPr>
        <w:pStyle w:val="SourceCode"/>
      </w:pPr>
      <w:r w:rsidRPr="00575839">
        <w:t xml:space="preserve">    ]</w:t>
      </w:r>
    </w:p>
    <w:p w14:paraId="7E87DF98" w14:textId="05FB87BB" w:rsidR="00067A43" w:rsidRPr="00067A43" w:rsidRDefault="00575839" w:rsidP="00575839">
      <w:pPr>
        <w:pStyle w:val="SourceCode"/>
      </w:pPr>
      <w:r w:rsidRPr="00575839">
        <w:t>}</w:t>
      </w:r>
    </w:p>
    <w:p w14:paraId="33FAB747" w14:textId="77777777" w:rsidR="00DC10D9" w:rsidRPr="00DC10D9" w:rsidRDefault="00DC10D9" w:rsidP="00DC10D9"/>
    <w:p w14:paraId="1D5A3C9B" w14:textId="77777777" w:rsidR="00AF72AA" w:rsidRPr="00AF72AA" w:rsidRDefault="00AF72AA" w:rsidP="00AF72AA"/>
    <w:p w14:paraId="675B10D2" w14:textId="77777777" w:rsidR="00175125" w:rsidRPr="00FB564C" w:rsidRDefault="00175125" w:rsidP="00FB564C"/>
    <w:p w14:paraId="6A1EB62D" w14:textId="77777777" w:rsidR="00067A43" w:rsidRDefault="00067A4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BAEB2DC" w14:textId="7AE82FA6" w:rsidR="004E0F32" w:rsidRDefault="004E0F32" w:rsidP="004E0F32">
      <w:pPr>
        <w:pStyle w:val="Heading3"/>
      </w:pPr>
      <w:r>
        <w:lastRenderedPageBreak/>
        <w:t>Upserts</w:t>
      </w:r>
    </w:p>
    <w:p w14:paraId="3878E832" w14:textId="3FAD484E" w:rsidR="001B2CEB" w:rsidRPr="001B2CEB" w:rsidRDefault="001B2CEB" w:rsidP="001B2CEB">
      <w:r w:rsidRPr="00D238BD">
        <w:rPr>
          <w:rStyle w:val="KeywordChar"/>
        </w:rPr>
        <w:t>Upsert</w:t>
      </w:r>
      <w:r>
        <w:t xml:space="preserve"> creates the doc if it </w:t>
      </w:r>
      <w:proofErr w:type="gramStart"/>
      <w:r>
        <w:t>doesn’t</w:t>
      </w:r>
      <w:proofErr w:type="gramEnd"/>
      <w:r>
        <w:t xml:space="preserve"> exist and updates it if it does. The values of the created document are taken from the </w:t>
      </w:r>
      <w:proofErr w:type="gramStart"/>
      <w:r w:rsidR="00D238BD">
        <w:t>criteria</w:t>
      </w:r>
      <w:proofErr w:type="gramEnd"/>
    </w:p>
    <w:p w14:paraId="05DCC4E8" w14:textId="77777777" w:rsidR="00A52719" w:rsidRDefault="00A52719" w:rsidP="00A52719">
      <w:pPr>
        <w:pStyle w:val="CodeExampleCode"/>
      </w:pPr>
      <w:r>
        <w:t>Input Collection</w:t>
      </w:r>
    </w:p>
    <w:p w14:paraId="30B0F70D" w14:textId="77777777" w:rsidR="008516CD" w:rsidRDefault="008516CD" w:rsidP="008516CD">
      <w:pPr>
        <w:pStyle w:val="SourceCode"/>
      </w:pPr>
      <w:r>
        <w:t>{</w:t>
      </w:r>
    </w:p>
    <w:p w14:paraId="10028983" w14:textId="77777777" w:rsidR="008516CD" w:rsidRDefault="008516CD" w:rsidP="008516CD">
      <w:pPr>
        <w:pStyle w:val="SourceCode"/>
      </w:pPr>
      <w:r>
        <w:t xml:space="preserve">    "_id" : ObjectId("5faad6370615ba4bb7e869c8"),</w:t>
      </w:r>
    </w:p>
    <w:p w14:paraId="4C622D9F" w14:textId="77777777" w:rsidR="008516CD" w:rsidRDefault="008516CD" w:rsidP="008516CD">
      <w:pPr>
        <w:pStyle w:val="SourceCode"/>
      </w:pPr>
      <w:r>
        <w:t xml:space="preserve">    "name" : "jim",</w:t>
      </w:r>
    </w:p>
    <w:p w14:paraId="6D7D0E17" w14:textId="77777777" w:rsidR="008516CD" w:rsidRDefault="008516CD" w:rsidP="008516CD">
      <w:pPr>
        <w:pStyle w:val="SourceCode"/>
      </w:pPr>
      <w:r>
        <w:t xml:space="preserve">    "age" : 31.0</w:t>
      </w:r>
    </w:p>
    <w:p w14:paraId="3C05D416" w14:textId="1D45CB02" w:rsidR="00A52719" w:rsidRDefault="008516CD" w:rsidP="008516CD">
      <w:pPr>
        <w:pStyle w:val="SourceCode"/>
      </w:pPr>
      <w:r>
        <w:t>}</w:t>
      </w:r>
    </w:p>
    <w:p w14:paraId="1989C0B4" w14:textId="77777777" w:rsidR="008516CD" w:rsidRDefault="008516CD" w:rsidP="008516CD">
      <w:pPr>
        <w:pStyle w:val="SourceCode"/>
      </w:pPr>
    </w:p>
    <w:p w14:paraId="46A62D6D" w14:textId="77777777" w:rsidR="00A52719" w:rsidRDefault="00A52719" w:rsidP="00A52719">
      <w:pPr>
        <w:pStyle w:val="CodeExampleCode"/>
      </w:pPr>
      <w:r>
        <w:t>Update</w:t>
      </w:r>
    </w:p>
    <w:p w14:paraId="5E58C0FF" w14:textId="77777777" w:rsidR="00085865" w:rsidRDefault="00085865" w:rsidP="00085865">
      <w:pPr>
        <w:pStyle w:val="SourceCode"/>
      </w:pPr>
      <w:r>
        <w:t>db.cl.updateOne(</w:t>
      </w:r>
    </w:p>
    <w:p w14:paraId="0DF0E622" w14:textId="77777777" w:rsidR="00085865" w:rsidRDefault="00085865" w:rsidP="00085865">
      <w:pPr>
        <w:pStyle w:val="SourceCode"/>
      </w:pPr>
      <w:r>
        <w:t xml:space="preserve">    {"name":"dave"},</w:t>
      </w:r>
    </w:p>
    <w:p w14:paraId="6DB9649D" w14:textId="77777777" w:rsidR="00085865" w:rsidRDefault="00085865" w:rsidP="00085865">
      <w:pPr>
        <w:pStyle w:val="SourceCode"/>
      </w:pPr>
      <w:r>
        <w:t xml:space="preserve">    {"$set" : {age: 45}},</w:t>
      </w:r>
    </w:p>
    <w:p w14:paraId="7C55D910" w14:textId="77777777" w:rsidR="00085865" w:rsidRDefault="00085865" w:rsidP="00085865">
      <w:pPr>
        <w:pStyle w:val="SourceCode"/>
      </w:pPr>
      <w:r>
        <w:t xml:space="preserve">    {"upsert": true}</w:t>
      </w:r>
    </w:p>
    <w:p w14:paraId="0D8B9A8F" w14:textId="047528BC" w:rsidR="00A52719" w:rsidRDefault="00085865" w:rsidP="00085865">
      <w:pPr>
        <w:pStyle w:val="SourceCode"/>
      </w:pPr>
      <w:r>
        <w:t>)</w:t>
      </w:r>
    </w:p>
    <w:p w14:paraId="3FB52495" w14:textId="77777777" w:rsidR="00A52719" w:rsidRDefault="00A52719" w:rsidP="00A52719"/>
    <w:p w14:paraId="234950A8" w14:textId="77777777" w:rsidR="00A52719" w:rsidRDefault="00A52719" w:rsidP="00A52719">
      <w:pPr>
        <w:pStyle w:val="CodeExampleCode"/>
      </w:pPr>
      <w:r>
        <w:t>Result</w:t>
      </w:r>
    </w:p>
    <w:p w14:paraId="3610F616" w14:textId="77777777" w:rsidR="001B06B4" w:rsidRDefault="001B06B4" w:rsidP="001B06B4">
      <w:pPr>
        <w:pStyle w:val="SourceCode"/>
      </w:pPr>
      <w:r>
        <w:t>{</w:t>
      </w:r>
    </w:p>
    <w:p w14:paraId="43BD7C57" w14:textId="77777777" w:rsidR="001B06B4" w:rsidRDefault="001B06B4" w:rsidP="001B06B4">
      <w:pPr>
        <w:pStyle w:val="SourceCode"/>
      </w:pPr>
      <w:r>
        <w:t xml:space="preserve">    "_id" : ObjectId("5faad6370615ba4bb7e869c8"),</w:t>
      </w:r>
    </w:p>
    <w:p w14:paraId="5757E0FB" w14:textId="77777777" w:rsidR="001B06B4" w:rsidRDefault="001B06B4" w:rsidP="001B06B4">
      <w:pPr>
        <w:pStyle w:val="SourceCode"/>
      </w:pPr>
      <w:r>
        <w:t xml:space="preserve">    "name" : "jim",</w:t>
      </w:r>
    </w:p>
    <w:p w14:paraId="615EF30B" w14:textId="77777777" w:rsidR="001B06B4" w:rsidRDefault="001B06B4" w:rsidP="001B06B4">
      <w:pPr>
        <w:pStyle w:val="SourceCode"/>
      </w:pPr>
      <w:r>
        <w:t xml:space="preserve">    "age" : 31.0</w:t>
      </w:r>
    </w:p>
    <w:p w14:paraId="129EE27D" w14:textId="77777777" w:rsidR="001B06B4" w:rsidRDefault="001B06B4" w:rsidP="001B06B4">
      <w:pPr>
        <w:pStyle w:val="SourceCode"/>
      </w:pPr>
      <w:r>
        <w:t>}</w:t>
      </w:r>
    </w:p>
    <w:p w14:paraId="746381B1" w14:textId="77777777" w:rsidR="001B06B4" w:rsidRDefault="001B06B4" w:rsidP="001B06B4">
      <w:pPr>
        <w:pStyle w:val="SourceCode"/>
      </w:pPr>
      <w:r>
        <w:t>{</w:t>
      </w:r>
    </w:p>
    <w:p w14:paraId="28734A8E" w14:textId="77777777" w:rsidR="001B06B4" w:rsidRDefault="001B06B4" w:rsidP="001B06B4">
      <w:pPr>
        <w:pStyle w:val="SourceCode"/>
      </w:pPr>
      <w:r>
        <w:t xml:space="preserve">    "_id" : ObjectId("5fab9c1ef70513dae1565877"),</w:t>
      </w:r>
    </w:p>
    <w:p w14:paraId="69FFE8C0" w14:textId="77777777" w:rsidR="001B06B4" w:rsidRDefault="001B06B4" w:rsidP="001B06B4">
      <w:pPr>
        <w:pStyle w:val="SourceCode"/>
      </w:pPr>
      <w:r>
        <w:t xml:space="preserve">    "name" : "dave",</w:t>
      </w:r>
    </w:p>
    <w:p w14:paraId="1990EC50" w14:textId="77777777" w:rsidR="001B06B4" w:rsidRDefault="001B06B4" w:rsidP="001B06B4">
      <w:pPr>
        <w:pStyle w:val="SourceCode"/>
      </w:pPr>
      <w:r>
        <w:t xml:space="preserve">    "age" : 45.0</w:t>
      </w:r>
    </w:p>
    <w:p w14:paraId="631F957F" w14:textId="67C67561" w:rsidR="00A52719" w:rsidRPr="00067A43" w:rsidRDefault="001B06B4" w:rsidP="001B06B4">
      <w:pPr>
        <w:pStyle w:val="SourceCode"/>
      </w:pPr>
      <w:r>
        <w:t>}</w:t>
      </w:r>
    </w:p>
    <w:p w14:paraId="241B5D41" w14:textId="77777777" w:rsidR="004E0F32" w:rsidRPr="004E0F32" w:rsidRDefault="004E0F32" w:rsidP="004E0F32"/>
    <w:p w14:paraId="14E4E6E8" w14:textId="77777777" w:rsidR="004D06B7" w:rsidRDefault="004D0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E9A1001" w14:textId="2EFC01FC" w:rsidR="004D06B7" w:rsidRDefault="004D06B7" w:rsidP="004D06B7">
      <w:pPr>
        <w:pStyle w:val="Heading3"/>
      </w:pPr>
      <w:r>
        <w:lastRenderedPageBreak/>
        <w:t>UpdateMany</w:t>
      </w:r>
    </w:p>
    <w:p w14:paraId="65041A5F" w14:textId="77777777" w:rsidR="00973517" w:rsidRDefault="00973517" w:rsidP="00973517">
      <w:pPr>
        <w:pStyle w:val="CodeExampleCode"/>
      </w:pPr>
      <w:r>
        <w:t>Input Collection</w:t>
      </w:r>
    </w:p>
    <w:p w14:paraId="014AF330" w14:textId="2B2CE348" w:rsidR="006A4725" w:rsidRPr="00766040" w:rsidRDefault="006A4725" w:rsidP="00766040">
      <w:pPr>
        <w:pStyle w:val="SourceCode"/>
      </w:pPr>
      <w:r w:rsidRPr="00766040">
        <w:t>{ "name" : "jim","age" : 31.0 }</w:t>
      </w:r>
    </w:p>
    <w:p w14:paraId="3AF6A792" w14:textId="2D0F93A5" w:rsidR="006A4725" w:rsidRPr="00766040" w:rsidRDefault="006A4725" w:rsidP="00766040">
      <w:pPr>
        <w:pStyle w:val="SourceCode"/>
      </w:pPr>
      <w:r w:rsidRPr="00766040">
        <w:t>{ "name" : "sam","age" : 22.0}</w:t>
      </w:r>
    </w:p>
    <w:p w14:paraId="53097DEC" w14:textId="5A1A2C04" w:rsidR="00973517" w:rsidRPr="00766040" w:rsidRDefault="006A4725" w:rsidP="00766040">
      <w:pPr>
        <w:pStyle w:val="SourceCode"/>
      </w:pPr>
      <w:r w:rsidRPr="00766040">
        <w:t>{ "name" : "dave","age" : 45.0 }</w:t>
      </w:r>
    </w:p>
    <w:p w14:paraId="2E309902" w14:textId="77777777" w:rsidR="00973517" w:rsidRDefault="00973517" w:rsidP="00973517">
      <w:pPr>
        <w:pStyle w:val="SourceCodeStrong"/>
      </w:pPr>
    </w:p>
    <w:p w14:paraId="196AA624" w14:textId="77777777" w:rsidR="00973517" w:rsidRDefault="00973517" w:rsidP="00973517">
      <w:pPr>
        <w:pStyle w:val="CodeExampleCode"/>
      </w:pPr>
      <w:r>
        <w:t>Update</w:t>
      </w:r>
    </w:p>
    <w:p w14:paraId="31082C1B" w14:textId="77777777" w:rsidR="00766040" w:rsidRDefault="00766040" w:rsidP="00766040">
      <w:pPr>
        <w:pStyle w:val="SourceCode"/>
      </w:pPr>
      <w:r>
        <w:t>db.cl.updateMany({},</w:t>
      </w:r>
    </w:p>
    <w:p w14:paraId="2190E0F0" w14:textId="77777777" w:rsidR="00766040" w:rsidRDefault="00766040" w:rsidP="00766040">
      <w:pPr>
        <w:pStyle w:val="SourceCode"/>
      </w:pPr>
      <w:r>
        <w:t xml:space="preserve">    {"$set" : {visited: true}}</w:t>
      </w:r>
    </w:p>
    <w:p w14:paraId="32395714" w14:textId="4E122034" w:rsidR="00973517" w:rsidRDefault="00766040" w:rsidP="00766040">
      <w:pPr>
        <w:pStyle w:val="SourceCode"/>
      </w:pPr>
      <w:r>
        <w:t>)</w:t>
      </w:r>
    </w:p>
    <w:p w14:paraId="5CCE5D1A" w14:textId="77777777" w:rsidR="00973517" w:rsidRDefault="00973517" w:rsidP="00973517">
      <w:pPr>
        <w:pStyle w:val="SourceCode"/>
      </w:pPr>
    </w:p>
    <w:p w14:paraId="73D6892E" w14:textId="77777777" w:rsidR="00973517" w:rsidRDefault="00973517" w:rsidP="00973517">
      <w:pPr>
        <w:pStyle w:val="CodeExampleCode"/>
      </w:pPr>
      <w:r>
        <w:t>Result</w:t>
      </w:r>
    </w:p>
    <w:p w14:paraId="4D92CD12" w14:textId="3C27BE2E" w:rsidR="00161AB4" w:rsidRPr="00766040" w:rsidRDefault="00161AB4" w:rsidP="00161AB4">
      <w:pPr>
        <w:pStyle w:val="SourceCode"/>
      </w:pPr>
      <w:r w:rsidRPr="00766040">
        <w:t>{ "name" : "jim","age" : 31.0</w:t>
      </w:r>
      <w:r>
        <w:t xml:space="preserve">, </w:t>
      </w:r>
      <w:r w:rsidRPr="00161AB4">
        <w:t>"visited" : true</w:t>
      </w:r>
      <w:r w:rsidRPr="00766040">
        <w:t xml:space="preserve"> }</w:t>
      </w:r>
    </w:p>
    <w:p w14:paraId="13D2114B" w14:textId="4005B8FB" w:rsidR="00161AB4" w:rsidRPr="00766040" w:rsidRDefault="00161AB4" w:rsidP="00161AB4">
      <w:pPr>
        <w:pStyle w:val="SourceCode"/>
      </w:pPr>
      <w:r w:rsidRPr="00766040">
        <w:t>{ "name" : "sam","age" : 22.0</w:t>
      </w:r>
      <w:r>
        <w:t xml:space="preserve">, </w:t>
      </w:r>
      <w:r w:rsidRPr="00161AB4">
        <w:t>"visited" : true</w:t>
      </w:r>
      <w:r w:rsidRPr="00766040">
        <w:t>}</w:t>
      </w:r>
    </w:p>
    <w:p w14:paraId="7CEE3758" w14:textId="2D7723FF" w:rsidR="00161AB4" w:rsidRPr="00766040" w:rsidRDefault="00161AB4" w:rsidP="00161AB4">
      <w:pPr>
        <w:pStyle w:val="SourceCode"/>
      </w:pPr>
      <w:r w:rsidRPr="00766040">
        <w:t>{ "name" : "dave","age" : 45.0</w:t>
      </w:r>
      <w:r>
        <w:t xml:space="preserve">, </w:t>
      </w:r>
      <w:r w:rsidRPr="00161AB4">
        <w:t>"visited" : true</w:t>
      </w:r>
      <w:r w:rsidRPr="00766040">
        <w:t xml:space="preserve"> }</w:t>
      </w:r>
    </w:p>
    <w:p w14:paraId="70274E84" w14:textId="77777777" w:rsidR="004D06B7" w:rsidRPr="004D06B7" w:rsidRDefault="004D06B7" w:rsidP="004D06B7"/>
    <w:p w14:paraId="232D779C" w14:textId="77777777" w:rsidR="00E21104" w:rsidRDefault="00E2110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62196F1" w14:textId="5C8987D9" w:rsidR="004E0F32" w:rsidRDefault="00E21104" w:rsidP="00E24169">
      <w:pPr>
        <w:pStyle w:val="Heading2"/>
      </w:pPr>
      <w:r>
        <w:lastRenderedPageBreak/>
        <w:t>Returning the documents updated</w:t>
      </w:r>
    </w:p>
    <w:p w14:paraId="4DFD7095" w14:textId="5398AA37" w:rsidR="00E21104" w:rsidRDefault="0042549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t xml:space="preserve">Allow us to atomically get the value of </w:t>
      </w:r>
      <w:r w:rsidR="006A190F">
        <w:t xml:space="preserve">modified document using </w:t>
      </w:r>
      <w:proofErr w:type="spellStart"/>
      <w:r w:rsidR="006A190F" w:rsidRPr="006A190F">
        <w:rPr>
          <w:rStyle w:val="KeywordChar"/>
        </w:rPr>
        <w:t>findOneAndDelete</w:t>
      </w:r>
      <w:proofErr w:type="spellEnd"/>
      <w:r w:rsidR="006A190F">
        <w:t xml:space="preserve">, </w:t>
      </w:r>
      <w:proofErr w:type="spellStart"/>
      <w:r w:rsidR="006A190F" w:rsidRPr="006A190F">
        <w:rPr>
          <w:rStyle w:val="KeywordChar"/>
        </w:rPr>
        <w:t>findOneAndModify</w:t>
      </w:r>
      <w:proofErr w:type="spellEnd"/>
      <w:r w:rsidR="006A190F">
        <w:t xml:space="preserve"> and </w:t>
      </w:r>
      <w:proofErr w:type="spellStart"/>
      <w:r w:rsidR="006A190F">
        <w:t>findOneAndUpdate</w:t>
      </w:r>
      <w:proofErr w:type="spellEnd"/>
      <w:r w:rsidR="006A190F">
        <w:t xml:space="preserve">. The modified document is returned. A flag controls if the version before or after is returned. </w:t>
      </w:r>
      <w:r w:rsidR="00E21104">
        <w:br w:type="page"/>
      </w:r>
    </w:p>
    <w:p w14:paraId="2F5077CB" w14:textId="2252651B" w:rsidR="00374FDF" w:rsidRPr="00E60C11" w:rsidRDefault="00374FDF" w:rsidP="00E24169">
      <w:pPr>
        <w:pStyle w:val="Heading2"/>
      </w:pPr>
      <w:r>
        <w:lastRenderedPageBreak/>
        <w:t>Queries</w:t>
      </w:r>
    </w:p>
    <w:p w14:paraId="042800CC" w14:textId="49787AB0" w:rsidR="007934D1" w:rsidRDefault="00996A4D" w:rsidP="007934D1">
      <w:pPr>
        <w:pStyle w:val="Heading3"/>
      </w:pPr>
      <w:r>
        <w:t>Embedded Documents</w:t>
      </w:r>
    </w:p>
    <w:p w14:paraId="75951FEA" w14:textId="3F969ADB" w:rsidR="002517B5" w:rsidRDefault="002517B5" w:rsidP="002517B5">
      <w:pPr>
        <w:pStyle w:val="Heading4"/>
      </w:pPr>
      <w:r>
        <w:t>Match Whole Document</w:t>
      </w:r>
    </w:p>
    <w:p w14:paraId="0FBF92E9" w14:textId="23E0167D" w:rsidR="006D7C72" w:rsidRPr="006D7C72" w:rsidRDefault="006D7C72" w:rsidP="006D7C72">
      <w:r>
        <w:t xml:space="preserve">This will only work if we don’t add to the </w:t>
      </w:r>
      <w:proofErr w:type="gramStart"/>
      <w:r w:rsidR="00076009">
        <w:t>subdocument</w:t>
      </w:r>
      <w:proofErr w:type="gramEnd"/>
    </w:p>
    <w:p w14:paraId="3928485A" w14:textId="77777777" w:rsidR="00E4084C" w:rsidRPr="00022C95" w:rsidRDefault="00E4084C" w:rsidP="00E4084C">
      <w:pPr>
        <w:pStyle w:val="CodeExampleCode"/>
      </w:pPr>
      <w:r>
        <w:t>Input Collection</w:t>
      </w:r>
    </w:p>
    <w:p w14:paraId="0C100B59" w14:textId="77777777" w:rsidR="000134FA" w:rsidRPr="000134FA" w:rsidRDefault="000134FA" w:rsidP="000134FA">
      <w:pPr>
        <w:pStyle w:val="SourceCode"/>
      </w:pPr>
      <w:r w:rsidRPr="000134FA">
        <w:t>{</w:t>
      </w:r>
    </w:p>
    <w:p w14:paraId="5E9013F8" w14:textId="77777777" w:rsidR="000134FA" w:rsidRPr="000134FA" w:rsidRDefault="000134FA" w:rsidP="000134FA">
      <w:pPr>
        <w:pStyle w:val="SourceCode"/>
      </w:pPr>
      <w:r w:rsidRPr="000134FA">
        <w:t xml:space="preserve">    "_id" : ObjectId("5fabc0d64b8b4ca47aa23e36"),</w:t>
      </w:r>
    </w:p>
    <w:p w14:paraId="585B0B9A" w14:textId="77777777" w:rsidR="000134FA" w:rsidRPr="000134FA" w:rsidRDefault="000134FA" w:rsidP="000134FA">
      <w:pPr>
        <w:pStyle w:val="SourceCode"/>
      </w:pPr>
      <w:r w:rsidRPr="000134FA">
        <w:t xml:space="preserve">    "subdoc" : {</w:t>
      </w:r>
    </w:p>
    <w:p w14:paraId="37D8EC1C" w14:textId="77777777" w:rsidR="000134FA" w:rsidRPr="000134FA" w:rsidRDefault="000134FA" w:rsidP="000134FA">
      <w:pPr>
        <w:pStyle w:val="SourceCode"/>
      </w:pPr>
      <w:r w:rsidRPr="000134FA">
        <w:t xml:space="preserve">        "first" : "kenny",</w:t>
      </w:r>
    </w:p>
    <w:p w14:paraId="17E6CDDC" w14:textId="77777777" w:rsidR="000134FA" w:rsidRPr="000134FA" w:rsidRDefault="000134FA" w:rsidP="000134FA">
      <w:pPr>
        <w:pStyle w:val="SourceCode"/>
      </w:pPr>
      <w:r w:rsidRPr="000134FA">
        <w:t xml:space="preserve">        "second" : "wilson"</w:t>
      </w:r>
    </w:p>
    <w:p w14:paraId="0C7422AE" w14:textId="77777777" w:rsidR="000134FA" w:rsidRPr="000134FA" w:rsidRDefault="000134FA" w:rsidP="000134FA">
      <w:pPr>
        <w:pStyle w:val="SourceCode"/>
      </w:pPr>
      <w:r w:rsidRPr="000134FA">
        <w:t xml:space="preserve">    }</w:t>
      </w:r>
    </w:p>
    <w:p w14:paraId="51C08C96" w14:textId="7F9E5278" w:rsidR="000134FA" w:rsidRDefault="000134FA" w:rsidP="000134FA">
      <w:pPr>
        <w:pStyle w:val="SourceCode"/>
        <w:rPr>
          <w:b/>
        </w:rPr>
      </w:pPr>
      <w:r w:rsidRPr="000134FA">
        <w:t>}</w:t>
      </w:r>
    </w:p>
    <w:p w14:paraId="037E2578" w14:textId="3D17B67C" w:rsidR="00E4084C" w:rsidRDefault="00E4084C" w:rsidP="000134FA">
      <w:pPr>
        <w:pStyle w:val="CodeExampleCode"/>
      </w:pPr>
      <w:r>
        <w:t>Query</w:t>
      </w:r>
    </w:p>
    <w:p w14:paraId="19701B80" w14:textId="53AD2F24" w:rsidR="00E4084C" w:rsidRDefault="000134FA" w:rsidP="00E4084C">
      <w:pPr>
        <w:pStyle w:val="SourceCode"/>
      </w:pPr>
      <w:r w:rsidRPr="000134FA">
        <w:t>db.embde.find({subdoc: {first: "kenny", second: "wilson"}})</w:t>
      </w:r>
    </w:p>
    <w:p w14:paraId="35F65B95" w14:textId="77777777" w:rsidR="000134FA" w:rsidRDefault="000134FA" w:rsidP="00E4084C">
      <w:pPr>
        <w:pStyle w:val="SourceCode"/>
      </w:pPr>
    </w:p>
    <w:p w14:paraId="7CDBCC19" w14:textId="77777777" w:rsidR="00E4084C" w:rsidRPr="00030811" w:rsidRDefault="00E4084C" w:rsidP="00E4084C">
      <w:pPr>
        <w:pStyle w:val="CodeExampleCode"/>
      </w:pPr>
      <w:r>
        <w:t>Results</w:t>
      </w:r>
    </w:p>
    <w:p w14:paraId="586AECB2" w14:textId="77777777" w:rsidR="006D7C72" w:rsidRPr="006D7C72" w:rsidRDefault="006D7C72" w:rsidP="006D7C72">
      <w:pPr>
        <w:pStyle w:val="SourceCode"/>
      </w:pPr>
      <w:r w:rsidRPr="006D7C72">
        <w:t>{</w:t>
      </w:r>
    </w:p>
    <w:p w14:paraId="19074056" w14:textId="77777777" w:rsidR="006D7C72" w:rsidRPr="006D7C72" w:rsidRDefault="006D7C72" w:rsidP="006D7C72">
      <w:pPr>
        <w:pStyle w:val="SourceCode"/>
      </w:pPr>
      <w:r w:rsidRPr="006D7C72">
        <w:t xml:space="preserve">    "_id" : ObjectId("5fabc0d64b8b4ca47aa23e36"),</w:t>
      </w:r>
    </w:p>
    <w:p w14:paraId="463BDB4A" w14:textId="77777777" w:rsidR="006D7C72" w:rsidRPr="006D7C72" w:rsidRDefault="006D7C72" w:rsidP="006D7C72">
      <w:pPr>
        <w:pStyle w:val="SourceCode"/>
      </w:pPr>
      <w:r w:rsidRPr="006D7C72">
        <w:t xml:space="preserve">    "subdoc" : {</w:t>
      </w:r>
    </w:p>
    <w:p w14:paraId="01587AA2" w14:textId="77777777" w:rsidR="006D7C72" w:rsidRPr="006D7C72" w:rsidRDefault="006D7C72" w:rsidP="006D7C72">
      <w:pPr>
        <w:pStyle w:val="SourceCode"/>
      </w:pPr>
      <w:r w:rsidRPr="006D7C72">
        <w:t xml:space="preserve">        "first" : "kenny",</w:t>
      </w:r>
    </w:p>
    <w:p w14:paraId="3A6536AC" w14:textId="77777777" w:rsidR="006D7C72" w:rsidRPr="006D7C72" w:rsidRDefault="006D7C72" w:rsidP="006D7C72">
      <w:pPr>
        <w:pStyle w:val="SourceCode"/>
      </w:pPr>
      <w:r w:rsidRPr="006D7C72">
        <w:t xml:space="preserve">        "second" : "wilson"</w:t>
      </w:r>
    </w:p>
    <w:p w14:paraId="57EF4990" w14:textId="77777777" w:rsidR="006D7C72" w:rsidRPr="006D7C72" w:rsidRDefault="006D7C72" w:rsidP="006D7C72">
      <w:pPr>
        <w:pStyle w:val="SourceCode"/>
      </w:pPr>
      <w:r w:rsidRPr="006D7C72">
        <w:t xml:space="preserve">    }</w:t>
      </w:r>
    </w:p>
    <w:p w14:paraId="59925973" w14:textId="11E5FFE4" w:rsidR="002517B5" w:rsidRPr="002517B5" w:rsidRDefault="006D7C72" w:rsidP="006D7C72">
      <w:r w:rsidRPr="006D7C72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00670C6A" w14:textId="77777777" w:rsidR="00076009" w:rsidRDefault="00076009">
      <w:pPr>
        <w:spacing w:after="160" w:line="259" w:lineRule="auto"/>
      </w:pPr>
      <w:r>
        <w:br w:type="page"/>
      </w:r>
    </w:p>
    <w:p w14:paraId="4F958FA3" w14:textId="0A23C963" w:rsidR="00076009" w:rsidRDefault="00076009" w:rsidP="009F61BF">
      <w:pPr>
        <w:pStyle w:val="Heading4"/>
      </w:pPr>
      <w:r>
        <w:lastRenderedPageBreak/>
        <w:t>Dot Notation</w:t>
      </w:r>
    </w:p>
    <w:p w14:paraId="19F1A06D" w14:textId="2FE7902C" w:rsidR="00076009" w:rsidRPr="00076009" w:rsidRDefault="00076009" w:rsidP="00076009">
      <w:r>
        <w:t xml:space="preserve">This will work if the collection changes. </w:t>
      </w:r>
    </w:p>
    <w:p w14:paraId="512DE208" w14:textId="77777777" w:rsidR="00076009" w:rsidRPr="00022C95" w:rsidRDefault="00076009" w:rsidP="00F0336D">
      <w:pPr>
        <w:pStyle w:val="CodeExampleCode"/>
      </w:pPr>
      <w:r>
        <w:t>Input Collection</w:t>
      </w:r>
    </w:p>
    <w:p w14:paraId="68453F9F" w14:textId="77777777" w:rsidR="00076009" w:rsidRPr="000134FA" w:rsidRDefault="00076009" w:rsidP="00076009">
      <w:pPr>
        <w:pStyle w:val="SourceCode"/>
      </w:pPr>
      <w:r w:rsidRPr="000134FA">
        <w:t>{</w:t>
      </w:r>
    </w:p>
    <w:p w14:paraId="43A6941F" w14:textId="77777777" w:rsidR="00076009" w:rsidRPr="000134FA" w:rsidRDefault="00076009" w:rsidP="00076009">
      <w:pPr>
        <w:pStyle w:val="SourceCode"/>
      </w:pPr>
      <w:r w:rsidRPr="000134FA">
        <w:t xml:space="preserve">    "_id" : ObjectId("5fabc0d64b8b4ca47aa23e36"),</w:t>
      </w:r>
    </w:p>
    <w:p w14:paraId="688D4F89" w14:textId="77777777" w:rsidR="00076009" w:rsidRPr="000134FA" w:rsidRDefault="00076009" w:rsidP="00076009">
      <w:pPr>
        <w:pStyle w:val="SourceCode"/>
      </w:pPr>
      <w:r w:rsidRPr="000134FA">
        <w:t xml:space="preserve">    "subdoc" : {</w:t>
      </w:r>
    </w:p>
    <w:p w14:paraId="103138A7" w14:textId="77777777" w:rsidR="00076009" w:rsidRPr="000134FA" w:rsidRDefault="00076009" w:rsidP="00076009">
      <w:pPr>
        <w:pStyle w:val="SourceCode"/>
      </w:pPr>
      <w:r w:rsidRPr="000134FA">
        <w:t xml:space="preserve">        "first" : "kenny",</w:t>
      </w:r>
    </w:p>
    <w:p w14:paraId="4B571823" w14:textId="77777777" w:rsidR="00076009" w:rsidRPr="000134FA" w:rsidRDefault="00076009" w:rsidP="00076009">
      <w:pPr>
        <w:pStyle w:val="SourceCode"/>
      </w:pPr>
      <w:r w:rsidRPr="000134FA">
        <w:t xml:space="preserve">        "second" : "wilson"</w:t>
      </w:r>
    </w:p>
    <w:p w14:paraId="6745DCC4" w14:textId="77777777" w:rsidR="00076009" w:rsidRPr="000134FA" w:rsidRDefault="00076009" w:rsidP="00076009">
      <w:pPr>
        <w:pStyle w:val="SourceCode"/>
      </w:pPr>
      <w:r w:rsidRPr="000134FA">
        <w:t xml:space="preserve">    }</w:t>
      </w:r>
    </w:p>
    <w:p w14:paraId="7E33342D" w14:textId="77777777" w:rsidR="00076009" w:rsidRDefault="00076009" w:rsidP="00076009">
      <w:pPr>
        <w:pStyle w:val="SourceCode"/>
        <w:rPr>
          <w:b/>
        </w:rPr>
      </w:pPr>
      <w:r w:rsidRPr="000134FA">
        <w:t>}</w:t>
      </w:r>
    </w:p>
    <w:p w14:paraId="0D658E8C" w14:textId="77777777" w:rsidR="00076009" w:rsidRDefault="00076009" w:rsidP="00F0336D">
      <w:pPr>
        <w:pStyle w:val="CodeExampleCode"/>
      </w:pPr>
      <w:r>
        <w:t>Query</w:t>
      </w:r>
    </w:p>
    <w:p w14:paraId="0C1A4F6E" w14:textId="0F823010" w:rsidR="00076009" w:rsidRDefault="00A40B22" w:rsidP="00076009">
      <w:pPr>
        <w:pStyle w:val="SourceCode"/>
      </w:pPr>
      <w:r w:rsidRPr="00A40B22">
        <w:t>b.embde.find({"subdoc.first" : "kenny", "subdoc.second" : "wilson"})</w:t>
      </w:r>
    </w:p>
    <w:p w14:paraId="6865D5C6" w14:textId="77777777" w:rsidR="00076009" w:rsidRDefault="00076009" w:rsidP="00076009">
      <w:pPr>
        <w:pStyle w:val="SourceCode"/>
      </w:pPr>
    </w:p>
    <w:p w14:paraId="25C6EA38" w14:textId="77777777" w:rsidR="00076009" w:rsidRPr="00030811" w:rsidRDefault="00076009" w:rsidP="00F0336D">
      <w:pPr>
        <w:pStyle w:val="CodeExampleCode"/>
      </w:pPr>
      <w:r>
        <w:t>Results</w:t>
      </w:r>
    </w:p>
    <w:p w14:paraId="5B141F4A" w14:textId="77777777" w:rsidR="00076009" w:rsidRPr="006D7C72" w:rsidRDefault="00076009" w:rsidP="00076009">
      <w:pPr>
        <w:pStyle w:val="SourceCode"/>
      </w:pPr>
      <w:r w:rsidRPr="006D7C72">
        <w:t>{</w:t>
      </w:r>
    </w:p>
    <w:p w14:paraId="2E013586" w14:textId="77777777" w:rsidR="00076009" w:rsidRPr="006D7C72" w:rsidRDefault="00076009" w:rsidP="00076009">
      <w:pPr>
        <w:pStyle w:val="SourceCode"/>
      </w:pPr>
      <w:r w:rsidRPr="006D7C72">
        <w:t xml:space="preserve">    "_id" : ObjectId("5fabc0d64b8b4ca47aa23e36"),</w:t>
      </w:r>
    </w:p>
    <w:p w14:paraId="7F6F0EC6" w14:textId="77777777" w:rsidR="00076009" w:rsidRPr="006D7C72" w:rsidRDefault="00076009" w:rsidP="00076009">
      <w:pPr>
        <w:pStyle w:val="SourceCode"/>
      </w:pPr>
      <w:r w:rsidRPr="006D7C72">
        <w:t xml:space="preserve">    "subdoc" : {</w:t>
      </w:r>
    </w:p>
    <w:p w14:paraId="6296AB80" w14:textId="77777777" w:rsidR="00076009" w:rsidRPr="006D7C72" w:rsidRDefault="00076009" w:rsidP="00076009">
      <w:pPr>
        <w:pStyle w:val="SourceCode"/>
      </w:pPr>
      <w:r w:rsidRPr="006D7C72">
        <w:t xml:space="preserve">        "first" : "kenny",</w:t>
      </w:r>
    </w:p>
    <w:p w14:paraId="493E4B28" w14:textId="77777777" w:rsidR="00076009" w:rsidRPr="006D7C72" w:rsidRDefault="00076009" w:rsidP="00076009">
      <w:pPr>
        <w:pStyle w:val="SourceCode"/>
      </w:pPr>
      <w:r w:rsidRPr="006D7C72">
        <w:t xml:space="preserve">        "second" : "wilson"</w:t>
      </w:r>
    </w:p>
    <w:p w14:paraId="75D60875" w14:textId="77777777" w:rsidR="00076009" w:rsidRPr="006D7C72" w:rsidRDefault="00076009" w:rsidP="00076009">
      <w:pPr>
        <w:pStyle w:val="SourceCode"/>
      </w:pPr>
      <w:r w:rsidRPr="006D7C72">
        <w:t xml:space="preserve">    }</w:t>
      </w:r>
    </w:p>
    <w:p w14:paraId="2F0F62EC" w14:textId="77777777" w:rsidR="00076009" w:rsidRPr="002517B5" w:rsidRDefault="00076009" w:rsidP="00076009">
      <w:r w:rsidRPr="006D7C72">
        <w:rPr>
          <w:rFonts w:ascii="Courier New" w:hAnsi="Courier New" w:cs="Consolas"/>
          <w:noProof/>
          <w:sz w:val="20"/>
          <w:szCs w:val="19"/>
          <w:shd w:val="clear" w:color="auto" w:fill="FFFFFF"/>
        </w:rPr>
        <w:t>}</w:t>
      </w:r>
    </w:p>
    <w:p w14:paraId="2E07A015" w14:textId="77777777" w:rsidR="002517B5" w:rsidRPr="002517B5" w:rsidRDefault="002517B5" w:rsidP="002517B5"/>
    <w:p w14:paraId="7850DB98" w14:textId="77777777" w:rsidR="006D7C72" w:rsidRDefault="006D7C7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3B008D0" w14:textId="41F893F4" w:rsidR="00A223AF" w:rsidRDefault="00A223AF" w:rsidP="00F41E23">
      <w:pPr>
        <w:pStyle w:val="Heading3"/>
      </w:pPr>
      <w:r>
        <w:lastRenderedPageBreak/>
        <w:t>And Filter</w:t>
      </w:r>
    </w:p>
    <w:p w14:paraId="5A066755" w14:textId="57A17299" w:rsidR="00C56150" w:rsidRDefault="00B71647" w:rsidP="00B71647">
      <w:r>
        <w:t>The following only return male whose name is don.</w:t>
      </w:r>
    </w:p>
    <w:p w14:paraId="5558F979" w14:textId="77777777" w:rsidR="00E37CC2" w:rsidRPr="002823CF" w:rsidRDefault="00E37CC2" w:rsidP="00D01047">
      <w:pPr>
        <w:pStyle w:val="CodeExampleCode"/>
      </w:pPr>
      <w:r>
        <w:t>Input collections</w:t>
      </w:r>
    </w:p>
    <w:p w14:paraId="51677165" w14:textId="77777777" w:rsidR="00E37CC2" w:rsidRPr="001379BE" w:rsidRDefault="00E37CC2" w:rsidP="00D01047">
      <w:pPr>
        <w:pStyle w:val="SourceCode"/>
      </w:pPr>
      <w:r w:rsidRPr="001379BE">
        <w:t>{ "nm" : "ken", "age" : 45 }</w:t>
      </w:r>
    </w:p>
    <w:p w14:paraId="087612C0" w14:textId="77777777" w:rsidR="00E37CC2" w:rsidRPr="001379BE" w:rsidRDefault="00E37CC2" w:rsidP="00D01047">
      <w:pPr>
        <w:pStyle w:val="SourceCode"/>
      </w:pPr>
      <w:r w:rsidRPr="001379BE">
        <w:t>{ "nm" : "kim", "age" : 23 }</w:t>
      </w:r>
    </w:p>
    <w:p w14:paraId="34BA082C" w14:textId="00FD0996" w:rsidR="00E37CC2" w:rsidRDefault="00E37CC2" w:rsidP="00D01047">
      <w:pPr>
        <w:pStyle w:val="SourceCode"/>
      </w:pPr>
      <w:r w:rsidRPr="001379BE">
        <w:t>{ "nm" : "</w:t>
      </w:r>
      <w:r w:rsidR="00D01047">
        <w:t>don</w:t>
      </w:r>
      <w:r w:rsidRPr="001379BE">
        <w:t>", "age" : 60</w:t>
      </w:r>
      <w:r w:rsidR="000D3234">
        <w:t>, “sex” : “male</w:t>
      </w:r>
      <w:r w:rsidRPr="001379BE">
        <w:t xml:space="preserve"> }</w:t>
      </w:r>
    </w:p>
    <w:p w14:paraId="4CEE820B" w14:textId="77777777" w:rsidR="00D01047" w:rsidRDefault="00D01047" w:rsidP="00D01047">
      <w:pPr>
        <w:pStyle w:val="SourceCode"/>
      </w:pPr>
    </w:p>
    <w:p w14:paraId="783F6022" w14:textId="0C8A2978" w:rsidR="002823CF" w:rsidRPr="002823CF" w:rsidRDefault="002823CF" w:rsidP="00D01047">
      <w:pPr>
        <w:pStyle w:val="CodeExampleCode"/>
      </w:pPr>
      <w:r>
        <w:t>Query</w:t>
      </w:r>
    </w:p>
    <w:p w14:paraId="423ADE1D" w14:textId="33DF4478" w:rsidR="002823CF" w:rsidRDefault="00C56150" w:rsidP="002823CF">
      <w:pPr>
        <w:pStyle w:val="SourceCode"/>
      </w:pPr>
      <w:r w:rsidRPr="00F41E23">
        <w:t>db.c.find({sex:"male", nm:"don"}, {nm:1,_id:0})</w:t>
      </w:r>
    </w:p>
    <w:p w14:paraId="175289A9" w14:textId="77777777" w:rsidR="00CF062F" w:rsidRDefault="00CF062F" w:rsidP="002823CF">
      <w:pPr>
        <w:pStyle w:val="SourceCode"/>
      </w:pPr>
    </w:p>
    <w:p w14:paraId="20A6529F" w14:textId="56DBC8E7" w:rsidR="002823CF" w:rsidRPr="00F41E23" w:rsidRDefault="002823CF" w:rsidP="00D01047">
      <w:pPr>
        <w:pStyle w:val="CodeExampleCode"/>
      </w:pPr>
      <w:r>
        <w:t>Result</w:t>
      </w:r>
    </w:p>
    <w:p w14:paraId="629787D7" w14:textId="0BE1BDF2" w:rsidR="00A223AF" w:rsidRDefault="00C56150" w:rsidP="00F41E23">
      <w:pPr>
        <w:pStyle w:val="SourceCode"/>
      </w:pPr>
      <w:r w:rsidRPr="00F41E23">
        <w:t>{ "nm" : "don" }</w:t>
      </w:r>
      <w:r w:rsidR="00A223AF" w:rsidRPr="00F41E23">
        <w:t xml:space="preserve"> </w:t>
      </w:r>
    </w:p>
    <w:p w14:paraId="6E4092AD" w14:textId="77777777" w:rsidR="004D0363" w:rsidRPr="00F41E23" w:rsidRDefault="004D0363" w:rsidP="00F41E23">
      <w:pPr>
        <w:pStyle w:val="SourceCode"/>
      </w:pPr>
    </w:p>
    <w:p w14:paraId="233B2DF1" w14:textId="77777777" w:rsidR="00C377D4" w:rsidRDefault="00C377D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39EF89B" w14:textId="77777777" w:rsidR="001202A8" w:rsidRDefault="001202A8" w:rsidP="001202A8">
      <w:pPr>
        <w:pStyle w:val="Heading3"/>
      </w:pPr>
      <w:r>
        <w:lastRenderedPageBreak/>
        <w:t>Logical OR</w:t>
      </w:r>
    </w:p>
    <w:p w14:paraId="44B436CA" w14:textId="77777777" w:rsidR="001202A8" w:rsidRPr="00CF062F" w:rsidRDefault="001202A8" w:rsidP="001202A8">
      <w:r>
        <w:t xml:space="preserve">We can list anyone who is 23 or whose name is jon as </w:t>
      </w:r>
      <w:proofErr w:type="gramStart"/>
      <w:r>
        <w:t>follows</w:t>
      </w:r>
      <w:proofErr w:type="gramEnd"/>
    </w:p>
    <w:p w14:paraId="50A6AD1D" w14:textId="58E675D8" w:rsidR="001202A8" w:rsidRDefault="001202A8" w:rsidP="001202A8">
      <w:pPr>
        <w:pStyle w:val="CodeExampleCode"/>
      </w:pPr>
      <w:r>
        <w:t>Input Collection</w:t>
      </w:r>
    </w:p>
    <w:p w14:paraId="737D3C6E" w14:textId="77777777" w:rsidR="000B0588" w:rsidRPr="009A6BC1" w:rsidRDefault="000B0588" w:rsidP="000B0588">
      <w:pPr>
        <w:pStyle w:val="SourceCode"/>
      </w:pPr>
      <w:r w:rsidRPr="009A6BC1">
        <w:t>{ "nm" : "ken", "age" : 45 }</w:t>
      </w:r>
    </w:p>
    <w:p w14:paraId="26842A32" w14:textId="77777777" w:rsidR="000B0588" w:rsidRPr="009A6BC1" w:rsidRDefault="000B0588" w:rsidP="000B0588">
      <w:pPr>
        <w:pStyle w:val="SourceCode"/>
      </w:pPr>
      <w:r w:rsidRPr="009A6BC1">
        <w:t>{ "nm" : "kim", "age" : 23 }</w:t>
      </w:r>
    </w:p>
    <w:p w14:paraId="375378BC" w14:textId="77777777" w:rsidR="000B0588" w:rsidRPr="009A6BC1" w:rsidRDefault="000B0588" w:rsidP="000B0588">
      <w:pPr>
        <w:pStyle w:val="SourceCode"/>
      </w:pPr>
      <w:r w:rsidRPr="009A6BC1">
        <w:t>{ "nm" : "jon", "age" : 60 }</w:t>
      </w:r>
    </w:p>
    <w:p w14:paraId="6F9ACC01" w14:textId="77777777" w:rsidR="000B0588" w:rsidRDefault="000B0588" w:rsidP="001202A8">
      <w:pPr>
        <w:pStyle w:val="CodeExampleCode"/>
      </w:pPr>
    </w:p>
    <w:p w14:paraId="1921D8FA" w14:textId="285F6B0E" w:rsidR="001202A8" w:rsidRDefault="001202A8" w:rsidP="001202A8">
      <w:pPr>
        <w:pStyle w:val="CodeExampleCode"/>
      </w:pPr>
      <w:r>
        <w:t>Query</w:t>
      </w:r>
    </w:p>
    <w:p w14:paraId="62FEF23F" w14:textId="77777777" w:rsidR="009A5158" w:rsidRDefault="009A5158" w:rsidP="009A5158">
      <w:pPr>
        <w:pStyle w:val="SourceCode"/>
      </w:pPr>
      <w:r w:rsidRPr="00CF062F">
        <w:t>db.c.find(</w:t>
      </w:r>
      <w:r w:rsidRPr="00CF062F">
        <w:rPr>
          <w:b/>
        </w:rPr>
        <w:t>{ "$or" : [  {age:23}, {nm: "jon"}]}</w:t>
      </w:r>
      <w:r w:rsidRPr="00CF062F">
        <w:t>, {_id:0})</w:t>
      </w:r>
    </w:p>
    <w:p w14:paraId="56F40013" w14:textId="77777777" w:rsidR="000B0588" w:rsidRDefault="000B0588" w:rsidP="001202A8">
      <w:pPr>
        <w:pStyle w:val="CodeExampleCode"/>
      </w:pPr>
    </w:p>
    <w:p w14:paraId="77E31A33" w14:textId="16019D16" w:rsidR="001202A8" w:rsidRDefault="001202A8" w:rsidP="001202A8">
      <w:pPr>
        <w:pStyle w:val="CodeExampleCode"/>
      </w:pPr>
      <w:r>
        <w:t>Result</w:t>
      </w:r>
    </w:p>
    <w:p w14:paraId="74DBF446" w14:textId="77777777" w:rsidR="000B0588" w:rsidRPr="00CF062F" w:rsidRDefault="000B0588" w:rsidP="000B0588">
      <w:pPr>
        <w:pStyle w:val="SourceCode"/>
      </w:pPr>
      <w:r w:rsidRPr="00CF062F">
        <w:t>{ "nm" : "kim", "age" : 23 }</w:t>
      </w:r>
    </w:p>
    <w:p w14:paraId="35370695" w14:textId="77777777" w:rsidR="000B0588" w:rsidRPr="00CF062F" w:rsidRDefault="000B0588" w:rsidP="000B0588">
      <w:pPr>
        <w:pStyle w:val="SourceCode"/>
      </w:pPr>
      <w:r w:rsidRPr="00CF062F">
        <w:t>{ "nm" : "jon", "age" : 60 }</w:t>
      </w:r>
    </w:p>
    <w:p w14:paraId="1B04645D" w14:textId="77777777" w:rsidR="000B0588" w:rsidRDefault="000B0588" w:rsidP="000B0588">
      <w:pPr>
        <w:pStyle w:val="Heading5"/>
      </w:pPr>
    </w:p>
    <w:p w14:paraId="30687960" w14:textId="77777777" w:rsidR="001202A8" w:rsidRDefault="001202A8" w:rsidP="001202A8">
      <w:pPr>
        <w:pStyle w:val="SourceCode"/>
      </w:pPr>
    </w:p>
    <w:p w14:paraId="435D0957" w14:textId="77777777" w:rsidR="00BB3249" w:rsidRDefault="00BB324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7191A1D" w14:textId="0BFBE3AE" w:rsidR="00BB3249" w:rsidRDefault="00BB3249" w:rsidP="00BB3249">
      <w:pPr>
        <w:pStyle w:val="Heading3"/>
      </w:pPr>
      <w:r>
        <w:lastRenderedPageBreak/>
        <w:t>Not</w:t>
      </w:r>
      <w:r w:rsidR="009E56EF">
        <w:t xml:space="preserve"> equal</w:t>
      </w:r>
    </w:p>
    <w:p w14:paraId="635C729E" w14:textId="77777777" w:rsidR="00BB3249" w:rsidRDefault="00BB3249" w:rsidP="00161D95">
      <w:pPr>
        <w:pStyle w:val="CodeExampleCode"/>
      </w:pPr>
      <w:r>
        <w:t>Input Collection</w:t>
      </w:r>
    </w:p>
    <w:p w14:paraId="69E5F7B5" w14:textId="77777777" w:rsidR="006600C2" w:rsidRPr="00766040" w:rsidRDefault="006600C2" w:rsidP="006600C2">
      <w:pPr>
        <w:pStyle w:val="SourceCode"/>
      </w:pPr>
      <w:r w:rsidRPr="00766040">
        <w:t>{ "name" : "jim","age" : 31.0 }</w:t>
      </w:r>
    </w:p>
    <w:p w14:paraId="365CB8F1" w14:textId="77777777" w:rsidR="006600C2" w:rsidRPr="00766040" w:rsidRDefault="006600C2" w:rsidP="006600C2">
      <w:pPr>
        <w:pStyle w:val="SourceCode"/>
      </w:pPr>
      <w:r w:rsidRPr="00766040">
        <w:t>{ "name" : "sam","age" : 22.0}</w:t>
      </w:r>
    </w:p>
    <w:p w14:paraId="1E2FB564" w14:textId="77777777" w:rsidR="006600C2" w:rsidRPr="00766040" w:rsidRDefault="006600C2" w:rsidP="006600C2">
      <w:pPr>
        <w:pStyle w:val="SourceCode"/>
      </w:pPr>
      <w:r w:rsidRPr="00766040">
        <w:t>{ "name" : "dave","age" : 45.0 }</w:t>
      </w:r>
    </w:p>
    <w:p w14:paraId="79F6F204" w14:textId="0F0C675C" w:rsidR="00BB3249" w:rsidRPr="009A6BC1" w:rsidRDefault="00BB3249" w:rsidP="00161D95">
      <w:pPr>
        <w:pStyle w:val="SourceCode"/>
      </w:pPr>
    </w:p>
    <w:p w14:paraId="11AF7DBD" w14:textId="77777777" w:rsidR="00BB3249" w:rsidRDefault="00BB3249" w:rsidP="00BB3249"/>
    <w:p w14:paraId="14777FEC" w14:textId="77777777" w:rsidR="00BB3249" w:rsidRDefault="00BB3249" w:rsidP="00161D95">
      <w:pPr>
        <w:pStyle w:val="CodeExampleCode"/>
      </w:pPr>
      <w:r>
        <w:t>Query</w:t>
      </w:r>
    </w:p>
    <w:p w14:paraId="2C614DDD" w14:textId="7B96C278" w:rsidR="00BB3249" w:rsidRDefault="005125C0" w:rsidP="00BB3249">
      <w:r w:rsidRPr="005125C0">
        <w:rPr>
          <w:rFonts w:ascii="Courier New" w:hAnsi="Courier New" w:cs="Consolas"/>
          <w:noProof/>
          <w:sz w:val="20"/>
          <w:szCs w:val="19"/>
          <w:shd w:val="clear" w:color="auto" w:fill="FFFFFF"/>
        </w:rPr>
        <w:t>db.cl.find({name: {"$ne": "sam"}}, {_id:0})</w:t>
      </w:r>
    </w:p>
    <w:p w14:paraId="2BF4ECB4" w14:textId="77777777" w:rsidR="00BB3249" w:rsidRDefault="00BB3249" w:rsidP="00161D95">
      <w:pPr>
        <w:pStyle w:val="CodeExampleCode"/>
      </w:pPr>
      <w:r>
        <w:t>Result</w:t>
      </w:r>
    </w:p>
    <w:p w14:paraId="56209431" w14:textId="77777777" w:rsidR="0018202D" w:rsidRDefault="0018202D" w:rsidP="00161D95">
      <w:pPr>
        <w:pStyle w:val="SourceCode"/>
      </w:pPr>
      <w:r w:rsidRPr="0018202D">
        <w:t>{ "name" : "jim","age" : 31.0 }</w:t>
      </w:r>
    </w:p>
    <w:p w14:paraId="4BD01773" w14:textId="13CA620F" w:rsidR="00BB3249" w:rsidRPr="00CF062F" w:rsidRDefault="00BB3249" w:rsidP="00161D95">
      <w:pPr>
        <w:pStyle w:val="SourceCode"/>
      </w:pPr>
      <w:r w:rsidRPr="00CF062F">
        <w:t>{ "nm" : "jon", "age" : 60 }</w:t>
      </w:r>
    </w:p>
    <w:p w14:paraId="0920756A" w14:textId="77777777" w:rsidR="00BB3249" w:rsidRDefault="00BB3249" w:rsidP="00BB3249">
      <w:pPr>
        <w:pStyle w:val="Heading5"/>
      </w:pPr>
    </w:p>
    <w:p w14:paraId="3D4526CB" w14:textId="77777777" w:rsidR="00BB3249" w:rsidRDefault="00BB3249" w:rsidP="00BB3249"/>
    <w:p w14:paraId="20EE17EF" w14:textId="77777777" w:rsidR="00BB3249" w:rsidRDefault="00BB3249" w:rsidP="00BB324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1064E1D" w14:textId="67659D53" w:rsidR="007B50F3" w:rsidRDefault="007B50F3" w:rsidP="007B50F3">
      <w:pPr>
        <w:pStyle w:val="Heading3"/>
      </w:pPr>
      <w:r>
        <w:lastRenderedPageBreak/>
        <w:t xml:space="preserve">Not </w:t>
      </w:r>
    </w:p>
    <w:p w14:paraId="405159A9" w14:textId="3E00C35B" w:rsidR="005A11B3" w:rsidRPr="005A11B3" w:rsidRDefault="005A11B3" w:rsidP="005A11B3">
      <w:r>
        <w:t xml:space="preserve">Not is a meta operator that is applied to other </w:t>
      </w:r>
      <w:r w:rsidR="00F10171">
        <w:t xml:space="preserve">criteria or regular expressions. </w:t>
      </w:r>
    </w:p>
    <w:p w14:paraId="79EF8D17" w14:textId="77777777" w:rsidR="007B50F3" w:rsidRDefault="007B50F3" w:rsidP="00A670DF">
      <w:pPr>
        <w:pStyle w:val="CodeExampleCode"/>
      </w:pPr>
      <w:r>
        <w:t>Input Collection</w:t>
      </w:r>
    </w:p>
    <w:p w14:paraId="7604B465" w14:textId="77777777" w:rsidR="007B50F3" w:rsidRPr="00766040" w:rsidRDefault="007B50F3" w:rsidP="00A670DF">
      <w:pPr>
        <w:pStyle w:val="SourceCode"/>
      </w:pPr>
      <w:r w:rsidRPr="00766040">
        <w:t>{ "name" : "jim","age" : 31.0 }</w:t>
      </w:r>
    </w:p>
    <w:p w14:paraId="2D898F70" w14:textId="77777777" w:rsidR="007B50F3" w:rsidRPr="00766040" w:rsidRDefault="007B50F3" w:rsidP="00A670DF">
      <w:pPr>
        <w:pStyle w:val="SourceCode"/>
      </w:pPr>
      <w:r w:rsidRPr="00766040">
        <w:t>{ "name" : "sam","age" : 22.0}</w:t>
      </w:r>
    </w:p>
    <w:p w14:paraId="11508233" w14:textId="77777777" w:rsidR="007B50F3" w:rsidRPr="00766040" w:rsidRDefault="007B50F3" w:rsidP="00A670DF">
      <w:pPr>
        <w:pStyle w:val="SourceCode"/>
      </w:pPr>
      <w:r w:rsidRPr="00766040">
        <w:t>{ "name" : "dave","age" : 45.0 }</w:t>
      </w:r>
    </w:p>
    <w:p w14:paraId="60EDCAEC" w14:textId="77777777" w:rsidR="007B50F3" w:rsidRDefault="007B50F3" w:rsidP="00A670DF">
      <w:pPr>
        <w:pStyle w:val="CodeExampleCode"/>
      </w:pPr>
      <w:r>
        <w:t>Query</w:t>
      </w:r>
    </w:p>
    <w:p w14:paraId="1D8EA5DD" w14:textId="5840296F" w:rsidR="007B50F3" w:rsidRDefault="002707A5" w:rsidP="00A670DF">
      <w:pPr>
        <w:pStyle w:val="SourceCode"/>
      </w:pPr>
      <w:r w:rsidRPr="002707A5">
        <w:t>db.cl.find({name: {"$not" : {"$in" : ["sam", "jim"]}}})</w:t>
      </w:r>
    </w:p>
    <w:p w14:paraId="30827C37" w14:textId="77777777" w:rsidR="00352969" w:rsidRDefault="00352969" w:rsidP="00A670DF">
      <w:pPr>
        <w:pStyle w:val="SourceCode"/>
      </w:pPr>
    </w:p>
    <w:p w14:paraId="047DD8DE" w14:textId="77777777" w:rsidR="007B50F3" w:rsidRDefault="007B50F3" w:rsidP="00A670DF">
      <w:pPr>
        <w:pStyle w:val="CodeExampleCode"/>
      </w:pPr>
      <w:r>
        <w:t>Result</w:t>
      </w:r>
    </w:p>
    <w:p w14:paraId="6AF57E5C" w14:textId="38F3CE42" w:rsidR="007B50F3" w:rsidRDefault="007B50F3" w:rsidP="00A670DF">
      <w:pPr>
        <w:pStyle w:val="SourceCode"/>
      </w:pPr>
      <w:r w:rsidRPr="0018202D">
        <w:t>{ "name" : "</w:t>
      </w:r>
      <w:r w:rsidR="005A11B3">
        <w:t>dave</w:t>
      </w:r>
      <w:r w:rsidRPr="0018202D">
        <w:t xml:space="preserve">","age" : </w:t>
      </w:r>
      <w:r w:rsidR="005A11B3">
        <w:t>45</w:t>
      </w:r>
      <w:r w:rsidRPr="0018202D">
        <w:t>.0 }</w:t>
      </w:r>
    </w:p>
    <w:p w14:paraId="0994F2C1" w14:textId="77777777" w:rsidR="007B50F3" w:rsidRDefault="007B50F3" w:rsidP="007B50F3"/>
    <w:p w14:paraId="323190EF" w14:textId="77777777" w:rsidR="007B50F3" w:rsidRDefault="007B50F3" w:rsidP="007B50F3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845B72D" w14:textId="77777777" w:rsidR="001202A8" w:rsidRDefault="001202A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lastRenderedPageBreak/>
        <w:br w:type="page"/>
      </w:r>
    </w:p>
    <w:p w14:paraId="1B33D81F" w14:textId="33052ABF" w:rsidR="006B7FB8" w:rsidRDefault="006B7FB8" w:rsidP="00CC7F32">
      <w:pPr>
        <w:pStyle w:val="Heading3"/>
      </w:pPr>
      <w:r>
        <w:lastRenderedPageBreak/>
        <w:t>Conditionals</w:t>
      </w:r>
    </w:p>
    <w:p w14:paraId="0F065255" w14:textId="2F9005A3" w:rsidR="000A6672" w:rsidRDefault="000A6672" w:rsidP="000A6672">
      <w:r>
        <w:t>We can list all the people whose age is between 21 and 50 inclusive as follows.</w:t>
      </w:r>
      <w:r w:rsidR="00583297">
        <w:t xml:space="preserve"> Conditionals supported </w:t>
      </w:r>
      <w:proofErr w:type="gramStart"/>
      <w:r w:rsidR="00583297">
        <w:t>include</w:t>
      </w:r>
      <w:proofErr w:type="gramEnd"/>
    </w:p>
    <w:p w14:paraId="4335180E" w14:textId="167575C7" w:rsidR="00583297" w:rsidRDefault="00583297" w:rsidP="00F25274">
      <w:pPr>
        <w:pStyle w:val="ListBullet"/>
      </w:pPr>
      <w:r>
        <w:t>“$</w:t>
      </w:r>
      <w:proofErr w:type="spellStart"/>
      <w:r>
        <w:t>lt</w:t>
      </w:r>
      <w:proofErr w:type="spellEnd"/>
      <w:r>
        <w:t>”</w:t>
      </w:r>
    </w:p>
    <w:p w14:paraId="3334220B" w14:textId="2AC90C96" w:rsidR="00583297" w:rsidRDefault="00583297" w:rsidP="00F25274">
      <w:pPr>
        <w:pStyle w:val="ListBullet"/>
      </w:pPr>
      <w:r>
        <w:t>“$</w:t>
      </w:r>
      <w:proofErr w:type="spellStart"/>
      <w:r>
        <w:t>lte</w:t>
      </w:r>
      <w:proofErr w:type="spellEnd"/>
      <w:r>
        <w:t>”</w:t>
      </w:r>
    </w:p>
    <w:p w14:paraId="7DF4A7A3" w14:textId="6024FED2" w:rsidR="00583297" w:rsidRDefault="00583297" w:rsidP="00F25274">
      <w:pPr>
        <w:pStyle w:val="ListBullet"/>
      </w:pPr>
      <w:r>
        <w:t>“$</w:t>
      </w:r>
      <w:proofErr w:type="spellStart"/>
      <w:r>
        <w:t>gt</w:t>
      </w:r>
      <w:proofErr w:type="spellEnd"/>
      <w:r>
        <w:t>”</w:t>
      </w:r>
    </w:p>
    <w:p w14:paraId="0650BB46" w14:textId="391AECB4" w:rsidR="00583297" w:rsidRDefault="00F25274" w:rsidP="00F25274">
      <w:pPr>
        <w:pStyle w:val="ListBullet"/>
      </w:pPr>
      <w:r>
        <w:t>“$</w:t>
      </w:r>
      <w:proofErr w:type="spellStart"/>
      <w:r>
        <w:t>gte</w:t>
      </w:r>
      <w:proofErr w:type="spellEnd"/>
      <w:r>
        <w:t>”</w:t>
      </w:r>
    </w:p>
    <w:p w14:paraId="24329C8D" w14:textId="2098C79E" w:rsidR="000A6672" w:rsidRPr="002823CF" w:rsidRDefault="000A6672" w:rsidP="00C377D4">
      <w:pPr>
        <w:pStyle w:val="CodeExampleCode"/>
      </w:pPr>
      <w:r>
        <w:t>Input collections</w:t>
      </w:r>
    </w:p>
    <w:p w14:paraId="1F026BDD" w14:textId="77777777" w:rsidR="00CE6C8E" w:rsidRPr="001379BE" w:rsidRDefault="00CE6C8E" w:rsidP="001379BE">
      <w:pPr>
        <w:pStyle w:val="SourceCode"/>
      </w:pPr>
      <w:r w:rsidRPr="001379BE">
        <w:t>{ "nm" : "ken", "age" : 45 }</w:t>
      </w:r>
    </w:p>
    <w:p w14:paraId="3AF0C19F" w14:textId="77777777" w:rsidR="00CE6C8E" w:rsidRPr="001379BE" w:rsidRDefault="00CE6C8E" w:rsidP="001379BE">
      <w:pPr>
        <w:pStyle w:val="SourceCode"/>
      </w:pPr>
      <w:r w:rsidRPr="001379BE">
        <w:t>{ "nm" : "kim", "age" : 23 }</w:t>
      </w:r>
    </w:p>
    <w:p w14:paraId="7AEA149A" w14:textId="45C2F324" w:rsidR="00D4703C" w:rsidRDefault="00CE6C8E" w:rsidP="000A6672">
      <w:pPr>
        <w:pStyle w:val="SourceCode"/>
      </w:pPr>
      <w:r w:rsidRPr="001379BE">
        <w:t>{ "nm" : "jon", "age" : 60 }</w:t>
      </w:r>
    </w:p>
    <w:p w14:paraId="62F6926E" w14:textId="77777777" w:rsidR="00EA3102" w:rsidRDefault="00EA3102" w:rsidP="000A6672">
      <w:pPr>
        <w:pStyle w:val="SourceCode"/>
      </w:pPr>
    </w:p>
    <w:p w14:paraId="6D10FDD9" w14:textId="77777777" w:rsidR="001379BE" w:rsidRPr="002823CF" w:rsidRDefault="001379BE" w:rsidP="00C377D4">
      <w:pPr>
        <w:pStyle w:val="CodeExampleCode"/>
      </w:pPr>
      <w:r>
        <w:t>Query</w:t>
      </w:r>
    </w:p>
    <w:p w14:paraId="4D2D9C2C" w14:textId="285C6473" w:rsidR="00F372BA" w:rsidRDefault="00F372BA" w:rsidP="001379BE">
      <w:pPr>
        <w:pStyle w:val="SourceCode"/>
      </w:pPr>
      <w:r w:rsidRPr="001379BE">
        <w:t>db.c.find(</w:t>
      </w:r>
      <w:r w:rsidRPr="001379BE">
        <w:rPr>
          <w:rStyle w:val="SourceCodeStrongChar"/>
          <w:b w:val="0"/>
        </w:rPr>
        <w:t>{ age: {"$gte" : 23, "$lte" : 50}}</w:t>
      </w:r>
      <w:r w:rsidRPr="001379BE">
        <w:t>, {_id:0})</w:t>
      </w:r>
    </w:p>
    <w:p w14:paraId="7B86451F" w14:textId="77777777" w:rsidR="00EA3102" w:rsidRDefault="00EA3102" w:rsidP="001379BE">
      <w:pPr>
        <w:pStyle w:val="SourceCode"/>
      </w:pPr>
    </w:p>
    <w:p w14:paraId="77B96019" w14:textId="77777777" w:rsidR="001379BE" w:rsidRPr="00F41E23" w:rsidRDefault="001379BE" w:rsidP="00C377D4">
      <w:pPr>
        <w:pStyle w:val="CodeExampleCode"/>
      </w:pPr>
      <w:r>
        <w:t>Result</w:t>
      </w:r>
    </w:p>
    <w:p w14:paraId="788DEC91" w14:textId="77777777" w:rsidR="001379BE" w:rsidRPr="001379BE" w:rsidRDefault="001379BE" w:rsidP="001379BE">
      <w:pPr>
        <w:pStyle w:val="SourceCode"/>
      </w:pPr>
    </w:p>
    <w:p w14:paraId="69CD18CD" w14:textId="77777777" w:rsidR="00F372BA" w:rsidRPr="001379BE" w:rsidRDefault="00F372BA" w:rsidP="001379BE">
      <w:pPr>
        <w:pStyle w:val="SourceCode"/>
      </w:pPr>
      <w:r w:rsidRPr="001379BE">
        <w:t>{ "nm" : "ken", "age" : 45 }</w:t>
      </w:r>
    </w:p>
    <w:p w14:paraId="4B6A2AD0" w14:textId="31C6ED29" w:rsidR="00725B3D" w:rsidRPr="001379BE" w:rsidRDefault="00F372BA" w:rsidP="001379BE">
      <w:pPr>
        <w:pStyle w:val="SourceCode"/>
      </w:pPr>
      <w:r w:rsidRPr="001379BE">
        <w:t>{ "nm" : "kim", "age" : 23 }</w:t>
      </w:r>
    </w:p>
    <w:p w14:paraId="3785036E" w14:textId="77777777" w:rsidR="00492B1E" w:rsidRPr="001379BE" w:rsidRDefault="00492B1E" w:rsidP="001379BE">
      <w:pPr>
        <w:pStyle w:val="SourceCode"/>
      </w:pPr>
    </w:p>
    <w:p w14:paraId="3140343A" w14:textId="77777777" w:rsidR="002D48DB" w:rsidRDefault="002D48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46225E6" w14:textId="3C05454B" w:rsidR="00D131CF" w:rsidRDefault="00D131CF" w:rsidP="00EA3102">
      <w:pPr>
        <w:pStyle w:val="Heading3"/>
      </w:pPr>
      <w:r>
        <w:lastRenderedPageBreak/>
        <w:t>In</w:t>
      </w:r>
    </w:p>
    <w:p w14:paraId="0B306241" w14:textId="08A3982E" w:rsidR="00680646" w:rsidRPr="00680646" w:rsidRDefault="00680646" w:rsidP="00680646">
      <w:r>
        <w:t>We can list the 23- and 45-years old.</w:t>
      </w:r>
    </w:p>
    <w:p w14:paraId="12F02D19" w14:textId="77777777" w:rsidR="00680646" w:rsidRPr="002823CF" w:rsidRDefault="00680646" w:rsidP="002D48DB">
      <w:pPr>
        <w:pStyle w:val="CodeExampleCode"/>
      </w:pPr>
      <w:r>
        <w:t>Input collections</w:t>
      </w:r>
    </w:p>
    <w:p w14:paraId="49C72346" w14:textId="77777777" w:rsidR="00D131CF" w:rsidRPr="00680646" w:rsidRDefault="00D131CF" w:rsidP="00680646">
      <w:pPr>
        <w:pStyle w:val="SourceCode"/>
      </w:pPr>
      <w:r w:rsidRPr="00680646">
        <w:t>{ "nm" : "ken", "age" : 45 }</w:t>
      </w:r>
    </w:p>
    <w:p w14:paraId="77A1202C" w14:textId="77777777" w:rsidR="00D131CF" w:rsidRPr="00680646" w:rsidRDefault="00D131CF" w:rsidP="00680646">
      <w:pPr>
        <w:pStyle w:val="SourceCode"/>
      </w:pPr>
      <w:r w:rsidRPr="00680646">
        <w:t>{ "nm" : "kim", "age" : 23 }</w:t>
      </w:r>
    </w:p>
    <w:p w14:paraId="7B5C3FD3" w14:textId="2F8F6806" w:rsidR="00D131CF" w:rsidRDefault="00D131CF" w:rsidP="00680646">
      <w:pPr>
        <w:pStyle w:val="SourceCode"/>
      </w:pPr>
      <w:r w:rsidRPr="00680646">
        <w:t>{ "nm" : "jon", "age" : 60 }</w:t>
      </w:r>
    </w:p>
    <w:p w14:paraId="2B967FC7" w14:textId="77777777" w:rsidR="00680646" w:rsidRPr="00680646" w:rsidRDefault="00680646" w:rsidP="00680646">
      <w:pPr>
        <w:pStyle w:val="SourceCode"/>
      </w:pPr>
    </w:p>
    <w:p w14:paraId="6C02256C" w14:textId="77777777" w:rsidR="00680646" w:rsidRPr="002823CF" w:rsidRDefault="00680646" w:rsidP="002D48DB">
      <w:pPr>
        <w:pStyle w:val="CodeExampleCode"/>
      </w:pPr>
      <w:r>
        <w:t>Query</w:t>
      </w:r>
    </w:p>
    <w:p w14:paraId="68F6D330" w14:textId="77777777" w:rsidR="00680646" w:rsidRPr="00680646" w:rsidRDefault="00680646" w:rsidP="00680646">
      <w:pPr>
        <w:pStyle w:val="SourceCode"/>
      </w:pPr>
      <w:r w:rsidRPr="00680646">
        <w:t>db.c.find(</w:t>
      </w:r>
      <w:r w:rsidRPr="00680646">
        <w:rPr>
          <w:rStyle w:val="SourceCodeStrongChar"/>
          <w:b w:val="0"/>
        </w:rPr>
        <w:t>{ age: {"$in" : [23,45]}}</w:t>
      </w:r>
      <w:r w:rsidRPr="00680646">
        <w:t>, {_id:0})</w:t>
      </w:r>
    </w:p>
    <w:p w14:paraId="541E7412" w14:textId="77777777" w:rsidR="0086692B" w:rsidRPr="00F41E23" w:rsidRDefault="0086692B" w:rsidP="002D48DB">
      <w:pPr>
        <w:pStyle w:val="CodeExampleCode"/>
      </w:pPr>
      <w:r>
        <w:t>Result</w:t>
      </w:r>
    </w:p>
    <w:p w14:paraId="2FA1D943" w14:textId="77777777" w:rsidR="00D131CF" w:rsidRPr="0086692B" w:rsidRDefault="00D131CF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</w:p>
    <w:p w14:paraId="69A6E2E2" w14:textId="77777777" w:rsidR="00EE3282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"ken", "age" : 45 }</w:t>
      </w:r>
    </w:p>
    <w:p w14:paraId="6B623329" w14:textId="487CAB52" w:rsidR="00D131CF" w:rsidRPr="0086692B" w:rsidRDefault="00EE3282" w:rsidP="0086692B">
      <w:pPr>
        <w:pStyle w:val="SourceCode"/>
        <w:rPr>
          <w:rStyle w:val="SmartLink"/>
          <w:color w:val="000000" w:themeColor="text1"/>
          <w:u w:val="none"/>
          <w:shd w:val="clear" w:color="auto" w:fill="FFFFFF"/>
        </w:rPr>
      </w:pPr>
      <w:r w:rsidRPr="0086692B">
        <w:rPr>
          <w:rStyle w:val="SmartLink"/>
          <w:color w:val="000000" w:themeColor="text1"/>
          <w:u w:val="none"/>
          <w:shd w:val="clear" w:color="auto" w:fill="FFFFFF"/>
        </w:rPr>
        <w:t>{ "nm" : "kim", "age" : 23 }</w:t>
      </w:r>
      <w:r w:rsidR="00D131CF" w:rsidRPr="0086692B">
        <w:rPr>
          <w:rStyle w:val="SmartLink"/>
          <w:color w:val="000000" w:themeColor="text1"/>
          <w:u w:val="none"/>
          <w:shd w:val="clear" w:color="auto" w:fill="FFFFFF"/>
        </w:rPr>
        <w:t xml:space="preserve"> </w:t>
      </w:r>
    </w:p>
    <w:p w14:paraId="0A3C1DB6" w14:textId="77777777" w:rsidR="00494925" w:rsidRDefault="0049492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BB430E5" w14:textId="1A472C7C" w:rsidR="009A5AE0" w:rsidRPr="00022C95" w:rsidRDefault="009A5AE0" w:rsidP="00022C95">
      <w:pPr>
        <w:pStyle w:val="Heading3"/>
        <w:rPr>
          <w:iCs/>
          <w:color w:val="7076CC" w:themeColor="text2" w:themeTint="99"/>
          <w:sz w:val="20"/>
          <w:szCs w:val="24"/>
        </w:rPr>
      </w:pPr>
      <w:r>
        <w:lastRenderedPageBreak/>
        <w:t>Null</w:t>
      </w:r>
    </w:p>
    <w:p w14:paraId="3632E379" w14:textId="49A85E2B" w:rsidR="009A5AE0" w:rsidRDefault="00B200B9" w:rsidP="00022C95">
      <w:r>
        <w:t xml:space="preserve">Consider the </w:t>
      </w:r>
      <w:proofErr w:type="gramStart"/>
      <w:r>
        <w:t>following</w:t>
      </w:r>
      <w:proofErr w:type="gramEnd"/>
    </w:p>
    <w:p w14:paraId="5B316851" w14:textId="168FC023" w:rsidR="00022C95" w:rsidRPr="00022C95" w:rsidRDefault="00022C95" w:rsidP="00794CAA">
      <w:pPr>
        <w:pStyle w:val="CodeExampleCode"/>
      </w:pPr>
      <w:r>
        <w:t>Input Collection</w:t>
      </w:r>
    </w:p>
    <w:p w14:paraId="5484405A" w14:textId="1DD4FCFE" w:rsidR="002C6B55" w:rsidRPr="00022C95" w:rsidRDefault="002C6B55" w:rsidP="00022C95">
      <w:pPr>
        <w:pStyle w:val="SourceCode"/>
      </w:pPr>
      <w:r w:rsidRPr="00022C95">
        <w:t>{ "x" : 1, "nm" : null }</w:t>
      </w:r>
    </w:p>
    <w:p w14:paraId="70A5AE22" w14:textId="77777777" w:rsidR="002C6B55" w:rsidRPr="00022C95" w:rsidRDefault="002C6B55" w:rsidP="00022C95">
      <w:pPr>
        <w:pStyle w:val="SourceCode"/>
      </w:pPr>
      <w:r w:rsidRPr="00022C95">
        <w:t>{ "x" : 2 }</w:t>
      </w:r>
    </w:p>
    <w:p w14:paraId="5E0ABD15" w14:textId="1F164EB5" w:rsidR="009A5AE0" w:rsidRPr="00022C95" w:rsidRDefault="002C6B55" w:rsidP="00022C95">
      <w:pPr>
        <w:pStyle w:val="SourceCode"/>
      </w:pPr>
      <w:r w:rsidRPr="00022C95">
        <w:t>{ "x" : 3, "nm" : "ken" }</w:t>
      </w:r>
    </w:p>
    <w:p w14:paraId="460F7768" w14:textId="44ECD858" w:rsidR="00D131CF" w:rsidRDefault="00D131CF" w:rsidP="00503C54">
      <w:pPr>
        <w:pStyle w:val="CodeExampleHeading"/>
      </w:pPr>
    </w:p>
    <w:p w14:paraId="4D348BB3" w14:textId="343F3B29" w:rsidR="00B200B9" w:rsidRDefault="00B200B9" w:rsidP="00387CC7">
      <w:r>
        <w:t xml:space="preserve">Then checking for null returns the documents that have null for that field value or for which the field is not set at </w:t>
      </w:r>
      <w:proofErr w:type="gramStart"/>
      <w:r>
        <w:t>all</w:t>
      </w:r>
      <w:proofErr w:type="gramEnd"/>
    </w:p>
    <w:p w14:paraId="7AC6E4AD" w14:textId="77777777" w:rsidR="00387CC7" w:rsidRDefault="00387CC7" w:rsidP="00794CAA">
      <w:pPr>
        <w:pStyle w:val="CodeExampleCode"/>
      </w:pPr>
      <w:r>
        <w:t>Query</w:t>
      </w:r>
    </w:p>
    <w:p w14:paraId="2EA46E26" w14:textId="5F27F71E" w:rsidR="00B31159" w:rsidRDefault="00B31159" w:rsidP="00387CC7">
      <w:pPr>
        <w:pStyle w:val="SourceCode"/>
      </w:pPr>
      <w:r w:rsidRPr="00387CC7">
        <w:t>db.c.find({nm:null}, {_id:0})</w:t>
      </w:r>
    </w:p>
    <w:p w14:paraId="1B401B28" w14:textId="2F61F696" w:rsidR="00387CC7" w:rsidRPr="007934D1" w:rsidRDefault="00387CC7" w:rsidP="00794CAA">
      <w:pPr>
        <w:pStyle w:val="CodeExampleCode"/>
        <w:rPr>
          <w:lang w:val="sv-SE"/>
        </w:rPr>
      </w:pPr>
      <w:r w:rsidRPr="007934D1">
        <w:rPr>
          <w:lang w:val="sv-SE"/>
        </w:rPr>
        <w:t>Results</w:t>
      </w:r>
    </w:p>
    <w:p w14:paraId="7522871C" w14:textId="77777777" w:rsidR="00B31159" w:rsidRPr="007934D1" w:rsidRDefault="00B31159" w:rsidP="00387CC7">
      <w:pPr>
        <w:pStyle w:val="SourceCode"/>
        <w:rPr>
          <w:lang w:val="sv-SE"/>
        </w:rPr>
      </w:pPr>
      <w:r w:rsidRPr="007934D1">
        <w:rPr>
          <w:lang w:val="sv-SE"/>
        </w:rPr>
        <w:t>{ "x" : 1, "nm" : null }</w:t>
      </w:r>
    </w:p>
    <w:p w14:paraId="638500D6" w14:textId="3BBFE706" w:rsidR="00D131CF" w:rsidRPr="007934D1" w:rsidRDefault="00B31159" w:rsidP="00030811">
      <w:pPr>
        <w:pStyle w:val="SourceCode"/>
        <w:rPr>
          <w:lang w:val="sv-SE"/>
        </w:rPr>
      </w:pPr>
      <w:r w:rsidRPr="007934D1">
        <w:rPr>
          <w:lang w:val="sv-SE"/>
        </w:rPr>
        <w:t>{ "x" : 2 }</w:t>
      </w:r>
    </w:p>
    <w:p w14:paraId="4C0E9C08" w14:textId="77777777" w:rsidR="00030811" w:rsidRPr="007934D1" w:rsidRDefault="00030811" w:rsidP="00030811">
      <w:pPr>
        <w:pStyle w:val="SourceCode"/>
        <w:rPr>
          <w:lang w:val="sv-SE"/>
        </w:rPr>
      </w:pPr>
    </w:p>
    <w:p w14:paraId="772EFF19" w14:textId="77777777" w:rsidR="00794CAA" w:rsidRPr="00CC7523" w:rsidRDefault="00794CA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  <w:lang w:val="sv-SE"/>
        </w:rPr>
      </w:pPr>
      <w:r w:rsidRPr="00CC7523">
        <w:rPr>
          <w:lang w:val="sv-SE"/>
        </w:rPr>
        <w:br w:type="page"/>
      </w:r>
    </w:p>
    <w:p w14:paraId="13F96EE9" w14:textId="34FA08C3" w:rsidR="00794CAA" w:rsidRPr="00022C95" w:rsidRDefault="00794CAA" w:rsidP="00794CAA">
      <w:pPr>
        <w:pStyle w:val="Heading3"/>
        <w:rPr>
          <w:iCs/>
          <w:color w:val="7076CC" w:themeColor="text2" w:themeTint="99"/>
          <w:sz w:val="20"/>
          <w:szCs w:val="24"/>
        </w:rPr>
      </w:pPr>
      <w:r>
        <w:lastRenderedPageBreak/>
        <w:t xml:space="preserve">Null and </w:t>
      </w:r>
      <w:proofErr w:type="gramStart"/>
      <w:r>
        <w:t>exists</w:t>
      </w:r>
      <w:proofErr w:type="gramEnd"/>
    </w:p>
    <w:p w14:paraId="6320952B" w14:textId="227931E7" w:rsidR="00794CAA" w:rsidRDefault="00794CAA" w:rsidP="00794CAA">
      <w:r>
        <w:t xml:space="preserve">If we want to check for where a field actually exists and is </w:t>
      </w:r>
      <w:proofErr w:type="gramStart"/>
      <w:r>
        <w:t>null</w:t>
      </w:r>
      <w:proofErr w:type="gramEnd"/>
      <w:r>
        <w:t xml:space="preserve"> we do</w:t>
      </w:r>
    </w:p>
    <w:p w14:paraId="1D083EF3" w14:textId="77777777" w:rsidR="00D2788B" w:rsidRPr="00022C95" w:rsidRDefault="00D2788B" w:rsidP="00D2788B">
      <w:pPr>
        <w:pStyle w:val="CodeExampleCode"/>
      </w:pPr>
      <w:r>
        <w:t>Input Collection</w:t>
      </w:r>
    </w:p>
    <w:p w14:paraId="6063ABFE" w14:textId="77777777" w:rsidR="00D2788B" w:rsidRPr="00022C95" w:rsidRDefault="00D2788B" w:rsidP="00D2788B">
      <w:pPr>
        <w:pStyle w:val="SourceCode"/>
      </w:pPr>
      <w:r w:rsidRPr="00022C95">
        <w:t>{ "x" : 1, "nm" : null }</w:t>
      </w:r>
    </w:p>
    <w:p w14:paraId="6ACA268F" w14:textId="77777777" w:rsidR="00D2788B" w:rsidRPr="00022C95" w:rsidRDefault="00D2788B" w:rsidP="00D2788B">
      <w:pPr>
        <w:pStyle w:val="SourceCode"/>
      </w:pPr>
      <w:r w:rsidRPr="00022C95">
        <w:t>{ "x" : 2 }</w:t>
      </w:r>
    </w:p>
    <w:p w14:paraId="68361C61" w14:textId="77777777" w:rsidR="00D2788B" w:rsidRPr="00022C95" w:rsidRDefault="00D2788B" w:rsidP="00D2788B">
      <w:pPr>
        <w:pStyle w:val="SourceCode"/>
      </w:pPr>
      <w:r w:rsidRPr="00022C95">
        <w:t>{ "x" : 3, "nm" : "ken" }</w:t>
      </w:r>
    </w:p>
    <w:p w14:paraId="1E7C2E48" w14:textId="77777777" w:rsidR="00D2788B" w:rsidRDefault="00D2788B" w:rsidP="00D2788B">
      <w:pPr>
        <w:pStyle w:val="CodeExampleCode"/>
      </w:pPr>
    </w:p>
    <w:p w14:paraId="04C6F801" w14:textId="77777777" w:rsidR="00794CAA" w:rsidRDefault="00794CAA" w:rsidP="00D2788B">
      <w:pPr>
        <w:pStyle w:val="CodeExampleCode"/>
      </w:pPr>
      <w:r>
        <w:t>Query</w:t>
      </w:r>
    </w:p>
    <w:p w14:paraId="6024E7F2" w14:textId="77777777" w:rsidR="00794CAA" w:rsidRDefault="00794CAA" w:rsidP="0034430D">
      <w:pPr>
        <w:pStyle w:val="SourceCode"/>
      </w:pPr>
      <w:r w:rsidRPr="00030811">
        <w:t>db.c.find({nm: {"$eq" :null, "$exists":true}}, {_id:0})</w:t>
      </w:r>
    </w:p>
    <w:p w14:paraId="5F7C901D" w14:textId="77777777" w:rsidR="00794CAA" w:rsidRPr="00030811" w:rsidRDefault="00794CAA" w:rsidP="00D2788B">
      <w:pPr>
        <w:pStyle w:val="CodeExampleCode"/>
      </w:pPr>
      <w:r>
        <w:t>Results</w:t>
      </w:r>
    </w:p>
    <w:p w14:paraId="48B19209" w14:textId="77777777" w:rsidR="00794CAA" w:rsidRPr="00030811" w:rsidRDefault="00794CAA" w:rsidP="0034430D">
      <w:pPr>
        <w:pStyle w:val="SourceCode"/>
      </w:pPr>
      <w:r w:rsidRPr="00030811">
        <w:t>{ "x" : 1, "nm" : null }</w:t>
      </w:r>
    </w:p>
    <w:p w14:paraId="0D966C80" w14:textId="3BE98A01" w:rsidR="00E56156" w:rsidRPr="00022C95" w:rsidRDefault="00794CAA" w:rsidP="00E56156">
      <w:pPr>
        <w:pStyle w:val="Heading3"/>
        <w:rPr>
          <w:iCs/>
          <w:color w:val="7076CC" w:themeColor="text2" w:themeTint="99"/>
          <w:sz w:val="20"/>
          <w:szCs w:val="24"/>
        </w:rPr>
      </w:pPr>
      <w:r>
        <w:br w:type="page"/>
      </w:r>
      <w:r w:rsidR="00E56156">
        <w:lastRenderedPageBreak/>
        <w:t>Regular Expressions</w:t>
      </w:r>
    </w:p>
    <w:p w14:paraId="0B75C79C" w14:textId="77777777" w:rsidR="00E56156" w:rsidRPr="00022C95" w:rsidRDefault="00E56156" w:rsidP="00E56156">
      <w:pPr>
        <w:pStyle w:val="CodeExampleCode"/>
      </w:pPr>
      <w:r>
        <w:t>Input Collection</w:t>
      </w:r>
    </w:p>
    <w:p w14:paraId="3B48E69D" w14:textId="77777777" w:rsidR="00E14161" w:rsidRPr="00E14161" w:rsidRDefault="00E14161" w:rsidP="00E14161">
      <w:pPr>
        <w:pStyle w:val="SourceCode"/>
      </w:pPr>
      <w:r w:rsidRPr="00E14161">
        <w:t>{</w:t>
      </w:r>
    </w:p>
    <w:p w14:paraId="76C3E0EF" w14:textId="77777777" w:rsidR="00E14161" w:rsidRPr="00E14161" w:rsidRDefault="00E14161" w:rsidP="00E14161">
      <w:pPr>
        <w:pStyle w:val="SourceCode"/>
      </w:pPr>
      <w:r w:rsidRPr="00E14161">
        <w:t xml:space="preserve">    "_id" : ObjectId("5faad6370615ba4bb7e869c8"),</w:t>
      </w:r>
    </w:p>
    <w:p w14:paraId="5399311A" w14:textId="77777777" w:rsidR="00E14161" w:rsidRPr="00E14161" w:rsidRDefault="00E14161" w:rsidP="00E14161">
      <w:pPr>
        <w:pStyle w:val="SourceCode"/>
      </w:pPr>
      <w:r w:rsidRPr="00E14161">
        <w:t xml:space="preserve">    "name" : "jim",</w:t>
      </w:r>
    </w:p>
    <w:p w14:paraId="36FD8B16" w14:textId="77777777" w:rsidR="00E14161" w:rsidRPr="00E14161" w:rsidRDefault="00E14161" w:rsidP="00E14161">
      <w:pPr>
        <w:pStyle w:val="SourceCode"/>
      </w:pPr>
      <w:r w:rsidRPr="00E14161">
        <w:t xml:space="preserve">    "age" : 31.0,</w:t>
      </w:r>
    </w:p>
    <w:p w14:paraId="37CDA043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6689F8F0" w14:textId="20117DDF" w:rsidR="00E14161" w:rsidRDefault="00E14161" w:rsidP="00E14161">
      <w:pPr>
        <w:pStyle w:val="SourceCode"/>
      </w:pPr>
      <w:r w:rsidRPr="00E14161">
        <w:t>}</w:t>
      </w:r>
    </w:p>
    <w:p w14:paraId="5A16A24F" w14:textId="77777777" w:rsidR="00E14161" w:rsidRPr="00E14161" w:rsidRDefault="00E14161" w:rsidP="00E14161">
      <w:pPr>
        <w:pStyle w:val="SourceCode"/>
      </w:pPr>
    </w:p>
    <w:p w14:paraId="55564215" w14:textId="77777777" w:rsidR="00E14161" w:rsidRPr="00E14161" w:rsidRDefault="00E14161" w:rsidP="00E14161">
      <w:pPr>
        <w:pStyle w:val="SourceCode"/>
      </w:pPr>
      <w:r w:rsidRPr="00E14161">
        <w:t>{</w:t>
      </w:r>
    </w:p>
    <w:p w14:paraId="693208E7" w14:textId="77777777" w:rsidR="00E14161" w:rsidRPr="00E14161" w:rsidRDefault="00E14161" w:rsidP="00E14161">
      <w:pPr>
        <w:pStyle w:val="SourceCode"/>
      </w:pPr>
      <w:r w:rsidRPr="00E14161">
        <w:t xml:space="preserve">    "_id" : ObjectId("5faad6370615ba4bb7e869c9"),</w:t>
      </w:r>
    </w:p>
    <w:p w14:paraId="3F8C67A0" w14:textId="77777777" w:rsidR="00E14161" w:rsidRPr="00E14161" w:rsidRDefault="00E14161" w:rsidP="00E14161">
      <w:pPr>
        <w:pStyle w:val="SourceCode"/>
      </w:pPr>
      <w:r w:rsidRPr="00E14161">
        <w:t xml:space="preserve">    "name" : "sam",</w:t>
      </w:r>
    </w:p>
    <w:p w14:paraId="08703993" w14:textId="77777777" w:rsidR="00E14161" w:rsidRPr="00E14161" w:rsidRDefault="00E14161" w:rsidP="00E14161">
      <w:pPr>
        <w:pStyle w:val="SourceCode"/>
      </w:pPr>
      <w:r w:rsidRPr="00E14161">
        <w:t xml:space="preserve">    "age" : 22.0,</w:t>
      </w:r>
    </w:p>
    <w:p w14:paraId="545D64B6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1DED8FAF" w14:textId="104289FE" w:rsidR="00E14161" w:rsidRDefault="00E14161" w:rsidP="00E14161">
      <w:pPr>
        <w:pStyle w:val="SourceCode"/>
      </w:pPr>
      <w:r w:rsidRPr="00E14161">
        <w:t>}</w:t>
      </w:r>
    </w:p>
    <w:p w14:paraId="63B489A5" w14:textId="77777777" w:rsidR="00E14161" w:rsidRPr="00E14161" w:rsidRDefault="00E14161" w:rsidP="00E14161">
      <w:pPr>
        <w:pStyle w:val="SourceCode"/>
      </w:pPr>
    </w:p>
    <w:p w14:paraId="41A2D269" w14:textId="77777777" w:rsidR="00E14161" w:rsidRPr="00E14161" w:rsidRDefault="00E14161" w:rsidP="00E14161">
      <w:pPr>
        <w:pStyle w:val="SourceCode"/>
      </w:pPr>
      <w:r w:rsidRPr="00E14161">
        <w:t>{</w:t>
      </w:r>
    </w:p>
    <w:p w14:paraId="1E6ED340" w14:textId="77777777" w:rsidR="00E14161" w:rsidRPr="00E14161" w:rsidRDefault="00E14161" w:rsidP="00E14161">
      <w:pPr>
        <w:pStyle w:val="SourceCode"/>
      </w:pPr>
      <w:r w:rsidRPr="00E14161">
        <w:t xml:space="preserve">    "_id" : ObjectId("5fab9c1ef70513dae1565877"),</w:t>
      </w:r>
    </w:p>
    <w:p w14:paraId="1CAAEE35" w14:textId="77777777" w:rsidR="00E14161" w:rsidRPr="00E14161" w:rsidRDefault="00E14161" w:rsidP="00E14161">
      <w:pPr>
        <w:pStyle w:val="SourceCode"/>
      </w:pPr>
      <w:r w:rsidRPr="00E14161">
        <w:t xml:space="preserve">    "name" : "dave",</w:t>
      </w:r>
    </w:p>
    <w:p w14:paraId="64812452" w14:textId="77777777" w:rsidR="00E14161" w:rsidRPr="00E14161" w:rsidRDefault="00E14161" w:rsidP="00E14161">
      <w:pPr>
        <w:pStyle w:val="SourceCode"/>
      </w:pPr>
      <w:r w:rsidRPr="00E14161">
        <w:t xml:space="preserve">    "age" : 45.0,</w:t>
      </w:r>
    </w:p>
    <w:p w14:paraId="495B390D" w14:textId="77777777" w:rsidR="00E14161" w:rsidRPr="00E14161" w:rsidRDefault="00E14161" w:rsidP="00E14161">
      <w:pPr>
        <w:pStyle w:val="SourceCode"/>
      </w:pPr>
      <w:r w:rsidRPr="00E14161">
        <w:t xml:space="preserve">    "visited" : true</w:t>
      </w:r>
    </w:p>
    <w:p w14:paraId="773B9F11" w14:textId="4BA88AB4" w:rsidR="00E966B4" w:rsidRDefault="00E14161" w:rsidP="00E14161">
      <w:pPr>
        <w:pStyle w:val="SourceCode"/>
      </w:pPr>
      <w:r w:rsidRPr="00E14161">
        <w:t>}</w:t>
      </w:r>
    </w:p>
    <w:p w14:paraId="196DB167" w14:textId="7141753D" w:rsidR="00E56156" w:rsidRDefault="00E56156" w:rsidP="00E56156">
      <w:pPr>
        <w:pStyle w:val="CodeExampleCode"/>
      </w:pPr>
      <w:r>
        <w:t>Query</w:t>
      </w:r>
    </w:p>
    <w:p w14:paraId="45CB89A1" w14:textId="4357DF5A" w:rsidR="00E56156" w:rsidRDefault="000A5F73" w:rsidP="00E56156">
      <w:pPr>
        <w:pStyle w:val="SourceCode"/>
      </w:pPr>
      <w:r w:rsidRPr="000A5F73">
        <w:t>db.cl.find({name: {"$regex" : /AVE/i}})</w:t>
      </w:r>
    </w:p>
    <w:p w14:paraId="22C7BB4C" w14:textId="77777777" w:rsidR="00E56156" w:rsidRPr="00030811" w:rsidRDefault="00E56156" w:rsidP="00E56156">
      <w:pPr>
        <w:pStyle w:val="CodeExampleCode"/>
      </w:pPr>
      <w:r>
        <w:t>Results</w:t>
      </w:r>
    </w:p>
    <w:p w14:paraId="089D2B04" w14:textId="77777777" w:rsidR="000A5F73" w:rsidRDefault="000A5F73" w:rsidP="000A5F73">
      <w:pPr>
        <w:pStyle w:val="SourceCode"/>
      </w:pPr>
      <w:r>
        <w:t>{</w:t>
      </w:r>
    </w:p>
    <w:p w14:paraId="1087F9DE" w14:textId="77777777" w:rsidR="000A5F73" w:rsidRDefault="000A5F73" w:rsidP="000A5F73">
      <w:pPr>
        <w:pStyle w:val="SourceCode"/>
      </w:pPr>
      <w:r>
        <w:t xml:space="preserve">    "_id" : ObjectId("5fab9c1ef70513dae1565877"),</w:t>
      </w:r>
    </w:p>
    <w:p w14:paraId="4B898314" w14:textId="77777777" w:rsidR="000A5F73" w:rsidRDefault="000A5F73" w:rsidP="000A5F73">
      <w:pPr>
        <w:pStyle w:val="SourceCode"/>
      </w:pPr>
      <w:r>
        <w:t xml:space="preserve">    "name" : "dave",</w:t>
      </w:r>
    </w:p>
    <w:p w14:paraId="75767067" w14:textId="77777777" w:rsidR="000A5F73" w:rsidRDefault="000A5F73" w:rsidP="000A5F73">
      <w:pPr>
        <w:pStyle w:val="SourceCode"/>
      </w:pPr>
      <w:r>
        <w:t xml:space="preserve">    "age" : 45.0,</w:t>
      </w:r>
    </w:p>
    <w:p w14:paraId="5BC30CF6" w14:textId="77777777" w:rsidR="000A5F73" w:rsidRDefault="000A5F73" w:rsidP="000A5F73">
      <w:pPr>
        <w:pStyle w:val="SourceCode"/>
      </w:pPr>
      <w:r>
        <w:t xml:space="preserve">    "visited" : true</w:t>
      </w:r>
    </w:p>
    <w:p w14:paraId="63691944" w14:textId="64D528C9" w:rsidR="00E56156" w:rsidRPr="00030811" w:rsidRDefault="000A5F73" w:rsidP="000A5F73">
      <w:pPr>
        <w:pStyle w:val="SourceCode"/>
      </w:pPr>
      <w:r>
        <w:t>}</w:t>
      </w:r>
    </w:p>
    <w:p w14:paraId="306C388B" w14:textId="5ECD2145" w:rsidR="00E56156" w:rsidRPr="00E56156" w:rsidRDefault="00E56156" w:rsidP="00E56156"/>
    <w:p w14:paraId="14F704B6" w14:textId="77777777" w:rsidR="00C57AD1" w:rsidRDefault="00C57AD1" w:rsidP="00503C54">
      <w:pPr>
        <w:pStyle w:val="CodeExampleHeading"/>
        <w:rPr>
          <w:rFonts w:asciiTheme="majorHAnsi" w:eastAsiaTheme="majorEastAsia" w:hAnsiTheme="majorHAnsi" w:cstheme="majorBidi"/>
          <w:iCs/>
          <w:szCs w:val="25"/>
        </w:rPr>
      </w:pPr>
      <w:r>
        <w:br w:type="page"/>
      </w:r>
    </w:p>
    <w:p w14:paraId="7E98F589" w14:textId="07E321A6" w:rsidR="00492B1E" w:rsidRDefault="00492B1E" w:rsidP="00E56156">
      <w:pPr>
        <w:pStyle w:val="Heading3"/>
      </w:pPr>
      <w:r>
        <w:lastRenderedPageBreak/>
        <w:t>Searching Arrays</w:t>
      </w:r>
    </w:p>
    <w:p w14:paraId="2F8E9D5F" w14:textId="3CF2035E" w:rsidR="00A7177F" w:rsidRPr="00A7177F" w:rsidRDefault="0049253D" w:rsidP="00CA521D">
      <w:pPr>
        <w:pStyle w:val="Heading4"/>
      </w:pPr>
      <w:r>
        <w:t>Contains Single Specified Value</w:t>
      </w:r>
    </w:p>
    <w:p w14:paraId="59969285" w14:textId="3ED026FC" w:rsidR="00492B1E" w:rsidRDefault="007A1629" w:rsidP="00492B1E">
      <w:r>
        <w:t xml:space="preserve">Image we have </w:t>
      </w:r>
      <w:proofErr w:type="gramStart"/>
      <w:r>
        <w:t>this</w:t>
      </w:r>
      <w:proofErr w:type="gramEnd"/>
      <w:r>
        <w:t xml:space="preserve"> </w:t>
      </w:r>
    </w:p>
    <w:p w14:paraId="3DEBA78E" w14:textId="77777777" w:rsidR="00E15F09" w:rsidRPr="00E15F09" w:rsidRDefault="00E15F09" w:rsidP="00E15F09">
      <w:pPr>
        <w:pStyle w:val="SourceCode"/>
      </w:pPr>
      <w:r w:rsidRPr="00E15F09">
        <w:t>{ "fruit" : [ "apple", "orange", "pear" ] }</w:t>
      </w:r>
    </w:p>
    <w:p w14:paraId="1487C8E8" w14:textId="77777777" w:rsidR="00E15F09" w:rsidRPr="00E15F09" w:rsidRDefault="00E15F09" w:rsidP="00E15F09">
      <w:pPr>
        <w:pStyle w:val="SourceCode"/>
      </w:pPr>
      <w:r w:rsidRPr="00E15F09">
        <w:t>{ "fruit" : [ "apple", "banana" ] }</w:t>
      </w:r>
    </w:p>
    <w:p w14:paraId="42745E93" w14:textId="38332959" w:rsidR="000B7116" w:rsidRDefault="00E15F09" w:rsidP="00E15F09">
      <w:pPr>
        <w:pStyle w:val="SourceCode"/>
      </w:pPr>
      <w:r w:rsidRPr="00E15F09">
        <w:t>{ "fruit" : [ "banana", "kiwi" ] }</w:t>
      </w:r>
    </w:p>
    <w:p w14:paraId="724C68E8" w14:textId="77777777" w:rsidR="00E15F09" w:rsidRDefault="00E15F09" w:rsidP="000115DE"/>
    <w:p w14:paraId="4D066FB3" w14:textId="02B4EF49" w:rsidR="000115DE" w:rsidRDefault="00CF0AFD" w:rsidP="000115DE">
      <w:r>
        <w:t xml:space="preserve">Then </w:t>
      </w:r>
      <w:r w:rsidR="009917CF">
        <w:t xml:space="preserve">we can find all documents whose fruit array contains </w:t>
      </w:r>
      <w:r w:rsidR="00E813D3">
        <w:t>apple</w:t>
      </w:r>
      <w:r w:rsidR="009917CF">
        <w:t xml:space="preserve"> as follows</w:t>
      </w:r>
    </w:p>
    <w:p w14:paraId="56059322" w14:textId="60994661" w:rsidR="007377BB" w:rsidRDefault="007377BB" w:rsidP="007377BB">
      <w:pPr>
        <w:pStyle w:val="SourceCode"/>
      </w:pPr>
      <w:r w:rsidRPr="007377BB">
        <w:t>db.c1.find</w:t>
      </w:r>
      <w:r w:rsidRPr="007377BB">
        <w:rPr>
          <w:rStyle w:val="SourceCodeStrongChar"/>
        </w:rPr>
        <w:t>({fruit: "apple"}</w:t>
      </w:r>
      <w:r w:rsidRPr="007377BB">
        <w:t>,{_id:0})</w:t>
      </w:r>
    </w:p>
    <w:p w14:paraId="732DDB57" w14:textId="41448C38" w:rsidR="00A536AE" w:rsidRDefault="00A536AE" w:rsidP="007377BB">
      <w:pPr>
        <w:pStyle w:val="SourceCode"/>
      </w:pPr>
    </w:p>
    <w:p w14:paraId="15F512A6" w14:textId="6EE1FE0A" w:rsidR="00A536AE" w:rsidRDefault="00A536AE" w:rsidP="00A536AE">
      <w:r>
        <w:t xml:space="preserve">Which gives </w:t>
      </w:r>
      <w:proofErr w:type="gramStart"/>
      <w:r>
        <w:t>us</w:t>
      </w:r>
      <w:proofErr w:type="gramEnd"/>
    </w:p>
    <w:p w14:paraId="7DC424AB" w14:textId="77777777" w:rsidR="00A536AE" w:rsidRPr="007377BB" w:rsidRDefault="00A536AE" w:rsidP="007377BB">
      <w:pPr>
        <w:pStyle w:val="SourceCode"/>
      </w:pPr>
    </w:p>
    <w:p w14:paraId="2EEA6DCC" w14:textId="77777777" w:rsidR="007377BB" w:rsidRPr="007377BB" w:rsidRDefault="007377BB" w:rsidP="007377BB">
      <w:pPr>
        <w:pStyle w:val="SourceCode"/>
      </w:pPr>
      <w:r w:rsidRPr="007377BB">
        <w:t>{ "fruit" : [ "apple", "orange", "pear" ] }</w:t>
      </w:r>
    </w:p>
    <w:p w14:paraId="6D78C1A5" w14:textId="25E08148" w:rsidR="000115DE" w:rsidRDefault="007377BB" w:rsidP="007377BB">
      <w:pPr>
        <w:pStyle w:val="SourceCode"/>
      </w:pPr>
      <w:r w:rsidRPr="007377BB">
        <w:t>{ "fruit" : [ "apple", "banana" ] }</w:t>
      </w:r>
    </w:p>
    <w:p w14:paraId="30CC6952" w14:textId="77777777" w:rsidR="007377BB" w:rsidRPr="007377BB" w:rsidRDefault="007377BB" w:rsidP="007377BB">
      <w:pPr>
        <w:pStyle w:val="SourceCode"/>
      </w:pPr>
    </w:p>
    <w:p w14:paraId="09193397" w14:textId="77777777" w:rsidR="009C7C11" w:rsidRDefault="009C7C11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0385DB4F" w14:textId="62399B8F" w:rsidR="00A5108F" w:rsidRDefault="00DA37E9" w:rsidP="000F25D6">
      <w:pPr>
        <w:pStyle w:val="Heading4"/>
      </w:pPr>
      <w:r>
        <w:lastRenderedPageBreak/>
        <w:t>Contains All Specified Values</w:t>
      </w:r>
    </w:p>
    <w:p w14:paraId="7371E984" w14:textId="77777777" w:rsidR="009C60E8" w:rsidRDefault="009C60E8" w:rsidP="009C60E8">
      <w:r>
        <w:t xml:space="preserve">Image we have </w:t>
      </w:r>
      <w:proofErr w:type="gramStart"/>
      <w:r>
        <w:t>this</w:t>
      </w:r>
      <w:proofErr w:type="gramEnd"/>
      <w:r>
        <w:t xml:space="preserve"> </w:t>
      </w:r>
    </w:p>
    <w:p w14:paraId="74185600" w14:textId="77777777" w:rsidR="009C60E8" w:rsidRPr="00E15F09" w:rsidRDefault="009C60E8" w:rsidP="009C60E8">
      <w:pPr>
        <w:pStyle w:val="SourceCode"/>
      </w:pPr>
      <w:r w:rsidRPr="00E15F09">
        <w:t>{ "fruit" : [ "apple", "orange", "pear" ] }</w:t>
      </w:r>
    </w:p>
    <w:p w14:paraId="64A83150" w14:textId="77777777" w:rsidR="009C60E8" w:rsidRPr="00E15F09" w:rsidRDefault="009C60E8" w:rsidP="009C60E8">
      <w:pPr>
        <w:pStyle w:val="SourceCode"/>
      </w:pPr>
      <w:r w:rsidRPr="00E15F09">
        <w:t>{ "fruit" : [ "apple", "banana" ] }</w:t>
      </w:r>
    </w:p>
    <w:p w14:paraId="2378B8E2" w14:textId="77777777" w:rsidR="009C60E8" w:rsidRDefault="009C60E8" w:rsidP="009C60E8">
      <w:pPr>
        <w:pStyle w:val="SourceCode"/>
      </w:pPr>
      <w:r w:rsidRPr="00E15F09">
        <w:t>{ "fruit" : [ "banana", "kiwi" ] }</w:t>
      </w:r>
    </w:p>
    <w:p w14:paraId="3CD807CC" w14:textId="5439E531" w:rsidR="009C60E8" w:rsidRDefault="009C60E8" w:rsidP="009C60E8"/>
    <w:p w14:paraId="4C1A6B08" w14:textId="4CADDFF0" w:rsidR="009C60E8" w:rsidRPr="009C60E8" w:rsidRDefault="009C60E8" w:rsidP="009C60E8">
      <w:r>
        <w:t>We can find all documents whose fruit field</w:t>
      </w:r>
      <w:r w:rsidR="00541B27">
        <w:t xml:space="preserve">’s array contains both the values apple and </w:t>
      </w:r>
      <w:proofErr w:type="gramStart"/>
      <w:r w:rsidR="00541B27">
        <w:t>pear</w:t>
      </w:r>
      <w:proofErr w:type="gramEnd"/>
    </w:p>
    <w:p w14:paraId="1C9826E4" w14:textId="1226B78B" w:rsidR="00541B27" w:rsidRDefault="00541B27" w:rsidP="00541B27">
      <w:pPr>
        <w:pStyle w:val="SourceCode"/>
      </w:pPr>
      <w:r>
        <w:t>&gt; db.c1.find(</w:t>
      </w:r>
      <w:r w:rsidRPr="00541B27">
        <w:rPr>
          <w:rStyle w:val="SourceCodeStrongChar"/>
        </w:rPr>
        <w:t>{fruit: {"$all" : [ "apple", "pear"]}}</w:t>
      </w:r>
      <w:r>
        <w:t>,{_id:0})</w:t>
      </w:r>
    </w:p>
    <w:p w14:paraId="725C1AA5" w14:textId="11A2ED0D" w:rsidR="00541B27" w:rsidRDefault="00541B27" w:rsidP="00541B27">
      <w:pPr>
        <w:pStyle w:val="SourceCode"/>
      </w:pPr>
    </w:p>
    <w:p w14:paraId="0E992946" w14:textId="77777777" w:rsidR="00541B27" w:rsidRDefault="00541B27" w:rsidP="00541B27">
      <w:r>
        <w:t xml:space="preserve">Which gives </w:t>
      </w:r>
      <w:proofErr w:type="gramStart"/>
      <w:r>
        <w:t>us</w:t>
      </w:r>
      <w:proofErr w:type="gramEnd"/>
    </w:p>
    <w:p w14:paraId="41F66CFA" w14:textId="77777777" w:rsidR="00541B27" w:rsidRDefault="00541B27" w:rsidP="00541B27">
      <w:pPr>
        <w:pStyle w:val="SourceCode"/>
        <w:ind w:left="0"/>
      </w:pPr>
    </w:p>
    <w:p w14:paraId="473F58BD" w14:textId="1418B00E" w:rsidR="009C60E8" w:rsidRDefault="00541B27" w:rsidP="00541B27">
      <w:pPr>
        <w:pStyle w:val="SourceCode"/>
      </w:pPr>
      <w:r>
        <w:t>{ "fruit" : [ "apple", "orange", "pear" ] }</w:t>
      </w:r>
    </w:p>
    <w:p w14:paraId="6A95FB56" w14:textId="77777777" w:rsidR="00A4677A" w:rsidRDefault="00A4677A" w:rsidP="00A4677A">
      <w:pPr>
        <w:pStyle w:val="SourceCode"/>
      </w:pPr>
    </w:p>
    <w:p w14:paraId="60E366B7" w14:textId="77777777" w:rsidR="00B821E4" w:rsidRDefault="00B821E4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93185C5" w14:textId="0F353486" w:rsidR="00A40FCA" w:rsidRDefault="00914298" w:rsidP="000F25D6">
      <w:pPr>
        <w:pStyle w:val="Heading4"/>
      </w:pPr>
      <w:r>
        <w:lastRenderedPageBreak/>
        <w:t>Arrays of Specified Size</w:t>
      </w:r>
    </w:p>
    <w:p w14:paraId="3BE5AADC" w14:textId="77777777" w:rsidR="00A40FCA" w:rsidRPr="00A4734B" w:rsidRDefault="00A40FCA" w:rsidP="00A40FCA">
      <w:r>
        <w:t xml:space="preserve">We can query for all documents whose fields array value is of a certain </w:t>
      </w:r>
      <w:proofErr w:type="gramStart"/>
      <w:r>
        <w:t>length</w:t>
      </w:r>
      <w:proofErr w:type="gramEnd"/>
    </w:p>
    <w:p w14:paraId="74D8A105" w14:textId="77777777" w:rsidR="00A40FCA" w:rsidRPr="007A6952" w:rsidRDefault="00A40FCA" w:rsidP="00A40FCA">
      <w:pPr>
        <w:pStyle w:val="SourceCode"/>
      </w:pPr>
      <w:r w:rsidRPr="007A6952">
        <w:t>db.fruit.find({fruit: {"$size":2}} , {_id:0})</w:t>
      </w:r>
    </w:p>
    <w:p w14:paraId="35A63A9F" w14:textId="77777777" w:rsidR="00A40FCA" w:rsidRDefault="00A40FCA" w:rsidP="00A40FCA">
      <w:pPr>
        <w:pStyle w:val="SourceCode"/>
      </w:pPr>
      <w:r w:rsidRPr="007A6952">
        <w:t>{ "fruit" : [ "apple", "pear" ] }</w:t>
      </w:r>
    </w:p>
    <w:p w14:paraId="4523BEB4" w14:textId="77777777" w:rsidR="00A40FCA" w:rsidRDefault="00A40FCA" w:rsidP="00A40FCA"/>
    <w:p w14:paraId="0757CA2C" w14:textId="77777777" w:rsidR="00A40FCA" w:rsidRDefault="00A40FCA" w:rsidP="00A40FCA">
      <w:r>
        <w:t xml:space="preserve">Imagine we have </w:t>
      </w:r>
      <w:proofErr w:type="gramStart"/>
      <w:r>
        <w:t>this</w:t>
      </w:r>
      <w:proofErr w:type="gramEnd"/>
      <w:r>
        <w:t xml:space="preserve"> </w:t>
      </w:r>
    </w:p>
    <w:p w14:paraId="4DF3B819" w14:textId="77777777" w:rsidR="00A40FCA" w:rsidRPr="00E15F09" w:rsidRDefault="00A40FCA" w:rsidP="00A40FCA">
      <w:pPr>
        <w:pStyle w:val="SourceCode"/>
      </w:pPr>
      <w:r w:rsidRPr="00E15F09">
        <w:t>{ "fruit" : [ "apple", "orange", "pear" ] }</w:t>
      </w:r>
    </w:p>
    <w:p w14:paraId="19EA872D" w14:textId="77777777" w:rsidR="00A40FCA" w:rsidRPr="00E15F09" w:rsidRDefault="00A40FCA" w:rsidP="00A40FCA">
      <w:pPr>
        <w:pStyle w:val="SourceCode"/>
      </w:pPr>
      <w:r w:rsidRPr="00E15F09">
        <w:t>{ "fruit" : [ "apple", "banana" ] }</w:t>
      </w:r>
    </w:p>
    <w:p w14:paraId="555098FF" w14:textId="77777777" w:rsidR="00A40FCA" w:rsidRDefault="00A40FCA" w:rsidP="00A40FCA">
      <w:pPr>
        <w:pStyle w:val="SourceCode"/>
      </w:pPr>
      <w:r w:rsidRPr="00E15F09">
        <w:t>{ "fruit" : [ "banana", "kiwi" ] }</w:t>
      </w:r>
    </w:p>
    <w:p w14:paraId="100A4BB3" w14:textId="77777777" w:rsidR="00A40FCA" w:rsidRDefault="00A40FCA" w:rsidP="00A40FCA"/>
    <w:p w14:paraId="7606DC6E" w14:textId="77777777" w:rsidR="00A40FCA" w:rsidRDefault="00A40FCA" w:rsidP="00A40FCA">
      <w:r>
        <w:t xml:space="preserve">We can find all documents whose fruit field is an array of size </w:t>
      </w:r>
      <w:proofErr w:type="gramStart"/>
      <w:r>
        <w:t>2</w:t>
      </w:r>
      <w:proofErr w:type="gramEnd"/>
    </w:p>
    <w:p w14:paraId="00434FF7" w14:textId="77777777" w:rsidR="00A40FCA" w:rsidRDefault="00A40FCA" w:rsidP="00A40FCA">
      <w:pPr>
        <w:pStyle w:val="SourceCode"/>
      </w:pPr>
      <w:r>
        <w:t>db.c1.find(</w:t>
      </w:r>
      <w:r w:rsidRPr="00A6422A">
        <w:rPr>
          <w:rStyle w:val="SourceCodeStrongChar"/>
        </w:rPr>
        <w:t>{fruit: {"$size":2} }</w:t>
      </w:r>
      <w:r>
        <w:t>,{_id:0})</w:t>
      </w:r>
    </w:p>
    <w:p w14:paraId="315F6EB4" w14:textId="77777777" w:rsidR="00A40FCA" w:rsidRDefault="00A40FCA" w:rsidP="00A40FCA"/>
    <w:p w14:paraId="3526BD2B" w14:textId="77777777" w:rsidR="00A40FCA" w:rsidRDefault="00A40FCA" w:rsidP="00A40FCA">
      <w:r>
        <w:t xml:space="preserve">Which gives </w:t>
      </w:r>
      <w:proofErr w:type="gramStart"/>
      <w:r>
        <w:t>us</w:t>
      </w:r>
      <w:proofErr w:type="gramEnd"/>
    </w:p>
    <w:p w14:paraId="2A33F151" w14:textId="77777777" w:rsidR="00A40FCA" w:rsidRDefault="00A40FCA" w:rsidP="00A40FCA">
      <w:pPr>
        <w:pStyle w:val="SourceCode"/>
      </w:pPr>
    </w:p>
    <w:p w14:paraId="25BD69F9" w14:textId="77777777" w:rsidR="00A40FCA" w:rsidRDefault="00A40FCA" w:rsidP="00A40FCA">
      <w:pPr>
        <w:pStyle w:val="SourceCode"/>
      </w:pPr>
      <w:r>
        <w:t>{ "fruit" : [ "apple", "banana" ] }</w:t>
      </w:r>
    </w:p>
    <w:p w14:paraId="6E973C1D" w14:textId="77777777" w:rsidR="00A40FCA" w:rsidRDefault="00A40FCA" w:rsidP="00A40FCA">
      <w:pPr>
        <w:pStyle w:val="SourceCode"/>
      </w:pPr>
      <w:r>
        <w:t>{ "fruit" : [ "banana", "kiwi" ] }</w:t>
      </w:r>
    </w:p>
    <w:p w14:paraId="3AEA0964" w14:textId="77777777" w:rsidR="00A40FCA" w:rsidRDefault="00A40FCA" w:rsidP="00A40FCA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3F7707B0" w14:textId="77777777" w:rsidR="00A40FCA" w:rsidRDefault="00A40FCA" w:rsidP="000F25D6">
      <w:pPr>
        <w:pStyle w:val="Heading4"/>
      </w:pPr>
      <w:r>
        <w:lastRenderedPageBreak/>
        <w:t>Slice</w:t>
      </w:r>
    </w:p>
    <w:p w14:paraId="546EB3EB" w14:textId="77777777" w:rsidR="00A40FCA" w:rsidRDefault="00A40FCA" w:rsidP="00A40FCA">
      <w:r>
        <w:t xml:space="preserve">A positive number returns first n elements so </w:t>
      </w:r>
      <w:proofErr w:type="gramStart"/>
      <w:r>
        <w:t>given</w:t>
      </w:r>
      <w:proofErr w:type="gramEnd"/>
    </w:p>
    <w:p w14:paraId="35F91510" w14:textId="77777777" w:rsidR="00A40FCA" w:rsidRPr="00374684" w:rsidRDefault="00A40FCA" w:rsidP="00A40FCA">
      <w:pPr>
        <w:pStyle w:val="SourceCode"/>
        <w:ind w:left="0"/>
      </w:pPr>
      <w:r w:rsidRPr="00374684">
        <w:t>{ "x" : [ 10, 11, 12, 13, 14, 15, 15 ] }</w:t>
      </w:r>
    </w:p>
    <w:p w14:paraId="2FA9E6B9" w14:textId="77777777" w:rsidR="00A40FCA" w:rsidRDefault="00A40FCA" w:rsidP="00A40FCA"/>
    <w:p w14:paraId="24050DDE" w14:textId="77777777" w:rsidR="00A40FCA" w:rsidRDefault="00A40FCA" w:rsidP="00A40FCA">
      <w:r>
        <w:t xml:space="preserve">We can take first 3 elements in the </w:t>
      </w:r>
      <w:proofErr w:type="gramStart"/>
      <w:r>
        <w:t>result</w:t>
      </w:r>
      <w:proofErr w:type="gramEnd"/>
    </w:p>
    <w:p w14:paraId="70F1BC23" w14:textId="77777777" w:rsidR="00A40FCA" w:rsidRDefault="00A40FCA" w:rsidP="00A40FCA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{x:{"$slice":3}}</w:t>
      </w:r>
      <w:r w:rsidRPr="004301F0">
        <w:t>)</w:t>
      </w:r>
    </w:p>
    <w:p w14:paraId="04CB774A" w14:textId="77777777" w:rsidR="00A40FCA" w:rsidRDefault="00A40FCA" w:rsidP="00A40FCA">
      <w:pPr>
        <w:pStyle w:val="SourceCode"/>
        <w:ind w:left="0"/>
      </w:pPr>
    </w:p>
    <w:p w14:paraId="0CAC0D01" w14:textId="77777777" w:rsidR="00A40FCA" w:rsidRDefault="00A40FCA" w:rsidP="00A40FCA">
      <w:r>
        <w:t>Giving</w:t>
      </w:r>
    </w:p>
    <w:p w14:paraId="3F7B9EE7" w14:textId="77777777" w:rsidR="00A40FCA" w:rsidRPr="004301F0" w:rsidRDefault="00A40FCA" w:rsidP="00A40FCA">
      <w:pPr>
        <w:pStyle w:val="SourceCode"/>
        <w:ind w:left="0"/>
      </w:pPr>
    </w:p>
    <w:p w14:paraId="048BDEF6" w14:textId="77777777" w:rsidR="00A40FCA" w:rsidRPr="004301F0" w:rsidRDefault="00A40FCA" w:rsidP="00A40FCA">
      <w:pPr>
        <w:pStyle w:val="SourceCode"/>
      </w:pPr>
      <w:r w:rsidRPr="004301F0">
        <w:t>{ "_id" : ObjectId("5ec25a6b9d4450d02edd4142"), "x" : [ 10, 11, 12 ] }</w:t>
      </w:r>
    </w:p>
    <w:p w14:paraId="04F52B15" w14:textId="77777777" w:rsidR="00A40FCA" w:rsidRDefault="00A40FCA" w:rsidP="00A40FCA"/>
    <w:p w14:paraId="4C828272" w14:textId="77777777" w:rsidR="00A40FCA" w:rsidRDefault="00A40FCA" w:rsidP="00A40FCA">
      <w:r>
        <w:t xml:space="preserve">A negative number returns last </w:t>
      </w:r>
      <w:proofErr w:type="gramStart"/>
      <w:r>
        <w:t>three</w:t>
      </w:r>
      <w:proofErr w:type="gramEnd"/>
    </w:p>
    <w:p w14:paraId="45D323A2" w14:textId="77777777" w:rsidR="00A40FCA" w:rsidRDefault="00A40FCA" w:rsidP="00A40FCA">
      <w:pPr>
        <w:pStyle w:val="SourceCode"/>
        <w:ind w:left="0"/>
      </w:pPr>
      <w:r w:rsidRPr="004301F0">
        <w:t xml:space="preserve">db.nums.find({}, </w:t>
      </w:r>
      <w:r w:rsidRPr="00A6620D">
        <w:rPr>
          <w:rStyle w:val="SourceCodeStrongChar"/>
        </w:rPr>
        <w:t>{x:{"$slice":</w:t>
      </w:r>
      <w:r>
        <w:rPr>
          <w:rStyle w:val="SourceCodeStrongChar"/>
        </w:rPr>
        <w:t>-</w:t>
      </w:r>
      <w:r w:rsidRPr="00A6620D">
        <w:rPr>
          <w:rStyle w:val="SourceCodeStrongChar"/>
        </w:rPr>
        <w:t>3}}</w:t>
      </w:r>
      <w:r w:rsidRPr="004301F0">
        <w:t>)</w:t>
      </w:r>
    </w:p>
    <w:p w14:paraId="500ADDFC" w14:textId="77777777" w:rsidR="00A40FCA" w:rsidRDefault="00A40FCA" w:rsidP="00A40FCA"/>
    <w:p w14:paraId="4BF2E81C" w14:textId="77777777" w:rsidR="00A40FCA" w:rsidRDefault="00A40FCA" w:rsidP="00A40FCA">
      <w:r>
        <w:t>Giving</w:t>
      </w:r>
    </w:p>
    <w:p w14:paraId="40BF52AA" w14:textId="77777777" w:rsidR="00A40FCA" w:rsidRPr="004301F0" w:rsidRDefault="00A40FCA" w:rsidP="00A40FCA">
      <w:pPr>
        <w:pStyle w:val="SourceCode"/>
        <w:ind w:left="0"/>
      </w:pPr>
    </w:p>
    <w:p w14:paraId="06D30B18" w14:textId="77777777" w:rsidR="00A40FCA" w:rsidRPr="004301F0" w:rsidRDefault="00A40FCA" w:rsidP="00A40FCA">
      <w:pPr>
        <w:pStyle w:val="SourceCode"/>
      </w:pPr>
      <w:r w:rsidRPr="004301F0">
        <w:t>{ "_id" : ObjectId("5ec25a6b9d4450d02edd4142"), "x" : [ 1</w:t>
      </w:r>
      <w:r>
        <w:t>4</w:t>
      </w:r>
      <w:r w:rsidRPr="004301F0">
        <w:t>, 1</w:t>
      </w:r>
      <w:r>
        <w:t>5</w:t>
      </w:r>
      <w:r w:rsidRPr="004301F0">
        <w:t>, 1</w:t>
      </w:r>
      <w:r>
        <w:t>6</w:t>
      </w:r>
      <w:r w:rsidRPr="004301F0">
        <w:t xml:space="preserve"> ] }</w:t>
      </w:r>
    </w:p>
    <w:p w14:paraId="647C86C7" w14:textId="77777777" w:rsidR="000F25D6" w:rsidRDefault="000F25D6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3AA79402" w14:textId="44FACC4D" w:rsidR="00A40FCA" w:rsidRDefault="00A40FCA" w:rsidP="000F25D6">
      <w:pPr>
        <w:pStyle w:val="Heading4"/>
      </w:pPr>
      <w:r>
        <w:lastRenderedPageBreak/>
        <w:t>Indexing</w:t>
      </w:r>
    </w:p>
    <w:p w14:paraId="49E5F581" w14:textId="77777777" w:rsidR="00A40FCA" w:rsidRDefault="00A40FCA" w:rsidP="00A40FCA">
      <w:r>
        <w:t xml:space="preserve">We can index into </w:t>
      </w:r>
      <w:proofErr w:type="gramStart"/>
      <w:r>
        <w:t>arrays</w:t>
      </w:r>
      <w:proofErr w:type="gramEnd"/>
    </w:p>
    <w:p w14:paraId="16083B78" w14:textId="77777777" w:rsidR="00A40FCA" w:rsidRPr="00B62CE1" w:rsidRDefault="00A40FCA" w:rsidP="00A40FCA">
      <w:pPr>
        <w:pStyle w:val="SourceCode"/>
      </w:pPr>
      <w:r w:rsidRPr="00B62CE1">
        <w:t>db.nums.find({"x.1":11})</w:t>
      </w:r>
    </w:p>
    <w:p w14:paraId="54DE29C2" w14:textId="77777777" w:rsidR="00A40FCA" w:rsidRDefault="00A40FCA" w:rsidP="00A40FCA"/>
    <w:p w14:paraId="69F4D609" w14:textId="77777777" w:rsidR="00A40FCA" w:rsidRPr="00762F9B" w:rsidRDefault="00A40FCA" w:rsidP="00A40FCA"/>
    <w:p w14:paraId="70C3F9F3" w14:textId="77777777" w:rsidR="00A40FCA" w:rsidRPr="00D038DE" w:rsidRDefault="00A40FCA" w:rsidP="00A40FCA"/>
    <w:p w14:paraId="2958C196" w14:textId="77777777" w:rsidR="00A40FCA" w:rsidRDefault="00A40FCA" w:rsidP="00A40FC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38D39CA" w14:textId="6F170338" w:rsidR="00297655" w:rsidRDefault="00297655" w:rsidP="000F25D6">
      <w:pPr>
        <w:pStyle w:val="Heading4"/>
      </w:pPr>
      <w:r>
        <w:lastRenderedPageBreak/>
        <w:t>Array equality</w:t>
      </w:r>
    </w:p>
    <w:p w14:paraId="2B866B43" w14:textId="4B6021BA" w:rsidR="00F1086A" w:rsidRDefault="000B7D27" w:rsidP="00F1086A">
      <w:r>
        <w:t xml:space="preserve">If we want to perform an exact </w:t>
      </w:r>
      <w:r w:rsidR="00F1086A">
        <w:t>match,</w:t>
      </w:r>
      <w:r>
        <w:t xml:space="preserve"> we can use array equality</w:t>
      </w:r>
      <w:r w:rsidR="00F1086A">
        <w:t xml:space="preserve">. Imagine we have </w:t>
      </w:r>
      <w:proofErr w:type="gramStart"/>
      <w:r w:rsidR="00F1086A">
        <w:t>this</w:t>
      </w:r>
      <w:proofErr w:type="gramEnd"/>
      <w:r w:rsidR="00F1086A">
        <w:t xml:space="preserve"> </w:t>
      </w:r>
    </w:p>
    <w:p w14:paraId="5ECDBCBC" w14:textId="77777777" w:rsidR="00F1086A" w:rsidRPr="00E15F09" w:rsidRDefault="00F1086A" w:rsidP="00F1086A">
      <w:pPr>
        <w:pStyle w:val="SourceCode"/>
      </w:pPr>
      <w:r w:rsidRPr="00E15F09">
        <w:t>{ "fruit" : [ "apple", "orange", "pear" ] }</w:t>
      </w:r>
    </w:p>
    <w:p w14:paraId="15CE5882" w14:textId="77777777" w:rsidR="00F1086A" w:rsidRPr="00E15F09" w:rsidRDefault="00F1086A" w:rsidP="00F1086A">
      <w:pPr>
        <w:pStyle w:val="SourceCode"/>
      </w:pPr>
      <w:r w:rsidRPr="00E15F09">
        <w:t>{ "fruit" : [ "apple", "banana" ] }</w:t>
      </w:r>
    </w:p>
    <w:p w14:paraId="28262F65" w14:textId="77777777" w:rsidR="00F1086A" w:rsidRDefault="00F1086A" w:rsidP="00F1086A">
      <w:pPr>
        <w:pStyle w:val="SourceCode"/>
      </w:pPr>
      <w:r w:rsidRPr="00E15F09">
        <w:t>{ "fruit" : [ "banana", "kiwi" ] }</w:t>
      </w:r>
    </w:p>
    <w:p w14:paraId="4568FB95" w14:textId="77777777" w:rsidR="00F014BA" w:rsidRDefault="00F014BA" w:rsidP="00F014BA"/>
    <w:p w14:paraId="7035632E" w14:textId="37ECF615" w:rsidR="00F014BA" w:rsidRDefault="00F014BA" w:rsidP="00F014BA">
      <w:r>
        <w:t>We can do an exact match as follows.</w:t>
      </w:r>
    </w:p>
    <w:p w14:paraId="7CEF434B" w14:textId="4D8F2CAF" w:rsidR="00E37DB2" w:rsidRDefault="00E37DB2" w:rsidP="00E37DB2">
      <w:pPr>
        <w:pStyle w:val="SourceCode"/>
      </w:pPr>
      <w:r>
        <w:t>db.c1.find(</w:t>
      </w:r>
      <w:r w:rsidRPr="00E37DB2">
        <w:rPr>
          <w:rStyle w:val="SourceCodeStrongChar"/>
        </w:rPr>
        <w:t>{fruit: ["banana", "kiwi"]}</w:t>
      </w:r>
      <w:r>
        <w:t>,{_id:0})</w:t>
      </w:r>
    </w:p>
    <w:p w14:paraId="08B22299" w14:textId="34E60613" w:rsidR="00E37DB2" w:rsidRDefault="00E37DB2" w:rsidP="00E37DB2">
      <w:pPr>
        <w:pStyle w:val="SourceCode"/>
      </w:pPr>
    </w:p>
    <w:p w14:paraId="7783CD1B" w14:textId="77777777" w:rsidR="00E37DB2" w:rsidRDefault="00E37DB2" w:rsidP="00E37DB2">
      <w:pPr>
        <w:pStyle w:val="SourceCode"/>
      </w:pPr>
    </w:p>
    <w:p w14:paraId="18A966C3" w14:textId="01F585B1" w:rsidR="00F014BA" w:rsidRDefault="00E37DB2" w:rsidP="00E37DB2">
      <w:pPr>
        <w:pStyle w:val="SourceCode"/>
      </w:pPr>
      <w:r>
        <w:t>{ "fruit" : [ "banana", "kiwi" ] }</w:t>
      </w:r>
    </w:p>
    <w:p w14:paraId="5E14D5E8" w14:textId="4BFCE799" w:rsidR="000B7D27" w:rsidRDefault="000B7D27" w:rsidP="000B7D27"/>
    <w:p w14:paraId="730E29E3" w14:textId="4FE47BE5" w:rsidR="00297655" w:rsidRPr="00297655" w:rsidRDefault="00A4734B" w:rsidP="00A4734B">
      <w:r>
        <w:t xml:space="preserve">Which gives </w:t>
      </w:r>
      <w:proofErr w:type="gramStart"/>
      <w:r>
        <w:t>us</w:t>
      </w:r>
      <w:proofErr w:type="gramEnd"/>
    </w:p>
    <w:p w14:paraId="066D59FA" w14:textId="0169EBEB" w:rsidR="00297655" w:rsidRPr="00297655" w:rsidRDefault="00297655" w:rsidP="00297655">
      <w:pPr>
        <w:pStyle w:val="SourceCode"/>
      </w:pPr>
      <w:r w:rsidRPr="00297655">
        <w:t>{ "fruit" : [ "apple", "pear" ] }</w:t>
      </w:r>
    </w:p>
    <w:p w14:paraId="1A5545EF" w14:textId="01B7D136" w:rsidR="005172BE" w:rsidRDefault="005172B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5E492CFB" w14:textId="77777777" w:rsidR="005172BE" w:rsidRDefault="005172B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1ADBA00" w14:textId="72A08638" w:rsidR="005172BE" w:rsidRDefault="005172BE" w:rsidP="005172BE">
      <w:pPr>
        <w:pStyle w:val="Heading4"/>
      </w:pPr>
      <w:r>
        <w:lastRenderedPageBreak/>
        <w:t xml:space="preserve">Match Single </w:t>
      </w:r>
      <w:r w:rsidR="00C40006">
        <w:t>Element and Return</w:t>
      </w:r>
    </w:p>
    <w:p w14:paraId="1AFB7F17" w14:textId="77777777" w:rsidR="006F34FA" w:rsidRPr="002823CF" w:rsidRDefault="006F34FA" w:rsidP="006F34FA">
      <w:pPr>
        <w:pStyle w:val="CodeExampleCode"/>
      </w:pPr>
      <w:r>
        <w:t>Input collections</w:t>
      </w:r>
    </w:p>
    <w:p w14:paraId="43676C73" w14:textId="77777777" w:rsidR="0081533B" w:rsidRDefault="0081533B" w:rsidP="0081533B">
      <w:pPr>
        <w:pStyle w:val="SourceCode"/>
      </w:pPr>
      <w:r>
        <w:t>{</w:t>
      </w:r>
    </w:p>
    <w:p w14:paraId="71B859DB" w14:textId="77777777" w:rsidR="0081533B" w:rsidRDefault="0081533B" w:rsidP="0081533B">
      <w:pPr>
        <w:pStyle w:val="SourceCode"/>
      </w:pPr>
      <w:r>
        <w:t xml:space="preserve">    "_id" : ObjectId("5fabb227f70513dae1565f80"),</w:t>
      </w:r>
    </w:p>
    <w:p w14:paraId="485C1DD8" w14:textId="77777777" w:rsidR="0081533B" w:rsidRDefault="0081533B" w:rsidP="0081533B">
      <w:pPr>
        <w:pStyle w:val="SourceCode"/>
      </w:pPr>
      <w:r>
        <w:t xml:space="preserve">    "name" : "Kenny",</w:t>
      </w:r>
    </w:p>
    <w:p w14:paraId="10F1C7E8" w14:textId="77777777" w:rsidR="0081533B" w:rsidRDefault="0081533B" w:rsidP="0081533B">
      <w:pPr>
        <w:pStyle w:val="SourceCode"/>
      </w:pPr>
      <w:r>
        <w:t xml:space="preserve">    "arr" : [ </w:t>
      </w:r>
    </w:p>
    <w:p w14:paraId="268EB9FE" w14:textId="77777777" w:rsidR="0081533B" w:rsidRDefault="0081533B" w:rsidP="0081533B">
      <w:pPr>
        <w:pStyle w:val="SourceCode"/>
      </w:pPr>
      <w:r>
        <w:t xml:space="preserve">        {</w:t>
      </w:r>
    </w:p>
    <w:p w14:paraId="4C820D47" w14:textId="77777777" w:rsidR="0081533B" w:rsidRDefault="0081533B" w:rsidP="0081533B">
      <w:pPr>
        <w:pStyle w:val="SourceCode"/>
      </w:pPr>
      <w:r>
        <w:t xml:space="preserve">            "key" : "A",</w:t>
      </w:r>
    </w:p>
    <w:p w14:paraId="34444BFD" w14:textId="77777777" w:rsidR="0081533B" w:rsidRDefault="0081533B" w:rsidP="0081533B">
      <w:pPr>
        <w:pStyle w:val="SourceCode"/>
      </w:pPr>
      <w:r>
        <w:t xml:space="preserve">            "value" : 10</w:t>
      </w:r>
    </w:p>
    <w:p w14:paraId="3B23F1AB" w14:textId="77777777" w:rsidR="0081533B" w:rsidRDefault="0081533B" w:rsidP="0081533B">
      <w:pPr>
        <w:pStyle w:val="SourceCode"/>
      </w:pPr>
      <w:r>
        <w:t xml:space="preserve">        }, </w:t>
      </w:r>
    </w:p>
    <w:p w14:paraId="6CFAEEE8" w14:textId="77777777" w:rsidR="0081533B" w:rsidRDefault="0081533B" w:rsidP="0081533B">
      <w:pPr>
        <w:pStyle w:val="SourceCode"/>
      </w:pPr>
      <w:r>
        <w:t xml:space="preserve">        {</w:t>
      </w:r>
    </w:p>
    <w:p w14:paraId="71AC268D" w14:textId="77777777" w:rsidR="0081533B" w:rsidRDefault="0081533B" w:rsidP="0081533B">
      <w:pPr>
        <w:pStyle w:val="SourceCode"/>
      </w:pPr>
      <w:r>
        <w:t xml:space="preserve">            "key" : "B",</w:t>
      </w:r>
    </w:p>
    <w:p w14:paraId="744FDB31" w14:textId="77777777" w:rsidR="0081533B" w:rsidRDefault="0081533B" w:rsidP="0081533B">
      <w:pPr>
        <w:pStyle w:val="SourceCode"/>
      </w:pPr>
      <w:r>
        <w:t xml:space="preserve">            "value" : 20</w:t>
      </w:r>
    </w:p>
    <w:p w14:paraId="3698DD43" w14:textId="77777777" w:rsidR="0081533B" w:rsidRDefault="0081533B" w:rsidP="0081533B">
      <w:pPr>
        <w:pStyle w:val="SourceCode"/>
      </w:pPr>
      <w:r>
        <w:t xml:space="preserve">        }</w:t>
      </w:r>
    </w:p>
    <w:p w14:paraId="216D33ED" w14:textId="77777777" w:rsidR="0081533B" w:rsidRDefault="0081533B" w:rsidP="0081533B">
      <w:pPr>
        <w:pStyle w:val="SourceCode"/>
      </w:pPr>
      <w:r>
        <w:t xml:space="preserve">    ]</w:t>
      </w:r>
    </w:p>
    <w:p w14:paraId="36802D37" w14:textId="72BE231D" w:rsidR="00C40006" w:rsidRDefault="0081533B" w:rsidP="0081533B">
      <w:pPr>
        <w:pStyle w:val="SourceCode"/>
      </w:pPr>
      <w:r>
        <w:t>}</w:t>
      </w:r>
    </w:p>
    <w:p w14:paraId="035603FA" w14:textId="15E34BCA" w:rsidR="006D4D76" w:rsidRDefault="006D4D76" w:rsidP="0081533B">
      <w:pPr>
        <w:pStyle w:val="SourceCode"/>
      </w:pPr>
    </w:p>
    <w:p w14:paraId="4AB5AB77" w14:textId="26BF59DB" w:rsidR="006F34FA" w:rsidRPr="002823CF" w:rsidRDefault="006F34FA" w:rsidP="006F34FA">
      <w:pPr>
        <w:pStyle w:val="CodeExampleCode"/>
      </w:pPr>
      <w:r>
        <w:t>Query</w:t>
      </w:r>
    </w:p>
    <w:p w14:paraId="253D4A1B" w14:textId="77777777" w:rsidR="006F34FA" w:rsidRDefault="006F34FA" w:rsidP="0081533B">
      <w:pPr>
        <w:pStyle w:val="SourceCode"/>
      </w:pPr>
    </w:p>
    <w:p w14:paraId="4BDF402D" w14:textId="66F6CDAD" w:rsidR="006D4D76" w:rsidRDefault="006F34FA" w:rsidP="0081533B">
      <w:pPr>
        <w:pStyle w:val="SourceCode"/>
      </w:pPr>
      <w:r w:rsidRPr="006F34FA">
        <w:t>db.cl2.find({"arr.key" : "B"}, {"_id" : 0, "arr.$" : 1})</w:t>
      </w:r>
    </w:p>
    <w:p w14:paraId="4ABFCD14" w14:textId="77777777" w:rsidR="006F34FA" w:rsidRDefault="006F34FA" w:rsidP="006F34FA">
      <w:pPr>
        <w:pStyle w:val="CodeExampleCode"/>
      </w:pPr>
    </w:p>
    <w:p w14:paraId="15E6DD2F" w14:textId="1C38D2AA" w:rsidR="006F34FA" w:rsidRPr="002823CF" w:rsidRDefault="006F34FA" w:rsidP="006F34FA">
      <w:pPr>
        <w:pStyle w:val="CodeExampleCode"/>
      </w:pPr>
      <w:r>
        <w:t>Result</w:t>
      </w:r>
    </w:p>
    <w:p w14:paraId="3373E16C" w14:textId="77777777" w:rsidR="006F34FA" w:rsidRDefault="006F34FA" w:rsidP="006F34FA">
      <w:pPr>
        <w:pStyle w:val="SourceCode"/>
      </w:pPr>
      <w:r>
        <w:t>{</w:t>
      </w:r>
    </w:p>
    <w:p w14:paraId="7F9BB13D" w14:textId="77777777" w:rsidR="006F34FA" w:rsidRDefault="006F34FA" w:rsidP="006F34FA">
      <w:pPr>
        <w:pStyle w:val="SourceCode"/>
      </w:pPr>
      <w:r>
        <w:t xml:space="preserve">    "arr" : [ </w:t>
      </w:r>
    </w:p>
    <w:p w14:paraId="12EB7C88" w14:textId="77777777" w:rsidR="006F34FA" w:rsidRDefault="006F34FA" w:rsidP="006F34FA">
      <w:pPr>
        <w:pStyle w:val="SourceCode"/>
      </w:pPr>
      <w:r>
        <w:t xml:space="preserve">        {</w:t>
      </w:r>
    </w:p>
    <w:p w14:paraId="6F151B2F" w14:textId="77777777" w:rsidR="006F34FA" w:rsidRDefault="006F34FA" w:rsidP="006F34FA">
      <w:pPr>
        <w:pStyle w:val="SourceCode"/>
      </w:pPr>
      <w:r>
        <w:t xml:space="preserve">            "key" : "B",</w:t>
      </w:r>
    </w:p>
    <w:p w14:paraId="17C0D99B" w14:textId="77777777" w:rsidR="006F34FA" w:rsidRDefault="006F34FA" w:rsidP="006F34FA">
      <w:pPr>
        <w:pStyle w:val="SourceCode"/>
      </w:pPr>
      <w:r>
        <w:t xml:space="preserve">            "value" : 20</w:t>
      </w:r>
    </w:p>
    <w:p w14:paraId="5C68C8C7" w14:textId="77777777" w:rsidR="006F34FA" w:rsidRDefault="006F34FA" w:rsidP="006F34FA">
      <w:pPr>
        <w:pStyle w:val="SourceCode"/>
      </w:pPr>
      <w:r>
        <w:t xml:space="preserve">        }</w:t>
      </w:r>
    </w:p>
    <w:p w14:paraId="3AEB6059" w14:textId="77777777" w:rsidR="006F34FA" w:rsidRDefault="006F34FA" w:rsidP="006F34FA">
      <w:pPr>
        <w:pStyle w:val="SourceCode"/>
      </w:pPr>
      <w:r>
        <w:t xml:space="preserve">    ]</w:t>
      </w:r>
    </w:p>
    <w:p w14:paraId="6F1111CF" w14:textId="72DBF8F1" w:rsidR="006F34FA" w:rsidRDefault="006F34FA" w:rsidP="006F34FA">
      <w:pPr>
        <w:pStyle w:val="SourceCode"/>
      </w:pPr>
      <w:r>
        <w:t>}</w:t>
      </w:r>
    </w:p>
    <w:p w14:paraId="0E85A0F2" w14:textId="377C2806" w:rsidR="006F34FA" w:rsidRDefault="006F34FA" w:rsidP="0081533B">
      <w:pPr>
        <w:pStyle w:val="SourceCode"/>
      </w:pPr>
    </w:p>
    <w:p w14:paraId="31184C4A" w14:textId="77777777" w:rsidR="006F34FA" w:rsidRDefault="006F34FA" w:rsidP="0081533B">
      <w:pPr>
        <w:pStyle w:val="SourceCode"/>
      </w:pPr>
    </w:p>
    <w:p w14:paraId="3059D6D9" w14:textId="77777777" w:rsidR="006D7278" w:rsidRDefault="006D727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4CEDB8D" w14:textId="019406B9" w:rsidR="006D7278" w:rsidRDefault="006D7278" w:rsidP="006D7278">
      <w:pPr>
        <w:pStyle w:val="Heading3"/>
      </w:pPr>
      <w:proofErr w:type="gramStart"/>
      <w:r>
        <w:lastRenderedPageBreak/>
        <w:t>Where</w:t>
      </w:r>
      <w:proofErr w:type="gramEnd"/>
    </w:p>
    <w:p w14:paraId="26D28A0D" w14:textId="0533D967" w:rsidR="006D7278" w:rsidRDefault="006D7278" w:rsidP="006D7278">
      <w:r>
        <w:t>If all else fails, we can use where to provide custom filter logic.</w:t>
      </w:r>
    </w:p>
    <w:p w14:paraId="082AD739" w14:textId="77777777" w:rsidR="006D7278" w:rsidRPr="006D7278" w:rsidRDefault="006D7278" w:rsidP="006D7278">
      <w:pPr>
        <w:pStyle w:val="SourceCode"/>
      </w:pPr>
      <w:r w:rsidRPr="006D7278">
        <w:t>db.embde.find({"$where" : function () {</w:t>
      </w:r>
    </w:p>
    <w:p w14:paraId="6E8F5F19" w14:textId="77777777" w:rsidR="006D7278" w:rsidRPr="006D7278" w:rsidRDefault="006D7278" w:rsidP="006D7278">
      <w:pPr>
        <w:pStyle w:val="SourceCode"/>
      </w:pPr>
      <w:r w:rsidRPr="006D7278">
        <w:t xml:space="preserve">    return this.subdoc.first == "kenny";</w:t>
      </w:r>
    </w:p>
    <w:p w14:paraId="4456EC52" w14:textId="7604F336" w:rsidR="006D7278" w:rsidRDefault="006D7278" w:rsidP="006D7278">
      <w:pPr>
        <w:pStyle w:val="SourceCode"/>
      </w:pPr>
      <w:r w:rsidRPr="006D7278">
        <w:t>}});</w:t>
      </w:r>
    </w:p>
    <w:p w14:paraId="655CFF53" w14:textId="77777777" w:rsidR="006D7278" w:rsidRPr="006D7278" w:rsidRDefault="006D7278" w:rsidP="006D7278">
      <w:pPr>
        <w:pStyle w:val="SourceCode"/>
      </w:pPr>
    </w:p>
    <w:p w14:paraId="3FEA1E3D" w14:textId="1396D7A4" w:rsidR="006D4D76" w:rsidRDefault="006D4D76" w:rsidP="0081533B">
      <w:pPr>
        <w:pStyle w:val="SourceCode"/>
      </w:pPr>
    </w:p>
    <w:p w14:paraId="6B3F48DE" w14:textId="2150A7DD" w:rsidR="006D7278" w:rsidRDefault="006D7278" w:rsidP="006D7278">
      <w:r>
        <w:t xml:space="preserve">This should be avoided as it comes at a </w:t>
      </w:r>
      <w:proofErr w:type="gramStart"/>
      <w:r>
        <w:t>high performance</w:t>
      </w:r>
      <w:proofErr w:type="gramEnd"/>
      <w:r>
        <w:t xml:space="preserve"> cost. </w:t>
      </w:r>
    </w:p>
    <w:p w14:paraId="1CDB5B03" w14:textId="77777777" w:rsidR="006D4D76" w:rsidRPr="00C40006" w:rsidRDefault="006D4D76" w:rsidP="0081533B">
      <w:pPr>
        <w:pStyle w:val="SourceCode"/>
      </w:pPr>
    </w:p>
    <w:p w14:paraId="7B155713" w14:textId="77777777" w:rsidR="00AF27F9" w:rsidRDefault="00AF27F9">
      <w:pPr>
        <w:spacing w:after="160" w:line="259" w:lineRule="auto"/>
      </w:pPr>
    </w:p>
    <w:p w14:paraId="21B5EF05" w14:textId="31E00B11" w:rsidR="000F25D6" w:rsidRDefault="000F25D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26E9943" w14:textId="184B7436" w:rsidR="00754980" w:rsidRDefault="000C3FE4" w:rsidP="004E2CD6">
      <w:pPr>
        <w:pStyle w:val="Heading2"/>
      </w:pPr>
      <w:r>
        <w:lastRenderedPageBreak/>
        <w:t>Aggregation</w:t>
      </w:r>
    </w:p>
    <w:p w14:paraId="79522A54" w14:textId="04A6D434" w:rsidR="004E2CD6" w:rsidRDefault="00E827CB" w:rsidP="00754980">
      <w:r>
        <w:t xml:space="preserve">Aggregation is carried out as a pipeline. Each stage takes </w:t>
      </w:r>
      <w:r w:rsidR="00B42ED4">
        <w:t xml:space="preserve">in the pipeline is a data processor that takes a stream of documents as input and produces a stream of input as output. </w:t>
      </w:r>
      <w:r w:rsidR="005B0422">
        <w:t xml:space="preserve">The stages have parameters that </w:t>
      </w:r>
      <w:r w:rsidR="00B73B89">
        <w:t xml:space="preserve">provide control. </w:t>
      </w:r>
    </w:p>
    <w:p w14:paraId="30B5D177" w14:textId="72F769EA" w:rsidR="002C4C86" w:rsidRDefault="00A24422" w:rsidP="00754980">
      <w:hyperlink r:id="rId8" w:history="1">
        <w:r w:rsidR="002C4C86" w:rsidRPr="00316BBA">
          <w:rPr>
            <w:rStyle w:val="Hyperlink"/>
            <w:rFonts w:cstheme="minorBidi"/>
          </w:rPr>
          <w:t>https://docs.mongodb.com/manual/meta/aggregation-quick-reference/</w:t>
        </w:r>
      </w:hyperlink>
    </w:p>
    <w:p w14:paraId="67FE26C9" w14:textId="67B3EA87" w:rsidR="008B112B" w:rsidRDefault="008B112B" w:rsidP="008B112B">
      <w:pPr>
        <w:pStyle w:val="Heading3"/>
      </w:pPr>
      <w:r>
        <w:t>Filtration/match</w:t>
      </w:r>
      <w:r w:rsidR="008B7246">
        <w:t xml:space="preserve"> ($match)</w:t>
      </w:r>
    </w:p>
    <w:p w14:paraId="3C24AD96" w14:textId="77777777" w:rsidR="008B112B" w:rsidRDefault="008B112B" w:rsidP="008B112B">
      <w:pPr>
        <w:pStyle w:val="CodeExampleCode"/>
      </w:pPr>
      <w:r>
        <w:t>Input collection</w:t>
      </w:r>
    </w:p>
    <w:p w14:paraId="422B3167" w14:textId="77777777" w:rsidR="00061A20" w:rsidRDefault="00061A20" w:rsidP="00061A20">
      <w:pPr>
        <w:pStyle w:val="SourceCode"/>
      </w:pPr>
      <w:r>
        <w:t>{</w:t>
      </w:r>
    </w:p>
    <w:p w14:paraId="0E131DAE" w14:textId="77777777" w:rsidR="00061A20" w:rsidRDefault="00061A20" w:rsidP="00061A20">
      <w:pPr>
        <w:pStyle w:val="SourceCode"/>
      </w:pPr>
      <w:r>
        <w:t xml:space="preserve">    "name" : "kenny",</w:t>
      </w:r>
    </w:p>
    <w:p w14:paraId="0E6646D9" w14:textId="77777777" w:rsidR="00061A20" w:rsidRDefault="00061A20" w:rsidP="00061A20">
      <w:pPr>
        <w:pStyle w:val="SourceCode"/>
      </w:pPr>
      <w:r>
        <w:t xml:space="preserve">    "age" : 45</w:t>
      </w:r>
    </w:p>
    <w:p w14:paraId="04B8B3E0" w14:textId="77777777" w:rsidR="00061A20" w:rsidRDefault="00061A20" w:rsidP="00061A20">
      <w:pPr>
        <w:pStyle w:val="SourceCode"/>
      </w:pPr>
      <w:r>
        <w:t>}</w:t>
      </w:r>
    </w:p>
    <w:p w14:paraId="4BC7E7D8" w14:textId="77777777" w:rsidR="00061A20" w:rsidRDefault="00061A20" w:rsidP="00061A20">
      <w:pPr>
        <w:pStyle w:val="SourceCode"/>
      </w:pPr>
      <w:r>
        <w:t>{</w:t>
      </w:r>
    </w:p>
    <w:p w14:paraId="4F16240E" w14:textId="77777777" w:rsidR="00061A20" w:rsidRDefault="00061A20" w:rsidP="00061A20">
      <w:pPr>
        <w:pStyle w:val="SourceCode"/>
      </w:pPr>
      <w:r>
        <w:t xml:space="preserve">    "name" : "john",</w:t>
      </w:r>
    </w:p>
    <w:p w14:paraId="1F721E15" w14:textId="77777777" w:rsidR="00061A20" w:rsidRDefault="00061A20" w:rsidP="00061A20">
      <w:pPr>
        <w:pStyle w:val="SourceCode"/>
      </w:pPr>
      <w:r>
        <w:t xml:space="preserve">    "age" : 40</w:t>
      </w:r>
    </w:p>
    <w:p w14:paraId="77F8BBCE" w14:textId="77777777" w:rsidR="00061A20" w:rsidRDefault="00061A20" w:rsidP="00061A20">
      <w:pPr>
        <w:pStyle w:val="SourceCode"/>
      </w:pPr>
      <w:r>
        <w:t>}</w:t>
      </w:r>
    </w:p>
    <w:p w14:paraId="397F05F3" w14:textId="77777777" w:rsidR="00061A20" w:rsidRDefault="00061A20" w:rsidP="00061A20">
      <w:pPr>
        <w:pStyle w:val="SourceCode"/>
      </w:pPr>
      <w:r>
        <w:t>{</w:t>
      </w:r>
    </w:p>
    <w:p w14:paraId="59140049" w14:textId="77777777" w:rsidR="00061A20" w:rsidRDefault="00061A20" w:rsidP="00061A20">
      <w:pPr>
        <w:pStyle w:val="SourceCode"/>
      </w:pPr>
      <w:r>
        <w:t xml:space="preserve">    "name" : "dave",</w:t>
      </w:r>
    </w:p>
    <w:p w14:paraId="6F5BD585" w14:textId="77777777" w:rsidR="00061A20" w:rsidRDefault="00061A20" w:rsidP="00061A20">
      <w:pPr>
        <w:pStyle w:val="SourceCode"/>
      </w:pPr>
      <w:r>
        <w:t xml:space="preserve">    "age" : 30</w:t>
      </w:r>
    </w:p>
    <w:p w14:paraId="211D5FEB" w14:textId="1F8CA110" w:rsidR="008B112B" w:rsidRDefault="00061A20" w:rsidP="00061A20">
      <w:pPr>
        <w:pStyle w:val="SourceCode"/>
      </w:pPr>
      <w:r>
        <w:t>}</w:t>
      </w:r>
    </w:p>
    <w:p w14:paraId="710BB6A8" w14:textId="696B2EAF" w:rsidR="00DC0836" w:rsidRDefault="00DC0836" w:rsidP="00061A20">
      <w:pPr>
        <w:pStyle w:val="SourceCode"/>
      </w:pPr>
    </w:p>
    <w:p w14:paraId="2AE9F781" w14:textId="3F456178" w:rsidR="00DC0836" w:rsidRDefault="00103C0B" w:rsidP="00DC0836">
      <w:pPr>
        <w:pStyle w:val="CodeExampleCode"/>
      </w:pPr>
      <w:r>
        <w:t>Pipeline</w:t>
      </w:r>
    </w:p>
    <w:p w14:paraId="2AF7C27D" w14:textId="77777777" w:rsidR="00103C0B" w:rsidRPr="00103C0B" w:rsidRDefault="00103C0B" w:rsidP="00103C0B">
      <w:pPr>
        <w:pStyle w:val="SourceCode"/>
      </w:pPr>
      <w:r w:rsidRPr="00103C0B">
        <w:t>db.ag.aggregate(</w:t>
      </w:r>
    </w:p>
    <w:p w14:paraId="7DED074E" w14:textId="77777777" w:rsidR="00103C0B" w:rsidRPr="00103C0B" w:rsidRDefault="00103C0B" w:rsidP="00103C0B">
      <w:pPr>
        <w:pStyle w:val="SourceCode"/>
      </w:pPr>
      <w:r w:rsidRPr="00103C0B">
        <w:t xml:space="preserve">    [</w:t>
      </w:r>
    </w:p>
    <w:p w14:paraId="093E29A2" w14:textId="77777777" w:rsidR="00103C0B" w:rsidRPr="00103C0B" w:rsidRDefault="00103C0B" w:rsidP="00103C0B">
      <w:pPr>
        <w:pStyle w:val="SourceCode"/>
      </w:pPr>
      <w:r w:rsidRPr="00103C0B">
        <w:t xml:space="preserve">        {$match : {name: "john"}}</w:t>
      </w:r>
    </w:p>
    <w:p w14:paraId="30CFEDB7" w14:textId="77777777" w:rsidR="00103C0B" w:rsidRPr="00103C0B" w:rsidRDefault="00103C0B" w:rsidP="00103C0B">
      <w:pPr>
        <w:pStyle w:val="SourceCode"/>
      </w:pPr>
      <w:r w:rsidRPr="00103C0B">
        <w:t xml:space="preserve">    ]</w:t>
      </w:r>
    </w:p>
    <w:p w14:paraId="7DA14D54" w14:textId="33DF525C" w:rsidR="00DC0836" w:rsidRPr="00103C0B" w:rsidRDefault="00103C0B" w:rsidP="00103C0B">
      <w:pPr>
        <w:pStyle w:val="SourceCode"/>
      </w:pPr>
      <w:r w:rsidRPr="00103C0B">
        <w:t>)</w:t>
      </w:r>
    </w:p>
    <w:p w14:paraId="4FEADFE4" w14:textId="77777777" w:rsidR="00DC0836" w:rsidRPr="008B112B" w:rsidRDefault="00DC0836" w:rsidP="00061A20">
      <w:pPr>
        <w:pStyle w:val="SourceCode"/>
      </w:pPr>
    </w:p>
    <w:p w14:paraId="4A24599B" w14:textId="488D4F26" w:rsidR="00103C0B" w:rsidRDefault="00103C0B" w:rsidP="00103C0B">
      <w:pPr>
        <w:pStyle w:val="CodeExampleCode"/>
      </w:pPr>
      <w:r>
        <w:t>Result</w:t>
      </w:r>
    </w:p>
    <w:p w14:paraId="0A583561" w14:textId="77777777" w:rsidR="006A7E55" w:rsidRPr="006A7E55" w:rsidRDefault="006A7E55" w:rsidP="006A7E55">
      <w:pPr>
        <w:pStyle w:val="SourceCode"/>
      </w:pPr>
      <w:r w:rsidRPr="006A7E55">
        <w:t>{</w:t>
      </w:r>
    </w:p>
    <w:p w14:paraId="750478FE" w14:textId="77777777" w:rsidR="006A7E55" w:rsidRPr="006A7E55" w:rsidRDefault="006A7E55" w:rsidP="006A7E55">
      <w:pPr>
        <w:pStyle w:val="SourceCode"/>
      </w:pPr>
      <w:r w:rsidRPr="006A7E55">
        <w:t xml:space="preserve">    "_id" : ObjectId("5fabfdd54b8b4ca47aa24723"),</w:t>
      </w:r>
    </w:p>
    <w:p w14:paraId="47A28F4D" w14:textId="77777777" w:rsidR="006A7E55" w:rsidRPr="006A7E55" w:rsidRDefault="006A7E55" w:rsidP="006A7E55">
      <w:pPr>
        <w:pStyle w:val="SourceCode"/>
      </w:pPr>
      <w:r w:rsidRPr="006A7E55">
        <w:t xml:space="preserve">    "name" : "john",</w:t>
      </w:r>
    </w:p>
    <w:p w14:paraId="42604D85" w14:textId="77777777" w:rsidR="006A7E55" w:rsidRPr="006A7E55" w:rsidRDefault="006A7E55" w:rsidP="006A7E55">
      <w:pPr>
        <w:pStyle w:val="SourceCode"/>
      </w:pPr>
      <w:r w:rsidRPr="006A7E55">
        <w:t xml:space="preserve">    "age" : 40</w:t>
      </w:r>
    </w:p>
    <w:p w14:paraId="70223EA4" w14:textId="038ACB46" w:rsidR="006A7E55" w:rsidRPr="006A7E55" w:rsidRDefault="006A7E55" w:rsidP="006A7E55">
      <w:pPr>
        <w:pStyle w:val="SourceCode"/>
      </w:pPr>
      <w:r w:rsidRPr="006A7E55">
        <w:t>}</w:t>
      </w:r>
    </w:p>
    <w:p w14:paraId="7E6094CD" w14:textId="77777777" w:rsidR="008B112B" w:rsidRDefault="008B112B" w:rsidP="00763F18"/>
    <w:p w14:paraId="1C99AC65" w14:textId="77777777" w:rsidR="00146158" w:rsidRDefault="001461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4047D49" w14:textId="2512BEE1" w:rsidR="00086732" w:rsidRDefault="00AA19A7" w:rsidP="00086732">
      <w:pPr>
        <w:pStyle w:val="Heading3"/>
      </w:pPr>
      <w:r>
        <w:lastRenderedPageBreak/>
        <w:t>Sorting ($sort)</w:t>
      </w:r>
    </w:p>
    <w:p w14:paraId="0B471DEF" w14:textId="77777777" w:rsidR="00086732" w:rsidRDefault="00086732" w:rsidP="00086732">
      <w:pPr>
        <w:pStyle w:val="CodeExampleCode"/>
      </w:pPr>
      <w:r>
        <w:t>Input collection</w:t>
      </w:r>
    </w:p>
    <w:p w14:paraId="42540715" w14:textId="77777777" w:rsidR="00086732" w:rsidRDefault="00086732" w:rsidP="00086732">
      <w:pPr>
        <w:pStyle w:val="SourceCode"/>
      </w:pPr>
      <w:r>
        <w:t>{</w:t>
      </w:r>
    </w:p>
    <w:p w14:paraId="2CA07F61" w14:textId="77777777" w:rsidR="00086732" w:rsidRDefault="00086732" w:rsidP="00086732">
      <w:pPr>
        <w:pStyle w:val="SourceCode"/>
      </w:pPr>
      <w:r>
        <w:t xml:space="preserve">    "name" : "kenny",</w:t>
      </w:r>
    </w:p>
    <w:p w14:paraId="24438268" w14:textId="77777777" w:rsidR="00086732" w:rsidRDefault="00086732" w:rsidP="00086732">
      <w:pPr>
        <w:pStyle w:val="SourceCode"/>
      </w:pPr>
      <w:r>
        <w:t xml:space="preserve">    "age" : 45</w:t>
      </w:r>
    </w:p>
    <w:p w14:paraId="4CEEA546" w14:textId="77777777" w:rsidR="00086732" w:rsidRDefault="00086732" w:rsidP="00086732">
      <w:pPr>
        <w:pStyle w:val="SourceCode"/>
      </w:pPr>
      <w:r>
        <w:t>}</w:t>
      </w:r>
    </w:p>
    <w:p w14:paraId="7A4751EE" w14:textId="77777777" w:rsidR="00086732" w:rsidRDefault="00086732" w:rsidP="00086732">
      <w:pPr>
        <w:pStyle w:val="SourceCode"/>
      </w:pPr>
      <w:r>
        <w:t>{</w:t>
      </w:r>
    </w:p>
    <w:p w14:paraId="1D1F200F" w14:textId="77777777" w:rsidR="00086732" w:rsidRDefault="00086732" w:rsidP="00086732">
      <w:pPr>
        <w:pStyle w:val="SourceCode"/>
      </w:pPr>
      <w:r>
        <w:t xml:space="preserve">    "name" : "john",</w:t>
      </w:r>
    </w:p>
    <w:p w14:paraId="4E1D9805" w14:textId="77777777" w:rsidR="00086732" w:rsidRDefault="00086732" w:rsidP="00086732">
      <w:pPr>
        <w:pStyle w:val="SourceCode"/>
      </w:pPr>
      <w:r>
        <w:t xml:space="preserve">    "age" : 40</w:t>
      </w:r>
    </w:p>
    <w:p w14:paraId="605DD6F9" w14:textId="77777777" w:rsidR="00086732" w:rsidRDefault="00086732" w:rsidP="00086732">
      <w:pPr>
        <w:pStyle w:val="SourceCode"/>
      </w:pPr>
      <w:r>
        <w:t>}</w:t>
      </w:r>
    </w:p>
    <w:p w14:paraId="0B0D0286" w14:textId="77777777" w:rsidR="00086732" w:rsidRDefault="00086732" w:rsidP="00086732">
      <w:pPr>
        <w:pStyle w:val="SourceCode"/>
      </w:pPr>
      <w:r>
        <w:t>{</w:t>
      </w:r>
    </w:p>
    <w:p w14:paraId="0D269005" w14:textId="77777777" w:rsidR="00086732" w:rsidRDefault="00086732" w:rsidP="00086732">
      <w:pPr>
        <w:pStyle w:val="SourceCode"/>
      </w:pPr>
      <w:r>
        <w:t xml:space="preserve">    "name" : "dave",</w:t>
      </w:r>
    </w:p>
    <w:p w14:paraId="1B6FD248" w14:textId="77777777" w:rsidR="00086732" w:rsidRDefault="00086732" w:rsidP="00086732">
      <w:pPr>
        <w:pStyle w:val="SourceCode"/>
      </w:pPr>
      <w:r>
        <w:t xml:space="preserve">    "age" : 30</w:t>
      </w:r>
    </w:p>
    <w:p w14:paraId="2BE2CC0E" w14:textId="77777777" w:rsidR="00086732" w:rsidRDefault="00086732" w:rsidP="00086732">
      <w:pPr>
        <w:pStyle w:val="SourceCode"/>
      </w:pPr>
      <w:r>
        <w:t>}</w:t>
      </w:r>
    </w:p>
    <w:p w14:paraId="36BAFBE5" w14:textId="77777777" w:rsidR="00086732" w:rsidRDefault="00086732" w:rsidP="00086732"/>
    <w:p w14:paraId="3E5E4C9E" w14:textId="77777777" w:rsidR="00086732" w:rsidRDefault="00086732" w:rsidP="00086732">
      <w:pPr>
        <w:pStyle w:val="CodeExampleCode"/>
      </w:pPr>
      <w:r>
        <w:t>Pipeline</w:t>
      </w:r>
    </w:p>
    <w:p w14:paraId="5CA36BCB" w14:textId="77777777" w:rsidR="00E65294" w:rsidRDefault="00E65294" w:rsidP="00E65294">
      <w:pPr>
        <w:pStyle w:val="SourceCode"/>
      </w:pPr>
      <w:r>
        <w:t>db.ag.aggregate([</w:t>
      </w:r>
    </w:p>
    <w:p w14:paraId="046B317A" w14:textId="77777777" w:rsidR="00E65294" w:rsidRDefault="00E65294" w:rsidP="00E65294">
      <w:pPr>
        <w:pStyle w:val="SourceCode"/>
      </w:pPr>
      <w:r>
        <w:t xml:space="preserve">    {$sort: {name:1}}</w:t>
      </w:r>
    </w:p>
    <w:p w14:paraId="1F55C9EC" w14:textId="77777777" w:rsidR="00E65294" w:rsidRDefault="00E65294" w:rsidP="00E65294">
      <w:pPr>
        <w:pStyle w:val="SourceCode"/>
      </w:pPr>
      <w:r>
        <w:t>]</w:t>
      </w:r>
    </w:p>
    <w:p w14:paraId="7EC26628" w14:textId="393029D8" w:rsidR="00086732" w:rsidRPr="00103C0B" w:rsidRDefault="00E65294" w:rsidP="00E65294">
      <w:pPr>
        <w:pStyle w:val="SourceCode"/>
      </w:pPr>
      <w:r>
        <w:t>)</w:t>
      </w:r>
    </w:p>
    <w:p w14:paraId="02D5F762" w14:textId="77777777" w:rsidR="00086732" w:rsidRPr="008B112B" w:rsidRDefault="00086732" w:rsidP="00086732"/>
    <w:p w14:paraId="65801EF9" w14:textId="77777777" w:rsidR="00086732" w:rsidRDefault="00086732" w:rsidP="00086732">
      <w:pPr>
        <w:pStyle w:val="CodeExampleCode"/>
      </w:pPr>
      <w:r>
        <w:t>Result</w:t>
      </w:r>
    </w:p>
    <w:p w14:paraId="7C8335A5" w14:textId="77777777" w:rsidR="00E65294" w:rsidRDefault="00E65294" w:rsidP="00E65294">
      <w:pPr>
        <w:pStyle w:val="SourceCode"/>
      </w:pPr>
      <w:r>
        <w:t>{</w:t>
      </w:r>
    </w:p>
    <w:p w14:paraId="50ADF3BA" w14:textId="77777777" w:rsidR="00E65294" w:rsidRDefault="00E65294" w:rsidP="00E65294">
      <w:pPr>
        <w:pStyle w:val="SourceCode"/>
      </w:pPr>
      <w:r>
        <w:t xml:space="preserve">    "_id" : ObjectId("5fabfdd54b8b4ca47aa24726"),</w:t>
      </w:r>
    </w:p>
    <w:p w14:paraId="3C6BF8EB" w14:textId="77777777" w:rsidR="00E65294" w:rsidRDefault="00E65294" w:rsidP="00E65294">
      <w:pPr>
        <w:pStyle w:val="SourceCode"/>
      </w:pPr>
      <w:r>
        <w:t xml:space="preserve">    "name" : "dave",</w:t>
      </w:r>
    </w:p>
    <w:p w14:paraId="15391AC0" w14:textId="77777777" w:rsidR="00E65294" w:rsidRDefault="00E65294" w:rsidP="00E65294">
      <w:pPr>
        <w:pStyle w:val="SourceCode"/>
      </w:pPr>
      <w:r>
        <w:t xml:space="preserve">    "age" : 30</w:t>
      </w:r>
    </w:p>
    <w:p w14:paraId="4AC40740" w14:textId="77777777" w:rsidR="00E65294" w:rsidRDefault="00E65294" w:rsidP="00E65294">
      <w:pPr>
        <w:pStyle w:val="SourceCode"/>
      </w:pPr>
      <w:r>
        <w:t>}</w:t>
      </w:r>
    </w:p>
    <w:p w14:paraId="5D56F15F" w14:textId="77777777" w:rsidR="00E65294" w:rsidRDefault="00E65294" w:rsidP="00E65294">
      <w:pPr>
        <w:pStyle w:val="SourceCode"/>
      </w:pPr>
    </w:p>
    <w:p w14:paraId="46114F91" w14:textId="77777777" w:rsidR="00E65294" w:rsidRDefault="00E65294" w:rsidP="00E65294">
      <w:pPr>
        <w:pStyle w:val="SourceCode"/>
      </w:pPr>
      <w:r>
        <w:t>{</w:t>
      </w:r>
    </w:p>
    <w:p w14:paraId="21265335" w14:textId="77777777" w:rsidR="00E65294" w:rsidRDefault="00E65294" w:rsidP="00E65294">
      <w:pPr>
        <w:pStyle w:val="SourceCode"/>
      </w:pPr>
      <w:r>
        <w:t xml:space="preserve">    "_id" : ObjectId("5fabfdd54b8b4ca47aa24723"),</w:t>
      </w:r>
    </w:p>
    <w:p w14:paraId="5652D073" w14:textId="77777777" w:rsidR="00E65294" w:rsidRDefault="00E65294" w:rsidP="00E65294">
      <w:pPr>
        <w:pStyle w:val="SourceCode"/>
      </w:pPr>
      <w:r>
        <w:t xml:space="preserve">    "name" : "john",</w:t>
      </w:r>
    </w:p>
    <w:p w14:paraId="4213AE75" w14:textId="77777777" w:rsidR="00E65294" w:rsidRDefault="00E65294" w:rsidP="00E65294">
      <w:pPr>
        <w:pStyle w:val="SourceCode"/>
      </w:pPr>
      <w:r>
        <w:t xml:space="preserve">    "age" : 40</w:t>
      </w:r>
    </w:p>
    <w:p w14:paraId="0818A0D0" w14:textId="77777777" w:rsidR="00E65294" w:rsidRDefault="00E65294" w:rsidP="00E65294">
      <w:pPr>
        <w:pStyle w:val="SourceCode"/>
      </w:pPr>
      <w:r>
        <w:t>}</w:t>
      </w:r>
    </w:p>
    <w:p w14:paraId="33DE0B07" w14:textId="77777777" w:rsidR="00E65294" w:rsidRDefault="00E65294" w:rsidP="00E65294">
      <w:pPr>
        <w:pStyle w:val="SourceCode"/>
      </w:pPr>
    </w:p>
    <w:p w14:paraId="5AE45C3B" w14:textId="77777777" w:rsidR="00E65294" w:rsidRDefault="00E65294" w:rsidP="00E65294">
      <w:pPr>
        <w:pStyle w:val="SourceCode"/>
      </w:pPr>
      <w:r>
        <w:t>{</w:t>
      </w:r>
    </w:p>
    <w:p w14:paraId="05B3273E" w14:textId="77777777" w:rsidR="00E65294" w:rsidRDefault="00E65294" w:rsidP="00E65294">
      <w:pPr>
        <w:pStyle w:val="SourceCode"/>
      </w:pPr>
      <w:r>
        <w:t xml:space="preserve">    "_id" : ObjectId("5fabfdd54b8b4ca47aa24720"),</w:t>
      </w:r>
    </w:p>
    <w:p w14:paraId="44F526E7" w14:textId="77777777" w:rsidR="00E65294" w:rsidRDefault="00E65294" w:rsidP="00E65294">
      <w:pPr>
        <w:pStyle w:val="SourceCode"/>
      </w:pPr>
      <w:r>
        <w:t xml:space="preserve">    "name" : "kenny",</w:t>
      </w:r>
    </w:p>
    <w:p w14:paraId="0BE23A4C" w14:textId="77777777" w:rsidR="00E65294" w:rsidRDefault="00E65294" w:rsidP="00E65294">
      <w:pPr>
        <w:pStyle w:val="SourceCode"/>
      </w:pPr>
      <w:r>
        <w:t xml:space="preserve">    "age" : 45</w:t>
      </w:r>
    </w:p>
    <w:p w14:paraId="6B8C7DF1" w14:textId="00E328F0" w:rsidR="00086732" w:rsidRPr="005A16BC" w:rsidRDefault="00E65294" w:rsidP="00E65294">
      <w:pPr>
        <w:pStyle w:val="SourceCode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t>}</w:t>
      </w:r>
      <w:r w:rsidR="00086732">
        <w:br w:type="page"/>
      </w:r>
    </w:p>
    <w:p w14:paraId="65CB13D6" w14:textId="4CCA11D4" w:rsidR="00B00A2C" w:rsidRDefault="00B00A2C" w:rsidP="00B00A2C">
      <w:pPr>
        <w:pStyle w:val="Heading3"/>
      </w:pPr>
      <w:r>
        <w:lastRenderedPageBreak/>
        <w:t>Skip ($skip)</w:t>
      </w:r>
    </w:p>
    <w:p w14:paraId="07AB0433" w14:textId="77777777" w:rsidR="00C76DF9" w:rsidRDefault="00C76DF9" w:rsidP="00C76DF9">
      <w:pPr>
        <w:pStyle w:val="CodeExampleCode"/>
      </w:pPr>
      <w:r>
        <w:t>Input collection</w:t>
      </w:r>
    </w:p>
    <w:p w14:paraId="46CCDD63" w14:textId="77777777" w:rsidR="00C76DF9" w:rsidRDefault="00C76DF9" w:rsidP="00C76DF9">
      <w:pPr>
        <w:pStyle w:val="SourceCode"/>
      </w:pPr>
      <w:r>
        <w:t>{</w:t>
      </w:r>
    </w:p>
    <w:p w14:paraId="3C55F608" w14:textId="77777777" w:rsidR="00C76DF9" w:rsidRDefault="00C76DF9" w:rsidP="00C76DF9">
      <w:pPr>
        <w:pStyle w:val="SourceCode"/>
      </w:pPr>
      <w:r>
        <w:t xml:space="preserve">    "name" : "kenny",</w:t>
      </w:r>
    </w:p>
    <w:p w14:paraId="48CC6D4B" w14:textId="77777777" w:rsidR="00C76DF9" w:rsidRDefault="00C76DF9" w:rsidP="00C76DF9">
      <w:pPr>
        <w:pStyle w:val="SourceCode"/>
      </w:pPr>
      <w:r>
        <w:t xml:space="preserve">    "age" : 45</w:t>
      </w:r>
    </w:p>
    <w:p w14:paraId="6589AEA9" w14:textId="77777777" w:rsidR="00C76DF9" w:rsidRDefault="00C76DF9" w:rsidP="00C76DF9">
      <w:pPr>
        <w:pStyle w:val="SourceCode"/>
      </w:pPr>
      <w:r>
        <w:t>}</w:t>
      </w:r>
    </w:p>
    <w:p w14:paraId="6DFE701E" w14:textId="77777777" w:rsidR="00C76DF9" w:rsidRDefault="00C76DF9" w:rsidP="00C76DF9">
      <w:pPr>
        <w:pStyle w:val="SourceCode"/>
      </w:pPr>
      <w:r>
        <w:t>{</w:t>
      </w:r>
    </w:p>
    <w:p w14:paraId="55203039" w14:textId="77777777" w:rsidR="00C76DF9" w:rsidRDefault="00C76DF9" w:rsidP="00C76DF9">
      <w:pPr>
        <w:pStyle w:val="SourceCode"/>
      </w:pPr>
      <w:r>
        <w:t xml:space="preserve">    "name" : "john",</w:t>
      </w:r>
    </w:p>
    <w:p w14:paraId="4EE6E854" w14:textId="77777777" w:rsidR="00C76DF9" w:rsidRDefault="00C76DF9" w:rsidP="00C76DF9">
      <w:pPr>
        <w:pStyle w:val="SourceCode"/>
      </w:pPr>
      <w:r>
        <w:t xml:space="preserve">    "age" : 40</w:t>
      </w:r>
    </w:p>
    <w:p w14:paraId="0B6BAE65" w14:textId="77777777" w:rsidR="00C76DF9" w:rsidRDefault="00C76DF9" w:rsidP="00C76DF9">
      <w:pPr>
        <w:pStyle w:val="SourceCode"/>
      </w:pPr>
      <w:r>
        <w:t>}</w:t>
      </w:r>
    </w:p>
    <w:p w14:paraId="3D0DFDEE" w14:textId="77777777" w:rsidR="00C76DF9" w:rsidRDefault="00C76DF9" w:rsidP="00C76DF9">
      <w:pPr>
        <w:pStyle w:val="SourceCode"/>
      </w:pPr>
      <w:r>
        <w:t>{</w:t>
      </w:r>
    </w:p>
    <w:p w14:paraId="5CD377DD" w14:textId="77777777" w:rsidR="00C76DF9" w:rsidRDefault="00C76DF9" w:rsidP="00C76DF9">
      <w:pPr>
        <w:pStyle w:val="SourceCode"/>
      </w:pPr>
      <w:r>
        <w:t xml:space="preserve">    "name" : "dave",</w:t>
      </w:r>
    </w:p>
    <w:p w14:paraId="37AA4269" w14:textId="77777777" w:rsidR="00C76DF9" w:rsidRDefault="00C76DF9" w:rsidP="00C76DF9">
      <w:pPr>
        <w:pStyle w:val="SourceCode"/>
      </w:pPr>
      <w:r>
        <w:t xml:space="preserve">    "age" : 30</w:t>
      </w:r>
    </w:p>
    <w:p w14:paraId="19C289EB" w14:textId="77777777" w:rsidR="00C76DF9" w:rsidRDefault="00C76DF9" w:rsidP="00C76DF9">
      <w:pPr>
        <w:pStyle w:val="SourceCode"/>
      </w:pPr>
      <w:r>
        <w:t>}</w:t>
      </w:r>
    </w:p>
    <w:p w14:paraId="5731B2B1" w14:textId="77777777" w:rsidR="00C76DF9" w:rsidRDefault="00C76DF9" w:rsidP="00C76DF9">
      <w:pPr>
        <w:pStyle w:val="SourceCode"/>
      </w:pPr>
    </w:p>
    <w:p w14:paraId="28A12497" w14:textId="77777777" w:rsidR="00C76DF9" w:rsidRDefault="00C76DF9" w:rsidP="00C76DF9">
      <w:pPr>
        <w:pStyle w:val="CodeExampleCode"/>
      </w:pPr>
      <w:r>
        <w:t>Pipeline</w:t>
      </w:r>
    </w:p>
    <w:p w14:paraId="534E9FE6" w14:textId="77777777" w:rsidR="00BD68FF" w:rsidRDefault="00BD68FF" w:rsidP="00BD68FF">
      <w:pPr>
        <w:pStyle w:val="SourceCode"/>
      </w:pPr>
      <w:r>
        <w:t>db.ag.aggregate([</w:t>
      </w:r>
    </w:p>
    <w:p w14:paraId="0A592D80" w14:textId="77777777" w:rsidR="00BD68FF" w:rsidRDefault="00BD68FF" w:rsidP="00BD68FF">
      <w:pPr>
        <w:pStyle w:val="SourceCode"/>
      </w:pPr>
      <w:r>
        <w:t xml:space="preserve">    {$sort: {name:1}},</w:t>
      </w:r>
    </w:p>
    <w:p w14:paraId="1A332D0B" w14:textId="77777777" w:rsidR="00BD68FF" w:rsidRDefault="00BD68FF" w:rsidP="00DF7D3C">
      <w:pPr>
        <w:pStyle w:val="SourceCodeStrong"/>
      </w:pPr>
      <w:r>
        <w:t xml:space="preserve">    {$skip: 2}</w:t>
      </w:r>
    </w:p>
    <w:p w14:paraId="3853B28C" w14:textId="77777777" w:rsidR="00BD68FF" w:rsidRDefault="00BD68FF" w:rsidP="00BD68FF">
      <w:pPr>
        <w:pStyle w:val="SourceCode"/>
      </w:pPr>
      <w:r>
        <w:t>]</w:t>
      </w:r>
    </w:p>
    <w:p w14:paraId="1B61EA2E" w14:textId="7DF57D7F" w:rsidR="00C76DF9" w:rsidRPr="008B112B" w:rsidRDefault="00BD68FF" w:rsidP="00BD68FF">
      <w:pPr>
        <w:pStyle w:val="SourceCode"/>
      </w:pPr>
      <w:r>
        <w:t>)</w:t>
      </w:r>
    </w:p>
    <w:p w14:paraId="1661A62E" w14:textId="77777777" w:rsidR="00C76DF9" w:rsidRDefault="00C76DF9" w:rsidP="00C76DF9">
      <w:pPr>
        <w:pStyle w:val="CodeExampleCode"/>
      </w:pPr>
      <w:r>
        <w:t>Result</w:t>
      </w:r>
    </w:p>
    <w:p w14:paraId="5109157C" w14:textId="77777777" w:rsidR="00DF7D3C" w:rsidRDefault="00DF7D3C" w:rsidP="00DF7D3C">
      <w:pPr>
        <w:pStyle w:val="SourceCode"/>
      </w:pPr>
      <w:r>
        <w:t>{</w:t>
      </w:r>
    </w:p>
    <w:p w14:paraId="648A1F52" w14:textId="77777777" w:rsidR="00DF7D3C" w:rsidRDefault="00DF7D3C" w:rsidP="00DF7D3C">
      <w:pPr>
        <w:pStyle w:val="SourceCode"/>
      </w:pPr>
      <w:r>
        <w:t xml:space="preserve">    "_id" : ObjectId("5fabfdd54b8b4ca47aa24720"),</w:t>
      </w:r>
    </w:p>
    <w:p w14:paraId="21E06E7F" w14:textId="77777777" w:rsidR="00DF7D3C" w:rsidRDefault="00DF7D3C" w:rsidP="00DF7D3C">
      <w:pPr>
        <w:pStyle w:val="SourceCode"/>
      </w:pPr>
      <w:r>
        <w:t xml:space="preserve">    "name" : "kenny",</w:t>
      </w:r>
    </w:p>
    <w:p w14:paraId="39FBD295" w14:textId="77777777" w:rsidR="00DF7D3C" w:rsidRDefault="00DF7D3C" w:rsidP="00DF7D3C">
      <w:pPr>
        <w:pStyle w:val="SourceCode"/>
      </w:pPr>
      <w:r>
        <w:t xml:space="preserve">    "age" : 45</w:t>
      </w:r>
    </w:p>
    <w:p w14:paraId="56D21A40" w14:textId="0CCA6CCF" w:rsidR="00C76DF9" w:rsidRPr="005A16BC" w:rsidRDefault="00DF7D3C" w:rsidP="00DF7D3C">
      <w:pPr>
        <w:pStyle w:val="SourceCode"/>
        <w:rPr>
          <w:rFonts w:ascii="Times New Roman" w:eastAsia="Times New Roman" w:hAnsi="Times New Roman" w:cs="Times New Roman"/>
          <w:b/>
          <w:color w:val="auto"/>
          <w:spacing w:val="6"/>
          <w:szCs w:val="20"/>
        </w:rPr>
      </w:pPr>
      <w:r>
        <w:t>}</w:t>
      </w:r>
      <w:r w:rsidR="00C76DF9">
        <w:br w:type="page"/>
      </w:r>
    </w:p>
    <w:p w14:paraId="55C83DBD" w14:textId="1641D70E" w:rsidR="0076039F" w:rsidRDefault="0076039F" w:rsidP="0076039F">
      <w:pPr>
        <w:pStyle w:val="Heading3"/>
      </w:pPr>
      <w:r>
        <w:lastRenderedPageBreak/>
        <w:t>Limit ($</w:t>
      </w:r>
      <w:r w:rsidR="004F1F4D">
        <w:t>limit</w:t>
      </w:r>
      <w:r>
        <w:t>)</w:t>
      </w:r>
    </w:p>
    <w:p w14:paraId="7DF561C9" w14:textId="77777777" w:rsidR="0076039F" w:rsidRDefault="0076039F" w:rsidP="004F1F4D">
      <w:pPr>
        <w:pStyle w:val="CodeExampleCode"/>
      </w:pPr>
      <w:r>
        <w:t>Input collection</w:t>
      </w:r>
    </w:p>
    <w:p w14:paraId="49B54BF6" w14:textId="77777777" w:rsidR="0076039F" w:rsidRDefault="0076039F" w:rsidP="00991A54">
      <w:pPr>
        <w:pStyle w:val="SourceCode"/>
      </w:pPr>
      <w:r>
        <w:t>{</w:t>
      </w:r>
    </w:p>
    <w:p w14:paraId="4B300498" w14:textId="77777777" w:rsidR="0076039F" w:rsidRDefault="0076039F" w:rsidP="00991A54">
      <w:pPr>
        <w:pStyle w:val="SourceCode"/>
      </w:pPr>
      <w:r>
        <w:t xml:space="preserve">    "name" : "kenny",</w:t>
      </w:r>
    </w:p>
    <w:p w14:paraId="0C2D0819" w14:textId="77777777" w:rsidR="0076039F" w:rsidRDefault="0076039F" w:rsidP="00991A54">
      <w:pPr>
        <w:pStyle w:val="SourceCode"/>
      </w:pPr>
      <w:r>
        <w:t xml:space="preserve">    "age" : 45</w:t>
      </w:r>
    </w:p>
    <w:p w14:paraId="369C687F" w14:textId="77777777" w:rsidR="0076039F" w:rsidRDefault="0076039F" w:rsidP="00991A54">
      <w:pPr>
        <w:pStyle w:val="SourceCode"/>
      </w:pPr>
      <w:r>
        <w:t>}</w:t>
      </w:r>
    </w:p>
    <w:p w14:paraId="29619991" w14:textId="77777777" w:rsidR="0076039F" w:rsidRDefault="0076039F" w:rsidP="00991A54">
      <w:pPr>
        <w:pStyle w:val="SourceCode"/>
      </w:pPr>
      <w:r>
        <w:t>{</w:t>
      </w:r>
    </w:p>
    <w:p w14:paraId="204D29D1" w14:textId="77777777" w:rsidR="0076039F" w:rsidRDefault="0076039F" w:rsidP="00991A54">
      <w:pPr>
        <w:pStyle w:val="SourceCode"/>
      </w:pPr>
      <w:r>
        <w:t xml:space="preserve">    "name" : "john",</w:t>
      </w:r>
    </w:p>
    <w:p w14:paraId="4B49FE1B" w14:textId="77777777" w:rsidR="0076039F" w:rsidRDefault="0076039F" w:rsidP="00991A54">
      <w:pPr>
        <w:pStyle w:val="SourceCode"/>
      </w:pPr>
      <w:r>
        <w:t xml:space="preserve">    "age" : 40</w:t>
      </w:r>
    </w:p>
    <w:p w14:paraId="70A64113" w14:textId="77777777" w:rsidR="0076039F" w:rsidRDefault="0076039F" w:rsidP="00991A54">
      <w:pPr>
        <w:pStyle w:val="SourceCode"/>
      </w:pPr>
      <w:r>
        <w:t>}</w:t>
      </w:r>
    </w:p>
    <w:p w14:paraId="351B6BFE" w14:textId="77777777" w:rsidR="0076039F" w:rsidRDefault="0076039F" w:rsidP="00991A54">
      <w:pPr>
        <w:pStyle w:val="SourceCode"/>
      </w:pPr>
      <w:r>
        <w:t>{</w:t>
      </w:r>
    </w:p>
    <w:p w14:paraId="780AACF0" w14:textId="77777777" w:rsidR="0076039F" w:rsidRDefault="0076039F" w:rsidP="00991A54">
      <w:pPr>
        <w:pStyle w:val="SourceCode"/>
      </w:pPr>
      <w:r>
        <w:t xml:space="preserve">    "name" : "dave",</w:t>
      </w:r>
    </w:p>
    <w:p w14:paraId="4C995FD5" w14:textId="77777777" w:rsidR="0076039F" w:rsidRDefault="0076039F" w:rsidP="00991A54">
      <w:pPr>
        <w:pStyle w:val="SourceCode"/>
      </w:pPr>
      <w:r>
        <w:t xml:space="preserve">    "age" : 30</w:t>
      </w:r>
    </w:p>
    <w:p w14:paraId="32FE56E8" w14:textId="77777777" w:rsidR="0076039F" w:rsidRDefault="0076039F" w:rsidP="00991A54">
      <w:pPr>
        <w:pStyle w:val="SourceCode"/>
      </w:pPr>
      <w:r>
        <w:t>}</w:t>
      </w:r>
    </w:p>
    <w:p w14:paraId="6258C4AA" w14:textId="77777777" w:rsidR="0076039F" w:rsidRDefault="0076039F" w:rsidP="0076039F"/>
    <w:p w14:paraId="027DAB6B" w14:textId="77777777" w:rsidR="0076039F" w:rsidRDefault="0076039F" w:rsidP="004F1F4D">
      <w:pPr>
        <w:pStyle w:val="CodeExampleCode"/>
      </w:pPr>
      <w:r>
        <w:t>Pipeline</w:t>
      </w:r>
    </w:p>
    <w:p w14:paraId="2A25CC70" w14:textId="77777777" w:rsidR="0076039F" w:rsidRDefault="0076039F" w:rsidP="00991A54">
      <w:pPr>
        <w:pStyle w:val="SourceCode"/>
      </w:pPr>
      <w:r>
        <w:t>db.ag.aggregate([</w:t>
      </w:r>
    </w:p>
    <w:p w14:paraId="0720B0BF" w14:textId="77777777" w:rsidR="0076039F" w:rsidRDefault="0076039F" w:rsidP="00991A54">
      <w:pPr>
        <w:pStyle w:val="SourceCode"/>
      </w:pPr>
      <w:r>
        <w:t xml:space="preserve">    {$sort: {name:1}},</w:t>
      </w:r>
    </w:p>
    <w:p w14:paraId="0C294184" w14:textId="517F6B43" w:rsidR="0076039F" w:rsidRDefault="0076039F" w:rsidP="008468BE">
      <w:pPr>
        <w:pStyle w:val="SourceCodeStrong"/>
      </w:pPr>
      <w:r>
        <w:t xml:space="preserve">    {$</w:t>
      </w:r>
      <w:r w:rsidR="008468BE">
        <w:t>limit</w:t>
      </w:r>
      <w:r>
        <w:t>: 2}</w:t>
      </w:r>
    </w:p>
    <w:p w14:paraId="25C32C49" w14:textId="77777777" w:rsidR="0076039F" w:rsidRDefault="0076039F" w:rsidP="00991A54">
      <w:pPr>
        <w:pStyle w:val="SourceCode"/>
      </w:pPr>
      <w:r>
        <w:t>]</w:t>
      </w:r>
    </w:p>
    <w:p w14:paraId="4B86C35C" w14:textId="77777777" w:rsidR="0076039F" w:rsidRPr="008B112B" w:rsidRDefault="0076039F" w:rsidP="00991A54">
      <w:pPr>
        <w:pStyle w:val="SourceCode"/>
      </w:pPr>
      <w:r>
        <w:t>)</w:t>
      </w:r>
    </w:p>
    <w:p w14:paraId="0C018E45" w14:textId="77777777" w:rsidR="0076039F" w:rsidRDefault="0076039F" w:rsidP="004F1F4D">
      <w:pPr>
        <w:pStyle w:val="CodeExampleCode"/>
      </w:pPr>
      <w:r>
        <w:t>Result</w:t>
      </w:r>
    </w:p>
    <w:p w14:paraId="27067869" w14:textId="77777777" w:rsidR="008468BE" w:rsidRDefault="008468BE" w:rsidP="008468BE">
      <w:pPr>
        <w:pStyle w:val="SourceCode"/>
      </w:pPr>
      <w:r>
        <w:t>{</w:t>
      </w:r>
    </w:p>
    <w:p w14:paraId="3E461376" w14:textId="77777777" w:rsidR="008468BE" w:rsidRDefault="008468BE" w:rsidP="008468BE">
      <w:pPr>
        <w:pStyle w:val="SourceCode"/>
      </w:pPr>
      <w:r>
        <w:t xml:space="preserve">    "_id" : ObjectId("5fabfdd54b8b4ca47aa24726"),</w:t>
      </w:r>
    </w:p>
    <w:p w14:paraId="21656781" w14:textId="77777777" w:rsidR="008468BE" w:rsidRDefault="008468BE" w:rsidP="008468BE">
      <w:pPr>
        <w:pStyle w:val="SourceCode"/>
      </w:pPr>
      <w:r>
        <w:t xml:space="preserve">    "name" : "dave",</w:t>
      </w:r>
    </w:p>
    <w:p w14:paraId="4A40828D" w14:textId="77777777" w:rsidR="008468BE" w:rsidRDefault="008468BE" w:rsidP="008468BE">
      <w:pPr>
        <w:pStyle w:val="SourceCode"/>
      </w:pPr>
      <w:r>
        <w:t xml:space="preserve">    "age" : 30</w:t>
      </w:r>
    </w:p>
    <w:p w14:paraId="27DD2807" w14:textId="77777777" w:rsidR="008468BE" w:rsidRDefault="008468BE" w:rsidP="008468BE">
      <w:pPr>
        <w:pStyle w:val="SourceCode"/>
      </w:pPr>
      <w:r>
        <w:t>}</w:t>
      </w:r>
    </w:p>
    <w:p w14:paraId="6A554EFC" w14:textId="77777777" w:rsidR="008468BE" w:rsidRDefault="008468BE" w:rsidP="008468BE">
      <w:pPr>
        <w:pStyle w:val="SourceCode"/>
      </w:pPr>
    </w:p>
    <w:p w14:paraId="2D4541A2" w14:textId="77777777" w:rsidR="008468BE" w:rsidRDefault="008468BE" w:rsidP="008468BE">
      <w:pPr>
        <w:pStyle w:val="SourceCode"/>
      </w:pPr>
      <w:r>
        <w:t>{</w:t>
      </w:r>
    </w:p>
    <w:p w14:paraId="54F3AE8E" w14:textId="77777777" w:rsidR="008468BE" w:rsidRDefault="008468BE" w:rsidP="008468BE">
      <w:pPr>
        <w:pStyle w:val="SourceCode"/>
      </w:pPr>
      <w:r>
        <w:t xml:space="preserve">    "_id" : ObjectId("5fabfdd54b8b4ca47aa24723"),</w:t>
      </w:r>
    </w:p>
    <w:p w14:paraId="237C5B19" w14:textId="77777777" w:rsidR="008468BE" w:rsidRDefault="008468BE" w:rsidP="008468BE">
      <w:pPr>
        <w:pStyle w:val="SourceCode"/>
      </w:pPr>
      <w:r>
        <w:t xml:space="preserve">    "name" : "john",</w:t>
      </w:r>
    </w:p>
    <w:p w14:paraId="74BF9BEE" w14:textId="77777777" w:rsidR="008468BE" w:rsidRDefault="008468BE" w:rsidP="008468BE">
      <w:pPr>
        <w:pStyle w:val="SourceCode"/>
      </w:pPr>
      <w:r>
        <w:t xml:space="preserve">    "age" : 40</w:t>
      </w:r>
    </w:p>
    <w:p w14:paraId="576B0650" w14:textId="75CDEF18" w:rsidR="006642FA" w:rsidRDefault="008468BE" w:rsidP="008468BE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6642FA">
        <w:br w:type="page"/>
      </w:r>
    </w:p>
    <w:p w14:paraId="6BC4496B" w14:textId="5BAE29D7" w:rsidR="00D8695F" w:rsidRDefault="00D8695F" w:rsidP="00D8695F">
      <w:pPr>
        <w:pStyle w:val="Heading3"/>
      </w:pPr>
      <w:r>
        <w:lastRenderedPageBreak/>
        <w:t>Projecting ($project)</w:t>
      </w:r>
    </w:p>
    <w:p w14:paraId="4388136B" w14:textId="4E869D44" w:rsidR="00D8695F" w:rsidRDefault="00D8695F" w:rsidP="00D8695F">
      <w:pPr>
        <w:pStyle w:val="Heading4"/>
      </w:pPr>
      <w:r>
        <w:t>Simple</w:t>
      </w:r>
    </w:p>
    <w:p w14:paraId="1D4C19FD" w14:textId="1BEBABC9" w:rsidR="002543FC" w:rsidRPr="002543FC" w:rsidRDefault="002543FC" w:rsidP="002543FC">
      <w:r>
        <w:t xml:space="preserve">Note the use of $ to </w:t>
      </w:r>
      <w:r w:rsidR="00C14C08">
        <w:t xml:space="preserve">specify the value of the name field which we project to a field called firstName. </w:t>
      </w:r>
    </w:p>
    <w:p w14:paraId="644171C0" w14:textId="77777777" w:rsidR="00D8695F" w:rsidRDefault="00D8695F" w:rsidP="00D8695F">
      <w:pPr>
        <w:pStyle w:val="CodeExampleCode"/>
      </w:pPr>
      <w:r>
        <w:t>Input collection</w:t>
      </w:r>
    </w:p>
    <w:p w14:paraId="3DB5B189" w14:textId="77777777" w:rsidR="00D8695F" w:rsidRDefault="00D8695F" w:rsidP="00D15FA9">
      <w:pPr>
        <w:pStyle w:val="SourceCode"/>
      </w:pPr>
      <w:r>
        <w:t>{</w:t>
      </w:r>
    </w:p>
    <w:p w14:paraId="7E68A5FD" w14:textId="77777777" w:rsidR="00D8695F" w:rsidRDefault="00D8695F" w:rsidP="00D15FA9">
      <w:pPr>
        <w:pStyle w:val="SourceCode"/>
      </w:pPr>
      <w:r>
        <w:t xml:space="preserve">    "name" : "kenny",</w:t>
      </w:r>
    </w:p>
    <w:p w14:paraId="0FB4D738" w14:textId="77777777" w:rsidR="00D8695F" w:rsidRDefault="00D8695F" w:rsidP="00D15FA9">
      <w:pPr>
        <w:pStyle w:val="SourceCode"/>
      </w:pPr>
      <w:r>
        <w:t xml:space="preserve">    "age" : 45</w:t>
      </w:r>
    </w:p>
    <w:p w14:paraId="27B14002" w14:textId="77777777" w:rsidR="00D8695F" w:rsidRDefault="00D8695F" w:rsidP="00D15FA9">
      <w:pPr>
        <w:pStyle w:val="SourceCode"/>
      </w:pPr>
      <w:r>
        <w:t>}</w:t>
      </w:r>
    </w:p>
    <w:p w14:paraId="55F15D33" w14:textId="77777777" w:rsidR="00D8695F" w:rsidRDefault="00D8695F" w:rsidP="00D15FA9">
      <w:pPr>
        <w:pStyle w:val="SourceCode"/>
      </w:pPr>
      <w:r>
        <w:t>{</w:t>
      </w:r>
    </w:p>
    <w:p w14:paraId="27914A84" w14:textId="77777777" w:rsidR="00D8695F" w:rsidRDefault="00D8695F" w:rsidP="00D15FA9">
      <w:pPr>
        <w:pStyle w:val="SourceCode"/>
      </w:pPr>
      <w:r>
        <w:t xml:space="preserve">    "name" : "john",</w:t>
      </w:r>
    </w:p>
    <w:p w14:paraId="0BE46D64" w14:textId="77777777" w:rsidR="00D8695F" w:rsidRDefault="00D8695F" w:rsidP="00D15FA9">
      <w:pPr>
        <w:pStyle w:val="SourceCode"/>
      </w:pPr>
      <w:r>
        <w:t xml:space="preserve">    "age" : 40</w:t>
      </w:r>
    </w:p>
    <w:p w14:paraId="55455B16" w14:textId="77777777" w:rsidR="00D8695F" w:rsidRDefault="00D8695F" w:rsidP="00D15FA9">
      <w:pPr>
        <w:pStyle w:val="SourceCode"/>
      </w:pPr>
      <w:r>
        <w:t>}</w:t>
      </w:r>
    </w:p>
    <w:p w14:paraId="60C438F3" w14:textId="77777777" w:rsidR="00D8695F" w:rsidRDefault="00D8695F" w:rsidP="00D15FA9">
      <w:pPr>
        <w:pStyle w:val="SourceCode"/>
      </w:pPr>
      <w:r>
        <w:t>{</w:t>
      </w:r>
    </w:p>
    <w:p w14:paraId="62C9B9F0" w14:textId="77777777" w:rsidR="00D8695F" w:rsidRDefault="00D8695F" w:rsidP="00D15FA9">
      <w:pPr>
        <w:pStyle w:val="SourceCode"/>
      </w:pPr>
      <w:r>
        <w:t xml:space="preserve">    "name" : "dave",</w:t>
      </w:r>
    </w:p>
    <w:p w14:paraId="6FEF0919" w14:textId="77777777" w:rsidR="00D8695F" w:rsidRDefault="00D8695F" w:rsidP="00D15FA9">
      <w:pPr>
        <w:pStyle w:val="SourceCode"/>
      </w:pPr>
      <w:r>
        <w:t xml:space="preserve">    "age" : 30</w:t>
      </w:r>
    </w:p>
    <w:p w14:paraId="403CE6EA" w14:textId="77777777" w:rsidR="00D8695F" w:rsidRDefault="00D8695F" w:rsidP="00D15FA9">
      <w:pPr>
        <w:pStyle w:val="SourceCode"/>
      </w:pPr>
      <w:r>
        <w:t>}</w:t>
      </w:r>
    </w:p>
    <w:p w14:paraId="7B7368F5" w14:textId="77777777" w:rsidR="00D8695F" w:rsidRDefault="00D8695F" w:rsidP="00D8695F"/>
    <w:p w14:paraId="158E89ED" w14:textId="77777777" w:rsidR="00D8695F" w:rsidRDefault="00D8695F" w:rsidP="00D8695F">
      <w:pPr>
        <w:pStyle w:val="CodeExampleCode"/>
      </w:pPr>
      <w:r>
        <w:t>Pipeline</w:t>
      </w:r>
    </w:p>
    <w:p w14:paraId="60F6D743" w14:textId="77777777" w:rsidR="00F8359F" w:rsidRPr="00915AE8" w:rsidRDefault="00F8359F" w:rsidP="00915AE8">
      <w:pPr>
        <w:pStyle w:val="SourceCode"/>
      </w:pPr>
      <w:r w:rsidRPr="00915AE8">
        <w:t>db.ag.aggregate(</w:t>
      </w:r>
    </w:p>
    <w:p w14:paraId="78AD12CF" w14:textId="77777777" w:rsidR="00F8359F" w:rsidRPr="00915AE8" w:rsidRDefault="00F8359F" w:rsidP="00915AE8">
      <w:pPr>
        <w:pStyle w:val="SourceCode"/>
      </w:pPr>
      <w:r w:rsidRPr="00915AE8">
        <w:t xml:space="preserve">    [</w:t>
      </w:r>
    </w:p>
    <w:p w14:paraId="22B77780" w14:textId="77777777" w:rsidR="00F8359F" w:rsidRPr="00915AE8" w:rsidRDefault="00F8359F" w:rsidP="00915AE8">
      <w:pPr>
        <w:pStyle w:val="SourceCode"/>
      </w:pPr>
      <w:r w:rsidRPr="00915AE8">
        <w:t xml:space="preserve">        {$project : </w:t>
      </w:r>
    </w:p>
    <w:p w14:paraId="73703D58" w14:textId="77777777" w:rsidR="00F8359F" w:rsidRPr="00915AE8" w:rsidRDefault="00F8359F" w:rsidP="00915AE8">
      <w:pPr>
        <w:pStyle w:val="SourceCode"/>
      </w:pPr>
      <w:r w:rsidRPr="00915AE8">
        <w:t xml:space="preserve">            {</w:t>
      </w:r>
    </w:p>
    <w:p w14:paraId="33EE3CA0" w14:textId="77777777" w:rsidR="00F8359F" w:rsidRPr="00915AE8" w:rsidRDefault="00F8359F" w:rsidP="00915AE8">
      <w:pPr>
        <w:pStyle w:val="SourceCode"/>
      </w:pPr>
      <w:r w:rsidRPr="00915AE8">
        <w:t xml:space="preserve">                _id:0, </w:t>
      </w:r>
    </w:p>
    <w:p w14:paraId="55989014" w14:textId="77777777" w:rsidR="00F8359F" w:rsidRPr="00915AE8" w:rsidRDefault="00F8359F" w:rsidP="002543FC">
      <w:pPr>
        <w:pStyle w:val="SourceCodeStrong"/>
      </w:pPr>
      <w:r w:rsidRPr="00915AE8">
        <w:t xml:space="preserve">                firstName: "$name"</w:t>
      </w:r>
    </w:p>
    <w:p w14:paraId="58DC33D1" w14:textId="77777777" w:rsidR="00F8359F" w:rsidRPr="00915AE8" w:rsidRDefault="00F8359F" w:rsidP="00915AE8">
      <w:pPr>
        <w:pStyle w:val="SourceCode"/>
      </w:pPr>
      <w:r w:rsidRPr="00915AE8">
        <w:t xml:space="preserve">            }</w:t>
      </w:r>
    </w:p>
    <w:p w14:paraId="12BCCFFD" w14:textId="77777777" w:rsidR="00F8359F" w:rsidRPr="00915AE8" w:rsidRDefault="00F8359F" w:rsidP="00915AE8">
      <w:pPr>
        <w:pStyle w:val="SourceCode"/>
      </w:pPr>
      <w:r w:rsidRPr="00915AE8">
        <w:t xml:space="preserve">         }</w:t>
      </w:r>
    </w:p>
    <w:p w14:paraId="7083E86F" w14:textId="77777777" w:rsidR="00F8359F" w:rsidRPr="00915AE8" w:rsidRDefault="00F8359F" w:rsidP="00915AE8">
      <w:pPr>
        <w:pStyle w:val="SourceCode"/>
      </w:pPr>
      <w:r w:rsidRPr="00915AE8">
        <w:t xml:space="preserve">    ]</w:t>
      </w:r>
    </w:p>
    <w:p w14:paraId="33BE9C82" w14:textId="0F78EE20" w:rsidR="00D8695F" w:rsidRPr="00915AE8" w:rsidRDefault="00F8359F" w:rsidP="00915AE8">
      <w:pPr>
        <w:pStyle w:val="SourceCode"/>
      </w:pPr>
      <w:r w:rsidRPr="00915AE8">
        <w:t>)</w:t>
      </w:r>
    </w:p>
    <w:p w14:paraId="3286FE38" w14:textId="77777777" w:rsidR="00D8695F" w:rsidRDefault="00D8695F" w:rsidP="00D8695F">
      <w:pPr>
        <w:pStyle w:val="CodeExampleCode"/>
      </w:pPr>
      <w:r>
        <w:t>Result</w:t>
      </w:r>
    </w:p>
    <w:p w14:paraId="4886484B" w14:textId="77777777" w:rsidR="00915AE8" w:rsidRDefault="00915AE8" w:rsidP="00915AE8">
      <w:pPr>
        <w:pStyle w:val="SourceCode"/>
      </w:pPr>
      <w:r>
        <w:t>{</w:t>
      </w:r>
    </w:p>
    <w:p w14:paraId="629050B1" w14:textId="77777777" w:rsidR="00915AE8" w:rsidRDefault="00915AE8" w:rsidP="00915AE8">
      <w:pPr>
        <w:pStyle w:val="SourceCode"/>
      </w:pPr>
      <w:r>
        <w:t xml:space="preserve">    "firstName" : "kenny"</w:t>
      </w:r>
    </w:p>
    <w:p w14:paraId="55748245" w14:textId="77777777" w:rsidR="00915AE8" w:rsidRDefault="00915AE8" w:rsidP="00915AE8">
      <w:pPr>
        <w:pStyle w:val="SourceCode"/>
      </w:pPr>
      <w:r>
        <w:t>}</w:t>
      </w:r>
    </w:p>
    <w:p w14:paraId="34DF5D73" w14:textId="77777777" w:rsidR="00915AE8" w:rsidRDefault="00915AE8" w:rsidP="00915AE8">
      <w:pPr>
        <w:pStyle w:val="SourceCode"/>
      </w:pPr>
      <w:r>
        <w:t>{</w:t>
      </w:r>
    </w:p>
    <w:p w14:paraId="7810CF41" w14:textId="77777777" w:rsidR="00915AE8" w:rsidRDefault="00915AE8" w:rsidP="00915AE8">
      <w:pPr>
        <w:pStyle w:val="SourceCode"/>
      </w:pPr>
      <w:r>
        <w:t xml:space="preserve">    "firstName" : "john"</w:t>
      </w:r>
    </w:p>
    <w:p w14:paraId="37EBF696" w14:textId="77777777" w:rsidR="00915AE8" w:rsidRDefault="00915AE8" w:rsidP="00915AE8">
      <w:pPr>
        <w:pStyle w:val="SourceCode"/>
      </w:pPr>
      <w:r>
        <w:t>}</w:t>
      </w:r>
    </w:p>
    <w:p w14:paraId="725FA9A3" w14:textId="77777777" w:rsidR="00915AE8" w:rsidRDefault="00915AE8" w:rsidP="00915AE8">
      <w:pPr>
        <w:pStyle w:val="SourceCode"/>
      </w:pPr>
    </w:p>
    <w:p w14:paraId="08235773" w14:textId="77777777" w:rsidR="00915AE8" w:rsidRDefault="00915AE8" w:rsidP="00915AE8">
      <w:pPr>
        <w:pStyle w:val="SourceCode"/>
      </w:pPr>
      <w:r>
        <w:t>{</w:t>
      </w:r>
    </w:p>
    <w:p w14:paraId="4EDE877B" w14:textId="77777777" w:rsidR="00915AE8" w:rsidRDefault="00915AE8" w:rsidP="00915AE8">
      <w:pPr>
        <w:pStyle w:val="SourceCode"/>
      </w:pPr>
      <w:r>
        <w:t xml:space="preserve">    "firstName" : "dave"</w:t>
      </w:r>
    </w:p>
    <w:p w14:paraId="08C43F7D" w14:textId="4A005612" w:rsidR="00D8695F" w:rsidRDefault="00915AE8" w:rsidP="00915AE8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D8695F">
        <w:br w:type="page"/>
      </w:r>
      <w:r w:rsidR="00D8695F">
        <w:lastRenderedPageBreak/>
        <w:br w:type="page"/>
      </w:r>
    </w:p>
    <w:p w14:paraId="455E02D1" w14:textId="1BA0F42E" w:rsidR="000C3FE4" w:rsidRDefault="000C3FE4" w:rsidP="000C3FE4">
      <w:pPr>
        <w:pStyle w:val="Heading3"/>
      </w:pPr>
      <w:r>
        <w:lastRenderedPageBreak/>
        <w:t>Unwinding</w:t>
      </w:r>
      <w:r w:rsidR="004416D6">
        <w:t xml:space="preserve"> Arrays</w:t>
      </w:r>
    </w:p>
    <w:p w14:paraId="2708C83B" w14:textId="6D384F53" w:rsidR="001F3441" w:rsidRPr="001F3441" w:rsidRDefault="001F3441" w:rsidP="001F3441">
      <w:r>
        <w:t xml:space="preserve">We can unwind to flatten arrays. We take one document and create three </w:t>
      </w:r>
      <w:proofErr w:type="gramStart"/>
      <w:r>
        <w:t>results</w:t>
      </w:r>
      <w:proofErr w:type="gramEnd"/>
    </w:p>
    <w:p w14:paraId="509A0537" w14:textId="77777777" w:rsidR="00943D53" w:rsidRDefault="00943D53" w:rsidP="00943D53">
      <w:pPr>
        <w:pStyle w:val="CodeExampleCode"/>
      </w:pPr>
      <w:r>
        <w:t>Input collection</w:t>
      </w:r>
    </w:p>
    <w:p w14:paraId="6A0E08BF" w14:textId="77777777" w:rsidR="0073132A" w:rsidRDefault="0073132A" w:rsidP="0073132A">
      <w:pPr>
        <w:pStyle w:val="SourceCode"/>
      </w:pPr>
      <w:r>
        <w:t>{</w:t>
      </w:r>
    </w:p>
    <w:p w14:paraId="37727455" w14:textId="77777777" w:rsidR="0073132A" w:rsidRDefault="0073132A" w:rsidP="0073132A">
      <w:pPr>
        <w:pStyle w:val="SourceCode"/>
      </w:pPr>
      <w:r>
        <w:t xml:space="preserve">    "_id" : ObjectId("5faaa0eef70513dae155ffcf"),</w:t>
      </w:r>
    </w:p>
    <w:p w14:paraId="3CE5BEC4" w14:textId="77777777" w:rsidR="0073132A" w:rsidRDefault="0073132A" w:rsidP="0073132A">
      <w:pPr>
        <w:pStyle w:val="SourceCode"/>
      </w:pPr>
      <w:r>
        <w:t xml:space="preserve">    "firstname" : "kenny",</w:t>
      </w:r>
    </w:p>
    <w:p w14:paraId="54D42F88" w14:textId="77777777" w:rsidR="0073132A" w:rsidRDefault="0073132A" w:rsidP="0073132A">
      <w:pPr>
        <w:pStyle w:val="SourceCode"/>
      </w:pPr>
      <w:r>
        <w:t xml:space="preserve">    "secondname" : "wilson",</w:t>
      </w:r>
    </w:p>
    <w:p w14:paraId="6B305570" w14:textId="77777777" w:rsidR="0073132A" w:rsidRDefault="0073132A" w:rsidP="0073132A">
      <w:pPr>
        <w:pStyle w:val="SourceCode"/>
      </w:pPr>
      <w:r>
        <w:t xml:space="preserve">    "values" : [ </w:t>
      </w:r>
    </w:p>
    <w:p w14:paraId="384A8C25" w14:textId="77777777" w:rsidR="0073132A" w:rsidRDefault="0073132A" w:rsidP="0073132A">
      <w:pPr>
        <w:pStyle w:val="SourceCode"/>
      </w:pPr>
      <w:r>
        <w:t xml:space="preserve">        100, </w:t>
      </w:r>
    </w:p>
    <w:p w14:paraId="1EEF34FF" w14:textId="77777777" w:rsidR="0073132A" w:rsidRDefault="0073132A" w:rsidP="0073132A">
      <w:pPr>
        <w:pStyle w:val="SourceCode"/>
      </w:pPr>
      <w:r>
        <w:t xml:space="preserve">        200, </w:t>
      </w:r>
    </w:p>
    <w:p w14:paraId="59D0CE09" w14:textId="77777777" w:rsidR="0073132A" w:rsidRDefault="0073132A" w:rsidP="0073132A">
      <w:pPr>
        <w:pStyle w:val="SourceCode"/>
      </w:pPr>
      <w:r>
        <w:t xml:space="preserve">        300</w:t>
      </w:r>
    </w:p>
    <w:p w14:paraId="3A7D2056" w14:textId="77777777" w:rsidR="0073132A" w:rsidRDefault="0073132A" w:rsidP="0073132A">
      <w:pPr>
        <w:pStyle w:val="SourceCode"/>
      </w:pPr>
      <w:r>
        <w:t xml:space="preserve">    ]</w:t>
      </w:r>
    </w:p>
    <w:p w14:paraId="720F8880" w14:textId="67291E4F" w:rsidR="000C3FE4" w:rsidRDefault="0073132A" w:rsidP="0073132A">
      <w:pPr>
        <w:pStyle w:val="SourceCode"/>
      </w:pPr>
      <w:r>
        <w:t>}</w:t>
      </w:r>
    </w:p>
    <w:p w14:paraId="2F7CB09D" w14:textId="77777777" w:rsidR="00B12330" w:rsidRPr="000C3FE4" w:rsidRDefault="00B12330" w:rsidP="0073132A">
      <w:pPr>
        <w:pStyle w:val="SourceCode"/>
      </w:pPr>
    </w:p>
    <w:p w14:paraId="005C8B83" w14:textId="5D9050CC" w:rsidR="00B12330" w:rsidRDefault="00B12330" w:rsidP="00B12330">
      <w:pPr>
        <w:pStyle w:val="CodeExampleCode"/>
      </w:pPr>
      <w:r>
        <w:t>Pipeline</w:t>
      </w:r>
    </w:p>
    <w:p w14:paraId="282015D6" w14:textId="77777777" w:rsidR="00B12330" w:rsidRDefault="00B12330" w:rsidP="00B12330">
      <w:pPr>
        <w:pStyle w:val="SourceCode"/>
      </w:pPr>
      <w:r>
        <w:t>db.unwindexamples.aggregate([</w:t>
      </w:r>
    </w:p>
    <w:p w14:paraId="71F27CC5" w14:textId="77777777" w:rsidR="00B12330" w:rsidRDefault="00B12330" w:rsidP="00B12330">
      <w:pPr>
        <w:pStyle w:val="SourceCode"/>
      </w:pPr>
      <w:r>
        <w:t xml:space="preserve">    {$unwind: "$values"},</w:t>
      </w:r>
    </w:p>
    <w:p w14:paraId="7EA97D16" w14:textId="77777777" w:rsidR="00B12330" w:rsidRDefault="00B12330" w:rsidP="00B12330">
      <w:pPr>
        <w:pStyle w:val="SourceCode"/>
      </w:pPr>
      <w:r>
        <w:t xml:space="preserve">    {$project: {</w:t>
      </w:r>
    </w:p>
    <w:p w14:paraId="4730A802" w14:textId="77777777" w:rsidR="00B12330" w:rsidRDefault="00B12330" w:rsidP="00B12330">
      <w:pPr>
        <w:pStyle w:val="SourceCode"/>
      </w:pPr>
      <w:r>
        <w:t xml:space="preserve">        _id: 0,</w:t>
      </w:r>
    </w:p>
    <w:p w14:paraId="30AA27AC" w14:textId="77777777" w:rsidR="00B12330" w:rsidRDefault="00B12330" w:rsidP="00B12330">
      <w:pPr>
        <w:pStyle w:val="SourceCode"/>
      </w:pPr>
      <w:r>
        <w:t xml:space="preserve">        firstname : 1,</w:t>
      </w:r>
    </w:p>
    <w:p w14:paraId="0AC0CE40" w14:textId="77777777" w:rsidR="00B12330" w:rsidRDefault="00B12330" w:rsidP="00B12330">
      <w:pPr>
        <w:pStyle w:val="SourceCode"/>
      </w:pPr>
      <w:r>
        <w:t xml:space="preserve">        secondname: 1,</w:t>
      </w:r>
    </w:p>
    <w:p w14:paraId="21B51BC8" w14:textId="77777777" w:rsidR="00B12330" w:rsidRDefault="00B12330" w:rsidP="00B12330">
      <w:pPr>
        <w:pStyle w:val="SourceCode"/>
      </w:pPr>
      <w:r>
        <w:t xml:space="preserve">        value: "$values"</w:t>
      </w:r>
    </w:p>
    <w:p w14:paraId="3BF799C7" w14:textId="77777777" w:rsidR="00B12330" w:rsidRDefault="00B12330" w:rsidP="00B12330">
      <w:pPr>
        <w:pStyle w:val="SourceCode"/>
      </w:pPr>
      <w:r>
        <w:t xml:space="preserve">        }</w:t>
      </w:r>
    </w:p>
    <w:p w14:paraId="24D34422" w14:textId="77777777" w:rsidR="00B12330" w:rsidRDefault="00B12330" w:rsidP="00B12330">
      <w:pPr>
        <w:pStyle w:val="SourceCode"/>
      </w:pPr>
      <w:r>
        <w:t xml:space="preserve">    }    </w:t>
      </w:r>
    </w:p>
    <w:p w14:paraId="57E981D9" w14:textId="2A9B66D7" w:rsidR="00B12330" w:rsidRDefault="00B12330" w:rsidP="00B12330">
      <w:pPr>
        <w:pStyle w:val="SourceCode"/>
      </w:pPr>
      <w:r>
        <w:t>])</w:t>
      </w:r>
    </w:p>
    <w:p w14:paraId="26C520B2" w14:textId="77777777" w:rsidR="00E00626" w:rsidRDefault="00E00626" w:rsidP="00B12330">
      <w:pPr>
        <w:pStyle w:val="SourceCode"/>
      </w:pPr>
    </w:p>
    <w:p w14:paraId="46D044F3" w14:textId="41626920" w:rsidR="00E00626" w:rsidRDefault="00E00626" w:rsidP="00E00626">
      <w:pPr>
        <w:pStyle w:val="CodeExampleCode"/>
      </w:pPr>
      <w:r>
        <w:t>Result</w:t>
      </w:r>
    </w:p>
    <w:p w14:paraId="6F35C758" w14:textId="77777777" w:rsidR="00B71F38" w:rsidRDefault="00B71F38" w:rsidP="00B71F38">
      <w:pPr>
        <w:pStyle w:val="SourceCode"/>
      </w:pPr>
      <w:r>
        <w:t>/* 1 */</w:t>
      </w:r>
    </w:p>
    <w:p w14:paraId="7D2D62D1" w14:textId="77777777" w:rsidR="00B71F38" w:rsidRDefault="00B71F38" w:rsidP="00B71F38">
      <w:pPr>
        <w:pStyle w:val="SourceCode"/>
      </w:pPr>
      <w:r>
        <w:t>{</w:t>
      </w:r>
    </w:p>
    <w:p w14:paraId="5134E2D6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74EF0FC5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123CE537" w14:textId="77777777" w:rsidR="00B71F38" w:rsidRDefault="00B71F38" w:rsidP="00B71F38">
      <w:pPr>
        <w:pStyle w:val="SourceCode"/>
      </w:pPr>
      <w:r>
        <w:t xml:space="preserve">    "value" : 100</w:t>
      </w:r>
    </w:p>
    <w:p w14:paraId="45323124" w14:textId="77777777" w:rsidR="00B71F38" w:rsidRDefault="00B71F38" w:rsidP="00B71F38">
      <w:pPr>
        <w:pStyle w:val="SourceCode"/>
      </w:pPr>
      <w:r>
        <w:t>}</w:t>
      </w:r>
    </w:p>
    <w:p w14:paraId="31941AD4" w14:textId="77777777" w:rsidR="00B71F38" w:rsidRDefault="00B71F38" w:rsidP="00B71F38">
      <w:pPr>
        <w:pStyle w:val="SourceCode"/>
      </w:pPr>
    </w:p>
    <w:p w14:paraId="19D60E4F" w14:textId="77777777" w:rsidR="00B71F38" w:rsidRDefault="00B71F38" w:rsidP="00B71F38">
      <w:pPr>
        <w:pStyle w:val="SourceCode"/>
      </w:pPr>
      <w:r>
        <w:t>/* 2 */</w:t>
      </w:r>
    </w:p>
    <w:p w14:paraId="43EFB7A1" w14:textId="77777777" w:rsidR="00B71F38" w:rsidRDefault="00B71F38" w:rsidP="00B71F38">
      <w:pPr>
        <w:pStyle w:val="SourceCode"/>
      </w:pPr>
      <w:r>
        <w:t>{</w:t>
      </w:r>
    </w:p>
    <w:p w14:paraId="5E64678A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4CE500FC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086393F3" w14:textId="77777777" w:rsidR="00B71F38" w:rsidRDefault="00B71F38" w:rsidP="00B71F38">
      <w:pPr>
        <w:pStyle w:val="SourceCode"/>
      </w:pPr>
      <w:r>
        <w:t xml:space="preserve">    "value" : 200</w:t>
      </w:r>
    </w:p>
    <w:p w14:paraId="6F2F80EE" w14:textId="77777777" w:rsidR="00B71F38" w:rsidRDefault="00B71F38" w:rsidP="00B71F38">
      <w:pPr>
        <w:pStyle w:val="SourceCode"/>
      </w:pPr>
      <w:r>
        <w:t>}</w:t>
      </w:r>
    </w:p>
    <w:p w14:paraId="0C721862" w14:textId="77777777" w:rsidR="00B71F38" w:rsidRDefault="00B71F38" w:rsidP="00B71F38">
      <w:pPr>
        <w:pStyle w:val="SourceCode"/>
      </w:pPr>
    </w:p>
    <w:p w14:paraId="101E2D10" w14:textId="77777777" w:rsidR="00B71F38" w:rsidRDefault="00B71F38" w:rsidP="00B71F38">
      <w:pPr>
        <w:pStyle w:val="SourceCode"/>
      </w:pPr>
      <w:r>
        <w:t>/* 3 */</w:t>
      </w:r>
    </w:p>
    <w:p w14:paraId="70B380E6" w14:textId="77777777" w:rsidR="00B71F38" w:rsidRDefault="00B71F38" w:rsidP="00B71F38">
      <w:pPr>
        <w:pStyle w:val="SourceCode"/>
      </w:pPr>
      <w:r>
        <w:t>{</w:t>
      </w:r>
    </w:p>
    <w:p w14:paraId="3164D956" w14:textId="77777777" w:rsidR="00B71F38" w:rsidRDefault="00B71F38" w:rsidP="00B71F38">
      <w:pPr>
        <w:pStyle w:val="SourceCode"/>
      </w:pPr>
      <w:r>
        <w:t xml:space="preserve">    "firstname" : "kenny",</w:t>
      </w:r>
    </w:p>
    <w:p w14:paraId="04F293BC" w14:textId="77777777" w:rsidR="00B71F38" w:rsidRDefault="00B71F38" w:rsidP="00B71F38">
      <w:pPr>
        <w:pStyle w:val="SourceCode"/>
      </w:pPr>
      <w:r>
        <w:t xml:space="preserve">    "secondname" : "wilson",</w:t>
      </w:r>
    </w:p>
    <w:p w14:paraId="691A3E74" w14:textId="77777777" w:rsidR="00B71F38" w:rsidRDefault="00B71F38" w:rsidP="00B71F38">
      <w:pPr>
        <w:pStyle w:val="SourceCode"/>
      </w:pPr>
      <w:r>
        <w:t xml:space="preserve">    "value" : 300</w:t>
      </w:r>
    </w:p>
    <w:p w14:paraId="2579814F" w14:textId="2EDAD9F5" w:rsidR="00E00626" w:rsidRDefault="00B71F38" w:rsidP="00B71F38">
      <w:pPr>
        <w:pStyle w:val="SourceCode"/>
      </w:pPr>
      <w:r>
        <w:t>}</w:t>
      </w:r>
    </w:p>
    <w:p w14:paraId="0B94D1D2" w14:textId="77777777" w:rsidR="002A538B" w:rsidRDefault="002A538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68F0D87" w14:textId="4944FF38" w:rsidR="002A538B" w:rsidRDefault="00B97313" w:rsidP="002A538B">
      <w:pPr>
        <w:pStyle w:val="Heading3"/>
      </w:pPr>
      <w:r>
        <w:lastRenderedPageBreak/>
        <w:t xml:space="preserve">Array </w:t>
      </w:r>
      <w:r w:rsidR="00C42454">
        <w:t>Expressions</w:t>
      </w:r>
    </w:p>
    <w:p w14:paraId="76FFD531" w14:textId="72147466" w:rsidR="00C42454" w:rsidRDefault="00284270" w:rsidP="00284270">
      <w:pPr>
        <w:pStyle w:val="Heading4"/>
      </w:pPr>
      <w:r>
        <w:t>Filter</w:t>
      </w:r>
    </w:p>
    <w:p w14:paraId="15C258CE" w14:textId="040491B4" w:rsidR="00284270" w:rsidRPr="00284270" w:rsidRDefault="00284270" w:rsidP="00284270">
      <w:r>
        <w:t>Select a subset of array values based on a condition</w:t>
      </w:r>
      <w:r w:rsidR="00687E6D">
        <w:t xml:space="preserve">. Notice the use of double dollar </w:t>
      </w:r>
      <w:r w:rsidR="003346F6">
        <w:t xml:space="preserve">$$ to specify a variable in our expression. </w:t>
      </w:r>
    </w:p>
    <w:p w14:paraId="40822FE8" w14:textId="7E35C571" w:rsidR="005E078A" w:rsidRDefault="005E078A" w:rsidP="005E078A">
      <w:pPr>
        <w:pStyle w:val="CodeExampleCode"/>
      </w:pPr>
      <w:r>
        <w:t>Input collection</w:t>
      </w:r>
    </w:p>
    <w:p w14:paraId="34C8BD04" w14:textId="77777777" w:rsidR="00E53E56" w:rsidRDefault="00E53E56" w:rsidP="00E53E56">
      <w:pPr>
        <w:pStyle w:val="SourceCode"/>
      </w:pPr>
      <w:r>
        <w:t>{</w:t>
      </w:r>
    </w:p>
    <w:p w14:paraId="14080F08" w14:textId="77777777" w:rsidR="00E53E56" w:rsidRDefault="00E53E56" w:rsidP="00E53E56">
      <w:pPr>
        <w:pStyle w:val="SourceCode"/>
      </w:pPr>
      <w:r>
        <w:t xml:space="preserve">    "_id" : ObjectId("5faaa0eef70513dae155ffcf"),</w:t>
      </w:r>
    </w:p>
    <w:p w14:paraId="143571D0" w14:textId="77777777" w:rsidR="00E53E56" w:rsidRDefault="00E53E56" w:rsidP="00E53E56">
      <w:pPr>
        <w:pStyle w:val="SourceCode"/>
      </w:pPr>
      <w:r>
        <w:t xml:space="preserve">    "firstname" : "kenny",</w:t>
      </w:r>
    </w:p>
    <w:p w14:paraId="615BEC1D" w14:textId="77777777" w:rsidR="00E53E56" w:rsidRDefault="00E53E56" w:rsidP="00E53E56">
      <w:pPr>
        <w:pStyle w:val="SourceCode"/>
      </w:pPr>
      <w:r>
        <w:t xml:space="preserve">    "secondname" : "wilson",</w:t>
      </w:r>
    </w:p>
    <w:p w14:paraId="41FF152B" w14:textId="0E448CFE" w:rsidR="00E53E56" w:rsidRDefault="00E53E56" w:rsidP="00411EB2">
      <w:pPr>
        <w:pStyle w:val="SourceCode"/>
      </w:pPr>
      <w:r>
        <w:t xml:space="preserve">    "values" : [100, 200, 300]</w:t>
      </w:r>
    </w:p>
    <w:p w14:paraId="6FE46E0B" w14:textId="7D26460B" w:rsidR="008A25D4" w:rsidRDefault="00E53E56" w:rsidP="00E53E56">
      <w:pPr>
        <w:pStyle w:val="SourceCode"/>
      </w:pPr>
      <w:r>
        <w:t>}</w:t>
      </w:r>
    </w:p>
    <w:p w14:paraId="405A098F" w14:textId="77777777" w:rsidR="00DA15EB" w:rsidRDefault="00DA15EB" w:rsidP="00E53E56">
      <w:pPr>
        <w:pStyle w:val="SourceCode"/>
      </w:pPr>
    </w:p>
    <w:p w14:paraId="5D74B610" w14:textId="1E614D27" w:rsidR="005E078A" w:rsidRDefault="005E078A" w:rsidP="005E078A">
      <w:pPr>
        <w:pStyle w:val="CodeExampleCode"/>
      </w:pPr>
      <w:r>
        <w:t>Pipeline</w:t>
      </w:r>
    </w:p>
    <w:p w14:paraId="4EB68871" w14:textId="77777777" w:rsidR="000E47B3" w:rsidRPr="000E47B3" w:rsidRDefault="000E47B3" w:rsidP="000E47B3">
      <w:pPr>
        <w:pStyle w:val="SourceCode"/>
      </w:pPr>
      <w:r w:rsidRPr="000E47B3">
        <w:t>db.unwindexamples.aggregate([</w:t>
      </w:r>
    </w:p>
    <w:p w14:paraId="4B9D4186" w14:textId="77777777" w:rsidR="000E47B3" w:rsidRPr="000E47B3" w:rsidRDefault="000E47B3" w:rsidP="000E47B3">
      <w:pPr>
        <w:pStyle w:val="SourceCode"/>
      </w:pPr>
      <w:r w:rsidRPr="000E47B3">
        <w:t xml:space="preserve">    {</w:t>
      </w:r>
    </w:p>
    <w:p w14:paraId="6AE78FCA" w14:textId="77777777" w:rsidR="000E47B3" w:rsidRPr="000E47B3" w:rsidRDefault="000E47B3" w:rsidP="000E47B3">
      <w:pPr>
        <w:pStyle w:val="SourceCode"/>
      </w:pPr>
      <w:r w:rsidRPr="000E47B3">
        <w:t xml:space="preserve">        $project: </w:t>
      </w:r>
    </w:p>
    <w:p w14:paraId="5084179E" w14:textId="77777777" w:rsidR="000E47B3" w:rsidRPr="000E47B3" w:rsidRDefault="000E47B3" w:rsidP="000E47B3">
      <w:pPr>
        <w:pStyle w:val="SourceCode"/>
      </w:pPr>
      <w:r w:rsidRPr="000E47B3">
        <w:t xml:space="preserve">        {</w:t>
      </w:r>
    </w:p>
    <w:p w14:paraId="768ADD24" w14:textId="77777777" w:rsidR="000E47B3" w:rsidRPr="000E47B3" w:rsidRDefault="000E47B3" w:rsidP="000E47B3">
      <w:pPr>
        <w:pStyle w:val="SourceCode"/>
      </w:pPr>
      <w:r w:rsidRPr="000E47B3">
        <w:t xml:space="preserve">            _id:0,</w:t>
      </w:r>
    </w:p>
    <w:p w14:paraId="485298A0" w14:textId="77777777" w:rsidR="000E47B3" w:rsidRPr="000E47B3" w:rsidRDefault="000E47B3" w:rsidP="000E47B3">
      <w:pPr>
        <w:pStyle w:val="SourceCode"/>
      </w:pPr>
      <w:r w:rsidRPr="000E47B3">
        <w:t xml:space="preserve">            secondname:1,</w:t>
      </w:r>
    </w:p>
    <w:p w14:paraId="23B6175B" w14:textId="77777777" w:rsidR="000E47B3" w:rsidRPr="000E47B3" w:rsidRDefault="000E47B3" w:rsidP="000E47B3">
      <w:pPr>
        <w:pStyle w:val="SourceCode"/>
      </w:pPr>
      <w:r w:rsidRPr="000E47B3">
        <w:t xml:space="preserve">            vals: </w:t>
      </w:r>
    </w:p>
    <w:p w14:paraId="1BAAC0BF" w14:textId="77777777" w:rsidR="000E47B3" w:rsidRPr="000E47B3" w:rsidRDefault="000E47B3" w:rsidP="000E47B3">
      <w:pPr>
        <w:pStyle w:val="SourceCode"/>
      </w:pPr>
      <w:r w:rsidRPr="000E47B3">
        <w:t xml:space="preserve">            { </w:t>
      </w:r>
    </w:p>
    <w:p w14:paraId="00B12C31" w14:textId="77777777" w:rsidR="000E47B3" w:rsidRPr="000E47B3" w:rsidRDefault="000E47B3" w:rsidP="000E47B3">
      <w:pPr>
        <w:pStyle w:val="SourceCodeStrong"/>
      </w:pPr>
      <w:r w:rsidRPr="000E47B3">
        <w:t xml:space="preserve">                $filter: </w:t>
      </w:r>
    </w:p>
    <w:p w14:paraId="27F90E3F" w14:textId="77777777" w:rsidR="000E47B3" w:rsidRPr="000E47B3" w:rsidRDefault="000E47B3" w:rsidP="000E47B3">
      <w:pPr>
        <w:pStyle w:val="SourceCodeStrong"/>
      </w:pPr>
      <w:r w:rsidRPr="000E47B3">
        <w:t xml:space="preserve">                {</w:t>
      </w:r>
    </w:p>
    <w:p w14:paraId="18A45471" w14:textId="77777777" w:rsidR="000E47B3" w:rsidRPr="000E47B3" w:rsidRDefault="000E47B3" w:rsidP="000E47B3">
      <w:pPr>
        <w:pStyle w:val="SourceCodeStrong"/>
      </w:pPr>
      <w:r w:rsidRPr="000E47B3">
        <w:t xml:space="preserve">                    input: "$values",</w:t>
      </w:r>
    </w:p>
    <w:p w14:paraId="734831F3" w14:textId="77777777" w:rsidR="000E47B3" w:rsidRPr="000E47B3" w:rsidRDefault="000E47B3" w:rsidP="000E47B3">
      <w:pPr>
        <w:pStyle w:val="SourceCodeStrong"/>
      </w:pPr>
      <w:r w:rsidRPr="000E47B3">
        <w:t xml:space="preserve">                    as: "val",</w:t>
      </w:r>
    </w:p>
    <w:p w14:paraId="33B136FE" w14:textId="77777777" w:rsidR="000E47B3" w:rsidRPr="000E47B3" w:rsidRDefault="000E47B3" w:rsidP="000E47B3">
      <w:pPr>
        <w:pStyle w:val="SourceCodeStrong"/>
      </w:pPr>
      <w:r w:rsidRPr="000E47B3">
        <w:t xml:space="preserve">                    cond: {$gte : ["$$val", 200]}</w:t>
      </w:r>
    </w:p>
    <w:p w14:paraId="30978C4F" w14:textId="77777777" w:rsidR="000E47B3" w:rsidRPr="000E47B3" w:rsidRDefault="000E47B3" w:rsidP="000E47B3">
      <w:pPr>
        <w:pStyle w:val="SourceCodeStrong"/>
      </w:pPr>
      <w:r w:rsidRPr="000E47B3">
        <w:t xml:space="preserve">                }</w:t>
      </w:r>
    </w:p>
    <w:p w14:paraId="40EE8AF7" w14:textId="77777777" w:rsidR="000E47B3" w:rsidRPr="000E47B3" w:rsidRDefault="000E47B3" w:rsidP="000E47B3">
      <w:pPr>
        <w:pStyle w:val="SourceCode"/>
      </w:pPr>
      <w:r w:rsidRPr="000E47B3">
        <w:t xml:space="preserve">            }</w:t>
      </w:r>
    </w:p>
    <w:p w14:paraId="1A55FE86" w14:textId="77777777" w:rsidR="000E47B3" w:rsidRPr="000E47B3" w:rsidRDefault="000E47B3" w:rsidP="000E47B3">
      <w:pPr>
        <w:pStyle w:val="SourceCode"/>
      </w:pPr>
      <w:r w:rsidRPr="000E47B3">
        <w:t xml:space="preserve">        }</w:t>
      </w:r>
    </w:p>
    <w:p w14:paraId="70121785" w14:textId="77777777" w:rsidR="000E47B3" w:rsidRPr="000E47B3" w:rsidRDefault="000E47B3" w:rsidP="000E47B3">
      <w:pPr>
        <w:pStyle w:val="SourceCode"/>
      </w:pPr>
      <w:r w:rsidRPr="000E47B3">
        <w:t xml:space="preserve">    }</w:t>
      </w:r>
    </w:p>
    <w:p w14:paraId="15D98C97" w14:textId="58AEE6B0" w:rsidR="00E53E56" w:rsidRDefault="000E47B3" w:rsidP="000E47B3">
      <w:pPr>
        <w:pStyle w:val="SourceCode"/>
      </w:pPr>
      <w:r w:rsidRPr="000E47B3">
        <w:t>])</w:t>
      </w:r>
    </w:p>
    <w:p w14:paraId="48D4CB99" w14:textId="77777777" w:rsidR="000E47B3" w:rsidRPr="000E47B3" w:rsidRDefault="000E47B3" w:rsidP="000E47B3">
      <w:pPr>
        <w:pStyle w:val="SourceCode"/>
      </w:pPr>
    </w:p>
    <w:p w14:paraId="61797B65" w14:textId="77777777" w:rsidR="005E078A" w:rsidRDefault="005E078A" w:rsidP="005E078A">
      <w:pPr>
        <w:pStyle w:val="CodeExampleCode"/>
      </w:pPr>
      <w:r>
        <w:t>Result</w:t>
      </w:r>
    </w:p>
    <w:p w14:paraId="29142D1B" w14:textId="77777777" w:rsidR="00D0538E" w:rsidRDefault="00D0538E" w:rsidP="00D0538E">
      <w:pPr>
        <w:pStyle w:val="SourceCode"/>
      </w:pPr>
      <w:r>
        <w:t>{</w:t>
      </w:r>
    </w:p>
    <w:p w14:paraId="06133549" w14:textId="77777777" w:rsidR="00D0538E" w:rsidRDefault="00D0538E" w:rsidP="00D0538E">
      <w:pPr>
        <w:pStyle w:val="SourceCode"/>
      </w:pPr>
      <w:r>
        <w:t xml:space="preserve">    "secondname" : "wilson",</w:t>
      </w:r>
    </w:p>
    <w:p w14:paraId="29EFE825" w14:textId="77777777" w:rsidR="00D0538E" w:rsidRDefault="00D0538E" w:rsidP="00D0538E">
      <w:pPr>
        <w:pStyle w:val="SourceCode"/>
      </w:pPr>
      <w:r>
        <w:t xml:space="preserve">    "vals" : [ </w:t>
      </w:r>
    </w:p>
    <w:p w14:paraId="73A996E0" w14:textId="77777777" w:rsidR="00D0538E" w:rsidRDefault="00D0538E" w:rsidP="00D0538E">
      <w:pPr>
        <w:pStyle w:val="SourceCode"/>
      </w:pPr>
      <w:r>
        <w:t xml:space="preserve">        200, </w:t>
      </w:r>
    </w:p>
    <w:p w14:paraId="4C0DFB7F" w14:textId="77777777" w:rsidR="00D0538E" w:rsidRDefault="00D0538E" w:rsidP="00D0538E">
      <w:pPr>
        <w:pStyle w:val="SourceCode"/>
      </w:pPr>
      <w:r>
        <w:t xml:space="preserve">        300</w:t>
      </w:r>
    </w:p>
    <w:p w14:paraId="4F76152C" w14:textId="77777777" w:rsidR="00D0538E" w:rsidRDefault="00D0538E" w:rsidP="00D0538E">
      <w:pPr>
        <w:pStyle w:val="SourceCode"/>
      </w:pPr>
      <w:r>
        <w:t xml:space="preserve">    ]</w:t>
      </w:r>
    </w:p>
    <w:p w14:paraId="6CD21939" w14:textId="00171141" w:rsidR="005E078A" w:rsidRDefault="00D0538E" w:rsidP="00D0538E">
      <w:pPr>
        <w:pStyle w:val="SourceCode"/>
      </w:pPr>
      <w:r>
        <w:t>}</w:t>
      </w:r>
    </w:p>
    <w:p w14:paraId="779FF81E" w14:textId="77777777" w:rsidR="00760CA7" w:rsidRDefault="00760CA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D1C0F80" w14:textId="37D8632F" w:rsidR="001A27CC" w:rsidRDefault="00E023F2" w:rsidP="001A27CC">
      <w:pPr>
        <w:pStyle w:val="Heading4"/>
      </w:pPr>
      <w:proofErr w:type="spellStart"/>
      <w:r>
        <w:lastRenderedPageBreak/>
        <w:t>arrayElemAt</w:t>
      </w:r>
      <w:proofErr w:type="spellEnd"/>
    </w:p>
    <w:p w14:paraId="0361E6DB" w14:textId="1345452C" w:rsidR="00E023F2" w:rsidRPr="00E023F2" w:rsidRDefault="00E023F2" w:rsidP="00E023F2">
      <w:r>
        <w:t xml:space="preserve">Specify particular </w:t>
      </w:r>
      <w:r w:rsidR="00DC17AB">
        <w:t xml:space="preserve">elements within an </w:t>
      </w:r>
      <w:proofErr w:type="gramStart"/>
      <w:r w:rsidR="00DC17AB">
        <w:t>array</w:t>
      </w:r>
      <w:proofErr w:type="gramEnd"/>
    </w:p>
    <w:p w14:paraId="3B9FB7EA" w14:textId="77777777" w:rsidR="001A27CC" w:rsidRDefault="001A27CC" w:rsidP="001A27CC">
      <w:pPr>
        <w:pStyle w:val="CodeExampleCode"/>
      </w:pPr>
      <w:r>
        <w:t>Input collection</w:t>
      </w:r>
    </w:p>
    <w:p w14:paraId="2003FC02" w14:textId="77777777" w:rsidR="00541DE6" w:rsidRDefault="00541DE6" w:rsidP="00541DE6">
      <w:pPr>
        <w:pStyle w:val="SourceCode"/>
      </w:pPr>
      <w:r>
        <w:t>{</w:t>
      </w:r>
    </w:p>
    <w:p w14:paraId="53E78FA6" w14:textId="77777777" w:rsidR="00541DE6" w:rsidRDefault="00541DE6" w:rsidP="00541DE6">
      <w:pPr>
        <w:pStyle w:val="SourceCode"/>
      </w:pPr>
      <w:r>
        <w:t xml:space="preserve">    "firstname" : "kenny",</w:t>
      </w:r>
    </w:p>
    <w:p w14:paraId="757EB29C" w14:textId="77777777" w:rsidR="00541DE6" w:rsidRDefault="00541DE6" w:rsidP="00541DE6">
      <w:pPr>
        <w:pStyle w:val="SourceCode"/>
      </w:pPr>
      <w:r>
        <w:t xml:space="preserve">    "secondname" : "wilson",</w:t>
      </w:r>
    </w:p>
    <w:p w14:paraId="18970CAD" w14:textId="77777777" w:rsidR="00541DE6" w:rsidRDefault="00541DE6" w:rsidP="00541DE6">
      <w:pPr>
        <w:pStyle w:val="SourceCode"/>
      </w:pPr>
      <w:r>
        <w:t xml:space="preserve">    "age" : 46,</w:t>
      </w:r>
    </w:p>
    <w:p w14:paraId="75CE0204" w14:textId="77777777" w:rsidR="00541DE6" w:rsidRDefault="00541DE6" w:rsidP="00541DE6">
      <w:pPr>
        <w:pStyle w:val="SourceCode"/>
      </w:pPr>
      <w:r>
        <w:t xml:space="preserve">    "values" : [ </w:t>
      </w:r>
    </w:p>
    <w:p w14:paraId="7B3043FE" w14:textId="77777777" w:rsidR="00541DE6" w:rsidRDefault="00541DE6" w:rsidP="00541DE6">
      <w:pPr>
        <w:pStyle w:val="SourceCode"/>
      </w:pPr>
      <w:r>
        <w:t xml:space="preserve">        100, </w:t>
      </w:r>
    </w:p>
    <w:p w14:paraId="05AD60E3" w14:textId="77777777" w:rsidR="00541DE6" w:rsidRDefault="00541DE6" w:rsidP="00541DE6">
      <w:pPr>
        <w:pStyle w:val="SourceCode"/>
      </w:pPr>
      <w:r>
        <w:t xml:space="preserve">        50, </w:t>
      </w:r>
    </w:p>
    <w:p w14:paraId="676A9072" w14:textId="77777777" w:rsidR="00541DE6" w:rsidRDefault="00541DE6" w:rsidP="00541DE6">
      <w:pPr>
        <w:pStyle w:val="SourceCode"/>
      </w:pPr>
      <w:r>
        <w:t xml:space="preserve">        200, </w:t>
      </w:r>
    </w:p>
    <w:p w14:paraId="7E345727" w14:textId="77777777" w:rsidR="00541DE6" w:rsidRDefault="00541DE6" w:rsidP="00541DE6">
      <w:pPr>
        <w:pStyle w:val="SourceCode"/>
      </w:pPr>
      <w:r>
        <w:t xml:space="preserve">        500, </w:t>
      </w:r>
    </w:p>
    <w:p w14:paraId="39006908" w14:textId="77777777" w:rsidR="00541DE6" w:rsidRDefault="00541DE6" w:rsidP="00541DE6">
      <w:pPr>
        <w:pStyle w:val="SourceCode"/>
      </w:pPr>
      <w:r>
        <w:t xml:space="preserve">        300</w:t>
      </w:r>
    </w:p>
    <w:p w14:paraId="5FCA271B" w14:textId="77777777" w:rsidR="00541DE6" w:rsidRDefault="00541DE6" w:rsidP="00541DE6">
      <w:pPr>
        <w:pStyle w:val="SourceCode"/>
      </w:pPr>
      <w:r>
        <w:t xml:space="preserve">    ]</w:t>
      </w:r>
    </w:p>
    <w:p w14:paraId="694B106C" w14:textId="77777777" w:rsidR="00541DE6" w:rsidRDefault="00541DE6" w:rsidP="00541DE6">
      <w:pPr>
        <w:pStyle w:val="SourceCode"/>
      </w:pPr>
      <w:r>
        <w:t>}</w:t>
      </w:r>
    </w:p>
    <w:p w14:paraId="7FC1E25C" w14:textId="77777777" w:rsidR="00541DE6" w:rsidRDefault="00541DE6" w:rsidP="00541DE6">
      <w:pPr>
        <w:pStyle w:val="SourceCode"/>
      </w:pPr>
    </w:p>
    <w:p w14:paraId="00934E63" w14:textId="77777777" w:rsidR="00541DE6" w:rsidRDefault="00541DE6" w:rsidP="00541DE6">
      <w:pPr>
        <w:pStyle w:val="SourceCode"/>
      </w:pPr>
      <w:r>
        <w:t>{</w:t>
      </w:r>
    </w:p>
    <w:p w14:paraId="2E32E9DB" w14:textId="77777777" w:rsidR="00541DE6" w:rsidRDefault="00541DE6" w:rsidP="00541DE6">
      <w:pPr>
        <w:pStyle w:val="SourceCode"/>
      </w:pPr>
      <w:r>
        <w:t xml:space="preserve">    "firstname" : "jari",</w:t>
      </w:r>
    </w:p>
    <w:p w14:paraId="724251BF" w14:textId="77777777" w:rsidR="00541DE6" w:rsidRDefault="00541DE6" w:rsidP="00541DE6">
      <w:pPr>
        <w:pStyle w:val="SourceCode"/>
      </w:pPr>
      <w:r>
        <w:t xml:space="preserve">    "secondname" : "litmanen",</w:t>
      </w:r>
    </w:p>
    <w:p w14:paraId="7546F3E6" w14:textId="77777777" w:rsidR="00541DE6" w:rsidRDefault="00541DE6" w:rsidP="00541DE6">
      <w:pPr>
        <w:pStyle w:val="SourceCode"/>
      </w:pPr>
      <w:r>
        <w:t xml:space="preserve">    "age" : 35,</w:t>
      </w:r>
    </w:p>
    <w:p w14:paraId="3E07A92E" w14:textId="77777777" w:rsidR="00541DE6" w:rsidRDefault="00541DE6" w:rsidP="00541DE6">
      <w:pPr>
        <w:pStyle w:val="SourceCode"/>
      </w:pPr>
      <w:r>
        <w:t xml:space="preserve">    "values" : [ </w:t>
      </w:r>
    </w:p>
    <w:p w14:paraId="46F20F78" w14:textId="77777777" w:rsidR="00541DE6" w:rsidRDefault="00541DE6" w:rsidP="00541DE6">
      <w:pPr>
        <w:pStyle w:val="SourceCode"/>
      </w:pPr>
      <w:r>
        <w:t xml:space="preserve">        10, </w:t>
      </w:r>
    </w:p>
    <w:p w14:paraId="4F484C8E" w14:textId="77777777" w:rsidR="00541DE6" w:rsidRDefault="00541DE6" w:rsidP="00541DE6">
      <w:pPr>
        <w:pStyle w:val="SourceCode"/>
      </w:pPr>
      <w:r>
        <w:t xml:space="preserve">        5, </w:t>
      </w:r>
    </w:p>
    <w:p w14:paraId="23ADB4E3" w14:textId="77777777" w:rsidR="00541DE6" w:rsidRDefault="00541DE6" w:rsidP="00541DE6">
      <w:pPr>
        <w:pStyle w:val="SourceCode"/>
      </w:pPr>
      <w:r>
        <w:t xml:space="preserve">        210, </w:t>
      </w:r>
    </w:p>
    <w:p w14:paraId="5A011F03" w14:textId="77777777" w:rsidR="00541DE6" w:rsidRDefault="00541DE6" w:rsidP="00541DE6">
      <w:pPr>
        <w:pStyle w:val="SourceCode"/>
      </w:pPr>
      <w:r>
        <w:t xml:space="preserve">        490, </w:t>
      </w:r>
    </w:p>
    <w:p w14:paraId="780F98EB" w14:textId="77777777" w:rsidR="00541DE6" w:rsidRDefault="00541DE6" w:rsidP="00541DE6">
      <w:pPr>
        <w:pStyle w:val="SourceCode"/>
      </w:pPr>
      <w:r>
        <w:t xml:space="preserve">        310</w:t>
      </w:r>
    </w:p>
    <w:p w14:paraId="096A5F9E" w14:textId="77777777" w:rsidR="00541DE6" w:rsidRDefault="00541DE6" w:rsidP="00541DE6">
      <w:pPr>
        <w:pStyle w:val="SourceCode"/>
      </w:pPr>
      <w:r>
        <w:t xml:space="preserve">    ]</w:t>
      </w:r>
    </w:p>
    <w:p w14:paraId="08DCE42C" w14:textId="50E2E7C5" w:rsidR="001A27CC" w:rsidRDefault="00541DE6" w:rsidP="00541DE6">
      <w:pPr>
        <w:pStyle w:val="SourceCode"/>
      </w:pPr>
      <w:r>
        <w:t>}</w:t>
      </w:r>
    </w:p>
    <w:p w14:paraId="1D2A277B" w14:textId="77777777" w:rsidR="001A27CC" w:rsidRDefault="001A27CC" w:rsidP="001A27CC">
      <w:pPr>
        <w:pStyle w:val="CodeExampleCode"/>
      </w:pPr>
      <w:r>
        <w:t>Pipeline</w:t>
      </w:r>
    </w:p>
    <w:p w14:paraId="1F9C0A74" w14:textId="77777777" w:rsidR="004D5F47" w:rsidRDefault="004D5F47" w:rsidP="004D5F47">
      <w:pPr>
        <w:pStyle w:val="SourceCode"/>
      </w:pPr>
      <w:r>
        <w:t>db.unwindexamples.aggregate([</w:t>
      </w:r>
    </w:p>
    <w:p w14:paraId="4049D85C" w14:textId="77777777" w:rsidR="004D5F47" w:rsidRDefault="004D5F47" w:rsidP="004D5F47">
      <w:pPr>
        <w:pStyle w:val="SourceCode"/>
      </w:pPr>
      <w:r>
        <w:t xml:space="preserve">    {</w:t>
      </w:r>
    </w:p>
    <w:p w14:paraId="6BFE218D" w14:textId="77777777" w:rsidR="004D5F47" w:rsidRDefault="004D5F47" w:rsidP="004D5F47">
      <w:pPr>
        <w:pStyle w:val="SourceCode"/>
      </w:pPr>
      <w:r>
        <w:t xml:space="preserve">        $project: </w:t>
      </w:r>
    </w:p>
    <w:p w14:paraId="0F5A2027" w14:textId="77777777" w:rsidR="004D5F47" w:rsidRDefault="004D5F47" w:rsidP="004D5F47">
      <w:pPr>
        <w:pStyle w:val="SourceCode"/>
      </w:pPr>
      <w:r>
        <w:t xml:space="preserve">        {</w:t>
      </w:r>
    </w:p>
    <w:p w14:paraId="0F902A73" w14:textId="77777777" w:rsidR="004D5F47" w:rsidRDefault="004D5F47" w:rsidP="004D5F47">
      <w:pPr>
        <w:pStyle w:val="SourceCode"/>
      </w:pPr>
      <w:r>
        <w:t xml:space="preserve">            _id:0,</w:t>
      </w:r>
    </w:p>
    <w:p w14:paraId="28B92CAF" w14:textId="77777777" w:rsidR="004D5F47" w:rsidRDefault="004D5F47" w:rsidP="004D5F47">
      <w:pPr>
        <w:pStyle w:val="SourceCode"/>
      </w:pPr>
      <w:r>
        <w:t xml:space="preserve">            secondname:1,</w:t>
      </w:r>
    </w:p>
    <w:p w14:paraId="62F4042C" w14:textId="77777777" w:rsidR="004D5F47" w:rsidRDefault="004D5F47" w:rsidP="004D5F47">
      <w:pPr>
        <w:pStyle w:val="SourceCodeStrong"/>
      </w:pPr>
      <w:r>
        <w:t xml:space="preserve">            ar_first : {$arrayElemAt : ["$values", 0]},</w:t>
      </w:r>
    </w:p>
    <w:p w14:paraId="4650FA94" w14:textId="77777777" w:rsidR="004D5F47" w:rsidRDefault="004D5F47" w:rsidP="004D5F47">
      <w:pPr>
        <w:pStyle w:val="SourceCodeStrong"/>
      </w:pPr>
      <w:r>
        <w:t xml:space="preserve">            ar_last : {$arrayElemAt : ["$values", -1]}</w:t>
      </w:r>
    </w:p>
    <w:p w14:paraId="2BA9DD81" w14:textId="77777777" w:rsidR="004D5F47" w:rsidRDefault="004D5F47" w:rsidP="004D5F47">
      <w:pPr>
        <w:pStyle w:val="SourceCode"/>
      </w:pPr>
      <w:r>
        <w:t xml:space="preserve">        }</w:t>
      </w:r>
    </w:p>
    <w:p w14:paraId="2EA35A42" w14:textId="77777777" w:rsidR="004D5F47" w:rsidRDefault="004D5F47" w:rsidP="004D5F47">
      <w:pPr>
        <w:pStyle w:val="SourceCode"/>
      </w:pPr>
      <w:r>
        <w:t xml:space="preserve">    }</w:t>
      </w:r>
    </w:p>
    <w:p w14:paraId="75F357BB" w14:textId="4BCA58E3" w:rsidR="001A27CC" w:rsidRDefault="004D5F47" w:rsidP="004D5F47">
      <w:pPr>
        <w:pStyle w:val="SourceCode"/>
      </w:pPr>
      <w:r>
        <w:t>])</w:t>
      </w:r>
    </w:p>
    <w:p w14:paraId="13799141" w14:textId="77777777" w:rsidR="001A27CC" w:rsidRPr="000E47B3" w:rsidRDefault="001A27CC" w:rsidP="001A27CC">
      <w:pPr>
        <w:pStyle w:val="SourceCode"/>
      </w:pPr>
    </w:p>
    <w:p w14:paraId="39C628E1" w14:textId="77777777" w:rsidR="001A27CC" w:rsidRDefault="001A27CC" w:rsidP="001A27CC">
      <w:pPr>
        <w:pStyle w:val="CodeExampleCode"/>
      </w:pPr>
      <w:r>
        <w:t>Result</w:t>
      </w:r>
    </w:p>
    <w:p w14:paraId="153F9427" w14:textId="77777777" w:rsidR="004D5F47" w:rsidRPr="004D5F47" w:rsidRDefault="004D5F47" w:rsidP="004D5F47">
      <w:pPr>
        <w:pStyle w:val="SourceCode"/>
      </w:pPr>
      <w:r w:rsidRPr="004D5F47">
        <w:t>{</w:t>
      </w:r>
    </w:p>
    <w:p w14:paraId="4323624D" w14:textId="77777777" w:rsidR="004D5F47" w:rsidRPr="004D5F47" w:rsidRDefault="004D5F47" w:rsidP="004D5F47">
      <w:pPr>
        <w:pStyle w:val="SourceCode"/>
      </w:pPr>
      <w:r w:rsidRPr="004D5F47">
        <w:t xml:space="preserve">    "secondname" : "wilson",</w:t>
      </w:r>
    </w:p>
    <w:p w14:paraId="3F7EFE69" w14:textId="77777777" w:rsidR="004D5F47" w:rsidRPr="004D5F47" w:rsidRDefault="004D5F47" w:rsidP="004D5F47">
      <w:pPr>
        <w:pStyle w:val="SourceCode"/>
      </w:pPr>
      <w:r w:rsidRPr="004D5F47">
        <w:t xml:space="preserve">    "ar_first" : 100,</w:t>
      </w:r>
    </w:p>
    <w:p w14:paraId="05F2E534" w14:textId="77777777" w:rsidR="004D5F47" w:rsidRPr="004D5F47" w:rsidRDefault="004D5F47" w:rsidP="004D5F47">
      <w:pPr>
        <w:pStyle w:val="SourceCode"/>
      </w:pPr>
      <w:r w:rsidRPr="004D5F47">
        <w:t xml:space="preserve">    "ar_last" : 300</w:t>
      </w:r>
    </w:p>
    <w:p w14:paraId="524FB450" w14:textId="77777777" w:rsidR="004D5F47" w:rsidRPr="004D5F47" w:rsidRDefault="004D5F47" w:rsidP="004D5F47">
      <w:pPr>
        <w:pStyle w:val="SourceCode"/>
      </w:pPr>
      <w:r w:rsidRPr="004D5F47">
        <w:t>}</w:t>
      </w:r>
    </w:p>
    <w:p w14:paraId="56C53249" w14:textId="77777777" w:rsidR="004D5F47" w:rsidRPr="004D5F47" w:rsidRDefault="004D5F47" w:rsidP="004D5F47">
      <w:pPr>
        <w:pStyle w:val="SourceCode"/>
      </w:pPr>
    </w:p>
    <w:p w14:paraId="7EE3C5D1" w14:textId="77777777" w:rsidR="004D5F47" w:rsidRPr="004D5F47" w:rsidRDefault="004D5F47" w:rsidP="004D5F47">
      <w:pPr>
        <w:pStyle w:val="SourceCode"/>
      </w:pPr>
      <w:r w:rsidRPr="004D5F47">
        <w:t>{</w:t>
      </w:r>
    </w:p>
    <w:p w14:paraId="0328D2CC" w14:textId="167F65B3" w:rsidR="004D5F47" w:rsidRPr="004D5F47" w:rsidRDefault="004D5F47" w:rsidP="004D5F47">
      <w:pPr>
        <w:pStyle w:val="SourceCode"/>
      </w:pPr>
      <w:r w:rsidRPr="004D5F47">
        <w:t xml:space="preserve">    "secondname" : "lit</w:t>
      </w:r>
      <w:r>
        <w:tab/>
      </w:r>
      <w:r w:rsidRPr="004D5F47">
        <w:t>manen",</w:t>
      </w:r>
    </w:p>
    <w:p w14:paraId="502B96ED" w14:textId="77777777" w:rsidR="004D5F47" w:rsidRPr="004D5F47" w:rsidRDefault="004D5F47" w:rsidP="004D5F47">
      <w:pPr>
        <w:pStyle w:val="SourceCode"/>
      </w:pPr>
      <w:r w:rsidRPr="004D5F47">
        <w:t xml:space="preserve">    "ar_first" : 10,</w:t>
      </w:r>
    </w:p>
    <w:p w14:paraId="3349F27E" w14:textId="77777777" w:rsidR="004D5F47" w:rsidRPr="004D5F47" w:rsidRDefault="004D5F47" w:rsidP="004D5F47">
      <w:pPr>
        <w:pStyle w:val="SourceCode"/>
      </w:pPr>
      <w:r w:rsidRPr="004D5F47">
        <w:t xml:space="preserve">    "ar_last" : 310</w:t>
      </w:r>
    </w:p>
    <w:p w14:paraId="20BB5B47" w14:textId="36E8A7F0" w:rsidR="001A27CC" w:rsidRDefault="004D5F47" w:rsidP="004D5F47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 w:rsidRPr="004D5F47">
        <w:t>}</w:t>
      </w:r>
      <w:r w:rsidR="001A27CC">
        <w:br w:type="page"/>
      </w:r>
    </w:p>
    <w:p w14:paraId="67E3C3D6" w14:textId="763029EB" w:rsidR="00656AEA" w:rsidRDefault="00BE3102" w:rsidP="00656AEA">
      <w:pPr>
        <w:pStyle w:val="Heading4"/>
      </w:pPr>
      <w:r>
        <w:lastRenderedPageBreak/>
        <w:t>Slice</w:t>
      </w:r>
    </w:p>
    <w:p w14:paraId="67329B3F" w14:textId="66AD5F7E" w:rsidR="00BE3102" w:rsidRDefault="00BE3102" w:rsidP="00BE3102">
      <w:pPr>
        <w:pStyle w:val="CodeExampleCode"/>
      </w:pPr>
      <w:r>
        <w:t>Input collection</w:t>
      </w:r>
    </w:p>
    <w:p w14:paraId="2C929D79" w14:textId="77777777" w:rsidR="00BE3102" w:rsidRDefault="00BE3102" w:rsidP="00BE3102">
      <w:pPr>
        <w:pStyle w:val="SourceCode"/>
      </w:pPr>
      <w:r>
        <w:t>{</w:t>
      </w:r>
    </w:p>
    <w:p w14:paraId="0FAFED0C" w14:textId="77777777" w:rsidR="00BE3102" w:rsidRDefault="00BE3102" w:rsidP="00BE3102">
      <w:pPr>
        <w:pStyle w:val="SourceCode"/>
      </w:pPr>
      <w:r>
        <w:t xml:space="preserve">    "firstname" : "kenny",</w:t>
      </w:r>
    </w:p>
    <w:p w14:paraId="6B25A0C6" w14:textId="77777777" w:rsidR="00BE3102" w:rsidRDefault="00BE3102" w:rsidP="00BE3102">
      <w:pPr>
        <w:pStyle w:val="SourceCode"/>
      </w:pPr>
      <w:r>
        <w:t xml:space="preserve">    "secondname" : "wilson",</w:t>
      </w:r>
    </w:p>
    <w:p w14:paraId="1D95CDB5" w14:textId="77777777" w:rsidR="00BE3102" w:rsidRDefault="00BE3102" w:rsidP="00BE3102">
      <w:pPr>
        <w:pStyle w:val="SourceCode"/>
      </w:pPr>
      <w:r>
        <w:t xml:space="preserve">    "age" : 46,</w:t>
      </w:r>
    </w:p>
    <w:p w14:paraId="1701634F" w14:textId="77777777" w:rsidR="00BE3102" w:rsidRDefault="00BE3102" w:rsidP="00BE3102">
      <w:pPr>
        <w:pStyle w:val="SourceCode"/>
      </w:pPr>
      <w:r>
        <w:t xml:space="preserve">    "values" : [ </w:t>
      </w:r>
    </w:p>
    <w:p w14:paraId="2B4B9D46" w14:textId="77777777" w:rsidR="00BE3102" w:rsidRDefault="00BE3102" w:rsidP="00BE3102">
      <w:pPr>
        <w:pStyle w:val="SourceCode"/>
      </w:pPr>
      <w:r>
        <w:t xml:space="preserve">        100, </w:t>
      </w:r>
    </w:p>
    <w:p w14:paraId="0EDD5C87" w14:textId="77777777" w:rsidR="00BE3102" w:rsidRDefault="00BE3102" w:rsidP="00BE3102">
      <w:pPr>
        <w:pStyle w:val="SourceCode"/>
      </w:pPr>
      <w:r>
        <w:t xml:space="preserve">        50, </w:t>
      </w:r>
    </w:p>
    <w:p w14:paraId="5D334F34" w14:textId="77777777" w:rsidR="00BE3102" w:rsidRDefault="00BE3102" w:rsidP="00BE3102">
      <w:pPr>
        <w:pStyle w:val="SourceCode"/>
      </w:pPr>
      <w:r>
        <w:t xml:space="preserve">        200, </w:t>
      </w:r>
    </w:p>
    <w:p w14:paraId="14726585" w14:textId="77777777" w:rsidR="00BE3102" w:rsidRDefault="00BE3102" w:rsidP="00BE3102">
      <w:pPr>
        <w:pStyle w:val="SourceCode"/>
      </w:pPr>
      <w:r>
        <w:t xml:space="preserve">        500, </w:t>
      </w:r>
    </w:p>
    <w:p w14:paraId="03AD5AD0" w14:textId="77777777" w:rsidR="00BE3102" w:rsidRDefault="00BE3102" w:rsidP="00BE3102">
      <w:pPr>
        <w:pStyle w:val="SourceCode"/>
      </w:pPr>
      <w:r>
        <w:t xml:space="preserve">        300</w:t>
      </w:r>
    </w:p>
    <w:p w14:paraId="2C819995" w14:textId="77777777" w:rsidR="00BE3102" w:rsidRDefault="00BE3102" w:rsidP="00BE3102">
      <w:pPr>
        <w:pStyle w:val="SourceCode"/>
      </w:pPr>
      <w:r>
        <w:t xml:space="preserve">    ]</w:t>
      </w:r>
    </w:p>
    <w:p w14:paraId="02EDAF91" w14:textId="77777777" w:rsidR="00BE3102" w:rsidRDefault="00BE3102" w:rsidP="00BE3102">
      <w:pPr>
        <w:pStyle w:val="SourceCode"/>
      </w:pPr>
      <w:r>
        <w:t>}</w:t>
      </w:r>
    </w:p>
    <w:p w14:paraId="7374F742" w14:textId="77777777" w:rsidR="00BE3102" w:rsidRDefault="00BE3102" w:rsidP="00BE3102">
      <w:pPr>
        <w:pStyle w:val="SourceCode"/>
      </w:pPr>
    </w:p>
    <w:p w14:paraId="693E97E9" w14:textId="77777777" w:rsidR="00BE3102" w:rsidRDefault="00BE3102" w:rsidP="00BE3102">
      <w:pPr>
        <w:pStyle w:val="SourceCode"/>
      </w:pPr>
      <w:r>
        <w:t>{</w:t>
      </w:r>
    </w:p>
    <w:p w14:paraId="2156BD02" w14:textId="77777777" w:rsidR="00BE3102" w:rsidRDefault="00BE3102" w:rsidP="00BE3102">
      <w:pPr>
        <w:pStyle w:val="SourceCode"/>
      </w:pPr>
      <w:r>
        <w:t xml:space="preserve">    "firstname" : "jari",</w:t>
      </w:r>
    </w:p>
    <w:p w14:paraId="179DB6C4" w14:textId="77777777" w:rsidR="00BE3102" w:rsidRDefault="00BE3102" w:rsidP="00BE3102">
      <w:pPr>
        <w:pStyle w:val="SourceCode"/>
      </w:pPr>
      <w:r>
        <w:t xml:space="preserve">    "secondname" : "litmanen",</w:t>
      </w:r>
    </w:p>
    <w:p w14:paraId="18794A28" w14:textId="77777777" w:rsidR="00BE3102" w:rsidRDefault="00BE3102" w:rsidP="00BE3102">
      <w:pPr>
        <w:pStyle w:val="SourceCode"/>
      </w:pPr>
      <w:r>
        <w:t xml:space="preserve">    "age" : 35,</w:t>
      </w:r>
    </w:p>
    <w:p w14:paraId="001EA8EB" w14:textId="77777777" w:rsidR="00BE3102" w:rsidRDefault="00BE3102" w:rsidP="00BE3102">
      <w:pPr>
        <w:pStyle w:val="SourceCode"/>
      </w:pPr>
      <w:r>
        <w:t xml:space="preserve">    "values" : [ </w:t>
      </w:r>
    </w:p>
    <w:p w14:paraId="3342DE51" w14:textId="77777777" w:rsidR="00BE3102" w:rsidRDefault="00BE3102" w:rsidP="00BE3102">
      <w:pPr>
        <w:pStyle w:val="SourceCode"/>
      </w:pPr>
      <w:r>
        <w:t xml:space="preserve">        10, </w:t>
      </w:r>
    </w:p>
    <w:p w14:paraId="2757A3F1" w14:textId="77777777" w:rsidR="00BE3102" w:rsidRDefault="00BE3102" w:rsidP="00BE3102">
      <w:pPr>
        <w:pStyle w:val="SourceCode"/>
      </w:pPr>
      <w:r>
        <w:t xml:space="preserve">        5, </w:t>
      </w:r>
    </w:p>
    <w:p w14:paraId="68392698" w14:textId="77777777" w:rsidR="00BE3102" w:rsidRDefault="00BE3102" w:rsidP="00BE3102">
      <w:pPr>
        <w:pStyle w:val="SourceCode"/>
      </w:pPr>
      <w:r>
        <w:t xml:space="preserve">        210, </w:t>
      </w:r>
    </w:p>
    <w:p w14:paraId="738A9172" w14:textId="77777777" w:rsidR="00BE3102" w:rsidRDefault="00BE3102" w:rsidP="00BE3102">
      <w:pPr>
        <w:pStyle w:val="SourceCode"/>
      </w:pPr>
      <w:r>
        <w:t xml:space="preserve">        490, </w:t>
      </w:r>
    </w:p>
    <w:p w14:paraId="25FAC8C3" w14:textId="77777777" w:rsidR="00BE3102" w:rsidRDefault="00BE3102" w:rsidP="00BE3102">
      <w:pPr>
        <w:pStyle w:val="SourceCode"/>
      </w:pPr>
      <w:r>
        <w:t xml:space="preserve">        310</w:t>
      </w:r>
    </w:p>
    <w:p w14:paraId="20F4AE8B" w14:textId="77777777" w:rsidR="00BE3102" w:rsidRDefault="00BE3102" w:rsidP="00BE3102">
      <w:pPr>
        <w:pStyle w:val="SourceCode"/>
      </w:pPr>
      <w:r>
        <w:t xml:space="preserve">    ]</w:t>
      </w:r>
    </w:p>
    <w:p w14:paraId="65D8CBD5" w14:textId="77777777" w:rsidR="00BE3102" w:rsidRDefault="00BE3102" w:rsidP="00BE3102">
      <w:pPr>
        <w:pStyle w:val="SourceCode"/>
      </w:pPr>
      <w:r>
        <w:t>}</w:t>
      </w:r>
    </w:p>
    <w:p w14:paraId="13CE4EB8" w14:textId="34AC7563" w:rsidR="00BE3102" w:rsidRDefault="00BE3102" w:rsidP="00BE3102">
      <w:pPr>
        <w:pStyle w:val="CodeExampleCode"/>
      </w:pPr>
      <w:r>
        <w:t>Pipeline</w:t>
      </w:r>
    </w:p>
    <w:p w14:paraId="0691F2CE" w14:textId="77777777" w:rsidR="005F54C6" w:rsidRDefault="005F54C6" w:rsidP="005F54C6">
      <w:pPr>
        <w:pStyle w:val="SourceCode"/>
      </w:pPr>
      <w:r>
        <w:t>db.unwindexamples.aggregate([</w:t>
      </w:r>
    </w:p>
    <w:p w14:paraId="281C8FDF" w14:textId="77777777" w:rsidR="005F54C6" w:rsidRDefault="005F54C6" w:rsidP="005F54C6">
      <w:pPr>
        <w:pStyle w:val="SourceCode"/>
      </w:pPr>
      <w:r>
        <w:t xml:space="preserve">    {</w:t>
      </w:r>
    </w:p>
    <w:p w14:paraId="6AC818FA" w14:textId="77777777" w:rsidR="005F54C6" w:rsidRDefault="005F54C6" w:rsidP="005F54C6">
      <w:pPr>
        <w:pStyle w:val="SourceCode"/>
      </w:pPr>
      <w:r>
        <w:t xml:space="preserve">        $project: </w:t>
      </w:r>
    </w:p>
    <w:p w14:paraId="19732D27" w14:textId="77777777" w:rsidR="005F54C6" w:rsidRDefault="005F54C6" w:rsidP="005F54C6">
      <w:pPr>
        <w:pStyle w:val="SourceCode"/>
      </w:pPr>
      <w:r>
        <w:t xml:space="preserve">        {</w:t>
      </w:r>
    </w:p>
    <w:p w14:paraId="7297EE3B" w14:textId="77777777" w:rsidR="005F54C6" w:rsidRDefault="005F54C6" w:rsidP="005F54C6">
      <w:pPr>
        <w:pStyle w:val="SourceCode"/>
      </w:pPr>
      <w:r>
        <w:t xml:space="preserve">            _id:0,</w:t>
      </w:r>
    </w:p>
    <w:p w14:paraId="499B4F0F" w14:textId="77777777" w:rsidR="005F54C6" w:rsidRDefault="005F54C6" w:rsidP="005F54C6">
      <w:pPr>
        <w:pStyle w:val="SourceCode"/>
      </w:pPr>
      <w:r>
        <w:t xml:space="preserve">            secondname:1,</w:t>
      </w:r>
    </w:p>
    <w:p w14:paraId="6634D594" w14:textId="77777777" w:rsidR="005F54C6" w:rsidRDefault="005F54C6" w:rsidP="00DD4E29">
      <w:pPr>
        <w:pStyle w:val="SourceCodeStrong"/>
      </w:pPr>
      <w:r>
        <w:t xml:space="preserve">            first_two : {$slice : ["$values", 0,2]}</w:t>
      </w:r>
    </w:p>
    <w:p w14:paraId="13F27485" w14:textId="77777777" w:rsidR="005F54C6" w:rsidRDefault="005F54C6" w:rsidP="005F54C6">
      <w:pPr>
        <w:pStyle w:val="SourceCode"/>
      </w:pPr>
      <w:r>
        <w:t xml:space="preserve">        }</w:t>
      </w:r>
    </w:p>
    <w:p w14:paraId="576CDF6B" w14:textId="77777777" w:rsidR="005F54C6" w:rsidRDefault="005F54C6" w:rsidP="005F54C6">
      <w:pPr>
        <w:pStyle w:val="SourceCode"/>
      </w:pPr>
      <w:r>
        <w:t xml:space="preserve">    }</w:t>
      </w:r>
    </w:p>
    <w:p w14:paraId="572021AB" w14:textId="61E78804" w:rsidR="00BE3102" w:rsidRDefault="005F54C6" w:rsidP="005F54C6">
      <w:pPr>
        <w:pStyle w:val="SourceCode"/>
      </w:pPr>
      <w:r>
        <w:t>])</w:t>
      </w:r>
    </w:p>
    <w:p w14:paraId="0A59DDC5" w14:textId="77777777" w:rsidR="005F54C6" w:rsidRDefault="005F54C6" w:rsidP="005F54C6">
      <w:pPr>
        <w:pStyle w:val="SourceCode"/>
      </w:pPr>
    </w:p>
    <w:p w14:paraId="2F2DF12A" w14:textId="77777777" w:rsidR="00BE3102" w:rsidRDefault="00BE3102" w:rsidP="00BE3102">
      <w:pPr>
        <w:pStyle w:val="CodeExampleCode"/>
      </w:pPr>
      <w:r>
        <w:t>Result</w:t>
      </w:r>
    </w:p>
    <w:p w14:paraId="01832312" w14:textId="77777777" w:rsidR="00BE4069" w:rsidRPr="00BE4069" w:rsidRDefault="00BE4069" w:rsidP="00BE4069">
      <w:pPr>
        <w:pStyle w:val="SourceCode"/>
      </w:pPr>
      <w:r w:rsidRPr="00BE4069">
        <w:t>{</w:t>
      </w:r>
    </w:p>
    <w:p w14:paraId="1EE50C62" w14:textId="77777777" w:rsidR="00BE4069" w:rsidRPr="00BE4069" w:rsidRDefault="00BE4069" w:rsidP="00BE4069">
      <w:pPr>
        <w:pStyle w:val="SourceCode"/>
      </w:pPr>
      <w:r w:rsidRPr="00BE4069">
        <w:t xml:space="preserve">    "secondname" : "wilson",</w:t>
      </w:r>
    </w:p>
    <w:p w14:paraId="5418D0D6" w14:textId="77777777" w:rsidR="00BE4069" w:rsidRPr="00BE4069" w:rsidRDefault="00BE4069" w:rsidP="00BE4069">
      <w:pPr>
        <w:pStyle w:val="SourceCode"/>
      </w:pPr>
      <w:r w:rsidRPr="00BE4069">
        <w:t xml:space="preserve">    "first_two" : [ </w:t>
      </w:r>
    </w:p>
    <w:p w14:paraId="571080CA" w14:textId="77777777" w:rsidR="00BE4069" w:rsidRPr="00BE4069" w:rsidRDefault="00BE4069" w:rsidP="00BE4069">
      <w:pPr>
        <w:pStyle w:val="SourceCode"/>
      </w:pPr>
      <w:r w:rsidRPr="00BE4069">
        <w:t xml:space="preserve">        100, </w:t>
      </w:r>
    </w:p>
    <w:p w14:paraId="2F299BDA" w14:textId="77777777" w:rsidR="00BE4069" w:rsidRPr="00BE4069" w:rsidRDefault="00BE4069" w:rsidP="00BE4069">
      <w:pPr>
        <w:pStyle w:val="SourceCode"/>
      </w:pPr>
      <w:r w:rsidRPr="00BE4069">
        <w:t xml:space="preserve">        50</w:t>
      </w:r>
    </w:p>
    <w:p w14:paraId="6A4CC532" w14:textId="77777777" w:rsidR="00BE4069" w:rsidRPr="00BE4069" w:rsidRDefault="00BE4069" w:rsidP="00BE4069">
      <w:pPr>
        <w:pStyle w:val="SourceCode"/>
      </w:pPr>
      <w:r w:rsidRPr="00BE4069">
        <w:t xml:space="preserve">    ]</w:t>
      </w:r>
    </w:p>
    <w:p w14:paraId="1E36088D" w14:textId="77777777" w:rsidR="00BE4069" w:rsidRPr="00BE4069" w:rsidRDefault="00BE4069" w:rsidP="00BE4069">
      <w:pPr>
        <w:pStyle w:val="SourceCode"/>
      </w:pPr>
      <w:r w:rsidRPr="00BE4069">
        <w:t>}</w:t>
      </w:r>
    </w:p>
    <w:p w14:paraId="19F2C697" w14:textId="77777777" w:rsidR="00BE4069" w:rsidRPr="00BE4069" w:rsidRDefault="00BE4069" w:rsidP="00BE4069">
      <w:pPr>
        <w:pStyle w:val="SourceCode"/>
      </w:pPr>
    </w:p>
    <w:p w14:paraId="0F9675FD" w14:textId="77777777" w:rsidR="00BE4069" w:rsidRPr="00BE4069" w:rsidRDefault="00BE4069" w:rsidP="00BE4069">
      <w:pPr>
        <w:pStyle w:val="SourceCode"/>
      </w:pPr>
      <w:r w:rsidRPr="00BE4069">
        <w:t>{</w:t>
      </w:r>
    </w:p>
    <w:p w14:paraId="1A391DDD" w14:textId="77777777" w:rsidR="00BE4069" w:rsidRPr="00BE4069" w:rsidRDefault="00BE4069" w:rsidP="00BE4069">
      <w:pPr>
        <w:pStyle w:val="SourceCode"/>
      </w:pPr>
      <w:r w:rsidRPr="00BE4069">
        <w:t xml:space="preserve">    "secondname" : "litmanen",</w:t>
      </w:r>
    </w:p>
    <w:p w14:paraId="1C3B6E8B" w14:textId="77777777" w:rsidR="00BE4069" w:rsidRPr="00BE4069" w:rsidRDefault="00BE4069" w:rsidP="00BE4069">
      <w:pPr>
        <w:pStyle w:val="SourceCode"/>
      </w:pPr>
      <w:r w:rsidRPr="00BE4069">
        <w:t xml:space="preserve">    "first_two" : [ </w:t>
      </w:r>
    </w:p>
    <w:p w14:paraId="2F0C9A5F" w14:textId="77777777" w:rsidR="00BE4069" w:rsidRPr="00BE4069" w:rsidRDefault="00BE4069" w:rsidP="00BE4069">
      <w:pPr>
        <w:pStyle w:val="SourceCode"/>
      </w:pPr>
      <w:r w:rsidRPr="00BE4069">
        <w:t xml:space="preserve">        10, </w:t>
      </w:r>
    </w:p>
    <w:p w14:paraId="118AFA1E" w14:textId="77777777" w:rsidR="00BE4069" w:rsidRPr="00BE4069" w:rsidRDefault="00BE4069" w:rsidP="00BE4069">
      <w:pPr>
        <w:pStyle w:val="SourceCode"/>
      </w:pPr>
      <w:r w:rsidRPr="00BE4069">
        <w:t xml:space="preserve">        5</w:t>
      </w:r>
    </w:p>
    <w:p w14:paraId="1BAA0EF1" w14:textId="77777777" w:rsidR="00BE4069" w:rsidRPr="00BE4069" w:rsidRDefault="00BE4069" w:rsidP="00BE4069">
      <w:pPr>
        <w:pStyle w:val="SourceCode"/>
      </w:pPr>
      <w:r w:rsidRPr="00BE4069">
        <w:t xml:space="preserve">    ]</w:t>
      </w:r>
    </w:p>
    <w:p w14:paraId="1F181086" w14:textId="660BF64F" w:rsidR="006B6F01" w:rsidRDefault="00BE4069" w:rsidP="00BE4069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 w:rsidRPr="00BE4069">
        <w:t>}</w:t>
      </w:r>
      <w:r w:rsidR="006B6F01">
        <w:br w:type="page"/>
      </w:r>
    </w:p>
    <w:p w14:paraId="6BDBE131" w14:textId="1681E588" w:rsidR="005254BF" w:rsidRDefault="005254BF" w:rsidP="005254BF">
      <w:pPr>
        <w:pStyle w:val="Heading4"/>
      </w:pPr>
      <w:r>
        <w:lastRenderedPageBreak/>
        <w:t>Size</w:t>
      </w:r>
    </w:p>
    <w:p w14:paraId="6D5AFCA6" w14:textId="77777777" w:rsidR="005254BF" w:rsidRDefault="005254BF" w:rsidP="005C012E">
      <w:pPr>
        <w:pStyle w:val="CodeExampleCode"/>
      </w:pPr>
      <w:r>
        <w:t>Input collection</w:t>
      </w:r>
    </w:p>
    <w:p w14:paraId="569B6337" w14:textId="77777777" w:rsidR="005254BF" w:rsidRDefault="005254BF" w:rsidP="005C012E">
      <w:pPr>
        <w:pStyle w:val="SourceCode"/>
      </w:pPr>
      <w:r>
        <w:t>{</w:t>
      </w:r>
    </w:p>
    <w:p w14:paraId="223A1903" w14:textId="77777777" w:rsidR="005254BF" w:rsidRDefault="005254BF" w:rsidP="005C012E">
      <w:pPr>
        <w:pStyle w:val="SourceCode"/>
      </w:pPr>
      <w:r>
        <w:t xml:space="preserve">    "firstname" : "kenny",</w:t>
      </w:r>
    </w:p>
    <w:p w14:paraId="29DE4E60" w14:textId="77777777" w:rsidR="005254BF" w:rsidRDefault="005254BF" w:rsidP="005C012E">
      <w:pPr>
        <w:pStyle w:val="SourceCode"/>
      </w:pPr>
      <w:r>
        <w:t xml:space="preserve">    "secondname" : "wilson",</w:t>
      </w:r>
    </w:p>
    <w:p w14:paraId="50717AE3" w14:textId="77777777" w:rsidR="005254BF" w:rsidRDefault="005254BF" w:rsidP="005C012E">
      <w:pPr>
        <w:pStyle w:val="SourceCode"/>
      </w:pPr>
      <w:r>
        <w:t xml:space="preserve">    "age" : 46,</w:t>
      </w:r>
    </w:p>
    <w:p w14:paraId="2C843148" w14:textId="77777777" w:rsidR="005254BF" w:rsidRDefault="005254BF" w:rsidP="005C012E">
      <w:pPr>
        <w:pStyle w:val="SourceCode"/>
      </w:pPr>
      <w:r>
        <w:t xml:space="preserve">    "values" : [ </w:t>
      </w:r>
    </w:p>
    <w:p w14:paraId="66635053" w14:textId="77777777" w:rsidR="005254BF" w:rsidRDefault="005254BF" w:rsidP="005C012E">
      <w:pPr>
        <w:pStyle w:val="SourceCode"/>
      </w:pPr>
      <w:r>
        <w:t xml:space="preserve">        100, </w:t>
      </w:r>
    </w:p>
    <w:p w14:paraId="0B0D70B3" w14:textId="77777777" w:rsidR="005254BF" w:rsidRDefault="005254BF" w:rsidP="005C012E">
      <w:pPr>
        <w:pStyle w:val="SourceCode"/>
      </w:pPr>
      <w:r>
        <w:t xml:space="preserve">        50, </w:t>
      </w:r>
    </w:p>
    <w:p w14:paraId="1DA92FC3" w14:textId="77777777" w:rsidR="005254BF" w:rsidRDefault="005254BF" w:rsidP="005C012E">
      <w:pPr>
        <w:pStyle w:val="SourceCode"/>
      </w:pPr>
      <w:r>
        <w:t xml:space="preserve">        200, </w:t>
      </w:r>
    </w:p>
    <w:p w14:paraId="7E9A102C" w14:textId="77777777" w:rsidR="005254BF" w:rsidRDefault="005254BF" w:rsidP="005C012E">
      <w:pPr>
        <w:pStyle w:val="SourceCode"/>
      </w:pPr>
      <w:r>
        <w:t xml:space="preserve">        500, </w:t>
      </w:r>
    </w:p>
    <w:p w14:paraId="776B5AFF" w14:textId="77777777" w:rsidR="005254BF" w:rsidRDefault="005254BF" w:rsidP="005C012E">
      <w:pPr>
        <w:pStyle w:val="SourceCode"/>
      </w:pPr>
      <w:r>
        <w:t xml:space="preserve">        300</w:t>
      </w:r>
    </w:p>
    <w:p w14:paraId="6C8EE1F1" w14:textId="77777777" w:rsidR="005254BF" w:rsidRDefault="005254BF" w:rsidP="005C012E">
      <w:pPr>
        <w:pStyle w:val="SourceCode"/>
      </w:pPr>
      <w:r>
        <w:t xml:space="preserve">    ]</w:t>
      </w:r>
    </w:p>
    <w:p w14:paraId="407EDDC0" w14:textId="77777777" w:rsidR="005254BF" w:rsidRDefault="005254BF" w:rsidP="005C012E">
      <w:pPr>
        <w:pStyle w:val="SourceCode"/>
      </w:pPr>
      <w:r>
        <w:t>}</w:t>
      </w:r>
    </w:p>
    <w:p w14:paraId="5E0DEAAF" w14:textId="77777777" w:rsidR="005254BF" w:rsidRDefault="005254BF" w:rsidP="005C012E">
      <w:pPr>
        <w:pStyle w:val="SourceCode"/>
      </w:pPr>
    </w:p>
    <w:p w14:paraId="56F136E8" w14:textId="77777777" w:rsidR="005254BF" w:rsidRDefault="005254BF" w:rsidP="005C012E">
      <w:pPr>
        <w:pStyle w:val="SourceCode"/>
      </w:pPr>
      <w:r>
        <w:t>{</w:t>
      </w:r>
    </w:p>
    <w:p w14:paraId="7ED43B5E" w14:textId="77777777" w:rsidR="005254BF" w:rsidRDefault="005254BF" w:rsidP="005C012E">
      <w:pPr>
        <w:pStyle w:val="SourceCode"/>
      </w:pPr>
      <w:r>
        <w:t xml:space="preserve">    "firstname" : "jari",</w:t>
      </w:r>
    </w:p>
    <w:p w14:paraId="2EF6843A" w14:textId="77777777" w:rsidR="005254BF" w:rsidRDefault="005254BF" w:rsidP="005C012E">
      <w:pPr>
        <w:pStyle w:val="SourceCode"/>
      </w:pPr>
      <w:r>
        <w:t xml:space="preserve">    "secondname" : "litmanen",</w:t>
      </w:r>
    </w:p>
    <w:p w14:paraId="423B814F" w14:textId="77777777" w:rsidR="005254BF" w:rsidRDefault="005254BF" w:rsidP="005C012E">
      <w:pPr>
        <w:pStyle w:val="SourceCode"/>
      </w:pPr>
      <w:r>
        <w:t xml:space="preserve">    "age" : 35,</w:t>
      </w:r>
    </w:p>
    <w:p w14:paraId="7FDC7E2D" w14:textId="77777777" w:rsidR="005254BF" w:rsidRDefault="005254BF" w:rsidP="005C012E">
      <w:pPr>
        <w:pStyle w:val="SourceCode"/>
      </w:pPr>
      <w:r>
        <w:t xml:space="preserve">    "values" : [ </w:t>
      </w:r>
    </w:p>
    <w:p w14:paraId="48E17351" w14:textId="77777777" w:rsidR="005254BF" w:rsidRDefault="005254BF" w:rsidP="005C012E">
      <w:pPr>
        <w:pStyle w:val="SourceCode"/>
      </w:pPr>
      <w:r>
        <w:t xml:space="preserve">        10, </w:t>
      </w:r>
    </w:p>
    <w:p w14:paraId="0C11C4B8" w14:textId="77777777" w:rsidR="005254BF" w:rsidRDefault="005254BF" w:rsidP="005C012E">
      <w:pPr>
        <w:pStyle w:val="SourceCode"/>
      </w:pPr>
      <w:r>
        <w:t xml:space="preserve">        5, </w:t>
      </w:r>
    </w:p>
    <w:p w14:paraId="20B4759A" w14:textId="77777777" w:rsidR="005254BF" w:rsidRDefault="005254BF" w:rsidP="005C012E">
      <w:pPr>
        <w:pStyle w:val="SourceCode"/>
      </w:pPr>
      <w:r>
        <w:t xml:space="preserve">        210, </w:t>
      </w:r>
    </w:p>
    <w:p w14:paraId="4610559C" w14:textId="77777777" w:rsidR="005254BF" w:rsidRDefault="005254BF" w:rsidP="005C012E">
      <w:pPr>
        <w:pStyle w:val="SourceCode"/>
      </w:pPr>
      <w:r>
        <w:t xml:space="preserve">        490, </w:t>
      </w:r>
    </w:p>
    <w:p w14:paraId="7BB11224" w14:textId="77777777" w:rsidR="005254BF" w:rsidRDefault="005254BF" w:rsidP="005C012E">
      <w:pPr>
        <w:pStyle w:val="SourceCode"/>
      </w:pPr>
      <w:r>
        <w:t xml:space="preserve">        310</w:t>
      </w:r>
    </w:p>
    <w:p w14:paraId="5311F26D" w14:textId="77777777" w:rsidR="005254BF" w:rsidRDefault="005254BF" w:rsidP="005C012E">
      <w:pPr>
        <w:pStyle w:val="SourceCode"/>
      </w:pPr>
      <w:r>
        <w:t xml:space="preserve">    ]</w:t>
      </w:r>
    </w:p>
    <w:p w14:paraId="728E2978" w14:textId="77777777" w:rsidR="005254BF" w:rsidRDefault="005254BF" w:rsidP="005C012E">
      <w:pPr>
        <w:pStyle w:val="SourceCode"/>
      </w:pPr>
      <w:r>
        <w:t>}</w:t>
      </w:r>
    </w:p>
    <w:p w14:paraId="52D9D3AF" w14:textId="77777777" w:rsidR="005254BF" w:rsidRDefault="005254BF" w:rsidP="005C012E">
      <w:pPr>
        <w:pStyle w:val="CodeExampleCode"/>
      </w:pPr>
      <w:r>
        <w:t>Pipeline</w:t>
      </w:r>
    </w:p>
    <w:p w14:paraId="780CFC0C" w14:textId="77777777" w:rsidR="008C3657" w:rsidRDefault="008C3657" w:rsidP="008C3657">
      <w:pPr>
        <w:pStyle w:val="SourceCode"/>
      </w:pPr>
      <w:r>
        <w:t>db.unwindexamples.aggregate([</w:t>
      </w:r>
    </w:p>
    <w:p w14:paraId="252E459B" w14:textId="77777777" w:rsidR="008C3657" w:rsidRDefault="008C3657" w:rsidP="008C3657">
      <w:pPr>
        <w:pStyle w:val="SourceCode"/>
      </w:pPr>
      <w:r>
        <w:t xml:space="preserve">    {</w:t>
      </w:r>
    </w:p>
    <w:p w14:paraId="7B311EDA" w14:textId="77777777" w:rsidR="008C3657" w:rsidRDefault="008C3657" w:rsidP="008C3657">
      <w:pPr>
        <w:pStyle w:val="SourceCode"/>
      </w:pPr>
      <w:r>
        <w:t xml:space="preserve">        $project: </w:t>
      </w:r>
    </w:p>
    <w:p w14:paraId="26797F58" w14:textId="77777777" w:rsidR="008C3657" w:rsidRDefault="008C3657" w:rsidP="008C3657">
      <w:pPr>
        <w:pStyle w:val="SourceCode"/>
      </w:pPr>
      <w:r>
        <w:t xml:space="preserve">        {</w:t>
      </w:r>
    </w:p>
    <w:p w14:paraId="1E17070C" w14:textId="77777777" w:rsidR="008C3657" w:rsidRDefault="008C3657" w:rsidP="008C3657">
      <w:pPr>
        <w:pStyle w:val="SourceCode"/>
      </w:pPr>
      <w:r>
        <w:t xml:space="preserve">            _id:0,</w:t>
      </w:r>
    </w:p>
    <w:p w14:paraId="7476140C" w14:textId="77777777" w:rsidR="008C3657" w:rsidRDefault="008C3657" w:rsidP="008C3657">
      <w:pPr>
        <w:pStyle w:val="SourceCode"/>
      </w:pPr>
      <w:r>
        <w:t xml:space="preserve">            secondname:1,</w:t>
      </w:r>
    </w:p>
    <w:p w14:paraId="70EC1581" w14:textId="77777777" w:rsidR="008C3657" w:rsidRDefault="008C3657" w:rsidP="008C3657">
      <w:pPr>
        <w:pStyle w:val="SourceCode"/>
      </w:pPr>
      <w:r>
        <w:t xml:space="preserve">            arr_size : {$size : "$values"}</w:t>
      </w:r>
    </w:p>
    <w:p w14:paraId="2C01ED86" w14:textId="77777777" w:rsidR="008C3657" w:rsidRDefault="008C3657" w:rsidP="008C3657">
      <w:pPr>
        <w:pStyle w:val="SourceCode"/>
      </w:pPr>
      <w:r>
        <w:t xml:space="preserve">        }</w:t>
      </w:r>
    </w:p>
    <w:p w14:paraId="61020AAA" w14:textId="77777777" w:rsidR="008C3657" w:rsidRDefault="008C3657" w:rsidP="008C3657">
      <w:pPr>
        <w:pStyle w:val="SourceCode"/>
      </w:pPr>
      <w:r>
        <w:t xml:space="preserve">    }</w:t>
      </w:r>
    </w:p>
    <w:p w14:paraId="4034DC88" w14:textId="2660058F" w:rsidR="005254BF" w:rsidRDefault="008C3657" w:rsidP="008C3657">
      <w:pPr>
        <w:pStyle w:val="SourceCode"/>
      </w:pPr>
      <w:r>
        <w:t>])</w:t>
      </w:r>
    </w:p>
    <w:p w14:paraId="46FD19CC" w14:textId="77777777" w:rsidR="005254BF" w:rsidRDefault="005254BF" w:rsidP="005C012E">
      <w:pPr>
        <w:pStyle w:val="CodeExampleCode"/>
      </w:pPr>
      <w:r>
        <w:t>Result</w:t>
      </w:r>
    </w:p>
    <w:p w14:paraId="4986996C" w14:textId="77777777" w:rsidR="00973422" w:rsidRDefault="00973422" w:rsidP="00973422">
      <w:pPr>
        <w:pStyle w:val="SourceCode"/>
      </w:pPr>
      <w:r>
        <w:t>{</w:t>
      </w:r>
    </w:p>
    <w:p w14:paraId="4BB89C20" w14:textId="77777777" w:rsidR="00973422" w:rsidRDefault="00973422" w:rsidP="00973422">
      <w:pPr>
        <w:pStyle w:val="SourceCode"/>
      </w:pPr>
      <w:r>
        <w:t xml:space="preserve">    "secondname" : "wilson",</w:t>
      </w:r>
    </w:p>
    <w:p w14:paraId="044A53F1" w14:textId="77777777" w:rsidR="00973422" w:rsidRDefault="00973422" w:rsidP="00973422">
      <w:pPr>
        <w:pStyle w:val="SourceCode"/>
      </w:pPr>
      <w:r>
        <w:t xml:space="preserve">    "arr_size" : 5</w:t>
      </w:r>
    </w:p>
    <w:p w14:paraId="3282EFA3" w14:textId="77777777" w:rsidR="00973422" w:rsidRDefault="00973422" w:rsidP="00973422">
      <w:pPr>
        <w:pStyle w:val="SourceCode"/>
      </w:pPr>
      <w:r>
        <w:t>}</w:t>
      </w:r>
    </w:p>
    <w:p w14:paraId="643004B3" w14:textId="77777777" w:rsidR="00973422" w:rsidRDefault="00973422" w:rsidP="00973422">
      <w:pPr>
        <w:pStyle w:val="SourceCode"/>
      </w:pPr>
    </w:p>
    <w:p w14:paraId="74E37506" w14:textId="77777777" w:rsidR="00973422" w:rsidRDefault="00973422" w:rsidP="00973422">
      <w:pPr>
        <w:pStyle w:val="SourceCode"/>
      </w:pPr>
      <w:r>
        <w:t>{</w:t>
      </w:r>
    </w:p>
    <w:p w14:paraId="550D6416" w14:textId="77777777" w:rsidR="00973422" w:rsidRDefault="00973422" w:rsidP="00973422">
      <w:pPr>
        <w:pStyle w:val="SourceCode"/>
      </w:pPr>
      <w:r>
        <w:t xml:space="preserve">    "secondname" : "litmanen",</w:t>
      </w:r>
    </w:p>
    <w:p w14:paraId="7DC57209" w14:textId="77777777" w:rsidR="00973422" w:rsidRDefault="00973422" w:rsidP="00973422">
      <w:pPr>
        <w:pStyle w:val="SourceCode"/>
      </w:pPr>
      <w:r>
        <w:t xml:space="preserve">    "arr_size" : 5</w:t>
      </w:r>
    </w:p>
    <w:p w14:paraId="7FE3A7D6" w14:textId="1AB4BF81" w:rsidR="005254BF" w:rsidRDefault="00973422" w:rsidP="00973422">
      <w:pPr>
        <w:pStyle w:val="SourceCode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t>}</w:t>
      </w:r>
      <w:r w:rsidR="005254BF">
        <w:br w:type="page"/>
      </w:r>
    </w:p>
    <w:p w14:paraId="3AE5F63B" w14:textId="700B630C" w:rsidR="00451B15" w:rsidRDefault="00451B15" w:rsidP="00451B15">
      <w:pPr>
        <w:pStyle w:val="Heading3"/>
      </w:pPr>
      <w:r>
        <w:lastRenderedPageBreak/>
        <w:t>Accumulators</w:t>
      </w:r>
    </w:p>
    <w:p w14:paraId="11F3766B" w14:textId="70E8E86F" w:rsidR="000D0C91" w:rsidRPr="000D0C91" w:rsidRDefault="000D0C91" w:rsidP="000D0C91">
      <w:pPr>
        <w:pStyle w:val="Heading4"/>
      </w:pPr>
      <w:r>
        <w:t>Project Phase</w:t>
      </w:r>
    </w:p>
    <w:p w14:paraId="54324327" w14:textId="7AB25AF3" w:rsidR="007255B3" w:rsidRPr="007255B3" w:rsidRDefault="000D0C91" w:rsidP="007255B3">
      <w:r>
        <w:t xml:space="preserve">When used in the project phase accumulators </w:t>
      </w:r>
      <w:r w:rsidR="00046ADD">
        <w:t xml:space="preserve">must operate on </w:t>
      </w:r>
      <w:r w:rsidR="00601A49">
        <w:t xml:space="preserve">arrays within a single document. </w:t>
      </w:r>
    </w:p>
    <w:p w14:paraId="201D40AE" w14:textId="2FECD8D9" w:rsidR="006722FF" w:rsidRDefault="006722FF" w:rsidP="006722FF">
      <w:pPr>
        <w:pStyle w:val="CodeExampleCode"/>
      </w:pPr>
      <w:r>
        <w:t>Input collection</w:t>
      </w:r>
    </w:p>
    <w:p w14:paraId="3CE4D548" w14:textId="77777777" w:rsidR="0082468E" w:rsidRPr="0082468E" w:rsidRDefault="0082468E" w:rsidP="0082468E">
      <w:pPr>
        <w:pStyle w:val="SourceCode"/>
      </w:pPr>
      <w:r w:rsidRPr="0082468E">
        <w:t>{</w:t>
      </w:r>
    </w:p>
    <w:p w14:paraId="31D6F0FE" w14:textId="77777777" w:rsidR="0082468E" w:rsidRPr="0082468E" w:rsidRDefault="0082468E" w:rsidP="0082468E">
      <w:pPr>
        <w:pStyle w:val="SourceCode"/>
      </w:pPr>
      <w:r w:rsidRPr="0082468E">
        <w:t xml:space="preserve">    "_id" : ObjectId("5faaa0eef70513dae155ffcf"),</w:t>
      </w:r>
    </w:p>
    <w:p w14:paraId="1DE7FED7" w14:textId="77777777" w:rsidR="0082468E" w:rsidRPr="0082468E" w:rsidRDefault="0082468E" w:rsidP="0082468E">
      <w:pPr>
        <w:pStyle w:val="SourceCode"/>
      </w:pPr>
      <w:r w:rsidRPr="0082468E">
        <w:t xml:space="preserve">    "firstname" : "kenny",</w:t>
      </w:r>
    </w:p>
    <w:p w14:paraId="68284B48" w14:textId="77777777" w:rsidR="0082468E" w:rsidRPr="0082468E" w:rsidRDefault="0082468E" w:rsidP="0082468E">
      <w:pPr>
        <w:pStyle w:val="SourceCode"/>
      </w:pPr>
      <w:r w:rsidRPr="0082468E">
        <w:t xml:space="preserve">    "secondname" : "wilson",</w:t>
      </w:r>
    </w:p>
    <w:p w14:paraId="6CDCE671" w14:textId="77777777" w:rsidR="0082468E" w:rsidRPr="0082468E" w:rsidRDefault="0082468E" w:rsidP="0082468E">
      <w:pPr>
        <w:pStyle w:val="SourceCode"/>
      </w:pPr>
      <w:r w:rsidRPr="0082468E">
        <w:t xml:space="preserve">    "age" : 46,</w:t>
      </w:r>
    </w:p>
    <w:p w14:paraId="4C0D6728" w14:textId="7FBDFC1C" w:rsidR="0082468E" w:rsidRPr="0082468E" w:rsidRDefault="0082468E" w:rsidP="0082468E">
      <w:pPr>
        <w:pStyle w:val="SourceCode"/>
      </w:pPr>
      <w:r w:rsidRPr="0082468E">
        <w:t xml:space="preserve">    "values" : [100, 50, 200, 500, 300    ]</w:t>
      </w:r>
    </w:p>
    <w:p w14:paraId="2C47C969" w14:textId="6CB34B86" w:rsidR="006722FF" w:rsidRDefault="0082468E" w:rsidP="0082468E">
      <w:pPr>
        <w:pStyle w:val="SourceCode"/>
      </w:pPr>
      <w:r w:rsidRPr="0082468E">
        <w:t>}</w:t>
      </w:r>
    </w:p>
    <w:p w14:paraId="356540DA" w14:textId="77777777" w:rsidR="007F655D" w:rsidRDefault="007F655D" w:rsidP="0082468E">
      <w:pPr>
        <w:pStyle w:val="SourceCode"/>
      </w:pPr>
    </w:p>
    <w:p w14:paraId="1D472064" w14:textId="4BAFD651" w:rsidR="006722FF" w:rsidRDefault="006722FF" w:rsidP="006722FF">
      <w:pPr>
        <w:pStyle w:val="CodeExampleCode"/>
      </w:pPr>
      <w:r>
        <w:t>Pipeline</w:t>
      </w:r>
    </w:p>
    <w:p w14:paraId="5595A27A" w14:textId="77777777" w:rsidR="007F655D" w:rsidRDefault="007F655D" w:rsidP="007F655D">
      <w:pPr>
        <w:pStyle w:val="SourceCode"/>
      </w:pPr>
      <w:r>
        <w:t>db.unwindexamples.aggregate([</w:t>
      </w:r>
    </w:p>
    <w:p w14:paraId="6886F783" w14:textId="77777777" w:rsidR="007F655D" w:rsidRDefault="007F655D" w:rsidP="007F655D">
      <w:pPr>
        <w:pStyle w:val="SourceCode"/>
      </w:pPr>
      <w:r>
        <w:t xml:space="preserve">    {</w:t>
      </w:r>
    </w:p>
    <w:p w14:paraId="1CD24A96" w14:textId="77777777" w:rsidR="007F655D" w:rsidRDefault="007F655D" w:rsidP="007F655D">
      <w:pPr>
        <w:pStyle w:val="SourceCode"/>
      </w:pPr>
      <w:r>
        <w:t xml:space="preserve">        $project: </w:t>
      </w:r>
    </w:p>
    <w:p w14:paraId="4A8428D8" w14:textId="77777777" w:rsidR="007F655D" w:rsidRDefault="007F655D" w:rsidP="007F655D">
      <w:pPr>
        <w:pStyle w:val="SourceCode"/>
      </w:pPr>
      <w:r>
        <w:t xml:space="preserve">        {</w:t>
      </w:r>
    </w:p>
    <w:p w14:paraId="4B1FC3D4" w14:textId="77777777" w:rsidR="007F655D" w:rsidRDefault="007F655D" w:rsidP="007F655D">
      <w:pPr>
        <w:pStyle w:val="SourceCode"/>
      </w:pPr>
      <w:r>
        <w:t xml:space="preserve">            _id:0,</w:t>
      </w:r>
    </w:p>
    <w:p w14:paraId="1CA8824C" w14:textId="77777777" w:rsidR="007F655D" w:rsidRDefault="007F655D" w:rsidP="007F655D">
      <w:pPr>
        <w:pStyle w:val="SourceCode"/>
      </w:pPr>
      <w:r>
        <w:t xml:space="preserve">            secondname:1,</w:t>
      </w:r>
    </w:p>
    <w:p w14:paraId="079B4EC4" w14:textId="77777777" w:rsidR="007F655D" w:rsidRDefault="007F655D" w:rsidP="007F655D">
      <w:pPr>
        <w:pStyle w:val="SourceCode"/>
      </w:pPr>
      <w:r>
        <w:t xml:space="preserve">            minimum: { $min: "$values"},</w:t>
      </w:r>
    </w:p>
    <w:p w14:paraId="6C296EAC" w14:textId="77777777" w:rsidR="007F655D" w:rsidRDefault="007F655D" w:rsidP="007F655D">
      <w:pPr>
        <w:pStyle w:val="SourceCode"/>
      </w:pPr>
      <w:r>
        <w:t xml:space="preserve">            maximum: { $max: "$values"},</w:t>
      </w:r>
    </w:p>
    <w:p w14:paraId="0C87A28A" w14:textId="77777777" w:rsidR="007F655D" w:rsidRDefault="007F655D" w:rsidP="007F655D">
      <w:pPr>
        <w:pStyle w:val="SourceCode"/>
      </w:pPr>
      <w:r>
        <w:t xml:space="preserve">            first:   { $first: "$values"},</w:t>
      </w:r>
    </w:p>
    <w:p w14:paraId="4A734AE5" w14:textId="77777777" w:rsidR="007F655D" w:rsidRDefault="007F655D" w:rsidP="007F655D">
      <w:pPr>
        <w:pStyle w:val="SourceCode"/>
      </w:pPr>
      <w:r>
        <w:t xml:space="preserve">            last:   { $last: "$values"},</w:t>
      </w:r>
    </w:p>
    <w:p w14:paraId="440D06F6" w14:textId="77777777" w:rsidR="007F655D" w:rsidRDefault="007F655D" w:rsidP="007F655D">
      <w:pPr>
        <w:pStyle w:val="SourceCode"/>
      </w:pPr>
      <w:r>
        <w:t xml:space="preserve">            sum:   { $sum: "$values"},</w:t>
      </w:r>
    </w:p>
    <w:p w14:paraId="42D0E80E" w14:textId="77777777" w:rsidR="007F655D" w:rsidRDefault="007F655D" w:rsidP="007F655D">
      <w:pPr>
        <w:pStyle w:val="SourceCode"/>
      </w:pPr>
      <w:r>
        <w:t xml:space="preserve">            mean:   { $avg: "$values"},</w:t>
      </w:r>
    </w:p>
    <w:p w14:paraId="63632F02" w14:textId="77777777" w:rsidR="007F655D" w:rsidRDefault="007F655D" w:rsidP="007F655D">
      <w:pPr>
        <w:pStyle w:val="SourceCode"/>
      </w:pPr>
      <w:r>
        <w:t xml:space="preserve">            </w:t>
      </w:r>
    </w:p>
    <w:p w14:paraId="6F0F5C54" w14:textId="77777777" w:rsidR="007F655D" w:rsidRDefault="007F655D" w:rsidP="007F655D">
      <w:pPr>
        <w:pStyle w:val="SourceCode"/>
      </w:pPr>
      <w:r>
        <w:t xml:space="preserve">        }</w:t>
      </w:r>
    </w:p>
    <w:p w14:paraId="3B560557" w14:textId="77777777" w:rsidR="007F655D" w:rsidRDefault="007F655D" w:rsidP="007F655D">
      <w:pPr>
        <w:pStyle w:val="SourceCode"/>
      </w:pPr>
      <w:r>
        <w:t xml:space="preserve">    }</w:t>
      </w:r>
    </w:p>
    <w:p w14:paraId="33BDBF3D" w14:textId="2F32A8AF" w:rsidR="007F655D" w:rsidRDefault="007F655D" w:rsidP="007F655D">
      <w:pPr>
        <w:pStyle w:val="SourceCode"/>
      </w:pPr>
      <w:r>
        <w:t>])</w:t>
      </w:r>
    </w:p>
    <w:p w14:paraId="457E18DE" w14:textId="77777777" w:rsidR="007F655D" w:rsidRDefault="007F655D" w:rsidP="007F655D">
      <w:pPr>
        <w:pStyle w:val="SourceCode"/>
      </w:pPr>
    </w:p>
    <w:p w14:paraId="4CB25340" w14:textId="77777777" w:rsidR="006722FF" w:rsidRDefault="006722FF" w:rsidP="006722FF">
      <w:pPr>
        <w:pStyle w:val="CodeExampleCode"/>
      </w:pPr>
      <w:r>
        <w:t>Result</w:t>
      </w:r>
    </w:p>
    <w:p w14:paraId="72439DC7" w14:textId="77777777" w:rsidR="00B348B9" w:rsidRDefault="00B348B9" w:rsidP="00B348B9">
      <w:pPr>
        <w:pStyle w:val="SourceCode"/>
      </w:pPr>
      <w:r>
        <w:t>{</w:t>
      </w:r>
    </w:p>
    <w:p w14:paraId="2708C060" w14:textId="77777777" w:rsidR="00B348B9" w:rsidRDefault="00B348B9" w:rsidP="00B348B9">
      <w:pPr>
        <w:pStyle w:val="SourceCode"/>
      </w:pPr>
      <w:r>
        <w:t xml:space="preserve">    "secondname" : "wilson",</w:t>
      </w:r>
    </w:p>
    <w:p w14:paraId="15C8D7B4" w14:textId="77777777" w:rsidR="00B348B9" w:rsidRDefault="00B348B9" w:rsidP="00B348B9">
      <w:pPr>
        <w:pStyle w:val="SourceCode"/>
      </w:pPr>
      <w:r>
        <w:t xml:space="preserve">    "minimum" : 50,</w:t>
      </w:r>
    </w:p>
    <w:p w14:paraId="5507CA0A" w14:textId="77777777" w:rsidR="00B348B9" w:rsidRDefault="00B348B9" w:rsidP="00B348B9">
      <w:pPr>
        <w:pStyle w:val="SourceCode"/>
      </w:pPr>
      <w:r>
        <w:t xml:space="preserve">    "maximum" : 500,</w:t>
      </w:r>
    </w:p>
    <w:p w14:paraId="26DEBD92" w14:textId="77777777" w:rsidR="00B348B9" w:rsidRDefault="00B348B9" w:rsidP="00B348B9">
      <w:pPr>
        <w:pStyle w:val="SourceCode"/>
      </w:pPr>
      <w:r>
        <w:t xml:space="preserve">    "first" : 100,</w:t>
      </w:r>
    </w:p>
    <w:p w14:paraId="4A1B5F02" w14:textId="77777777" w:rsidR="00B348B9" w:rsidRDefault="00B348B9" w:rsidP="00B348B9">
      <w:pPr>
        <w:pStyle w:val="SourceCode"/>
      </w:pPr>
      <w:r>
        <w:t xml:space="preserve">    "last" : 300,</w:t>
      </w:r>
    </w:p>
    <w:p w14:paraId="1718A8D2" w14:textId="77777777" w:rsidR="00B348B9" w:rsidRDefault="00B348B9" w:rsidP="00B348B9">
      <w:pPr>
        <w:pStyle w:val="SourceCode"/>
      </w:pPr>
      <w:r>
        <w:t xml:space="preserve">    "sum" : 1150,</w:t>
      </w:r>
    </w:p>
    <w:p w14:paraId="281132A5" w14:textId="77777777" w:rsidR="00B348B9" w:rsidRDefault="00B348B9" w:rsidP="00B348B9">
      <w:pPr>
        <w:pStyle w:val="SourceCode"/>
      </w:pPr>
      <w:r>
        <w:t xml:space="preserve">    "mean" : 230.0</w:t>
      </w:r>
    </w:p>
    <w:p w14:paraId="723876D9" w14:textId="36D099D1" w:rsidR="00451B15" w:rsidRPr="00451B15" w:rsidRDefault="00B348B9" w:rsidP="00B348B9">
      <w:pPr>
        <w:pStyle w:val="SourceCode"/>
      </w:pPr>
      <w:r>
        <w:t>}</w:t>
      </w:r>
    </w:p>
    <w:p w14:paraId="6E823E50" w14:textId="77777777" w:rsidR="001A4478" w:rsidRDefault="001A447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F625012" w14:textId="7F2D7FA1" w:rsidR="001A4478" w:rsidRDefault="001A4478" w:rsidP="001A4478">
      <w:pPr>
        <w:pStyle w:val="Heading4"/>
      </w:pPr>
      <w:r>
        <w:lastRenderedPageBreak/>
        <w:t>Group Phase</w:t>
      </w:r>
    </w:p>
    <w:p w14:paraId="0F8651EE" w14:textId="4E67B955" w:rsidR="00BE7881" w:rsidRPr="00BE7881" w:rsidRDefault="00ED3417" w:rsidP="00BE7881">
      <w:pPr>
        <w:pStyle w:val="Heading5"/>
      </w:pPr>
      <w:proofErr w:type="spellStart"/>
      <w:r>
        <w:t>A</w:t>
      </w:r>
      <w:r w:rsidR="00BE7881">
        <w:t>vg</w:t>
      </w:r>
      <w:proofErr w:type="spellEnd"/>
    </w:p>
    <w:p w14:paraId="672EE4FA" w14:textId="77777777" w:rsidR="00CC267C" w:rsidRDefault="00CC267C" w:rsidP="00CC267C">
      <w:pPr>
        <w:pStyle w:val="CodeExampleCode"/>
      </w:pPr>
      <w:r>
        <w:t>Input collection</w:t>
      </w:r>
    </w:p>
    <w:p w14:paraId="3D34A4D0" w14:textId="77777777" w:rsidR="00644FB9" w:rsidRPr="00644FB9" w:rsidRDefault="00644FB9" w:rsidP="00644FB9">
      <w:pPr>
        <w:pStyle w:val="SourceCode"/>
      </w:pPr>
      <w:r w:rsidRPr="00644FB9">
        <w:t>{</w:t>
      </w:r>
    </w:p>
    <w:p w14:paraId="27A39B47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4A88B2DB" w14:textId="77777777" w:rsidR="00644FB9" w:rsidRPr="00644FB9" w:rsidRDefault="00644FB9" w:rsidP="00644FB9">
      <w:pPr>
        <w:pStyle w:val="SourceCode"/>
      </w:pPr>
      <w:r w:rsidRPr="00644FB9">
        <w:t xml:space="preserve">    "profit" : 20000</w:t>
      </w:r>
    </w:p>
    <w:p w14:paraId="79426102" w14:textId="77777777" w:rsidR="00644FB9" w:rsidRPr="00644FB9" w:rsidRDefault="00644FB9" w:rsidP="00644FB9">
      <w:pPr>
        <w:pStyle w:val="SourceCode"/>
      </w:pPr>
      <w:r w:rsidRPr="00644FB9">
        <w:t>}</w:t>
      </w:r>
    </w:p>
    <w:p w14:paraId="029087AF" w14:textId="77777777" w:rsidR="00644FB9" w:rsidRPr="00644FB9" w:rsidRDefault="00644FB9" w:rsidP="00644FB9">
      <w:pPr>
        <w:pStyle w:val="SourceCode"/>
      </w:pPr>
    </w:p>
    <w:p w14:paraId="317A05E5" w14:textId="77777777" w:rsidR="00644FB9" w:rsidRPr="00644FB9" w:rsidRDefault="00644FB9" w:rsidP="00644FB9">
      <w:pPr>
        <w:pStyle w:val="SourceCode"/>
      </w:pPr>
      <w:r w:rsidRPr="00644FB9">
        <w:t>{</w:t>
      </w:r>
    </w:p>
    <w:p w14:paraId="3140F823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247C174E" w14:textId="77777777" w:rsidR="00644FB9" w:rsidRPr="00644FB9" w:rsidRDefault="00644FB9" w:rsidP="00644FB9">
      <w:pPr>
        <w:pStyle w:val="SourceCode"/>
      </w:pPr>
      <w:r w:rsidRPr="00644FB9">
        <w:t xml:space="preserve">    "profit" : 10000</w:t>
      </w:r>
    </w:p>
    <w:p w14:paraId="4796D4D7" w14:textId="77777777" w:rsidR="00644FB9" w:rsidRPr="00644FB9" w:rsidRDefault="00644FB9" w:rsidP="00644FB9">
      <w:pPr>
        <w:pStyle w:val="SourceCode"/>
      </w:pPr>
      <w:r w:rsidRPr="00644FB9">
        <w:t>}</w:t>
      </w:r>
    </w:p>
    <w:p w14:paraId="00701D37" w14:textId="77777777" w:rsidR="00644FB9" w:rsidRPr="00644FB9" w:rsidRDefault="00644FB9" w:rsidP="00644FB9">
      <w:pPr>
        <w:pStyle w:val="SourceCode"/>
      </w:pPr>
    </w:p>
    <w:p w14:paraId="50459147" w14:textId="77777777" w:rsidR="00644FB9" w:rsidRPr="00644FB9" w:rsidRDefault="00644FB9" w:rsidP="00644FB9">
      <w:pPr>
        <w:pStyle w:val="SourceCode"/>
      </w:pPr>
      <w:r w:rsidRPr="00644FB9">
        <w:t>{</w:t>
      </w:r>
    </w:p>
    <w:p w14:paraId="17E32876" w14:textId="77777777" w:rsidR="00644FB9" w:rsidRPr="00644FB9" w:rsidRDefault="00644FB9" w:rsidP="00644FB9">
      <w:pPr>
        <w:pStyle w:val="SourceCode"/>
      </w:pPr>
      <w:r w:rsidRPr="00644FB9">
        <w:t xml:space="preserve">    "year" : 2019,</w:t>
      </w:r>
    </w:p>
    <w:p w14:paraId="0093FE47" w14:textId="77777777" w:rsidR="00644FB9" w:rsidRPr="00644FB9" w:rsidRDefault="00644FB9" w:rsidP="00644FB9">
      <w:pPr>
        <w:pStyle w:val="SourceCode"/>
      </w:pPr>
      <w:r w:rsidRPr="00644FB9">
        <w:t xml:space="preserve">    "profit" : 5000</w:t>
      </w:r>
    </w:p>
    <w:p w14:paraId="488EA13D" w14:textId="77777777" w:rsidR="00644FB9" w:rsidRPr="00644FB9" w:rsidRDefault="00644FB9" w:rsidP="00644FB9">
      <w:pPr>
        <w:pStyle w:val="SourceCode"/>
      </w:pPr>
      <w:r w:rsidRPr="00644FB9">
        <w:t>}</w:t>
      </w:r>
    </w:p>
    <w:p w14:paraId="22CC8AE3" w14:textId="77777777" w:rsidR="00644FB9" w:rsidRPr="00644FB9" w:rsidRDefault="00644FB9" w:rsidP="00644FB9">
      <w:pPr>
        <w:pStyle w:val="SourceCode"/>
      </w:pPr>
    </w:p>
    <w:p w14:paraId="38379CE9" w14:textId="77777777" w:rsidR="00644FB9" w:rsidRPr="00644FB9" w:rsidRDefault="00644FB9" w:rsidP="00644FB9">
      <w:pPr>
        <w:pStyle w:val="SourceCode"/>
      </w:pPr>
      <w:r w:rsidRPr="00644FB9">
        <w:t>{</w:t>
      </w:r>
    </w:p>
    <w:p w14:paraId="488B56DC" w14:textId="77777777" w:rsidR="00644FB9" w:rsidRPr="00644FB9" w:rsidRDefault="00644FB9" w:rsidP="00644FB9">
      <w:pPr>
        <w:pStyle w:val="SourceCode"/>
      </w:pPr>
      <w:r w:rsidRPr="00644FB9">
        <w:t xml:space="preserve">    "year" : 2020,</w:t>
      </w:r>
    </w:p>
    <w:p w14:paraId="249002F3" w14:textId="77777777" w:rsidR="00644FB9" w:rsidRPr="00644FB9" w:rsidRDefault="00644FB9" w:rsidP="00644FB9">
      <w:pPr>
        <w:pStyle w:val="SourceCode"/>
      </w:pPr>
      <w:r w:rsidRPr="00644FB9">
        <w:t xml:space="preserve">    "profit" : 2000</w:t>
      </w:r>
    </w:p>
    <w:p w14:paraId="43CDF3A0" w14:textId="77777777" w:rsidR="00644FB9" w:rsidRPr="00644FB9" w:rsidRDefault="00644FB9" w:rsidP="00644FB9">
      <w:pPr>
        <w:pStyle w:val="SourceCode"/>
      </w:pPr>
      <w:r w:rsidRPr="00644FB9">
        <w:t>}</w:t>
      </w:r>
    </w:p>
    <w:p w14:paraId="4F0828AD" w14:textId="77777777" w:rsidR="00644FB9" w:rsidRPr="00644FB9" w:rsidRDefault="00644FB9" w:rsidP="00644FB9">
      <w:pPr>
        <w:pStyle w:val="SourceCode"/>
      </w:pPr>
    </w:p>
    <w:p w14:paraId="24B8C5CD" w14:textId="77777777" w:rsidR="00644FB9" w:rsidRPr="00644FB9" w:rsidRDefault="00644FB9" w:rsidP="00644FB9">
      <w:pPr>
        <w:pStyle w:val="SourceCode"/>
      </w:pPr>
      <w:r w:rsidRPr="00644FB9">
        <w:t>{</w:t>
      </w:r>
    </w:p>
    <w:p w14:paraId="5F890F87" w14:textId="77777777" w:rsidR="00644FB9" w:rsidRPr="00644FB9" w:rsidRDefault="00644FB9" w:rsidP="00644FB9">
      <w:pPr>
        <w:pStyle w:val="SourceCode"/>
      </w:pPr>
      <w:r w:rsidRPr="00644FB9">
        <w:t xml:space="preserve">    "year" : 2020,</w:t>
      </w:r>
    </w:p>
    <w:p w14:paraId="2825A7E1" w14:textId="77777777" w:rsidR="00644FB9" w:rsidRPr="00644FB9" w:rsidRDefault="00644FB9" w:rsidP="00644FB9">
      <w:pPr>
        <w:pStyle w:val="SourceCode"/>
      </w:pPr>
      <w:r w:rsidRPr="00644FB9">
        <w:t xml:space="preserve">    "profit" : 100</w:t>
      </w:r>
    </w:p>
    <w:p w14:paraId="47A6238D" w14:textId="77777777" w:rsidR="00644FB9" w:rsidRPr="00644FB9" w:rsidRDefault="00644FB9" w:rsidP="00644FB9">
      <w:pPr>
        <w:pStyle w:val="SourceCode"/>
      </w:pPr>
      <w:r w:rsidRPr="00644FB9">
        <w:t>}</w:t>
      </w:r>
    </w:p>
    <w:p w14:paraId="4BAEB6A2" w14:textId="77777777" w:rsidR="00644FB9" w:rsidRPr="00644FB9" w:rsidRDefault="00644FB9" w:rsidP="00644FB9">
      <w:pPr>
        <w:pStyle w:val="SourceCode"/>
      </w:pPr>
    </w:p>
    <w:p w14:paraId="3B0BB8C6" w14:textId="77777777" w:rsidR="00644FB9" w:rsidRPr="00644FB9" w:rsidRDefault="00644FB9" w:rsidP="00644FB9">
      <w:pPr>
        <w:pStyle w:val="SourceCode"/>
      </w:pPr>
    </w:p>
    <w:p w14:paraId="1A23DD8F" w14:textId="5E23A251" w:rsidR="00CC267C" w:rsidRDefault="00CC267C" w:rsidP="001C1FCD">
      <w:pPr>
        <w:pStyle w:val="CodeExampleCode"/>
      </w:pPr>
      <w:r>
        <w:t>Pipeline</w:t>
      </w:r>
    </w:p>
    <w:p w14:paraId="0FDC41B5" w14:textId="77777777" w:rsidR="0018656A" w:rsidRDefault="0018656A" w:rsidP="0018656A">
      <w:pPr>
        <w:pStyle w:val="SourceCode"/>
      </w:pPr>
      <w:r>
        <w:t>db.grouping.aggregate([</w:t>
      </w:r>
    </w:p>
    <w:p w14:paraId="0FD1733B" w14:textId="77777777" w:rsidR="0018656A" w:rsidRDefault="0018656A" w:rsidP="0018656A">
      <w:pPr>
        <w:pStyle w:val="SourceCode"/>
      </w:pPr>
      <w:r>
        <w:t xml:space="preserve">    {</w:t>
      </w:r>
    </w:p>
    <w:p w14:paraId="713E53EE" w14:textId="77777777" w:rsidR="0018656A" w:rsidRDefault="0018656A" w:rsidP="0018656A">
      <w:pPr>
        <w:pStyle w:val="SourceCode"/>
      </w:pPr>
      <w:r>
        <w:t xml:space="preserve">        $group : {</w:t>
      </w:r>
    </w:p>
    <w:p w14:paraId="7F26C5D2" w14:textId="77777777" w:rsidR="0018656A" w:rsidRDefault="0018656A" w:rsidP="0018656A">
      <w:pPr>
        <w:pStyle w:val="SourceCode"/>
      </w:pPr>
      <w:r>
        <w:t xml:space="preserve">            _id: {year: "$year"},</w:t>
      </w:r>
    </w:p>
    <w:p w14:paraId="0D800CF1" w14:textId="77777777" w:rsidR="0018656A" w:rsidRDefault="0018656A" w:rsidP="0018656A">
      <w:pPr>
        <w:pStyle w:val="SourceCode"/>
      </w:pPr>
      <w:r>
        <w:t xml:space="preserve">            avg_prof: {$avg: "$profit"}</w:t>
      </w:r>
    </w:p>
    <w:p w14:paraId="047D3293" w14:textId="77777777" w:rsidR="0018656A" w:rsidRDefault="0018656A" w:rsidP="0018656A">
      <w:pPr>
        <w:pStyle w:val="SourceCode"/>
      </w:pPr>
      <w:r>
        <w:t xml:space="preserve">        },</w:t>
      </w:r>
    </w:p>
    <w:p w14:paraId="61EEAE47" w14:textId="7DDFAD64" w:rsidR="0018656A" w:rsidRDefault="0018656A" w:rsidP="009F2025">
      <w:pPr>
        <w:pStyle w:val="SourceCode"/>
      </w:pPr>
      <w:r>
        <w:t xml:space="preserve">    },   </w:t>
      </w:r>
    </w:p>
    <w:p w14:paraId="7938BD98" w14:textId="1CA0C3BE" w:rsidR="003F0AD6" w:rsidRDefault="0018656A" w:rsidP="0018656A">
      <w:pPr>
        <w:pStyle w:val="SourceCode"/>
      </w:pPr>
      <w:r>
        <w:t>])</w:t>
      </w:r>
    </w:p>
    <w:p w14:paraId="2B9C1FEC" w14:textId="46F30D86" w:rsidR="001C1FCD" w:rsidRPr="00CD765A" w:rsidRDefault="001C1FCD" w:rsidP="001C1FCD">
      <w:pPr>
        <w:pStyle w:val="CodeExampleCode"/>
      </w:pPr>
      <w:r w:rsidRPr="00CD765A">
        <w:t>Results</w:t>
      </w:r>
    </w:p>
    <w:p w14:paraId="603B8DBE" w14:textId="77777777" w:rsidR="00BE7881" w:rsidRPr="00CD765A" w:rsidRDefault="00BE7881" w:rsidP="00BE7881">
      <w:pPr>
        <w:pStyle w:val="SourceCode"/>
      </w:pPr>
      <w:r w:rsidRPr="00CD765A">
        <w:t>{</w:t>
      </w:r>
    </w:p>
    <w:p w14:paraId="67B99228" w14:textId="77777777" w:rsidR="00BE7881" w:rsidRPr="00CD765A" w:rsidRDefault="00BE7881" w:rsidP="00BE7881">
      <w:pPr>
        <w:pStyle w:val="SourceCode"/>
      </w:pPr>
      <w:r w:rsidRPr="00CD765A">
        <w:t xml:space="preserve">    "_id" : {</w:t>
      </w:r>
    </w:p>
    <w:p w14:paraId="5528E418" w14:textId="77777777" w:rsidR="00BE7881" w:rsidRPr="00CD765A" w:rsidRDefault="00BE7881" w:rsidP="00BE7881">
      <w:pPr>
        <w:pStyle w:val="SourceCode"/>
      </w:pPr>
      <w:r w:rsidRPr="00CD765A">
        <w:t xml:space="preserve">        "year" : 2020</w:t>
      </w:r>
    </w:p>
    <w:p w14:paraId="1CC34536" w14:textId="77777777" w:rsidR="00BE7881" w:rsidRPr="00CD765A" w:rsidRDefault="00BE7881" w:rsidP="00BE7881">
      <w:pPr>
        <w:pStyle w:val="SourceCode"/>
      </w:pPr>
      <w:r w:rsidRPr="00CD765A">
        <w:t xml:space="preserve">    },</w:t>
      </w:r>
    </w:p>
    <w:p w14:paraId="0A42EFF4" w14:textId="77777777" w:rsidR="00BE7881" w:rsidRPr="00CD765A" w:rsidRDefault="00BE7881" w:rsidP="00BE7881">
      <w:pPr>
        <w:pStyle w:val="SourceCode"/>
      </w:pPr>
      <w:r w:rsidRPr="00CD765A">
        <w:t xml:space="preserve">    "avg_prof" : 1050.0</w:t>
      </w:r>
    </w:p>
    <w:p w14:paraId="44FC141F" w14:textId="77777777" w:rsidR="00BE7881" w:rsidRPr="00CD765A" w:rsidRDefault="00BE7881" w:rsidP="00BE7881">
      <w:pPr>
        <w:pStyle w:val="SourceCode"/>
      </w:pPr>
      <w:r w:rsidRPr="00CD765A">
        <w:t>}</w:t>
      </w:r>
    </w:p>
    <w:p w14:paraId="159CB0BF" w14:textId="77777777" w:rsidR="00BE7881" w:rsidRPr="00CD765A" w:rsidRDefault="00BE7881" w:rsidP="00BE7881">
      <w:pPr>
        <w:pStyle w:val="SourceCode"/>
      </w:pPr>
    </w:p>
    <w:p w14:paraId="12F69714" w14:textId="77777777" w:rsidR="00BE7881" w:rsidRPr="00CD765A" w:rsidRDefault="00BE7881" w:rsidP="00BE7881">
      <w:pPr>
        <w:pStyle w:val="SourceCode"/>
      </w:pPr>
      <w:r w:rsidRPr="00CD765A">
        <w:t>{</w:t>
      </w:r>
    </w:p>
    <w:p w14:paraId="190E996F" w14:textId="77777777" w:rsidR="00BE7881" w:rsidRPr="00CD765A" w:rsidRDefault="00BE7881" w:rsidP="00BE7881">
      <w:pPr>
        <w:pStyle w:val="SourceCode"/>
      </w:pPr>
      <w:r w:rsidRPr="00CD765A">
        <w:t xml:space="preserve">    "_id" : {</w:t>
      </w:r>
    </w:p>
    <w:p w14:paraId="6020EF85" w14:textId="77777777" w:rsidR="00BE7881" w:rsidRPr="005D27F6" w:rsidRDefault="00BE7881" w:rsidP="00BE7881">
      <w:pPr>
        <w:pStyle w:val="SourceCode"/>
      </w:pPr>
      <w:r w:rsidRPr="00CD765A">
        <w:t xml:space="preserve">        </w:t>
      </w:r>
      <w:r w:rsidRPr="005D27F6">
        <w:t>"year" : 2019</w:t>
      </w:r>
    </w:p>
    <w:p w14:paraId="6A91A3FF" w14:textId="77777777" w:rsidR="00BE7881" w:rsidRPr="005D27F6" w:rsidRDefault="00BE7881" w:rsidP="00BE7881">
      <w:pPr>
        <w:pStyle w:val="SourceCode"/>
      </w:pPr>
      <w:r w:rsidRPr="005D27F6">
        <w:t xml:space="preserve">    },</w:t>
      </w:r>
    </w:p>
    <w:p w14:paraId="704D4FF1" w14:textId="77777777" w:rsidR="00BE7881" w:rsidRPr="005D27F6" w:rsidRDefault="00BE7881" w:rsidP="00BE7881">
      <w:pPr>
        <w:pStyle w:val="SourceCode"/>
      </w:pPr>
      <w:r w:rsidRPr="005D27F6">
        <w:t xml:space="preserve">    "avg_prof" : 11666.6666666667</w:t>
      </w:r>
    </w:p>
    <w:p w14:paraId="19300646" w14:textId="6100B660" w:rsidR="00644FB9" w:rsidRPr="005D27F6" w:rsidRDefault="00BE7881" w:rsidP="00BE7881">
      <w:pPr>
        <w:pStyle w:val="SourceCode"/>
      </w:pPr>
      <w:r w:rsidRPr="005D27F6">
        <w:t>}</w:t>
      </w:r>
      <w:r w:rsidR="00644FB9" w:rsidRPr="005D27F6">
        <w:rPr>
          <w:rFonts w:asciiTheme="minorHAnsi" w:hAnsiTheme="minorHAnsi" w:cstheme="minorBidi"/>
          <w:sz w:val="24"/>
          <w:szCs w:val="22"/>
        </w:rPr>
        <w:br w:type="page"/>
      </w:r>
    </w:p>
    <w:p w14:paraId="0DF7CA2E" w14:textId="5F04270A" w:rsidR="00BE7881" w:rsidRDefault="005D27F6" w:rsidP="00BE7881">
      <w:pPr>
        <w:pStyle w:val="Heading5"/>
      </w:pPr>
      <w:r>
        <w:lastRenderedPageBreak/>
        <w:t>Sum</w:t>
      </w:r>
    </w:p>
    <w:p w14:paraId="3300770B" w14:textId="77777777" w:rsidR="005D27F6" w:rsidRDefault="005D27F6" w:rsidP="005D27F6">
      <w:pPr>
        <w:pStyle w:val="CodeExampleCode"/>
      </w:pPr>
      <w:r>
        <w:t>Input collection</w:t>
      </w:r>
    </w:p>
    <w:p w14:paraId="33E39DEA" w14:textId="77777777" w:rsidR="005D27F6" w:rsidRPr="00644FB9" w:rsidRDefault="005D27F6" w:rsidP="005D27F6">
      <w:pPr>
        <w:pStyle w:val="SourceCode"/>
      </w:pPr>
      <w:r w:rsidRPr="00644FB9">
        <w:t>{</w:t>
      </w:r>
    </w:p>
    <w:p w14:paraId="3E2DE756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0210931B" w14:textId="77777777" w:rsidR="005D27F6" w:rsidRPr="00644FB9" w:rsidRDefault="005D27F6" w:rsidP="005D27F6">
      <w:pPr>
        <w:pStyle w:val="SourceCode"/>
      </w:pPr>
      <w:r w:rsidRPr="00644FB9">
        <w:t xml:space="preserve">    "profit" : 20000</w:t>
      </w:r>
    </w:p>
    <w:p w14:paraId="50E82383" w14:textId="77777777" w:rsidR="005D27F6" w:rsidRPr="00644FB9" w:rsidRDefault="005D27F6" w:rsidP="005D27F6">
      <w:pPr>
        <w:pStyle w:val="SourceCode"/>
      </w:pPr>
      <w:r w:rsidRPr="00644FB9">
        <w:t>}</w:t>
      </w:r>
    </w:p>
    <w:p w14:paraId="74A734FA" w14:textId="77777777" w:rsidR="005D27F6" w:rsidRPr="00644FB9" w:rsidRDefault="005D27F6" w:rsidP="005D27F6">
      <w:pPr>
        <w:pStyle w:val="SourceCode"/>
      </w:pPr>
    </w:p>
    <w:p w14:paraId="4DA84A3D" w14:textId="77777777" w:rsidR="005D27F6" w:rsidRPr="00644FB9" w:rsidRDefault="005D27F6" w:rsidP="005D27F6">
      <w:pPr>
        <w:pStyle w:val="SourceCode"/>
      </w:pPr>
      <w:r w:rsidRPr="00644FB9">
        <w:t>{</w:t>
      </w:r>
    </w:p>
    <w:p w14:paraId="4C34E3E5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2417AAF3" w14:textId="77777777" w:rsidR="005D27F6" w:rsidRPr="00644FB9" w:rsidRDefault="005D27F6" w:rsidP="005D27F6">
      <w:pPr>
        <w:pStyle w:val="SourceCode"/>
      </w:pPr>
      <w:r w:rsidRPr="00644FB9">
        <w:t xml:space="preserve">    "profit" : 10000</w:t>
      </w:r>
    </w:p>
    <w:p w14:paraId="3B05EF30" w14:textId="77777777" w:rsidR="005D27F6" w:rsidRPr="00644FB9" w:rsidRDefault="005D27F6" w:rsidP="005D27F6">
      <w:pPr>
        <w:pStyle w:val="SourceCode"/>
      </w:pPr>
      <w:r w:rsidRPr="00644FB9">
        <w:t>}</w:t>
      </w:r>
    </w:p>
    <w:p w14:paraId="6DB5E624" w14:textId="77777777" w:rsidR="005D27F6" w:rsidRPr="00644FB9" w:rsidRDefault="005D27F6" w:rsidP="005D27F6">
      <w:pPr>
        <w:pStyle w:val="SourceCode"/>
      </w:pPr>
    </w:p>
    <w:p w14:paraId="764AEDE2" w14:textId="77777777" w:rsidR="005D27F6" w:rsidRPr="00644FB9" w:rsidRDefault="005D27F6" w:rsidP="005D27F6">
      <w:pPr>
        <w:pStyle w:val="SourceCode"/>
      </w:pPr>
      <w:r w:rsidRPr="00644FB9">
        <w:t>{</w:t>
      </w:r>
    </w:p>
    <w:p w14:paraId="3394EC37" w14:textId="77777777" w:rsidR="005D27F6" w:rsidRPr="00644FB9" w:rsidRDefault="005D27F6" w:rsidP="005D27F6">
      <w:pPr>
        <w:pStyle w:val="SourceCode"/>
      </w:pPr>
      <w:r w:rsidRPr="00644FB9">
        <w:t xml:space="preserve">    "year" : 2019,</w:t>
      </w:r>
    </w:p>
    <w:p w14:paraId="7336D038" w14:textId="77777777" w:rsidR="005D27F6" w:rsidRPr="00644FB9" w:rsidRDefault="005D27F6" w:rsidP="005D27F6">
      <w:pPr>
        <w:pStyle w:val="SourceCode"/>
      </w:pPr>
      <w:r w:rsidRPr="00644FB9">
        <w:t xml:space="preserve">    "profit" : 5000</w:t>
      </w:r>
    </w:p>
    <w:p w14:paraId="18DEF72C" w14:textId="77777777" w:rsidR="005D27F6" w:rsidRPr="00644FB9" w:rsidRDefault="005D27F6" w:rsidP="005D27F6">
      <w:pPr>
        <w:pStyle w:val="SourceCode"/>
      </w:pPr>
      <w:r w:rsidRPr="00644FB9">
        <w:t>}</w:t>
      </w:r>
    </w:p>
    <w:p w14:paraId="3CBD0C28" w14:textId="77777777" w:rsidR="005D27F6" w:rsidRPr="00644FB9" w:rsidRDefault="005D27F6" w:rsidP="005D27F6">
      <w:pPr>
        <w:pStyle w:val="SourceCode"/>
      </w:pPr>
    </w:p>
    <w:p w14:paraId="3B8824B6" w14:textId="77777777" w:rsidR="005D27F6" w:rsidRPr="00644FB9" w:rsidRDefault="005D27F6" w:rsidP="005D27F6">
      <w:pPr>
        <w:pStyle w:val="SourceCode"/>
      </w:pPr>
      <w:r w:rsidRPr="00644FB9">
        <w:t>{</w:t>
      </w:r>
    </w:p>
    <w:p w14:paraId="70F52D36" w14:textId="77777777" w:rsidR="005D27F6" w:rsidRPr="00644FB9" w:rsidRDefault="005D27F6" w:rsidP="005D27F6">
      <w:pPr>
        <w:pStyle w:val="SourceCode"/>
      </w:pPr>
      <w:r w:rsidRPr="00644FB9">
        <w:t xml:space="preserve">    "year" : 2020,</w:t>
      </w:r>
    </w:p>
    <w:p w14:paraId="08D45B52" w14:textId="77777777" w:rsidR="005D27F6" w:rsidRPr="00644FB9" w:rsidRDefault="005D27F6" w:rsidP="005D27F6">
      <w:pPr>
        <w:pStyle w:val="SourceCode"/>
      </w:pPr>
      <w:r w:rsidRPr="00644FB9">
        <w:t xml:space="preserve">    "profit" : 2000</w:t>
      </w:r>
    </w:p>
    <w:p w14:paraId="55BFFF14" w14:textId="77777777" w:rsidR="005D27F6" w:rsidRPr="00644FB9" w:rsidRDefault="005D27F6" w:rsidP="005D27F6">
      <w:pPr>
        <w:pStyle w:val="SourceCode"/>
      </w:pPr>
      <w:r w:rsidRPr="00644FB9">
        <w:t>}</w:t>
      </w:r>
    </w:p>
    <w:p w14:paraId="41A97523" w14:textId="77777777" w:rsidR="005D27F6" w:rsidRPr="00644FB9" w:rsidRDefault="005D27F6" w:rsidP="005D27F6">
      <w:pPr>
        <w:pStyle w:val="SourceCode"/>
      </w:pPr>
    </w:p>
    <w:p w14:paraId="1CFF9583" w14:textId="77777777" w:rsidR="005D27F6" w:rsidRPr="00644FB9" w:rsidRDefault="005D27F6" w:rsidP="005D27F6">
      <w:pPr>
        <w:pStyle w:val="SourceCode"/>
      </w:pPr>
      <w:r w:rsidRPr="00644FB9">
        <w:t>{</w:t>
      </w:r>
    </w:p>
    <w:p w14:paraId="1417753F" w14:textId="77777777" w:rsidR="005D27F6" w:rsidRPr="00644FB9" w:rsidRDefault="005D27F6" w:rsidP="005D27F6">
      <w:pPr>
        <w:pStyle w:val="SourceCode"/>
      </w:pPr>
      <w:r w:rsidRPr="00644FB9">
        <w:t xml:space="preserve">    "year" : 2020,</w:t>
      </w:r>
    </w:p>
    <w:p w14:paraId="62F99D45" w14:textId="77777777" w:rsidR="005D27F6" w:rsidRPr="00644FB9" w:rsidRDefault="005D27F6" w:rsidP="005D27F6">
      <w:pPr>
        <w:pStyle w:val="SourceCode"/>
      </w:pPr>
      <w:r w:rsidRPr="00644FB9">
        <w:t xml:space="preserve">    "profit" : 100</w:t>
      </w:r>
    </w:p>
    <w:p w14:paraId="1D13406D" w14:textId="77777777" w:rsidR="005D27F6" w:rsidRPr="00644FB9" w:rsidRDefault="005D27F6" w:rsidP="005D27F6">
      <w:pPr>
        <w:pStyle w:val="SourceCode"/>
      </w:pPr>
      <w:r w:rsidRPr="00644FB9">
        <w:t>}</w:t>
      </w:r>
    </w:p>
    <w:p w14:paraId="069B5FB5" w14:textId="77777777" w:rsidR="005D27F6" w:rsidRPr="00644FB9" w:rsidRDefault="005D27F6" w:rsidP="005D27F6">
      <w:pPr>
        <w:pStyle w:val="SourceCode"/>
      </w:pPr>
    </w:p>
    <w:p w14:paraId="11B34885" w14:textId="77777777" w:rsidR="005D27F6" w:rsidRPr="00644FB9" w:rsidRDefault="005D27F6" w:rsidP="005D27F6">
      <w:pPr>
        <w:pStyle w:val="SourceCode"/>
      </w:pPr>
    </w:p>
    <w:p w14:paraId="25F1DEC6" w14:textId="77777777" w:rsidR="005D27F6" w:rsidRDefault="005D27F6" w:rsidP="005D27F6">
      <w:pPr>
        <w:pStyle w:val="CodeExampleCode"/>
      </w:pPr>
      <w:r>
        <w:t>Pipeline</w:t>
      </w:r>
    </w:p>
    <w:p w14:paraId="4AFC1E35" w14:textId="77777777" w:rsidR="005D27F6" w:rsidRDefault="005D27F6" w:rsidP="005D27F6">
      <w:pPr>
        <w:pStyle w:val="SourceCode"/>
      </w:pPr>
      <w:r>
        <w:t>db.grouping.aggregate([</w:t>
      </w:r>
    </w:p>
    <w:p w14:paraId="451FADA5" w14:textId="77777777" w:rsidR="005D27F6" w:rsidRDefault="005D27F6" w:rsidP="005D27F6">
      <w:pPr>
        <w:pStyle w:val="SourceCode"/>
      </w:pPr>
      <w:r>
        <w:t xml:space="preserve">    {</w:t>
      </w:r>
    </w:p>
    <w:p w14:paraId="6B557D56" w14:textId="77777777" w:rsidR="005D27F6" w:rsidRDefault="005D27F6" w:rsidP="005D27F6">
      <w:pPr>
        <w:pStyle w:val="SourceCode"/>
      </w:pPr>
      <w:r>
        <w:t xml:space="preserve">        $group : {</w:t>
      </w:r>
    </w:p>
    <w:p w14:paraId="49B649BF" w14:textId="77777777" w:rsidR="005D27F6" w:rsidRDefault="005D27F6" w:rsidP="005D27F6">
      <w:pPr>
        <w:pStyle w:val="SourceCode"/>
      </w:pPr>
      <w:r>
        <w:t xml:space="preserve">            _id: {year: "$year"},</w:t>
      </w:r>
    </w:p>
    <w:p w14:paraId="713807D0" w14:textId="5C36EB8E" w:rsidR="005D27F6" w:rsidRDefault="005D27F6" w:rsidP="005D27F6">
      <w:pPr>
        <w:pStyle w:val="SourceCode"/>
      </w:pPr>
      <w:r>
        <w:t xml:space="preserve">            </w:t>
      </w:r>
      <w:r w:rsidR="005913A0">
        <w:t>sum</w:t>
      </w:r>
      <w:r>
        <w:t>: {$</w:t>
      </w:r>
      <w:r w:rsidR="005913A0">
        <w:t>sum</w:t>
      </w:r>
      <w:r>
        <w:t>: "$profit"}</w:t>
      </w:r>
    </w:p>
    <w:p w14:paraId="0D90B831" w14:textId="77777777" w:rsidR="005D27F6" w:rsidRDefault="005D27F6" w:rsidP="005D27F6">
      <w:pPr>
        <w:pStyle w:val="SourceCode"/>
      </w:pPr>
      <w:r>
        <w:t xml:space="preserve">        },</w:t>
      </w:r>
    </w:p>
    <w:p w14:paraId="03F6EC92" w14:textId="77777777" w:rsidR="005D27F6" w:rsidRDefault="005D27F6" w:rsidP="005D27F6">
      <w:pPr>
        <w:pStyle w:val="SourceCode"/>
      </w:pPr>
      <w:r>
        <w:t xml:space="preserve">    },   </w:t>
      </w:r>
    </w:p>
    <w:p w14:paraId="32DE5C6E" w14:textId="77777777" w:rsidR="005D27F6" w:rsidRDefault="005D27F6" w:rsidP="005D27F6">
      <w:pPr>
        <w:pStyle w:val="SourceCode"/>
      </w:pPr>
      <w:r>
        <w:t>])</w:t>
      </w:r>
    </w:p>
    <w:p w14:paraId="178CB511" w14:textId="77777777" w:rsidR="005D27F6" w:rsidRPr="005D27F6" w:rsidRDefault="005D27F6" w:rsidP="005D27F6">
      <w:pPr>
        <w:pStyle w:val="CodeExampleCode"/>
      </w:pPr>
      <w:r w:rsidRPr="005D27F6">
        <w:t>Results</w:t>
      </w:r>
    </w:p>
    <w:p w14:paraId="38ECC695" w14:textId="77777777" w:rsidR="005913A0" w:rsidRPr="005913A0" w:rsidRDefault="005913A0" w:rsidP="00FF1CA2">
      <w:pPr>
        <w:pStyle w:val="SourceCode"/>
        <w:ind w:left="0"/>
      </w:pPr>
      <w:r w:rsidRPr="005913A0">
        <w:t>{</w:t>
      </w:r>
    </w:p>
    <w:p w14:paraId="6E8B1393" w14:textId="77777777" w:rsidR="005913A0" w:rsidRPr="005913A0" w:rsidRDefault="005913A0" w:rsidP="005913A0">
      <w:pPr>
        <w:pStyle w:val="SourceCode"/>
      </w:pPr>
      <w:r w:rsidRPr="005913A0">
        <w:t xml:space="preserve">    "_id" : {</w:t>
      </w:r>
    </w:p>
    <w:p w14:paraId="687AD93F" w14:textId="77777777" w:rsidR="005913A0" w:rsidRPr="005913A0" w:rsidRDefault="005913A0" w:rsidP="005913A0">
      <w:pPr>
        <w:pStyle w:val="SourceCode"/>
      </w:pPr>
      <w:r w:rsidRPr="005913A0">
        <w:t xml:space="preserve">        "year" : 2020</w:t>
      </w:r>
    </w:p>
    <w:p w14:paraId="4BED46FD" w14:textId="77777777" w:rsidR="005913A0" w:rsidRPr="005913A0" w:rsidRDefault="005913A0" w:rsidP="005913A0">
      <w:pPr>
        <w:pStyle w:val="SourceCode"/>
      </w:pPr>
      <w:r w:rsidRPr="005913A0">
        <w:t xml:space="preserve">    },</w:t>
      </w:r>
    </w:p>
    <w:p w14:paraId="68C93079" w14:textId="77777777" w:rsidR="005913A0" w:rsidRPr="005913A0" w:rsidRDefault="005913A0" w:rsidP="005913A0">
      <w:pPr>
        <w:pStyle w:val="SourceCode"/>
      </w:pPr>
      <w:r w:rsidRPr="005913A0">
        <w:t xml:space="preserve">    "sum" : 2100</w:t>
      </w:r>
    </w:p>
    <w:p w14:paraId="095586A0" w14:textId="77777777" w:rsidR="005913A0" w:rsidRPr="005913A0" w:rsidRDefault="005913A0" w:rsidP="005913A0">
      <w:pPr>
        <w:pStyle w:val="SourceCode"/>
      </w:pPr>
      <w:r w:rsidRPr="005913A0">
        <w:t>}</w:t>
      </w:r>
    </w:p>
    <w:p w14:paraId="311A547C" w14:textId="77777777" w:rsidR="005913A0" w:rsidRPr="005913A0" w:rsidRDefault="005913A0" w:rsidP="005913A0">
      <w:pPr>
        <w:pStyle w:val="SourceCode"/>
      </w:pPr>
    </w:p>
    <w:p w14:paraId="46EBDF2D" w14:textId="77777777" w:rsidR="005913A0" w:rsidRPr="005913A0" w:rsidRDefault="005913A0" w:rsidP="005913A0">
      <w:pPr>
        <w:pStyle w:val="SourceCode"/>
      </w:pPr>
      <w:r w:rsidRPr="005913A0">
        <w:t>{</w:t>
      </w:r>
    </w:p>
    <w:p w14:paraId="61DD9258" w14:textId="77777777" w:rsidR="005913A0" w:rsidRPr="005913A0" w:rsidRDefault="005913A0" w:rsidP="005913A0">
      <w:pPr>
        <w:pStyle w:val="SourceCode"/>
      </w:pPr>
      <w:r w:rsidRPr="005913A0">
        <w:t xml:space="preserve">    "_id" : {</w:t>
      </w:r>
    </w:p>
    <w:p w14:paraId="0C442160" w14:textId="77777777" w:rsidR="005913A0" w:rsidRPr="005913A0" w:rsidRDefault="005913A0" w:rsidP="005913A0">
      <w:pPr>
        <w:pStyle w:val="SourceCode"/>
      </w:pPr>
      <w:r w:rsidRPr="005913A0">
        <w:t xml:space="preserve">        "year" : 2019</w:t>
      </w:r>
    </w:p>
    <w:p w14:paraId="2CC10677" w14:textId="77777777" w:rsidR="005913A0" w:rsidRPr="005913A0" w:rsidRDefault="005913A0" w:rsidP="005913A0">
      <w:pPr>
        <w:pStyle w:val="SourceCode"/>
      </w:pPr>
      <w:r w:rsidRPr="005913A0">
        <w:t xml:space="preserve">    },</w:t>
      </w:r>
    </w:p>
    <w:p w14:paraId="0421CB9D" w14:textId="4D0AAD31" w:rsidR="005913A0" w:rsidRDefault="005913A0" w:rsidP="005913A0">
      <w:pPr>
        <w:pStyle w:val="SourceCode"/>
      </w:pPr>
      <w:r w:rsidRPr="005913A0">
        <w:t xml:space="preserve">    "sum" : 35000</w:t>
      </w:r>
    </w:p>
    <w:p w14:paraId="2DA3083E" w14:textId="35F61C09" w:rsidR="005913A0" w:rsidRDefault="005913A0" w:rsidP="005913A0">
      <w:pPr>
        <w:pStyle w:val="SourceCode"/>
      </w:pPr>
      <w:r>
        <w:t>}</w:t>
      </w:r>
    </w:p>
    <w:p w14:paraId="3D9E578B" w14:textId="7E9133E7" w:rsidR="00FF1CA2" w:rsidRPr="005913A0" w:rsidRDefault="00FF1CA2" w:rsidP="00FF1CA2">
      <w:pPr>
        <w:pStyle w:val="SourceCode"/>
        <w:ind w:left="0"/>
      </w:pPr>
      <w:r>
        <w:t>}</w:t>
      </w:r>
    </w:p>
    <w:p w14:paraId="349FCDFB" w14:textId="7B176F03" w:rsidR="00F2620C" w:rsidRPr="00CD765A" w:rsidRDefault="00F2620C" w:rsidP="005913A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 w:rsidRPr="00CD765A">
        <w:br w:type="page"/>
      </w:r>
    </w:p>
    <w:p w14:paraId="1DC873E9" w14:textId="255CEAEF" w:rsidR="00CD765A" w:rsidRDefault="00D23F56" w:rsidP="00CD765A">
      <w:pPr>
        <w:pStyle w:val="Heading2"/>
      </w:pPr>
      <w:r>
        <w:lastRenderedPageBreak/>
        <w:t>Fault Tolerance</w:t>
      </w:r>
    </w:p>
    <w:p w14:paraId="78AD9B20" w14:textId="766392BC" w:rsidR="00D23F56" w:rsidRDefault="00D36C7C" w:rsidP="00D23F56">
      <w:pPr>
        <w:pStyle w:val="Heading3"/>
      </w:pPr>
      <w:r>
        <w:t>Replica Sets</w:t>
      </w:r>
    </w:p>
    <w:p w14:paraId="65011F92" w14:textId="4C9A04BF" w:rsidR="00D36C7C" w:rsidRDefault="0050069A" w:rsidP="00D36C7C">
      <w:r>
        <w:t>Replication is the process of duplicating data on multiple machin</w:t>
      </w:r>
      <w:r w:rsidR="00BC2714">
        <w:t xml:space="preserve">es to increase fault tolerance. </w:t>
      </w:r>
      <w:r w:rsidR="00AA1815">
        <w:t xml:space="preserve">In MongoDB replication is </w:t>
      </w:r>
      <w:r w:rsidR="009B1B90">
        <w:t xml:space="preserve">provided by a replica set which is a set of MongoDB servers. Within a replica set one server is designated the primary </w:t>
      </w:r>
      <w:r w:rsidR="00BB1CB7">
        <w:t xml:space="preserve">server and all other servers are secondary. All writes go through the primary server. </w:t>
      </w:r>
      <w:r w:rsidR="003E6278">
        <w:t xml:space="preserve">Should the primary server crash the secondary severs work together to elect a new primary. </w:t>
      </w:r>
    </w:p>
    <w:p w14:paraId="4BB4E9A1" w14:textId="343C4C78" w:rsidR="0018190A" w:rsidRPr="00D36C7C" w:rsidRDefault="000F552D" w:rsidP="00D36C7C">
      <w:r>
        <w:t>In addition to fault tolerance configuring a replica set can also increase read perform</w:t>
      </w:r>
      <w:r w:rsidR="005A4861">
        <w:t xml:space="preserve">ance as read requests are distributed across the secondary nodes in the replica set. </w:t>
      </w:r>
    </w:p>
    <w:p w14:paraId="330ABAE9" w14:textId="0CADC079" w:rsidR="005C3967" w:rsidRDefault="005C3967" w:rsidP="005C3967">
      <w:pPr>
        <w:pStyle w:val="Heading3"/>
      </w:pPr>
      <w:r>
        <w:t>Sharding</w:t>
      </w:r>
    </w:p>
    <w:p w14:paraId="00BD8A6C" w14:textId="69021469" w:rsidR="005C3967" w:rsidRPr="005C3967" w:rsidRDefault="00660135" w:rsidP="005C3967">
      <w:r>
        <w:t>Sh</w:t>
      </w:r>
      <w:r w:rsidR="007B4721">
        <w:t xml:space="preserve">arding enables horizontal scaling for write throughput. </w:t>
      </w:r>
    </w:p>
    <w:p w14:paraId="5E05C0F6" w14:textId="77777777" w:rsidR="00CD765A" w:rsidRDefault="00CD765A" w:rsidP="00644FB9">
      <w:pPr>
        <w:pStyle w:val="Heading2"/>
      </w:pPr>
    </w:p>
    <w:p w14:paraId="0150A4A4" w14:textId="71762F69" w:rsidR="008F038A" w:rsidRPr="00CD765A" w:rsidRDefault="008F038A" w:rsidP="00644FB9">
      <w:pPr>
        <w:pStyle w:val="Heading2"/>
      </w:pPr>
      <w:r w:rsidRPr="00CD765A">
        <w:t>Installation</w:t>
      </w:r>
    </w:p>
    <w:p w14:paraId="2D3F5E4A" w14:textId="18D3B599" w:rsidR="008B2E73" w:rsidRDefault="008F038A" w:rsidP="00101A9E">
      <w:r>
        <w:t>Install the community server from mongodb.com</w:t>
      </w:r>
      <w:r w:rsidR="008B2E73">
        <w:t xml:space="preserve">. </w:t>
      </w:r>
    </w:p>
    <w:p w14:paraId="41B05478" w14:textId="77777777" w:rsidR="00363597" w:rsidRDefault="00363597" w:rsidP="008F038A"/>
    <w:p w14:paraId="6B27152C" w14:textId="0CEA5BFE" w:rsidR="008F038A" w:rsidRDefault="008F038A" w:rsidP="008F038A">
      <w:r>
        <w:rPr>
          <w:noProof/>
        </w:rPr>
        <w:drawing>
          <wp:inline distT="0" distB="0" distL="0" distR="0" wp14:anchorId="1FD2AD06" wp14:editId="704474C0">
            <wp:extent cx="3768597" cy="1617499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746" cy="16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C83" w14:textId="28D4F731" w:rsidR="00101A9E" w:rsidRDefault="00101A9E" w:rsidP="00101A9E">
      <w:r>
        <w:t xml:space="preserve">The binaries are installed to </w:t>
      </w:r>
      <w:r w:rsidR="003544A8">
        <w:t xml:space="preserve">the following location </w:t>
      </w:r>
      <w:r w:rsidR="001A6963">
        <w:t xml:space="preserve">which we should add to our path. </w:t>
      </w:r>
    </w:p>
    <w:p w14:paraId="2E947D78" w14:textId="77777777" w:rsidR="00101A9E" w:rsidRDefault="00101A9E" w:rsidP="00101A9E">
      <w:pPr>
        <w:pStyle w:val="SourceCodeCaption"/>
      </w:pPr>
      <w:r w:rsidRPr="008B2E73">
        <w:t>C:\Program Files\MongoDB\Server\4.4\bin</w:t>
      </w:r>
    </w:p>
    <w:p w14:paraId="3F611C9B" w14:textId="3B10FF35" w:rsidR="00016721" w:rsidRDefault="00016721" w:rsidP="008F038A"/>
    <w:p w14:paraId="55643B8C" w14:textId="77777777" w:rsidR="008F038A" w:rsidRDefault="008F038A" w:rsidP="008F038A">
      <w:r>
        <w:t xml:space="preserve">I have chosen to install it into </w:t>
      </w:r>
      <w:proofErr w:type="gramStart"/>
      <w:r w:rsidRPr="00E81E21">
        <w:rPr>
          <w:rStyle w:val="PathChar"/>
        </w:rPr>
        <w:t>C:\Users\rps\Code\temp\mongo</w:t>
      </w:r>
      <w:r>
        <w:rPr>
          <w:rStyle w:val="PathChar"/>
        </w:rPr>
        <w:t xml:space="preserve"> </w:t>
      </w:r>
      <w:r>
        <w:t>.</w:t>
      </w:r>
      <w:proofErr w:type="gramEnd"/>
      <w:r>
        <w:t xml:space="preserve"> I have also chosen custom and decided not to install it as a service as I am just playing around. Now we need to create a folder for </w:t>
      </w:r>
      <w:proofErr w:type="gramStart"/>
      <w:r>
        <w:t>data  which</w:t>
      </w:r>
      <w:proofErr w:type="gramEnd"/>
      <w:r>
        <w:t xml:space="preserve"> I am going to call </w:t>
      </w:r>
      <w:r w:rsidRPr="00CE2E2D">
        <w:rPr>
          <w:rStyle w:val="PathChar"/>
        </w:rPr>
        <w:t>C:\Users\rps\Code\temp\mongo\Data</w:t>
      </w:r>
      <w:r>
        <w:rPr>
          <w:rStyle w:val="PathChar"/>
        </w:rPr>
        <w:t xml:space="preserve"> </w:t>
      </w:r>
      <w:r>
        <w:t>Finally open a command prompt as an administrator and run the command</w:t>
      </w:r>
    </w:p>
    <w:p w14:paraId="014D4427" w14:textId="77777777" w:rsidR="008F038A" w:rsidRPr="00F83575" w:rsidRDefault="008F038A" w:rsidP="008F038A">
      <w:pPr>
        <w:pStyle w:val="SourceCode"/>
      </w:pPr>
      <w:r w:rsidRPr="00F83575">
        <w:t>mongod --dbpath C:\Users\rps\Code\temp\mongo\Data</w:t>
      </w:r>
    </w:p>
    <w:p w14:paraId="0C3C3AED" w14:textId="77777777" w:rsidR="008F038A" w:rsidRDefault="008F038A" w:rsidP="008F038A"/>
    <w:p w14:paraId="7DAD56C2" w14:textId="77777777" w:rsidR="008F038A" w:rsidRDefault="008F038A" w:rsidP="008F038A">
      <w:r>
        <w:t>By default, MongoDB listens on port 27017</w:t>
      </w:r>
    </w:p>
    <w:p w14:paraId="7DE652D0" w14:textId="77777777" w:rsidR="008F038A" w:rsidRDefault="008F038A" w:rsidP="008F038A">
      <w:pPr>
        <w:pStyle w:val="Heading2"/>
      </w:pPr>
      <w:r>
        <w:t>The Shell</w:t>
      </w:r>
    </w:p>
    <w:p w14:paraId="0803E13D" w14:textId="77777777" w:rsidR="008F038A" w:rsidRDefault="008F038A" w:rsidP="008F038A">
      <w:r>
        <w:t>Assuming we have ran the server as per the previous section we can open the mongo shell. The shell is a complete JavaScript interpreter in addition to its mongo role. We can list the current database as follows.</w:t>
      </w:r>
    </w:p>
    <w:p w14:paraId="17E49563" w14:textId="77777777" w:rsidR="008F038A" w:rsidRDefault="008F038A" w:rsidP="008F038A">
      <w:pPr>
        <w:pStyle w:val="SourceCode"/>
      </w:pPr>
      <w:r>
        <w:t>db</w:t>
      </w:r>
    </w:p>
    <w:p w14:paraId="3743C198" w14:textId="77777777" w:rsidR="008F038A" w:rsidRPr="00F10F72" w:rsidRDefault="008F038A" w:rsidP="008F038A">
      <w:pPr>
        <w:pStyle w:val="SourceCode"/>
      </w:pPr>
      <w:r>
        <w:t>&gt;&gt; test</w:t>
      </w:r>
    </w:p>
    <w:p w14:paraId="3D66BAC3" w14:textId="77777777" w:rsidR="008F038A" w:rsidRDefault="008F038A" w:rsidP="008F038A"/>
    <w:p w14:paraId="29179CD0" w14:textId="77777777" w:rsidR="008F038A" w:rsidRDefault="008F038A" w:rsidP="008F038A">
      <w:r>
        <w:t xml:space="preserve">To create a new database if it does not exist use the </w:t>
      </w:r>
      <w:r w:rsidRPr="00E66906">
        <w:rPr>
          <w:rStyle w:val="SourceCodeChar"/>
        </w:rPr>
        <w:t>use</w:t>
      </w:r>
      <w:r>
        <w:t xml:space="preserve"> command. If it does </w:t>
      </w:r>
      <w:proofErr w:type="gramStart"/>
      <w:r>
        <w:t>exist</w:t>
      </w:r>
      <w:proofErr w:type="gramEnd"/>
      <w:r>
        <w:t xml:space="preserve"> the use command will switch to that database. The database is not actually created until you first create a collection and insert a value into it. Before we enter the following command there is no database called </w:t>
      </w:r>
      <w:r w:rsidRPr="00C40577">
        <w:rPr>
          <w:rStyle w:val="SourceCodeChar"/>
        </w:rPr>
        <w:t>mydatabase</w:t>
      </w:r>
      <w:r>
        <w:t xml:space="preserve"> and no collection called </w:t>
      </w:r>
      <w:r w:rsidRPr="00C40577">
        <w:rPr>
          <w:rStyle w:val="SourceCodeChar"/>
        </w:rPr>
        <w:t>acollect</w:t>
      </w:r>
      <w:r>
        <w:t xml:space="preserve">. </w:t>
      </w:r>
    </w:p>
    <w:p w14:paraId="6DFA2882" w14:textId="1F718D5F" w:rsidR="00AF68B8" w:rsidRDefault="008F038A" w:rsidP="00646132">
      <w:pPr>
        <w:pStyle w:val="SourceCode"/>
      </w:pPr>
      <w:r w:rsidRPr="004A0CD0">
        <w:t>use mydatabase</w:t>
      </w:r>
    </w:p>
    <w:p w14:paraId="2FE0B39A" w14:textId="5324DFB8" w:rsidR="00990FA9" w:rsidRDefault="00990FA9" w:rsidP="00990FA9">
      <w:pPr>
        <w:pStyle w:val="Heading2"/>
      </w:pPr>
      <w:r>
        <w:t>Interview</w:t>
      </w:r>
    </w:p>
    <w:p w14:paraId="48A7668B" w14:textId="3438E289" w:rsidR="00990FA9" w:rsidRDefault="009E148E" w:rsidP="009E148E">
      <w:pPr>
        <w:pStyle w:val="Question"/>
      </w:pPr>
      <w:r>
        <w:t xml:space="preserve">How should we optimise aggregation </w:t>
      </w:r>
      <w:r w:rsidR="00193CA1">
        <w:t>pipeline?</w:t>
      </w:r>
    </w:p>
    <w:p w14:paraId="7C4D22AA" w14:textId="60414B1C" w:rsidR="009E148E" w:rsidRPr="009E148E" w:rsidRDefault="009E148E" w:rsidP="009E148E">
      <w:pPr>
        <w:pStyle w:val="Answer"/>
      </w:pPr>
      <w:r>
        <w:t xml:space="preserve">Try and put matches at the start so they can take advantage of indices. </w:t>
      </w:r>
    </w:p>
    <w:p w14:paraId="624944C9" w14:textId="77777777" w:rsidR="00990FA9" w:rsidRPr="00027431" w:rsidRDefault="00990FA9" w:rsidP="00646132">
      <w:pPr>
        <w:pStyle w:val="SourceCode"/>
      </w:pPr>
    </w:p>
    <w:sectPr w:rsidR="00990FA9" w:rsidRPr="0002743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8014" w14:textId="77777777" w:rsidR="002200A5" w:rsidRDefault="002200A5" w:rsidP="00DC0620">
      <w:r>
        <w:separator/>
      </w:r>
    </w:p>
  </w:endnote>
  <w:endnote w:type="continuationSeparator" w:id="0">
    <w:p w14:paraId="454CD939" w14:textId="77777777" w:rsidR="002200A5" w:rsidRDefault="002200A5" w:rsidP="00DC0620">
      <w:r>
        <w:continuationSeparator/>
      </w:r>
    </w:p>
  </w:endnote>
  <w:endnote w:type="continuationNotice" w:id="1">
    <w:p w14:paraId="2BFF9963" w14:textId="77777777" w:rsidR="002200A5" w:rsidRDefault="00220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CADB84" w14:textId="6C4062B3" w:rsidR="00A24422" w:rsidRDefault="00A2442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A24422" w:rsidRDefault="00A24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7C04" w14:textId="77777777" w:rsidR="002200A5" w:rsidRDefault="002200A5" w:rsidP="00DC0620">
      <w:r>
        <w:separator/>
      </w:r>
    </w:p>
  </w:footnote>
  <w:footnote w:type="continuationSeparator" w:id="0">
    <w:p w14:paraId="0C36AB48" w14:textId="77777777" w:rsidR="002200A5" w:rsidRDefault="002200A5" w:rsidP="00DC0620">
      <w:r>
        <w:continuationSeparator/>
      </w:r>
    </w:p>
  </w:footnote>
  <w:footnote w:type="continuationNotice" w:id="1">
    <w:p w14:paraId="75EB5597" w14:textId="77777777" w:rsidR="002200A5" w:rsidRDefault="002200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3B77BEB6" w:rsidR="00A24422" w:rsidRDefault="00A24422">
    <w:pPr>
      <w:pStyle w:val="Header"/>
    </w:pPr>
    <w:r>
      <w:t>Kenny R N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631A1"/>
    <w:multiLevelType w:val="hybridMultilevel"/>
    <w:tmpl w:val="4AD66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6"/>
  </w:num>
  <w:num w:numId="17">
    <w:abstractNumId w:val="30"/>
  </w:num>
  <w:num w:numId="18">
    <w:abstractNumId w:val="23"/>
  </w:num>
  <w:num w:numId="19">
    <w:abstractNumId w:val="16"/>
  </w:num>
  <w:num w:numId="20">
    <w:abstractNumId w:val="33"/>
  </w:num>
  <w:num w:numId="21">
    <w:abstractNumId w:val="38"/>
  </w:num>
  <w:num w:numId="22">
    <w:abstractNumId w:val="22"/>
  </w:num>
  <w:num w:numId="23">
    <w:abstractNumId w:val="32"/>
  </w:num>
  <w:num w:numId="24">
    <w:abstractNumId w:val="10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8"/>
  </w:num>
  <w:num w:numId="29">
    <w:abstractNumId w:val="29"/>
  </w:num>
  <w:num w:numId="30">
    <w:abstractNumId w:val="35"/>
  </w:num>
  <w:num w:numId="31">
    <w:abstractNumId w:val="27"/>
  </w:num>
  <w:num w:numId="32">
    <w:abstractNumId w:val="7"/>
  </w:num>
  <w:num w:numId="33">
    <w:abstractNumId w:val="2"/>
  </w:num>
  <w:num w:numId="34">
    <w:abstractNumId w:val="1"/>
  </w:num>
  <w:num w:numId="35">
    <w:abstractNumId w:val="24"/>
  </w:num>
  <w:num w:numId="36">
    <w:abstractNumId w:val="17"/>
  </w:num>
  <w:num w:numId="37">
    <w:abstractNumId w:val="18"/>
  </w:num>
  <w:num w:numId="38">
    <w:abstractNumId w:val="25"/>
  </w:num>
  <w:num w:numId="39">
    <w:abstractNumId w:val="26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04C"/>
    <w:rsid w:val="000108DD"/>
    <w:rsid w:val="000115DE"/>
    <w:rsid w:val="000119C0"/>
    <w:rsid w:val="00012977"/>
    <w:rsid w:val="0001337F"/>
    <w:rsid w:val="000134FA"/>
    <w:rsid w:val="00013AB6"/>
    <w:rsid w:val="000140F8"/>
    <w:rsid w:val="00015CDA"/>
    <w:rsid w:val="0001631A"/>
    <w:rsid w:val="00016721"/>
    <w:rsid w:val="000169FE"/>
    <w:rsid w:val="0001797D"/>
    <w:rsid w:val="00020549"/>
    <w:rsid w:val="00020C37"/>
    <w:rsid w:val="00021ECA"/>
    <w:rsid w:val="000224EA"/>
    <w:rsid w:val="00022C95"/>
    <w:rsid w:val="00022FCF"/>
    <w:rsid w:val="0002459C"/>
    <w:rsid w:val="00024642"/>
    <w:rsid w:val="00024F1C"/>
    <w:rsid w:val="00026A53"/>
    <w:rsid w:val="00027208"/>
    <w:rsid w:val="00027431"/>
    <w:rsid w:val="00027F75"/>
    <w:rsid w:val="00027F99"/>
    <w:rsid w:val="00030350"/>
    <w:rsid w:val="00030811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B7"/>
    <w:rsid w:val="00037FED"/>
    <w:rsid w:val="000421B4"/>
    <w:rsid w:val="000426F7"/>
    <w:rsid w:val="0004323D"/>
    <w:rsid w:val="00043BF9"/>
    <w:rsid w:val="0004603B"/>
    <w:rsid w:val="000460DD"/>
    <w:rsid w:val="00046711"/>
    <w:rsid w:val="00046ADD"/>
    <w:rsid w:val="00047272"/>
    <w:rsid w:val="0005063F"/>
    <w:rsid w:val="000510DC"/>
    <w:rsid w:val="00051E4B"/>
    <w:rsid w:val="00053289"/>
    <w:rsid w:val="000536AD"/>
    <w:rsid w:val="00053A15"/>
    <w:rsid w:val="000545E2"/>
    <w:rsid w:val="000549FA"/>
    <w:rsid w:val="0005594E"/>
    <w:rsid w:val="00055CAD"/>
    <w:rsid w:val="00055CE8"/>
    <w:rsid w:val="0005757F"/>
    <w:rsid w:val="000575A2"/>
    <w:rsid w:val="0006044E"/>
    <w:rsid w:val="00060751"/>
    <w:rsid w:val="00061182"/>
    <w:rsid w:val="00061A20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67A43"/>
    <w:rsid w:val="000713A2"/>
    <w:rsid w:val="00071981"/>
    <w:rsid w:val="00071A8C"/>
    <w:rsid w:val="00075B73"/>
    <w:rsid w:val="00075C20"/>
    <w:rsid w:val="00075F18"/>
    <w:rsid w:val="00076009"/>
    <w:rsid w:val="0007628E"/>
    <w:rsid w:val="000770DB"/>
    <w:rsid w:val="00077E2B"/>
    <w:rsid w:val="00080386"/>
    <w:rsid w:val="000807EB"/>
    <w:rsid w:val="000811D5"/>
    <w:rsid w:val="0008180E"/>
    <w:rsid w:val="000818CF"/>
    <w:rsid w:val="0008191C"/>
    <w:rsid w:val="00081C6E"/>
    <w:rsid w:val="00081CE1"/>
    <w:rsid w:val="000821CF"/>
    <w:rsid w:val="000826BA"/>
    <w:rsid w:val="00083C8C"/>
    <w:rsid w:val="0008535F"/>
    <w:rsid w:val="0008568F"/>
    <w:rsid w:val="00085865"/>
    <w:rsid w:val="0008664E"/>
    <w:rsid w:val="00086732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26BC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071"/>
    <w:rsid w:val="000A236D"/>
    <w:rsid w:val="000A26A4"/>
    <w:rsid w:val="000A3D89"/>
    <w:rsid w:val="000A4144"/>
    <w:rsid w:val="000A5F73"/>
    <w:rsid w:val="000A6297"/>
    <w:rsid w:val="000A664B"/>
    <w:rsid w:val="000A6672"/>
    <w:rsid w:val="000A6ED9"/>
    <w:rsid w:val="000A7B85"/>
    <w:rsid w:val="000B0588"/>
    <w:rsid w:val="000B05EA"/>
    <w:rsid w:val="000B189B"/>
    <w:rsid w:val="000B1A94"/>
    <w:rsid w:val="000B3487"/>
    <w:rsid w:val="000B38A1"/>
    <w:rsid w:val="000B3D0B"/>
    <w:rsid w:val="000B47E7"/>
    <w:rsid w:val="000B6DB5"/>
    <w:rsid w:val="000B7116"/>
    <w:rsid w:val="000B763F"/>
    <w:rsid w:val="000B7718"/>
    <w:rsid w:val="000B7A40"/>
    <w:rsid w:val="000B7B74"/>
    <w:rsid w:val="000B7D27"/>
    <w:rsid w:val="000C07C2"/>
    <w:rsid w:val="000C0846"/>
    <w:rsid w:val="000C086B"/>
    <w:rsid w:val="000C1025"/>
    <w:rsid w:val="000C1BA1"/>
    <w:rsid w:val="000C2763"/>
    <w:rsid w:val="000C2C60"/>
    <w:rsid w:val="000C3AD4"/>
    <w:rsid w:val="000C3CD0"/>
    <w:rsid w:val="000C3FE4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C91"/>
    <w:rsid w:val="000D0F2A"/>
    <w:rsid w:val="000D24FF"/>
    <w:rsid w:val="000D2748"/>
    <w:rsid w:val="000D27B4"/>
    <w:rsid w:val="000D3234"/>
    <w:rsid w:val="000D33C3"/>
    <w:rsid w:val="000D3991"/>
    <w:rsid w:val="000D44AD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47B3"/>
    <w:rsid w:val="000E52C7"/>
    <w:rsid w:val="000F004D"/>
    <w:rsid w:val="000F0825"/>
    <w:rsid w:val="000F1F22"/>
    <w:rsid w:val="000F2521"/>
    <w:rsid w:val="000F25D6"/>
    <w:rsid w:val="000F2B71"/>
    <w:rsid w:val="000F2C4C"/>
    <w:rsid w:val="000F4683"/>
    <w:rsid w:val="000F4AD5"/>
    <w:rsid w:val="000F4F5D"/>
    <w:rsid w:val="000F4FB4"/>
    <w:rsid w:val="000F522E"/>
    <w:rsid w:val="000F552D"/>
    <w:rsid w:val="000F589F"/>
    <w:rsid w:val="000F60CD"/>
    <w:rsid w:val="000F65C6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1A9E"/>
    <w:rsid w:val="001024FA"/>
    <w:rsid w:val="00102A1B"/>
    <w:rsid w:val="00102D26"/>
    <w:rsid w:val="00102D32"/>
    <w:rsid w:val="001030D1"/>
    <w:rsid w:val="00103C0B"/>
    <w:rsid w:val="001052E3"/>
    <w:rsid w:val="00105B26"/>
    <w:rsid w:val="00105EE2"/>
    <w:rsid w:val="00106C84"/>
    <w:rsid w:val="0010703D"/>
    <w:rsid w:val="001075DD"/>
    <w:rsid w:val="0011085A"/>
    <w:rsid w:val="00111033"/>
    <w:rsid w:val="00111AD4"/>
    <w:rsid w:val="001121FE"/>
    <w:rsid w:val="001140EB"/>
    <w:rsid w:val="00114124"/>
    <w:rsid w:val="0011600A"/>
    <w:rsid w:val="001176A7"/>
    <w:rsid w:val="00117B0B"/>
    <w:rsid w:val="001202A8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5CBA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9BE"/>
    <w:rsid w:val="00137D2E"/>
    <w:rsid w:val="001400A0"/>
    <w:rsid w:val="001400F9"/>
    <w:rsid w:val="00141377"/>
    <w:rsid w:val="00142F8C"/>
    <w:rsid w:val="00143EEB"/>
    <w:rsid w:val="00144B44"/>
    <w:rsid w:val="001452B9"/>
    <w:rsid w:val="00146158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AB4"/>
    <w:rsid w:val="00161B98"/>
    <w:rsid w:val="00161D95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125"/>
    <w:rsid w:val="001754F1"/>
    <w:rsid w:val="0017570F"/>
    <w:rsid w:val="00177F63"/>
    <w:rsid w:val="00180389"/>
    <w:rsid w:val="00180B6B"/>
    <w:rsid w:val="0018190A"/>
    <w:rsid w:val="00181A5D"/>
    <w:rsid w:val="00181F24"/>
    <w:rsid w:val="0018202D"/>
    <w:rsid w:val="0018208C"/>
    <w:rsid w:val="001838A6"/>
    <w:rsid w:val="00183BDD"/>
    <w:rsid w:val="00184020"/>
    <w:rsid w:val="0018536C"/>
    <w:rsid w:val="0018656A"/>
    <w:rsid w:val="00187468"/>
    <w:rsid w:val="00187598"/>
    <w:rsid w:val="001878C1"/>
    <w:rsid w:val="00190587"/>
    <w:rsid w:val="001917D3"/>
    <w:rsid w:val="001921FF"/>
    <w:rsid w:val="00192A0D"/>
    <w:rsid w:val="00193CA1"/>
    <w:rsid w:val="00195723"/>
    <w:rsid w:val="00195A47"/>
    <w:rsid w:val="00196880"/>
    <w:rsid w:val="00196ACE"/>
    <w:rsid w:val="00196AE6"/>
    <w:rsid w:val="00196EF5"/>
    <w:rsid w:val="001A09CA"/>
    <w:rsid w:val="001A0B24"/>
    <w:rsid w:val="001A128A"/>
    <w:rsid w:val="001A250C"/>
    <w:rsid w:val="001A27CC"/>
    <w:rsid w:val="001A2E50"/>
    <w:rsid w:val="001A3688"/>
    <w:rsid w:val="001A375F"/>
    <w:rsid w:val="001A40D2"/>
    <w:rsid w:val="001A4478"/>
    <w:rsid w:val="001A476E"/>
    <w:rsid w:val="001A4C5A"/>
    <w:rsid w:val="001A5BD0"/>
    <w:rsid w:val="001A5F03"/>
    <w:rsid w:val="001A6963"/>
    <w:rsid w:val="001A7986"/>
    <w:rsid w:val="001A7C32"/>
    <w:rsid w:val="001B06B4"/>
    <w:rsid w:val="001B1492"/>
    <w:rsid w:val="001B1582"/>
    <w:rsid w:val="001B23BE"/>
    <w:rsid w:val="001B2CB4"/>
    <w:rsid w:val="001B2CE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FCD"/>
    <w:rsid w:val="001C20BC"/>
    <w:rsid w:val="001C25AC"/>
    <w:rsid w:val="001C2AFE"/>
    <w:rsid w:val="001C2DF5"/>
    <w:rsid w:val="001C3680"/>
    <w:rsid w:val="001C652D"/>
    <w:rsid w:val="001C783D"/>
    <w:rsid w:val="001C7C66"/>
    <w:rsid w:val="001D0080"/>
    <w:rsid w:val="001D0407"/>
    <w:rsid w:val="001D0B10"/>
    <w:rsid w:val="001D1430"/>
    <w:rsid w:val="001D1D0D"/>
    <w:rsid w:val="001D2080"/>
    <w:rsid w:val="001D2722"/>
    <w:rsid w:val="001D4D39"/>
    <w:rsid w:val="001D4D74"/>
    <w:rsid w:val="001D51F3"/>
    <w:rsid w:val="001D6717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AF5"/>
    <w:rsid w:val="001E5B4F"/>
    <w:rsid w:val="001E608B"/>
    <w:rsid w:val="001E749B"/>
    <w:rsid w:val="001E7D37"/>
    <w:rsid w:val="001F034B"/>
    <w:rsid w:val="001F109D"/>
    <w:rsid w:val="001F18B9"/>
    <w:rsid w:val="001F2E09"/>
    <w:rsid w:val="001F3441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07C5"/>
    <w:rsid w:val="0020238D"/>
    <w:rsid w:val="00203488"/>
    <w:rsid w:val="0020479C"/>
    <w:rsid w:val="00204BEF"/>
    <w:rsid w:val="00204FDC"/>
    <w:rsid w:val="002064D4"/>
    <w:rsid w:val="00207155"/>
    <w:rsid w:val="002103A8"/>
    <w:rsid w:val="00210A2D"/>
    <w:rsid w:val="00210E64"/>
    <w:rsid w:val="00212151"/>
    <w:rsid w:val="00212E2F"/>
    <w:rsid w:val="0021345D"/>
    <w:rsid w:val="002146F7"/>
    <w:rsid w:val="002148C9"/>
    <w:rsid w:val="00215394"/>
    <w:rsid w:val="002200A5"/>
    <w:rsid w:val="00220410"/>
    <w:rsid w:val="00220B73"/>
    <w:rsid w:val="00220EBF"/>
    <w:rsid w:val="0022122C"/>
    <w:rsid w:val="002219D2"/>
    <w:rsid w:val="00222054"/>
    <w:rsid w:val="0022208E"/>
    <w:rsid w:val="002232AC"/>
    <w:rsid w:val="002234F7"/>
    <w:rsid w:val="0022464F"/>
    <w:rsid w:val="00224DFF"/>
    <w:rsid w:val="00225B3C"/>
    <w:rsid w:val="0022605F"/>
    <w:rsid w:val="00226BAC"/>
    <w:rsid w:val="00226F09"/>
    <w:rsid w:val="00230159"/>
    <w:rsid w:val="00230779"/>
    <w:rsid w:val="00230E95"/>
    <w:rsid w:val="0023145A"/>
    <w:rsid w:val="00231932"/>
    <w:rsid w:val="00231BB5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373"/>
    <w:rsid w:val="00250F9E"/>
    <w:rsid w:val="00250FC0"/>
    <w:rsid w:val="002517B5"/>
    <w:rsid w:val="00252D68"/>
    <w:rsid w:val="00252E1A"/>
    <w:rsid w:val="00252F11"/>
    <w:rsid w:val="00253284"/>
    <w:rsid w:val="002539CE"/>
    <w:rsid w:val="002543FC"/>
    <w:rsid w:val="0025494C"/>
    <w:rsid w:val="00255743"/>
    <w:rsid w:val="00255D85"/>
    <w:rsid w:val="0025644B"/>
    <w:rsid w:val="00257CAC"/>
    <w:rsid w:val="002612EB"/>
    <w:rsid w:val="002621ED"/>
    <w:rsid w:val="00262CD6"/>
    <w:rsid w:val="00263A35"/>
    <w:rsid w:val="00263AE5"/>
    <w:rsid w:val="0026479F"/>
    <w:rsid w:val="002648F2"/>
    <w:rsid w:val="00264BCB"/>
    <w:rsid w:val="00267512"/>
    <w:rsid w:val="002705CF"/>
    <w:rsid w:val="002707A5"/>
    <w:rsid w:val="00270C10"/>
    <w:rsid w:val="002715E8"/>
    <w:rsid w:val="00272C74"/>
    <w:rsid w:val="00273461"/>
    <w:rsid w:val="00273462"/>
    <w:rsid w:val="002738A9"/>
    <w:rsid w:val="00274A6A"/>
    <w:rsid w:val="00275086"/>
    <w:rsid w:val="002752AF"/>
    <w:rsid w:val="002774E9"/>
    <w:rsid w:val="00281C25"/>
    <w:rsid w:val="00281DBF"/>
    <w:rsid w:val="00281DD1"/>
    <w:rsid w:val="002823CF"/>
    <w:rsid w:val="002823DA"/>
    <w:rsid w:val="00282916"/>
    <w:rsid w:val="00284270"/>
    <w:rsid w:val="002852C1"/>
    <w:rsid w:val="00285874"/>
    <w:rsid w:val="00285E74"/>
    <w:rsid w:val="0028612D"/>
    <w:rsid w:val="002864F6"/>
    <w:rsid w:val="00287616"/>
    <w:rsid w:val="00287E6F"/>
    <w:rsid w:val="002916E0"/>
    <w:rsid w:val="002918D1"/>
    <w:rsid w:val="002925D9"/>
    <w:rsid w:val="0029446D"/>
    <w:rsid w:val="002945CA"/>
    <w:rsid w:val="00294783"/>
    <w:rsid w:val="00295273"/>
    <w:rsid w:val="0029584E"/>
    <w:rsid w:val="00297655"/>
    <w:rsid w:val="002A0997"/>
    <w:rsid w:val="002A0BDA"/>
    <w:rsid w:val="002A221B"/>
    <w:rsid w:val="002A22EB"/>
    <w:rsid w:val="002A2385"/>
    <w:rsid w:val="002A4861"/>
    <w:rsid w:val="002A4B21"/>
    <w:rsid w:val="002A5048"/>
    <w:rsid w:val="002A538B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2DC"/>
    <w:rsid w:val="002C143C"/>
    <w:rsid w:val="002C21AE"/>
    <w:rsid w:val="002C251A"/>
    <w:rsid w:val="002C35F5"/>
    <w:rsid w:val="002C36CE"/>
    <w:rsid w:val="002C4C86"/>
    <w:rsid w:val="002C55B7"/>
    <w:rsid w:val="002C5C37"/>
    <w:rsid w:val="002C5D2B"/>
    <w:rsid w:val="002C6B4E"/>
    <w:rsid w:val="002C6B55"/>
    <w:rsid w:val="002C72BB"/>
    <w:rsid w:val="002C7A1D"/>
    <w:rsid w:val="002D090B"/>
    <w:rsid w:val="002D2C73"/>
    <w:rsid w:val="002D3070"/>
    <w:rsid w:val="002D3ADA"/>
    <w:rsid w:val="002D4127"/>
    <w:rsid w:val="002D4361"/>
    <w:rsid w:val="002D48DB"/>
    <w:rsid w:val="002D5D30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653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122"/>
    <w:rsid w:val="0030166C"/>
    <w:rsid w:val="0030190A"/>
    <w:rsid w:val="00301E79"/>
    <w:rsid w:val="00302CA6"/>
    <w:rsid w:val="0030340F"/>
    <w:rsid w:val="0030393F"/>
    <w:rsid w:val="003048F0"/>
    <w:rsid w:val="00304CE0"/>
    <w:rsid w:val="00305434"/>
    <w:rsid w:val="00306D11"/>
    <w:rsid w:val="003077FC"/>
    <w:rsid w:val="003121E5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01BC"/>
    <w:rsid w:val="00321DA4"/>
    <w:rsid w:val="003224BF"/>
    <w:rsid w:val="00322510"/>
    <w:rsid w:val="00322F3C"/>
    <w:rsid w:val="00323035"/>
    <w:rsid w:val="00323218"/>
    <w:rsid w:val="0032322B"/>
    <w:rsid w:val="003236A2"/>
    <w:rsid w:val="00323963"/>
    <w:rsid w:val="00323F49"/>
    <w:rsid w:val="00324479"/>
    <w:rsid w:val="003245FD"/>
    <w:rsid w:val="00325145"/>
    <w:rsid w:val="00325C66"/>
    <w:rsid w:val="0033071E"/>
    <w:rsid w:val="003307B8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46F6"/>
    <w:rsid w:val="003352C3"/>
    <w:rsid w:val="0033556D"/>
    <w:rsid w:val="0033666A"/>
    <w:rsid w:val="00337B6F"/>
    <w:rsid w:val="0034171F"/>
    <w:rsid w:val="00341CBD"/>
    <w:rsid w:val="0034366F"/>
    <w:rsid w:val="0034430D"/>
    <w:rsid w:val="00344B32"/>
    <w:rsid w:val="00344BC0"/>
    <w:rsid w:val="00344E0F"/>
    <w:rsid w:val="00347C09"/>
    <w:rsid w:val="00350EFB"/>
    <w:rsid w:val="00351A32"/>
    <w:rsid w:val="00351C09"/>
    <w:rsid w:val="00352402"/>
    <w:rsid w:val="00352969"/>
    <w:rsid w:val="00352A73"/>
    <w:rsid w:val="003544A8"/>
    <w:rsid w:val="003544EC"/>
    <w:rsid w:val="00354617"/>
    <w:rsid w:val="00355732"/>
    <w:rsid w:val="00356046"/>
    <w:rsid w:val="003560D6"/>
    <w:rsid w:val="00356339"/>
    <w:rsid w:val="00356BF2"/>
    <w:rsid w:val="003573D4"/>
    <w:rsid w:val="00357A98"/>
    <w:rsid w:val="00360B01"/>
    <w:rsid w:val="003619A0"/>
    <w:rsid w:val="00361FF9"/>
    <w:rsid w:val="0036239E"/>
    <w:rsid w:val="00362CD9"/>
    <w:rsid w:val="00363597"/>
    <w:rsid w:val="003648D8"/>
    <w:rsid w:val="00364C1E"/>
    <w:rsid w:val="00366072"/>
    <w:rsid w:val="00367457"/>
    <w:rsid w:val="00367A41"/>
    <w:rsid w:val="0037060A"/>
    <w:rsid w:val="00370EB7"/>
    <w:rsid w:val="00371635"/>
    <w:rsid w:val="00371FF2"/>
    <w:rsid w:val="0037368C"/>
    <w:rsid w:val="00374684"/>
    <w:rsid w:val="00374FDF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87CC7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EDC"/>
    <w:rsid w:val="003A5F26"/>
    <w:rsid w:val="003A602C"/>
    <w:rsid w:val="003A641D"/>
    <w:rsid w:val="003A67CA"/>
    <w:rsid w:val="003A69B3"/>
    <w:rsid w:val="003A6D12"/>
    <w:rsid w:val="003A6D4C"/>
    <w:rsid w:val="003A7969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B04"/>
    <w:rsid w:val="003C1DD4"/>
    <w:rsid w:val="003C20CD"/>
    <w:rsid w:val="003C458D"/>
    <w:rsid w:val="003C495F"/>
    <w:rsid w:val="003C52B2"/>
    <w:rsid w:val="003C6075"/>
    <w:rsid w:val="003C6833"/>
    <w:rsid w:val="003C6B43"/>
    <w:rsid w:val="003C7735"/>
    <w:rsid w:val="003D0283"/>
    <w:rsid w:val="003D0A5B"/>
    <w:rsid w:val="003D0D98"/>
    <w:rsid w:val="003D10A1"/>
    <w:rsid w:val="003D15FF"/>
    <w:rsid w:val="003D1618"/>
    <w:rsid w:val="003D24D4"/>
    <w:rsid w:val="003D2EC6"/>
    <w:rsid w:val="003D380E"/>
    <w:rsid w:val="003D3AE9"/>
    <w:rsid w:val="003D3D9C"/>
    <w:rsid w:val="003D3DB9"/>
    <w:rsid w:val="003D535E"/>
    <w:rsid w:val="003D5D44"/>
    <w:rsid w:val="003D5E9F"/>
    <w:rsid w:val="003D6542"/>
    <w:rsid w:val="003E0B66"/>
    <w:rsid w:val="003E0E02"/>
    <w:rsid w:val="003E1E62"/>
    <w:rsid w:val="003E2AD0"/>
    <w:rsid w:val="003E2B00"/>
    <w:rsid w:val="003E4CAC"/>
    <w:rsid w:val="003E51AA"/>
    <w:rsid w:val="003E5D64"/>
    <w:rsid w:val="003E6278"/>
    <w:rsid w:val="003E6483"/>
    <w:rsid w:val="003E6A4B"/>
    <w:rsid w:val="003E7041"/>
    <w:rsid w:val="003E70EA"/>
    <w:rsid w:val="003E7B37"/>
    <w:rsid w:val="003F01A0"/>
    <w:rsid w:val="003F0AD6"/>
    <w:rsid w:val="003F11CA"/>
    <w:rsid w:val="003F158E"/>
    <w:rsid w:val="003F1733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068A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4AF"/>
    <w:rsid w:val="00407DAB"/>
    <w:rsid w:val="00407E30"/>
    <w:rsid w:val="0041040A"/>
    <w:rsid w:val="00410883"/>
    <w:rsid w:val="004112E6"/>
    <w:rsid w:val="004114EF"/>
    <w:rsid w:val="00411753"/>
    <w:rsid w:val="00411A1B"/>
    <w:rsid w:val="00411A1C"/>
    <w:rsid w:val="00411EB2"/>
    <w:rsid w:val="00412767"/>
    <w:rsid w:val="00412EC4"/>
    <w:rsid w:val="004138E1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5494"/>
    <w:rsid w:val="00425CCE"/>
    <w:rsid w:val="00426439"/>
    <w:rsid w:val="004264F9"/>
    <w:rsid w:val="00426AD5"/>
    <w:rsid w:val="00426FD0"/>
    <w:rsid w:val="0042768B"/>
    <w:rsid w:val="00427A35"/>
    <w:rsid w:val="004301F0"/>
    <w:rsid w:val="00430609"/>
    <w:rsid w:val="004321BF"/>
    <w:rsid w:val="0043345C"/>
    <w:rsid w:val="00433580"/>
    <w:rsid w:val="0043375B"/>
    <w:rsid w:val="00434D36"/>
    <w:rsid w:val="0043501F"/>
    <w:rsid w:val="004360D7"/>
    <w:rsid w:val="0043654D"/>
    <w:rsid w:val="00437EE8"/>
    <w:rsid w:val="004406C9"/>
    <w:rsid w:val="004416CA"/>
    <w:rsid w:val="004416D6"/>
    <w:rsid w:val="00441996"/>
    <w:rsid w:val="004426B0"/>
    <w:rsid w:val="0044274C"/>
    <w:rsid w:val="00442CA7"/>
    <w:rsid w:val="00443166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B15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0F5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4DD0"/>
    <w:rsid w:val="00474F70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53D"/>
    <w:rsid w:val="00492717"/>
    <w:rsid w:val="00492B1E"/>
    <w:rsid w:val="004931AF"/>
    <w:rsid w:val="004937C3"/>
    <w:rsid w:val="00493B83"/>
    <w:rsid w:val="00494514"/>
    <w:rsid w:val="00494539"/>
    <w:rsid w:val="0049469F"/>
    <w:rsid w:val="00494873"/>
    <w:rsid w:val="00494925"/>
    <w:rsid w:val="004949AD"/>
    <w:rsid w:val="004962EF"/>
    <w:rsid w:val="0049694A"/>
    <w:rsid w:val="00496B02"/>
    <w:rsid w:val="004A02A5"/>
    <w:rsid w:val="004A077A"/>
    <w:rsid w:val="004A0CD0"/>
    <w:rsid w:val="004A1202"/>
    <w:rsid w:val="004A1CBA"/>
    <w:rsid w:val="004A1D01"/>
    <w:rsid w:val="004A216E"/>
    <w:rsid w:val="004A390D"/>
    <w:rsid w:val="004A46CE"/>
    <w:rsid w:val="004A47FF"/>
    <w:rsid w:val="004A513D"/>
    <w:rsid w:val="004A77F7"/>
    <w:rsid w:val="004B04C7"/>
    <w:rsid w:val="004B04D2"/>
    <w:rsid w:val="004B0DEA"/>
    <w:rsid w:val="004B2241"/>
    <w:rsid w:val="004B24DE"/>
    <w:rsid w:val="004B3EB3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B9E"/>
    <w:rsid w:val="004C38E4"/>
    <w:rsid w:val="004C4B74"/>
    <w:rsid w:val="004C4E78"/>
    <w:rsid w:val="004C57C0"/>
    <w:rsid w:val="004C7D50"/>
    <w:rsid w:val="004C7F33"/>
    <w:rsid w:val="004D0363"/>
    <w:rsid w:val="004D06B7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02E"/>
    <w:rsid w:val="004D53FB"/>
    <w:rsid w:val="004D5F47"/>
    <w:rsid w:val="004D6050"/>
    <w:rsid w:val="004E064C"/>
    <w:rsid w:val="004E0B50"/>
    <w:rsid w:val="004E0F32"/>
    <w:rsid w:val="004E15C0"/>
    <w:rsid w:val="004E2CC1"/>
    <w:rsid w:val="004E2CD6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1F4D"/>
    <w:rsid w:val="004F40CB"/>
    <w:rsid w:val="004F4295"/>
    <w:rsid w:val="004F502A"/>
    <w:rsid w:val="004F58E7"/>
    <w:rsid w:val="004F733D"/>
    <w:rsid w:val="004F7828"/>
    <w:rsid w:val="0050069A"/>
    <w:rsid w:val="00500D40"/>
    <w:rsid w:val="00501066"/>
    <w:rsid w:val="00503524"/>
    <w:rsid w:val="00503C54"/>
    <w:rsid w:val="0050405C"/>
    <w:rsid w:val="005044E2"/>
    <w:rsid w:val="005052BD"/>
    <w:rsid w:val="00505D2D"/>
    <w:rsid w:val="005125C0"/>
    <w:rsid w:val="00512D28"/>
    <w:rsid w:val="005131EC"/>
    <w:rsid w:val="0051348B"/>
    <w:rsid w:val="0051421D"/>
    <w:rsid w:val="00514D5A"/>
    <w:rsid w:val="00515A71"/>
    <w:rsid w:val="00515B71"/>
    <w:rsid w:val="00516F01"/>
    <w:rsid w:val="005172BE"/>
    <w:rsid w:val="00517527"/>
    <w:rsid w:val="00521156"/>
    <w:rsid w:val="0052181F"/>
    <w:rsid w:val="00521DCD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4BBA"/>
    <w:rsid w:val="005254BF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BAA"/>
    <w:rsid w:val="005372F2"/>
    <w:rsid w:val="00537341"/>
    <w:rsid w:val="00537484"/>
    <w:rsid w:val="005378CC"/>
    <w:rsid w:val="00540848"/>
    <w:rsid w:val="00540E22"/>
    <w:rsid w:val="00540E6B"/>
    <w:rsid w:val="00541662"/>
    <w:rsid w:val="00541A16"/>
    <w:rsid w:val="00541B27"/>
    <w:rsid w:val="00541C9F"/>
    <w:rsid w:val="00541DE6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305"/>
    <w:rsid w:val="00551C6E"/>
    <w:rsid w:val="00552065"/>
    <w:rsid w:val="00552323"/>
    <w:rsid w:val="0055260C"/>
    <w:rsid w:val="00553690"/>
    <w:rsid w:val="00553C86"/>
    <w:rsid w:val="00554AF2"/>
    <w:rsid w:val="00554D5F"/>
    <w:rsid w:val="00554D7B"/>
    <w:rsid w:val="0055539F"/>
    <w:rsid w:val="00555C32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6F53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839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297"/>
    <w:rsid w:val="0058364D"/>
    <w:rsid w:val="00585A88"/>
    <w:rsid w:val="00585F83"/>
    <w:rsid w:val="00585FEC"/>
    <w:rsid w:val="005868E9"/>
    <w:rsid w:val="00586CA6"/>
    <w:rsid w:val="00586E46"/>
    <w:rsid w:val="00590105"/>
    <w:rsid w:val="005905D8"/>
    <w:rsid w:val="0059095F"/>
    <w:rsid w:val="005913A0"/>
    <w:rsid w:val="00591F8B"/>
    <w:rsid w:val="00592560"/>
    <w:rsid w:val="00593D3E"/>
    <w:rsid w:val="005946BE"/>
    <w:rsid w:val="00594B40"/>
    <w:rsid w:val="0059565C"/>
    <w:rsid w:val="005962D6"/>
    <w:rsid w:val="0059655E"/>
    <w:rsid w:val="00597514"/>
    <w:rsid w:val="005A0B3D"/>
    <w:rsid w:val="005A11B3"/>
    <w:rsid w:val="005A1471"/>
    <w:rsid w:val="005A16BC"/>
    <w:rsid w:val="005A2237"/>
    <w:rsid w:val="005A27E2"/>
    <w:rsid w:val="005A2952"/>
    <w:rsid w:val="005A3F6F"/>
    <w:rsid w:val="005A4861"/>
    <w:rsid w:val="005A54AF"/>
    <w:rsid w:val="005A54FF"/>
    <w:rsid w:val="005A580B"/>
    <w:rsid w:val="005A62C3"/>
    <w:rsid w:val="005A63C1"/>
    <w:rsid w:val="005A74C4"/>
    <w:rsid w:val="005B0422"/>
    <w:rsid w:val="005B0F76"/>
    <w:rsid w:val="005B2194"/>
    <w:rsid w:val="005B2EF4"/>
    <w:rsid w:val="005B365C"/>
    <w:rsid w:val="005B43C8"/>
    <w:rsid w:val="005B4C2B"/>
    <w:rsid w:val="005B507D"/>
    <w:rsid w:val="005B6598"/>
    <w:rsid w:val="005B69C4"/>
    <w:rsid w:val="005B6A17"/>
    <w:rsid w:val="005B74A1"/>
    <w:rsid w:val="005C00E1"/>
    <w:rsid w:val="005C012E"/>
    <w:rsid w:val="005C12B6"/>
    <w:rsid w:val="005C1AA6"/>
    <w:rsid w:val="005C1AD4"/>
    <w:rsid w:val="005C1D14"/>
    <w:rsid w:val="005C1DF3"/>
    <w:rsid w:val="005C3967"/>
    <w:rsid w:val="005C3C10"/>
    <w:rsid w:val="005C43C8"/>
    <w:rsid w:val="005C4A6C"/>
    <w:rsid w:val="005C4BD0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7F6"/>
    <w:rsid w:val="005D2BAC"/>
    <w:rsid w:val="005D38AF"/>
    <w:rsid w:val="005D49E7"/>
    <w:rsid w:val="005D5837"/>
    <w:rsid w:val="005D6958"/>
    <w:rsid w:val="005D6E8E"/>
    <w:rsid w:val="005D7796"/>
    <w:rsid w:val="005E078A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4C6"/>
    <w:rsid w:val="005F5809"/>
    <w:rsid w:val="005F680F"/>
    <w:rsid w:val="005F6B70"/>
    <w:rsid w:val="005F6EDC"/>
    <w:rsid w:val="005F7189"/>
    <w:rsid w:val="005F719A"/>
    <w:rsid w:val="006006CB"/>
    <w:rsid w:val="00601A49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2A0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6920"/>
    <w:rsid w:val="0063710C"/>
    <w:rsid w:val="00637A9B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4FB9"/>
    <w:rsid w:val="00646132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1F25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6AEA"/>
    <w:rsid w:val="00656EBA"/>
    <w:rsid w:val="0065797A"/>
    <w:rsid w:val="00657B02"/>
    <w:rsid w:val="006600C2"/>
    <w:rsid w:val="00660135"/>
    <w:rsid w:val="00660174"/>
    <w:rsid w:val="006619F0"/>
    <w:rsid w:val="00661FF0"/>
    <w:rsid w:val="00663B9B"/>
    <w:rsid w:val="006642FA"/>
    <w:rsid w:val="00664A36"/>
    <w:rsid w:val="00664B58"/>
    <w:rsid w:val="00664B86"/>
    <w:rsid w:val="006658B1"/>
    <w:rsid w:val="00665CF1"/>
    <w:rsid w:val="00665D99"/>
    <w:rsid w:val="006661BE"/>
    <w:rsid w:val="00666ECF"/>
    <w:rsid w:val="00667520"/>
    <w:rsid w:val="00667AFC"/>
    <w:rsid w:val="00667FE9"/>
    <w:rsid w:val="00670808"/>
    <w:rsid w:val="00671588"/>
    <w:rsid w:val="006722FF"/>
    <w:rsid w:val="00673019"/>
    <w:rsid w:val="00673E77"/>
    <w:rsid w:val="006741CD"/>
    <w:rsid w:val="006746C5"/>
    <w:rsid w:val="00674943"/>
    <w:rsid w:val="006778DE"/>
    <w:rsid w:val="006779AA"/>
    <w:rsid w:val="00680646"/>
    <w:rsid w:val="00680EEC"/>
    <w:rsid w:val="00682247"/>
    <w:rsid w:val="00682880"/>
    <w:rsid w:val="00682B6A"/>
    <w:rsid w:val="0068427C"/>
    <w:rsid w:val="00685A13"/>
    <w:rsid w:val="006863A3"/>
    <w:rsid w:val="006872BC"/>
    <w:rsid w:val="006879DA"/>
    <w:rsid w:val="00687C18"/>
    <w:rsid w:val="00687E6D"/>
    <w:rsid w:val="0069025D"/>
    <w:rsid w:val="006905D3"/>
    <w:rsid w:val="00690B0F"/>
    <w:rsid w:val="00690C71"/>
    <w:rsid w:val="00691371"/>
    <w:rsid w:val="00691983"/>
    <w:rsid w:val="00691C04"/>
    <w:rsid w:val="006930B1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90F"/>
    <w:rsid w:val="006A1B51"/>
    <w:rsid w:val="006A20E0"/>
    <w:rsid w:val="006A24C8"/>
    <w:rsid w:val="006A4725"/>
    <w:rsid w:val="006A69C1"/>
    <w:rsid w:val="006A7E55"/>
    <w:rsid w:val="006B1FCC"/>
    <w:rsid w:val="006B2258"/>
    <w:rsid w:val="006B2340"/>
    <w:rsid w:val="006B2C0C"/>
    <w:rsid w:val="006B327A"/>
    <w:rsid w:val="006B3288"/>
    <w:rsid w:val="006B6594"/>
    <w:rsid w:val="006B6F01"/>
    <w:rsid w:val="006B7FB8"/>
    <w:rsid w:val="006C163F"/>
    <w:rsid w:val="006C305C"/>
    <w:rsid w:val="006C3159"/>
    <w:rsid w:val="006C33D4"/>
    <w:rsid w:val="006C3F7D"/>
    <w:rsid w:val="006D09D3"/>
    <w:rsid w:val="006D128F"/>
    <w:rsid w:val="006D13DC"/>
    <w:rsid w:val="006D160D"/>
    <w:rsid w:val="006D1AAE"/>
    <w:rsid w:val="006D2632"/>
    <w:rsid w:val="006D29C8"/>
    <w:rsid w:val="006D4D76"/>
    <w:rsid w:val="006D544A"/>
    <w:rsid w:val="006D7278"/>
    <w:rsid w:val="006D7C72"/>
    <w:rsid w:val="006D7F28"/>
    <w:rsid w:val="006E269E"/>
    <w:rsid w:val="006E477B"/>
    <w:rsid w:val="006E4F5F"/>
    <w:rsid w:val="006E5EDC"/>
    <w:rsid w:val="006E6681"/>
    <w:rsid w:val="006E6722"/>
    <w:rsid w:val="006E6E0B"/>
    <w:rsid w:val="006E6E50"/>
    <w:rsid w:val="006E7272"/>
    <w:rsid w:val="006E72FA"/>
    <w:rsid w:val="006E75CD"/>
    <w:rsid w:val="006E7D19"/>
    <w:rsid w:val="006F09CF"/>
    <w:rsid w:val="006F1512"/>
    <w:rsid w:val="006F2F38"/>
    <w:rsid w:val="006F34FA"/>
    <w:rsid w:val="006F3B38"/>
    <w:rsid w:val="006F44C1"/>
    <w:rsid w:val="006F50FD"/>
    <w:rsid w:val="006F6D34"/>
    <w:rsid w:val="006F7045"/>
    <w:rsid w:val="006F70C2"/>
    <w:rsid w:val="006F7150"/>
    <w:rsid w:val="00700E10"/>
    <w:rsid w:val="00702B78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1F7"/>
    <w:rsid w:val="0072345D"/>
    <w:rsid w:val="00724EA7"/>
    <w:rsid w:val="007255B3"/>
    <w:rsid w:val="0072589B"/>
    <w:rsid w:val="00725B3D"/>
    <w:rsid w:val="007260BA"/>
    <w:rsid w:val="007263DD"/>
    <w:rsid w:val="00726424"/>
    <w:rsid w:val="00727A46"/>
    <w:rsid w:val="00727F55"/>
    <w:rsid w:val="007302B6"/>
    <w:rsid w:val="0073132A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BB"/>
    <w:rsid w:val="007377E1"/>
    <w:rsid w:val="00740511"/>
    <w:rsid w:val="007409DD"/>
    <w:rsid w:val="00741CE8"/>
    <w:rsid w:val="0074459F"/>
    <w:rsid w:val="00744779"/>
    <w:rsid w:val="00744B32"/>
    <w:rsid w:val="007454E2"/>
    <w:rsid w:val="00747EE3"/>
    <w:rsid w:val="0075013C"/>
    <w:rsid w:val="007508A6"/>
    <w:rsid w:val="00752BBA"/>
    <w:rsid w:val="0075323C"/>
    <w:rsid w:val="00753955"/>
    <w:rsid w:val="00753E5F"/>
    <w:rsid w:val="007544E0"/>
    <w:rsid w:val="00754793"/>
    <w:rsid w:val="00754980"/>
    <w:rsid w:val="00756C0C"/>
    <w:rsid w:val="00756F24"/>
    <w:rsid w:val="0076039F"/>
    <w:rsid w:val="00760CA7"/>
    <w:rsid w:val="00761057"/>
    <w:rsid w:val="007612DB"/>
    <w:rsid w:val="00761870"/>
    <w:rsid w:val="00761CD7"/>
    <w:rsid w:val="00761E06"/>
    <w:rsid w:val="007624E7"/>
    <w:rsid w:val="00762882"/>
    <w:rsid w:val="00762F9B"/>
    <w:rsid w:val="00763F18"/>
    <w:rsid w:val="00764071"/>
    <w:rsid w:val="0076414B"/>
    <w:rsid w:val="007647E1"/>
    <w:rsid w:val="007652DE"/>
    <w:rsid w:val="0076533C"/>
    <w:rsid w:val="00766040"/>
    <w:rsid w:val="00766777"/>
    <w:rsid w:val="0076788A"/>
    <w:rsid w:val="00767E66"/>
    <w:rsid w:val="00770017"/>
    <w:rsid w:val="00770276"/>
    <w:rsid w:val="007711D3"/>
    <w:rsid w:val="00771DE5"/>
    <w:rsid w:val="00771E33"/>
    <w:rsid w:val="00772D07"/>
    <w:rsid w:val="00773654"/>
    <w:rsid w:val="0077370D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6CA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34D1"/>
    <w:rsid w:val="0079442D"/>
    <w:rsid w:val="00794CAA"/>
    <w:rsid w:val="00794D66"/>
    <w:rsid w:val="00796354"/>
    <w:rsid w:val="007968A0"/>
    <w:rsid w:val="007A02E1"/>
    <w:rsid w:val="007A078B"/>
    <w:rsid w:val="007A0C91"/>
    <w:rsid w:val="007A10BF"/>
    <w:rsid w:val="007A1629"/>
    <w:rsid w:val="007A1684"/>
    <w:rsid w:val="007A22EA"/>
    <w:rsid w:val="007A2463"/>
    <w:rsid w:val="007A3267"/>
    <w:rsid w:val="007A3524"/>
    <w:rsid w:val="007A38C5"/>
    <w:rsid w:val="007A38FA"/>
    <w:rsid w:val="007A3CFD"/>
    <w:rsid w:val="007A3E99"/>
    <w:rsid w:val="007A52A4"/>
    <w:rsid w:val="007A643E"/>
    <w:rsid w:val="007A6952"/>
    <w:rsid w:val="007A6CF7"/>
    <w:rsid w:val="007A7766"/>
    <w:rsid w:val="007A7776"/>
    <w:rsid w:val="007B0307"/>
    <w:rsid w:val="007B0C6F"/>
    <w:rsid w:val="007B1937"/>
    <w:rsid w:val="007B1B74"/>
    <w:rsid w:val="007B205F"/>
    <w:rsid w:val="007B2B00"/>
    <w:rsid w:val="007B34B3"/>
    <w:rsid w:val="007B392E"/>
    <w:rsid w:val="007B3ED5"/>
    <w:rsid w:val="007B4277"/>
    <w:rsid w:val="007B468D"/>
    <w:rsid w:val="007B4721"/>
    <w:rsid w:val="007B50F3"/>
    <w:rsid w:val="007B62A9"/>
    <w:rsid w:val="007B65CD"/>
    <w:rsid w:val="007B73AC"/>
    <w:rsid w:val="007B7AC6"/>
    <w:rsid w:val="007C000E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2FD6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655D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7F6"/>
    <w:rsid w:val="00811AA7"/>
    <w:rsid w:val="008131CD"/>
    <w:rsid w:val="00813731"/>
    <w:rsid w:val="00814CA1"/>
    <w:rsid w:val="0081533B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52A"/>
    <w:rsid w:val="0082468E"/>
    <w:rsid w:val="00825F7E"/>
    <w:rsid w:val="00826158"/>
    <w:rsid w:val="00827B93"/>
    <w:rsid w:val="00827F39"/>
    <w:rsid w:val="00830C40"/>
    <w:rsid w:val="00831024"/>
    <w:rsid w:val="00831273"/>
    <w:rsid w:val="008323B8"/>
    <w:rsid w:val="00832943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3017"/>
    <w:rsid w:val="00844391"/>
    <w:rsid w:val="00844871"/>
    <w:rsid w:val="00844A0B"/>
    <w:rsid w:val="00844BD9"/>
    <w:rsid w:val="00846194"/>
    <w:rsid w:val="008468BE"/>
    <w:rsid w:val="00850447"/>
    <w:rsid w:val="00850733"/>
    <w:rsid w:val="00850E1E"/>
    <w:rsid w:val="008510B6"/>
    <w:rsid w:val="0085128D"/>
    <w:rsid w:val="008513DA"/>
    <w:rsid w:val="008516CD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57E45"/>
    <w:rsid w:val="00860520"/>
    <w:rsid w:val="008606DE"/>
    <w:rsid w:val="008610A5"/>
    <w:rsid w:val="00861D91"/>
    <w:rsid w:val="00861DAB"/>
    <w:rsid w:val="008628B6"/>
    <w:rsid w:val="00862909"/>
    <w:rsid w:val="00863298"/>
    <w:rsid w:val="00863939"/>
    <w:rsid w:val="00863C2F"/>
    <w:rsid w:val="00863EE8"/>
    <w:rsid w:val="00864842"/>
    <w:rsid w:val="0086692B"/>
    <w:rsid w:val="00867B1C"/>
    <w:rsid w:val="0087046A"/>
    <w:rsid w:val="00871284"/>
    <w:rsid w:val="008718EA"/>
    <w:rsid w:val="0087190F"/>
    <w:rsid w:val="00871D73"/>
    <w:rsid w:val="00872464"/>
    <w:rsid w:val="0087272A"/>
    <w:rsid w:val="0087286A"/>
    <w:rsid w:val="00873DC5"/>
    <w:rsid w:val="0087484C"/>
    <w:rsid w:val="00874CA4"/>
    <w:rsid w:val="00875B0C"/>
    <w:rsid w:val="0087625F"/>
    <w:rsid w:val="00876808"/>
    <w:rsid w:val="008768CB"/>
    <w:rsid w:val="008769BB"/>
    <w:rsid w:val="00877920"/>
    <w:rsid w:val="008818E7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25D4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353"/>
    <w:rsid w:val="008B112B"/>
    <w:rsid w:val="008B1B9E"/>
    <w:rsid w:val="008B20F2"/>
    <w:rsid w:val="008B2E73"/>
    <w:rsid w:val="008B4029"/>
    <w:rsid w:val="008B42F7"/>
    <w:rsid w:val="008B5198"/>
    <w:rsid w:val="008B5EDA"/>
    <w:rsid w:val="008B7246"/>
    <w:rsid w:val="008B774E"/>
    <w:rsid w:val="008C178E"/>
    <w:rsid w:val="008C3159"/>
    <w:rsid w:val="008C35A1"/>
    <w:rsid w:val="008C3657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B4C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3F99"/>
    <w:rsid w:val="008E4412"/>
    <w:rsid w:val="008E4CD7"/>
    <w:rsid w:val="008E5514"/>
    <w:rsid w:val="008E5E16"/>
    <w:rsid w:val="008E60C5"/>
    <w:rsid w:val="008E6700"/>
    <w:rsid w:val="008E7C6F"/>
    <w:rsid w:val="008F038A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298"/>
    <w:rsid w:val="00914418"/>
    <w:rsid w:val="00915AE8"/>
    <w:rsid w:val="00915E59"/>
    <w:rsid w:val="0091607F"/>
    <w:rsid w:val="009161E9"/>
    <w:rsid w:val="009201A8"/>
    <w:rsid w:val="009210E7"/>
    <w:rsid w:val="0092197A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D53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4C18"/>
    <w:rsid w:val="0095582E"/>
    <w:rsid w:val="00955A6F"/>
    <w:rsid w:val="00955E0A"/>
    <w:rsid w:val="009609F4"/>
    <w:rsid w:val="00960BC7"/>
    <w:rsid w:val="009614C4"/>
    <w:rsid w:val="0096178F"/>
    <w:rsid w:val="0096209A"/>
    <w:rsid w:val="009628CF"/>
    <w:rsid w:val="009631DB"/>
    <w:rsid w:val="00963B9D"/>
    <w:rsid w:val="00963F9F"/>
    <w:rsid w:val="009651E9"/>
    <w:rsid w:val="00965D95"/>
    <w:rsid w:val="00966715"/>
    <w:rsid w:val="00967283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422"/>
    <w:rsid w:val="00973517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2CD3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0FA9"/>
    <w:rsid w:val="009917CF"/>
    <w:rsid w:val="00991847"/>
    <w:rsid w:val="00991A54"/>
    <w:rsid w:val="009927DA"/>
    <w:rsid w:val="00994320"/>
    <w:rsid w:val="00994D79"/>
    <w:rsid w:val="00996A4D"/>
    <w:rsid w:val="009A0064"/>
    <w:rsid w:val="009A0738"/>
    <w:rsid w:val="009A0C41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158"/>
    <w:rsid w:val="009A5AE0"/>
    <w:rsid w:val="009A6145"/>
    <w:rsid w:val="009A6BC1"/>
    <w:rsid w:val="009A7DC9"/>
    <w:rsid w:val="009A7EB8"/>
    <w:rsid w:val="009B1B90"/>
    <w:rsid w:val="009B2E0A"/>
    <w:rsid w:val="009B36CD"/>
    <w:rsid w:val="009B4434"/>
    <w:rsid w:val="009B479D"/>
    <w:rsid w:val="009B5020"/>
    <w:rsid w:val="009B507A"/>
    <w:rsid w:val="009B5623"/>
    <w:rsid w:val="009B5C17"/>
    <w:rsid w:val="009B68CF"/>
    <w:rsid w:val="009B6F08"/>
    <w:rsid w:val="009C01D3"/>
    <w:rsid w:val="009C0831"/>
    <w:rsid w:val="009C1669"/>
    <w:rsid w:val="009C1A8C"/>
    <w:rsid w:val="009C1EB3"/>
    <w:rsid w:val="009C1EF0"/>
    <w:rsid w:val="009C2EE0"/>
    <w:rsid w:val="009C426C"/>
    <w:rsid w:val="009C4737"/>
    <w:rsid w:val="009C60E8"/>
    <w:rsid w:val="009C7C11"/>
    <w:rsid w:val="009D0CBF"/>
    <w:rsid w:val="009D1A92"/>
    <w:rsid w:val="009D2B85"/>
    <w:rsid w:val="009D3905"/>
    <w:rsid w:val="009D4072"/>
    <w:rsid w:val="009D7451"/>
    <w:rsid w:val="009D7F45"/>
    <w:rsid w:val="009E069A"/>
    <w:rsid w:val="009E0AFF"/>
    <w:rsid w:val="009E148E"/>
    <w:rsid w:val="009E1517"/>
    <w:rsid w:val="009E1BA0"/>
    <w:rsid w:val="009E2B77"/>
    <w:rsid w:val="009E3BB4"/>
    <w:rsid w:val="009E4457"/>
    <w:rsid w:val="009E45D0"/>
    <w:rsid w:val="009E4689"/>
    <w:rsid w:val="009E4CA0"/>
    <w:rsid w:val="009E4D21"/>
    <w:rsid w:val="009E56EF"/>
    <w:rsid w:val="009E5906"/>
    <w:rsid w:val="009E610F"/>
    <w:rsid w:val="009E6375"/>
    <w:rsid w:val="009E7206"/>
    <w:rsid w:val="009F1542"/>
    <w:rsid w:val="009F1F46"/>
    <w:rsid w:val="009F1F8A"/>
    <w:rsid w:val="009F2025"/>
    <w:rsid w:val="009F267C"/>
    <w:rsid w:val="009F2AB4"/>
    <w:rsid w:val="009F2D06"/>
    <w:rsid w:val="009F3197"/>
    <w:rsid w:val="009F39E3"/>
    <w:rsid w:val="009F3D24"/>
    <w:rsid w:val="009F3F54"/>
    <w:rsid w:val="009F4DA3"/>
    <w:rsid w:val="009F57C4"/>
    <w:rsid w:val="009F5819"/>
    <w:rsid w:val="009F61BF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16BC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13A7"/>
    <w:rsid w:val="00A223AF"/>
    <w:rsid w:val="00A22DEB"/>
    <w:rsid w:val="00A230DD"/>
    <w:rsid w:val="00A231C1"/>
    <w:rsid w:val="00A2322F"/>
    <w:rsid w:val="00A23653"/>
    <w:rsid w:val="00A239A7"/>
    <w:rsid w:val="00A24095"/>
    <w:rsid w:val="00A242C9"/>
    <w:rsid w:val="00A24422"/>
    <w:rsid w:val="00A2539A"/>
    <w:rsid w:val="00A25611"/>
    <w:rsid w:val="00A262A4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0B22"/>
    <w:rsid w:val="00A40FCA"/>
    <w:rsid w:val="00A41826"/>
    <w:rsid w:val="00A42FFF"/>
    <w:rsid w:val="00A4300A"/>
    <w:rsid w:val="00A4357F"/>
    <w:rsid w:val="00A44DEC"/>
    <w:rsid w:val="00A45A14"/>
    <w:rsid w:val="00A45A1F"/>
    <w:rsid w:val="00A4677A"/>
    <w:rsid w:val="00A4698E"/>
    <w:rsid w:val="00A46D8B"/>
    <w:rsid w:val="00A471FA"/>
    <w:rsid w:val="00A4734B"/>
    <w:rsid w:val="00A5108F"/>
    <w:rsid w:val="00A51B91"/>
    <w:rsid w:val="00A52719"/>
    <w:rsid w:val="00A529E6"/>
    <w:rsid w:val="00A52BFB"/>
    <w:rsid w:val="00A53257"/>
    <w:rsid w:val="00A536A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AA1"/>
    <w:rsid w:val="00A57B08"/>
    <w:rsid w:val="00A57F40"/>
    <w:rsid w:val="00A612F3"/>
    <w:rsid w:val="00A619CC"/>
    <w:rsid w:val="00A6242A"/>
    <w:rsid w:val="00A62702"/>
    <w:rsid w:val="00A62D5F"/>
    <w:rsid w:val="00A62D6E"/>
    <w:rsid w:val="00A62DC8"/>
    <w:rsid w:val="00A63C43"/>
    <w:rsid w:val="00A640A5"/>
    <w:rsid w:val="00A6422A"/>
    <w:rsid w:val="00A648C4"/>
    <w:rsid w:val="00A65009"/>
    <w:rsid w:val="00A6620D"/>
    <w:rsid w:val="00A670DF"/>
    <w:rsid w:val="00A70CB5"/>
    <w:rsid w:val="00A7177F"/>
    <w:rsid w:val="00A719B9"/>
    <w:rsid w:val="00A719E7"/>
    <w:rsid w:val="00A72C1E"/>
    <w:rsid w:val="00A73A96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5BF6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0A39"/>
    <w:rsid w:val="00AA1157"/>
    <w:rsid w:val="00AA1815"/>
    <w:rsid w:val="00AA19A7"/>
    <w:rsid w:val="00AA1A1D"/>
    <w:rsid w:val="00AA231E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4D61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7F9"/>
    <w:rsid w:val="00AF2CD6"/>
    <w:rsid w:val="00AF3257"/>
    <w:rsid w:val="00AF3EA4"/>
    <w:rsid w:val="00AF4326"/>
    <w:rsid w:val="00AF4707"/>
    <w:rsid w:val="00AF598F"/>
    <w:rsid w:val="00AF5E6E"/>
    <w:rsid w:val="00AF68B8"/>
    <w:rsid w:val="00AF6D2B"/>
    <w:rsid w:val="00AF6D65"/>
    <w:rsid w:val="00AF70F9"/>
    <w:rsid w:val="00AF72AA"/>
    <w:rsid w:val="00AF7E31"/>
    <w:rsid w:val="00B00482"/>
    <w:rsid w:val="00B007C3"/>
    <w:rsid w:val="00B00A2C"/>
    <w:rsid w:val="00B01809"/>
    <w:rsid w:val="00B01C37"/>
    <w:rsid w:val="00B02164"/>
    <w:rsid w:val="00B047E6"/>
    <w:rsid w:val="00B04A17"/>
    <w:rsid w:val="00B0524A"/>
    <w:rsid w:val="00B076FA"/>
    <w:rsid w:val="00B1163A"/>
    <w:rsid w:val="00B12330"/>
    <w:rsid w:val="00B12558"/>
    <w:rsid w:val="00B12FD0"/>
    <w:rsid w:val="00B14E6B"/>
    <w:rsid w:val="00B15297"/>
    <w:rsid w:val="00B15755"/>
    <w:rsid w:val="00B1692C"/>
    <w:rsid w:val="00B1710C"/>
    <w:rsid w:val="00B17B90"/>
    <w:rsid w:val="00B200B9"/>
    <w:rsid w:val="00B20356"/>
    <w:rsid w:val="00B23478"/>
    <w:rsid w:val="00B23CB7"/>
    <w:rsid w:val="00B24C5A"/>
    <w:rsid w:val="00B24D56"/>
    <w:rsid w:val="00B25086"/>
    <w:rsid w:val="00B25547"/>
    <w:rsid w:val="00B2567E"/>
    <w:rsid w:val="00B279EF"/>
    <w:rsid w:val="00B27A99"/>
    <w:rsid w:val="00B27E80"/>
    <w:rsid w:val="00B31080"/>
    <w:rsid w:val="00B31159"/>
    <w:rsid w:val="00B321E7"/>
    <w:rsid w:val="00B33421"/>
    <w:rsid w:val="00B348B9"/>
    <w:rsid w:val="00B34982"/>
    <w:rsid w:val="00B34B15"/>
    <w:rsid w:val="00B34BC1"/>
    <w:rsid w:val="00B35222"/>
    <w:rsid w:val="00B3528A"/>
    <w:rsid w:val="00B35C4E"/>
    <w:rsid w:val="00B362F6"/>
    <w:rsid w:val="00B36D65"/>
    <w:rsid w:val="00B4044F"/>
    <w:rsid w:val="00B4143A"/>
    <w:rsid w:val="00B41FD2"/>
    <w:rsid w:val="00B42ED4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2CE1"/>
    <w:rsid w:val="00B634E4"/>
    <w:rsid w:val="00B635C1"/>
    <w:rsid w:val="00B6421C"/>
    <w:rsid w:val="00B64FA4"/>
    <w:rsid w:val="00B6592B"/>
    <w:rsid w:val="00B65D12"/>
    <w:rsid w:val="00B66869"/>
    <w:rsid w:val="00B67436"/>
    <w:rsid w:val="00B6759D"/>
    <w:rsid w:val="00B677B0"/>
    <w:rsid w:val="00B67C9C"/>
    <w:rsid w:val="00B701ED"/>
    <w:rsid w:val="00B71647"/>
    <w:rsid w:val="00B71B08"/>
    <w:rsid w:val="00B71F38"/>
    <w:rsid w:val="00B72E96"/>
    <w:rsid w:val="00B7309C"/>
    <w:rsid w:val="00B737B2"/>
    <w:rsid w:val="00B73B89"/>
    <w:rsid w:val="00B74589"/>
    <w:rsid w:val="00B750DC"/>
    <w:rsid w:val="00B757CF"/>
    <w:rsid w:val="00B7595C"/>
    <w:rsid w:val="00B7680B"/>
    <w:rsid w:val="00B77A72"/>
    <w:rsid w:val="00B80ECD"/>
    <w:rsid w:val="00B81040"/>
    <w:rsid w:val="00B821E4"/>
    <w:rsid w:val="00B82878"/>
    <w:rsid w:val="00B82903"/>
    <w:rsid w:val="00B82988"/>
    <w:rsid w:val="00B83BAB"/>
    <w:rsid w:val="00B84AD3"/>
    <w:rsid w:val="00B84EAC"/>
    <w:rsid w:val="00B8650D"/>
    <w:rsid w:val="00B879C9"/>
    <w:rsid w:val="00B87F29"/>
    <w:rsid w:val="00B90C0B"/>
    <w:rsid w:val="00B92B08"/>
    <w:rsid w:val="00B9361F"/>
    <w:rsid w:val="00B9380A"/>
    <w:rsid w:val="00B94CE8"/>
    <w:rsid w:val="00B94FE4"/>
    <w:rsid w:val="00B954CC"/>
    <w:rsid w:val="00B9571F"/>
    <w:rsid w:val="00B96302"/>
    <w:rsid w:val="00B96AA0"/>
    <w:rsid w:val="00B97313"/>
    <w:rsid w:val="00B97A68"/>
    <w:rsid w:val="00BA0231"/>
    <w:rsid w:val="00BA073B"/>
    <w:rsid w:val="00BA09FB"/>
    <w:rsid w:val="00BA0E67"/>
    <w:rsid w:val="00BA1C17"/>
    <w:rsid w:val="00BA23AF"/>
    <w:rsid w:val="00BA322E"/>
    <w:rsid w:val="00BA47D2"/>
    <w:rsid w:val="00BA5684"/>
    <w:rsid w:val="00BA59C2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1CB7"/>
    <w:rsid w:val="00BB3249"/>
    <w:rsid w:val="00BB5278"/>
    <w:rsid w:val="00BB5B5A"/>
    <w:rsid w:val="00BB6160"/>
    <w:rsid w:val="00BB6AD1"/>
    <w:rsid w:val="00BB762B"/>
    <w:rsid w:val="00BB784B"/>
    <w:rsid w:val="00BC1117"/>
    <w:rsid w:val="00BC177C"/>
    <w:rsid w:val="00BC17F5"/>
    <w:rsid w:val="00BC2714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418"/>
    <w:rsid w:val="00BD3CFB"/>
    <w:rsid w:val="00BD3F97"/>
    <w:rsid w:val="00BD6202"/>
    <w:rsid w:val="00BD68FF"/>
    <w:rsid w:val="00BD706B"/>
    <w:rsid w:val="00BE08DA"/>
    <w:rsid w:val="00BE173B"/>
    <w:rsid w:val="00BE25CB"/>
    <w:rsid w:val="00BE2948"/>
    <w:rsid w:val="00BE2AE6"/>
    <w:rsid w:val="00BE2B42"/>
    <w:rsid w:val="00BE3102"/>
    <w:rsid w:val="00BE4069"/>
    <w:rsid w:val="00BE5BBB"/>
    <w:rsid w:val="00BE5F99"/>
    <w:rsid w:val="00BE5FF6"/>
    <w:rsid w:val="00BE7289"/>
    <w:rsid w:val="00BE77FD"/>
    <w:rsid w:val="00BE7881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294"/>
    <w:rsid w:val="00C047D0"/>
    <w:rsid w:val="00C0485F"/>
    <w:rsid w:val="00C04E5B"/>
    <w:rsid w:val="00C04EDC"/>
    <w:rsid w:val="00C05740"/>
    <w:rsid w:val="00C05BFF"/>
    <w:rsid w:val="00C067B9"/>
    <w:rsid w:val="00C07F29"/>
    <w:rsid w:val="00C107E3"/>
    <w:rsid w:val="00C1102D"/>
    <w:rsid w:val="00C1132B"/>
    <w:rsid w:val="00C13AE6"/>
    <w:rsid w:val="00C13C2C"/>
    <w:rsid w:val="00C141D4"/>
    <w:rsid w:val="00C142C4"/>
    <w:rsid w:val="00C14C08"/>
    <w:rsid w:val="00C15688"/>
    <w:rsid w:val="00C207A1"/>
    <w:rsid w:val="00C21732"/>
    <w:rsid w:val="00C22225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918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556"/>
    <w:rsid w:val="00C377D4"/>
    <w:rsid w:val="00C37A0E"/>
    <w:rsid w:val="00C40006"/>
    <w:rsid w:val="00C40577"/>
    <w:rsid w:val="00C40B8A"/>
    <w:rsid w:val="00C41299"/>
    <w:rsid w:val="00C41D28"/>
    <w:rsid w:val="00C42454"/>
    <w:rsid w:val="00C446F8"/>
    <w:rsid w:val="00C448E1"/>
    <w:rsid w:val="00C44D1E"/>
    <w:rsid w:val="00C45424"/>
    <w:rsid w:val="00C46AF5"/>
    <w:rsid w:val="00C46C74"/>
    <w:rsid w:val="00C472EA"/>
    <w:rsid w:val="00C47673"/>
    <w:rsid w:val="00C50248"/>
    <w:rsid w:val="00C50DC6"/>
    <w:rsid w:val="00C510EF"/>
    <w:rsid w:val="00C51E65"/>
    <w:rsid w:val="00C52AC8"/>
    <w:rsid w:val="00C53E90"/>
    <w:rsid w:val="00C546B0"/>
    <w:rsid w:val="00C547AD"/>
    <w:rsid w:val="00C54930"/>
    <w:rsid w:val="00C56150"/>
    <w:rsid w:val="00C56664"/>
    <w:rsid w:val="00C57755"/>
    <w:rsid w:val="00C57AD1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49C9"/>
    <w:rsid w:val="00C75C56"/>
    <w:rsid w:val="00C765AE"/>
    <w:rsid w:val="00C76804"/>
    <w:rsid w:val="00C76DF9"/>
    <w:rsid w:val="00C76E8F"/>
    <w:rsid w:val="00C77DE7"/>
    <w:rsid w:val="00C808E1"/>
    <w:rsid w:val="00C809CF"/>
    <w:rsid w:val="00C810AF"/>
    <w:rsid w:val="00C82631"/>
    <w:rsid w:val="00C83293"/>
    <w:rsid w:val="00C83488"/>
    <w:rsid w:val="00C835B3"/>
    <w:rsid w:val="00C84122"/>
    <w:rsid w:val="00C84874"/>
    <w:rsid w:val="00C85A7F"/>
    <w:rsid w:val="00C86F0F"/>
    <w:rsid w:val="00C902F3"/>
    <w:rsid w:val="00C9047C"/>
    <w:rsid w:val="00C90E56"/>
    <w:rsid w:val="00C914D1"/>
    <w:rsid w:val="00C91D76"/>
    <w:rsid w:val="00C92768"/>
    <w:rsid w:val="00C95A37"/>
    <w:rsid w:val="00C9658F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21D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740"/>
    <w:rsid w:val="00CC0B4D"/>
    <w:rsid w:val="00CC0C70"/>
    <w:rsid w:val="00CC1902"/>
    <w:rsid w:val="00CC267C"/>
    <w:rsid w:val="00CC289B"/>
    <w:rsid w:val="00CC306C"/>
    <w:rsid w:val="00CC3427"/>
    <w:rsid w:val="00CC5CE9"/>
    <w:rsid w:val="00CC5E67"/>
    <w:rsid w:val="00CC61FD"/>
    <w:rsid w:val="00CC6BB1"/>
    <w:rsid w:val="00CC7523"/>
    <w:rsid w:val="00CC7AD8"/>
    <w:rsid w:val="00CC7E50"/>
    <w:rsid w:val="00CC7F32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65A"/>
    <w:rsid w:val="00CD7B33"/>
    <w:rsid w:val="00CD7BE6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2E2D"/>
    <w:rsid w:val="00CE4326"/>
    <w:rsid w:val="00CE6C8E"/>
    <w:rsid w:val="00CF03C0"/>
    <w:rsid w:val="00CF062F"/>
    <w:rsid w:val="00CF0AFD"/>
    <w:rsid w:val="00CF1C22"/>
    <w:rsid w:val="00CF221C"/>
    <w:rsid w:val="00CF22DB"/>
    <w:rsid w:val="00CF2666"/>
    <w:rsid w:val="00CF33CB"/>
    <w:rsid w:val="00CF4798"/>
    <w:rsid w:val="00CF63A0"/>
    <w:rsid w:val="00CF677E"/>
    <w:rsid w:val="00D00087"/>
    <w:rsid w:val="00D00544"/>
    <w:rsid w:val="00D00FA4"/>
    <w:rsid w:val="00D01047"/>
    <w:rsid w:val="00D01157"/>
    <w:rsid w:val="00D013CC"/>
    <w:rsid w:val="00D01739"/>
    <w:rsid w:val="00D01B2A"/>
    <w:rsid w:val="00D01DE8"/>
    <w:rsid w:val="00D02538"/>
    <w:rsid w:val="00D02908"/>
    <w:rsid w:val="00D02FD1"/>
    <w:rsid w:val="00D038DE"/>
    <w:rsid w:val="00D0450D"/>
    <w:rsid w:val="00D04F52"/>
    <w:rsid w:val="00D0538E"/>
    <w:rsid w:val="00D05AF5"/>
    <w:rsid w:val="00D07268"/>
    <w:rsid w:val="00D07BC2"/>
    <w:rsid w:val="00D125F0"/>
    <w:rsid w:val="00D131CF"/>
    <w:rsid w:val="00D131ED"/>
    <w:rsid w:val="00D13E45"/>
    <w:rsid w:val="00D13EAD"/>
    <w:rsid w:val="00D14037"/>
    <w:rsid w:val="00D14CF7"/>
    <w:rsid w:val="00D14F4B"/>
    <w:rsid w:val="00D14F9B"/>
    <w:rsid w:val="00D15446"/>
    <w:rsid w:val="00D15FA9"/>
    <w:rsid w:val="00D168E7"/>
    <w:rsid w:val="00D16B01"/>
    <w:rsid w:val="00D177B8"/>
    <w:rsid w:val="00D20494"/>
    <w:rsid w:val="00D21636"/>
    <w:rsid w:val="00D22151"/>
    <w:rsid w:val="00D22D82"/>
    <w:rsid w:val="00D238BD"/>
    <w:rsid w:val="00D23E98"/>
    <w:rsid w:val="00D23F56"/>
    <w:rsid w:val="00D25F6A"/>
    <w:rsid w:val="00D275FE"/>
    <w:rsid w:val="00D2788B"/>
    <w:rsid w:val="00D27A1C"/>
    <w:rsid w:val="00D3218D"/>
    <w:rsid w:val="00D325CB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6C7C"/>
    <w:rsid w:val="00D37436"/>
    <w:rsid w:val="00D40430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4703C"/>
    <w:rsid w:val="00D507E9"/>
    <w:rsid w:val="00D50853"/>
    <w:rsid w:val="00D5098A"/>
    <w:rsid w:val="00D50B58"/>
    <w:rsid w:val="00D5124A"/>
    <w:rsid w:val="00D513D9"/>
    <w:rsid w:val="00D51553"/>
    <w:rsid w:val="00D5387D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5740E"/>
    <w:rsid w:val="00D61274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0060"/>
    <w:rsid w:val="00D71832"/>
    <w:rsid w:val="00D71899"/>
    <w:rsid w:val="00D72EE4"/>
    <w:rsid w:val="00D73C94"/>
    <w:rsid w:val="00D73DBB"/>
    <w:rsid w:val="00D740B8"/>
    <w:rsid w:val="00D7558B"/>
    <w:rsid w:val="00D76009"/>
    <w:rsid w:val="00D765C5"/>
    <w:rsid w:val="00D77961"/>
    <w:rsid w:val="00D805DF"/>
    <w:rsid w:val="00D8089C"/>
    <w:rsid w:val="00D808BD"/>
    <w:rsid w:val="00D81D12"/>
    <w:rsid w:val="00D82F9F"/>
    <w:rsid w:val="00D8388C"/>
    <w:rsid w:val="00D83916"/>
    <w:rsid w:val="00D846B2"/>
    <w:rsid w:val="00D84FA5"/>
    <w:rsid w:val="00D8502C"/>
    <w:rsid w:val="00D85206"/>
    <w:rsid w:val="00D85544"/>
    <w:rsid w:val="00D85866"/>
    <w:rsid w:val="00D85BEB"/>
    <w:rsid w:val="00D86168"/>
    <w:rsid w:val="00D8695F"/>
    <w:rsid w:val="00D869A8"/>
    <w:rsid w:val="00D86C50"/>
    <w:rsid w:val="00D86C60"/>
    <w:rsid w:val="00D86CB9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5EB"/>
    <w:rsid w:val="00DA194E"/>
    <w:rsid w:val="00DA1FED"/>
    <w:rsid w:val="00DA25ED"/>
    <w:rsid w:val="00DA2740"/>
    <w:rsid w:val="00DA2EC5"/>
    <w:rsid w:val="00DA3425"/>
    <w:rsid w:val="00DA349B"/>
    <w:rsid w:val="00DA37E9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0836"/>
    <w:rsid w:val="00DC10D9"/>
    <w:rsid w:val="00DC17AB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050"/>
    <w:rsid w:val="00DD1C60"/>
    <w:rsid w:val="00DD231D"/>
    <w:rsid w:val="00DD2352"/>
    <w:rsid w:val="00DD24AD"/>
    <w:rsid w:val="00DD3274"/>
    <w:rsid w:val="00DD3997"/>
    <w:rsid w:val="00DD4E29"/>
    <w:rsid w:val="00DD58AE"/>
    <w:rsid w:val="00DD59A1"/>
    <w:rsid w:val="00DD5E44"/>
    <w:rsid w:val="00DD62C6"/>
    <w:rsid w:val="00DD6385"/>
    <w:rsid w:val="00DD6492"/>
    <w:rsid w:val="00DD65BC"/>
    <w:rsid w:val="00DD6D90"/>
    <w:rsid w:val="00DD743D"/>
    <w:rsid w:val="00DE04E7"/>
    <w:rsid w:val="00DE0F4B"/>
    <w:rsid w:val="00DE184F"/>
    <w:rsid w:val="00DE1E9C"/>
    <w:rsid w:val="00DE26A0"/>
    <w:rsid w:val="00DE2974"/>
    <w:rsid w:val="00DE2A06"/>
    <w:rsid w:val="00DE3EA0"/>
    <w:rsid w:val="00DE4AAC"/>
    <w:rsid w:val="00DE4E7F"/>
    <w:rsid w:val="00DE511B"/>
    <w:rsid w:val="00DE63C0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D3C"/>
    <w:rsid w:val="00E00626"/>
    <w:rsid w:val="00E00812"/>
    <w:rsid w:val="00E00ADD"/>
    <w:rsid w:val="00E010CB"/>
    <w:rsid w:val="00E0123A"/>
    <w:rsid w:val="00E01A2E"/>
    <w:rsid w:val="00E01ABC"/>
    <w:rsid w:val="00E01E01"/>
    <w:rsid w:val="00E023F2"/>
    <w:rsid w:val="00E03511"/>
    <w:rsid w:val="00E036C4"/>
    <w:rsid w:val="00E03702"/>
    <w:rsid w:val="00E04680"/>
    <w:rsid w:val="00E04E77"/>
    <w:rsid w:val="00E06A53"/>
    <w:rsid w:val="00E10A3B"/>
    <w:rsid w:val="00E14161"/>
    <w:rsid w:val="00E14E02"/>
    <w:rsid w:val="00E15210"/>
    <w:rsid w:val="00E1557B"/>
    <w:rsid w:val="00E1562C"/>
    <w:rsid w:val="00E15914"/>
    <w:rsid w:val="00E15F09"/>
    <w:rsid w:val="00E16793"/>
    <w:rsid w:val="00E16D3F"/>
    <w:rsid w:val="00E17135"/>
    <w:rsid w:val="00E17761"/>
    <w:rsid w:val="00E17B9B"/>
    <w:rsid w:val="00E20D67"/>
    <w:rsid w:val="00E21104"/>
    <w:rsid w:val="00E21AAD"/>
    <w:rsid w:val="00E22738"/>
    <w:rsid w:val="00E22EA1"/>
    <w:rsid w:val="00E231D2"/>
    <w:rsid w:val="00E236FB"/>
    <w:rsid w:val="00E238B3"/>
    <w:rsid w:val="00E23EF4"/>
    <w:rsid w:val="00E24169"/>
    <w:rsid w:val="00E25024"/>
    <w:rsid w:val="00E251CC"/>
    <w:rsid w:val="00E2567C"/>
    <w:rsid w:val="00E25735"/>
    <w:rsid w:val="00E25BFE"/>
    <w:rsid w:val="00E261BA"/>
    <w:rsid w:val="00E266D1"/>
    <w:rsid w:val="00E27357"/>
    <w:rsid w:val="00E30312"/>
    <w:rsid w:val="00E309CB"/>
    <w:rsid w:val="00E33724"/>
    <w:rsid w:val="00E34A87"/>
    <w:rsid w:val="00E35364"/>
    <w:rsid w:val="00E37CC2"/>
    <w:rsid w:val="00E37DB2"/>
    <w:rsid w:val="00E4084C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3E56"/>
    <w:rsid w:val="00E543B4"/>
    <w:rsid w:val="00E5444A"/>
    <w:rsid w:val="00E56156"/>
    <w:rsid w:val="00E56DFB"/>
    <w:rsid w:val="00E606E4"/>
    <w:rsid w:val="00E60BC1"/>
    <w:rsid w:val="00E61335"/>
    <w:rsid w:val="00E62325"/>
    <w:rsid w:val="00E62C10"/>
    <w:rsid w:val="00E64E30"/>
    <w:rsid w:val="00E65294"/>
    <w:rsid w:val="00E66906"/>
    <w:rsid w:val="00E66D90"/>
    <w:rsid w:val="00E672E0"/>
    <w:rsid w:val="00E675F4"/>
    <w:rsid w:val="00E7063D"/>
    <w:rsid w:val="00E71819"/>
    <w:rsid w:val="00E726DF"/>
    <w:rsid w:val="00E7283C"/>
    <w:rsid w:val="00E73B08"/>
    <w:rsid w:val="00E73F07"/>
    <w:rsid w:val="00E74161"/>
    <w:rsid w:val="00E74EBD"/>
    <w:rsid w:val="00E752CC"/>
    <w:rsid w:val="00E753D0"/>
    <w:rsid w:val="00E76110"/>
    <w:rsid w:val="00E762CA"/>
    <w:rsid w:val="00E77BAF"/>
    <w:rsid w:val="00E80B69"/>
    <w:rsid w:val="00E813D3"/>
    <w:rsid w:val="00E81C62"/>
    <w:rsid w:val="00E81E21"/>
    <w:rsid w:val="00E827CB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4F8D"/>
    <w:rsid w:val="00E95339"/>
    <w:rsid w:val="00E95515"/>
    <w:rsid w:val="00E966B4"/>
    <w:rsid w:val="00E97514"/>
    <w:rsid w:val="00E97D1B"/>
    <w:rsid w:val="00EA05C1"/>
    <w:rsid w:val="00EA0A0C"/>
    <w:rsid w:val="00EA0A9B"/>
    <w:rsid w:val="00EA18AA"/>
    <w:rsid w:val="00EA28C2"/>
    <w:rsid w:val="00EA308D"/>
    <w:rsid w:val="00EA3102"/>
    <w:rsid w:val="00EA358C"/>
    <w:rsid w:val="00EA3FCB"/>
    <w:rsid w:val="00EA42DE"/>
    <w:rsid w:val="00EA4415"/>
    <w:rsid w:val="00EA55E2"/>
    <w:rsid w:val="00EA5AA2"/>
    <w:rsid w:val="00EA5E5A"/>
    <w:rsid w:val="00EA67ED"/>
    <w:rsid w:val="00EA6D7F"/>
    <w:rsid w:val="00EA71B3"/>
    <w:rsid w:val="00EA75D1"/>
    <w:rsid w:val="00EA7C71"/>
    <w:rsid w:val="00EB4317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74B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2E67"/>
    <w:rsid w:val="00ED30F5"/>
    <w:rsid w:val="00ED323C"/>
    <w:rsid w:val="00ED3417"/>
    <w:rsid w:val="00ED3CDC"/>
    <w:rsid w:val="00ED4B44"/>
    <w:rsid w:val="00ED513B"/>
    <w:rsid w:val="00ED5965"/>
    <w:rsid w:val="00ED610F"/>
    <w:rsid w:val="00ED6515"/>
    <w:rsid w:val="00ED6B80"/>
    <w:rsid w:val="00EE0646"/>
    <w:rsid w:val="00EE1AA5"/>
    <w:rsid w:val="00EE2144"/>
    <w:rsid w:val="00EE2470"/>
    <w:rsid w:val="00EE2557"/>
    <w:rsid w:val="00EE3282"/>
    <w:rsid w:val="00EE56D3"/>
    <w:rsid w:val="00EE6C99"/>
    <w:rsid w:val="00EE7346"/>
    <w:rsid w:val="00EF0422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4BA"/>
    <w:rsid w:val="00F01D0C"/>
    <w:rsid w:val="00F028CE"/>
    <w:rsid w:val="00F02BB4"/>
    <w:rsid w:val="00F0336D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71A1"/>
    <w:rsid w:val="00F10171"/>
    <w:rsid w:val="00F1086A"/>
    <w:rsid w:val="00F10F72"/>
    <w:rsid w:val="00F11501"/>
    <w:rsid w:val="00F12232"/>
    <w:rsid w:val="00F124C5"/>
    <w:rsid w:val="00F12552"/>
    <w:rsid w:val="00F128B0"/>
    <w:rsid w:val="00F13DBC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274"/>
    <w:rsid w:val="00F258DD"/>
    <w:rsid w:val="00F2620C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CD6"/>
    <w:rsid w:val="00F35D59"/>
    <w:rsid w:val="00F3682F"/>
    <w:rsid w:val="00F372BA"/>
    <w:rsid w:val="00F37B2B"/>
    <w:rsid w:val="00F40355"/>
    <w:rsid w:val="00F4148A"/>
    <w:rsid w:val="00F416AB"/>
    <w:rsid w:val="00F41E00"/>
    <w:rsid w:val="00F41E23"/>
    <w:rsid w:val="00F41EC3"/>
    <w:rsid w:val="00F428AD"/>
    <w:rsid w:val="00F43868"/>
    <w:rsid w:val="00F44EFB"/>
    <w:rsid w:val="00F452BD"/>
    <w:rsid w:val="00F45D6B"/>
    <w:rsid w:val="00F45E9B"/>
    <w:rsid w:val="00F46E81"/>
    <w:rsid w:val="00F46EBE"/>
    <w:rsid w:val="00F47414"/>
    <w:rsid w:val="00F477B2"/>
    <w:rsid w:val="00F47A3C"/>
    <w:rsid w:val="00F50EDD"/>
    <w:rsid w:val="00F5176B"/>
    <w:rsid w:val="00F518F6"/>
    <w:rsid w:val="00F525DB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6014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3575"/>
    <w:rsid w:val="00F8359F"/>
    <w:rsid w:val="00F84329"/>
    <w:rsid w:val="00F84FFC"/>
    <w:rsid w:val="00F85132"/>
    <w:rsid w:val="00F85376"/>
    <w:rsid w:val="00F87D7A"/>
    <w:rsid w:val="00F90C3C"/>
    <w:rsid w:val="00F919E7"/>
    <w:rsid w:val="00F92776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301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3D93"/>
    <w:rsid w:val="00FB4631"/>
    <w:rsid w:val="00FB479F"/>
    <w:rsid w:val="00FB47BB"/>
    <w:rsid w:val="00FB5181"/>
    <w:rsid w:val="00FB564C"/>
    <w:rsid w:val="00FB5D58"/>
    <w:rsid w:val="00FB6050"/>
    <w:rsid w:val="00FB70FD"/>
    <w:rsid w:val="00FB710E"/>
    <w:rsid w:val="00FB7179"/>
    <w:rsid w:val="00FB7995"/>
    <w:rsid w:val="00FB7A09"/>
    <w:rsid w:val="00FB7CE2"/>
    <w:rsid w:val="00FC0B3C"/>
    <w:rsid w:val="00FC214C"/>
    <w:rsid w:val="00FC2B3B"/>
    <w:rsid w:val="00FC4240"/>
    <w:rsid w:val="00FC4395"/>
    <w:rsid w:val="00FC44BB"/>
    <w:rsid w:val="00FC53C9"/>
    <w:rsid w:val="00FC54CF"/>
    <w:rsid w:val="00FC63FE"/>
    <w:rsid w:val="00FC661C"/>
    <w:rsid w:val="00FC7E91"/>
    <w:rsid w:val="00FC7F43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63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E7E20"/>
    <w:rsid w:val="00FF0552"/>
    <w:rsid w:val="00FF07D2"/>
    <w:rsid w:val="00FF07D8"/>
    <w:rsid w:val="00FF1CA2"/>
    <w:rsid w:val="00FF3C78"/>
    <w:rsid w:val="00FF3DF7"/>
    <w:rsid w:val="00FF50B8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42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42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422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24422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24422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2442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44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2442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442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42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2442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442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24422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24422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2442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2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2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2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2442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2442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2442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2442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2442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24422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2442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2442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2442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42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A24422"/>
    <w:rPr>
      <w:b/>
    </w:rPr>
  </w:style>
  <w:style w:type="numbering" w:customStyle="1" w:styleId="KennysListStyles">
    <w:name w:val="KennysListStyles"/>
    <w:uiPriority w:val="99"/>
    <w:rsid w:val="00A2442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A24422"/>
    <w:rPr>
      <w:b/>
    </w:rPr>
  </w:style>
  <w:style w:type="paragraph" w:customStyle="1" w:styleId="Answer">
    <w:name w:val="Answer"/>
    <w:basedOn w:val="Normal"/>
    <w:qFormat/>
    <w:rsid w:val="00A24422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A2442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24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24422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A24422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A24422"/>
    <w:rPr>
      <w:smallCaps/>
    </w:rPr>
  </w:style>
  <w:style w:type="paragraph" w:customStyle="1" w:styleId="SourceCodeCaption">
    <w:name w:val="Source Code Caption"/>
    <w:basedOn w:val="Normal"/>
    <w:rsid w:val="00A2442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24422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2442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442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24422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A24422"/>
    <w:rPr>
      <w:b/>
      <w:smallCaps/>
    </w:rPr>
  </w:style>
  <w:style w:type="paragraph" w:customStyle="1" w:styleId="NumberedList">
    <w:name w:val="Numbered List"/>
    <w:basedOn w:val="Normal"/>
    <w:qFormat/>
    <w:rsid w:val="00A2442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2442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2442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A24422"/>
  </w:style>
  <w:style w:type="paragraph" w:styleId="ListNumber">
    <w:name w:val="List Number"/>
    <w:basedOn w:val="Normal"/>
    <w:uiPriority w:val="99"/>
    <w:unhideWhenUsed/>
    <w:rsid w:val="00A2442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2442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2442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2442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2442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2442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2442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2442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2442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24422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24422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24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2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A24422"/>
    <w:rPr>
      <w:smallCaps/>
    </w:rPr>
  </w:style>
  <w:style w:type="paragraph" w:customStyle="1" w:styleId="TableCellNormal">
    <w:name w:val="Table Cell Normal"/>
    <w:basedOn w:val="Normal"/>
    <w:qFormat/>
    <w:rsid w:val="00A2442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2442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24422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A24422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A2442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2442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2442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2442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24422"/>
    <w:rPr>
      <w:i/>
      <w:iCs/>
    </w:rPr>
  </w:style>
  <w:style w:type="character" w:customStyle="1" w:styleId="CommandChar">
    <w:name w:val="Command Char"/>
    <w:basedOn w:val="DefaultParagraphFont"/>
    <w:link w:val="Command"/>
    <w:rsid w:val="00A2442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24422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2442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2442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2442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2442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2442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24422"/>
    <w:pPr>
      <w:spacing w:after="0"/>
      <w:ind w:left="924" w:hanging="357"/>
    </w:pPr>
  </w:style>
  <w:style w:type="paragraph" w:customStyle="1" w:styleId="a">
    <w:name w:val="`"/>
    <w:basedOn w:val="Normal"/>
    <w:qFormat/>
    <w:rsid w:val="00A2442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2442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2442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24422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24422"/>
    <w:rPr>
      <w:b/>
      <w:smallCaps/>
    </w:rPr>
  </w:style>
  <w:style w:type="table" w:customStyle="1" w:styleId="SimpleDefinition">
    <w:name w:val="SimpleDefinition"/>
    <w:basedOn w:val="TableNormal"/>
    <w:uiPriority w:val="99"/>
    <w:rsid w:val="00A2442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2442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24422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A24422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A24422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A24422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A24422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A24422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A24422"/>
    <w:rPr>
      <w:color w:val="4BACC6" w:themeColor="accent5"/>
    </w:rPr>
  </w:style>
  <w:style w:type="paragraph" w:customStyle="1" w:styleId="ToDoSection">
    <w:name w:val="ToDo Section"/>
    <w:basedOn w:val="Heading1"/>
    <w:qFormat/>
    <w:rsid w:val="00A24422"/>
  </w:style>
  <w:style w:type="paragraph" w:customStyle="1" w:styleId="ToDoQuestionHeader">
    <w:name w:val="ToDo Question Header"/>
    <w:basedOn w:val="Question"/>
    <w:qFormat/>
    <w:rsid w:val="00A24422"/>
  </w:style>
  <w:style w:type="paragraph" w:customStyle="1" w:styleId="ToDoDetails">
    <w:name w:val="ToDoDetails"/>
    <w:basedOn w:val="Normal"/>
    <w:qFormat/>
    <w:rsid w:val="00A24422"/>
  </w:style>
  <w:style w:type="paragraph" w:customStyle="1" w:styleId="CodeExampleCode">
    <w:name w:val="Code Example Code"/>
    <w:basedOn w:val="Normal"/>
    <w:rsid w:val="00A24422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A24422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A24422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A24422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A24422"/>
  </w:style>
  <w:style w:type="paragraph" w:customStyle="1" w:styleId="questionsubsection2">
    <w:name w:val="question sub section 2"/>
    <w:basedOn w:val="Heading4"/>
    <w:qFormat/>
    <w:rsid w:val="00A24422"/>
  </w:style>
  <w:style w:type="paragraph" w:customStyle="1" w:styleId="ListBulletHeader2">
    <w:name w:val="List Bullet Header 2"/>
    <w:basedOn w:val="Normal"/>
    <w:next w:val="ListBullet"/>
    <w:qFormat/>
    <w:rsid w:val="00A24422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A24422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A24422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A24422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A24422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A24422"/>
    <w:pPr>
      <w:ind w:left="480"/>
    </w:pPr>
  </w:style>
  <w:style w:type="paragraph" w:customStyle="1" w:styleId="Keyword">
    <w:name w:val="Keyword"/>
    <w:basedOn w:val="Strong1"/>
    <w:link w:val="KeywordChar"/>
    <w:qFormat/>
    <w:rsid w:val="00A24422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A24422"/>
    <w:rPr>
      <w:rFonts w:eastAsiaTheme="minorEastAsia"/>
      <w:b w:val="0"/>
      <w:color w:val="31378B" w:themeColor="text2"/>
      <w:sz w:val="24"/>
      <w:lang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13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9BE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BE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E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SmartLink">
    <w:name w:val="Smart Link"/>
    <w:basedOn w:val="DefaultParagraphFont"/>
    <w:uiPriority w:val="99"/>
    <w:unhideWhenUsed/>
    <w:rsid w:val="0086692B"/>
    <w:rPr>
      <w:color w:val="0000FF"/>
      <w:u w:val="single"/>
      <w:shd w:val="clear" w:color="auto" w:fill="F3F2F1"/>
    </w:rPr>
  </w:style>
  <w:style w:type="paragraph" w:customStyle="1" w:styleId="Style1">
    <w:name w:val="Style1"/>
    <w:basedOn w:val="SourceCode"/>
    <w:qFormat/>
    <w:rsid w:val="00A24422"/>
    <w:rPr>
      <w:sz w:val="16"/>
    </w:rPr>
  </w:style>
  <w:style w:type="paragraph" w:customStyle="1" w:styleId="SourceCodeTight">
    <w:name w:val="Source Code Tight"/>
    <w:basedOn w:val="SourceCode"/>
    <w:qFormat/>
    <w:rsid w:val="00A24422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eta/aggregation-quick-referenc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7298-F4B4-44A3-9335-7918D7BE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15840</TotalTime>
  <Pages>54</Pages>
  <Words>3670</Words>
  <Characters>20923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884</cp:revision>
  <cp:lastPrinted>2021-04-28T11:49:00Z</cp:lastPrinted>
  <dcterms:created xsi:type="dcterms:W3CDTF">2019-05-30T19:33:00Z</dcterms:created>
  <dcterms:modified xsi:type="dcterms:W3CDTF">2021-04-29T17:21:00Z</dcterms:modified>
</cp:coreProperties>
</file>