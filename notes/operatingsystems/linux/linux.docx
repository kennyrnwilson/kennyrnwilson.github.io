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39F3573E" w:rsidR="00CE23AA" w:rsidRDefault="007762DC" w:rsidP="0036239E">
      <w:pPr>
        <w:pStyle w:val="DocumentTitle"/>
        <w:ind w:firstLine="0"/>
      </w:pPr>
      <w:r>
        <w:t>Linux</w:t>
      </w:r>
    </w:p>
    <w:p w14:paraId="3D80E79C" w14:textId="77777777" w:rsidR="00BD04E8" w:rsidRDefault="00BD04E8" w:rsidP="00BD04E8"/>
    <w:p w14:paraId="73A040D4" w14:textId="0C527AC7" w:rsidR="0065136D" w:rsidRDefault="003B39C9" w:rsidP="0065136D">
      <w:pPr>
        <w:pStyle w:val="Heading2"/>
      </w:pPr>
      <w:r>
        <w:t>Cheat Sheets</w:t>
      </w:r>
    </w:p>
    <w:p w14:paraId="6631EA0E" w14:textId="349F9A40" w:rsidR="00DF38F8" w:rsidRDefault="007762DC" w:rsidP="00DF38F8">
      <w:pPr>
        <w:pStyle w:val="Heading3"/>
      </w:pPr>
      <w:r>
        <w:t>WSL2 For Window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261"/>
        <w:gridCol w:w="4765"/>
      </w:tblGrid>
      <w:tr w:rsidR="00DF38F8" w14:paraId="58695D2C" w14:textId="77777777" w:rsidTr="00D01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942AF5" w14:textId="5AB05154" w:rsidR="00DF38F8" w:rsidRDefault="00DF38F8" w:rsidP="00932177">
            <w:pPr>
              <w:pStyle w:val="TableCellNormal"/>
            </w:pPr>
            <w:r>
              <w:t>Effect</w:t>
            </w:r>
          </w:p>
        </w:tc>
        <w:tc>
          <w:tcPr>
            <w:tcW w:w="4765" w:type="dxa"/>
          </w:tcPr>
          <w:p w14:paraId="5440E3A0" w14:textId="2C3014B6" w:rsidR="00DF38F8" w:rsidRPr="00F806B5" w:rsidRDefault="00D13F7B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56C9B" w14:paraId="3B911C62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0399B7" w14:textId="7B2215D1" w:rsidR="00656C9B" w:rsidRDefault="00656C9B" w:rsidP="00932177">
            <w:pPr>
              <w:pStyle w:val="TableCellNormal"/>
            </w:pPr>
            <w:r>
              <w:t xml:space="preserve">Password </w:t>
            </w:r>
            <w:proofErr w:type="spellStart"/>
            <w:r>
              <w:t>kenne</w:t>
            </w:r>
            <w:proofErr w:type="spellEnd"/>
            <w:r>
              <w:t xml:space="preserve"> Ubuntu</w:t>
            </w:r>
          </w:p>
        </w:tc>
        <w:tc>
          <w:tcPr>
            <w:tcW w:w="4765" w:type="dxa"/>
          </w:tcPr>
          <w:p w14:paraId="5C2CBE65" w14:textId="01B3AF22" w:rsidR="00656C9B" w:rsidRDefault="00656C9B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kennew</w:t>
            </w:r>
          </w:p>
        </w:tc>
      </w:tr>
      <w:tr w:rsidR="00901731" w14:paraId="7E4CFDDA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BD49F7" w14:textId="3DAC5BB8" w:rsidR="00901731" w:rsidRDefault="001A5B18" w:rsidP="00932177">
            <w:pPr>
              <w:pStyle w:val="TableCellNormal"/>
            </w:pPr>
            <w:r>
              <w:t>Open Windows terminal</w:t>
            </w:r>
            <w:r w:rsidR="00FB690A">
              <w:t xml:space="preserve"> (Windows shell)</w:t>
            </w:r>
          </w:p>
        </w:tc>
        <w:tc>
          <w:tcPr>
            <w:tcW w:w="4765" w:type="dxa"/>
          </w:tcPr>
          <w:p w14:paraId="51CB4619" w14:textId="636D7CB0" w:rsidR="00901731" w:rsidRDefault="001A5B1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</w:t>
            </w:r>
          </w:p>
        </w:tc>
      </w:tr>
      <w:tr w:rsidR="00AF1B90" w14:paraId="0A6236C0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26BD16" w14:textId="049AA434" w:rsidR="00AF1B90" w:rsidRDefault="00FB690A" w:rsidP="00932177">
            <w:pPr>
              <w:pStyle w:val="TableCellNormal"/>
            </w:pPr>
            <w:r>
              <w:t xml:space="preserve">List Linux </w:t>
            </w:r>
            <w:proofErr w:type="gramStart"/>
            <w:r>
              <w:t>distributions  (</w:t>
            </w:r>
            <w:proofErr w:type="gramEnd"/>
            <w:r>
              <w:t>Windows shell)</w:t>
            </w:r>
          </w:p>
        </w:tc>
        <w:tc>
          <w:tcPr>
            <w:tcW w:w="4765" w:type="dxa"/>
          </w:tcPr>
          <w:p w14:paraId="0A30BA28" w14:textId="19BD3425" w:rsidR="00AF1B90" w:rsidRDefault="00FB690A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wsl --list</w:t>
            </w:r>
          </w:p>
        </w:tc>
      </w:tr>
      <w:tr w:rsidR="00FB690A" w14:paraId="45664397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C9B27C" w14:textId="4457F884" w:rsidR="00FB690A" w:rsidRDefault="00FB690A" w:rsidP="00932177">
            <w:pPr>
              <w:pStyle w:val="TableCellNormal"/>
            </w:pPr>
            <w:r>
              <w:t>Open Code in Linux (Linux)</w:t>
            </w:r>
          </w:p>
        </w:tc>
        <w:tc>
          <w:tcPr>
            <w:tcW w:w="4765" w:type="dxa"/>
          </w:tcPr>
          <w:p w14:paraId="05D1318B" w14:textId="4327A102" w:rsidR="00FB690A" w:rsidRDefault="00FB690A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.</w:t>
            </w:r>
          </w:p>
        </w:tc>
      </w:tr>
    </w:tbl>
    <w:p w14:paraId="3CA9D9E5" w14:textId="77777777" w:rsidR="00FB690A" w:rsidRDefault="00FB690A" w:rsidP="00FB690A">
      <w:pPr>
        <w:pStyle w:val="Heading3"/>
      </w:pPr>
    </w:p>
    <w:p w14:paraId="39F7F788" w14:textId="57B9281B" w:rsidR="00FB690A" w:rsidRDefault="00FB690A" w:rsidP="00FB690A">
      <w:pPr>
        <w:pStyle w:val="Heading3"/>
      </w:pPr>
      <w:r>
        <w:t>Linux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546"/>
        <w:gridCol w:w="6480"/>
      </w:tblGrid>
      <w:tr w:rsidR="00FB690A" w14:paraId="76D9ED3D" w14:textId="77777777" w:rsidTr="006E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DFF39F" w14:textId="77777777" w:rsidR="00FB690A" w:rsidRDefault="00FB690A" w:rsidP="006E5781">
            <w:pPr>
              <w:pStyle w:val="TableCellNormal"/>
            </w:pPr>
            <w:r>
              <w:t>Effect</w:t>
            </w:r>
          </w:p>
        </w:tc>
        <w:tc>
          <w:tcPr>
            <w:tcW w:w="4765" w:type="dxa"/>
          </w:tcPr>
          <w:p w14:paraId="42920516" w14:textId="77777777" w:rsidR="00FB690A" w:rsidRPr="00F806B5" w:rsidRDefault="00FB690A" w:rsidP="006E5781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B690A" w14:paraId="38B21B8C" w14:textId="77777777" w:rsidTr="006E578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6F2B9B" w14:textId="5493CBE3" w:rsidR="00FB690A" w:rsidRDefault="001F5DE0" w:rsidP="006E5781">
            <w:pPr>
              <w:pStyle w:val="TableCellNormal"/>
            </w:pPr>
            <w:r>
              <w:t>Download file from command line over http</w:t>
            </w:r>
          </w:p>
        </w:tc>
        <w:tc>
          <w:tcPr>
            <w:tcW w:w="4765" w:type="dxa"/>
          </w:tcPr>
          <w:p w14:paraId="40E8A942" w14:textId="37585A91" w:rsidR="00FB690A" w:rsidRDefault="001F5DE0" w:rsidP="006E5781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DE0">
              <w:t>wget https://downloads.apache.org/kafka/2.8.0/kafka_2.12-2.8.0.tgz</w:t>
            </w:r>
          </w:p>
        </w:tc>
      </w:tr>
      <w:tr w:rsidR="00FB690A" w14:paraId="5B33CE03" w14:textId="77777777" w:rsidTr="006E578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D7AA25" w14:textId="0C0553EA" w:rsidR="00FB690A" w:rsidRDefault="001F5DE0" w:rsidP="006E5781">
            <w:pPr>
              <w:pStyle w:val="TableCellNormal"/>
            </w:pPr>
            <w:proofErr w:type="spellStart"/>
            <w:r>
              <w:t>Uncompress</w:t>
            </w:r>
            <w:proofErr w:type="spellEnd"/>
            <w:r>
              <w:t xml:space="preserve"> tar </w:t>
            </w:r>
            <w:proofErr w:type="spellStart"/>
            <w:r>
              <w:t>hzipped</w:t>
            </w:r>
            <w:proofErr w:type="spellEnd"/>
            <w:r>
              <w:t xml:space="preserve"> </w:t>
            </w:r>
          </w:p>
        </w:tc>
        <w:tc>
          <w:tcPr>
            <w:tcW w:w="4765" w:type="dxa"/>
          </w:tcPr>
          <w:p w14:paraId="23A71094" w14:textId="02364078" w:rsidR="00FB690A" w:rsidRDefault="001F5DE0" w:rsidP="006E5781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 -xvf</w:t>
            </w:r>
          </w:p>
        </w:tc>
      </w:tr>
      <w:tr w:rsidR="00FB690A" w14:paraId="713A6FBF" w14:textId="77777777" w:rsidTr="006E578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733788" w14:textId="77777777" w:rsidR="00FB690A" w:rsidRDefault="00FB690A" w:rsidP="006E5781">
            <w:pPr>
              <w:pStyle w:val="TableCellNormal"/>
            </w:pPr>
            <w:r>
              <w:t>Open Code in Linux (Linux)</w:t>
            </w:r>
          </w:p>
        </w:tc>
        <w:tc>
          <w:tcPr>
            <w:tcW w:w="4765" w:type="dxa"/>
          </w:tcPr>
          <w:p w14:paraId="78265291" w14:textId="77777777" w:rsidR="00FB690A" w:rsidRDefault="00FB690A" w:rsidP="006E5781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.</w:t>
            </w:r>
          </w:p>
        </w:tc>
      </w:tr>
      <w:tr w:rsidR="00656C9B" w14:paraId="362AD931" w14:textId="77777777" w:rsidTr="006E578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FFB4409" w14:textId="5E6A889D" w:rsidR="00656C9B" w:rsidRDefault="00656C9B" w:rsidP="006E5781">
            <w:pPr>
              <w:pStyle w:val="TableCellNormal"/>
            </w:pPr>
            <w:r>
              <w:t>List Java Version</w:t>
            </w:r>
          </w:p>
        </w:tc>
        <w:tc>
          <w:tcPr>
            <w:tcW w:w="4765" w:type="dxa"/>
          </w:tcPr>
          <w:p w14:paraId="156DF3B3" w14:textId="118BBCE0" w:rsidR="00656C9B" w:rsidRDefault="00656C9B" w:rsidP="006E5781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-version</w:t>
            </w:r>
          </w:p>
        </w:tc>
      </w:tr>
      <w:tr w:rsidR="00656C9B" w14:paraId="56748BB9" w14:textId="77777777" w:rsidTr="006E578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0AEAE9" w14:textId="22254504" w:rsidR="00656C9B" w:rsidRDefault="00656C9B" w:rsidP="006E5781">
            <w:pPr>
              <w:pStyle w:val="TableCellNormal"/>
            </w:pPr>
            <w:r>
              <w:t>Change java version (Ubuntu)</w:t>
            </w:r>
          </w:p>
        </w:tc>
        <w:tc>
          <w:tcPr>
            <w:tcW w:w="4765" w:type="dxa"/>
          </w:tcPr>
          <w:p w14:paraId="6CE2DE3C" w14:textId="4AD7F02C" w:rsidR="00656C9B" w:rsidRDefault="00656C9B" w:rsidP="006E5781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C9B">
              <w:t>sudo update-alternatives --config java</w:t>
            </w:r>
          </w:p>
        </w:tc>
      </w:tr>
    </w:tbl>
    <w:p w14:paraId="1EB4A84D" w14:textId="7CB7EECE" w:rsidR="00CB2321" w:rsidRPr="00DB7CEF" w:rsidRDefault="00CB2321" w:rsidP="00FA4AB6"/>
    <w:sectPr w:rsidR="00CB2321" w:rsidRPr="00DB7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DF7D" w14:textId="77777777" w:rsidR="00B11D33" w:rsidRDefault="00B11D33" w:rsidP="00DC0620">
      <w:r>
        <w:separator/>
      </w:r>
    </w:p>
  </w:endnote>
  <w:endnote w:type="continuationSeparator" w:id="0">
    <w:p w14:paraId="4834429A" w14:textId="77777777" w:rsidR="00B11D33" w:rsidRDefault="00B11D33" w:rsidP="00DC0620">
      <w:r>
        <w:continuationSeparator/>
      </w:r>
    </w:p>
  </w:endnote>
  <w:endnote w:type="continuationNotice" w:id="1">
    <w:p w14:paraId="525E2237" w14:textId="77777777" w:rsidR="00B11D33" w:rsidRDefault="00B11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A3EC" w14:textId="77777777" w:rsidR="00B11D33" w:rsidRDefault="00B11D33" w:rsidP="00DC0620">
      <w:r>
        <w:separator/>
      </w:r>
    </w:p>
  </w:footnote>
  <w:footnote w:type="continuationSeparator" w:id="0">
    <w:p w14:paraId="6BCCCD01" w14:textId="77777777" w:rsidR="00B11D33" w:rsidRDefault="00B11D33" w:rsidP="00DC0620">
      <w:r>
        <w:continuationSeparator/>
      </w:r>
    </w:p>
  </w:footnote>
  <w:footnote w:type="continuationNotice" w:id="1">
    <w:p w14:paraId="28803FCB" w14:textId="77777777" w:rsidR="00B11D33" w:rsidRDefault="00B11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B05FB"/>
    <w:multiLevelType w:val="hybridMultilevel"/>
    <w:tmpl w:val="5020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6"/>
  </w:num>
  <w:num w:numId="12">
    <w:abstractNumId w:val="31"/>
  </w:num>
  <w:num w:numId="13">
    <w:abstractNumId w:val="23"/>
  </w:num>
  <w:num w:numId="14">
    <w:abstractNumId w:val="16"/>
  </w:num>
  <w:num w:numId="15">
    <w:abstractNumId w:val="33"/>
  </w:num>
  <w:num w:numId="16">
    <w:abstractNumId w:val="38"/>
  </w:num>
  <w:num w:numId="17">
    <w:abstractNumId w:val="22"/>
  </w:num>
  <w:num w:numId="18">
    <w:abstractNumId w:val="32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9"/>
  </w:num>
  <w:num w:numId="24">
    <w:abstractNumId w:val="30"/>
  </w:num>
  <w:num w:numId="25">
    <w:abstractNumId w:val="35"/>
  </w:num>
  <w:num w:numId="26">
    <w:abstractNumId w:val="2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4CE"/>
    <w:rsid w:val="00012977"/>
    <w:rsid w:val="0001337F"/>
    <w:rsid w:val="00013AB6"/>
    <w:rsid w:val="000140F8"/>
    <w:rsid w:val="00015CDA"/>
    <w:rsid w:val="00015D81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419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48C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7BB"/>
    <w:rsid w:val="0009090F"/>
    <w:rsid w:val="00091494"/>
    <w:rsid w:val="00091848"/>
    <w:rsid w:val="00091A9E"/>
    <w:rsid w:val="00091E73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5ED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0AF1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C80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007E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1914"/>
    <w:rsid w:val="00172CE8"/>
    <w:rsid w:val="00172D37"/>
    <w:rsid w:val="00172F1F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18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37C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6445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5DE0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2818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4F6C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11"/>
    <w:rsid w:val="00393670"/>
    <w:rsid w:val="00393A1C"/>
    <w:rsid w:val="00394262"/>
    <w:rsid w:val="003944D1"/>
    <w:rsid w:val="003955DE"/>
    <w:rsid w:val="00395C58"/>
    <w:rsid w:val="003963BE"/>
    <w:rsid w:val="00396F2F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A19"/>
    <w:rsid w:val="003B3117"/>
    <w:rsid w:val="003B39C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1C66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E7FDF"/>
    <w:rsid w:val="003F01A0"/>
    <w:rsid w:val="003F08AD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9C8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76CAF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04E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1910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95B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3A99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FC0"/>
    <w:rsid w:val="0058364D"/>
    <w:rsid w:val="00585A88"/>
    <w:rsid w:val="00585F83"/>
    <w:rsid w:val="005868E9"/>
    <w:rsid w:val="00586CA6"/>
    <w:rsid w:val="00586E46"/>
    <w:rsid w:val="00590105"/>
    <w:rsid w:val="005905A2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2FA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708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676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C9B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C49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8E4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554F"/>
    <w:rsid w:val="006D7F28"/>
    <w:rsid w:val="006E269E"/>
    <w:rsid w:val="006E477B"/>
    <w:rsid w:val="006E4F5F"/>
    <w:rsid w:val="006E5497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A4A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2DC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53B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274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4F2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0338"/>
    <w:rsid w:val="0089163C"/>
    <w:rsid w:val="0089166C"/>
    <w:rsid w:val="00891D39"/>
    <w:rsid w:val="00891DB3"/>
    <w:rsid w:val="008921D4"/>
    <w:rsid w:val="00893318"/>
    <w:rsid w:val="008937BC"/>
    <w:rsid w:val="00894B83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6E5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3FF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1731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3F48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6F6"/>
    <w:rsid w:val="0095582E"/>
    <w:rsid w:val="00955A6F"/>
    <w:rsid w:val="00955E0A"/>
    <w:rsid w:val="009609F4"/>
    <w:rsid w:val="00960BC7"/>
    <w:rsid w:val="009614C4"/>
    <w:rsid w:val="0096178F"/>
    <w:rsid w:val="009619AE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021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6B1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8C9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6D21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066A5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1B90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561"/>
    <w:rsid w:val="00B076FA"/>
    <w:rsid w:val="00B1163A"/>
    <w:rsid w:val="00B11D33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1B91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3F0D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069DB"/>
    <w:rsid w:val="00C07AB6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74C"/>
    <w:rsid w:val="00C61328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321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21B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C53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3F7B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7D9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4B46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B7CEF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2D03"/>
    <w:rsid w:val="00DE3EA0"/>
    <w:rsid w:val="00DE4328"/>
    <w:rsid w:val="00DE4AAC"/>
    <w:rsid w:val="00DE511B"/>
    <w:rsid w:val="00DE66DE"/>
    <w:rsid w:val="00DE6C45"/>
    <w:rsid w:val="00DE7706"/>
    <w:rsid w:val="00DF38F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7FC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66C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1F6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B8D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399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4AB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90A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D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2D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DC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762DC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762DC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762D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62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762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62D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D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762D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62D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762D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762D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762D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D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D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D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762D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762D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762D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762D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762D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762D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762D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762D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762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2D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762DC"/>
    <w:rPr>
      <w:b/>
    </w:rPr>
  </w:style>
  <w:style w:type="numbering" w:customStyle="1" w:styleId="KennysListStyles">
    <w:name w:val="KennysListStyles"/>
    <w:uiPriority w:val="99"/>
    <w:rsid w:val="007762D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762DC"/>
    <w:rPr>
      <w:b/>
    </w:rPr>
  </w:style>
  <w:style w:type="paragraph" w:customStyle="1" w:styleId="Answer">
    <w:name w:val="Answer"/>
    <w:basedOn w:val="Normal"/>
    <w:qFormat/>
    <w:rsid w:val="007762DC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762D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7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762D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762D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762DC"/>
    <w:rPr>
      <w:smallCaps/>
    </w:rPr>
  </w:style>
  <w:style w:type="paragraph" w:customStyle="1" w:styleId="SourceCodeCaption">
    <w:name w:val="Source Code Caption"/>
    <w:basedOn w:val="Normal"/>
    <w:rsid w:val="007762D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762D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762D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62D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762D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762DC"/>
    <w:rPr>
      <w:b/>
      <w:smallCaps/>
    </w:rPr>
  </w:style>
  <w:style w:type="paragraph" w:customStyle="1" w:styleId="NumberedList">
    <w:name w:val="Numbered List"/>
    <w:basedOn w:val="Normal"/>
    <w:qFormat/>
    <w:rsid w:val="007762D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762D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762D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762DC"/>
  </w:style>
  <w:style w:type="paragraph" w:styleId="ListNumber">
    <w:name w:val="List Number"/>
    <w:basedOn w:val="Normal"/>
    <w:uiPriority w:val="99"/>
    <w:unhideWhenUsed/>
    <w:rsid w:val="007762D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762D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762D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762D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762D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762D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62D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762D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762D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762D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762D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76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D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762DC"/>
    <w:rPr>
      <w:smallCaps/>
    </w:rPr>
  </w:style>
  <w:style w:type="paragraph" w:customStyle="1" w:styleId="TableCellNormal">
    <w:name w:val="Table Cell Normal"/>
    <w:basedOn w:val="Normal"/>
    <w:qFormat/>
    <w:rsid w:val="007762D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762D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762D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762D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762D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762D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762D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762D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762DC"/>
    <w:rPr>
      <w:i/>
      <w:iCs/>
    </w:rPr>
  </w:style>
  <w:style w:type="character" w:customStyle="1" w:styleId="CommandChar">
    <w:name w:val="Command Char"/>
    <w:basedOn w:val="DefaultParagraphFont"/>
    <w:link w:val="Command"/>
    <w:rsid w:val="007762D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762DC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762D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762D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762D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762D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762D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762DC"/>
    <w:pPr>
      <w:spacing w:after="0"/>
      <w:ind w:left="924" w:hanging="357"/>
    </w:pPr>
  </w:style>
  <w:style w:type="paragraph" w:customStyle="1" w:styleId="a">
    <w:name w:val="`"/>
    <w:basedOn w:val="Normal"/>
    <w:qFormat/>
    <w:rsid w:val="007762D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762D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762D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762D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762DC"/>
    <w:rPr>
      <w:b/>
      <w:smallCaps/>
    </w:rPr>
  </w:style>
  <w:style w:type="table" w:customStyle="1" w:styleId="SimpleDefinition">
    <w:name w:val="SimpleDefinition"/>
    <w:basedOn w:val="TableNormal"/>
    <w:uiPriority w:val="99"/>
    <w:rsid w:val="007762D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762D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762D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762D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762DC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762D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762D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762D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762DC"/>
    <w:rPr>
      <w:color w:val="4BACC6" w:themeColor="accent5"/>
    </w:rPr>
  </w:style>
  <w:style w:type="paragraph" w:customStyle="1" w:styleId="ToDoSection">
    <w:name w:val="ToDo Section"/>
    <w:basedOn w:val="Heading1"/>
    <w:qFormat/>
    <w:rsid w:val="007762DC"/>
  </w:style>
  <w:style w:type="paragraph" w:customStyle="1" w:styleId="ToDoQuestionHeader">
    <w:name w:val="ToDo Question Header"/>
    <w:basedOn w:val="Question"/>
    <w:qFormat/>
    <w:rsid w:val="007762DC"/>
  </w:style>
  <w:style w:type="paragraph" w:customStyle="1" w:styleId="ToDoDetails">
    <w:name w:val="ToDoDetails"/>
    <w:basedOn w:val="Normal"/>
    <w:qFormat/>
    <w:rsid w:val="007762DC"/>
  </w:style>
  <w:style w:type="paragraph" w:customStyle="1" w:styleId="CodeExampleCode">
    <w:name w:val="Code Example Code"/>
    <w:basedOn w:val="Normal"/>
    <w:rsid w:val="007762D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762D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762D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762D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762DC"/>
  </w:style>
  <w:style w:type="paragraph" w:customStyle="1" w:styleId="questionsubsection2">
    <w:name w:val="question sub section 2"/>
    <w:basedOn w:val="Heading4"/>
    <w:qFormat/>
    <w:rsid w:val="007762DC"/>
  </w:style>
  <w:style w:type="paragraph" w:customStyle="1" w:styleId="ListBulletHeader2">
    <w:name w:val="List Bullet Header 2"/>
    <w:basedOn w:val="Normal"/>
    <w:next w:val="ListBullet"/>
    <w:qFormat/>
    <w:rsid w:val="007762D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762DC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762D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762DC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762DC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762DC"/>
    <w:pPr>
      <w:ind w:left="480"/>
    </w:pPr>
  </w:style>
  <w:style w:type="paragraph" w:customStyle="1" w:styleId="Keyword">
    <w:name w:val="Keyword"/>
    <w:basedOn w:val="Strong1"/>
    <w:link w:val="KeywordChar"/>
    <w:qFormat/>
    <w:rsid w:val="007762DC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762DC"/>
    <w:rPr>
      <w:rFonts w:eastAsiaTheme="minorEastAsia"/>
      <w:b w:val="0"/>
      <w:color w:val="31378B" w:themeColor="text2"/>
      <w:sz w:val="24"/>
      <w:lang w:eastAsia="fi-FI"/>
    </w:rPr>
  </w:style>
  <w:style w:type="character" w:styleId="SmartLink">
    <w:name w:val="Smart Link"/>
    <w:basedOn w:val="DefaultParagraphFont"/>
    <w:uiPriority w:val="99"/>
    <w:unhideWhenUsed/>
    <w:rsid w:val="00171914"/>
    <w:rPr>
      <w:color w:val="0000FF"/>
      <w:u w:val="single"/>
      <w:shd w:val="clear" w:color="auto" w:fill="F3F2F1"/>
    </w:rPr>
  </w:style>
  <w:style w:type="paragraph" w:customStyle="1" w:styleId="Style1">
    <w:name w:val="Style1"/>
    <w:basedOn w:val="SourceCode"/>
    <w:qFormat/>
    <w:rsid w:val="007762DC"/>
    <w:rPr>
      <w:sz w:val="16"/>
    </w:rPr>
  </w:style>
  <w:style w:type="paragraph" w:customStyle="1" w:styleId="SourceCodeTight">
    <w:name w:val="Source Code Tight"/>
    <w:basedOn w:val="SourceCode"/>
    <w:qFormat/>
    <w:rsid w:val="007762DC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12</cp:revision>
  <cp:lastPrinted>2021-03-16T07:40:00Z</cp:lastPrinted>
  <dcterms:created xsi:type="dcterms:W3CDTF">2021-03-16T07:28:00Z</dcterms:created>
  <dcterms:modified xsi:type="dcterms:W3CDTF">2021-05-25T11:41:00Z</dcterms:modified>
</cp:coreProperties>
</file>