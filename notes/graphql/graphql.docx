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4457" w14:textId="234F8F3C" w:rsidR="00CE23AA" w:rsidRDefault="00B31DAE" w:rsidP="0036239E">
      <w:pPr>
        <w:pStyle w:val="DocumentTitle"/>
        <w:ind w:firstLine="0"/>
      </w:pPr>
      <w:r>
        <w:t>GraphQL</w:t>
      </w:r>
    </w:p>
    <w:p w14:paraId="3D80E79C" w14:textId="77777777" w:rsidR="00BD04E8" w:rsidRDefault="00BD04E8" w:rsidP="00BD04E8"/>
    <w:p w14:paraId="73A040D4" w14:textId="4C5D36E7" w:rsidR="0065136D" w:rsidRDefault="00840DB4" w:rsidP="0065136D">
      <w:pPr>
        <w:pStyle w:val="Heading2"/>
      </w:pPr>
      <w:r>
        <w:t>Overview</w:t>
      </w: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2547"/>
        <w:gridCol w:w="6083"/>
      </w:tblGrid>
      <w:tr w:rsidR="00B64BDE" w14:paraId="60FA06D4" w14:textId="77777777" w:rsidTr="00BD1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2686B0B4" w14:textId="30DB3513" w:rsidR="00B64BDE" w:rsidRDefault="00B64BDE" w:rsidP="00BD187C">
            <w:r>
              <w:t>Question</w:t>
            </w:r>
          </w:p>
        </w:tc>
        <w:tc>
          <w:tcPr>
            <w:tcW w:w="6083" w:type="dxa"/>
            <w:hideMark/>
          </w:tcPr>
          <w:p w14:paraId="1835BF56" w14:textId="77777777" w:rsidR="00B64BDE" w:rsidRDefault="00B64BDE" w:rsidP="00BD1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840DB4" w14:paraId="46A019E4" w14:textId="77777777" w:rsidTr="00BD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48061E" w14:textId="619223CE" w:rsidR="00840DB4" w:rsidRDefault="00840DB4" w:rsidP="00840DB4">
            <w:pPr>
              <w:pStyle w:val="SourceCode"/>
              <w:ind w:left="0"/>
            </w:pPr>
            <w:r>
              <w:t>What is GraphQL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01F94E6" w14:textId="484094A8" w:rsidR="00840DB4" w:rsidRDefault="00840DB4" w:rsidP="00BD1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GraphQL consists of a schema definition language and server-side implementations in multiple languages. </w:t>
            </w:r>
            <w:proofErr w:type="gramStart"/>
            <w:r>
              <w:t>Client</w:t>
            </w:r>
            <w:proofErr w:type="gramEnd"/>
            <w:r>
              <w:t xml:space="preserve"> use queries to query the server</w:t>
            </w:r>
          </w:p>
        </w:tc>
      </w:tr>
      <w:tr w:rsidR="00B64BDE" w14:paraId="42D25E4B" w14:textId="77777777" w:rsidTr="00BD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43A5027" w14:textId="4D9B9E87" w:rsidR="00B64BDE" w:rsidRDefault="00B64BDE" w:rsidP="00840DB4">
            <w:pPr>
              <w:pStyle w:val="SourceCode"/>
              <w:ind w:left="0"/>
            </w:pPr>
            <w:r>
              <w:t>Where does it beat REST</w:t>
            </w:r>
            <w:r w:rsidR="00840DB4">
              <w:t xml:space="preserve"> (1)</w:t>
            </w:r>
            <w:r>
              <w:t>?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4C21AC0D" w14:textId="3B96A42B" w:rsidR="00B64BDE" w:rsidRDefault="00B64BDE" w:rsidP="00BD1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Each client can request a different subset of response fields preventing us sending unwanted data over the wire and wasting network resources. </w:t>
            </w:r>
          </w:p>
        </w:tc>
      </w:tr>
      <w:tr w:rsidR="00B64BDE" w14:paraId="39F9AFAE" w14:textId="77777777" w:rsidTr="00BD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hideMark/>
          </w:tcPr>
          <w:p w14:paraId="72E4E2E1" w14:textId="1B501BA7" w:rsidR="00B64BDE" w:rsidRDefault="00840DB4" w:rsidP="00840DB4">
            <w:pPr>
              <w:pStyle w:val="SourceCode"/>
              <w:ind w:left="0"/>
            </w:pPr>
            <w:r>
              <w:t>Where does it beat REST (2)?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  <w:hideMark/>
          </w:tcPr>
          <w:p w14:paraId="51E0D935" w14:textId="2FD2E456" w:rsidR="00B64BDE" w:rsidRDefault="00B64BDE" w:rsidP="00BD1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GraphQL is not bound to any </w:t>
            </w:r>
            <w:r w:rsidR="00840DB4">
              <w:t>transport</w:t>
            </w:r>
            <w:r>
              <w:t xml:space="preserve"> but it is mostly used over HTTP.</w:t>
            </w:r>
          </w:p>
        </w:tc>
      </w:tr>
      <w:tr w:rsidR="00840DB4" w14:paraId="749B4AB7" w14:textId="77777777" w:rsidTr="003B1F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none" w:sz="0" w:space="0" w:color="auto"/>
            </w:tcBorders>
          </w:tcPr>
          <w:p w14:paraId="1638A70C" w14:textId="233E0B63" w:rsidR="00840DB4" w:rsidRDefault="00840DB4" w:rsidP="00840DB4">
            <w:pPr>
              <w:pStyle w:val="SourceCode"/>
              <w:ind w:left="0"/>
            </w:pPr>
            <w:r>
              <w:t>Where does it beat REST (3)?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66D27C4" w14:textId="1E961ACC" w:rsidR="00840DB4" w:rsidRDefault="00840DB4" w:rsidP="00840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queries can be batched in a single request</w:t>
            </w:r>
          </w:p>
        </w:tc>
      </w:tr>
      <w:tr w:rsidR="003B1F02" w14:paraId="48D765C5" w14:textId="77777777" w:rsidTr="00BD1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bottom w:val="single" w:sz="12" w:space="0" w:color="BFBFBF" w:themeColor="background1" w:themeShade="BF"/>
            </w:tcBorders>
          </w:tcPr>
          <w:p w14:paraId="5F28D7FC" w14:textId="0FA7A1F3" w:rsidR="003B1F02" w:rsidRDefault="003B1F02" w:rsidP="00840DB4">
            <w:pPr>
              <w:pStyle w:val="SourceCode"/>
              <w:ind w:left="0"/>
            </w:pPr>
            <w:r>
              <w:t>Where does it beat REST (4)?</w:t>
            </w:r>
          </w:p>
        </w:tc>
        <w:tc>
          <w:tcPr>
            <w:tcW w:w="608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CF2C75F" w14:textId="150F1840" w:rsidR="003B1F02" w:rsidRDefault="003B1F02" w:rsidP="00840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Clients are abstracted from where data comes from. The GraphQL provides an extra level of indirection. Clients get flexibility as to how they pull things together. </w:t>
            </w:r>
          </w:p>
        </w:tc>
      </w:tr>
    </w:tbl>
    <w:p w14:paraId="4F662618" w14:textId="1CD049C7" w:rsidR="00B64BDE" w:rsidRDefault="00B64BDE" w:rsidP="00B64BDE"/>
    <w:p w14:paraId="7DAB0FB6" w14:textId="77777777" w:rsidR="00B64BDE" w:rsidRPr="00B64BDE" w:rsidRDefault="00B64BDE" w:rsidP="00B64BDE"/>
    <w:p w14:paraId="7FBD53CF" w14:textId="77777777" w:rsidR="00840DB4" w:rsidRDefault="00840DB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345517AD" w14:textId="73DCFC05" w:rsidR="005C1958" w:rsidRDefault="00DD0B27" w:rsidP="005C1958">
      <w:pPr>
        <w:pStyle w:val="Heading2"/>
      </w:pPr>
      <w:r>
        <w:lastRenderedPageBreak/>
        <w:t>JavaScript</w:t>
      </w:r>
      <w:r w:rsidR="00847522">
        <w:t xml:space="preserve"> (Apollo)</w:t>
      </w:r>
    </w:p>
    <w:p w14:paraId="2DFCDDBD" w14:textId="4E6F19C2" w:rsidR="00F36C96" w:rsidRDefault="00F36C96" w:rsidP="00F36C96">
      <w:r>
        <w:t xml:space="preserve">All </w:t>
      </w:r>
      <w:r w:rsidR="00E45CA2">
        <w:t>sample</w:t>
      </w:r>
      <w:r>
        <w:t xml:space="preserve"> in that follow are based on a template that can be found </w:t>
      </w:r>
      <w:bookmarkStart w:id="0" w:name="_Hlk69756142"/>
      <w:r>
        <w:fldChar w:fldCharType="begin"/>
      </w:r>
      <w:r>
        <w:instrText xml:space="preserve"> HYPERLINK "https://bitbucket.org/kennyrnwilson/graphqlbasics/src/master/node/templateproject/" </w:instrText>
      </w:r>
      <w:r>
        <w:fldChar w:fldCharType="separate"/>
      </w:r>
      <w:r w:rsidRPr="00F36C96">
        <w:rPr>
          <w:rStyle w:val="Hyperlink"/>
          <w:rFonts w:cstheme="minorBidi"/>
        </w:rPr>
        <w:t>here</w:t>
      </w:r>
      <w:r>
        <w:fldChar w:fldCharType="end"/>
      </w:r>
      <w:r>
        <w:t>.</w:t>
      </w:r>
      <w:bookmarkEnd w:id="0"/>
    </w:p>
    <w:p w14:paraId="7558C318" w14:textId="070FFD9C" w:rsidR="00E45CA2" w:rsidRDefault="00E45CA2" w:rsidP="00E45CA2">
      <w:pPr>
        <w:pStyle w:val="Heading3"/>
      </w:pPr>
      <w:r>
        <w:t>GraphQL Query and Resolvers</w:t>
      </w:r>
    </w:p>
    <w:p w14:paraId="0B80FA74" w14:textId="3D90184A" w:rsidR="00C23748" w:rsidRPr="00C23748" w:rsidRDefault="00C73F41" w:rsidP="00C23748">
      <w:hyperlink r:id="rId8" w:history="1">
        <w:r w:rsidR="00C23748">
          <w:rPr>
            <w:rStyle w:val="Hyperlink"/>
            <w:rFonts w:cstheme="minorBidi"/>
          </w:rPr>
          <w:t>Code</w:t>
        </w:r>
      </w:hyperlink>
      <w:r w:rsidR="00C23748">
        <w:t>.</w:t>
      </w:r>
    </w:p>
    <w:p w14:paraId="718A4B0C" w14:textId="464411D4" w:rsidR="00E45CA2" w:rsidRDefault="00E45CA2" w:rsidP="00E45CA2">
      <w:r>
        <w:t>A GraphQL service consists of two parts.</w:t>
      </w:r>
    </w:p>
    <w:p w14:paraId="3FF37773" w14:textId="3C6CDBBD" w:rsidR="00E45CA2" w:rsidRDefault="00E45CA2" w:rsidP="00332C8C">
      <w:pPr>
        <w:pStyle w:val="ListParagraph"/>
        <w:numPr>
          <w:ilvl w:val="0"/>
          <w:numId w:val="11"/>
        </w:numPr>
      </w:pPr>
      <w:r>
        <w:t>A schema that defines queries and types</w:t>
      </w:r>
    </w:p>
    <w:p w14:paraId="3736C6D0" w14:textId="7763313D" w:rsidR="00E45CA2" w:rsidRDefault="00E45CA2" w:rsidP="00332C8C">
      <w:pPr>
        <w:pStyle w:val="ListParagraph"/>
        <w:numPr>
          <w:ilvl w:val="0"/>
          <w:numId w:val="11"/>
        </w:numPr>
      </w:pPr>
      <w:r>
        <w:t>A set of resolvers that provide data when given a query that conforms to the schema</w:t>
      </w:r>
      <w:r w:rsidR="001D4187">
        <w:t>.</w:t>
      </w:r>
    </w:p>
    <w:p w14:paraId="3364FB54" w14:textId="7A0A0A38" w:rsidR="001D4187" w:rsidRDefault="001D4187" w:rsidP="001D4187">
      <w:r>
        <w:t>In the below code I have colour coded the queries and the resolver function that map to them.</w:t>
      </w:r>
    </w:p>
    <w:p w14:paraId="430AB10C" w14:textId="73AA6DE9" w:rsidR="001D4187" w:rsidRPr="001D4187" w:rsidRDefault="001D4187" w:rsidP="001D4187">
      <w:pPr>
        <w:pStyle w:val="SourceCode"/>
      </w:pPr>
      <w:r w:rsidRPr="001D4187">
        <w:t>export const queryDefinition = `</w:t>
      </w:r>
    </w:p>
    <w:p w14:paraId="0C36E976" w14:textId="77777777" w:rsidR="001D4187" w:rsidRPr="001D4187" w:rsidRDefault="001D4187" w:rsidP="001D4187">
      <w:pPr>
        <w:pStyle w:val="SourceCode"/>
      </w:pPr>
      <w:r w:rsidRPr="001D4187">
        <w:t>    type Fruit {</w:t>
      </w:r>
    </w:p>
    <w:p w14:paraId="31A70E03" w14:textId="77777777" w:rsidR="001D4187" w:rsidRPr="001D4187" w:rsidRDefault="001D4187" w:rsidP="001D4187">
      <w:pPr>
        <w:pStyle w:val="SourceCode"/>
      </w:pPr>
      <w:r w:rsidRPr="001D4187">
        <w:t>        name:String!</w:t>
      </w:r>
    </w:p>
    <w:p w14:paraId="70D16121" w14:textId="77777777" w:rsidR="001D4187" w:rsidRPr="001D4187" w:rsidRDefault="001D4187" w:rsidP="001D4187">
      <w:pPr>
        <w:pStyle w:val="SourceCode"/>
      </w:pPr>
      <w:r w:rsidRPr="001D4187">
        <w:t>        color:String!</w:t>
      </w:r>
    </w:p>
    <w:p w14:paraId="2B88193D" w14:textId="77777777" w:rsidR="001D4187" w:rsidRPr="001D4187" w:rsidRDefault="001D4187" w:rsidP="001D4187">
      <w:pPr>
        <w:pStyle w:val="SourceCode"/>
      </w:pPr>
      <w:r w:rsidRPr="001D4187">
        <w:t>    }</w:t>
      </w:r>
    </w:p>
    <w:p w14:paraId="1F3D0284" w14:textId="77777777" w:rsidR="001D4187" w:rsidRPr="001D4187" w:rsidRDefault="001D4187" w:rsidP="001D4187">
      <w:pPr>
        <w:pStyle w:val="SourceCode"/>
      </w:pPr>
    </w:p>
    <w:p w14:paraId="02965521" w14:textId="77777777" w:rsidR="001D4187" w:rsidRPr="001D4187" w:rsidRDefault="001D4187" w:rsidP="001D4187">
      <w:pPr>
        <w:pStyle w:val="SourceCode"/>
      </w:pPr>
      <w:r w:rsidRPr="001D4187">
        <w:t>    type Car {</w:t>
      </w:r>
    </w:p>
    <w:p w14:paraId="5C4C77ED" w14:textId="77777777" w:rsidR="001D4187" w:rsidRPr="001D4187" w:rsidRDefault="001D4187" w:rsidP="001D4187">
      <w:pPr>
        <w:pStyle w:val="SourceCode"/>
      </w:pPr>
      <w:r w:rsidRPr="001D4187">
        <w:t>        make: String!</w:t>
      </w:r>
    </w:p>
    <w:p w14:paraId="7CA1ADFE" w14:textId="77777777" w:rsidR="001D4187" w:rsidRPr="001D4187" w:rsidRDefault="001D4187" w:rsidP="001D4187">
      <w:pPr>
        <w:pStyle w:val="SourceCode"/>
      </w:pPr>
      <w:r w:rsidRPr="001D4187">
        <w:t>        model: String!</w:t>
      </w:r>
    </w:p>
    <w:p w14:paraId="619CD385" w14:textId="77777777" w:rsidR="001D4187" w:rsidRPr="001D4187" w:rsidRDefault="001D4187" w:rsidP="001D4187">
      <w:pPr>
        <w:pStyle w:val="SourceCode"/>
      </w:pPr>
      <w:r w:rsidRPr="001D4187">
        <w:t>    }</w:t>
      </w:r>
    </w:p>
    <w:p w14:paraId="586B8509" w14:textId="77777777" w:rsidR="001D4187" w:rsidRPr="001D4187" w:rsidRDefault="001D4187" w:rsidP="001D4187">
      <w:pPr>
        <w:pStyle w:val="SourceCode"/>
      </w:pPr>
    </w:p>
    <w:p w14:paraId="2FDB7D71" w14:textId="77777777" w:rsidR="001D4187" w:rsidRPr="001D4187" w:rsidRDefault="001D4187" w:rsidP="001D4187">
      <w:pPr>
        <w:pStyle w:val="SourceCode"/>
      </w:pPr>
      <w:r w:rsidRPr="001D4187">
        <w:t>    type Query {</w:t>
      </w:r>
    </w:p>
    <w:p w14:paraId="1268235B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fruit: Fruit!</w:t>
      </w:r>
    </w:p>
    <w:p w14:paraId="40212297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t>        </w:t>
      </w:r>
      <w:r w:rsidRPr="001D4187">
        <w:rPr>
          <w:b/>
          <w:bCs/>
          <w:color w:val="7076CC" w:themeColor="text2" w:themeTint="99"/>
        </w:rPr>
        <w:t>car: Car!</w:t>
      </w:r>
    </w:p>
    <w:p w14:paraId="5238CE1A" w14:textId="77777777" w:rsidR="001D4187" w:rsidRPr="001D4187" w:rsidRDefault="001D4187" w:rsidP="001D4187">
      <w:pPr>
        <w:pStyle w:val="SourceCode"/>
      </w:pPr>
      <w:r w:rsidRPr="001D4187">
        <w:t>    }</w:t>
      </w:r>
    </w:p>
    <w:p w14:paraId="68478DB7" w14:textId="77777777" w:rsidR="001D4187" w:rsidRPr="001D4187" w:rsidRDefault="001D4187" w:rsidP="001D4187">
      <w:pPr>
        <w:pStyle w:val="SourceCode"/>
      </w:pPr>
      <w:r w:rsidRPr="001D4187">
        <w:t>`;</w:t>
      </w:r>
    </w:p>
    <w:p w14:paraId="1C149041" w14:textId="77777777" w:rsidR="001D4187" w:rsidRPr="001D4187" w:rsidRDefault="001D4187" w:rsidP="001D4187">
      <w:pPr>
        <w:pStyle w:val="SourceCode"/>
      </w:pPr>
    </w:p>
    <w:p w14:paraId="5BEEE13B" w14:textId="77777777" w:rsidR="001D4187" w:rsidRPr="001D4187" w:rsidRDefault="001D4187" w:rsidP="001D4187">
      <w:pPr>
        <w:pStyle w:val="SourceCode"/>
      </w:pPr>
      <w:r w:rsidRPr="001D4187">
        <w:t>export const resolvers = {</w:t>
      </w:r>
    </w:p>
    <w:p w14:paraId="7643898B" w14:textId="77777777" w:rsidR="001D4187" w:rsidRPr="001D4187" w:rsidRDefault="001D4187" w:rsidP="001D4187">
      <w:pPr>
        <w:pStyle w:val="SourceCode"/>
      </w:pPr>
      <w:r w:rsidRPr="001D4187">
        <w:t>    Query : {</w:t>
      </w:r>
    </w:p>
    <w:p w14:paraId="18009608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fruit() {</w:t>
      </w:r>
    </w:p>
    <w:p w14:paraId="6988602F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return (</w:t>
      </w:r>
    </w:p>
    <w:p w14:paraId="2FDEDC84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    {</w:t>
      </w:r>
    </w:p>
    <w:p w14:paraId="13BE8DF2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        name: "Apple",</w:t>
      </w:r>
    </w:p>
    <w:p w14:paraId="1058362A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        color: "Red"</w:t>
      </w:r>
    </w:p>
    <w:p w14:paraId="2322940B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    }</w:t>
      </w:r>
    </w:p>
    <w:p w14:paraId="009638FA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    );</w:t>
      </w:r>
    </w:p>
    <w:p w14:paraId="1E146D2B" w14:textId="77777777" w:rsidR="001D4187" w:rsidRPr="001D4187" w:rsidRDefault="001D4187" w:rsidP="001D4187">
      <w:pPr>
        <w:pStyle w:val="SourceCode"/>
        <w:rPr>
          <w:b/>
          <w:bCs/>
          <w:color w:val="92D050"/>
        </w:rPr>
      </w:pPr>
      <w:r w:rsidRPr="001D4187">
        <w:rPr>
          <w:b/>
          <w:bCs/>
          <w:color w:val="92D050"/>
        </w:rPr>
        <w:t>        },</w:t>
      </w:r>
    </w:p>
    <w:p w14:paraId="10ACD3C1" w14:textId="77777777" w:rsidR="001D4187" w:rsidRPr="001D4187" w:rsidRDefault="001D4187" w:rsidP="001D4187">
      <w:pPr>
        <w:pStyle w:val="SourceCode"/>
      </w:pPr>
    </w:p>
    <w:p w14:paraId="51445CE1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car() {</w:t>
      </w:r>
    </w:p>
    <w:p w14:paraId="46AC0A0E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return (</w:t>
      </w:r>
    </w:p>
    <w:p w14:paraId="510A82DE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    {</w:t>
      </w:r>
    </w:p>
    <w:p w14:paraId="1B4B58F1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        make: "Ford",</w:t>
      </w:r>
    </w:p>
    <w:p w14:paraId="349FC44F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        model: "Fiesta"</w:t>
      </w:r>
    </w:p>
    <w:p w14:paraId="703ACB5C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    }</w:t>
      </w:r>
    </w:p>
    <w:p w14:paraId="1A987F43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    )</w:t>
      </w:r>
    </w:p>
    <w:p w14:paraId="6756E41C" w14:textId="77777777" w:rsidR="001D4187" w:rsidRPr="001D4187" w:rsidRDefault="001D4187" w:rsidP="001D4187">
      <w:pPr>
        <w:pStyle w:val="SourceCode"/>
        <w:rPr>
          <w:b/>
          <w:bCs/>
          <w:color w:val="7076CC" w:themeColor="text2" w:themeTint="99"/>
        </w:rPr>
      </w:pPr>
      <w:r w:rsidRPr="001D4187">
        <w:rPr>
          <w:b/>
          <w:bCs/>
          <w:color w:val="7076CC" w:themeColor="text2" w:themeTint="99"/>
        </w:rPr>
        <w:t>        }</w:t>
      </w:r>
    </w:p>
    <w:p w14:paraId="0B79FDE9" w14:textId="77777777" w:rsidR="001D4187" w:rsidRPr="001D4187" w:rsidRDefault="001D4187" w:rsidP="001D4187">
      <w:pPr>
        <w:pStyle w:val="SourceCode"/>
      </w:pPr>
      <w:r w:rsidRPr="001D4187">
        <w:t>    }</w:t>
      </w:r>
    </w:p>
    <w:p w14:paraId="620E9129" w14:textId="77777777" w:rsidR="001D4187" w:rsidRPr="001D4187" w:rsidRDefault="001D4187" w:rsidP="001D4187">
      <w:pPr>
        <w:pStyle w:val="SourceCode"/>
      </w:pPr>
      <w:r w:rsidRPr="001D4187">
        <w:t>};</w:t>
      </w:r>
    </w:p>
    <w:p w14:paraId="63E3B09A" w14:textId="77777777" w:rsidR="001D4187" w:rsidRPr="001D4187" w:rsidRDefault="001D4187" w:rsidP="001D4187">
      <w:pPr>
        <w:pStyle w:val="SourceCod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3C0A03" w14:textId="77777777" w:rsidR="00E45CA2" w:rsidRDefault="00E45CA2" w:rsidP="001D4187"/>
    <w:p w14:paraId="73FE4EC6" w14:textId="55A8DAFE" w:rsidR="003D7A7E" w:rsidRDefault="003D7A7E" w:rsidP="003D7A7E">
      <w:pPr>
        <w:pStyle w:val="Heading3"/>
      </w:pPr>
      <w:r>
        <w:lastRenderedPageBreak/>
        <w:t xml:space="preserve">Resolvers for properties </w:t>
      </w:r>
    </w:p>
    <w:p w14:paraId="49E61FA2" w14:textId="359C5D41" w:rsidR="003D7A7E" w:rsidRDefault="003D7A7E" w:rsidP="003D7A7E">
      <w:r>
        <w:t xml:space="preserve">Resolvers do not only exist at the query level. </w:t>
      </w:r>
      <w:r w:rsidR="00334158">
        <w:t xml:space="preserve">Consider the following fragment. A resolve function is used to resolve a persons address. </w:t>
      </w:r>
    </w:p>
    <w:p w14:paraId="7976E85B" w14:textId="77777777" w:rsidR="00334158" w:rsidRPr="00334158" w:rsidRDefault="00334158" w:rsidP="00334158">
      <w:pPr>
        <w:pStyle w:val="SourceCode"/>
      </w:pPr>
      <w:r w:rsidRPr="00334158">
        <w:t>export const queryDefinition = `</w:t>
      </w:r>
    </w:p>
    <w:p w14:paraId="61BCEFAE" w14:textId="77777777" w:rsidR="00334158" w:rsidRPr="00334158" w:rsidRDefault="00334158" w:rsidP="00334158">
      <w:pPr>
        <w:pStyle w:val="SourceCode"/>
      </w:pPr>
      <w:r w:rsidRPr="00334158">
        <w:t>    type Address {</w:t>
      </w:r>
    </w:p>
    <w:p w14:paraId="2843D388" w14:textId="77777777" w:rsidR="00334158" w:rsidRPr="00334158" w:rsidRDefault="00334158" w:rsidP="00334158">
      <w:pPr>
        <w:pStyle w:val="SourceCode"/>
      </w:pPr>
      <w:r w:rsidRPr="00334158">
        <w:t>        street:String!</w:t>
      </w:r>
    </w:p>
    <w:p w14:paraId="4D16E2C5" w14:textId="77777777" w:rsidR="00334158" w:rsidRPr="00334158" w:rsidRDefault="00334158" w:rsidP="00334158">
      <w:pPr>
        <w:pStyle w:val="SourceCode"/>
      </w:pPr>
      <w:r w:rsidRPr="00334158">
        <w:t>        number:Int!</w:t>
      </w:r>
    </w:p>
    <w:p w14:paraId="02067BA8" w14:textId="77777777" w:rsidR="00334158" w:rsidRPr="00334158" w:rsidRDefault="00334158" w:rsidP="00334158">
      <w:pPr>
        <w:pStyle w:val="SourceCode"/>
      </w:pPr>
      <w:r w:rsidRPr="00334158">
        <w:t>    }</w:t>
      </w:r>
    </w:p>
    <w:p w14:paraId="4DC29893" w14:textId="77777777" w:rsidR="00334158" w:rsidRPr="00334158" w:rsidRDefault="00334158" w:rsidP="00334158">
      <w:pPr>
        <w:pStyle w:val="SourceCode"/>
      </w:pPr>
    </w:p>
    <w:p w14:paraId="3D641041" w14:textId="77777777" w:rsidR="00334158" w:rsidRPr="00334158" w:rsidRDefault="00334158" w:rsidP="00334158">
      <w:pPr>
        <w:pStyle w:val="SourceCode"/>
      </w:pPr>
      <w:r w:rsidRPr="00334158">
        <w:t>    type Person {</w:t>
      </w:r>
    </w:p>
    <w:p w14:paraId="42D057B8" w14:textId="77777777" w:rsidR="00334158" w:rsidRPr="00334158" w:rsidRDefault="00334158" w:rsidP="00334158">
      <w:pPr>
        <w:pStyle w:val="SourceCode"/>
      </w:pPr>
      <w:r w:rsidRPr="00334158">
        <w:t>        first: String!</w:t>
      </w:r>
    </w:p>
    <w:p w14:paraId="4DC1F9F8" w14:textId="77777777" w:rsidR="00334158" w:rsidRPr="00334158" w:rsidRDefault="00334158" w:rsidP="00334158">
      <w:pPr>
        <w:pStyle w:val="SourceCode"/>
      </w:pPr>
      <w:r w:rsidRPr="00334158">
        <w:t>        second: String!</w:t>
      </w:r>
    </w:p>
    <w:p w14:paraId="259F8DEA" w14:textId="77777777" w:rsidR="00334158" w:rsidRPr="00334158" w:rsidRDefault="00334158" w:rsidP="00334158">
      <w:pPr>
        <w:pStyle w:val="SourceCode"/>
        <w:rPr>
          <w:b/>
          <w:bCs/>
          <w:color w:val="00B0F0" w:themeColor="accent1"/>
        </w:rPr>
      </w:pPr>
      <w:r w:rsidRPr="00334158">
        <w:t>        </w:t>
      </w:r>
      <w:r w:rsidRPr="00334158">
        <w:rPr>
          <w:b/>
          <w:bCs/>
          <w:color w:val="00B0F0" w:themeColor="accent1"/>
        </w:rPr>
        <w:t>address: Address!</w:t>
      </w:r>
    </w:p>
    <w:p w14:paraId="75141648" w14:textId="77777777" w:rsidR="00334158" w:rsidRPr="00334158" w:rsidRDefault="00334158" w:rsidP="00334158">
      <w:pPr>
        <w:pStyle w:val="SourceCode"/>
      </w:pPr>
      <w:r w:rsidRPr="00334158">
        <w:t>    }</w:t>
      </w:r>
    </w:p>
    <w:p w14:paraId="1EA7C4EA" w14:textId="77777777" w:rsidR="00334158" w:rsidRPr="00334158" w:rsidRDefault="00334158" w:rsidP="00334158">
      <w:pPr>
        <w:pStyle w:val="SourceCode"/>
      </w:pPr>
    </w:p>
    <w:p w14:paraId="253A091F" w14:textId="77777777" w:rsidR="00334158" w:rsidRPr="00334158" w:rsidRDefault="00334158" w:rsidP="00334158">
      <w:pPr>
        <w:pStyle w:val="SourceCode"/>
      </w:pPr>
      <w:r w:rsidRPr="00334158">
        <w:t>    type Query {</w:t>
      </w:r>
    </w:p>
    <w:p w14:paraId="3E7CA202" w14:textId="77777777" w:rsidR="00334158" w:rsidRPr="00334158" w:rsidRDefault="00334158" w:rsidP="00334158">
      <w:pPr>
        <w:pStyle w:val="SourceCode"/>
      </w:pPr>
      <w:r w:rsidRPr="00334158">
        <w:t>        person: Person!</w:t>
      </w:r>
    </w:p>
    <w:p w14:paraId="4E6005F6" w14:textId="77777777" w:rsidR="00334158" w:rsidRPr="00334158" w:rsidRDefault="00334158" w:rsidP="00334158">
      <w:pPr>
        <w:pStyle w:val="SourceCode"/>
      </w:pPr>
      <w:r w:rsidRPr="00334158">
        <w:t>    }</w:t>
      </w:r>
    </w:p>
    <w:p w14:paraId="54D18309" w14:textId="77777777" w:rsidR="00334158" w:rsidRPr="00334158" w:rsidRDefault="00334158" w:rsidP="00334158">
      <w:pPr>
        <w:pStyle w:val="SourceCode"/>
      </w:pPr>
      <w:r w:rsidRPr="00334158">
        <w:t>`;</w:t>
      </w:r>
    </w:p>
    <w:p w14:paraId="049CD3DA" w14:textId="77777777" w:rsidR="00334158" w:rsidRPr="00334158" w:rsidRDefault="00334158" w:rsidP="00334158">
      <w:pPr>
        <w:pStyle w:val="SourceCode"/>
      </w:pPr>
    </w:p>
    <w:p w14:paraId="0F781509" w14:textId="77777777" w:rsidR="00334158" w:rsidRPr="00334158" w:rsidRDefault="00334158" w:rsidP="00334158">
      <w:pPr>
        <w:pStyle w:val="SourceCode"/>
      </w:pPr>
      <w:r w:rsidRPr="00334158">
        <w:t>export const resolvers = {</w:t>
      </w:r>
    </w:p>
    <w:p w14:paraId="0CCBAEA6" w14:textId="77777777" w:rsidR="00334158" w:rsidRPr="00334158" w:rsidRDefault="00334158" w:rsidP="00334158">
      <w:pPr>
        <w:pStyle w:val="SourceCode"/>
      </w:pPr>
      <w:r w:rsidRPr="00334158">
        <w:t>    Query : {</w:t>
      </w:r>
    </w:p>
    <w:p w14:paraId="7CF7C881" w14:textId="77777777" w:rsidR="00334158" w:rsidRPr="00334158" w:rsidRDefault="00334158" w:rsidP="00334158">
      <w:pPr>
        <w:pStyle w:val="SourceCode"/>
      </w:pPr>
      <w:r w:rsidRPr="00334158">
        <w:t>        person: () =&gt; ({ first: "Ken",second: "Wilson" })</w:t>
      </w:r>
    </w:p>
    <w:p w14:paraId="48D3F187" w14:textId="77777777" w:rsidR="00334158" w:rsidRPr="00334158" w:rsidRDefault="00334158" w:rsidP="00334158">
      <w:pPr>
        <w:pStyle w:val="SourceCode"/>
      </w:pPr>
      <w:r w:rsidRPr="00334158">
        <w:t>    },</w:t>
      </w:r>
    </w:p>
    <w:p w14:paraId="05E59AD8" w14:textId="77777777" w:rsidR="00334158" w:rsidRPr="00334158" w:rsidRDefault="00334158" w:rsidP="00334158">
      <w:pPr>
        <w:pStyle w:val="SourceCode"/>
      </w:pPr>
    </w:p>
    <w:p w14:paraId="5471F8EE" w14:textId="77777777" w:rsidR="00334158" w:rsidRPr="00334158" w:rsidRDefault="00334158" w:rsidP="00334158">
      <w:pPr>
        <w:pStyle w:val="SourceCode"/>
      </w:pPr>
      <w:r w:rsidRPr="00334158">
        <w:t>    Person : {</w:t>
      </w:r>
    </w:p>
    <w:p w14:paraId="33679F99" w14:textId="77777777" w:rsidR="00334158" w:rsidRPr="00334158" w:rsidRDefault="00334158" w:rsidP="00334158">
      <w:pPr>
        <w:pStyle w:val="SourceCode"/>
        <w:rPr>
          <w:b/>
          <w:bCs/>
          <w:color w:val="00B0F0" w:themeColor="accent1"/>
        </w:rPr>
      </w:pPr>
      <w:r w:rsidRPr="00334158">
        <w:rPr>
          <w:b/>
          <w:bCs/>
          <w:color w:val="00B0F0" w:themeColor="accent1"/>
        </w:rPr>
        <w:t>        address: () =&gt; ({street:"South Road", number:37})</w:t>
      </w:r>
    </w:p>
    <w:p w14:paraId="296281F5" w14:textId="77777777" w:rsidR="00334158" w:rsidRPr="00334158" w:rsidRDefault="00334158" w:rsidP="00334158">
      <w:pPr>
        <w:pStyle w:val="SourceCode"/>
      </w:pPr>
      <w:r w:rsidRPr="00334158">
        <w:t>    }</w:t>
      </w:r>
    </w:p>
    <w:p w14:paraId="43205185" w14:textId="77777777" w:rsidR="00334158" w:rsidRPr="00334158" w:rsidRDefault="00334158" w:rsidP="00334158">
      <w:pPr>
        <w:pStyle w:val="SourceCode"/>
      </w:pPr>
      <w:r w:rsidRPr="00334158">
        <w:t>};</w:t>
      </w:r>
    </w:p>
    <w:p w14:paraId="49E43A07" w14:textId="77777777" w:rsidR="00334158" w:rsidRPr="00334158" w:rsidRDefault="00334158" w:rsidP="00334158">
      <w:pPr>
        <w:pStyle w:val="SourceCode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3E3CF2F" w14:textId="77777777" w:rsidR="00C83309" w:rsidRDefault="00C83309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08138F4D" w14:textId="098B5BBA" w:rsidR="00C83309" w:rsidRDefault="00C83309" w:rsidP="00C83309">
      <w:pPr>
        <w:pStyle w:val="Heading3"/>
      </w:pPr>
      <w:r>
        <w:lastRenderedPageBreak/>
        <w:t>Arguments</w:t>
      </w:r>
    </w:p>
    <w:p w14:paraId="424AB42E" w14:textId="3C1DFC0A" w:rsidR="00E3631F" w:rsidRPr="00E3631F" w:rsidRDefault="00C73F41" w:rsidP="00E3631F">
      <w:hyperlink r:id="rId9" w:history="1">
        <w:r w:rsidR="00E3631F" w:rsidRPr="00E3631F">
          <w:rPr>
            <w:rStyle w:val="Hyperlink"/>
            <w:rFonts w:cstheme="minorBidi"/>
          </w:rPr>
          <w:t>Code</w:t>
        </w:r>
      </w:hyperlink>
    </w:p>
    <w:p w14:paraId="7439404B" w14:textId="77777777" w:rsidR="0018730F" w:rsidRDefault="0074106C" w:rsidP="0074106C">
      <w:r>
        <w:t xml:space="preserve">The following code shows how to add arguments to queries and fields. </w:t>
      </w:r>
      <w:r w:rsidR="0018730F">
        <w:t xml:space="preserve">We need to add arguments to the query definition and enhance the resolver function to handle them. For details on the arguments passed to a resolver using Apollo server see </w:t>
      </w:r>
    </w:p>
    <w:p w14:paraId="72963F0D" w14:textId="4C9C8171" w:rsidR="0074106C" w:rsidRDefault="00C73F41" w:rsidP="0074106C">
      <w:hyperlink r:id="rId10" w:history="1">
        <w:r w:rsidR="0018730F" w:rsidRPr="00B56CBB">
          <w:rPr>
            <w:rStyle w:val="Hyperlink"/>
            <w:rFonts w:cstheme="minorBidi"/>
          </w:rPr>
          <w:t>https://www.apollographql.com/docs/apollo-server/data/resolvers/</w:t>
        </w:r>
      </w:hyperlink>
    </w:p>
    <w:p w14:paraId="09240066" w14:textId="77777777" w:rsidR="0018730F" w:rsidRPr="0018730F" w:rsidRDefault="0018730F" w:rsidP="0018730F">
      <w:pPr>
        <w:pStyle w:val="SourceCode"/>
      </w:pPr>
      <w:r w:rsidRPr="0018730F">
        <w:t>export const queryDefinition = `</w:t>
      </w:r>
    </w:p>
    <w:p w14:paraId="452FFAF5" w14:textId="77777777" w:rsidR="0018730F" w:rsidRPr="0018730F" w:rsidRDefault="0018730F" w:rsidP="0018730F">
      <w:pPr>
        <w:pStyle w:val="SourceCode"/>
      </w:pPr>
    </w:p>
    <w:p w14:paraId="5CBB61CB" w14:textId="77777777" w:rsidR="0018730F" w:rsidRPr="0018730F" w:rsidRDefault="0018730F" w:rsidP="0018730F">
      <w:pPr>
        <w:pStyle w:val="SourceCode"/>
      </w:pPr>
      <w:r w:rsidRPr="0018730F">
        <w:t>  type Address {</w:t>
      </w:r>
    </w:p>
    <w:p w14:paraId="1BA38BF4" w14:textId="77777777" w:rsidR="0018730F" w:rsidRPr="0018730F" w:rsidRDefault="0018730F" w:rsidP="0018730F">
      <w:pPr>
        <w:pStyle w:val="SourceCode"/>
      </w:pPr>
      <w:r w:rsidRPr="0018730F">
        <w:t>      type: String!</w:t>
      </w:r>
    </w:p>
    <w:p w14:paraId="6C3CD5FF" w14:textId="77777777" w:rsidR="0018730F" w:rsidRPr="0018730F" w:rsidRDefault="0018730F" w:rsidP="0018730F">
      <w:pPr>
        <w:pStyle w:val="SourceCode"/>
      </w:pPr>
      <w:r w:rsidRPr="0018730F">
        <w:t>      street:String!</w:t>
      </w:r>
    </w:p>
    <w:p w14:paraId="74EA86FA" w14:textId="77777777" w:rsidR="0018730F" w:rsidRPr="0018730F" w:rsidRDefault="0018730F" w:rsidP="0018730F">
      <w:pPr>
        <w:pStyle w:val="SourceCode"/>
      </w:pPr>
      <w:r w:rsidRPr="0018730F">
        <w:t>      number:Int!</w:t>
      </w:r>
    </w:p>
    <w:p w14:paraId="64492206" w14:textId="77777777" w:rsidR="0018730F" w:rsidRPr="0018730F" w:rsidRDefault="0018730F" w:rsidP="0018730F">
      <w:pPr>
        <w:pStyle w:val="SourceCode"/>
      </w:pPr>
      <w:r w:rsidRPr="0018730F">
        <w:t>  }</w:t>
      </w:r>
    </w:p>
    <w:p w14:paraId="64AB2E19" w14:textId="77777777" w:rsidR="0018730F" w:rsidRPr="0018730F" w:rsidRDefault="0018730F" w:rsidP="0018730F">
      <w:pPr>
        <w:pStyle w:val="SourceCode"/>
      </w:pPr>
    </w:p>
    <w:p w14:paraId="161460D5" w14:textId="77777777" w:rsidR="0018730F" w:rsidRPr="0018730F" w:rsidRDefault="0018730F" w:rsidP="0018730F">
      <w:pPr>
        <w:pStyle w:val="SourceCode"/>
      </w:pPr>
      <w:r w:rsidRPr="0018730F">
        <w:t>    type Person {</w:t>
      </w:r>
    </w:p>
    <w:p w14:paraId="26D38680" w14:textId="77777777" w:rsidR="0018730F" w:rsidRPr="0018730F" w:rsidRDefault="0018730F" w:rsidP="0018730F">
      <w:pPr>
        <w:pStyle w:val="SourceCode"/>
      </w:pPr>
      <w:r w:rsidRPr="0018730F">
        <w:t>        first: String!</w:t>
      </w:r>
    </w:p>
    <w:p w14:paraId="1BDB9C0B" w14:textId="77777777" w:rsidR="0018730F" w:rsidRPr="0018730F" w:rsidRDefault="0018730F" w:rsidP="0018730F">
      <w:pPr>
        <w:pStyle w:val="SourceCode"/>
      </w:pPr>
      <w:r w:rsidRPr="0018730F">
        <w:t>        second: String!</w:t>
      </w:r>
    </w:p>
    <w:p w14:paraId="52FE06AB" w14:textId="77777777" w:rsidR="0018730F" w:rsidRPr="0018730F" w:rsidRDefault="0018730F" w:rsidP="0018730F">
      <w:pPr>
        <w:pStyle w:val="SourceCode"/>
      </w:pPr>
      <w:r w:rsidRPr="0018730F">
        <w:t>        age: Int!</w:t>
      </w:r>
    </w:p>
    <w:p w14:paraId="7652C28F" w14:textId="77777777" w:rsidR="0018730F" w:rsidRPr="0018730F" w:rsidRDefault="0018730F" w:rsidP="0018730F">
      <w:pPr>
        <w:pStyle w:val="SourceCode"/>
      </w:pPr>
      <w:r w:rsidRPr="0018730F">
        <w:t>        address(</w:t>
      </w:r>
      <w:r w:rsidRPr="0018730F">
        <w:rPr>
          <w:rStyle w:val="SourceCodeStrongChar"/>
        </w:rPr>
        <w:t>type:String</w:t>
      </w:r>
      <w:r w:rsidRPr="0018730F">
        <w:t>): Address!</w:t>
      </w:r>
    </w:p>
    <w:p w14:paraId="5FFECC20" w14:textId="77777777" w:rsidR="0018730F" w:rsidRPr="0018730F" w:rsidRDefault="0018730F" w:rsidP="0018730F">
      <w:pPr>
        <w:pStyle w:val="SourceCode"/>
      </w:pPr>
      <w:r w:rsidRPr="0018730F">
        <w:t>    }</w:t>
      </w:r>
    </w:p>
    <w:p w14:paraId="4CE9E248" w14:textId="77777777" w:rsidR="0018730F" w:rsidRPr="0018730F" w:rsidRDefault="0018730F" w:rsidP="0018730F">
      <w:pPr>
        <w:pStyle w:val="SourceCode"/>
      </w:pPr>
    </w:p>
    <w:p w14:paraId="439ACB42" w14:textId="77777777" w:rsidR="0018730F" w:rsidRPr="0018730F" w:rsidRDefault="0018730F" w:rsidP="0018730F">
      <w:pPr>
        <w:pStyle w:val="SourceCode"/>
      </w:pPr>
      <w:r w:rsidRPr="0018730F">
        <w:t>    type Query {</w:t>
      </w:r>
    </w:p>
    <w:p w14:paraId="24747A6B" w14:textId="77777777" w:rsidR="0018730F" w:rsidRPr="0018730F" w:rsidRDefault="0018730F" w:rsidP="0018730F">
      <w:pPr>
        <w:pStyle w:val="SourceCode"/>
      </w:pPr>
      <w:r w:rsidRPr="0018730F">
        <w:t>        person(</w:t>
      </w:r>
      <w:r w:rsidRPr="0018730F">
        <w:rPr>
          <w:rStyle w:val="SourceCodeStrongChar"/>
        </w:rPr>
        <w:t>name:String!</w:t>
      </w:r>
      <w:r w:rsidRPr="0018730F">
        <w:t>): Person</w:t>
      </w:r>
    </w:p>
    <w:p w14:paraId="238933BD" w14:textId="77777777" w:rsidR="0018730F" w:rsidRPr="0018730F" w:rsidRDefault="0018730F" w:rsidP="0018730F">
      <w:pPr>
        <w:pStyle w:val="SourceCode"/>
      </w:pPr>
      <w:r w:rsidRPr="0018730F">
        <w:t>    }</w:t>
      </w:r>
    </w:p>
    <w:p w14:paraId="61929D78" w14:textId="77777777" w:rsidR="0018730F" w:rsidRPr="0018730F" w:rsidRDefault="0018730F" w:rsidP="0018730F">
      <w:pPr>
        <w:pStyle w:val="SourceCode"/>
      </w:pPr>
      <w:r w:rsidRPr="0018730F">
        <w:t>`;</w:t>
      </w:r>
    </w:p>
    <w:p w14:paraId="50AFED31" w14:textId="77777777" w:rsidR="0018730F" w:rsidRPr="0018730F" w:rsidRDefault="0018730F" w:rsidP="0018730F">
      <w:pPr>
        <w:pStyle w:val="SourceCode"/>
      </w:pPr>
    </w:p>
    <w:p w14:paraId="082B6086" w14:textId="77777777" w:rsidR="0018730F" w:rsidRPr="0018730F" w:rsidRDefault="0018730F" w:rsidP="0018730F">
      <w:pPr>
        <w:pStyle w:val="SourceCode"/>
      </w:pPr>
      <w:r w:rsidRPr="0018730F">
        <w:t>export const resolvers = {</w:t>
      </w:r>
    </w:p>
    <w:p w14:paraId="0322A17E" w14:textId="77777777" w:rsidR="0018730F" w:rsidRPr="0018730F" w:rsidRDefault="0018730F" w:rsidP="0018730F">
      <w:pPr>
        <w:pStyle w:val="SourceCode"/>
      </w:pPr>
      <w:r w:rsidRPr="0018730F">
        <w:t>    Query : {</w:t>
      </w:r>
    </w:p>
    <w:p w14:paraId="629A03B6" w14:textId="77777777" w:rsidR="0018730F" w:rsidRPr="0018730F" w:rsidRDefault="0018730F" w:rsidP="0018730F">
      <w:pPr>
        <w:pStyle w:val="SourceCode"/>
      </w:pPr>
      <w:r w:rsidRPr="0018730F">
        <w:t>        person: </w:t>
      </w:r>
      <w:r w:rsidRPr="0018730F">
        <w:rPr>
          <w:rStyle w:val="SourceCodeStrongChar"/>
        </w:rPr>
        <w:t>(parent,args,ctx,info)</w:t>
      </w:r>
      <w:r w:rsidRPr="0018730F">
        <w:t> =&gt; {</w:t>
      </w:r>
    </w:p>
    <w:p w14:paraId="498D4C03" w14:textId="77777777" w:rsidR="0018730F" w:rsidRPr="0018730F" w:rsidRDefault="0018730F" w:rsidP="0018730F">
      <w:pPr>
        <w:pStyle w:val="SourceCode"/>
      </w:pPr>
      <w:r w:rsidRPr="0018730F">
        <w:t>            console.log(args.name);</w:t>
      </w:r>
    </w:p>
    <w:p w14:paraId="4CA9F956" w14:textId="77777777" w:rsidR="0018730F" w:rsidRPr="0018730F" w:rsidRDefault="0018730F" w:rsidP="0018730F">
      <w:pPr>
        <w:pStyle w:val="SourceCode"/>
      </w:pPr>
      <w:r w:rsidRPr="0018730F">
        <w:t>            return people.find(x=&gt; x.first === </w:t>
      </w:r>
      <w:r w:rsidRPr="0018730F">
        <w:rPr>
          <w:rStyle w:val="SourceCodeStrongChar"/>
        </w:rPr>
        <w:t>args.name</w:t>
      </w:r>
      <w:r w:rsidRPr="0018730F">
        <w:t>)</w:t>
      </w:r>
    </w:p>
    <w:p w14:paraId="2FCF47D0" w14:textId="77777777" w:rsidR="0018730F" w:rsidRPr="0018730F" w:rsidRDefault="0018730F" w:rsidP="0018730F">
      <w:pPr>
        <w:pStyle w:val="SourceCode"/>
      </w:pPr>
      <w:r w:rsidRPr="0018730F">
        <w:t>        } </w:t>
      </w:r>
    </w:p>
    <w:p w14:paraId="3E02BBCC" w14:textId="77777777" w:rsidR="0018730F" w:rsidRPr="0018730F" w:rsidRDefault="0018730F" w:rsidP="0018730F">
      <w:pPr>
        <w:pStyle w:val="SourceCode"/>
      </w:pPr>
      <w:r w:rsidRPr="0018730F">
        <w:t>    },</w:t>
      </w:r>
    </w:p>
    <w:p w14:paraId="09EB54A8" w14:textId="77777777" w:rsidR="0018730F" w:rsidRPr="0018730F" w:rsidRDefault="0018730F" w:rsidP="0018730F">
      <w:pPr>
        <w:pStyle w:val="SourceCode"/>
      </w:pPr>
    </w:p>
    <w:p w14:paraId="241B78D1" w14:textId="77777777" w:rsidR="0018730F" w:rsidRPr="0018730F" w:rsidRDefault="0018730F" w:rsidP="0018730F">
      <w:pPr>
        <w:pStyle w:val="SourceCode"/>
      </w:pPr>
      <w:r w:rsidRPr="0018730F">
        <w:t>    Person : {</w:t>
      </w:r>
    </w:p>
    <w:p w14:paraId="739B89E2" w14:textId="77777777" w:rsidR="0018730F" w:rsidRDefault="0018730F" w:rsidP="0018730F">
      <w:pPr>
        <w:pStyle w:val="SourceCode"/>
      </w:pPr>
      <w:r w:rsidRPr="0018730F">
        <w:t>        address: </w:t>
      </w:r>
      <w:r w:rsidRPr="0018730F">
        <w:rPr>
          <w:rStyle w:val="SourceCodeStrongChar"/>
        </w:rPr>
        <w:t>(parent,args,ctx,info)</w:t>
      </w:r>
      <w:r w:rsidRPr="0018730F">
        <w:t> =&gt; </w:t>
      </w:r>
    </w:p>
    <w:p w14:paraId="4CF69DDA" w14:textId="742F1A09" w:rsidR="0018730F" w:rsidRPr="0018730F" w:rsidRDefault="0018730F" w:rsidP="0018730F">
      <w:pPr>
        <w:pStyle w:val="SourceCode"/>
      </w:pPr>
      <w:r>
        <w:t xml:space="preserve">            </w:t>
      </w:r>
      <w:r w:rsidRPr="0018730F">
        <w:t>addresses.find(x=&gt;x.type === </w:t>
      </w:r>
      <w:r w:rsidRPr="0018730F">
        <w:rPr>
          <w:rStyle w:val="SourceCodeStrongChar"/>
        </w:rPr>
        <w:t>args.type</w:t>
      </w:r>
      <w:r w:rsidRPr="0018730F">
        <w:t>) </w:t>
      </w:r>
    </w:p>
    <w:p w14:paraId="2C128951" w14:textId="77777777" w:rsidR="0018730F" w:rsidRPr="0018730F" w:rsidRDefault="0018730F" w:rsidP="0018730F">
      <w:pPr>
        <w:pStyle w:val="SourceCode"/>
      </w:pPr>
      <w:r w:rsidRPr="0018730F">
        <w:t>    }</w:t>
      </w:r>
    </w:p>
    <w:p w14:paraId="5E2AA916" w14:textId="77777777" w:rsidR="0018730F" w:rsidRPr="0018730F" w:rsidRDefault="0018730F" w:rsidP="0018730F">
      <w:pPr>
        <w:pStyle w:val="SourceCode"/>
      </w:pPr>
      <w:r w:rsidRPr="0018730F">
        <w:t>};</w:t>
      </w:r>
    </w:p>
    <w:p w14:paraId="25A5A7D5" w14:textId="77777777" w:rsidR="0018730F" w:rsidRPr="0018730F" w:rsidRDefault="0018730F" w:rsidP="0018730F">
      <w:pPr>
        <w:pStyle w:val="SourceCode"/>
      </w:pPr>
    </w:p>
    <w:p w14:paraId="5F244D00" w14:textId="77777777" w:rsidR="0018730F" w:rsidRPr="0018730F" w:rsidRDefault="0018730F" w:rsidP="0018730F">
      <w:pPr>
        <w:pStyle w:val="SourceCode"/>
      </w:pPr>
      <w:r w:rsidRPr="0018730F">
        <w:t>var people = [</w:t>
      </w:r>
    </w:p>
    <w:p w14:paraId="0EAAE2CD" w14:textId="77777777" w:rsidR="0018730F" w:rsidRPr="0018730F" w:rsidRDefault="0018730F" w:rsidP="0018730F">
      <w:pPr>
        <w:pStyle w:val="SourceCode"/>
      </w:pPr>
      <w:r w:rsidRPr="0018730F">
        <w:t>        { first: "Ken",second: "Wilson", age:45 },</w:t>
      </w:r>
    </w:p>
    <w:p w14:paraId="4CCB983B" w14:textId="77777777" w:rsidR="0018730F" w:rsidRPr="0018730F" w:rsidRDefault="0018730F" w:rsidP="0018730F">
      <w:pPr>
        <w:pStyle w:val="SourceCode"/>
      </w:pPr>
      <w:r w:rsidRPr="0018730F">
        <w:t>        { first: "John",second: "smith", age:30 }</w:t>
      </w:r>
    </w:p>
    <w:p w14:paraId="399BED65" w14:textId="77777777" w:rsidR="0018730F" w:rsidRPr="0018730F" w:rsidRDefault="0018730F" w:rsidP="0018730F">
      <w:pPr>
        <w:pStyle w:val="SourceCode"/>
      </w:pPr>
      <w:r w:rsidRPr="0018730F">
        <w:t>]</w:t>
      </w:r>
    </w:p>
    <w:p w14:paraId="2DEF0CFD" w14:textId="77777777" w:rsidR="0018730F" w:rsidRPr="0018730F" w:rsidRDefault="0018730F" w:rsidP="0018730F">
      <w:pPr>
        <w:pStyle w:val="SourceCode"/>
      </w:pPr>
    </w:p>
    <w:p w14:paraId="46D222D2" w14:textId="77777777" w:rsidR="0018730F" w:rsidRPr="0018730F" w:rsidRDefault="0018730F" w:rsidP="0018730F">
      <w:pPr>
        <w:pStyle w:val="SourceCode"/>
      </w:pPr>
      <w:r w:rsidRPr="0018730F">
        <w:t>var addresses = [</w:t>
      </w:r>
    </w:p>
    <w:p w14:paraId="068EB520" w14:textId="77777777" w:rsidR="0018730F" w:rsidRPr="0018730F" w:rsidRDefault="0018730F" w:rsidP="0018730F">
      <w:pPr>
        <w:pStyle w:val="SourceCode"/>
      </w:pPr>
      <w:r w:rsidRPr="0018730F">
        <w:t>    { type: "Primary", street : "South Road", number: 12},</w:t>
      </w:r>
    </w:p>
    <w:p w14:paraId="2BC73024" w14:textId="77777777" w:rsidR="0018730F" w:rsidRPr="0018730F" w:rsidRDefault="0018730F" w:rsidP="0018730F">
      <w:pPr>
        <w:pStyle w:val="SourceCode"/>
      </w:pPr>
      <w:r w:rsidRPr="0018730F">
        <w:t>    { type: "Secondary", street : "Worple Road", number: 148}</w:t>
      </w:r>
    </w:p>
    <w:p w14:paraId="138EB2AB" w14:textId="77777777" w:rsidR="0018730F" w:rsidRPr="0018730F" w:rsidRDefault="0018730F" w:rsidP="0018730F">
      <w:pPr>
        <w:pStyle w:val="SourceCode"/>
      </w:pPr>
      <w:r w:rsidRPr="0018730F">
        <w:t>]</w:t>
      </w:r>
    </w:p>
    <w:p w14:paraId="6468F893" w14:textId="77777777" w:rsidR="0018730F" w:rsidRPr="0018730F" w:rsidRDefault="0018730F" w:rsidP="001873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8A5CA" w14:textId="77777777" w:rsidR="00C83309" w:rsidRPr="00C83309" w:rsidRDefault="00C83309" w:rsidP="00C83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746BF9" w14:textId="77777777" w:rsidR="00334158" w:rsidRDefault="00334158" w:rsidP="003D7A7E"/>
    <w:p w14:paraId="412BE2E1" w14:textId="0D4C33D8" w:rsidR="00AD5801" w:rsidRDefault="00814012" w:rsidP="00AD5801">
      <w:pPr>
        <w:pStyle w:val="Heading3"/>
      </w:pPr>
      <w:r>
        <w:lastRenderedPageBreak/>
        <w:t>Data</w:t>
      </w:r>
      <w:r w:rsidR="0098690E">
        <w:t xml:space="preserve"> </w:t>
      </w:r>
      <w:r>
        <w:t>Sources</w:t>
      </w:r>
    </w:p>
    <w:p w14:paraId="253E584F" w14:textId="4DD12B70" w:rsidR="00CA6118" w:rsidRDefault="0098690E" w:rsidP="00CA6118">
      <w:r>
        <w:t xml:space="preserve">Apollo server has the concept of data sources. </w:t>
      </w:r>
      <w:r w:rsidR="00CA6118">
        <w:t xml:space="preserve">The resolver does not care how we do things. The data source encapsulates how we get the data. We need an abstraction called </w:t>
      </w:r>
      <w:proofErr w:type="spellStart"/>
      <w:r w:rsidR="00CA6118" w:rsidRPr="00966315">
        <w:rPr>
          <w:rStyle w:val="KeywordChar"/>
        </w:rPr>
        <w:t>DataLoader</w:t>
      </w:r>
      <w:proofErr w:type="spellEnd"/>
      <w:r w:rsidR="00CA6118">
        <w:t xml:space="preserve">. </w:t>
      </w:r>
      <w:r w:rsidR="00CD3149">
        <w:t>We create it as follows.</w:t>
      </w:r>
    </w:p>
    <w:p w14:paraId="6E9A489A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  <w:color w:val="0000FF"/>
        </w:rPr>
        <w:t>import</w:t>
      </w:r>
      <w:r w:rsidRPr="00CD3149">
        <w:rPr>
          <w:rFonts w:eastAsia="Times New Roman"/>
        </w:rPr>
        <w:t> { DataSource } </w:t>
      </w:r>
      <w:r w:rsidRPr="00CD3149">
        <w:rPr>
          <w:rFonts w:eastAsia="Times New Roman"/>
          <w:color w:val="0000FF"/>
        </w:rPr>
        <w:t>from</w:t>
      </w:r>
      <w:r w:rsidRPr="00CD3149">
        <w:rPr>
          <w:rFonts w:eastAsia="Times New Roman"/>
        </w:rPr>
        <w:t> </w:t>
      </w:r>
      <w:r w:rsidRPr="00CD3149">
        <w:rPr>
          <w:rFonts w:eastAsia="Times New Roman"/>
          <w:color w:val="A31515"/>
        </w:rPr>
        <w:t>'apollo-datasource'</w:t>
      </w:r>
      <w:r w:rsidRPr="00CD3149">
        <w:rPr>
          <w:rFonts w:eastAsia="Times New Roman"/>
        </w:rPr>
        <w:t>;</w:t>
      </w:r>
    </w:p>
    <w:p w14:paraId="2FE02C30" w14:textId="77777777" w:rsidR="00CD3149" w:rsidRPr="00CD3149" w:rsidRDefault="00CD3149" w:rsidP="00CD3149">
      <w:pPr>
        <w:pStyle w:val="SourceCode"/>
        <w:rPr>
          <w:rFonts w:eastAsia="Times New Roman"/>
        </w:rPr>
      </w:pPr>
    </w:p>
    <w:p w14:paraId="460C0B2C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  <w:color w:val="0000FF"/>
        </w:rPr>
        <w:t>class</w:t>
      </w:r>
      <w:r w:rsidRPr="00CD3149">
        <w:rPr>
          <w:rFonts w:eastAsia="Times New Roman"/>
        </w:rPr>
        <w:t> PersonDataSource </w:t>
      </w:r>
      <w:r w:rsidRPr="00CD3149">
        <w:rPr>
          <w:rFonts w:eastAsia="Times New Roman"/>
          <w:color w:val="0000FF"/>
        </w:rPr>
        <w:t>extends</w:t>
      </w:r>
      <w:r w:rsidRPr="00CD3149">
        <w:rPr>
          <w:rFonts w:eastAsia="Times New Roman"/>
        </w:rPr>
        <w:t> DataSource {</w:t>
      </w:r>
    </w:p>
    <w:p w14:paraId="571579BD" w14:textId="77777777" w:rsidR="00CD3149" w:rsidRPr="00CD3149" w:rsidRDefault="00CD3149" w:rsidP="00CD3149">
      <w:pPr>
        <w:pStyle w:val="SourceCode"/>
        <w:rPr>
          <w:rFonts w:eastAsia="Times New Roman"/>
        </w:rPr>
      </w:pPr>
    </w:p>
    <w:p w14:paraId="6DEC30EF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</w:t>
      </w:r>
      <w:r w:rsidRPr="00CD3149">
        <w:rPr>
          <w:rFonts w:eastAsia="Times New Roman"/>
          <w:color w:val="0000FF"/>
        </w:rPr>
        <w:t>async</w:t>
      </w:r>
      <w:r w:rsidRPr="00CD3149">
        <w:rPr>
          <w:rFonts w:eastAsia="Times New Roman"/>
        </w:rPr>
        <w:t> getPerson(firstName: string) {</w:t>
      </w:r>
    </w:p>
    <w:p w14:paraId="191E2289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    </w:t>
      </w:r>
      <w:r w:rsidRPr="00CD3149">
        <w:rPr>
          <w:rFonts w:eastAsia="Times New Roman"/>
          <w:color w:val="0000FF"/>
        </w:rPr>
        <w:t>return</w:t>
      </w:r>
      <w:r w:rsidRPr="00CD3149">
        <w:rPr>
          <w:rFonts w:eastAsia="Times New Roman"/>
        </w:rPr>
        <w:t> </w:t>
      </w:r>
      <w:r w:rsidRPr="00CD3149">
        <w:rPr>
          <w:rFonts w:eastAsia="Times New Roman"/>
          <w:color w:val="0000FF"/>
        </w:rPr>
        <w:t>this</w:t>
      </w:r>
      <w:r w:rsidRPr="00CD3149">
        <w:rPr>
          <w:rFonts w:eastAsia="Times New Roman"/>
        </w:rPr>
        <w:t>.people.find(x </w:t>
      </w:r>
      <w:r w:rsidRPr="00CD3149">
        <w:rPr>
          <w:rFonts w:eastAsia="Times New Roman"/>
          <w:color w:val="0000FF"/>
        </w:rPr>
        <w:t>=&gt;</w:t>
      </w:r>
      <w:r w:rsidRPr="00CD3149">
        <w:rPr>
          <w:rFonts w:eastAsia="Times New Roman"/>
        </w:rPr>
        <w:t> x.first == firstName);</w:t>
      </w:r>
    </w:p>
    <w:p w14:paraId="341F8FDA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}</w:t>
      </w:r>
    </w:p>
    <w:p w14:paraId="39DE6CDF" w14:textId="77777777" w:rsidR="00CD3149" w:rsidRPr="00CD3149" w:rsidRDefault="00CD3149" w:rsidP="00CD3149">
      <w:pPr>
        <w:pStyle w:val="SourceCode"/>
        <w:rPr>
          <w:rFonts w:eastAsia="Times New Roman"/>
        </w:rPr>
      </w:pPr>
    </w:p>
    <w:p w14:paraId="25037637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</w:t>
      </w:r>
      <w:r w:rsidRPr="00CD3149">
        <w:rPr>
          <w:rFonts w:eastAsia="Times New Roman"/>
          <w:color w:val="0000FF"/>
        </w:rPr>
        <w:t>private</w:t>
      </w:r>
      <w:r w:rsidRPr="00CD3149">
        <w:rPr>
          <w:rFonts w:eastAsia="Times New Roman"/>
        </w:rPr>
        <w:t> people = [</w:t>
      </w:r>
    </w:p>
    <w:p w14:paraId="10DACF3C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    { first: </w:t>
      </w:r>
      <w:r w:rsidRPr="00CD3149">
        <w:rPr>
          <w:rFonts w:eastAsia="Times New Roman"/>
          <w:color w:val="A31515"/>
        </w:rPr>
        <w:t>"Ken"</w:t>
      </w:r>
      <w:r w:rsidRPr="00CD3149">
        <w:rPr>
          <w:rFonts w:eastAsia="Times New Roman"/>
        </w:rPr>
        <w:t>, second: </w:t>
      </w:r>
      <w:r w:rsidRPr="00CD3149">
        <w:rPr>
          <w:rFonts w:eastAsia="Times New Roman"/>
          <w:color w:val="A31515"/>
        </w:rPr>
        <w:t>"Wilson"</w:t>
      </w:r>
      <w:r w:rsidRPr="00CD3149">
        <w:rPr>
          <w:rFonts w:eastAsia="Times New Roman"/>
        </w:rPr>
        <w:t>, age: </w:t>
      </w:r>
      <w:r w:rsidRPr="00CD3149">
        <w:rPr>
          <w:rFonts w:eastAsia="Times New Roman"/>
          <w:color w:val="098658"/>
        </w:rPr>
        <w:t>45</w:t>
      </w:r>
      <w:r w:rsidRPr="00CD3149">
        <w:rPr>
          <w:rFonts w:eastAsia="Times New Roman"/>
        </w:rPr>
        <w:t> },</w:t>
      </w:r>
    </w:p>
    <w:p w14:paraId="354CED91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    { first: </w:t>
      </w:r>
      <w:r w:rsidRPr="00CD3149">
        <w:rPr>
          <w:rFonts w:eastAsia="Times New Roman"/>
          <w:color w:val="A31515"/>
        </w:rPr>
        <w:t>"John"</w:t>
      </w:r>
      <w:r w:rsidRPr="00CD3149">
        <w:rPr>
          <w:rFonts w:eastAsia="Times New Roman"/>
        </w:rPr>
        <w:t>, second: </w:t>
      </w:r>
      <w:r w:rsidRPr="00CD3149">
        <w:rPr>
          <w:rFonts w:eastAsia="Times New Roman"/>
          <w:color w:val="A31515"/>
        </w:rPr>
        <w:t>"smith"</w:t>
      </w:r>
      <w:r w:rsidRPr="00CD3149">
        <w:rPr>
          <w:rFonts w:eastAsia="Times New Roman"/>
        </w:rPr>
        <w:t>, age: </w:t>
      </w:r>
      <w:r w:rsidRPr="00CD3149">
        <w:rPr>
          <w:rFonts w:eastAsia="Times New Roman"/>
          <w:color w:val="098658"/>
        </w:rPr>
        <w:t>30</w:t>
      </w:r>
      <w:r w:rsidRPr="00CD3149">
        <w:rPr>
          <w:rFonts w:eastAsia="Times New Roman"/>
        </w:rPr>
        <w:t> }</w:t>
      </w:r>
    </w:p>
    <w:p w14:paraId="63429310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    ]</w:t>
      </w:r>
    </w:p>
    <w:p w14:paraId="0C10C048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</w:rPr>
        <w:t>}</w:t>
      </w:r>
    </w:p>
    <w:p w14:paraId="79AD3A1B" w14:textId="77777777" w:rsidR="00CD3149" w:rsidRPr="00CD3149" w:rsidRDefault="00CD3149" w:rsidP="00CD3149">
      <w:pPr>
        <w:pStyle w:val="SourceCode"/>
        <w:rPr>
          <w:rFonts w:eastAsia="Times New Roman"/>
        </w:rPr>
      </w:pPr>
    </w:p>
    <w:p w14:paraId="059B279B" w14:textId="77777777" w:rsidR="00CD3149" w:rsidRPr="00CD3149" w:rsidRDefault="00CD3149" w:rsidP="00CD3149">
      <w:pPr>
        <w:pStyle w:val="SourceCode"/>
        <w:rPr>
          <w:rFonts w:eastAsia="Times New Roman"/>
        </w:rPr>
      </w:pPr>
      <w:r w:rsidRPr="00CD3149">
        <w:rPr>
          <w:rFonts w:eastAsia="Times New Roman"/>
          <w:color w:val="0000FF"/>
        </w:rPr>
        <w:t>export</w:t>
      </w:r>
      <w:r w:rsidRPr="00CD3149">
        <w:rPr>
          <w:rFonts w:eastAsia="Times New Roman"/>
        </w:rPr>
        <w:t> </w:t>
      </w:r>
      <w:r w:rsidRPr="00CD3149">
        <w:rPr>
          <w:rFonts w:eastAsia="Times New Roman"/>
          <w:color w:val="0000FF"/>
        </w:rPr>
        <w:t>const</w:t>
      </w:r>
      <w:r w:rsidRPr="00CD3149">
        <w:rPr>
          <w:rFonts w:eastAsia="Times New Roman"/>
        </w:rPr>
        <w:t> PersonAPI = </w:t>
      </w:r>
      <w:r w:rsidRPr="00CD3149">
        <w:rPr>
          <w:rFonts w:eastAsia="Times New Roman"/>
          <w:color w:val="0000FF"/>
        </w:rPr>
        <w:t>new</w:t>
      </w:r>
      <w:r w:rsidRPr="00CD3149">
        <w:rPr>
          <w:rFonts w:eastAsia="Times New Roman"/>
        </w:rPr>
        <w:t> PersonDataSource();</w:t>
      </w:r>
    </w:p>
    <w:p w14:paraId="6FF97740" w14:textId="77777777" w:rsidR="002E15C6" w:rsidRDefault="002E15C6" w:rsidP="00CA6118"/>
    <w:p w14:paraId="6C7C5874" w14:textId="4FF59EB3" w:rsidR="00CD3149" w:rsidRDefault="002E15C6" w:rsidP="00CA6118">
      <w:r>
        <w:t xml:space="preserve">Then we register all data sources with the ApolloServer. </w:t>
      </w:r>
    </w:p>
    <w:p w14:paraId="3C69A9EC" w14:textId="77777777" w:rsidR="006B60AB" w:rsidRPr="006B60AB" w:rsidRDefault="002E15C6" w:rsidP="006B60AB">
      <w:pPr>
        <w:pStyle w:val="SourceCode"/>
        <w:rPr>
          <w:rFonts w:eastAsia="Times New Roman"/>
          <w:sz w:val="16"/>
          <w:szCs w:val="16"/>
        </w:rPr>
      </w:pPr>
      <w:r w:rsidRPr="006B60AB">
        <w:rPr>
          <w:rFonts w:eastAsia="Times New Roman"/>
          <w:color w:val="0000FF"/>
          <w:sz w:val="16"/>
          <w:szCs w:val="16"/>
        </w:rPr>
        <w:t>const</w:t>
      </w:r>
      <w:r w:rsidRPr="006B60AB">
        <w:rPr>
          <w:rFonts w:eastAsia="Times New Roman"/>
          <w:sz w:val="16"/>
          <w:szCs w:val="16"/>
        </w:rPr>
        <w:t> server:ApolloServer = </w:t>
      </w:r>
    </w:p>
    <w:p w14:paraId="23B88D3F" w14:textId="5C90DC8B" w:rsidR="002E15C6" w:rsidRPr="006B60AB" w:rsidRDefault="002E15C6" w:rsidP="006B60AB">
      <w:pPr>
        <w:pStyle w:val="SourceCode"/>
        <w:ind w:firstLine="482"/>
        <w:rPr>
          <w:rFonts w:eastAsia="Times New Roman"/>
          <w:sz w:val="16"/>
          <w:szCs w:val="16"/>
        </w:rPr>
      </w:pPr>
      <w:r w:rsidRPr="006B60AB">
        <w:rPr>
          <w:rFonts w:eastAsia="Times New Roman"/>
          <w:color w:val="0000FF"/>
          <w:sz w:val="16"/>
          <w:szCs w:val="16"/>
        </w:rPr>
        <w:t>new</w:t>
      </w:r>
      <w:r w:rsidRPr="006B60AB">
        <w:rPr>
          <w:rFonts w:eastAsia="Times New Roman"/>
          <w:sz w:val="16"/>
          <w:szCs w:val="16"/>
        </w:rPr>
        <w:t> ApolloServer({ schema, dataSources:()</w:t>
      </w:r>
      <w:r w:rsidRPr="006B60AB">
        <w:rPr>
          <w:rFonts w:eastAsia="Times New Roman"/>
          <w:color w:val="0000FF"/>
          <w:sz w:val="16"/>
          <w:szCs w:val="16"/>
        </w:rPr>
        <w:t>=&gt;</w:t>
      </w:r>
      <w:r w:rsidRPr="006B60AB">
        <w:rPr>
          <w:rFonts w:eastAsia="Times New Roman"/>
          <w:sz w:val="16"/>
          <w:szCs w:val="16"/>
        </w:rPr>
        <w:t> ({  personAPI: PersonAPI })  });</w:t>
      </w:r>
    </w:p>
    <w:p w14:paraId="560A39CF" w14:textId="77777777" w:rsidR="00D51278" w:rsidRDefault="00D51278" w:rsidP="00D51278"/>
    <w:p w14:paraId="00112C57" w14:textId="3ED79044" w:rsidR="00D51278" w:rsidRDefault="00D51278" w:rsidP="00D51278">
      <w:r>
        <w:t xml:space="preserve">Finally, we adjust our resolver function to use the data source. </w:t>
      </w:r>
    </w:p>
    <w:p w14:paraId="7B315535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  <w:color w:val="0000FF"/>
        </w:rPr>
        <w:t>export</w:t>
      </w:r>
      <w:r w:rsidRPr="00D51278">
        <w:rPr>
          <w:rFonts w:eastAsia="Times New Roman"/>
        </w:rPr>
        <w:t> </w:t>
      </w:r>
      <w:r w:rsidRPr="00D51278">
        <w:rPr>
          <w:rFonts w:eastAsia="Times New Roman"/>
          <w:color w:val="0000FF"/>
        </w:rPr>
        <w:t>const</w:t>
      </w:r>
      <w:r w:rsidRPr="00D51278">
        <w:rPr>
          <w:rFonts w:eastAsia="Times New Roman"/>
        </w:rPr>
        <w:t> resolvers = {</w:t>
      </w:r>
    </w:p>
    <w:p w14:paraId="2E9ED588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</w:rPr>
        <w:t>    Query : {</w:t>
      </w:r>
    </w:p>
    <w:p w14:paraId="1E727EE0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</w:rPr>
        <w:t>        person: (parent,args,</w:t>
      </w:r>
      <w:r w:rsidRPr="00D51278">
        <w:rPr>
          <w:rStyle w:val="SourceCodeStrongChar"/>
        </w:rPr>
        <w:t>ctx</w:t>
      </w:r>
      <w:r w:rsidRPr="00D51278">
        <w:rPr>
          <w:rFonts w:eastAsia="Times New Roman"/>
        </w:rPr>
        <w:t>,info) </w:t>
      </w:r>
      <w:r w:rsidRPr="00D51278">
        <w:rPr>
          <w:rFonts w:eastAsia="Times New Roman"/>
          <w:color w:val="0000FF"/>
        </w:rPr>
        <w:t>=&gt;</w:t>
      </w:r>
      <w:r w:rsidRPr="00D51278">
        <w:rPr>
          <w:rFonts w:eastAsia="Times New Roman"/>
        </w:rPr>
        <w:t> {</w:t>
      </w:r>
    </w:p>
    <w:p w14:paraId="297A2142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</w:rPr>
        <w:t>            </w:t>
      </w:r>
      <w:r w:rsidRPr="00D51278">
        <w:rPr>
          <w:rFonts w:eastAsia="Times New Roman"/>
          <w:color w:val="0000FF"/>
        </w:rPr>
        <w:t>return</w:t>
      </w:r>
      <w:r w:rsidRPr="00D51278">
        <w:rPr>
          <w:rFonts w:eastAsia="Times New Roman"/>
        </w:rPr>
        <w:t> </w:t>
      </w:r>
      <w:r w:rsidRPr="00D51278">
        <w:rPr>
          <w:rStyle w:val="SourceCodeStrongChar"/>
        </w:rPr>
        <w:t>ctx.dataSources</w:t>
      </w:r>
      <w:r w:rsidRPr="00D51278">
        <w:rPr>
          <w:rFonts w:eastAsia="Times New Roman"/>
        </w:rPr>
        <w:t>.personAPI.getPerson(args.name);</w:t>
      </w:r>
    </w:p>
    <w:p w14:paraId="4D5A9833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</w:rPr>
        <w:t>        } </w:t>
      </w:r>
    </w:p>
    <w:p w14:paraId="278DB159" w14:textId="77777777" w:rsidR="00D51278" w:rsidRPr="00D51278" w:rsidRDefault="00D51278" w:rsidP="00D51278">
      <w:pPr>
        <w:pStyle w:val="SourceCode"/>
        <w:rPr>
          <w:rFonts w:eastAsia="Times New Roman"/>
        </w:rPr>
      </w:pPr>
      <w:r w:rsidRPr="00D51278">
        <w:rPr>
          <w:rFonts w:eastAsia="Times New Roman"/>
        </w:rPr>
        <w:t>    },</w:t>
      </w:r>
    </w:p>
    <w:p w14:paraId="25D7628F" w14:textId="77777777" w:rsidR="009C5B1B" w:rsidRDefault="009C5B1B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682BAAE3" w14:textId="05FBBEE7" w:rsidR="00386693" w:rsidRDefault="00386693" w:rsidP="00386693">
      <w:pPr>
        <w:pStyle w:val="Heading3"/>
      </w:pPr>
      <w:r>
        <w:lastRenderedPageBreak/>
        <w:t>N+1 Problem</w:t>
      </w:r>
    </w:p>
    <w:p w14:paraId="6A201314" w14:textId="3A832771" w:rsidR="0085135A" w:rsidRDefault="0085135A" w:rsidP="0085135A">
      <w:r>
        <w:t xml:space="preserve">The N+1 problem describes a situation where we ask a database for a set of rows. Then for each of those we make another separate call to another service. This generates unnecessary network traffic. </w:t>
      </w:r>
      <w:r w:rsidR="009C5B1B">
        <w:t>The key is to use a concept of a data loader. The data loader ensures we do not make a remote call more than necessary</w:t>
      </w:r>
      <w:r w:rsidR="004D7DE0">
        <w:t xml:space="preserve"> by caching and batching requests</w:t>
      </w:r>
      <w:r w:rsidR="009C5B1B">
        <w:t xml:space="preserve">. </w:t>
      </w:r>
      <w:r w:rsidR="009B73B6">
        <w:t xml:space="preserve">In the below we do not have any remote </w:t>
      </w:r>
      <w:r w:rsidR="004D7DE0">
        <w:t>call,</w:t>
      </w:r>
      <w:r w:rsidR="009B73B6">
        <w:t xml:space="preserve"> but it shows the concept. </w:t>
      </w:r>
    </w:p>
    <w:p w14:paraId="134D3CA5" w14:textId="772F91E3" w:rsidR="009C5B1B" w:rsidRDefault="009C5B1B" w:rsidP="009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hyperlink r:id="rId11" w:history="1">
        <w:r w:rsidRPr="009C5B1B">
          <w:rPr>
            <w:rStyle w:val="Hyperlink"/>
            <w:rFonts w:ascii="Consolas" w:eastAsia="Times New Roman" w:hAnsi="Consolas"/>
            <w:sz w:val="21"/>
            <w:szCs w:val="21"/>
          </w:rPr>
          <w:t>https://github.com/graphql/dataloader</w:t>
        </w:r>
      </w:hyperlink>
    </w:p>
    <w:p w14:paraId="55C02FBC" w14:textId="77777777" w:rsidR="009C5B1B" w:rsidRDefault="009C5B1B" w:rsidP="009C5B1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14:paraId="62B81587" w14:textId="76FCA7D9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  <w:color w:val="0000FF"/>
        </w:rPr>
        <w:t>class</w:t>
      </w:r>
      <w:r w:rsidRPr="009C5B1B">
        <w:rPr>
          <w:rFonts w:eastAsia="Times New Roman"/>
        </w:rPr>
        <w:t> AddressSource </w:t>
      </w:r>
      <w:r w:rsidRPr="009C5B1B">
        <w:rPr>
          <w:rFonts w:eastAsia="Times New Roman"/>
          <w:color w:val="0000FF"/>
        </w:rPr>
        <w:t>extends</w:t>
      </w:r>
      <w:r w:rsidRPr="009C5B1B">
        <w:rPr>
          <w:rFonts w:eastAsia="Times New Roman"/>
        </w:rPr>
        <w:t> DataSource {</w:t>
      </w:r>
    </w:p>
    <w:p w14:paraId="4B1ECB03" w14:textId="77777777" w:rsidR="009C5B1B" w:rsidRPr="009C5B1B" w:rsidRDefault="009C5B1B" w:rsidP="009C5B1B">
      <w:pPr>
        <w:pStyle w:val="SourceCode"/>
        <w:rPr>
          <w:rFonts w:eastAsia="Times New Roman"/>
        </w:rPr>
      </w:pPr>
    </w:p>
    <w:p w14:paraId="775F0C4D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</w:t>
      </w:r>
      <w:r w:rsidRPr="009C5B1B">
        <w:rPr>
          <w:rFonts w:eastAsia="Times New Roman"/>
          <w:color w:val="0000FF"/>
        </w:rPr>
        <w:t>private</w:t>
      </w:r>
      <w:r w:rsidRPr="009C5B1B">
        <w:rPr>
          <w:rFonts w:eastAsia="Times New Roman"/>
        </w:rPr>
        <w:t> dataLoader;</w:t>
      </w:r>
    </w:p>
    <w:p w14:paraId="1467DA7D" w14:textId="77777777" w:rsidR="009C5B1B" w:rsidRPr="009C5B1B" w:rsidRDefault="009C5B1B" w:rsidP="009C5B1B">
      <w:pPr>
        <w:pStyle w:val="SourceCode"/>
        <w:rPr>
          <w:rFonts w:eastAsia="Times New Roman"/>
        </w:rPr>
      </w:pPr>
    </w:p>
    <w:p w14:paraId="6F35B244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</w:t>
      </w:r>
      <w:r w:rsidRPr="009C5B1B">
        <w:rPr>
          <w:rFonts w:eastAsia="Times New Roman"/>
          <w:color w:val="0000FF"/>
        </w:rPr>
        <w:t>constructor</w:t>
      </w:r>
      <w:r w:rsidRPr="009C5B1B">
        <w:rPr>
          <w:rFonts w:eastAsia="Times New Roman"/>
        </w:rPr>
        <w:t>() {</w:t>
      </w:r>
    </w:p>
    <w:p w14:paraId="7A04D821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    </w:t>
      </w:r>
      <w:r w:rsidRPr="009C5B1B">
        <w:rPr>
          <w:rFonts w:eastAsia="Times New Roman"/>
          <w:color w:val="0000FF"/>
        </w:rPr>
        <w:t>super</w:t>
      </w:r>
      <w:r w:rsidRPr="009C5B1B">
        <w:rPr>
          <w:rFonts w:eastAsia="Times New Roman"/>
        </w:rPr>
        <w:t>();</w:t>
      </w:r>
    </w:p>
    <w:p w14:paraId="26E46CE4" w14:textId="77777777" w:rsidR="009C5B1B" w:rsidRPr="009C5B1B" w:rsidRDefault="009C5B1B" w:rsidP="009C5B1B">
      <w:pPr>
        <w:pStyle w:val="SourceCodeStrong"/>
        <w:rPr>
          <w:rFonts w:eastAsia="Times New Roman"/>
        </w:rPr>
      </w:pPr>
      <w:r w:rsidRPr="009C5B1B">
        <w:rPr>
          <w:rFonts w:eastAsia="Times New Roman"/>
        </w:rPr>
        <w:t>        </w:t>
      </w:r>
      <w:r w:rsidRPr="009C5B1B">
        <w:rPr>
          <w:rFonts w:eastAsia="Times New Roman"/>
          <w:color w:val="0000FF"/>
        </w:rPr>
        <w:t>this</w:t>
      </w:r>
      <w:r w:rsidRPr="009C5B1B">
        <w:rPr>
          <w:rFonts w:eastAsia="Times New Roman"/>
        </w:rPr>
        <w:t>.dataLoader = </w:t>
      </w:r>
      <w:r w:rsidRPr="009C5B1B">
        <w:rPr>
          <w:rFonts w:eastAsia="Times New Roman"/>
          <w:color w:val="0000FF"/>
        </w:rPr>
        <w:t>new</w:t>
      </w:r>
      <w:r w:rsidRPr="009C5B1B">
        <w:rPr>
          <w:rFonts w:eastAsia="Times New Roman"/>
        </w:rPr>
        <w:t> DataLoader(</w:t>
      </w:r>
      <w:r w:rsidRPr="009C5B1B">
        <w:rPr>
          <w:rFonts w:eastAsia="Times New Roman"/>
          <w:color w:val="0000FF"/>
        </w:rPr>
        <w:t>async</w:t>
      </w:r>
      <w:r w:rsidRPr="009C5B1B">
        <w:rPr>
          <w:rFonts w:eastAsia="Times New Roman"/>
        </w:rPr>
        <w:t> (addressIds:number[]) </w:t>
      </w:r>
      <w:r w:rsidRPr="009C5B1B">
        <w:rPr>
          <w:rFonts w:eastAsia="Times New Roman"/>
          <w:color w:val="0000FF"/>
        </w:rPr>
        <w:t>=&gt;</w:t>
      </w:r>
      <w:r w:rsidRPr="009C5B1B">
        <w:rPr>
          <w:rFonts w:eastAsia="Times New Roman"/>
        </w:rPr>
        <w:t> </w:t>
      </w:r>
      <w:r w:rsidRPr="009C5B1B">
        <w:rPr>
          <w:rFonts w:eastAsia="Times New Roman"/>
          <w:color w:val="0000FF"/>
        </w:rPr>
        <w:t>await</w:t>
      </w:r>
      <w:r w:rsidRPr="009C5B1B">
        <w:rPr>
          <w:rFonts w:eastAsia="Times New Roman"/>
        </w:rPr>
        <w:t> </w:t>
      </w:r>
      <w:r w:rsidRPr="009C5B1B">
        <w:rPr>
          <w:rFonts w:eastAsia="Times New Roman"/>
          <w:color w:val="0000FF"/>
        </w:rPr>
        <w:t>this</w:t>
      </w:r>
      <w:r w:rsidRPr="009C5B1B">
        <w:rPr>
          <w:rFonts w:eastAsia="Times New Roman"/>
        </w:rPr>
        <w:t>.getAddresses(addressIds));</w:t>
      </w:r>
    </w:p>
    <w:p w14:paraId="243226E5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}</w:t>
      </w:r>
    </w:p>
    <w:p w14:paraId="330ADE48" w14:textId="77777777" w:rsidR="009C5B1B" w:rsidRPr="009C5B1B" w:rsidRDefault="009C5B1B" w:rsidP="009C5B1B">
      <w:pPr>
        <w:pStyle w:val="SourceCode"/>
        <w:rPr>
          <w:rFonts w:eastAsia="Times New Roman"/>
        </w:rPr>
      </w:pPr>
    </w:p>
    <w:p w14:paraId="42FE47BF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</w:t>
      </w:r>
      <w:r w:rsidRPr="009C5B1B">
        <w:rPr>
          <w:rFonts w:eastAsia="Times New Roman"/>
          <w:color w:val="0000FF"/>
        </w:rPr>
        <w:t>async</w:t>
      </w:r>
      <w:r w:rsidRPr="009C5B1B">
        <w:rPr>
          <w:rFonts w:eastAsia="Times New Roman"/>
        </w:rPr>
        <w:t> getAddress(addressId: number)</w:t>
      </w:r>
    </w:p>
    <w:p w14:paraId="30135131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{</w:t>
      </w:r>
    </w:p>
    <w:p w14:paraId="701E805E" w14:textId="77777777" w:rsidR="009C5B1B" w:rsidRPr="009C5B1B" w:rsidRDefault="009C5B1B" w:rsidP="009C5B1B">
      <w:pPr>
        <w:pStyle w:val="SourceCodeStrong"/>
        <w:rPr>
          <w:rFonts w:eastAsia="Times New Roman"/>
        </w:rPr>
      </w:pPr>
      <w:r w:rsidRPr="009C5B1B">
        <w:rPr>
          <w:rFonts w:eastAsia="Times New Roman"/>
        </w:rPr>
        <w:t>        </w:t>
      </w:r>
      <w:r w:rsidRPr="009C5B1B">
        <w:rPr>
          <w:rFonts w:eastAsia="Times New Roman"/>
          <w:color w:val="0000FF"/>
        </w:rPr>
        <w:t>return</w:t>
      </w:r>
      <w:r w:rsidRPr="009C5B1B">
        <w:rPr>
          <w:rFonts w:eastAsia="Times New Roman"/>
        </w:rPr>
        <w:t> </w:t>
      </w:r>
      <w:r w:rsidRPr="009C5B1B">
        <w:rPr>
          <w:rFonts w:eastAsia="Times New Roman"/>
          <w:color w:val="0000FF"/>
        </w:rPr>
        <w:t>this</w:t>
      </w:r>
      <w:r w:rsidRPr="009C5B1B">
        <w:rPr>
          <w:rFonts w:eastAsia="Times New Roman"/>
        </w:rPr>
        <w:t>.dataLoader.load(addressId);</w:t>
      </w:r>
    </w:p>
    <w:p w14:paraId="5D2F7F7F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}</w:t>
      </w:r>
    </w:p>
    <w:p w14:paraId="023B13F7" w14:textId="77777777" w:rsidR="009C5B1B" w:rsidRPr="009C5B1B" w:rsidRDefault="009C5B1B" w:rsidP="009C5B1B">
      <w:pPr>
        <w:pStyle w:val="SourceCode"/>
        <w:rPr>
          <w:rFonts w:eastAsia="Times New Roman"/>
        </w:rPr>
      </w:pPr>
    </w:p>
    <w:p w14:paraId="2F79A2A1" w14:textId="77777777" w:rsidR="009C5B1B" w:rsidRPr="009C5B1B" w:rsidRDefault="009C5B1B" w:rsidP="009C5B1B">
      <w:pPr>
        <w:pStyle w:val="SourceCodeStrong"/>
        <w:rPr>
          <w:rFonts w:eastAsia="Times New Roman"/>
        </w:rPr>
      </w:pPr>
      <w:r w:rsidRPr="009C5B1B">
        <w:rPr>
          <w:rFonts w:eastAsia="Times New Roman"/>
        </w:rPr>
        <w:t>    </w:t>
      </w:r>
      <w:r w:rsidRPr="009C5B1B">
        <w:rPr>
          <w:rFonts w:eastAsia="Times New Roman"/>
          <w:color w:val="0000FF"/>
        </w:rPr>
        <w:t>async</w:t>
      </w:r>
      <w:r w:rsidRPr="009C5B1B">
        <w:rPr>
          <w:rFonts w:eastAsia="Times New Roman"/>
        </w:rPr>
        <w:t> getAddresses(addressIds: number[]) {</w:t>
      </w:r>
    </w:p>
    <w:p w14:paraId="6860C14C" w14:textId="77777777" w:rsidR="009C5B1B" w:rsidRPr="009C5B1B" w:rsidRDefault="009C5B1B" w:rsidP="009C5B1B">
      <w:pPr>
        <w:pStyle w:val="SourceCodeStrong"/>
        <w:rPr>
          <w:rFonts w:eastAsia="Times New Roman"/>
        </w:rPr>
      </w:pPr>
      <w:r w:rsidRPr="009C5B1B">
        <w:rPr>
          <w:rFonts w:eastAsia="Times New Roman"/>
        </w:rPr>
        <w:t>        </w:t>
      </w:r>
      <w:r w:rsidRPr="009C5B1B">
        <w:rPr>
          <w:rFonts w:eastAsia="Times New Roman"/>
          <w:color w:val="0000FF"/>
        </w:rPr>
        <w:t>return</w:t>
      </w:r>
      <w:r w:rsidRPr="009C5B1B">
        <w:rPr>
          <w:rFonts w:eastAsia="Times New Roman"/>
        </w:rPr>
        <w:t> Promise.resolve(</w:t>
      </w:r>
      <w:r w:rsidRPr="009C5B1B">
        <w:rPr>
          <w:rFonts w:eastAsia="Times New Roman"/>
          <w:color w:val="0000FF"/>
        </w:rPr>
        <w:t>this</w:t>
      </w:r>
      <w:r w:rsidRPr="009C5B1B">
        <w:rPr>
          <w:rFonts w:eastAsia="Times New Roman"/>
        </w:rPr>
        <w:t>.addresses.filter(x</w:t>
      </w:r>
      <w:r w:rsidRPr="009C5B1B">
        <w:rPr>
          <w:rFonts w:eastAsia="Times New Roman"/>
          <w:color w:val="0000FF"/>
        </w:rPr>
        <w:t>=&gt;</w:t>
      </w:r>
      <w:r w:rsidRPr="009C5B1B">
        <w:rPr>
          <w:rFonts w:eastAsia="Times New Roman"/>
        </w:rPr>
        <w:t> addressIds.findIndex(y</w:t>
      </w:r>
      <w:r w:rsidRPr="009C5B1B">
        <w:rPr>
          <w:rFonts w:eastAsia="Times New Roman"/>
          <w:color w:val="0000FF"/>
        </w:rPr>
        <w:t>=&gt;</w:t>
      </w:r>
      <w:r w:rsidRPr="009C5B1B">
        <w:rPr>
          <w:rFonts w:eastAsia="Times New Roman"/>
        </w:rPr>
        <w:t>y===x.id) != -</w:t>
      </w:r>
      <w:r w:rsidRPr="009C5B1B">
        <w:rPr>
          <w:rFonts w:eastAsia="Times New Roman"/>
          <w:color w:val="098658"/>
        </w:rPr>
        <w:t>1</w:t>
      </w:r>
      <w:r w:rsidRPr="009C5B1B">
        <w:rPr>
          <w:rFonts w:eastAsia="Times New Roman"/>
        </w:rPr>
        <w:t>));</w:t>
      </w:r>
    </w:p>
    <w:p w14:paraId="62E4640A" w14:textId="77777777" w:rsidR="009C5B1B" w:rsidRPr="009C5B1B" w:rsidRDefault="009C5B1B" w:rsidP="009C5B1B">
      <w:pPr>
        <w:pStyle w:val="SourceCodeStrong"/>
        <w:rPr>
          <w:rFonts w:eastAsia="Times New Roman"/>
        </w:rPr>
      </w:pPr>
      <w:r w:rsidRPr="009C5B1B">
        <w:rPr>
          <w:rFonts w:eastAsia="Times New Roman"/>
        </w:rPr>
        <w:t>    }</w:t>
      </w:r>
    </w:p>
    <w:p w14:paraId="6EDEAEE5" w14:textId="77777777" w:rsidR="009C5B1B" w:rsidRPr="009C5B1B" w:rsidRDefault="009C5B1B" w:rsidP="009C5B1B">
      <w:pPr>
        <w:pStyle w:val="SourceCode"/>
        <w:rPr>
          <w:rFonts w:eastAsia="Times New Roman"/>
        </w:rPr>
      </w:pPr>
    </w:p>
    <w:p w14:paraId="6FE86A2B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</w:t>
      </w:r>
      <w:r w:rsidRPr="009C5B1B">
        <w:rPr>
          <w:rFonts w:eastAsia="Times New Roman"/>
          <w:color w:val="0000FF"/>
        </w:rPr>
        <w:t>private</w:t>
      </w:r>
      <w:r w:rsidRPr="009C5B1B">
        <w:rPr>
          <w:rFonts w:eastAsia="Times New Roman"/>
        </w:rPr>
        <w:t> addresses = [</w:t>
      </w:r>
    </w:p>
    <w:p w14:paraId="423DF1E0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    { id: </w:t>
      </w:r>
      <w:r w:rsidRPr="009C5B1B">
        <w:rPr>
          <w:rFonts w:eastAsia="Times New Roman"/>
          <w:color w:val="098658"/>
        </w:rPr>
        <w:t>1</w:t>
      </w:r>
      <w:r w:rsidRPr="009C5B1B">
        <w:rPr>
          <w:rFonts w:eastAsia="Times New Roman"/>
        </w:rPr>
        <w:t>, street: </w:t>
      </w:r>
      <w:r w:rsidRPr="009C5B1B">
        <w:rPr>
          <w:rFonts w:eastAsia="Times New Roman"/>
          <w:color w:val="A31515"/>
        </w:rPr>
        <w:t>"Worple Road"</w:t>
      </w:r>
      <w:r w:rsidRPr="009C5B1B">
        <w:rPr>
          <w:rFonts w:eastAsia="Times New Roman"/>
        </w:rPr>
        <w:t>, number: </w:t>
      </w:r>
      <w:r w:rsidRPr="009C5B1B">
        <w:rPr>
          <w:rFonts w:eastAsia="Times New Roman"/>
          <w:color w:val="098658"/>
        </w:rPr>
        <w:t>21</w:t>
      </w:r>
      <w:r w:rsidRPr="009C5B1B">
        <w:rPr>
          <w:rFonts w:eastAsia="Times New Roman"/>
        </w:rPr>
        <w:t> },</w:t>
      </w:r>
    </w:p>
    <w:p w14:paraId="5D74FAC3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    { id: </w:t>
      </w:r>
      <w:r w:rsidRPr="009C5B1B">
        <w:rPr>
          <w:rFonts w:eastAsia="Times New Roman"/>
          <w:color w:val="098658"/>
        </w:rPr>
        <w:t>2</w:t>
      </w:r>
      <w:r w:rsidRPr="009C5B1B">
        <w:rPr>
          <w:rFonts w:eastAsia="Times New Roman"/>
        </w:rPr>
        <w:t>, street: </w:t>
      </w:r>
      <w:r w:rsidRPr="009C5B1B">
        <w:rPr>
          <w:rFonts w:eastAsia="Times New Roman"/>
          <w:color w:val="A31515"/>
        </w:rPr>
        <w:t>"Maple Road"</w:t>
      </w:r>
      <w:r w:rsidRPr="009C5B1B">
        <w:rPr>
          <w:rFonts w:eastAsia="Times New Roman"/>
        </w:rPr>
        <w:t>, number: </w:t>
      </w:r>
      <w:r w:rsidRPr="009C5B1B">
        <w:rPr>
          <w:rFonts w:eastAsia="Times New Roman"/>
          <w:color w:val="098658"/>
        </w:rPr>
        <w:t>43</w:t>
      </w:r>
      <w:r w:rsidRPr="009C5B1B">
        <w:rPr>
          <w:rFonts w:eastAsia="Times New Roman"/>
        </w:rPr>
        <w:t> },</w:t>
      </w:r>
    </w:p>
    <w:p w14:paraId="6BC4E341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    { id: </w:t>
      </w:r>
      <w:r w:rsidRPr="009C5B1B">
        <w:rPr>
          <w:rFonts w:eastAsia="Times New Roman"/>
          <w:color w:val="098658"/>
        </w:rPr>
        <w:t>3</w:t>
      </w:r>
      <w:r w:rsidRPr="009C5B1B">
        <w:rPr>
          <w:rFonts w:eastAsia="Times New Roman"/>
        </w:rPr>
        <w:t>, street: </w:t>
      </w:r>
      <w:r w:rsidRPr="009C5B1B">
        <w:rPr>
          <w:rFonts w:eastAsia="Times New Roman"/>
          <w:color w:val="A31515"/>
        </w:rPr>
        <w:t>"London Road"</w:t>
      </w:r>
      <w:r w:rsidRPr="009C5B1B">
        <w:rPr>
          <w:rFonts w:eastAsia="Times New Roman"/>
        </w:rPr>
        <w:t>, number: </w:t>
      </w:r>
      <w:r w:rsidRPr="009C5B1B">
        <w:rPr>
          <w:rFonts w:eastAsia="Times New Roman"/>
          <w:color w:val="098658"/>
        </w:rPr>
        <w:t>14</w:t>
      </w:r>
      <w:r w:rsidRPr="009C5B1B">
        <w:rPr>
          <w:rFonts w:eastAsia="Times New Roman"/>
        </w:rPr>
        <w:t> }</w:t>
      </w:r>
    </w:p>
    <w:p w14:paraId="7B4F1B56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    ]</w:t>
      </w:r>
    </w:p>
    <w:p w14:paraId="24D8B3A5" w14:textId="77777777" w:rsidR="009C5B1B" w:rsidRPr="009C5B1B" w:rsidRDefault="009C5B1B" w:rsidP="009C5B1B">
      <w:pPr>
        <w:pStyle w:val="SourceCode"/>
        <w:rPr>
          <w:rFonts w:eastAsia="Times New Roman"/>
        </w:rPr>
      </w:pPr>
      <w:r w:rsidRPr="009C5B1B">
        <w:rPr>
          <w:rFonts w:eastAsia="Times New Roman"/>
        </w:rPr>
        <w:t>}</w:t>
      </w:r>
    </w:p>
    <w:p w14:paraId="4E930BE3" w14:textId="77777777" w:rsidR="009C5B1B" w:rsidRDefault="009C5B1B" w:rsidP="0085135A"/>
    <w:p w14:paraId="0DF0B623" w14:textId="77777777" w:rsidR="0085135A" w:rsidRPr="0085135A" w:rsidRDefault="0085135A" w:rsidP="0085135A"/>
    <w:p w14:paraId="11E3996F" w14:textId="77777777" w:rsidR="0098690E" w:rsidRPr="0098690E" w:rsidRDefault="0098690E" w:rsidP="0098690E"/>
    <w:p w14:paraId="55749C9C" w14:textId="77777777" w:rsidR="00814012" w:rsidRPr="00814012" w:rsidRDefault="00814012" w:rsidP="00814012"/>
    <w:p w14:paraId="05EF1CAE" w14:textId="77777777" w:rsidR="00AD5801" w:rsidRDefault="00AD5801" w:rsidP="00847522">
      <w:pPr>
        <w:pStyle w:val="Heading2"/>
      </w:pPr>
    </w:p>
    <w:p w14:paraId="38B3435F" w14:textId="77777777" w:rsidR="002D2ECA" w:rsidRDefault="002D2ECA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645B1EBF" w14:textId="3A931C59" w:rsidR="00847522" w:rsidRDefault="00847522" w:rsidP="00847522">
      <w:pPr>
        <w:pStyle w:val="Heading2"/>
      </w:pPr>
      <w:r>
        <w:lastRenderedPageBreak/>
        <w:t>Query Language</w:t>
      </w:r>
    </w:p>
    <w:p w14:paraId="16C52C79" w14:textId="0D93385F" w:rsidR="00847522" w:rsidRDefault="00847522" w:rsidP="00847522">
      <w:pPr>
        <w:pStyle w:val="Heading3"/>
      </w:pPr>
      <w:r>
        <w:t>Query Variables</w:t>
      </w:r>
    </w:p>
    <w:p w14:paraId="63E64583" w14:textId="311BD155" w:rsidR="00847522" w:rsidRDefault="00847522" w:rsidP="00847522">
      <w:r>
        <w:t>Query variables enable a single query to be used with multiple input values.</w:t>
      </w:r>
    </w:p>
    <w:p w14:paraId="133A74A9" w14:textId="40ACCB89" w:rsidR="00847522" w:rsidRDefault="00025BF4" w:rsidP="00847522">
      <w:r>
        <w:rPr>
          <w:noProof/>
        </w:rPr>
        <w:drawing>
          <wp:inline distT="0" distB="0" distL="0" distR="0" wp14:anchorId="50267771" wp14:editId="310365F3">
            <wp:extent cx="5607050" cy="689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689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E286" w14:textId="77777777" w:rsidR="00025BF4" w:rsidRDefault="00025BF4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5F8F797" w14:textId="6799109C" w:rsidR="00025BF4" w:rsidRDefault="00025BF4" w:rsidP="00025BF4">
      <w:pPr>
        <w:pStyle w:val="Heading3"/>
      </w:pPr>
      <w:r>
        <w:lastRenderedPageBreak/>
        <w:t>Aliases</w:t>
      </w:r>
    </w:p>
    <w:p w14:paraId="761F1A05" w14:textId="02CAA25C" w:rsidR="00025BF4" w:rsidRDefault="00025BF4" w:rsidP="00025BF4">
      <w:r>
        <w:t>Aliases enable us to make multiple requests in a single operation.</w:t>
      </w:r>
    </w:p>
    <w:p w14:paraId="4A328AE2" w14:textId="77777777" w:rsidR="00025BF4" w:rsidRDefault="00025BF4" w:rsidP="00025BF4">
      <w:pPr>
        <w:pStyle w:val="SourceCode"/>
      </w:pPr>
      <w:r>
        <w:t>query {</w:t>
      </w:r>
    </w:p>
    <w:p w14:paraId="1006EEEC" w14:textId="77777777" w:rsidR="00025BF4" w:rsidRDefault="00025BF4" w:rsidP="00025BF4">
      <w:pPr>
        <w:pStyle w:val="SourceCode"/>
      </w:pPr>
      <w:r>
        <w:t xml:space="preserve">  </w:t>
      </w:r>
      <w:r w:rsidRPr="002C41EC">
        <w:rPr>
          <w:rStyle w:val="SourceCodeStrongChar"/>
        </w:rPr>
        <w:t>first:</w:t>
      </w:r>
      <w:r>
        <w:t xml:space="preserve"> person(name:"John")</w:t>
      </w:r>
    </w:p>
    <w:p w14:paraId="7508A002" w14:textId="77777777" w:rsidR="00025BF4" w:rsidRDefault="00025BF4" w:rsidP="00025BF4">
      <w:pPr>
        <w:pStyle w:val="SourceCode"/>
      </w:pPr>
      <w:r>
        <w:t xml:space="preserve">  {</w:t>
      </w:r>
    </w:p>
    <w:p w14:paraId="66EF697B" w14:textId="77777777" w:rsidR="00025BF4" w:rsidRDefault="00025BF4" w:rsidP="00025BF4">
      <w:pPr>
        <w:pStyle w:val="SourceCode"/>
      </w:pPr>
      <w:r>
        <w:t xml:space="preserve">    first</w:t>
      </w:r>
    </w:p>
    <w:p w14:paraId="09AE7E29" w14:textId="77777777" w:rsidR="00025BF4" w:rsidRDefault="00025BF4" w:rsidP="00025BF4">
      <w:pPr>
        <w:pStyle w:val="SourceCode"/>
      </w:pPr>
      <w:r>
        <w:t xml:space="preserve">    second</w:t>
      </w:r>
    </w:p>
    <w:p w14:paraId="062AA2A5" w14:textId="77777777" w:rsidR="00025BF4" w:rsidRDefault="00025BF4" w:rsidP="00025BF4">
      <w:pPr>
        <w:pStyle w:val="SourceCode"/>
      </w:pPr>
      <w:r>
        <w:t xml:space="preserve">    age</w:t>
      </w:r>
    </w:p>
    <w:p w14:paraId="1F4BFCD1" w14:textId="77777777" w:rsidR="00025BF4" w:rsidRDefault="00025BF4" w:rsidP="00025BF4">
      <w:pPr>
        <w:pStyle w:val="SourceCode"/>
      </w:pPr>
      <w:r>
        <w:t xml:space="preserve">  }</w:t>
      </w:r>
    </w:p>
    <w:p w14:paraId="412EB0A6" w14:textId="77777777" w:rsidR="00025BF4" w:rsidRDefault="00025BF4" w:rsidP="00025BF4">
      <w:pPr>
        <w:pStyle w:val="SourceCode"/>
      </w:pPr>
      <w:r>
        <w:t xml:space="preserve">  </w:t>
      </w:r>
    </w:p>
    <w:p w14:paraId="373B9829" w14:textId="1D47AEBC" w:rsidR="00025BF4" w:rsidRDefault="00025BF4" w:rsidP="00025BF4">
      <w:pPr>
        <w:pStyle w:val="SourceCode"/>
      </w:pPr>
      <w:r>
        <w:t xml:space="preserve">  </w:t>
      </w:r>
      <w:r w:rsidRPr="002C41EC">
        <w:rPr>
          <w:rStyle w:val="SourceCodeStrongChar"/>
        </w:rPr>
        <w:t>second:</w:t>
      </w:r>
      <w:r>
        <w:t xml:space="preserve"> person(name:"Ken")</w:t>
      </w:r>
    </w:p>
    <w:p w14:paraId="04493E28" w14:textId="77777777" w:rsidR="00025BF4" w:rsidRDefault="00025BF4" w:rsidP="00025BF4">
      <w:pPr>
        <w:pStyle w:val="SourceCode"/>
      </w:pPr>
      <w:r>
        <w:t xml:space="preserve">  {</w:t>
      </w:r>
    </w:p>
    <w:p w14:paraId="08E22F2B" w14:textId="77777777" w:rsidR="00025BF4" w:rsidRDefault="00025BF4" w:rsidP="00025BF4">
      <w:pPr>
        <w:pStyle w:val="SourceCode"/>
      </w:pPr>
      <w:r>
        <w:t xml:space="preserve">    first</w:t>
      </w:r>
    </w:p>
    <w:p w14:paraId="683845A8" w14:textId="77777777" w:rsidR="00025BF4" w:rsidRDefault="00025BF4" w:rsidP="00025BF4">
      <w:pPr>
        <w:pStyle w:val="SourceCode"/>
      </w:pPr>
      <w:r>
        <w:t xml:space="preserve">    second</w:t>
      </w:r>
    </w:p>
    <w:p w14:paraId="51D53158" w14:textId="77777777" w:rsidR="00025BF4" w:rsidRDefault="00025BF4" w:rsidP="00025BF4">
      <w:pPr>
        <w:pStyle w:val="SourceCode"/>
      </w:pPr>
      <w:r>
        <w:t xml:space="preserve">    age</w:t>
      </w:r>
    </w:p>
    <w:p w14:paraId="30BB74ED" w14:textId="77777777" w:rsidR="00025BF4" w:rsidRDefault="00025BF4" w:rsidP="00025BF4">
      <w:pPr>
        <w:pStyle w:val="SourceCode"/>
      </w:pPr>
      <w:r>
        <w:t xml:space="preserve">  }</w:t>
      </w:r>
    </w:p>
    <w:p w14:paraId="32C35613" w14:textId="62071F10" w:rsidR="00025BF4" w:rsidRDefault="00025BF4" w:rsidP="00025BF4">
      <w:pPr>
        <w:pStyle w:val="SourceCode"/>
      </w:pPr>
      <w:r>
        <w:t>}</w:t>
      </w:r>
    </w:p>
    <w:p w14:paraId="463F8E91" w14:textId="0F4D1DC8" w:rsidR="002C41EC" w:rsidRDefault="002C41EC" w:rsidP="00025BF4">
      <w:pPr>
        <w:pStyle w:val="SourceCode"/>
      </w:pPr>
    </w:p>
    <w:p w14:paraId="1C7C319D" w14:textId="6BE6EB72" w:rsidR="002C41EC" w:rsidRDefault="002C41EC" w:rsidP="002C41EC">
      <w:r>
        <w:t xml:space="preserve">The response looks like </w:t>
      </w:r>
      <w:proofErr w:type="gramStart"/>
      <w:r>
        <w:t>this</w:t>
      </w:r>
      <w:proofErr w:type="gramEnd"/>
    </w:p>
    <w:p w14:paraId="4123C82C" w14:textId="77777777" w:rsidR="002C41EC" w:rsidRDefault="002C41EC" w:rsidP="002C41EC">
      <w:pPr>
        <w:pStyle w:val="SourceCode"/>
      </w:pPr>
      <w:r>
        <w:t>{</w:t>
      </w:r>
    </w:p>
    <w:p w14:paraId="14C30944" w14:textId="77777777" w:rsidR="002C41EC" w:rsidRDefault="002C41EC" w:rsidP="002C41EC">
      <w:pPr>
        <w:pStyle w:val="SourceCode"/>
      </w:pPr>
      <w:r>
        <w:t xml:space="preserve">  "data": {</w:t>
      </w:r>
    </w:p>
    <w:p w14:paraId="194741E8" w14:textId="77777777" w:rsidR="002C41EC" w:rsidRDefault="002C41EC" w:rsidP="002C41EC">
      <w:pPr>
        <w:pStyle w:val="SourceCode"/>
      </w:pPr>
      <w:r>
        <w:t xml:space="preserve">    </w:t>
      </w:r>
      <w:r w:rsidRPr="002C41EC">
        <w:rPr>
          <w:rStyle w:val="SourceCodeStrongChar"/>
        </w:rPr>
        <w:t>"first":</w:t>
      </w:r>
      <w:r>
        <w:t xml:space="preserve"> {</w:t>
      </w:r>
    </w:p>
    <w:p w14:paraId="5DB830B4" w14:textId="77777777" w:rsidR="002C41EC" w:rsidRDefault="002C41EC" w:rsidP="002C41EC">
      <w:pPr>
        <w:pStyle w:val="SourceCode"/>
      </w:pPr>
      <w:r>
        <w:t xml:space="preserve">      "first": "John",</w:t>
      </w:r>
    </w:p>
    <w:p w14:paraId="7E3157E8" w14:textId="77777777" w:rsidR="002C41EC" w:rsidRDefault="002C41EC" w:rsidP="002C41EC">
      <w:pPr>
        <w:pStyle w:val="SourceCode"/>
      </w:pPr>
      <w:r>
        <w:t xml:space="preserve">      "second": "smith",</w:t>
      </w:r>
    </w:p>
    <w:p w14:paraId="46065C69" w14:textId="77777777" w:rsidR="002C41EC" w:rsidRDefault="002C41EC" w:rsidP="002C41EC">
      <w:pPr>
        <w:pStyle w:val="SourceCode"/>
      </w:pPr>
      <w:r>
        <w:t xml:space="preserve">      "age": 30</w:t>
      </w:r>
    </w:p>
    <w:p w14:paraId="7D140F2B" w14:textId="77777777" w:rsidR="002C41EC" w:rsidRDefault="002C41EC" w:rsidP="002C41EC">
      <w:pPr>
        <w:pStyle w:val="SourceCode"/>
      </w:pPr>
      <w:r>
        <w:t xml:space="preserve">    },</w:t>
      </w:r>
    </w:p>
    <w:p w14:paraId="0596DB76" w14:textId="77777777" w:rsidR="002C41EC" w:rsidRDefault="002C41EC" w:rsidP="002C41EC">
      <w:pPr>
        <w:pStyle w:val="SourceCode"/>
      </w:pPr>
      <w:r>
        <w:t xml:space="preserve">    </w:t>
      </w:r>
      <w:r w:rsidRPr="002C41EC">
        <w:rPr>
          <w:rStyle w:val="SourceCodeStrongChar"/>
        </w:rPr>
        <w:t>"seccond":</w:t>
      </w:r>
      <w:r>
        <w:t xml:space="preserve"> {</w:t>
      </w:r>
    </w:p>
    <w:p w14:paraId="076DF4A5" w14:textId="77777777" w:rsidR="002C41EC" w:rsidRDefault="002C41EC" w:rsidP="002C41EC">
      <w:pPr>
        <w:pStyle w:val="SourceCode"/>
      </w:pPr>
      <w:r>
        <w:t xml:space="preserve">      "first": "Ken",</w:t>
      </w:r>
    </w:p>
    <w:p w14:paraId="204F08F4" w14:textId="77777777" w:rsidR="002C41EC" w:rsidRDefault="002C41EC" w:rsidP="002C41EC">
      <w:pPr>
        <w:pStyle w:val="SourceCode"/>
      </w:pPr>
      <w:r>
        <w:t xml:space="preserve">      "second": "Wilson",</w:t>
      </w:r>
    </w:p>
    <w:p w14:paraId="13173629" w14:textId="77777777" w:rsidR="002C41EC" w:rsidRDefault="002C41EC" w:rsidP="002C41EC">
      <w:pPr>
        <w:pStyle w:val="SourceCode"/>
      </w:pPr>
      <w:r>
        <w:t xml:space="preserve">      "age": 45</w:t>
      </w:r>
    </w:p>
    <w:p w14:paraId="7C857B3D" w14:textId="77777777" w:rsidR="002C41EC" w:rsidRDefault="002C41EC" w:rsidP="002C41EC">
      <w:pPr>
        <w:pStyle w:val="SourceCode"/>
      </w:pPr>
      <w:r>
        <w:t xml:space="preserve">    }</w:t>
      </w:r>
    </w:p>
    <w:p w14:paraId="27D5C3C7" w14:textId="77777777" w:rsidR="002C41EC" w:rsidRDefault="002C41EC" w:rsidP="002C41EC">
      <w:pPr>
        <w:pStyle w:val="SourceCode"/>
      </w:pPr>
      <w:r>
        <w:t xml:space="preserve">  }</w:t>
      </w:r>
    </w:p>
    <w:p w14:paraId="14E352D4" w14:textId="4EC4836E" w:rsidR="002C41EC" w:rsidRPr="00025BF4" w:rsidRDefault="002C41EC" w:rsidP="002C41EC">
      <w:pPr>
        <w:pStyle w:val="SourceCode"/>
      </w:pPr>
      <w:r>
        <w:t>}</w:t>
      </w:r>
    </w:p>
    <w:p w14:paraId="6EE3E80E" w14:textId="77777777" w:rsidR="003D6540" w:rsidRDefault="003D654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3F587E92" w14:textId="384A4B09" w:rsidR="003D6540" w:rsidRDefault="003D6540" w:rsidP="003D6540">
      <w:pPr>
        <w:pStyle w:val="Heading3"/>
      </w:pPr>
      <w:r>
        <w:lastRenderedPageBreak/>
        <w:t>Fragments</w:t>
      </w:r>
    </w:p>
    <w:p w14:paraId="152D6C1E" w14:textId="4A6DB3C0" w:rsidR="003D6540" w:rsidRDefault="000D134D" w:rsidP="003D6540">
      <w:r>
        <w:t xml:space="preserve">Fragments prevent us cutting and pasting the same field sets. </w:t>
      </w:r>
    </w:p>
    <w:p w14:paraId="786A4E6F" w14:textId="77777777" w:rsidR="000D134D" w:rsidRDefault="000D134D" w:rsidP="000D134D">
      <w:pPr>
        <w:pStyle w:val="SourceCodeStrong"/>
      </w:pPr>
      <w:r>
        <w:t>fragment myfields on Person {</w:t>
      </w:r>
    </w:p>
    <w:p w14:paraId="214FEE43" w14:textId="77777777" w:rsidR="000D134D" w:rsidRDefault="000D134D" w:rsidP="000D134D">
      <w:pPr>
        <w:pStyle w:val="SourceCodeStrong"/>
      </w:pPr>
      <w:r>
        <w:t xml:space="preserve">  first,second,age</w:t>
      </w:r>
    </w:p>
    <w:p w14:paraId="12745696" w14:textId="77777777" w:rsidR="000D134D" w:rsidRDefault="000D134D" w:rsidP="000D134D">
      <w:pPr>
        <w:pStyle w:val="SourceCodeStrong"/>
      </w:pPr>
      <w:r>
        <w:t>}</w:t>
      </w:r>
    </w:p>
    <w:p w14:paraId="142A6E98" w14:textId="77777777" w:rsidR="000D134D" w:rsidRDefault="000D134D" w:rsidP="000D134D">
      <w:pPr>
        <w:pStyle w:val="SourceCode"/>
      </w:pPr>
    </w:p>
    <w:p w14:paraId="3AE1763D" w14:textId="77777777" w:rsidR="000D134D" w:rsidRDefault="000D134D" w:rsidP="000D134D">
      <w:pPr>
        <w:pStyle w:val="SourceCode"/>
      </w:pPr>
      <w:r>
        <w:t>query {</w:t>
      </w:r>
    </w:p>
    <w:p w14:paraId="7681E4C3" w14:textId="77777777" w:rsidR="000D134D" w:rsidRDefault="000D134D" w:rsidP="000D134D">
      <w:pPr>
        <w:pStyle w:val="SourceCode"/>
      </w:pPr>
      <w:r>
        <w:t xml:space="preserve">  first: person(name:"John")</w:t>
      </w:r>
    </w:p>
    <w:p w14:paraId="70320E8A" w14:textId="77777777" w:rsidR="000D134D" w:rsidRDefault="000D134D" w:rsidP="000D134D">
      <w:pPr>
        <w:pStyle w:val="SourceCode"/>
      </w:pPr>
      <w:r>
        <w:t xml:space="preserve">  {</w:t>
      </w:r>
    </w:p>
    <w:p w14:paraId="4B64AE28" w14:textId="77777777" w:rsidR="000D134D" w:rsidRDefault="000D134D" w:rsidP="000D134D">
      <w:pPr>
        <w:pStyle w:val="SourceCodeStrong"/>
      </w:pPr>
      <w:r>
        <w:t xml:space="preserve">    ...myfields</w:t>
      </w:r>
    </w:p>
    <w:p w14:paraId="707A0F44" w14:textId="77777777" w:rsidR="000D134D" w:rsidRDefault="000D134D" w:rsidP="000D134D">
      <w:pPr>
        <w:pStyle w:val="SourceCode"/>
      </w:pPr>
      <w:r>
        <w:t xml:space="preserve">  }</w:t>
      </w:r>
    </w:p>
    <w:p w14:paraId="15A8A2A2" w14:textId="77777777" w:rsidR="000D134D" w:rsidRDefault="000D134D" w:rsidP="000D134D">
      <w:pPr>
        <w:pStyle w:val="SourceCode"/>
      </w:pPr>
      <w:r>
        <w:t xml:space="preserve">  </w:t>
      </w:r>
    </w:p>
    <w:p w14:paraId="0173EF4E" w14:textId="77777777" w:rsidR="000D134D" w:rsidRDefault="000D134D" w:rsidP="000D134D">
      <w:pPr>
        <w:pStyle w:val="SourceCode"/>
      </w:pPr>
      <w:r>
        <w:t xml:space="preserve">    seccond: person(name:"Ken")</w:t>
      </w:r>
    </w:p>
    <w:p w14:paraId="57B03DA1" w14:textId="77777777" w:rsidR="000D134D" w:rsidRDefault="000D134D" w:rsidP="000D134D">
      <w:pPr>
        <w:pStyle w:val="SourceCode"/>
      </w:pPr>
      <w:r>
        <w:t xml:space="preserve">  {</w:t>
      </w:r>
    </w:p>
    <w:p w14:paraId="1F392F78" w14:textId="77777777" w:rsidR="000D134D" w:rsidRDefault="000D134D" w:rsidP="000D134D">
      <w:pPr>
        <w:pStyle w:val="SourceCodeStrong"/>
      </w:pPr>
      <w:r>
        <w:t xml:space="preserve">    ...myfields</w:t>
      </w:r>
    </w:p>
    <w:p w14:paraId="6FDED5B3" w14:textId="77777777" w:rsidR="000D134D" w:rsidRDefault="000D134D" w:rsidP="000D134D">
      <w:pPr>
        <w:pStyle w:val="SourceCode"/>
      </w:pPr>
      <w:r>
        <w:t xml:space="preserve">  }</w:t>
      </w:r>
    </w:p>
    <w:p w14:paraId="6D95A430" w14:textId="52B91C54" w:rsidR="000D134D" w:rsidRPr="003D6540" w:rsidRDefault="000D134D" w:rsidP="000D134D">
      <w:pPr>
        <w:pStyle w:val="SourceCode"/>
      </w:pPr>
      <w:r>
        <w:t>}</w:t>
      </w:r>
    </w:p>
    <w:p w14:paraId="40090B08" w14:textId="77777777" w:rsidR="00025BF4" w:rsidRPr="00847522" w:rsidRDefault="00025BF4" w:rsidP="00847522"/>
    <w:p w14:paraId="43490BEB" w14:textId="77777777" w:rsidR="00847522" w:rsidRDefault="00847522" w:rsidP="00015CDA">
      <w:pPr>
        <w:pStyle w:val="Heading2"/>
      </w:pPr>
    </w:p>
    <w:p w14:paraId="02BCD821" w14:textId="170F5BFF" w:rsidR="00EC57A3" w:rsidRDefault="00D256D9" w:rsidP="00015CDA">
      <w:pPr>
        <w:pStyle w:val="Heading2"/>
      </w:pPr>
      <w:r>
        <w:t>Appendices</w:t>
      </w:r>
    </w:p>
    <w:p w14:paraId="01398A09" w14:textId="1BD60207" w:rsidR="006957AB" w:rsidRDefault="006957AB" w:rsidP="006957AB">
      <w:pPr>
        <w:pStyle w:val="Heading3"/>
      </w:pPr>
      <w:r>
        <w:t>Node.JS</w:t>
      </w:r>
    </w:p>
    <w:p w14:paraId="7C188CF9" w14:textId="61537F50" w:rsidR="006957AB" w:rsidRDefault="006957AB" w:rsidP="006957AB">
      <w:pPr>
        <w:pStyle w:val="Heading4"/>
      </w:pPr>
      <w:r>
        <w:t>Dependencies</w:t>
      </w:r>
    </w:p>
    <w:p w14:paraId="26B90514" w14:textId="4D2EFC98" w:rsidR="006957AB" w:rsidRDefault="006957AB" w:rsidP="006957AB">
      <w:pPr>
        <w:pStyle w:val="SourceCode"/>
        <w:ind w:left="0"/>
      </w:pPr>
      <w:r w:rsidRPr="006957AB">
        <w:t xml:space="preserve">npm install graphql </w:t>
      </w:r>
      <w:r>
        <w:t>–</w:t>
      </w:r>
      <w:r w:rsidRPr="006957AB">
        <w:t>save</w:t>
      </w:r>
    </w:p>
    <w:p w14:paraId="0CF9E435" w14:textId="6A8D6F23" w:rsidR="006957AB" w:rsidRDefault="006957AB" w:rsidP="00B428E6">
      <w:pPr>
        <w:pStyle w:val="SourceCode"/>
        <w:ind w:left="0"/>
      </w:pPr>
    </w:p>
    <w:tbl>
      <w:tblPr>
        <w:tblStyle w:val="ColumnHeaderTableStyle"/>
        <w:tblW w:w="0" w:type="auto"/>
        <w:tblInd w:w="5" w:type="dxa"/>
        <w:tblLook w:val="04A0" w:firstRow="1" w:lastRow="0" w:firstColumn="1" w:lastColumn="0" w:noHBand="0" w:noVBand="1"/>
      </w:tblPr>
      <w:tblGrid>
        <w:gridCol w:w="1916"/>
        <w:gridCol w:w="4293"/>
        <w:gridCol w:w="2812"/>
      </w:tblGrid>
      <w:tr w:rsidR="00E72990" w14:paraId="509B0270" w14:textId="6EBA5228" w:rsidTr="00E7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  <w:hideMark/>
          </w:tcPr>
          <w:p w14:paraId="2E8646A0" w14:textId="77777777" w:rsidR="00E72990" w:rsidRDefault="00E72990" w:rsidP="00C91540">
            <w:r>
              <w:t>Package</w:t>
            </w:r>
          </w:p>
        </w:tc>
        <w:tc>
          <w:tcPr>
            <w:tcW w:w="4293" w:type="dxa"/>
            <w:hideMark/>
          </w:tcPr>
          <w:p w14:paraId="705038AC" w14:textId="693CF7C0" w:rsidR="00E72990" w:rsidRDefault="00E72990" w:rsidP="00C91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2812" w:type="dxa"/>
          </w:tcPr>
          <w:p w14:paraId="7CEEC8CE" w14:textId="3E07D7AA" w:rsidR="00E72990" w:rsidRDefault="00E72990" w:rsidP="00C915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72990" w14:paraId="25690C61" w14:textId="6F9A85D6" w:rsidTr="00E7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65B96883" w14:textId="78873ADB" w:rsidR="00E72990" w:rsidRDefault="00B95A82" w:rsidP="00C91540">
            <w:pPr>
              <w:pStyle w:val="SourceCode"/>
            </w:pPr>
            <w:r>
              <w:t>graphql</w:t>
            </w:r>
          </w:p>
        </w:tc>
        <w:tc>
          <w:tcPr>
            <w:tcW w:w="429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D105295" w14:textId="77777777" w:rsidR="00E72990" w:rsidRDefault="00C73F41" w:rsidP="00E7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E72990" w:rsidRPr="00375A98">
                <w:rPr>
                  <w:rStyle w:val="Hyperlink"/>
                  <w:rFonts w:cstheme="minorBidi"/>
                </w:rPr>
                <w:t>https://graphql.org/graphql-js/</w:t>
              </w:r>
            </w:hyperlink>
          </w:p>
          <w:p w14:paraId="14EB6407" w14:textId="6BC7DA58" w:rsidR="00E72990" w:rsidRDefault="00E72990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12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160D5E74" w14:textId="26247B99" w:rsidR="00E72990" w:rsidRDefault="00E72990" w:rsidP="00E7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JavaScript GraphQL package. </w:t>
            </w:r>
          </w:p>
        </w:tc>
      </w:tr>
      <w:tr w:rsidR="00E72990" w14:paraId="14959305" w14:textId="19ED376C" w:rsidTr="00E7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A0CA2AE" w14:textId="7988B6CD" w:rsidR="00E72990" w:rsidRDefault="00E34E19" w:rsidP="00C91540">
            <w:pPr>
              <w:pStyle w:val="SourceCode"/>
            </w:pPr>
            <w:r>
              <w:t>express</w:t>
            </w:r>
          </w:p>
        </w:tc>
        <w:tc>
          <w:tcPr>
            <w:tcW w:w="429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61C9C4F3" w14:textId="40E14DF8" w:rsidR="00E72990" w:rsidRDefault="00C73F41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E34E19" w:rsidRPr="00375A98">
                <w:rPr>
                  <w:rStyle w:val="Hyperlink"/>
                  <w:rFonts w:cstheme="minorBidi"/>
                </w:rPr>
                <w:t>https://expressjs.com/</w:t>
              </w:r>
            </w:hyperlink>
          </w:p>
        </w:tc>
        <w:tc>
          <w:tcPr>
            <w:tcW w:w="2812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C73F550" w14:textId="6FB7F2EB" w:rsidR="00E72990" w:rsidRDefault="00E34E19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Node.js Web framework</w:t>
            </w:r>
          </w:p>
        </w:tc>
      </w:tr>
      <w:tr w:rsidR="00E72990" w14:paraId="0BAE7CFC" w14:textId="4796D80D" w:rsidTr="00E7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4935DA24" w14:textId="4D4D9CE2" w:rsidR="00E72990" w:rsidRDefault="002F61E4" w:rsidP="00C91540">
            <w:pPr>
              <w:pStyle w:val="SourceCode"/>
            </w:pPr>
            <w:r>
              <w:t>apollo-server-express</w:t>
            </w:r>
          </w:p>
        </w:tc>
        <w:tc>
          <w:tcPr>
            <w:tcW w:w="4293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31FE812E" w14:textId="629D00E7" w:rsidR="002F61E4" w:rsidRDefault="00C73F41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2F61E4" w:rsidRPr="00EF63A5">
                <w:rPr>
                  <w:rStyle w:val="Hyperlink"/>
                  <w:rFonts w:cstheme="minorBidi"/>
                </w:rPr>
                <w:t>https://www.npmjs.com/package/apollo-server-express</w:t>
              </w:r>
            </w:hyperlink>
          </w:p>
        </w:tc>
        <w:tc>
          <w:tcPr>
            <w:tcW w:w="2812" w:type="dxa"/>
            <w:tcBorders>
              <w:top w:val="single" w:sz="12" w:space="0" w:color="BFBFBF" w:themeColor="background1" w:themeShade="BF"/>
              <w:left w:val="nil"/>
              <w:bottom w:val="single" w:sz="12" w:space="0" w:color="BFBFBF" w:themeColor="background1" w:themeShade="BF"/>
              <w:right w:val="nil"/>
            </w:tcBorders>
          </w:tcPr>
          <w:p w14:paraId="00EB4A56" w14:textId="56B3512B" w:rsidR="00E72990" w:rsidRDefault="002F61E4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Express integration of GraphQL Server</w:t>
            </w:r>
          </w:p>
        </w:tc>
      </w:tr>
      <w:tr w:rsidR="00E72990" w14:paraId="09B39AA1" w14:textId="5D8F7006" w:rsidTr="00E7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6" w:type="dxa"/>
          </w:tcPr>
          <w:p w14:paraId="3FFD76A9" w14:textId="788BBD16" w:rsidR="00E72990" w:rsidRDefault="00C41A76" w:rsidP="00C91540">
            <w:pPr>
              <w:pStyle w:val="SourceCode"/>
            </w:pPr>
            <w:r w:rsidRPr="00C41A76">
              <w:t>graphql-voyager</w:t>
            </w:r>
          </w:p>
        </w:tc>
        <w:tc>
          <w:tcPr>
            <w:tcW w:w="4293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79BE0430" w14:textId="1D8FE2FA" w:rsidR="00E72990" w:rsidRDefault="00C41A76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A76">
              <w:t>https://github.com/APIs-guru/graphql-voyager</w:t>
            </w:r>
          </w:p>
        </w:tc>
        <w:tc>
          <w:tcPr>
            <w:tcW w:w="2812" w:type="dxa"/>
            <w:tcBorders>
              <w:top w:val="single" w:sz="12" w:space="0" w:color="BFBFBF" w:themeColor="background1" w:themeShade="BF"/>
              <w:left w:val="nil"/>
              <w:bottom w:val="nil"/>
              <w:right w:val="nil"/>
            </w:tcBorders>
          </w:tcPr>
          <w:p w14:paraId="62C98B84" w14:textId="76FE6B19" w:rsidR="00E72990" w:rsidRDefault="00C41A76" w:rsidP="00C915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Visualize a schema</w:t>
            </w:r>
          </w:p>
        </w:tc>
      </w:tr>
    </w:tbl>
    <w:p w14:paraId="757F6B05" w14:textId="271AFEBD" w:rsidR="005C1958" w:rsidRDefault="005C1958" w:rsidP="005C1958">
      <w:pPr>
        <w:pStyle w:val="Heading4"/>
      </w:pPr>
      <w:r>
        <w:lastRenderedPageBreak/>
        <w:t>Hello World</w:t>
      </w:r>
    </w:p>
    <w:p w14:paraId="39B9B715" w14:textId="77777777" w:rsidR="00C14D5D" w:rsidRDefault="00C14D5D" w:rsidP="00C14D5D">
      <w:pPr>
        <w:pStyle w:val="Heading2"/>
      </w:pPr>
    </w:p>
    <w:p w14:paraId="45F3B371" w14:textId="77777777" w:rsidR="00C14D5D" w:rsidRDefault="00C14D5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32"/>
          <w:szCs w:val="28"/>
        </w:rPr>
      </w:pPr>
      <w:r>
        <w:br w:type="page"/>
      </w:r>
    </w:p>
    <w:p w14:paraId="1C37A395" w14:textId="24B16EC8" w:rsidR="00C14D5D" w:rsidRDefault="00C14D5D" w:rsidP="00C14D5D">
      <w:pPr>
        <w:pStyle w:val="Heading3"/>
      </w:pPr>
      <w:r>
        <w:lastRenderedPageBreak/>
        <w:t>DotNet Examples</w:t>
      </w:r>
    </w:p>
    <w:p w14:paraId="1D8B49B2" w14:textId="77777777" w:rsidR="00C14D5D" w:rsidRDefault="00C14D5D" w:rsidP="00C14D5D">
      <w:pPr>
        <w:pStyle w:val="Heading3"/>
      </w:pPr>
      <w:r>
        <w:t>Simple Examples</w:t>
      </w:r>
    </w:p>
    <w:p w14:paraId="0396FED8" w14:textId="77777777" w:rsidR="00C14D5D" w:rsidRDefault="00C14D5D" w:rsidP="00C14D5D">
      <w:r>
        <w:t xml:space="preserve">Consider the following POCO class that we would want to expose in a </w:t>
      </w:r>
      <w:proofErr w:type="gramStart"/>
      <w:r>
        <w:t>query</w:t>
      </w:r>
      <w:proofErr w:type="gramEnd"/>
    </w:p>
    <w:p w14:paraId="52BB5B64" w14:textId="77777777" w:rsidR="00C14D5D" w:rsidRPr="00831AE1" w:rsidRDefault="00C14D5D" w:rsidP="00C14D5D">
      <w:pPr>
        <w:pStyle w:val="SourceCode"/>
      </w:pPr>
      <w:r w:rsidRPr="00831AE1">
        <w:t xml:space="preserve">public class Person </w:t>
      </w:r>
    </w:p>
    <w:p w14:paraId="78ADEAA2" w14:textId="77777777" w:rsidR="00C14D5D" w:rsidRPr="00831AE1" w:rsidRDefault="00C14D5D" w:rsidP="00C14D5D">
      <w:pPr>
        <w:pStyle w:val="SourceCode"/>
      </w:pPr>
      <w:r w:rsidRPr="00831AE1">
        <w:t>{</w:t>
      </w:r>
    </w:p>
    <w:p w14:paraId="430F4ADA" w14:textId="77777777" w:rsidR="00C14D5D" w:rsidRPr="00831AE1" w:rsidRDefault="00C14D5D" w:rsidP="00C14D5D">
      <w:pPr>
        <w:pStyle w:val="SourceCode"/>
      </w:pPr>
      <w:r w:rsidRPr="00831AE1">
        <w:tab/>
        <w:t>public int Age { get; set; }</w:t>
      </w:r>
    </w:p>
    <w:p w14:paraId="3CB76CBB" w14:textId="77777777" w:rsidR="00C14D5D" w:rsidRPr="00831AE1" w:rsidRDefault="00C14D5D" w:rsidP="00C14D5D">
      <w:pPr>
        <w:pStyle w:val="SourceCode"/>
      </w:pPr>
      <w:r w:rsidRPr="00831AE1">
        <w:tab/>
      </w:r>
    </w:p>
    <w:p w14:paraId="63D30C1C" w14:textId="77777777" w:rsidR="00C14D5D" w:rsidRPr="00831AE1" w:rsidRDefault="00C14D5D" w:rsidP="00C14D5D">
      <w:pPr>
        <w:pStyle w:val="SourceCode"/>
      </w:pPr>
      <w:r w:rsidRPr="00831AE1">
        <w:tab/>
        <w:t>public string FirstName { get; set; }</w:t>
      </w:r>
    </w:p>
    <w:p w14:paraId="328487A2" w14:textId="77777777" w:rsidR="00C14D5D" w:rsidRDefault="00C14D5D" w:rsidP="00C14D5D">
      <w:pPr>
        <w:pStyle w:val="SourceCode"/>
      </w:pPr>
      <w:r w:rsidRPr="00831AE1">
        <w:t>}</w:t>
      </w:r>
    </w:p>
    <w:p w14:paraId="21541630" w14:textId="77777777" w:rsidR="00C14D5D" w:rsidRPr="00831AE1" w:rsidRDefault="00C14D5D" w:rsidP="00C14D5D">
      <w:pPr>
        <w:pStyle w:val="SourceCode"/>
      </w:pPr>
    </w:p>
    <w:p w14:paraId="31E3FC17" w14:textId="77777777" w:rsidR="00C14D5D" w:rsidRDefault="00C14D5D" w:rsidP="00C14D5D">
      <w:r>
        <w:t xml:space="preserve">We now create a graph type that describes objects of type Person. </w:t>
      </w:r>
    </w:p>
    <w:p w14:paraId="124AD13B" w14:textId="77777777" w:rsidR="00C14D5D" w:rsidRPr="00831AE1" w:rsidRDefault="00C14D5D" w:rsidP="00C14D5D">
      <w:pPr>
        <w:pStyle w:val="SourceCode"/>
      </w:pPr>
      <w:r w:rsidRPr="00831AE1">
        <w:t>public class PersonType : ObjectGraphType&lt;Person&gt;</w:t>
      </w:r>
    </w:p>
    <w:p w14:paraId="5B4973DD" w14:textId="77777777" w:rsidR="00C14D5D" w:rsidRPr="00831AE1" w:rsidRDefault="00C14D5D" w:rsidP="00C14D5D">
      <w:pPr>
        <w:pStyle w:val="SourceCode"/>
      </w:pPr>
      <w:r w:rsidRPr="00831AE1">
        <w:t>{</w:t>
      </w:r>
    </w:p>
    <w:p w14:paraId="2BEEBE4D" w14:textId="77777777" w:rsidR="00C14D5D" w:rsidRPr="00831AE1" w:rsidRDefault="00C14D5D" w:rsidP="00C14D5D">
      <w:pPr>
        <w:pStyle w:val="SourceCode"/>
      </w:pPr>
      <w:r w:rsidRPr="00831AE1">
        <w:tab/>
        <w:t>public PersonType()</w:t>
      </w:r>
    </w:p>
    <w:p w14:paraId="010761B9" w14:textId="77777777" w:rsidR="00C14D5D" w:rsidRPr="00831AE1" w:rsidRDefault="00C14D5D" w:rsidP="00C14D5D">
      <w:pPr>
        <w:pStyle w:val="SourceCode"/>
      </w:pPr>
      <w:r w:rsidRPr="00831AE1">
        <w:tab/>
        <w:t>{</w:t>
      </w:r>
    </w:p>
    <w:p w14:paraId="133CB034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  <w:t>Field(x=&gt;x.Age);</w:t>
      </w:r>
    </w:p>
    <w:p w14:paraId="1A408500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  <w:t>Field(x=&gt;x.FirstName);</w:t>
      </w:r>
    </w:p>
    <w:p w14:paraId="383B0244" w14:textId="77777777" w:rsidR="00C14D5D" w:rsidRPr="00831AE1" w:rsidRDefault="00C14D5D" w:rsidP="00C14D5D">
      <w:pPr>
        <w:pStyle w:val="SourceCode"/>
      </w:pPr>
      <w:r w:rsidRPr="00831AE1">
        <w:tab/>
        <w:t>}</w:t>
      </w:r>
    </w:p>
    <w:p w14:paraId="4AD2C1CF" w14:textId="77777777" w:rsidR="00C14D5D" w:rsidRDefault="00C14D5D" w:rsidP="00C14D5D">
      <w:pPr>
        <w:pStyle w:val="SourceCode"/>
      </w:pPr>
      <w:r w:rsidRPr="00831AE1">
        <w:t>}</w:t>
      </w:r>
    </w:p>
    <w:p w14:paraId="1261EEEE" w14:textId="77777777" w:rsidR="00C14D5D" w:rsidRPr="00831AE1" w:rsidRDefault="00C14D5D" w:rsidP="00C14D5D">
      <w:pPr>
        <w:pStyle w:val="SourceCode"/>
      </w:pPr>
    </w:p>
    <w:p w14:paraId="5217D3F0" w14:textId="77777777" w:rsidR="00C14D5D" w:rsidRDefault="00C14D5D" w:rsidP="00C14D5D">
      <w:r>
        <w:t xml:space="preserve">We add a query that returns a </w:t>
      </w:r>
      <w:proofErr w:type="gramStart"/>
      <w:r>
        <w:t>person</w:t>
      </w:r>
      <w:proofErr w:type="gramEnd"/>
    </w:p>
    <w:p w14:paraId="772A6FDB" w14:textId="77777777" w:rsidR="00C14D5D" w:rsidRPr="00831AE1" w:rsidRDefault="00C14D5D" w:rsidP="00C14D5D">
      <w:pPr>
        <w:pStyle w:val="SourceCode"/>
      </w:pPr>
      <w:r w:rsidRPr="00831AE1">
        <w:t>public class PersonQuery : ObjectGraphType</w:t>
      </w:r>
    </w:p>
    <w:p w14:paraId="32122450" w14:textId="77777777" w:rsidR="00C14D5D" w:rsidRPr="00831AE1" w:rsidRDefault="00C14D5D" w:rsidP="00C14D5D">
      <w:pPr>
        <w:pStyle w:val="SourceCode"/>
      </w:pPr>
      <w:r w:rsidRPr="00831AE1">
        <w:t>{</w:t>
      </w:r>
    </w:p>
    <w:p w14:paraId="7D07DF5C" w14:textId="77777777" w:rsidR="00C14D5D" w:rsidRPr="00831AE1" w:rsidRDefault="00C14D5D" w:rsidP="00C14D5D">
      <w:pPr>
        <w:pStyle w:val="SourceCode"/>
      </w:pPr>
      <w:r w:rsidRPr="00831AE1">
        <w:tab/>
        <w:t xml:space="preserve">public PersonQuery() </w:t>
      </w:r>
    </w:p>
    <w:p w14:paraId="3210C582" w14:textId="77777777" w:rsidR="00C14D5D" w:rsidRPr="00831AE1" w:rsidRDefault="00C14D5D" w:rsidP="00C14D5D">
      <w:pPr>
        <w:pStyle w:val="SourceCode"/>
      </w:pPr>
      <w:r w:rsidRPr="00831AE1">
        <w:tab/>
        <w:t>{</w:t>
      </w:r>
    </w:p>
    <w:p w14:paraId="4875D415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  <w:t>Field&lt;PersonType&gt;( "getPerson",</w:t>
      </w:r>
    </w:p>
    <w:p w14:paraId="6B560AE2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</w:r>
      <w:r w:rsidRPr="00831AE1">
        <w:tab/>
        <w:t>resolve: ctx =&gt; new Person() {</w:t>
      </w:r>
    </w:p>
    <w:p w14:paraId="5EEC7776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</w:r>
      <w:r w:rsidRPr="00831AE1">
        <w:tab/>
      </w:r>
      <w:r w:rsidRPr="00831AE1">
        <w:tab/>
        <w:t>Age = 21,</w:t>
      </w:r>
    </w:p>
    <w:p w14:paraId="30AFD158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</w:r>
      <w:r w:rsidRPr="00831AE1">
        <w:tab/>
      </w:r>
      <w:r w:rsidRPr="00831AE1">
        <w:tab/>
        <w:t>FirstName = "Dave"</w:t>
      </w:r>
    </w:p>
    <w:p w14:paraId="63FEF0E3" w14:textId="77777777" w:rsidR="00C14D5D" w:rsidRPr="00831AE1" w:rsidRDefault="00C14D5D" w:rsidP="00C14D5D">
      <w:pPr>
        <w:pStyle w:val="SourceCode"/>
      </w:pPr>
      <w:r w:rsidRPr="00831AE1">
        <w:tab/>
      </w:r>
      <w:r w:rsidRPr="00831AE1">
        <w:tab/>
      </w:r>
      <w:r w:rsidRPr="00831AE1">
        <w:tab/>
        <w:t>});</w:t>
      </w:r>
    </w:p>
    <w:p w14:paraId="466C1F16" w14:textId="77777777" w:rsidR="00C14D5D" w:rsidRPr="00831AE1" w:rsidRDefault="00C14D5D" w:rsidP="00C14D5D">
      <w:pPr>
        <w:pStyle w:val="SourceCode"/>
      </w:pPr>
      <w:r w:rsidRPr="00831AE1">
        <w:tab/>
        <w:t>}</w:t>
      </w:r>
    </w:p>
    <w:p w14:paraId="3CF17B0A" w14:textId="77777777" w:rsidR="00C14D5D" w:rsidRDefault="00C14D5D" w:rsidP="00C14D5D">
      <w:pPr>
        <w:pStyle w:val="SourceCode"/>
      </w:pPr>
      <w:r w:rsidRPr="00831AE1">
        <w:t>}</w:t>
      </w:r>
    </w:p>
    <w:p w14:paraId="170A05A1" w14:textId="77777777" w:rsidR="00C14D5D" w:rsidRDefault="00C14D5D" w:rsidP="00C14D5D">
      <w:pPr>
        <w:pStyle w:val="SourceCode"/>
      </w:pPr>
    </w:p>
    <w:p w14:paraId="7686A08A" w14:textId="77777777" w:rsidR="00C14D5D" w:rsidRDefault="00C14D5D" w:rsidP="00C14D5D">
      <w:r>
        <w:t>Now we need a schema that has a single top-level query.</w:t>
      </w:r>
    </w:p>
    <w:p w14:paraId="25C9D109" w14:textId="77777777" w:rsidR="00C14D5D" w:rsidRDefault="00C14D5D" w:rsidP="00C14D5D">
      <w:pPr>
        <w:pStyle w:val="SourceCode"/>
      </w:pPr>
      <w:r w:rsidRPr="00E2441B">
        <w:t>var schema = new Schema {Query = new PersonQuery()};</w:t>
      </w:r>
    </w:p>
    <w:p w14:paraId="4A650655" w14:textId="77777777" w:rsidR="00C14D5D" w:rsidRDefault="00C14D5D" w:rsidP="00C14D5D">
      <w:pPr>
        <w:pStyle w:val="SourceCode"/>
      </w:pPr>
    </w:p>
    <w:p w14:paraId="20B0D056" w14:textId="77777777" w:rsidR="00C14D5D" w:rsidRDefault="00C14D5D" w:rsidP="00C14D5D">
      <w:r>
        <w:t xml:space="preserve">Now we execute a query on the </w:t>
      </w:r>
      <w:proofErr w:type="gramStart"/>
      <w:r>
        <w:t>schema</w:t>
      </w:r>
      <w:proofErr w:type="gramEnd"/>
    </w:p>
    <w:p w14:paraId="3A352479" w14:textId="77777777" w:rsidR="00C14D5D" w:rsidRPr="00D4148B" w:rsidRDefault="00C14D5D" w:rsidP="00C14D5D">
      <w:pPr>
        <w:pStyle w:val="SourceCode"/>
      </w:pPr>
      <w:r w:rsidRPr="00D4148B">
        <w:t xml:space="preserve">   var json = await schema.ExecuteAsync(_ =&gt;</w:t>
      </w:r>
    </w:p>
    <w:p w14:paraId="23C4F666" w14:textId="77777777" w:rsidR="00C14D5D" w:rsidRPr="00D4148B" w:rsidRDefault="00C14D5D" w:rsidP="00C14D5D">
      <w:pPr>
        <w:pStyle w:val="SourceCode"/>
      </w:pPr>
      <w:r w:rsidRPr="00D4148B">
        <w:t xml:space="preserve">   {</w:t>
      </w:r>
    </w:p>
    <w:p w14:paraId="562D629F" w14:textId="77777777" w:rsidR="00C14D5D" w:rsidRPr="00D4148B" w:rsidRDefault="00C14D5D" w:rsidP="00C14D5D">
      <w:pPr>
        <w:pStyle w:val="SourceCode"/>
      </w:pPr>
      <w:r w:rsidRPr="00D4148B">
        <w:tab/>
        <w:t xml:space="preserve">   _.Query = @"</w:t>
      </w:r>
    </w:p>
    <w:p w14:paraId="262D571D" w14:textId="77777777" w:rsidR="00C14D5D" w:rsidRPr="00D4148B" w:rsidRDefault="00C14D5D" w:rsidP="00C14D5D">
      <w:pPr>
        <w:pStyle w:val="SourceCode"/>
      </w:pPr>
      <w:r w:rsidRPr="00D4148B">
        <w:tab/>
      </w:r>
      <w:r w:rsidRPr="00D4148B">
        <w:tab/>
        <w:t xml:space="preserve"> {</w:t>
      </w:r>
    </w:p>
    <w:p w14:paraId="3473B5D9" w14:textId="77777777" w:rsidR="00C14D5D" w:rsidRPr="00D4148B" w:rsidRDefault="00C14D5D" w:rsidP="00C14D5D">
      <w:pPr>
        <w:pStyle w:val="SourceCode"/>
      </w:pPr>
      <w:r w:rsidRPr="00D4148B">
        <w:t xml:space="preserve">  </w:t>
      </w:r>
      <w:r w:rsidRPr="00D4148B">
        <w:tab/>
      </w:r>
      <w:r w:rsidRPr="00D4148B">
        <w:tab/>
      </w:r>
      <w:r w:rsidRPr="00D4148B">
        <w:tab/>
        <w:t>getPerson {</w:t>
      </w:r>
    </w:p>
    <w:p w14:paraId="56141627" w14:textId="77777777" w:rsidR="00C14D5D" w:rsidRPr="00D4148B" w:rsidRDefault="00C14D5D" w:rsidP="00C14D5D">
      <w:pPr>
        <w:pStyle w:val="SourceCode"/>
      </w:pPr>
      <w:r w:rsidRPr="00D4148B">
        <w:tab/>
      </w:r>
      <w:r w:rsidRPr="00D4148B">
        <w:tab/>
      </w:r>
      <w:r w:rsidRPr="00D4148B">
        <w:tab/>
        <w:t xml:space="preserve"> </w:t>
      </w:r>
      <w:r w:rsidRPr="00D4148B">
        <w:tab/>
      </w:r>
      <w:r w:rsidRPr="00D4148B">
        <w:tab/>
        <w:t>age,</w:t>
      </w:r>
    </w:p>
    <w:p w14:paraId="5BA2CB94" w14:textId="77777777" w:rsidR="00C14D5D" w:rsidRPr="00D4148B" w:rsidRDefault="00C14D5D" w:rsidP="00C14D5D">
      <w:pPr>
        <w:pStyle w:val="SourceCode"/>
      </w:pPr>
      <w:r w:rsidRPr="00D4148B">
        <w:t xml:space="preserve">    </w:t>
      </w:r>
      <w:r w:rsidRPr="00D4148B">
        <w:tab/>
      </w:r>
      <w:r w:rsidRPr="00D4148B">
        <w:tab/>
      </w:r>
      <w:r w:rsidRPr="00D4148B">
        <w:tab/>
      </w:r>
      <w:r w:rsidRPr="00D4148B">
        <w:tab/>
        <w:t>firstName,</w:t>
      </w:r>
    </w:p>
    <w:p w14:paraId="0F68DECF" w14:textId="77777777" w:rsidR="00C14D5D" w:rsidRPr="00D4148B" w:rsidRDefault="00C14D5D" w:rsidP="00C14D5D">
      <w:pPr>
        <w:pStyle w:val="SourceCode"/>
      </w:pPr>
      <w:r w:rsidRPr="00D4148B">
        <w:tab/>
      </w:r>
      <w:r w:rsidRPr="00D4148B">
        <w:tab/>
      </w:r>
      <w:r w:rsidRPr="00D4148B">
        <w:tab/>
        <w:t>}</w:t>
      </w:r>
    </w:p>
    <w:p w14:paraId="45387035" w14:textId="77777777" w:rsidR="00C14D5D" w:rsidRPr="00D4148B" w:rsidRDefault="00C14D5D" w:rsidP="00C14D5D">
      <w:pPr>
        <w:pStyle w:val="SourceCode"/>
      </w:pPr>
      <w:r w:rsidRPr="00D4148B">
        <w:tab/>
      </w:r>
      <w:r w:rsidRPr="00D4148B">
        <w:tab/>
      </w:r>
      <w:r w:rsidRPr="00D4148B">
        <w:tab/>
      </w:r>
      <w:r w:rsidRPr="00D4148B">
        <w:tab/>
      </w:r>
      <w:r w:rsidRPr="00D4148B">
        <w:tab/>
      </w:r>
    </w:p>
    <w:p w14:paraId="21358642" w14:textId="77777777" w:rsidR="00C14D5D" w:rsidRPr="00D4148B" w:rsidRDefault="00C14D5D" w:rsidP="00C14D5D">
      <w:pPr>
        <w:pStyle w:val="SourceCode"/>
      </w:pPr>
      <w:r w:rsidRPr="00D4148B">
        <w:tab/>
        <w:t xml:space="preserve"> </w:t>
      </w:r>
      <w:r w:rsidRPr="00D4148B">
        <w:tab/>
        <w:t>}";</w:t>
      </w:r>
    </w:p>
    <w:p w14:paraId="1D6C6620" w14:textId="77777777" w:rsidR="00C14D5D" w:rsidRPr="00D4148B" w:rsidRDefault="00C14D5D" w:rsidP="00C14D5D">
      <w:pPr>
        <w:pStyle w:val="SourceCode"/>
      </w:pPr>
    </w:p>
    <w:p w14:paraId="62968C6D" w14:textId="77777777" w:rsidR="00C14D5D" w:rsidRPr="00D4148B" w:rsidRDefault="00C14D5D" w:rsidP="00C14D5D">
      <w:pPr>
        <w:pStyle w:val="SourceCode"/>
      </w:pPr>
      <w:r w:rsidRPr="00D4148B">
        <w:tab/>
        <w:t xml:space="preserve">   _.Root = schema;</w:t>
      </w:r>
    </w:p>
    <w:p w14:paraId="44961148" w14:textId="77777777" w:rsidR="00C14D5D" w:rsidRPr="00D4148B" w:rsidRDefault="00C14D5D" w:rsidP="00C14D5D">
      <w:pPr>
        <w:pStyle w:val="SourceCode"/>
      </w:pPr>
      <w:r w:rsidRPr="00D4148B">
        <w:t xml:space="preserve">   });</w:t>
      </w:r>
    </w:p>
    <w:p w14:paraId="4C21CF46" w14:textId="77777777" w:rsidR="00C14D5D" w:rsidRDefault="00C14D5D" w:rsidP="00C14D5D">
      <w:pPr>
        <w:pStyle w:val="SourceCode"/>
      </w:pPr>
    </w:p>
    <w:p w14:paraId="48197B48" w14:textId="77777777" w:rsidR="00C14D5D" w:rsidRDefault="00C14D5D" w:rsidP="00C14D5D">
      <w:r>
        <w:t xml:space="preserve">The result is then given </w:t>
      </w:r>
      <w:proofErr w:type="gramStart"/>
      <w:r>
        <w:t>by</w:t>
      </w:r>
      <w:proofErr w:type="gramEnd"/>
    </w:p>
    <w:p w14:paraId="149B649B" w14:textId="77777777" w:rsidR="00C14D5D" w:rsidRPr="00C47598" w:rsidRDefault="00C14D5D" w:rsidP="00C14D5D">
      <w:pPr>
        <w:pStyle w:val="SourceCode"/>
      </w:pPr>
      <w:r w:rsidRPr="00C47598">
        <w:t>{</w:t>
      </w:r>
      <w:r w:rsidRPr="00C47598">
        <w:br/>
        <w:t>  "data": {</w:t>
      </w:r>
      <w:r w:rsidRPr="00C47598">
        <w:br/>
        <w:t>    "getPerson": {</w:t>
      </w:r>
      <w:r w:rsidRPr="00C47598">
        <w:br/>
        <w:t>      "age": 21,</w:t>
      </w:r>
      <w:r w:rsidRPr="00C47598">
        <w:br/>
        <w:t>      "firstName": "Dave"</w:t>
      </w:r>
      <w:r w:rsidRPr="00C47598">
        <w:br/>
        <w:t>    }</w:t>
      </w:r>
      <w:r w:rsidRPr="00C47598">
        <w:br/>
        <w:t>  }</w:t>
      </w:r>
      <w:r w:rsidRPr="00C47598">
        <w:br/>
        <w:t>}</w:t>
      </w:r>
    </w:p>
    <w:p w14:paraId="286F53EB" w14:textId="77777777" w:rsidR="00C14D5D" w:rsidRDefault="00C14D5D" w:rsidP="00C14D5D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51F32E65" w14:textId="77777777" w:rsidR="00C14D5D" w:rsidRDefault="00C14D5D" w:rsidP="00C14D5D">
      <w:pPr>
        <w:pStyle w:val="Heading3"/>
      </w:pPr>
      <w:r>
        <w:lastRenderedPageBreak/>
        <w:t>List Examples</w:t>
      </w:r>
    </w:p>
    <w:p w14:paraId="7947B23A" w14:textId="77777777" w:rsidR="00C14D5D" w:rsidRPr="00967FE8" w:rsidRDefault="00C14D5D" w:rsidP="00C14D5D">
      <w:r>
        <w:t xml:space="preserve">Let us extend our example from the previous section to include a second query that return multiple people. </w:t>
      </w:r>
    </w:p>
    <w:p w14:paraId="4E8D5D98" w14:textId="77777777" w:rsidR="00C14D5D" w:rsidRPr="001B7F1F" w:rsidRDefault="00C14D5D" w:rsidP="00C14D5D">
      <w:pPr>
        <w:pStyle w:val="SourceCode"/>
      </w:pPr>
      <w:r w:rsidRPr="001B7F1F">
        <w:t>public class PersonQuery : ObjectGraphType</w:t>
      </w:r>
    </w:p>
    <w:p w14:paraId="204C7A3F" w14:textId="77777777" w:rsidR="00C14D5D" w:rsidRPr="001B7F1F" w:rsidRDefault="00C14D5D" w:rsidP="00C14D5D">
      <w:pPr>
        <w:pStyle w:val="SourceCode"/>
      </w:pPr>
      <w:r w:rsidRPr="001B7F1F">
        <w:t>{</w:t>
      </w:r>
    </w:p>
    <w:p w14:paraId="30FA7730" w14:textId="77777777" w:rsidR="00C14D5D" w:rsidRPr="001B7F1F" w:rsidRDefault="00C14D5D" w:rsidP="00C14D5D">
      <w:pPr>
        <w:pStyle w:val="SourceCode"/>
      </w:pPr>
      <w:r w:rsidRPr="001B7F1F">
        <w:tab/>
        <w:t xml:space="preserve">public PersonQuery() </w:t>
      </w:r>
    </w:p>
    <w:p w14:paraId="13BB3E0A" w14:textId="77777777" w:rsidR="00C14D5D" w:rsidRPr="001B7F1F" w:rsidRDefault="00C14D5D" w:rsidP="00C14D5D">
      <w:pPr>
        <w:pStyle w:val="SourceCode"/>
      </w:pPr>
      <w:r w:rsidRPr="001B7F1F">
        <w:tab/>
        <w:t>{</w:t>
      </w:r>
    </w:p>
    <w:p w14:paraId="1147B1B2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  <w:t>Field&lt;PersonType&gt;( "getPerson",</w:t>
      </w:r>
    </w:p>
    <w:p w14:paraId="0678A5A7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  <w:t>resolve: ctx =&gt; new Person() {</w:t>
      </w:r>
    </w:p>
    <w:p w14:paraId="5D779CAE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Age = 21,</w:t>
      </w:r>
    </w:p>
    <w:p w14:paraId="50C2B513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FirstName = "Dave"</w:t>
      </w:r>
    </w:p>
    <w:p w14:paraId="58A96907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  <w:t>});</w:t>
      </w:r>
    </w:p>
    <w:p w14:paraId="762F0430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</w:r>
    </w:p>
    <w:p w14:paraId="04C08CB1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  <w:t>Field&lt;</w:t>
      </w:r>
      <w:r w:rsidRPr="001B7F1F">
        <w:rPr>
          <w:rStyle w:val="SourceCodeStrongChar"/>
        </w:rPr>
        <w:t>ListGraphType</w:t>
      </w:r>
      <w:r w:rsidRPr="001B7F1F">
        <w:t>&lt;PersonType&gt;&gt;( "getPeople",</w:t>
      </w:r>
    </w:p>
    <w:p w14:paraId="69E22177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  <w:t>resolve: ctx =&gt; new List&lt;Person&gt;</w:t>
      </w:r>
    </w:p>
    <w:p w14:paraId="232AB0CB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  <w:t>{</w:t>
      </w:r>
    </w:p>
    <w:p w14:paraId="37CD1810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new Person {Age=21, FirstName="John"},</w:t>
      </w:r>
    </w:p>
    <w:p w14:paraId="5221001E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</w:r>
      <w:r w:rsidRPr="001B7F1F">
        <w:tab/>
        <w:t>new Person {Age=45, FirstName="Ken"},</w:t>
      </w:r>
    </w:p>
    <w:p w14:paraId="570E64BA" w14:textId="77777777" w:rsidR="00C14D5D" w:rsidRPr="001B7F1F" w:rsidRDefault="00C14D5D" w:rsidP="00C14D5D">
      <w:pPr>
        <w:pStyle w:val="SourceCode"/>
      </w:pPr>
      <w:r w:rsidRPr="001B7F1F">
        <w:tab/>
      </w:r>
      <w:r w:rsidRPr="001B7F1F">
        <w:tab/>
      </w:r>
      <w:r w:rsidRPr="001B7F1F">
        <w:tab/>
        <w:t>});</w:t>
      </w:r>
    </w:p>
    <w:p w14:paraId="5E3B07A3" w14:textId="77777777" w:rsidR="00C14D5D" w:rsidRPr="001B7F1F" w:rsidRDefault="00C14D5D" w:rsidP="00C14D5D">
      <w:pPr>
        <w:pStyle w:val="SourceCode"/>
      </w:pPr>
      <w:r w:rsidRPr="001B7F1F">
        <w:tab/>
        <w:t>}</w:t>
      </w:r>
    </w:p>
    <w:p w14:paraId="19A0F0C7" w14:textId="77777777" w:rsidR="00C14D5D" w:rsidRDefault="00C14D5D" w:rsidP="00C14D5D">
      <w:pPr>
        <w:pStyle w:val="SourceCode"/>
      </w:pPr>
      <w:r w:rsidRPr="001B7F1F">
        <w:t>}</w:t>
      </w:r>
    </w:p>
    <w:p w14:paraId="4E41BFBC" w14:textId="77777777" w:rsidR="00C14D5D" w:rsidRDefault="00C14D5D" w:rsidP="00C14D5D">
      <w:pPr>
        <w:pStyle w:val="SourceCode"/>
      </w:pPr>
    </w:p>
    <w:p w14:paraId="4B65670A" w14:textId="77777777" w:rsidR="00C14D5D" w:rsidRDefault="00C14D5D" w:rsidP="00C14D5D">
      <w:r>
        <w:t xml:space="preserve">Our query </w:t>
      </w:r>
      <w:proofErr w:type="gramStart"/>
      <w:r>
        <w:t>becomes</w:t>
      </w:r>
      <w:proofErr w:type="gramEnd"/>
    </w:p>
    <w:p w14:paraId="0C2EB903" w14:textId="77777777" w:rsidR="00C14D5D" w:rsidRPr="00BA39BE" w:rsidRDefault="00C14D5D" w:rsidP="00C14D5D">
      <w:pPr>
        <w:pStyle w:val="SourceCode"/>
      </w:pPr>
      <w:r w:rsidRPr="00BA39BE">
        <w:t>getPeople {</w:t>
      </w:r>
    </w:p>
    <w:p w14:paraId="777C5B6A" w14:textId="77777777" w:rsidR="00C14D5D" w:rsidRPr="00BA39BE" w:rsidRDefault="00C14D5D" w:rsidP="00C14D5D">
      <w:pPr>
        <w:pStyle w:val="SourceCode"/>
        <w:ind w:firstLine="482"/>
      </w:pPr>
      <w:r w:rsidRPr="00BA39BE">
        <w:t>age,</w:t>
      </w:r>
    </w:p>
    <w:p w14:paraId="78CBDB9A" w14:textId="77777777" w:rsidR="00C14D5D" w:rsidRPr="00BA39BE" w:rsidRDefault="00C14D5D" w:rsidP="00C14D5D">
      <w:pPr>
        <w:pStyle w:val="SourceCode"/>
      </w:pPr>
      <w:r w:rsidRPr="00BA39BE">
        <w:t xml:space="preserve">    firstName</w:t>
      </w:r>
    </w:p>
    <w:p w14:paraId="3FB4AAF1" w14:textId="77777777" w:rsidR="00C14D5D" w:rsidRDefault="00C14D5D" w:rsidP="00C14D5D">
      <w:pPr>
        <w:pStyle w:val="SourceCode"/>
      </w:pPr>
      <w:r w:rsidRPr="00BA39BE">
        <w:t>}</w:t>
      </w:r>
    </w:p>
    <w:p w14:paraId="110EAD1B" w14:textId="77777777" w:rsidR="00C14D5D" w:rsidRDefault="00C14D5D" w:rsidP="00C14D5D">
      <w:pPr>
        <w:pStyle w:val="SourceCode"/>
      </w:pPr>
    </w:p>
    <w:p w14:paraId="7B139835" w14:textId="77777777" w:rsidR="00C14D5D" w:rsidRDefault="00C14D5D" w:rsidP="00C14D5D">
      <w:r>
        <w:t xml:space="preserve">Our result is </w:t>
      </w:r>
      <w:proofErr w:type="gramStart"/>
      <w:r>
        <w:t>then</w:t>
      </w:r>
      <w:proofErr w:type="gramEnd"/>
    </w:p>
    <w:p w14:paraId="39C31A52" w14:textId="77777777" w:rsidR="00C14D5D" w:rsidRPr="00CF1122" w:rsidRDefault="00C14D5D" w:rsidP="00C14D5D">
      <w:pPr>
        <w:pStyle w:val="SourceCode"/>
      </w:pPr>
      <w:r w:rsidRPr="00CF1122">
        <w:t>{</w:t>
      </w:r>
      <w:r w:rsidRPr="00CF1122">
        <w:br/>
        <w:t>  "data": {</w:t>
      </w:r>
      <w:r w:rsidRPr="00CF1122">
        <w:br/>
        <w:t>    "getPeople": [</w:t>
      </w:r>
      <w:r w:rsidRPr="00CF1122">
        <w:br/>
        <w:t>      {</w:t>
      </w:r>
      <w:r w:rsidRPr="00CF1122">
        <w:br/>
        <w:t>        "age": 21,</w:t>
      </w:r>
      <w:r w:rsidRPr="00CF1122">
        <w:br/>
        <w:t>        "firstName": "John"</w:t>
      </w:r>
      <w:r w:rsidRPr="00CF1122">
        <w:br/>
        <w:t>      },</w:t>
      </w:r>
      <w:r w:rsidRPr="00CF1122">
        <w:br/>
        <w:t>      {</w:t>
      </w:r>
      <w:r w:rsidRPr="00CF1122">
        <w:br/>
        <w:t>        "age": 45,</w:t>
      </w:r>
      <w:r w:rsidRPr="00CF1122">
        <w:br/>
        <w:t>        "firstName": "Ken"</w:t>
      </w:r>
      <w:r w:rsidRPr="00CF1122">
        <w:br/>
        <w:t>      }</w:t>
      </w:r>
      <w:r w:rsidRPr="00CF1122">
        <w:br/>
        <w:t>    ]</w:t>
      </w:r>
      <w:r w:rsidRPr="00CF1122">
        <w:br/>
        <w:t>  }</w:t>
      </w:r>
      <w:r w:rsidRPr="00CF1122">
        <w:br/>
        <w:t>}</w:t>
      </w:r>
    </w:p>
    <w:p w14:paraId="0CD59961" w14:textId="77777777" w:rsidR="00C14D5D" w:rsidRDefault="00C14D5D" w:rsidP="00C14D5D">
      <w:pPr>
        <w:pStyle w:val="SourceCode"/>
      </w:pPr>
    </w:p>
    <w:p w14:paraId="7969CCB1" w14:textId="77777777" w:rsidR="00C14D5D" w:rsidRDefault="00C14D5D" w:rsidP="00C14D5D">
      <w:pPr>
        <w:spacing w:after="160" w:line="259" w:lineRule="auto"/>
        <w:rPr>
          <w:rFonts w:ascii="Courier New" w:hAnsi="Courier New" w:cs="Consolas"/>
          <w:noProof/>
          <w:sz w:val="20"/>
          <w:szCs w:val="19"/>
          <w:shd w:val="clear" w:color="auto" w:fill="FFFFFF"/>
        </w:rPr>
      </w:pPr>
      <w:r>
        <w:br w:type="page"/>
      </w:r>
    </w:p>
    <w:p w14:paraId="6ADE93D1" w14:textId="77777777" w:rsidR="00C14D5D" w:rsidRDefault="00C14D5D" w:rsidP="00C14D5D">
      <w:pPr>
        <w:pStyle w:val="Heading3"/>
      </w:pPr>
      <w:r>
        <w:lastRenderedPageBreak/>
        <w:t>Arguments</w:t>
      </w:r>
    </w:p>
    <w:p w14:paraId="77D999F4" w14:textId="77777777" w:rsidR="00C14D5D" w:rsidRDefault="00C14D5D" w:rsidP="00C14D5D">
      <w:r>
        <w:t xml:space="preserve">We can add arguments to </w:t>
      </w:r>
      <w:proofErr w:type="gramStart"/>
      <w:r>
        <w:t>queries</w:t>
      </w:r>
      <w:proofErr w:type="gramEnd"/>
    </w:p>
    <w:p w14:paraId="71F42E88" w14:textId="77777777" w:rsidR="00C14D5D" w:rsidRPr="00A7369A" w:rsidRDefault="00C14D5D" w:rsidP="00C14D5D">
      <w:pPr>
        <w:pStyle w:val="SourceCode"/>
      </w:pPr>
      <w:r w:rsidRPr="00A7369A">
        <w:t>public class PersonQuery : ObjectGraphType</w:t>
      </w:r>
    </w:p>
    <w:p w14:paraId="3FAA1237" w14:textId="77777777" w:rsidR="00C14D5D" w:rsidRPr="00A7369A" w:rsidRDefault="00C14D5D" w:rsidP="00C14D5D">
      <w:pPr>
        <w:pStyle w:val="SourceCode"/>
      </w:pPr>
      <w:r w:rsidRPr="00A7369A">
        <w:t>{</w:t>
      </w:r>
    </w:p>
    <w:p w14:paraId="7A8996BA" w14:textId="77777777" w:rsidR="00C14D5D" w:rsidRPr="00A7369A" w:rsidRDefault="00C14D5D" w:rsidP="00C14D5D">
      <w:pPr>
        <w:pStyle w:val="SourceCode"/>
      </w:pPr>
      <w:r w:rsidRPr="00A7369A">
        <w:tab/>
        <w:t>private List&lt;Person&gt; _people = new List&lt;UserQuery.Person&gt;()</w:t>
      </w:r>
    </w:p>
    <w:p w14:paraId="0B685A1B" w14:textId="77777777" w:rsidR="00C14D5D" w:rsidRPr="00A7369A" w:rsidRDefault="00C14D5D" w:rsidP="00C14D5D">
      <w:pPr>
        <w:pStyle w:val="SourceCode"/>
      </w:pPr>
      <w:r w:rsidRPr="00A7369A">
        <w:tab/>
        <w:t>{</w:t>
      </w:r>
    </w:p>
    <w:p w14:paraId="3D556D17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  <w:t>new Person {Age=21, FirstName="John"},</w:t>
      </w:r>
    </w:p>
    <w:p w14:paraId="1146D670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{Age=45, FirstName="Ken"},</w:t>
      </w:r>
    </w:p>
    <w:p w14:paraId="659D3A50" w14:textId="77777777" w:rsidR="00C14D5D" w:rsidRPr="00A7369A" w:rsidRDefault="00C14D5D" w:rsidP="00C14D5D">
      <w:pPr>
        <w:pStyle w:val="SourceCode"/>
      </w:pPr>
      <w:r w:rsidRPr="00A7369A">
        <w:tab/>
        <w:t>};</w:t>
      </w:r>
    </w:p>
    <w:p w14:paraId="5BD2EEAB" w14:textId="77777777" w:rsidR="00C14D5D" w:rsidRPr="00A7369A" w:rsidRDefault="00C14D5D" w:rsidP="00C14D5D">
      <w:pPr>
        <w:pStyle w:val="SourceCode"/>
      </w:pPr>
      <w:r w:rsidRPr="00A7369A">
        <w:tab/>
      </w:r>
    </w:p>
    <w:p w14:paraId="461B0DA2" w14:textId="77777777" w:rsidR="00C14D5D" w:rsidRPr="00A7369A" w:rsidRDefault="00C14D5D" w:rsidP="00C14D5D">
      <w:pPr>
        <w:pStyle w:val="SourceCode"/>
      </w:pPr>
      <w:r w:rsidRPr="00A7369A">
        <w:tab/>
        <w:t xml:space="preserve">public PersonQuery() </w:t>
      </w:r>
    </w:p>
    <w:p w14:paraId="16E6CED4" w14:textId="77777777" w:rsidR="00C14D5D" w:rsidRPr="00A7369A" w:rsidRDefault="00C14D5D" w:rsidP="00C14D5D">
      <w:pPr>
        <w:pStyle w:val="SourceCode"/>
      </w:pPr>
      <w:r w:rsidRPr="00A7369A">
        <w:tab/>
        <w:t>{</w:t>
      </w:r>
    </w:p>
    <w:p w14:paraId="2F995FBA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  <w:t>Field&lt;PersonType&gt;( "getPerson",</w:t>
      </w:r>
    </w:p>
    <w:p w14:paraId="29FA2BB4" w14:textId="77777777" w:rsidR="00C14D5D" w:rsidRPr="00A7369A" w:rsidRDefault="00C14D5D" w:rsidP="00C14D5D">
      <w:pPr>
        <w:pStyle w:val="SourceCodeStrong"/>
      </w:pPr>
      <w:r w:rsidRPr="00A7369A">
        <w:tab/>
      </w:r>
      <w:r w:rsidRPr="00A7369A">
        <w:tab/>
      </w:r>
      <w:r w:rsidRPr="00A7369A">
        <w:tab/>
        <w:t>arguments: new QueryArguments(</w:t>
      </w:r>
    </w:p>
    <w:p w14:paraId="7D6B56A7" w14:textId="77777777" w:rsidR="00C14D5D" w:rsidRPr="00A7369A" w:rsidRDefault="00C14D5D" w:rsidP="00C14D5D">
      <w:pPr>
        <w:pStyle w:val="SourceCodeStrong"/>
      </w:pPr>
      <w:r w:rsidRPr="00A7369A">
        <w:tab/>
      </w:r>
      <w:r w:rsidRPr="00A7369A">
        <w:tab/>
      </w:r>
      <w:r w:rsidRPr="00A7369A">
        <w:tab/>
      </w:r>
      <w:r w:rsidRPr="00A7369A">
        <w:tab/>
        <w:t>new QueryArgument&lt;StringGraphType&gt; {Name="name"}),</w:t>
      </w:r>
    </w:p>
    <w:p w14:paraId="19E842B3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  <w:t xml:space="preserve">resolve: ctx =&gt; </w:t>
      </w:r>
    </w:p>
    <w:p w14:paraId="7E539495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_people.FirstOrDefault(x =&gt;</w:t>
      </w:r>
    </w:p>
    <w:p w14:paraId="677803E0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</w:r>
      <w:r w:rsidRPr="00A7369A">
        <w:tab/>
        <w:t>x.FirstName == (string)ctx.Arguments["name"])</w:t>
      </w:r>
    </w:p>
    <w:p w14:paraId="02398A03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  <w:t>);</w:t>
      </w:r>
    </w:p>
    <w:p w14:paraId="74703C33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</w:p>
    <w:p w14:paraId="10C269B1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</w:p>
    <w:p w14:paraId="0D5D6AC5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  <w:t>Field&lt;ListGraphType&lt;PersonType&gt;&gt;( "getPeople",</w:t>
      </w:r>
    </w:p>
    <w:p w14:paraId="53D5B546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  <w:t>resolve: ctx =&gt; new List&lt;Person&gt;</w:t>
      </w:r>
    </w:p>
    <w:p w14:paraId="489810A0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  <w:t>{</w:t>
      </w:r>
    </w:p>
    <w:p w14:paraId="0CC2ADEF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{Age=21, FirstName="John"},</w:t>
      </w:r>
    </w:p>
    <w:p w14:paraId="23975B34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</w:r>
      <w:r w:rsidRPr="00A7369A">
        <w:tab/>
        <w:t>new Person {Age=45, FirstName="Ken"},</w:t>
      </w:r>
    </w:p>
    <w:p w14:paraId="0092A845" w14:textId="77777777" w:rsidR="00C14D5D" w:rsidRPr="00A7369A" w:rsidRDefault="00C14D5D" w:rsidP="00C14D5D">
      <w:pPr>
        <w:pStyle w:val="SourceCode"/>
      </w:pPr>
      <w:r w:rsidRPr="00A7369A">
        <w:tab/>
      </w:r>
      <w:r w:rsidRPr="00A7369A">
        <w:tab/>
      </w:r>
      <w:r w:rsidRPr="00A7369A">
        <w:tab/>
        <w:t>});</w:t>
      </w:r>
    </w:p>
    <w:p w14:paraId="154E1265" w14:textId="77777777" w:rsidR="00C14D5D" w:rsidRPr="00A7369A" w:rsidRDefault="00C14D5D" w:rsidP="00C14D5D">
      <w:pPr>
        <w:pStyle w:val="SourceCode"/>
      </w:pPr>
      <w:r w:rsidRPr="00A7369A">
        <w:tab/>
        <w:t>}</w:t>
      </w:r>
    </w:p>
    <w:p w14:paraId="6F24706D" w14:textId="77777777" w:rsidR="00C14D5D" w:rsidRDefault="00C14D5D" w:rsidP="00C14D5D">
      <w:pPr>
        <w:pStyle w:val="SourceCode"/>
      </w:pPr>
      <w:r w:rsidRPr="00A7369A">
        <w:t>}</w:t>
      </w:r>
    </w:p>
    <w:p w14:paraId="63F9F2BB" w14:textId="77777777" w:rsidR="00C14D5D" w:rsidRDefault="00C14D5D" w:rsidP="00C14D5D">
      <w:pPr>
        <w:pStyle w:val="SourceCode"/>
      </w:pPr>
    </w:p>
    <w:p w14:paraId="06E1CC2D" w14:textId="77777777" w:rsidR="00C14D5D" w:rsidRDefault="00C14D5D" w:rsidP="00C14D5D">
      <w:r>
        <w:t xml:space="preserve">Our query </w:t>
      </w:r>
      <w:proofErr w:type="gramStart"/>
      <w:r>
        <w:t>becomes</w:t>
      </w:r>
      <w:proofErr w:type="gramEnd"/>
      <w:r>
        <w:t xml:space="preserve"> </w:t>
      </w:r>
    </w:p>
    <w:p w14:paraId="1F627E77" w14:textId="77777777" w:rsidR="00C14D5D" w:rsidRPr="002C7635" w:rsidRDefault="00C14D5D" w:rsidP="00C14D5D">
      <w:pPr>
        <w:pStyle w:val="SourceCode"/>
      </w:pPr>
      <w:r w:rsidRPr="002C7635">
        <w:t>getPerson(name:""John"") {</w:t>
      </w:r>
    </w:p>
    <w:p w14:paraId="209A63D7" w14:textId="77777777" w:rsidR="00C14D5D" w:rsidRPr="002C7635" w:rsidRDefault="00C14D5D" w:rsidP="00C14D5D">
      <w:pPr>
        <w:pStyle w:val="SourceCode"/>
        <w:ind w:firstLine="482"/>
      </w:pPr>
      <w:r w:rsidRPr="002C7635">
        <w:t>age,</w:t>
      </w:r>
    </w:p>
    <w:p w14:paraId="5DF4E2F4" w14:textId="77777777" w:rsidR="00C14D5D" w:rsidRPr="002C7635" w:rsidRDefault="00C14D5D" w:rsidP="00C14D5D">
      <w:pPr>
        <w:pStyle w:val="SourceCode"/>
      </w:pPr>
      <w:r w:rsidRPr="002C7635">
        <w:t xml:space="preserve">    </w:t>
      </w:r>
      <w:r w:rsidRPr="002C7635">
        <w:tab/>
        <w:t>firstName,</w:t>
      </w:r>
    </w:p>
    <w:p w14:paraId="16B39F28" w14:textId="77777777" w:rsidR="00C14D5D" w:rsidRDefault="00C14D5D" w:rsidP="00C14D5D">
      <w:pPr>
        <w:pStyle w:val="SourceCode"/>
      </w:pPr>
      <w:r w:rsidRPr="002C7635">
        <w:t>}</w:t>
      </w:r>
    </w:p>
    <w:p w14:paraId="03ED8652" w14:textId="77777777" w:rsidR="00C14D5D" w:rsidRDefault="00C14D5D" w:rsidP="00C14D5D">
      <w:pPr>
        <w:pStyle w:val="SourceCode"/>
      </w:pPr>
    </w:p>
    <w:p w14:paraId="4A46A186" w14:textId="77777777" w:rsidR="00C14D5D" w:rsidRDefault="00C14D5D" w:rsidP="00C14D5D">
      <w:pPr>
        <w:pStyle w:val="SourceCode"/>
      </w:pPr>
    </w:p>
    <w:p w14:paraId="12AF7231" w14:textId="77777777" w:rsidR="00C14D5D" w:rsidRDefault="00C14D5D" w:rsidP="00C14D5D">
      <w:r>
        <w:t xml:space="preserve">And our result </w:t>
      </w:r>
      <w:proofErr w:type="gramStart"/>
      <w:r>
        <w:t>becomes</w:t>
      </w:r>
      <w:proofErr w:type="gramEnd"/>
      <w:r>
        <w:t xml:space="preserve"> </w:t>
      </w:r>
    </w:p>
    <w:p w14:paraId="6FBC737A" w14:textId="77777777" w:rsidR="00C14D5D" w:rsidRPr="004A3249" w:rsidRDefault="00C14D5D" w:rsidP="00C14D5D">
      <w:pPr>
        <w:pStyle w:val="SourceCode"/>
      </w:pPr>
      <w:r w:rsidRPr="004A3249">
        <w:t>{</w:t>
      </w:r>
      <w:r w:rsidRPr="004A3249">
        <w:br/>
        <w:t>  "data": {</w:t>
      </w:r>
      <w:r w:rsidRPr="004A3249">
        <w:br/>
        <w:t>    "getPerson": {</w:t>
      </w:r>
      <w:r w:rsidRPr="004A3249">
        <w:br/>
        <w:t>      "age": 21,</w:t>
      </w:r>
      <w:r w:rsidRPr="004A3249">
        <w:br/>
        <w:t>      "firstName": "John"</w:t>
      </w:r>
      <w:r w:rsidRPr="004A3249">
        <w:br/>
        <w:t>    }</w:t>
      </w:r>
      <w:r w:rsidRPr="004A3249">
        <w:br/>
        <w:t>  }</w:t>
      </w:r>
      <w:r w:rsidRPr="004A3249">
        <w:br/>
        <w:t>}</w:t>
      </w:r>
    </w:p>
    <w:p w14:paraId="4EED7AFD" w14:textId="77777777" w:rsidR="00283758" w:rsidRDefault="00283758" w:rsidP="00B428E6">
      <w:pPr>
        <w:pStyle w:val="SourceCode"/>
        <w:ind w:left="0"/>
      </w:pPr>
    </w:p>
    <w:p w14:paraId="0FF8BD10" w14:textId="77777777" w:rsidR="006957AB" w:rsidRPr="006957AB" w:rsidRDefault="006957AB" w:rsidP="006957AB">
      <w:pPr>
        <w:pStyle w:val="SourceCode"/>
      </w:pPr>
    </w:p>
    <w:p w14:paraId="6A9129E6" w14:textId="77777777" w:rsidR="006957AB" w:rsidRPr="006957AB" w:rsidRDefault="006957AB" w:rsidP="006957AB"/>
    <w:p w14:paraId="118785C2" w14:textId="77777777" w:rsidR="00211CEF" w:rsidRPr="00211CEF" w:rsidRDefault="00211CEF" w:rsidP="00211CEF"/>
    <w:p w14:paraId="2A741058" w14:textId="77777777" w:rsidR="000745D5" w:rsidRPr="000745D5" w:rsidRDefault="000745D5" w:rsidP="000745D5"/>
    <w:p w14:paraId="771CA060" w14:textId="77777777" w:rsidR="00D256D9" w:rsidRPr="00D256D9" w:rsidRDefault="00D256D9" w:rsidP="00D256D9"/>
    <w:sectPr w:rsidR="00D256D9" w:rsidRPr="00D256D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7407" w14:textId="77777777" w:rsidR="00C73F41" w:rsidRDefault="00C73F41" w:rsidP="00DC0620">
      <w:r>
        <w:separator/>
      </w:r>
    </w:p>
  </w:endnote>
  <w:endnote w:type="continuationSeparator" w:id="0">
    <w:p w14:paraId="6AB5AC1F" w14:textId="77777777" w:rsidR="00C73F41" w:rsidRDefault="00C73F41" w:rsidP="00DC0620">
      <w:r>
        <w:continuationSeparator/>
      </w:r>
    </w:p>
  </w:endnote>
  <w:endnote w:type="continuationNotice" w:id="1">
    <w:p w14:paraId="4A4413CF" w14:textId="77777777" w:rsidR="00C73F41" w:rsidRDefault="00C73F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BB77" w14:textId="77777777" w:rsidR="00C73F41" w:rsidRDefault="00C73F41" w:rsidP="00DC0620">
      <w:r>
        <w:separator/>
      </w:r>
    </w:p>
  </w:footnote>
  <w:footnote w:type="continuationSeparator" w:id="0">
    <w:p w14:paraId="621F14CC" w14:textId="77777777" w:rsidR="00C73F41" w:rsidRDefault="00C73F41" w:rsidP="00DC0620">
      <w:r>
        <w:continuationSeparator/>
      </w:r>
    </w:p>
  </w:footnote>
  <w:footnote w:type="continuationNotice" w:id="1">
    <w:p w14:paraId="5798C5B1" w14:textId="77777777" w:rsidR="00C73F41" w:rsidRDefault="00C73F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81ABE" w14:textId="22AA8BA0" w:rsidR="003C6075" w:rsidRPr="001E00C6" w:rsidRDefault="001E00C6">
    <w:pPr>
      <w:pStyle w:val="Header"/>
      <w:rPr>
        <w:lang w:val="en-US"/>
      </w:rPr>
    </w:pPr>
    <w:r>
      <w:rPr>
        <w:lang w:val="en-US"/>
      </w:rPr>
      <w:t>Kenneth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5021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D84B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EE1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BAE8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04C8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40EA8"/>
    <w:multiLevelType w:val="multilevel"/>
    <w:tmpl w:val="FD985614"/>
    <w:numStyleLink w:val="Headings"/>
  </w:abstractNum>
  <w:abstractNum w:abstractNumId="27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A39278C"/>
    <w:multiLevelType w:val="hybridMultilevel"/>
    <w:tmpl w:val="DC3430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3"/>
  </w:num>
  <w:num w:numId="4">
    <w:abstractNumId w:val="9"/>
  </w:num>
  <w:num w:numId="5">
    <w:abstractNumId w:val="8"/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1"/>
  </w:num>
  <w:num w:numId="9">
    <w:abstractNumId w:val="36"/>
  </w:num>
  <w:num w:numId="10">
    <w:abstractNumId w:val="19"/>
  </w:num>
  <w:num w:numId="11">
    <w:abstractNumId w:val="38"/>
  </w:num>
  <w:num w:numId="12">
    <w:abstractNumId w:val="35"/>
  </w:num>
  <w:num w:numId="13">
    <w:abstractNumId w:val="30"/>
  </w:num>
  <w:num w:numId="14">
    <w:abstractNumId w:val="23"/>
  </w:num>
  <w:num w:numId="15">
    <w:abstractNumId w:val="16"/>
  </w:num>
  <w:num w:numId="16">
    <w:abstractNumId w:val="32"/>
  </w:num>
  <w:num w:numId="17">
    <w:abstractNumId w:val="37"/>
  </w:num>
  <w:num w:numId="18">
    <w:abstractNumId w:val="22"/>
  </w:num>
  <w:num w:numId="19">
    <w:abstractNumId w:val="31"/>
  </w:num>
  <w:num w:numId="20">
    <w:abstractNumId w:val="10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15"/>
  </w:num>
  <w:num w:numId="24">
    <w:abstractNumId w:val="28"/>
  </w:num>
  <w:num w:numId="25">
    <w:abstractNumId w:val="29"/>
  </w:num>
  <w:num w:numId="26">
    <w:abstractNumId w:val="34"/>
  </w:num>
  <w:num w:numId="27">
    <w:abstractNumId w:val="27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24"/>
  </w:num>
  <w:num w:numId="37">
    <w:abstractNumId w:val="17"/>
  </w:num>
  <w:num w:numId="38">
    <w:abstractNumId w:val="18"/>
  </w:num>
  <w:num w:numId="39">
    <w:abstractNumId w:val="25"/>
  </w:num>
  <w:num w:numId="40">
    <w:abstractNumId w:val="26"/>
  </w:num>
  <w:num w:numId="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5CDA"/>
    <w:rsid w:val="0001631A"/>
    <w:rsid w:val="000169FE"/>
    <w:rsid w:val="0001797D"/>
    <w:rsid w:val="00020549"/>
    <w:rsid w:val="00020C37"/>
    <w:rsid w:val="00021ECA"/>
    <w:rsid w:val="000224EA"/>
    <w:rsid w:val="00022FCF"/>
    <w:rsid w:val="0002459C"/>
    <w:rsid w:val="00024642"/>
    <w:rsid w:val="00024F1C"/>
    <w:rsid w:val="00025BF4"/>
    <w:rsid w:val="00026A53"/>
    <w:rsid w:val="00027208"/>
    <w:rsid w:val="00027F75"/>
    <w:rsid w:val="00027F99"/>
    <w:rsid w:val="00030350"/>
    <w:rsid w:val="00031357"/>
    <w:rsid w:val="00031507"/>
    <w:rsid w:val="00032743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45D5"/>
    <w:rsid w:val="00075B73"/>
    <w:rsid w:val="00075F18"/>
    <w:rsid w:val="0007628E"/>
    <w:rsid w:val="000770DB"/>
    <w:rsid w:val="00077E2B"/>
    <w:rsid w:val="00080386"/>
    <w:rsid w:val="000807EB"/>
    <w:rsid w:val="00081457"/>
    <w:rsid w:val="0008180E"/>
    <w:rsid w:val="000818CF"/>
    <w:rsid w:val="0008191C"/>
    <w:rsid w:val="00081C6E"/>
    <w:rsid w:val="00081CE1"/>
    <w:rsid w:val="000821CF"/>
    <w:rsid w:val="000826BA"/>
    <w:rsid w:val="00083C8C"/>
    <w:rsid w:val="0008568F"/>
    <w:rsid w:val="0008664E"/>
    <w:rsid w:val="000867B7"/>
    <w:rsid w:val="00086AC1"/>
    <w:rsid w:val="00086ACC"/>
    <w:rsid w:val="00086E84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FC3"/>
    <w:rsid w:val="00095877"/>
    <w:rsid w:val="0009618E"/>
    <w:rsid w:val="00096656"/>
    <w:rsid w:val="00096917"/>
    <w:rsid w:val="00097E79"/>
    <w:rsid w:val="000A0C2C"/>
    <w:rsid w:val="000A236D"/>
    <w:rsid w:val="000A26A4"/>
    <w:rsid w:val="000A3D89"/>
    <w:rsid w:val="000A4144"/>
    <w:rsid w:val="000A6297"/>
    <w:rsid w:val="000A664B"/>
    <w:rsid w:val="000A6ED9"/>
    <w:rsid w:val="000A773F"/>
    <w:rsid w:val="000A7B85"/>
    <w:rsid w:val="000B05EA"/>
    <w:rsid w:val="000B189B"/>
    <w:rsid w:val="000B1A94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134D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DF9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A6D"/>
    <w:rsid w:val="00146B37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F9C"/>
    <w:rsid w:val="0015628E"/>
    <w:rsid w:val="00156553"/>
    <w:rsid w:val="001579A8"/>
    <w:rsid w:val="00157C92"/>
    <w:rsid w:val="00160604"/>
    <w:rsid w:val="00161B98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30F"/>
    <w:rsid w:val="00187468"/>
    <w:rsid w:val="001878C1"/>
    <w:rsid w:val="00190587"/>
    <w:rsid w:val="001917D3"/>
    <w:rsid w:val="001921FF"/>
    <w:rsid w:val="00192A0D"/>
    <w:rsid w:val="00195723"/>
    <w:rsid w:val="00195A47"/>
    <w:rsid w:val="00196880"/>
    <w:rsid w:val="00196ACE"/>
    <w:rsid w:val="00196AE6"/>
    <w:rsid w:val="00196EF5"/>
    <w:rsid w:val="001A09CA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2CBA"/>
    <w:rsid w:val="001D4187"/>
    <w:rsid w:val="001D4D39"/>
    <w:rsid w:val="001D4D74"/>
    <w:rsid w:val="001D51F3"/>
    <w:rsid w:val="001D6D4C"/>
    <w:rsid w:val="001E00C6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238D"/>
    <w:rsid w:val="00203488"/>
    <w:rsid w:val="0020479C"/>
    <w:rsid w:val="0020494A"/>
    <w:rsid w:val="00204BEF"/>
    <w:rsid w:val="002064D4"/>
    <w:rsid w:val="00210A2D"/>
    <w:rsid w:val="00210E64"/>
    <w:rsid w:val="00211CEF"/>
    <w:rsid w:val="00212151"/>
    <w:rsid w:val="00212E2F"/>
    <w:rsid w:val="0021345D"/>
    <w:rsid w:val="002146F7"/>
    <w:rsid w:val="00215394"/>
    <w:rsid w:val="00220410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145A"/>
    <w:rsid w:val="00231932"/>
    <w:rsid w:val="002335F1"/>
    <w:rsid w:val="002336D8"/>
    <w:rsid w:val="00233AEE"/>
    <w:rsid w:val="00233BFD"/>
    <w:rsid w:val="00233E13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0F5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7CAC"/>
    <w:rsid w:val="002621ED"/>
    <w:rsid w:val="00262CD6"/>
    <w:rsid w:val="00263AE5"/>
    <w:rsid w:val="0026479F"/>
    <w:rsid w:val="002648F2"/>
    <w:rsid w:val="00264BCB"/>
    <w:rsid w:val="00267512"/>
    <w:rsid w:val="002705CF"/>
    <w:rsid w:val="00270C10"/>
    <w:rsid w:val="002715E8"/>
    <w:rsid w:val="00272C74"/>
    <w:rsid w:val="00273461"/>
    <w:rsid w:val="00273462"/>
    <w:rsid w:val="002738A9"/>
    <w:rsid w:val="00275086"/>
    <w:rsid w:val="002752AF"/>
    <w:rsid w:val="002774E9"/>
    <w:rsid w:val="00281C25"/>
    <w:rsid w:val="00281DBF"/>
    <w:rsid w:val="00281DD1"/>
    <w:rsid w:val="002823DA"/>
    <w:rsid w:val="00282916"/>
    <w:rsid w:val="00283758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84E"/>
    <w:rsid w:val="002A0997"/>
    <w:rsid w:val="002A0BDA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EE2"/>
    <w:rsid w:val="002B6DB9"/>
    <w:rsid w:val="002C0549"/>
    <w:rsid w:val="002C143C"/>
    <w:rsid w:val="002C251A"/>
    <w:rsid w:val="002C35F5"/>
    <w:rsid w:val="002C36CE"/>
    <w:rsid w:val="002C41EC"/>
    <w:rsid w:val="002C55B7"/>
    <w:rsid w:val="002C5C37"/>
    <w:rsid w:val="002C5D2B"/>
    <w:rsid w:val="002C6B4E"/>
    <w:rsid w:val="002C72BB"/>
    <w:rsid w:val="002D090B"/>
    <w:rsid w:val="002D267C"/>
    <w:rsid w:val="002D2C73"/>
    <w:rsid w:val="002D2ECA"/>
    <w:rsid w:val="002D3070"/>
    <w:rsid w:val="002D3ADA"/>
    <w:rsid w:val="002D4361"/>
    <w:rsid w:val="002D5FD8"/>
    <w:rsid w:val="002D623F"/>
    <w:rsid w:val="002D721F"/>
    <w:rsid w:val="002E15C6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61E4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C66"/>
    <w:rsid w:val="0033071E"/>
    <w:rsid w:val="0033083E"/>
    <w:rsid w:val="00330AF8"/>
    <w:rsid w:val="003315D7"/>
    <w:rsid w:val="00331715"/>
    <w:rsid w:val="0033221F"/>
    <w:rsid w:val="00332BE7"/>
    <w:rsid w:val="00332C8C"/>
    <w:rsid w:val="00332CAA"/>
    <w:rsid w:val="003334FF"/>
    <w:rsid w:val="003338D3"/>
    <w:rsid w:val="003338DC"/>
    <w:rsid w:val="00334158"/>
    <w:rsid w:val="00334530"/>
    <w:rsid w:val="003352C3"/>
    <w:rsid w:val="0033556D"/>
    <w:rsid w:val="0033666A"/>
    <w:rsid w:val="00337B6F"/>
    <w:rsid w:val="0034171F"/>
    <w:rsid w:val="00341CBD"/>
    <w:rsid w:val="0034366F"/>
    <w:rsid w:val="00344B32"/>
    <w:rsid w:val="00344BC0"/>
    <w:rsid w:val="00344E0F"/>
    <w:rsid w:val="00347C09"/>
    <w:rsid w:val="00350EFB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693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1F02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458D"/>
    <w:rsid w:val="003C6075"/>
    <w:rsid w:val="003C6B43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D6540"/>
    <w:rsid w:val="003D6542"/>
    <w:rsid w:val="003D7A7E"/>
    <w:rsid w:val="003E0B66"/>
    <w:rsid w:val="003E0E02"/>
    <w:rsid w:val="003E1E62"/>
    <w:rsid w:val="003E2AD0"/>
    <w:rsid w:val="003E2B00"/>
    <w:rsid w:val="003E4CAC"/>
    <w:rsid w:val="003E51AA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70B2"/>
    <w:rsid w:val="003F75B1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50D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5994"/>
    <w:rsid w:val="00416310"/>
    <w:rsid w:val="00416FAB"/>
    <w:rsid w:val="00417A85"/>
    <w:rsid w:val="004209B5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406C9"/>
    <w:rsid w:val="004416CA"/>
    <w:rsid w:val="00441996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497"/>
    <w:rsid w:val="00457BA9"/>
    <w:rsid w:val="00457E7D"/>
    <w:rsid w:val="0046163D"/>
    <w:rsid w:val="00461740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B1A"/>
    <w:rsid w:val="00472B93"/>
    <w:rsid w:val="004732A7"/>
    <w:rsid w:val="00473FD4"/>
    <w:rsid w:val="00474552"/>
    <w:rsid w:val="00474BFF"/>
    <w:rsid w:val="00475EA1"/>
    <w:rsid w:val="00475FF6"/>
    <w:rsid w:val="00476344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202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838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7DE0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3524"/>
    <w:rsid w:val="0050405C"/>
    <w:rsid w:val="005044E2"/>
    <w:rsid w:val="005052BD"/>
    <w:rsid w:val="00512D28"/>
    <w:rsid w:val="005131EC"/>
    <w:rsid w:val="0051348B"/>
    <w:rsid w:val="0051421D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668B"/>
    <w:rsid w:val="00526A2C"/>
    <w:rsid w:val="00526FFE"/>
    <w:rsid w:val="005274AD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AA5"/>
    <w:rsid w:val="00544015"/>
    <w:rsid w:val="00544506"/>
    <w:rsid w:val="00544E93"/>
    <w:rsid w:val="00546126"/>
    <w:rsid w:val="00550110"/>
    <w:rsid w:val="00550420"/>
    <w:rsid w:val="0055092B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1809"/>
    <w:rsid w:val="005623DE"/>
    <w:rsid w:val="005625F4"/>
    <w:rsid w:val="00563FBF"/>
    <w:rsid w:val="005652B0"/>
    <w:rsid w:val="0056536C"/>
    <w:rsid w:val="00565AC6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A88"/>
    <w:rsid w:val="00585F83"/>
    <w:rsid w:val="005868E9"/>
    <w:rsid w:val="00586CA6"/>
    <w:rsid w:val="00586E46"/>
    <w:rsid w:val="0058780B"/>
    <w:rsid w:val="00590105"/>
    <w:rsid w:val="005905D8"/>
    <w:rsid w:val="00591F8B"/>
    <w:rsid w:val="00592560"/>
    <w:rsid w:val="00593D3E"/>
    <w:rsid w:val="005946BE"/>
    <w:rsid w:val="00594B40"/>
    <w:rsid w:val="0059565C"/>
    <w:rsid w:val="005962D6"/>
    <w:rsid w:val="0059655E"/>
    <w:rsid w:val="005A0B3D"/>
    <w:rsid w:val="005A1471"/>
    <w:rsid w:val="005A27E2"/>
    <w:rsid w:val="005A2952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958"/>
    <w:rsid w:val="005C1AA6"/>
    <w:rsid w:val="005C1AD4"/>
    <w:rsid w:val="005C1D14"/>
    <w:rsid w:val="005C1DF3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D73"/>
    <w:rsid w:val="00613F5F"/>
    <w:rsid w:val="00614A0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85E"/>
    <w:rsid w:val="00654655"/>
    <w:rsid w:val="00654EC9"/>
    <w:rsid w:val="006550AE"/>
    <w:rsid w:val="0065619B"/>
    <w:rsid w:val="0065689C"/>
    <w:rsid w:val="00656E38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ECF"/>
    <w:rsid w:val="00667520"/>
    <w:rsid w:val="00667FE9"/>
    <w:rsid w:val="00670808"/>
    <w:rsid w:val="00671588"/>
    <w:rsid w:val="00673019"/>
    <w:rsid w:val="006741CD"/>
    <w:rsid w:val="006746C5"/>
    <w:rsid w:val="00674943"/>
    <w:rsid w:val="006778DE"/>
    <w:rsid w:val="006779AA"/>
    <w:rsid w:val="006800DB"/>
    <w:rsid w:val="00680EEC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57AB"/>
    <w:rsid w:val="00696293"/>
    <w:rsid w:val="006967F9"/>
    <w:rsid w:val="00696A91"/>
    <w:rsid w:val="00697694"/>
    <w:rsid w:val="00697DD5"/>
    <w:rsid w:val="006A0263"/>
    <w:rsid w:val="006A0C70"/>
    <w:rsid w:val="006A1B51"/>
    <w:rsid w:val="006A20E0"/>
    <w:rsid w:val="006A24C8"/>
    <w:rsid w:val="006A69C1"/>
    <w:rsid w:val="006B1FCC"/>
    <w:rsid w:val="006B2258"/>
    <w:rsid w:val="006B2340"/>
    <w:rsid w:val="006B2C0C"/>
    <w:rsid w:val="006B327A"/>
    <w:rsid w:val="006B3288"/>
    <w:rsid w:val="006B60AB"/>
    <w:rsid w:val="006B6594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29C8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06C"/>
    <w:rsid w:val="00741CE8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CD3"/>
    <w:rsid w:val="007843D2"/>
    <w:rsid w:val="00786508"/>
    <w:rsid w:val="007872C3"/>
    <w:rsid w:val="007872E1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B7AC6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31CD"/>
    <w:rsid w:val="00813731"/>
    <w:rsid w:val="00814012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0DB4"/>
    <w:rsid w:val="0084120D"/>
    <w:rsid w:val="00842594"/>
    <w:rsid w:val="00844391"/>
    <w:rsid w:val="00844871"/>
    <w:rsid w:val="00844A0B"/>
    <w:rsid w:val="00844BD9"/>
    <w:rsid w:val="00846194"/>
    <w:rsid w:val="00847522"/>
    <w:rsid w:val="00850447"/>
    <w:rsid w:val="00850733"/>
    <w:rsid w:val="00850E1E"/>
    <w:rsid w:val="008510B6"/>
    <w:rsid w:val="0085135A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7B1C"/>
    <w:rsid w:val="0087046A"/>
    <w:rsid w:val="008718EA"/>
    <w:rsid w:val="0087190F"/>
    <w:rsid w:val="00871D73"/>
    <w:rsid w:val="008721CF"/>
    <w:rsid w:val="0087272A"/>
    <w:rsid w:val="0087286A"/>
    <w:rsid w:val="00873DC5"/>
    <w:rsid w:val="0087484C"/>
    <w:rsid w:val="00874CA4"/>
    <w:rsid w:val="00875B0C"/>
    <w:rsid w:val="0087625F"/>
    <w:rsid w:val="00876808"/>
    <w:rsid w:val="008769BB"/>
    <w:rsid w:val="00877920"/>
    <w:rsid w:val="00882369"/>
    <w:rsid w:val="008824C8"/>
    <w:rsid w:val="00883AD4"/>
    <w:rsid w:val="00885316"/>
    <w:rsid w:val="0088551C"/>
    <w:rsid w:val="00885A29"/>
    <w:rsid w:val="00886F62"/>
    <w:rsid w:val="0088706E"/>
    <w:rsid w:val="00887132"/>
    <w:rsid w:val="0088771B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2246"/>
    <w:rsid w:val="008B4029"/>
    <w:rsid w:val="008B42F7"/>
    <w:rsid w:val="008B5198"/>
    <w:rsid w:val="008B5EDA"/>
    <w:rsid w:val="008B774E"/>
    <w:rsid w:val="008C178E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034"/>
    <w:rsid w:val="008D2CA1"/>
    <w:rsid w:val="008D3014"/>
    <w:rsid w:val="008D333B"/>
    <w:rsid w:val="008D5A77"/>
    <w:rsid w:val="008D644B"/>
    <w:rsid w:val="008D68C2"/>
    <w:rsid w:val="008D6C5F"/>
    <w:rsid w:val="008E04C7"/>
    <w:rsid w:val="008E0D1C"/>
    <w:rsid w:val="008E2D57"/>
    <w:rsid w:val="008E32D5"/>
    <w:rsid w:val="008E4412"/>
    <w:rsid w:val="008E5514"/>
    <w:rsid w:val="008E5E16"/>
    <w:rsid w:val="008E60C5"/>
    <w:rsid w:val="008E6700"/>
    <w:rsid w:val="008E7C6F"/>
    <w:rsid w:val="008F5963"/>
    <w:rsid w:val="008F5DD9"/>
    <w:rsid w:val="008F61F6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6F28"/>
    <w:rsid w:val="00907B08"/>
    <w:rsid w:val="0091022C"/>
    <w:rsid w:val="00910D39"/>
    <w:rsid w:val="0091289F"/>
    <w:rsid w:val="00912DA8"/>
    <w:rsid w:val="00913395"/>
    <w:rsid w:val="00913F2C"/>
    <w:rsid w:val="00914418"/>
    <w:rsid w:val="00915E59"/>
    <w:rsid w:val="0091607F"/>
    <w:rsid w:val="009161E9"/>
    <w:rsid w:val="009174C8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1ED"/>
    <w:rsid w:val="009324A8"/>
    <w:rsid w:val="0093252D"/>
    <w:rsid w:val="00933431"/>
    <w:rsid w:val="00934AC3"/>
    <w:rsid w:val="00935039"/>
    <w:rsid w:val="009350CD"/>
    <w:rsid w:val="00935D09"/>
    <w:rsid w:val="00936A2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315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63D0"/>
    <w:rsid w:val="00977FFB"/>
    <w:rsid w:val="00980272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0E"/>
    <w:rsid w:val="00986976"/>
    <w:rsid w:val="00990B15"/>
    <w:rsid w:val="00990EFF"/>
    <w:rsid w:val="009927DA"/>
    <w:rsid w:val="00994320"/>
    <w:rsid w:val="00994D79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B73B6"/>
    <w:rsid w:val="009C01D3"/>
    <w:rsid w:val="009C0831"/>
    <w:rsid w:val="009C1669"/>
    <w:rsid w:val="009C1EB3"/>
    <w:rsid w:val="009C1EF0"/>
    <w:rsid w:val="009C2EE0"/>
    <w:rsid w:val="009C426C"/>
    <w:rsid w:val="009C4737"/>
    <w:rsid w:val="009C5B1B"/>
    <w:rsid w:val="009D0CBF"/>
    <w:rsid w:val="009D1A92"/>
    <w:rsid w:val="009D2B85"/>
    <w:rsid w:val="009D3905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DA3"/>
    <w:rsid w:val="009F5819"/>
    <w:rsid w:val="009F6C40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3C4D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3C2"/>
    <w:rsid w:val="00A27C06"/>
    <w:rsid w:val="00A30F36"/>
    <w:rsid w:val="00A317AE"/>
    <w:rsid w:val="00A31E38"/>
    <w:rsid w:val="00A33307"/>
    <w:rsid w:val="00A33441"/>
    <w:rsid w:val="00A33B33"/>
    <w:rsid w:val="00A34BCA"/>
    <w:rsid w:val="00A34E37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0EE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F0"/>
    <w:rsid w:val="00A946CF"/>
    <w:rsid w:val="00A955F7"/>
    <w:rsid w:val="00A95FFF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05C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73B9"/>
    <w:rsid w:val="00AC7A6E"/>
    <w:rsid w:val="00AD0964"/>
    <w:rsid w:val="00AD1C7F"/>
    <w:rsid w:val="00AD2FC2"/>
    <w:rsid w:val="00AD4029"/>
    <w:rsid w:val="00AD419F"/>
    <w:rsid w:val="00AD492E"/>
    <w:rsid w:val="00AD4E29"/>
    <w:rsid w:val="00AD4EBD"/>
    <w:rsid w:val="00AD5801"/>
    <w:rsid w:val="00AD6AA6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1BC1"/>
    <w:rsid w:val="00AF2CD6"/>
    <w:rsid w:val="00AF3EA4"/>
    <w:rsid w:val="00AF4326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4A17"/>
    <w:rsid w:val="00B0524A"/>
    <w:rsid w:val="00B076FA"/>
    <w:rsid w:val="00B1163A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EF"/>
    <w:rsid w:val="00B27A99"/>
    <w:rsid w:val="00B27E80"/>
    <w:rsid w:val="00B31080"/>
    <w:rsid w:val="00B31DAE"/>
    <w:rsid w:val="00B33421"/>
    <w:rsid w:val="00B34B15"/>
    <w:rsid w:val="00B35222"/>
    <w:rsid w:val="00B3528A"/>
    <w:rsid w:val="00B35C4E"/>
    <w:rsid w:val="00B362F6"/>
    <w:rsid w:val="00B4044F"/>
    <w:rsid w:val="00B4143A"/>
    <w:rsid w:val="00B41FD2"/>
    <w:rsid w:val="00B428E6"/>
    <w:rsid w:val="00B446EB"/>
    <w:rsid w:val="00B4486B"/>
    <w:rsid w:val="00B473B4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ADC"/>
    <w:rsid w:val="00B5558D"/>
    <w:rsid w:val="00B56CAC"/>
    <w:rsid w:val="00B5762A"/>
    <w:rsid w:val="00B60F54"/>
    <w:rsid w:val="00B61626"/>
    <w:rsid w:val="00B618FD"/>
    <w:rsid w:val="00B61D75"/>
    <w:rsid w:val="00B634E4"/>
    <w:rsid w:val="00B635C1"/>
    <w:rsid w:val="00B6421C"/>
    <w:rsid w:val="00B64BDE"/>
    <w:rsid w:val="00B64FA4"/>
    <w:rsid w:val="00B6592B"/>
    <w:rsid w:val="00B65D12"/>
    <w:rsid w:val="00B66869"/>
    <w:rsid w:val="00B67436"/>
    <w:rsid w:val="00B677B0"/>
    <w:rsid w:val="00B67C9C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90C0B"/>
    <w:rsid w:val="00B92B08"/>
    <w:rsid w:val="00B9361F"/>
    <w:rsid w:val="00B9380A"/>
    <w:rsid w:val="00B94CE8"/>
    <w:rsid w:val="00B94FE4"/>
    <w:rsid w:val="00B954CC"/>
    <w:rsid w:val="00B95A82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4E8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6AFC"/>
    <w:rsid w:val="00BF6C5C"/>
    <w:rsid w:val="00BF6C7C"/>
    <w:rsid w:val="00C01A9D"/>
    <w:rsid w:val="00C02AC6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4D5D"/>
    <w:rsid w:val="00C15688"/>
    <w:rsid w:val="00C207A1"/>
    <w:rsid w:val="00C21732"/>
    <w:rsid w:val="00C225B4"/>
    <w:rsid w:val="00C226E1"/>
    <w:rsid w:val="00C22D9E"/>
    <w:rsid w:val="00C22FCE"/>
    <w:rsid w:val="00C22FD7"/>
    <w:rsid w:val="00C23630"/>
    <w:rsid w:val="00C23748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D85"/>
    <w:rsid w:val="00C334DF"/>
    <w:rsid w:val="00C336CE"/>
    <w:rsid w:val="00C33DA8"/>
    <w:rsid w:val="00C34F61"/>
    <w:rsid w:val="00C34FF7"/>
    <w:rsid w:val="00C35229"/>
    <w:rsid w:val="00C3559E"/>
    <w:rsid w:val="00C363CD"/>
    <w:rsid w:val="00C37A0E"/>
    <w:rsid w:val="00C40B8A"/>
    <w:rsid w:val="00C41299"/>
    <w:rsid w:val="00C41A76"/>
    <w:rsid w:val="00C41D28"/>
    <w:rsid w:val="00C446F8"/>
    <w:rsid w:val="00C448E1"/>
    <w:rsid w:val="00C44D1E"/>
    <w:rsid w:val="00C45424"/>
    <w:rsid w:val="00C46AF5"/>
    <w:rsid w:val="00C472EA"/>
    <w:rsid w:val="00C47673"/>
    <w:rsid w:val="00C50248"/>
    <w:rsid w:val="00C50DC6"/>
    <w:rsid w:val="00C510EF"/>
    <w:rsid w:val="00C51C32"/>
    <w:rsid w:val="00C51E65"/>
    <w:rsid w:val="00C52AC8"/>
    <w:rsid w:val="00C53E90"/>
    <w:rsid w:val="00C547AD"/>
    <w:rsid w:val="00C54930"/>
    <w:rsid w:val="00C56664"/>
    <w:rsid w:val="00C57755"/>
    <w:rsid w:val="00C6049D"/>
    <w:rsid w:val="00C61796"/>
    <w:rsid w:val="00C617CC"/>
    <w:rsid w:val="00C61B23"/>
    <w:rsid w:val="00C621DE"/>
    <w:rsid w:val="00C6414E"/>
    <w:rsid w:val="00C65629"/>
    <w:rsid w:val="00C65BC8"/>
    <w:rsid w:val="00C66D85"/>
    <w:rsid w:val="00C67BFD"/>
    <w:rsid w:val="00C67D3B"/>
    <w:rsid w:val="00C7047D"/>
    <w:rsid w:val="00C739E9"/>
    <w:rsid w:val="00C73F41"/>
    <w:rsid w:val="00C74629"/>
    <w:rsid w:val="00C75C56"/>
    <w:rsid w:val="00C765AE"/>
    <w:rsid w:val="00C77DE7"/>
    <w:rsid w:val="00C808E1"/>
    <w:rsid w:val="00C809CF"/>
    <w:rsid w:val="00C810AF"/>
    <w:rsid w:val="00C82631"/>
    <w:rsid w:val="00C83293"/>
    <w:rsid w:val="00C83309"/>
    <w:rsid w:val="00C835B3"/>
    <w:rsid w:val="00C84122"/>
    <w:rsid w:val="00C84874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18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B79F8"/>
    <w:rsid w:val="00CC010A"/>
    <w:rsid w:val="00CC0B4D"/>
    <w:rsid w:val="00CC0C70"/>
    <w:rsid w:val="00CC1902"/>
    <w:rsid w:val="00CC306C"/>
    <w:rsid w:val="00CC3427"/>
    <w:rsid w:val="00CC5CE9"/>
    <w:rsid w:val="00CC5E67"/>
    <w:rsid w:val="00CC61FD"/>
    <w:rsid w:val="00CC6BB1"/>
    <w:rsid w:val="00CC7AD8"/>
    <w:rsid w:val="00CC7E50"/>
    <w:rsid w:val="00CD0231"/>
    <w:rsid w:val="00CD1924"/>
    <w:rsid w:val="00CD2424"/>
    <w:rsid w:val="00CD3149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AF5"/>
    <w:rsid w:val="00D07268"/>
    <w:rsid w:val="00D07BC2"/>
    <w:rsid w:val="00D125F0"/>
    <w:rsid w:val="00D131ED"/>
    <w:rsid w:val="00D13B9A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6D9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278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40B8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F56"/>
    <w:rsid w:val="00DB382E"/>
    <w:rsid w:val="00DB3F21"/>
    <w:rsid w:val="00DB408F"/>
    <w:rsid w:val="00DB42F7"/>
    <w:rsid w:val="00DB4642"/>
    <w:rsid w:val="00DB5261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27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84F"/>
    <w:rsid w:val="00DE1E9C"/>
    <w:rsid w:val="00DE26A0"/>
    <w:rsid w:val="00DE2974"/>
    <w:rsid w:val="00DE2A06"/>
    <w:rsid w:val="00DE3EA0"/>
    <w:rsid w:val="00DE4AAC"/>
    <w:rsid w:val="00DE511B"/>
    <w:rsid w:val="00DE66DE"/>
    <w:rsid w:val="00DE6C45"/>
    <w:rsid w:val="00DE7706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5024"/>
    <w:rsid w:val="00E251CC"/>
    <w:rsid w:val="00E2567C"/>
    <w:rsid w:val="00E25735"/>
    <w:rsid w:val="00E25BFE"/>
    <w:rsid w:val="00E266D1"/>
    <w:rsid w:val="00E27357"/>
    <w:rsid w:val="00E30312"/>
    <w:rsid w:val="00E309CB"/>
    <w:rsid w:val="00E33724"/>
    <w:rsid w:val="00E34A87"/>
    <w:rsid w:val="00E34E19"/>
    <w:rsid w:val="00E35364"/>
    <w:rsid w:val="00E3631F"/>
    <w:rsid w:val="00E415C7"/>
    <w:rsid w:val="00E418E2"/>
    <w:rsid w:val="00E436B5"/>
    <w:rsid w:val="00E43D2D"/>
    <w:rsid w:val="00E45CA2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43B4"/>
    <w:rsid w:val="00E5444A"/>
    <w:rsid w:val="00E56DFB"/>
    <w:rsid w:val="00E606E4"/>
    <w:rsid w:val="00E60BC1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2990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84"/>
    <w:rsid w:val="00EC57A3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3BC"/>
    <w:rsid w:val="00ED3CDC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4127"/>
    <w:rsid w:val="00EF50E5"/>
    <w:rsid w:val="00EF5F80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6C96"/>
    <w:rsid w:val="00F37B2B"/>
    <w:rsid w:val="00F40355"/>
    <w:rsid w:val="00F4148A"/>
    <w:rsid w:val="00F416AB"/>
    <w:rsid w:val="00F41E00"/>
    <w:rsid w:val="00F41EC3"/>
    <w:rsid w:val="00F43868"/>
    <w:rsid w:val="00F44D8B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202A"/>
    <w:rsid w:val="00F94F6D"/>
    <w:rsid w:val="00F95024"/>
    <w:rsid w:val="00F9662B"/>
    <w:rsid w:val="00F96A9B"/>
    <w:rsid w:val="00F96DF4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4240"/>
    <w:rsid w:val="00FC4395"/>
    <w:rsid w:val="00FC44BB"/>
    <w:rsid w:val="00FC46C7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1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5B1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1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C5B1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C5B1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C5B1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5B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B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B1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B1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9C5B1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C5B1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5B1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C5B1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9C5B1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9C5B1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9C5B1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9C5B1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B1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B1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B1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9C5B1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9C5B1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9C5B1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9C5B1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9C5B1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9C5B1B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9C5B1B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9C5B1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9C5B1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B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B1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9C5B1B"/>
    <w:rPr>
      <w:b/>
    </w:rPr>
  </w:style>
  <w:style w:type="numbering" w:customStyle="1" w:styleId="KennysListStyles">
    <w:name w:val="KennysListStyles"/>
    <w:uiPriority w:val="99"/>
    <w:rsid w:val="009C5B1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9C5B1B"/>
    <w:rPr>
      <w:b/>
    </w:rPr>
  </w:style>
  <w:style w:type="paragraph" w:customStyle="1" w:styleId="Answer">
    <w:name w:val="Answer"/>
    <w:basedOn w:val="Normal"/>
    <w:qFormat/>
    <w:rsid w:val="009C5B1B"/>
    <w:pPr>
      <w:spacing w:line="240" w:lineRule="auto"/>
    </w:pPr>
    <w:rPr>
      <w:i/>
    </w:rPr>
  </w:style>
  <w:style w:type="paragraph" w:customStyle="1" w:styleId="ChapterHeading">
    <w:name w:val="Chapter Heading"/>
    <w:basedOn w:val="Heading1"/>
    <w:qFormat/>
    <w:rsid w:val="009C5B1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9C5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9C5B1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9C5B1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9C5B1B"/>
    <w:rPr>
      <w:smallCaps/>
    </w:rPr>
  </w:style>
  <w:style w:type="paragraph" w:customStyle="1" w:styleId="SourceCodeCaption">
    <w:name w:val="Source Code Caption"/>
    <w:basedOn w:val="Normal"/>
    <w:rsid w:val="009C5B1B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9C5B1B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9C5B1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5B1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9C5B1B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9C5B1B"/>
    <w:rPr>
      <w:b/>
      <w:smallCaps/>
    </w:rPr>
  </w:style>
  <w:style w:type="paragraph" w:customStyle="1" w:styleId="NumberedList">
    <w:name w:val="Numbered List"/>
    <w:basedOn w:val="Normal"/>
    <w:qFormat/>
    <w:rsid w:val="009C5B1B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9C5B1B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9C5B1B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9C5B1B"/>
  </w:style>
  <w:style w:type="paragraph" w:styleId="ListNumber">
    <w:name w:val="List Number"/>
    <w:basedOn w:val="Normal"/>
    <w:uiPriority w:val="99"/>
    <w:unhideWhenUsed/>
    <w:rsid w:val="009C5B1B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9C5B1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9C5B1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9C5B1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9C5B1B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9C5B1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C5B1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9C5B1B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9C5B1B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9C5B1B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9C5B1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C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1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9C5B1B"/>
    <w:rPr>
      <w:smallCaps/>
    </w:rPr>
  </w:style>
  <w:style w:type="paragraph" w:customStyle="1" w:styleId="TableCellNormal">
    <w:name w:val="Table Cell Normal"/>
    <w:basedOn w:val="Normal"/>
    <w:qFormat/>
    <w:rsid w:val="009C5B1B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9C5B1B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9C5B1B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9C5B1B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9C5B1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9C5B1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9C5B1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9C5B1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9C5B1B"/>
    <w:rPr>
      <w:i/>
      <w:iCs/>
    </w:rPr>
  </w:style>
  <w:style w:type="character" w:customStyle="1" w:styleId="CommandChar">
    <w:name w:val="Command Char"/>
    <w:basedOn w:val="DefaultParagraphFont"/>
    <w:link w:val="Command"/>
    <w:rsid w:val="009C5B1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9C5B1B"/>
    <w:pPr>
      <w:spacing w:after="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9C5B1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9C5B1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9C5B1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9C5B1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9C5B1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9C5B1B"/>
    <w:pPr>
      <w:spacing w:after="0"/>
      <w:ind w:left="924" w:hanging="357"/>
    </w:pPr>
  </w:style>
  <w:style w:type="paragraph" w:customStyle="1" w:styleId="a">
    <w:name w:val="`"/>
    <w:basedOn w:val="Normal"/>
    <w:qFormat/>
    <w:rsid w:val="009C5B1B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9C5B1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9C5B1B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9C5B1B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9C5B1B"/>
    <w:rPr>
      <w:b/>
      <w:smallCaps/>
    </w:rPr>
  </w:style>
  <w:style w:type="table" w:customStyle="1" w:styleId="SimpleDefinition">
    <w:name w:val="SimpleDefinition"/>
    <w:basedOn w:val="TableNormal"/>
    <w:uiPriority w:val="99"/>
    <w:rsid w:val="009C5B1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9C5B1B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9C5B1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9C5B1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9C5B1B"/>
    <w:pPr>
      <w:numPr>
        <w:numId w:val="7"/>
      </w:numPr>
      <w:ind w:left="357" w:hanging="357"/>
    </w:pPr>
    <w:rPr>
      <w:color w:val="0083B3" w:themeColor="accent6" w:themeShade="BF"/>
      <w:lang w:eastAsia="fi-FI"/>
    </w:rPr>
  </w:style>
  <w:style w:type="paragraph" w:customStyle="1" w:styleId="QuestionAnkied">
    <w:name w:val="Question Ankied"/>
    <w:basedOn w:val="Question"/>
    <w:qFormat/>
    <w:rsid w:val="009C5B1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9C5B1B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9C5B1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9C5B1B"/>
    <w:rPr>
      <w:color w:val="4BACC6" w:themeColor="accent5"/>
    </w:rPr>
  </w:style>
  <w:style w:type="paragraph" w:customStyle="1" w:styleId="ToDoSection">
    <w:name w:val="ToDo Section"/>
    <w:basedOn w:val="Heading1"/>
    <w:qFormat/>
    <w:rsid w:val="009C5B1B"/>
  </w:style>
  <w:style w:type="paragraph" w:customStyle="1" w:styleId="ToDoQuestionHeader">
    <w:name w:val="ToDo Question Header"/>
    <w:basedOn w:val="Question"/>
    <w:qFormat/>
    <w:rsid w:val="009C5B1B"/>
  </w:style>
  <w:style w:type="paragraph" w:customStyle="1" w:styleId="ToDoDetails">
    <w:name w:val="ToDoDetails"/>
    <w:basedOn w:val="Normal"/>
    <w:qFormat/>
    <w:rsid w:val="009C5B1B"/>
  </w:style>
  <w:style w:type="paragraph" w:customStyle="1" w:styleId="CodeExampleCode">
    <w:name w:val="Code Example Code"/>
    <w:basedOn w:val="Normal"/>
    <w:rsid w:val="009C5B1B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9C5B1B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9C5B1B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9C5B1B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9C5B1B"/>
  </w:style>
  <w:style w:type="paragraph" w:customStyle="1" w:styleId="questionsubsection2">
    <w:name w:val="question sub section 2"/>
    <w:basedOn w:val="Heading4"/>
    <w:qFormat/>
    <w:rsid w:val="009C5B1B"/>
  </w:style>
  <w:style w:type="paragraph" w:customStyle="1" w:styleId="ListBulletHeader2">
    <w:name w:val="List Bullet Header 2"/>
    <w:basedOn w:val="Normal"/>
    <w:next w:val="ListBullet"/>
    <w:qFormat/>
    <w:rsid w:val="009C5B1B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9C5B1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9C5B1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9C5B1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9C5B1B"/>
    <w:rPr>
      <w:color w:val="00B0F0" w:themeColor="accent1"/>
    </w:rPr>
  </w:style>
  <w:style w:type="paragraph" w:customStyle="1" w:styleId="TutorialStepText">
    <w:name w:val="Tutorial Step Text"/>
    <w:basedOn w:val="Normal"/>
    <w:qFormat/>
    <w:rsid w:val="009C5B1B"/>
    <w:pPr>
      <w:ind w:left="480"/>
    </w:pPr>
  </w:style>
  <w:style w:type="paragraph" w:customStyle="1" w:styleId="Keyword">
    <w:name w:val="Keyword"/>
    <w:basedOn w:val="Strong1"/>
    <w:link w:val="KeywordChar"/>
    <w:qFormat/>
    <w:rsid w:val="009C5B1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9C5B1B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kennyrnwilson/graphqlbasics/src/master/node/templateproject/" TargetMode="External"/><Relationship Id="rId13" Type="http://schemas.openxmlformats.org/officeDocument/2006/relationships/hyperlink" Target="https://graphql.org/graphql-js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raphql/dataload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pmjs.com/package/apollo-server-expr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pollographql.com/docs/apollo-server/data/resolvers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bitbucket.org/kennyrnwilson/graphqlbasics/src/master/node/arguments/" TargetMode="External"/><Relationship Id="rId14" Type="http://schemas.openxmlformats.org/officeDocument/2006/relationships/hyperlink" Target="https://expressjs.com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3F9E-7EEA-4F9F-AA6B-0AB5E8046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14377</TotalTime>
  <Pages>15</Pages>
  <Words>1527</Words>
  <Characters>8706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398</cp:revision>
  <dcterms:created xsi:type="dcterms:W3CDTF">2019-05-30T19:33:00Z</dcterms:created>
  <dcterms:modified xsi:type="dcterms:W3CDTF">2021-04-20T13:23:00Z</dcterms:modified>
</cp:coreProperties>
</file>