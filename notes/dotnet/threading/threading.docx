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4457" w14:textId="39DEB7C9" w:rsidR="00CE23AA" w:rsidRDefault="00D474A0" w:rsidP="0036239E">
      <w:pPr>
        <w:pStyle w:val="DocumentTitle"/>
        <w:ind w:firstLine="0"/>
      </w:pPr>
      <w:r>
        <w:t>Threading</w:t>
      </w:r>
    </w:p>
    <w:p w14:paraId="7E102475" w14:textId="77777777" w:rsidR="00384E9B" w:rsidRDefault="00384E9B" w:rsidP="00384E9B">
      <w:pPr>
        <w:pStyle w:val="SubTitle"/>
      </w:pPr>
      <w:r>
        <w:t>Multiple concurrently executing threads</w:t>
      </w:r>
    </w:p>
    <w:p w14:paraId="3D80E79C" w14:textId="77777777" w:rsidR="00BD04E8" w:rsidRDefault="00BD04E8" w:rsidP="00BD04E8"/>
    <w:p w14:paraId="65E3FA6D" w14:textId="77777777" w:rsidR="0065136D" w:rsidRDefault="0065136D" w:rsidP="0065136D">
      <w:pPr>
        <w:pStyle w:val="ContainsHeader"/>
      </w:pPr>
      <w:r>
        <w:t>This document covers</w:t>
      </w:r>
    </w:p>
    <w:p w14:paraId="22E64D76" w14:textId="02C1B3CC" w:rsidR="0065136D" w:rsidRDefault="008F1E30" w:rsidP="0065136D">
      <w:pPr>
        <w:pStyle w:val="ContainsSection"/>
      </w:pPr>
      <w:hyperlink w:anchor="_Threading_Basics" w:history="1">
        <w:r w:rsidR="0031318E" w:rsidRPr="00E43292">
          <w:rPr>
            <w:rStyle w:val="Hyperlink"/>
            <w:rFonts w:cstheme="minorBidi"/>
          </w:rPr>
          <w:t>Threading Basics</w:t>
        </w:r>
      </w:hyperlink>
    </w:p>
    <w:p w14:paraId="5C1B4E88" w14:textId="241334EA" w:rsidR="00E43292" w:rsidRDefault="008F1E30" w:rsidP="0065136D">
      <w:pPr>
        <w:pStyle w:val="ContainsSection"/>
      </w:pPr>
      <w:hyperlink w:anchor="_Creating_Threads_and" w:history="1">
        <w:r w:rsidR="00E43292" w:rsidRPr="00E43292">
          <w:rPr>
            <w:rStyle w:val="Hyperlink"/>
            <w:rFonts w:cstheme="minorBidi"/>
          </w:rPr>
          <w:t>Creating Threads and Scheduling Work</w:t>
        </w:r>
      </w:hyperlink>
    </w:p>
    <w:p w14:paraId="0FE1BB5E" w14:textId="6D09458E" w:rsidR="00E43292" w:rsidRDefault="008F1E30" w:rsidP="0065136D">
      <w:pPr>
        <w:pStyle w:val="ContainsSection"/>
      </w:pPr>
      <w:hyperlink w:anchor="_Synchronization,_Communication_and" w:history="1">
        <w:r w:rsidR="00E43292" w:rsidRPr="00E43292">
          <w:rPr>
            <w:rStyle w:val="Hyperlink"/>
            <w:rFonts w:cstheme="minorBidi"/>
          </w:rPr>
          <w:t>Synchronization, Communication and Thread Safety</w:t>
        </w:r>
      </w:hyperlink>
    </w:p>
    <w:p w14:paraId="17BE4635" w14:textId="09C8349E" w:rsidR="00E43292" w:rsidRDefault="008F1E30" w:rsidP="0065136D">
      <w:pPr>
        <w:pStyle w:val="ContainsSection"/>
      </w:pPr>
      <w:hyperlink w:anchor="_WPF_Threading_Model" w:history="1">
        <w:r w:rsidR="00E43292" w:rsidRPr="00E43292">
          <w:rPr>
            <w:rStyle w:val="Hyperlink"/>
            <w:rFonts w:cstheme="minorBidi"/>
          </w:rPr>
          <w:t>WPF Threading Model</w:t>
        </w:r>
      </w:hyperlink>
    </w:p>
    <w:p w14:paraId="6097586E" w14:textId="2DC5C4BB" w:rsidR="00E43292" w:rsidRDefault="008F1E30" w:rsidP="0065136D">
      <w:pPr>
        <w:pStyle w:val="ContainsSection"/>
      </w:pPr>
      <w:hyperlink w:anchor="_Tasks" w:history="1">
        <w:r w:rsidR="00E43292" w:rsidRPr="00E43292">
          <w:rPr>
            <w:rStyle w:val="Hyperlink"/>
            <w:rFonts w:cstheme="minorBidi"/>
          </w:rPr>
          <w:t>Tasks</w:t>
        </w:r>
      </w:hyperlink>
    </w:p>
    <w:p w14:paraId="49AC97FB" w14:textId="77210DE4" w:rsidR="003942D7" w:rsidRPr="006C7A76" w:rsidRDefault="008F1E30" w:rsidP="0065136D">
      <w:pPr>
        <w:pStyle w:val="ContainsSection"/>
      </w:pPr>
      <w:hyperlink w:anchor="_Async_Await" w:history="1">
        <w:r w:rsidR="003942D7" w:rsidRPr="00BB5101">
          <w:rPr>
            <w:rStyle w:val="Hyperlink"/>
            <w:rFonts w:cstheme="minorBidi"/>
          </w:rPr>
          <w:t>Async Await</w:t>
        </w:r>
      </w:hyperlink>
    </w:p>
    <w:p w14:paraId="78366288" w14:textId="77777777" w:rsidR="0065136D" w:rsidRDefault="0065136D" w:rsidP="0065136D">
      <w:pPr>
        <w:pStyle w:val="Answer"/>
      </w:pPr>
    </w:p>
    <w:p w14:paraId="5DF50F53" w14:textId="77777777" w:rsidR="004E7844" w:rsidRDefault="004E7844">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4D3789D6" w14:textId="0AA45760" w:rsidR="006909B9" w:rsidRDefault="006909B9" w:rsidP="006909B9">
      <w:pPr>
        <w:pStyle w:val="Heading2"/>
      </w:pPr>
      <w:bookmarkStart w:id="0" w:name="_Threading_Basics"/>
      <w:bookmarkEnd w:id="0"/>
      <w:r>
        <w:lastRenderedPageBreak/>
        <w:t>Threading Basics</w:t>
      </w:r>
    </w:p>
    <w:p w14:paraId="66AFB2AD" w14:textId="5ED6B4D0" w:rsidR="006909B9" w:rsidRDefault="008C5BB6" w:rsidP="002035E0">
      <w:r>
        <w:t xml:space="preserve">At the OS level a </w:t>
      </w:r>
      <w:r w:rsidR="004437D2">
        <w:t>process consists of a process kernel object and an address space.</w:t>
      </w:r>
      <w:r w:rsidR="002034F7">
        <w:t xml:space="preserve"> The process </w:t>
      </w:r>
      <w:r w:rsidR="00186921">
        <w:t>itself does not execute anything</w:t>
      </w:r>
      <w:r w:rsidR="000E77F8">
        <w:t>. Instead each process consists of one or more threads</w:t>
      </w:r>
      <w:r w:rsidR="00223626">
        <w:t xml:space="preserve"> each of which represent </w:t>
      </w:r>
      <w:r w:rsidR="00DD66C0">
        <w:t>a single sequential flow of control within the processes single address space.</w:t>
      </w:r>
      <w:r w:rsidR="0083306A">
        <w:t xml:space="preserve"> At </w:t>
      </w:r>
      <w:r w:rsidR="00FD74AD">
        <w:t xml:space="preserve">the OS level a thread </w:t>
      </w:r>
      <w:r w:rsidR="00D3583B">
        <w:t xml:space="preserve">is made up of a thread kernel object and a call stack. </w:t>
      </w:r>
      <w:r w:rsidR="002035E0">
        <w:t xml:space="preserve">Because each thread has its own call stack it also has its own local variables. </w:t>
      </w:r>
      <w:r w:rsidR="006909B9">
        <w:t>All threads in the same app domain read and write to the same heap</w:t>
      </w:r>
      <w:r w:rsidR="003D25ED">
        <w:t xml:space="preserve"> address space</w:t>
      </w:r>
      <w:r w:rsidR="006909B9">
        <w:t>. It is the programmer’s responsibility to ensure that shared memory is accessed and written correctly.</w:t>
      </w:r>
    </w:p>
    <w:p w14:paraId="6DE3747D" w14:textId="436A3660" w:rsidR="000A1F2B" w:rsidRDefault="000A1F2B" w:rsidP="002035E0">
      <w:r>
        <w:t>A process is a heavier weight concept than a thread because a process requires a</w:t>
      </w:r>
      <w:r w:rsidR="0075321E">
        <w:t xml:space="preserve"> virtual</w:t>
      </w:r>
      <w:r>
        <w:t xml:space="preserve"> address space </w:t>
      </w:r>
      <w:r w:rsidR="00E631AB">
        <w:t>and a set of DLLs</w:t>
      </w:r>
      <w:r w:rsidR="00A72DFD">
        <w:t xml:space="preserve"> which take up file and memory resources in the operating system </w:t>
      </w:r>
    </w:p>
    <w:p w14:paraId="7D66922D" w14:textId="77777777" w:rsidR="006909B9" w:rsidRDefault="006909B9" w:rsidP="006909B9">
      <w:pPr>
        <w:pStyle w:val="ListBulletHeader2"/>
      </w:pPr>
      <w:r>
        <w:t>Thread Definition</w:t>
      </w:r>
    </w:p>
    <w:p w14:paraId="6302C7CD" w14:textId="77777777" w:rsidR="006909B9" w:rsidRDefault="006909B9" w:rsidP="006909B9">
      <w:pPr>
        <w:pStyle w:val="ListBullet"/>
      </w:pPr>
      <w:r>
        <w:t>Single sequential flow of control within a single address space</w:t>
      </w:r>
    </w:p>
    <w:p w14:paraId="7CB7DC42" w14:textId="2B7A0F08" w:rsidR="006909B9" w:rsidRDefault="006909B9" w:rsidP="006909B9">
      <w:pPr>
        <w:pStyle w:val="ListBullet"/>
      </w:pPr>
      <w:r>
        <w:t>Each thread has a separate call stack and its own local variables</w:t>
      </w:r>
    </w:p>
    <w:p w14:paraId="049F76C2" w14:textId="44969B3E" w:rsidR="00E31FB2" w:rsidRDefault="00806413" w:rsidP="006909B9">
      <w:pPr>
        <w:pStyle w:val="ListBullet"/>
      </w:pPr>
      <w:r>
        <w:t>At OS level a thread has a thread kernel object and a stack</w:t>
      </w:r>
    </w:p>
    <w:p w14:paraId="3489D98C" w14:textId="77777777" w:rsidR="006909B9" w:rsidRDefault="006909B9" w:rsidP="006909B9">
      <w:pPr>
        <w:pStyle w:val="ListBullet"/>
      </w:pPr>
      <w:r>
        <w:t>Multiple threads read/write to the same heap</w:t>
      </w:r>
    </w:p>
    <w:p w14:paraId="276B9638" w14:textId="77777777" w:rsidR="006909B9" w:rsidRDefault="006909B9" w:rsidP="006909B9">
      <w:pPr>
        <w:pStyle w:val="ListBullet"/>
      </w:pPr>
      <w:r>
        <w:t>Threads share heap memory with other threads (running in same app domain)</w:t>
      </w:r>
    </w:p>
    <w:p w14:paraId="656EAB52" w14:textId="77777777" w:rsidR="006909B9" w:rsidRDefault="006909B9" w:rsidP="006909B9">
      <w:pPr>
        <w:pStyle w:val="ListBullet"/>
      </w:pPr>
      <w:r>
        <w:t>Programmers must ensure</w:t>
      </w:r>
      <w:r>
        <w:rPr>
          <w:lang w:val="fi-FI"/>
        </w:rPr>
        <w:t xml:space="preserve"> that</w:t>
      </w:r>
      <w:r>
        <w:t xml:space="preserve"> share</w:t>
      </w:r>
      <w:r>
        <w:rPr>
          <w:lang w:val="fi-FI"/>
        </w:rPr>
        <w:t>d</w:t>
      </w:r>
      <w:r>
        <w:t xml:space="preserve"> memory is accessed correctly</w:t>
      </w:r>
    </w:p>
    <w:p w14:paraId="61AF65D8" w14:textId="77777777" w:rsidR="006909B9" w:rsidRDefault="006909B9" w:rsidP="006909B9">
      <w:r>
        <w:t>We utilise threads to improve performance when carrying out I/O, to take advantage of multiple cores and to maintain a responsive user interface when performing long running operations.</w:t>
      </w:r>
    </w:p>
    <w:p w14:paraId="20E2EF61" w14:textId="77777777" w:rsidR="006909B9" w:rsidRDefault="006909B9" w:rsidP="006909B9">
      <w:pPr>
        <w:pStyle w:val="ListBulletHeader2"/>
      </w:pPr>
      <w:r>
        <w:t>Advantages of threads</w:t>
      </w:r>
    </w:p>
    <w:p w14:paraId="3D0622E5" w14:textId="77777777" w:rsidR="006909B9" w:rsidRDefault="006909B9" w:rsidP="006909B9">
      <w:pPr>
        <w:pStyle w:val="ListBullet"/>
      </w:pPr>
      <w:r>
        <w:t>Better performance than multiple processes communicating across address spaces</w:t>
      </w:r>
    </w:p>
    <w:p w14:paraId="2F75900C" w14:textId="77777777" w:rsidR="006909B9" w:rsidRDefault="006909B9" w:rsidP="006909B9">
      <w:pPr>
        <w:pStyle w:val="ListBullet"/>
      </w:pPr>
      <w:r>
        <w:t>Improve performance when driving slow devices</w:t>
      </w:r>
    </w:p>
    <w:p w14:paraId="4C23E291" w14:textId="77777777" w:rsidR="006909B9" w:rsidRDefault="006909B9" w:rsidP="006909B9">
      <w:pPr>
        <w:pStyle w:val="ListBullet"/>
      </w:pPr>
      <w:r>
        <w:t>Maintain responsive user interface</w:t>
      </w:r>
    </w:p>
    <w:p w14:paraId="17B7B616" w14:textId="36A917DB" w:rsidR="006909B9" w:rsidRDefault="006909B9" w:rsidP="006909B9">
      <w:pPr>
        <w:pStyle w:val="ListBullet"/>
      </w:pPr>
      <w:r>
        <w:t>Take advantage of multiple cores</w:t>
      </w:r>
    </w:p>
    <w:p w14:paraId="100507C0" w14:textId="486C3F67" w:rsidR="00580D63" w:rsidRDefault="00580D63" w:rsidP="006909B9">
      <w:pPr>
        <w:pStyle w:val="ListBullet"/>
      </w:pPr>
      <w:r>
        <w:t xml:space="preserve">Simplify UI </w:t>
      </w:r>
      <w:r w:rsidR="0025668A">
        <w:t>–</w:t>
      </w:r>
      <w:r>
        <w:t xml:space="preserve"> </w:t>
      </w:r>
      <w:r w:rsidR="0025668A">
        <w:t>spell checking in background prevents need for “check spelling” option</w:t>
      </w:r>
    </w:p>
    <w:p w14:paraId="7BC935FF" w14:textId="4E5AE32E" w:rsidR="00D10EB1" w:rsidRDefault="00D10EB1" w:rsidP="006909B9">
      <w:pPr>
        <w:pStyle w:val="ListBullet"/>
      </w:pPr>
      <w:r>
        <w:t>One process in loop can be killed by another process</w:t>
      </w:r>
    </w:p>
    <w:p w14:paraId="7DD1228F" w14:textId="0EE5CC0E" w:rsidR="006909B9" w:rsidRPr="00B07543" w:rsidRDefault="006909B9" w:rsidP="006909B9">
      <w:r>
        <w:t xml:space="preserve">Overuse of multi-threaded programming can, however, reduce performance. Context switching between threads is a relatively expensive operation and large amounts of threads are known to reduce throughout. Multi-threaded programming increases code complexity and can introduce non-deterministic behaviour. Bugs are harder to find as often there are few clues at the point of failure as to the root cause of the problem. </w:t>
      </w:r>
    </w:p>
    <w:p w14:paraId="5B27CD78" w14:textId="77777777" w:rsidR="006909B9" w:rsidRDefault="006909B9" w:rsidP="006909B9">
      <w:pPr>
        <w:pStyle w:val="BulletedHeader"/>
      </w:pPr>
      <w:r>
        <w:lastRenderedPageBreak/>
        <w:t xml:space="preserve">Disadvantages of multi-threaded programming </w:t>
      </w:r>
    </w:p>
    <w:p w14:paraId="210268CF" w14:textId="77777777" w:rsidR="006909B9" w:rsidRDefault="006909B9" w:rsidP="006909B9">
      <w:pPr>
        <w:pStyle w:val="ListBullet"/>
      </w:pPr>
      <w:r>
        <w:t>Context switching between threads is expensive</w:t>
      </w:r>
    </w:p>
    <w:p w14:paraId="747B9C78" w14:textId="77777777" w:rsidR="006909B9" w:rsidRDefault="006909B9" w:rsidP="006909B9">
      <w:pPr>
        <w:pStyle w:val="ListBullet"/>
      </w:pPr>
      <w:r>
        <w:t>Too many threads can reduce throughput and hence performance.</w:t>
      </w:r>
    </w:p>
    <w:p w14:paraId="452EAE8A" w14:textId="77777777" w:rsidR="006909B9" w:rsidRDefault="006909B9" w:rsidP="006909B9">
      <w:pPr>
        <w:pStyle w:val="ListBullet"/>
      </w:pPr>
      <w:r>
        <w:t>Non-deterministic behaviour</w:t>
      </w:r>
    </w:p>
    <w:p w14:paraId="2AEAC338" w14:textId="77777777" w:rsidR="006909B9" w:rsidRDefault="006909B9" w:rsidP="006909B9">
      <w:pPr>
        <w:pStyle w:val="ListBullet"/>
      </w:pPr>
      <w:r>
        <w:t>Rarely enough information at the point of failure to debug the application</w:t>
      </w:r>
    </w:p>
    <w:p w14:paraId="0B500214" w14:textId="77777777" w:rsidR="006909B9" w:rsidRPr="007C1937" w:rsidRDefault="006909B9" w:rsidP="006909B9">
      <w:pPr>
        <w:pStyle w:val="ListBullet"/>
      </w:pPr>
      <w:r>
        <w:t>Only guarantee is that bugs will never show until in production</w:t>
      </w:r>
    </w:p>
    <w:p w14:paraId="176C7EBA" w14:textId="77777777" w:rsidR="006909B9" w:rsidRDefault="006909B9" w:rsidP="006909B9">
      <w:pPr>
        <w:pStyle w:val="Heading3"/>
      </w:pPr>
      <w:r>
        <w:t>Thread State</w:t>
      </w:r>
    </w:p>
    <w:p w14:paraId="384667A8" w14:textId="77777777" w:rsidR="006909B9" w:rsidRDefault="006909B9" w:rsidP="006909B9">
      <w:pPr>
        <w:spacing w:line="360" w:lineRule="auto"/>
      </w:pPr>
      <w:r>
        <w:t>A thread state can essentially be in one of four states</w:t>
      </w:r>
    </w:p>
    <w:p w14:paraId="000379D1" w14:textId="77777777" w:rsidR="006909B9" w:rsidRDefault="006909B9" w:rsidP="006909B9">
      <w:pPr>
        <w:pStyle w:val="ListBullet"/>
      </w:pPr>
      <w:r>
        <w:t>Unstarted</w:t>
      </w:r>
    </w:p>
    <w:p w14:paraId="2064FBFA" w14:textId="77777777" w:rsidR="006909B9" w:rsidRDefault="006909B9" w:rsidP="006909B9">
      <w:pPr>
        <w:pStyle w:val="ListBullet"/>
      </w:pPr>
      <w:r>
        <w:t>Running</w:t>
      </w:r>
    </w:p>
    <w:p w14:paraId="5D237060" w14:textId="77777777" w:rsidR="006909B9" w:rsidRDefault="006909B9" w:rsidP="006909B9">
      <w:pPr>
        <w:pStyle w:val="ListBullet"/>
      </w:pPr>
      <w:r>
        <w:t>Wait/Sleep/Join - blocked</w:t>
      </w:r>
    </w:p>
    <w:p w14:paraId="339AF046" w14:textId="77777777" w:rsidR="006909B9" w:rsidRDefault="006909B9" w:rsidP="006909B9">
      <w:pPr>
        <w:pStyle w:val="ListBullet"/>
      </w:pPr>
      <w:r>
        <w:t>Stopped</w:t>
      </w:r>
    </w:p>
    <w:p w14:paraId="5A00840C" w14:textId="77777777" w:rsidR="006909B9" w:rsidRDefault="006909B9" w:rsidP="006909B9">
      <w:pPr>
        <w:spacing w:line="360" w:lineRule="auto"/>
      </w:pPr>
      <w:r>
        <w:t xml:space="preserve">Blocked threads consume almost no processor time </w:t>
      </w:r>
    </w:p>
    <w:p w14:paraId="60D6994C" w14:textId="77777777" w:rsidR="006909B9" w:rsidRDefault="006909B9" w:rsidP="006909B9">
      <w:pPr>
        <w:spacing w:line="360" w:lineRule="auto"/>
      </w:pPr>
      <w:r w:rsidRPr="00BE6C1C">
        <w:rPr>
          <w:noProof/>
        </w:rPr>
        <w:drawing>
          <wp:inline distT="0" distB="0" distL="0" distR="0" wp14:anchorId="7A250757" wp14:editId="7997855F">
            <wp:extent cx="4182392" cy="4187952"/>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207" cy="4190771"/>
                    </a:xfrm>
                    <a:prstGeom prst="rect">
                      <a:avLst/>
                    </a:prstGeom>
                  </pic:spPr>
                </pic:pic>
              </a:graphicData>
            </a:graphic>
          </wp:inline>
        </w:drawing>
      </w:r>
    </w:p>
    <w:p w14:paraId="23C3E9C1" w14:textId="77777777" w:rsidR="006909B9" w:rsidRPr="0091258F" w:rsidRDefault="006909B9" w:rsidP="006909B9"/>
    <w:p w14:paraId="2DEB4F3B" w14:textId="77777777" w:rsidR="006909B9" w:rsidRPr="005C0EFB" w:rsidRDefault="006909B9" w:rsidP="006909B9"/>
    <w:p w14:paraId="374B542A" w14:textId="77777777" w:rsidR="006909B9" w:rsidRPr="0027565C" w:rsidRDefault="006909B9" w:rsidP="006909B9">
      <w:r>
        <w:rPr>
          <w:noProof/>
        </w:rPr>
        <w:drawing>
          <wp:inline distT="0" distB="0" distL="0" distR="0" wp14:anchorId="44E47596" wp14:editId="0B7FE0E0">
            <wp:extent cx="5731510" cy="3896995"/>
            <wp:effectExtent l="0" t="0" r="2540" b="8255"/>
            <wp:docPr id="21" name="Picture 2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tate"/>
                    <pic:cNvPicPr>
                      <a:picLocks noChangeAspect="1" noChangeArrowheads="1"/>
                    </pic:cNvPicPr>
                  </pic:nvPicPr>
                  <pic:blipFill>
                    <a:blip r:embed="rId9" cstate="print"/>
                    <a:srcRect/>
                    <a:stretch>
                      <a:fillRect/>
                    </a:stretch>
                  </pic:blipFill>
                  <pic:spPr bwMode="auto">
                    <a:xfrm>
                      <a:off x="0" y="0"/>
                      <a:ext cx="5731510" cy="3896995"/>
                    </a:xfrm>
                    <a:prstGeom prst="rect">
                      <a:avLst/>
                    </a:prstGeom>
                    <a:noFill/>
                    <a:ln w="9525">
                      <a:noFill/>
                      <a:miter lim="800000"/>
                      <a:headEnd/>
                      <a:tailEnd/>
                    </a:ln>
                  </pic:spPr>
                </pic:pic>
              </a:graphicData>
            </a:graphic>
          </wp:inline>
        </w:drawing>
      </w:r>
    </w:p>
    <w:p w14:paraId="5FE89EE8" w14:textId="77777777" w:rsidR="006909B9" w:rsidRDefault="006909B9" w:rsidP="006909B9">
      <w:pPr>
        <w:rPr>
          <w:rFonts w:asciiTheme="majorHAnsi" w:eastAsiaTheme="majorEastAsia" w:hAnsiTheme="majorHAnsi" w:cstheme="majorBidi"/>
          <w:color w:val="31378B" w:themeColor="text2"/>
          <w:sz w:val="32"/>
          <w:szCs w:val="28"/>
        </w:rPr>
      </w:pPr>
      <w:r>
        <w:br w:type="page"/>
      </w:r>
    </w:p>
    <w:p w14:paraId="2BEE68AE" w14:textId="3571F6E1" w:rsidR="006909B9" w:rsidRDefault="00FD7421" w:rsidP="00FD7421">
      <w:pPr>
        <w:pStyle w:val="QuestionSection"/>
        <w:rPr>
          <w:lang w:eastAsia="fi-FI"/>
        </w:rPr>
      </w:pPr>
      <w:r>
        <w:rPr>
          <w:lang w:eastAsia="fi-FI"/>
        </w:rPr>
        <w:lastRenderedPageBreak/>
        <w:t xml:space="preserve">Questions - </w:t>
      </w:r>
      <w:r w:rsidR="006909B9">
        <w:rPr>
          <w:lang w:eastAsia="fi-FI"/>
        </w:rPr>
        <w:t>Threading basics</w:t>
      </w:r>
    </w:p>
    <w:p w14:paraId="7432A84F" w14:textId="77777777" w:rsidR="006909B9" w:rsidRPr="00BB03F7" w:rsidRDefault="006909B9" w:rsidP="006909B9">
      <w:pPr>
        <w:pStyle w:val="Question"/>
      </w:pPr>
      <w:r>
        <w:t>What is a thread?</w:t>
      </w:r>
    </w:p>
    <w:p w14:paraId="566FDB61" w14:textId="77777777" w:rsidR="006909B9" w:rsidRDefault="006909B9" w:rsidP="006909B9">
      <w:pPr>
        <w:pStyle w:val="Answer"/>
      </w:pPr>
      <w:r>
        <w:t>Single sequential flow of control within a single address space</w:t>
      </w:r>
    </w:p>
    <w:p w14:paraId="334C9924" w14:textId="695B6DE9" w:rsidR="004D1A2E" w:rsidRDefault="004D1A2E" w:rsidP="004D1A2E">
      <w:pPr>
        <w:pStyle w:val="Answer"/>
      </w:pPr>
      <w:r>
        <w:t>Each thread has separate call stack with own local variables</w:t>
      </w:r>
    </w:p>
    <w:p w14:paraId="1C3FFBAC" w14:textId="63AB0786" w:rsidR="006909B9" w:rsidRDefault="006909B9" w:rsidP="006909B9">
      <w:pPr>
        <w:pStyle w:val="Answer"/>
      </w:pPr>
      <w:r>
        <w:t>Multiple threads read/write same memory locations</w:t>
      </w:r>
    </w:p>
    <w:p w14:paraId="5DE35495" w14:textId="77777777" w:rsidR="006909B9" w:rsidRDefault="006909B9" w:rsidP="006909B9">
      <w:pPr>
        <w:pStyle w:val="Answer"/>
      </w:pPr>
      <w:r>
        <w:t>Programmer ensures shared memory accessed in correct way</w:t>
      </w:r>
    </w:p>
    <w:p w14:paraId="7530AFF1" w14:textId="77777777" w:rsidR="006909B9" w:rsidRDefault="006909B9" w:rsidP="006909B9">
      <w:pPr>
        <w:pStyle w:val="Question"/>
      </w:pPr>
      <w:r w:rsidRPr="00C156B1">
        <w:t>Why would we use multi-threaded programming?</w:t>
      </w:r>
    </w:p>
    <w:p w14:paraId="1C17793E" w14:textId="77777777" w:rsidR="00693A41" w:rsidRDefault="00693A41" w:rsidP="008762A4">
      <w:pPr>
        <w:pStyle w:val="Answer"/>
        <w:numPr>
          <w:ilvl w:val="0"/>
          <w:numId w:val="16"/>
        </w:numPr>
      </w:pPr>
      <w:r>
        <w:t>Maintain responsive user interface</w:t>
      </w:r>
    </w:p>
    <w:p w14:paraId="16259498" w14:textId="7B9881FE" w:rsidR="00693A41" w:rsidRDefault="00693A41" w:rsidP="008762A4">
      <w:pPr>
        <w:pStyle w:val="Answer"/>
        <w:numPr>
          <w:ilvl w:val="0"/>
          <w:numId w:val="16"/>
        </w:numPr>
      </w:pPr>
      <w:r>
        <w:t>Scalability – taking advantage of multiple CPUs</w:t>
      </w:r>
    </w:p>
    <w:p w14:paraId="407444F0" w14:textId="77777777" w:rsidR="007265D2" w:rsidRDefault="007265D2" w:rsidP="008762A4">
      <w:pPr>
        <w:pStyle w:val="Answer"/>
        <w:numPr>
          <w:ilvl w:val="0"/>
          <w:numId w:val="16"/>
        </w:numPr>
      </w:pPr>
      <w:r>
        <w:t>Performing RPC to remote server</w:t>
      </w:r>
    </w:p>
    <w:p w14:paraId="45A62039" w14:textId="77777777" w:rsidR="007265D2" w:rsidRDefault="007265D2" w:rsidP="008762A4">
      <w:pPr>
        <w:pStyle w:val="Answer"/>
        <w:numPr>
          <w:ilvl w:val="0"/>
          <w:numId w:val="16"/>
        </w:numPr>
      </w:pPr>
      <w:r>
        <w:t>Driving slow devices such as disks, terminals, printers</w:t>
      </w:r>
    </w:p>
    <w:p w14:paraId="6FA91F47" w14:textId="25E5E66D" w:rsidR="008937BD" w:rsidRPr="008937BD" w:rsidRDefault="008937BD" w:rsidP="008937BD">
      <w:pPr>
        <w:pStyle w:val="Question"/>
      </w:pPr>
      <w:r>
        <w:t>Why are multiple threads preferable to multiple processes?</w:t>
      </w:r>
    </w:p>
    <w:p w14:paraId="4C352B2C" w14:textId="77777777" w:rsidR="008937BD" w:rsidRDefault="006909B9" w:rsidP="006909B9">
      <w:pPr>
        <w:pStyle w:val="Answer"/>
      </w:pPr>
      <w:r>
        <w:t xml:space="preserve">Multiple separate processes in separate address spaces </w:t>
      </w:r>
      <w:r w:rsidR="008937BD">
        <w:t xml:space="preserve">are </w:t>
      </w:r>
      <w:r>
        <w:t>expensive to set up</w:t>
      </w:r>
    </w:p>
    <w:p w14:paraId="67DAAC41" w14:textId="281642FF" w:rsidR="006909B9" w:rsidRDefault="008937BD" w:rsidP="006909B9">
      <w:pPr>
        <w:pStyle w:val="Answer"/>
      </w:pPr>
      <w:r>
        <w:t xml:space="preserve">Cost of inter-process communication is high </w:t>
      </w:r>
    </w:p>
    <w:p w14:paraId="4F767CAA" w14:textId="77777777" w:rsidR="006909B9" w:rsidRDefault="006909B9" w:rsidP="006909B9">
      <w:pPr>
        <w:pStyle w:val="Question"/>
      </w:pPr>
      <w:r w:rsidRPr="00907EF9">
        <w:t>What threading facilities does .NET provide?</w:t>
      </w:r>
    </w:p>
    <w:p w14:paraId="0F9954CF" w14:textId="77777777" w:rsidR="006909B9" w:rsidRDefault="006909B9" w:rsidP="006909B9">
      <w:pPr>
        <w:pStyle w:val="Answer"/>
      </w:pPr>
      <w:r>
        <w:t>Thread creation</w:t>
      </w:r>
    </w:p>
    <w:p w14:paraId="085754E1" w14:textId="77777777" w:rsidR="006909B9" w:rsidRDefault="006909B9" w:rsidP="006909B9">
      <w:pPr>
        <w:pStyle w:val="Answer"/>
      </w:pPr>
      <w:r>
        <w:t>Join</w:t>
      </w:r>
    </w:p>
    <w:p w14:paraId="196000C0" w14:textId="77777777" w:rsidR="006909B9" w:rsidRPr="00321C01" w:rsidRDefault="006909B9" w:rsidP="006909B9">
      <w:pPr>
        <w:pStyle w:val="Answer"/>
      </w:pPr>
      <w:r>
        <w:t>Mutual exclusion</w:t>
      </w:r>
    </w:p>
    <w:p w14:paraId="13098465" w14:textId="77777777" w:rsidR="006909B9" w:rsidRPr="00FB4367" w:rsidRDefault="006909B9" w:rsidP="006909B9">
      <w:pPr>
        <w:pStyle w:val="Question"/>
      </w:pPr>
      <w:r w:rsidRPr="00FB4367">
        <w:t>What are the main problems with multi-threaded programming?</w:t>
      </w:r>
    </w:p>
    <w:p w14:paraId="20EB82E6" w14:textId="4003726C" w:rsidR="008937BD" w:rsidRDefault="008937BD" w:rsidP="008762A4">
      <w:pPr>
        <w:pStyle w:val="Answer"/>
        <w:numPr>
          <w:ilvl w:val="0"/>
          <w:numId w:val="17"/>
        </w:numPr>
      </w:pPr>
      <w:r>
        <w:t>Increased complexity</w:t>
      </w:r>
    </w:p>
    <w:p w14:paraId="1D74CCBC" w14:textId="77777777" w:rsidR="008937BD" w:rsidRDefault="008937BD" w:rsidP="008762A4">
      <w:pPr>
        <w:pStyle w:val="Answer"/>
        <w:numPr>
          <w:ilvl w:val="0"/>
          <w:numId w:val="17"/>
        </w:numPr>
      </w:pPr>
      <w:r>
        <w:t>Non-deterministic behaviour</w:t>
      </w:r>
    </w:p>
    <w:p w14:paraId="4EDEFDA6" w14:textId="77777777" w:rsidR="00B939B4" w:rsidRDefault="00B939B4" w:rsidP="008762A4">
      <w:pPr>
        <w:pStyle w:val="Answer"/>
        <w:numPr>
          <w:ilvl w:val="0"/>
          <w:numId w:val="17"/>
        </w:numPr>
      </w:pPr>
      <w:r>
        <w:t>Cost in allocating and switching threads</w:t>
      </w:r>
    </w:p>
    <w:p w14:paraId="5F496356" w14:textId="35786970" w:rsidR="008937BD" w:rsidRDefault="00A078E9" w:rsidP="008762A4">
      <w:pPr>
        <w:pStyle w:val="Answer"/>
        <w:numPr>
          <w:ilvl w:val="0"/>
          <w:numId w:val="17"/>
        </w:numPr>
      </w:pPr>
      <w:r>
        <w:t>Non-reproducible bugs</w:t>
      </w:r>
    </w:p>
    <w:p w14:paraId="6F28C478" w14:textId="77777777" w:rsidR="006909B9" w:rsidRDefault="006909B9" w:rsidP="008762A4">
      <w:pPr>
        <w:pStyle w:val="Answer"/>
        <w:numPr>
          <w:ilvl w:val="0"/>
          <w:numId w:val="17"/>
        </w:numPr>
      </w:pPr>
      <w:r>
        <w:t>Only guarantee is that bugs will never show until in production</w:t>
      </w:r>
    </w:p>
    <w:p w14:paraId="2A4A9819" w14:textId="77777777" w:rsidR="006909B9" w:rsidRDefault="006909B9" w:rsidP="008762A4">
      <w:pPr>
        <w:pStyle w:val="Answer"/>
        <w:numPr>
          <w:ilvl w:val="0"/>
          <w:numId w:val="17"/>
        </w:numPr>
      </w:pPr>
      <w:r>
        <w:t>Rarely enough information at the point of failure to debug the application</w:t>
      </w:r>
    </w:p>
    <w:p w14:paraId="7A815971" w14:textId="77777777" w:rsidR="006909B9" w:rsidRDefault="006909B9" w:rsidP="006909B9">
      <w:pPr>
        <w:rPr>
          <w:b/>
        </w:rPr>
      </w:pPr>
      <w:r>
        <w:rPr>
          <w:b/>
        </w:rPr>
        <w:br w:type="page"/>
      </w:r>
    </w:p>
    <w:p w14:paraId="4F513797" w14:textId="77777777" w:rsidR="006909B9" w:rsidRDefault="006909B9" w:rsidP="006909B9">
      <w:pPr>
        <w:pStyle w:val="Question"/>
      </w:pPr>
      <w:r>
        <w:lastRenderedPageBreak/>
        <w:t>Compare and contrast a thread and a process</w:t>
      </w:r>
      <w:r w:rsidRPr="00FB4367">
        <w:t>?</w:t>
      </w:r>
    </w:p>
    <w:p w14:paraId="79CE794A" w14:textId="77777777" w:rsidR="006909B9" w:rsidRDefault="006909B9" w:rsidP="006909B9">
      <w:pPr>
        <w:pStyle w:val="Answer"/>
      </w:pPr>
      <w:r>
        <w:t>Processes run in parallel on a computer and threads run in parallel in a process</w:t>
      </w:r>
    </w:p>
    <w:p w14:paraId="010FF922" w14:textId="77777777" w:rsidR="006909B9" w:rsidRDefault="006909B9" w:rsidP="006909B9">
      <w:pPr>
        <w:pStyle w:val="Answer"/>
      </w:pPr>
      <w:r>
        <w:t>Processes are fully isolated from each other and threads only have limited isolation</w:t>
      </w:r>
    </w:p>
    <w:p w14:paraId="5CD53A88" w14:textId="77777777" w:rsidR="006909B9" w:rsidRDefault="006909B9" w:rsidP="006909B9">
      <w:pPr>
        <w:pStyle w:val="Answer"/>
      </w:pPr>
      <w:r>
        <w:t>Threads share heap memory with other threads running in the same app domain</w:t>
      </w:r>
    </w:p>
    <w:p w14:paraId="7B33618C" w14:textId="77777777" w:rsidR="006909B9" w:rsidRDefault="006909B9" w:rsidP="006909B9">
      <w:pPr>
        <w:pStyle w:val="Question"/>
      </w:pPr>
      <w:r>
        <w:t>What is meant by the term preemption?</w:t>
      </w:r>
    </w:p>
    <w:p w14:paraId="7D3243F9" w14:textId="77777777" w:rsidR="006909B9" w:rsidRDefault="006909B9" w:rsidP="006909B9">
      <w:pPr>
        <w:pStyle w:val="Answer"/>
      </w:pPr>
      <w:r>
        <w:t>A threads execution is interspersed with execution of code on another thread</w:t>
      </w:r>
    </w:p>
    <w:p w14:paraId="0C669B13" w14:textId="77777777" w:rsidR="006909B9" w:rsidRDefault="006909B9" w:rsidP="006909B9">
      <w:pPr>
        <w:pStyle w:val="Question"/>
      </w:pPr>
      <w:r>
        <w:t>What happens when a C# client application starts?</w:t>
      </w:r>
    </w:p>
    <w:p w14:paraId="5757E5DE" w14:textId="77777777" w:rsidR="006909B9" w:rsidRPr="00266901" w:rsidRDefault="006909B9" w:rsidP="006909B9">
      <w:pPr>
        <w:pStyle w:val="Answer"/>
      </w:pPr>
      <w:r>
        <w:t>A single main thread in automatically created by the CLR and OS</w:t>
      </w:r>
    </w:p>
    <w:p w14:paraId="621A57CE" w14:textId="77777777" w:rsidR="006909B9" w:rsidRDefault="006909B9" w:rsidP="006909B9">
      <w:pPr>
        <w:pStyle w:val="Question"/>
      </w:pPr>
      <w:r>
        <w:t>What is the primary cause of complexity and obscure errors in multithreading?</w:t>
      </w:r>
    </w:p>
    <w:p w14:paraId="27A751BB" w14:textId="77777777" w:rsidR="006909B9" w:rsidRDefault="006909B9" w:rsidP="006909B9">
      <w:pPr>
        <w:pStyle w:val="Answer"/>
      </w:pPr>
      <w:r>
        <w:t>Shared data</w:t>
      </w:r>
    </w:p>
    <w:p w14:paraId="58F728E1" w14:textId="77777777" w:rsidR="006909B9" w:rsidRDefault="006909B9" w:rsidP="006909B9">
      <w:pPr>
        <w:pStyle w:val="Question"/>
      </w:pPr>
      <w:r>
        <w:t>When can multiple threads improve performance?</w:t>
      </w:r>
    </w:p>
    <w:p w14:paraId="1CE8378D" w14:textId="77777777" w:rsidR="006909B9" w:rsidRDefault="006909B9" w:rsidP="006909B9">
      <w:pPr>
        <w:pStyle w:val="Answer"/>
      </w:pPr>
      <w:r>
        <w:t>Only if the application is I/O bound OR</w:t>
      </w:r>
    </w:p>
    <w:p w14:paraId="13A7E0B6" w14:textId="77777777" w:rsidR="006909B9" w:rsidRDefault="006909B9" w:rsidP="006909B9">
      <w:pPr>
        <w:pStyle w:val="Answer"/>
      </w:pPr>
      <w:r>
        <w:t>Computer has multiple CPU’s</w:t>
      </w:r>
    </w:p>
    <w:p w14:paraId="2A645A58" w14:textId="77777777" w:rsidR="006909B9" w:rsidRDefault="006909B9" w:rsidP="006909B9">
      <w:pPr>
        <w:pStyle w:val="Question"/>
      </w:pPr>
      <w:r>
        <w:t>Why limit the number of threads in a process?</w:t>
      </w:r>
    </w:p>
    <w:p w14:paraId="66EAAC98" w14:textId="77777777" w:rsidR="006909B9" w:rsidRDefault="006909B9" w:rsidP="006909B9">
      <w:pPr>
        <w:pStyle w:val="Answer"/>
        <w:rPr>
          <w:b/>
        </w:rPr>
      </w:pPr>
      <w:r>
        <w:t>Creating a thread is not cheap</w:t>
      </w:r>
    </w:p>
    <w:p w14:paraId="53EC4020" w14:textId="77777777" w:rsidR="006909B9" w:rsidRDefault="006909B9" w:rsidP="006909B9">
      <w:pPr>
        <w:pStyle w:val="Answer"/>
        <w:rPr>
          <w:b/>
        </w:rPr>
      </w:pPr>
      <w:r>
        <w:t>Destroying a thread is not cheap</w:t>
      </w:r>
    </w:p>
    <w:p w14:paraId="2964DD99" w14:textId="77777777" w:rsidR="006909B9" w:rsidRDefault="006909B9" w:rsidP="006909B9">
      <w:pPr>
        <w:pStyle w:val="Answer"/>
        <w:rPr>
          <w:b/>
        </w:rPr>
      </w:pPr>
      <w:r>
        <w:t>Context switching is expensive</w:t>
      </w:r>
    </w:p>
    <w:p w14:paraId="1D96057C" w14:textId="77777777" w:rsidR="006909B9" w:rsidRDefault="006909B9" w:rsidP="006909B9">
      <w:pPr>
        <w:pStyle w:val="Question"/>
      </w:pPr>
      <w:r>
        <w:t>Why is creating a thread expensive?</w:t>
      </w:r>
    </w:p>
    <w:p w14:paraId="1F5D23CA" w14:textId="77777777" w:rsidR="006909B9" w:rsidRDefault="006909B9" w:rsidP="006909B9">
      <w:pPr>
        <w:pStyle w:val="Answer"/>
      </w:pPr>
      <w:r>
        <w:t>1MB of address space for the user-mode stack</w:t>
      </w:r>
    </w:p>
    <w:p w14:paraId="5332C9A2" w14:textId="77777777" w:rsidR="006909B9" w:rsidRDefault="006909B9" w:rsidP="006909B9">
      <w:pPr>
        <w:pStyle w:val="Answer"/>
      </w:pPr>
      <w:r>
        <w:t>12K of address space for the kernel-mode stack</w:t>
      </w:r>
    </w:p>
    <w:p w14:paraId="5E6E301B" w14:textId="77777777" w:rsidR="006909B9" w:rsidRDefault="006909B9" w:rsidP="006909B9">
      <w:pPr>
        <w:pStyle w:val="Answer"/>
      </w:pPr>
      <w:r>
        <w:t>Ever .DLL needs notification of thread creation</w:t>
      </w:r>
    </w:p>
    <w:p w14:paraId="443856FF" w14:textId="77777777" w:rsidR="006909B9" w:rsidRDefault="006909B9" w:rsidP="006909B9">
      <w:pPr>
        <w:pStyle w:val="Question"/>
      </w:pPr>
      <w:r>
        <w:t>Why is destroying a thread expensive?</w:t>
      </w:r>
    </w:p>
    <w:p w14:paraId="406E50A6" w14:textId="77777777" w:rsidR="006909B9" w:rsidRDefault="006909B9" w:rsidP="006909B9">
      <w:pPr>
        <w:pStyle w:val="Answer"/>
        <w:rPr>
          <w:b/>
        </w:rPr>
      </w:pPr>
      <w:r>
        <w:t>Every .DLL needs notification</w:t>
      </w:r>
    </w:p>
    <w:p w14:paraId="6318CC3D" w14:textId="77777777" w:rsidR="006909B9" w:rsidRDefault="006909B9" w:rsidP="006909B9">
      <w:pPr>
        <w:pStyle w:val="Answer"/>
        <w:rPr>
          <w:b/>
        </w:rPr>
      </w:pPr>
      <w:r>
        <w:t>Kernel object and stack need to be freed</w:t>
      </w:r>
    </w:p>
    <w:p w14:paraId="49603B7E" w14:textId="77777777" w:rsidR="006909B9" w:rsidRDefault="006909B9" w:rsidP="006909B9">
      <w:pPr>
        <w:rPr>
          <w:b/>
        </w:rPr>
      </w:pPr>
      <w:r>
        <w:br w:type="page"/>
      </w:r>
    </w:p>
    <w:p w14:paraId="0BD729DE" w14:textId="77777777" w:rsidR="006909B9" w:rsidRDefault="006909B9" w:rsidP="006909B9">
      <w:pPr>
        <w:pStyle w:val="Question"/>
      </w:pPr>
      <w:r>
        <w:lastRenderedPageBreak/>
        <w:t>Why is context switching expensive?</w:t>
      </w:r>
    </w:p>
    <w:p w14:paraId="586DDC00" w14:textId="77777777" w:rsidR="006909B9" w:rsidRDefault="006909B9" w:rsidP="006909B9">
      <w:pPr>
        <w:pStyle w:val="Answer"/>
      </w:pPr>
      <w:r>
        <w:t>Enter kernel mode</w:t>
      </w:r>
    </w:p>
    <w:p w14:paraId="099DC83E" w14:textId="77777777" w:rsidR="006909B9" w:rsidRDefault="006909B9" w:rsidP="006909B9">
      <w:pPr>
        <w:pStyle w:val="Answer"/>
      </w:pPr>
      <w:r>
        <w:t>Save CPU registers into current threads kernel object</w:t>
      </w:r>
    </w:p>
    <w:p w14:paraId="051796A5" w14:textId="77777777" w:rsidR="006909B9" w:rsidRDefault="006909B9" w:rsidP="006909B9">
      <w:pPr>
        <w:pStyle w:val="Answer"/>
      </w:pPr>
      <w:r>
        <w:t>Determine next thread to schedule</w:t>
      </w:r>
    </w:p>
    <w:p w14:paraId="74FADA2E" w14:textId="77777777" w:rsidR="006909B9" w:rsidRDefault="006909B9" w:rsidP="006909B9">
      <w:pPr>
        <w:pStyle w:val="Answer"/>
      </w:pPr>
      <w:r>
        <w:t>Load CPU registers from about to run threads kernel object</w:t>
      </w:r>
    </w:p>
    <w:p w14:paraId="654E5512" w14:textId="61F56FBD" w:rsidR="006909B9" w:rsidRDefault="00DD2A82" w:rsidP="00772149">
      <w:pPr>
        <w:pStyle w:val="Answer"/>
      </w:pPr>
      <w:r>
        <w:t>Leave</w:t>
      </w:r>
      <w:r w:rsidR="006909B9">
        <w:t xml:space="preserve"> kernel mode</w:t>
      </w:r>
    </w:p>
    <w:p w14:paraId="0A5A81F0" w14:textId="77777777" w:rsidR="006909B9" w:rsidRDefault="006909B9">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1A999CBA" w14:textId="77777777" w:rsidR="00772149" w:rsidRDefault="00772149" w:rsidP="00772149">
      <w:pPr>
        <w:pStyle w:val="Heading2"/>
      </w:pPr>
      <w:bookmarkStart w:id="1" w:name="_Creating_Threads_and"/>
      <w:bookmarkEnd w:id="1"/>
      <w:r>
        <w:lastRenderedPageBreak/>
        <w:t>Creating Threads and Scheduling Work</w:t>
      </w:r>
    </w:p>
    <w:p w14:paraId="121E4FAF" w14:textId="77777777" w:rsidR="00772149" w:rsidRPr="00BE6A7A" w:rsidRDefault="00772149" w:rsidP="00772149">
      <w:pPr>
        <w:pStyle w:val="Heading3"/>
      </w:pPr>
      <w:r>
        <w:t>New Threads</w:t>
      </w:r>
    </w:p>
    <w:p w14:paraId="2FE3A452" w14:textId="77777777" w:rsidR="00772149" w:rsidRDefault="00772149" w:rsidP="00772149">
      <w:r>
        <w:t>If we want to start a new thread to execute a piece of code, we create an instance of type Thread and pass in a delegate containing the instructions to be executed by the thread.</w:t>
      </w:r>
    </w:p>
    <w:p w14:paraId="4B23BD06" w14:textId="77777777" w:rsidR="00772149" w:rsidRDefault="00772149" w:rsidP="00772149">
      <w:pPr>
        <w:pStyle w:val="SourceCode"/>
      </w:pPr>
      <w:r>
        <w:rPr>
          <w:color w:val="0000FF"/>
        </w:rPr>
        <w:t>void</w:t>
      </w:r>
      <w:r>
        <w:t xml:space="preserve"> Main()</w:t>
      </w:r>
    </w:p>
    <w:p w14:paraId="351763DA" w14:textId="77777777" w:rsidR="00772149" w:rsidRDefault="00772149" w:rsidP="00772149">
      <w:pPr>
        <w:pStyle w:val="SourceCode"/>
      </w:pPr>
      <w:r>
        <w:t>{</w:t>
      </w:r>
    </w:p>
    <w:p w14:paraId="5D5E5F69" w14:textId="77777777" w:rsidR="00772149" w:rsidRDefault="00772149" w:rsidP="00772149">
      <w:pPr>
        <w:pStyle w:val="SourceCode"/>
      </w:pPr>
      <w:r>
        <w:tab/>
        <w:t xml:space="preserve">Thread t1 = </w:t>
      </w:r>
      <w:r>
        <w:rPr>
          <w:color w:val="0000FF"/>
        </w:rPr>
        <w:t>new</w:t>
      </w:r>
      <w:r>
        <w:t xml:space="preserve"> Thread(</w:t>
      </w:r>
      <w:r>
        <w:rPr>
          <w:color w:val="0000FF"/>
        </w:rPr>
        <w:t>this</w:t>
      </w:r>
      <w:r>
        <w:t>.ThreadBodyA);</w:t>
      </w:r>
    </w:p>
    <w:p w14:paraId="087F2859" w14:textId="77777777" w:rsidR="00772149" w:rsidRDefault="00772149" w:rsidP="00772149">
      <w:pPr>
        <w:pStyle w:val="SourceCode"/>
      </w:pPr>
      <w:r>
        <w:tab/>
        <w:t xml:space="preserve">Thread t2 = </w:t>
      </w:r>
      <w:r>
        <w:rPr>
          <w:color w:val="0000FF"/>
        </w:rPr>
        <w:t>new</w:t>
      </w:r>
      <w:r>
        <w:t xml:space="preserve"> Thread(</w:t>
      </w:r>
      <w:r>
        <w:rPr>
          <w:color w:val="0000FF"/>
        </w:rPr>
        <w:t>this</w:t>
      </w:r>
      <w:r>
        <w:t>.ThreadBodyB);</w:t>
      </w:r>
    </w:p>
    <w:p w14:paraId="113B92B6" w14:textId="77777777" w:rsidR="00772149" w:rsidRDefault="00772149" w:rsidP="00772149">
      <w:pPr>
        <w:pStyle w:val="SourceCode"/>
      </w:pPr>
      <w:r>
        <w:tab/>
      </w:r>
    </w:p>
    <w:p w14:paraId="35780252" w14:textId="77777777" w:rsidR="00772149" w:rsidRDefault="00772149" w:rsidP="00772149">
      <w:pPr>
        <w:pStyle w:val="SourceCode"/>
      </w:pPr>
      <w:r>
        <w:tab/>
        <w:t>t1.Start();</w:t>
      </w:r>
    </w:p>
    <w:p w14:paraId="57FDD217" w14:textId="77777777" w:rsidR="00772149" w:rsidRDefault="00772149" w:rsidP="00772149">
      <w:pPr>
        <w:pStyle w:val="SourceCode"/>
      </w:pPr>
      <w:r>
        <w:tab/>
        <w:t>t2.Start(</w:t>
      </w:r>
      <w:r>
        <w:rPr>
          <w:color w:val="B41414"/>
        </w:rPr>
        <w:t>"Test Message"</w:t>
      </w:r>
      <w:r>
        <w:t>);</w:t>
      </w:r>
    </w:p>
    <w:p w14:paraId="3F718F14" w14:textId="77777777" w:rsidR="00772149" w:rsidRDefault="00772149" w:rsidP="00772149">
      <w:pPr>
        <w:pStyle w:val="SourceCode"/>
      </w:pPr>
      <w:r>
        <w:t>}</w:t>
      </w:r>
    </w:p>
    <w:p w14:paraId="028ABA20" w14:textId="77777777" w:rsidR="00772149" w:rsidRDefault="00772149" w:rsidP="00772149">
      <w:pPr>
        <w:pStyle w:val="SourceCode"/>
      </w:pPr>
    </w:p>
    <w:p w14:paraId="1F131885" w14:textId="77777777" w:rsidR="00772149" w:rsidRDefault="00772149" w:rsidP="00772149">
      <w:pPr>
        <w:pStyle w:val="SourceCode"/>
      </w:pPr>
      <w:r>
        <w:rPr>
          <w:color w:val="0000FF"/>
        </w:rPr>
        <w:t>public</w:t>
      </w:r>
      <w:r>
        <w:t xml:space="preserve"> </w:t>
      </w:r>
      <w:r>
        <w:rPr>
          <w:color w:val="0000FF"/>
        </w:rPr>
        <w:t>void</w:t>
      </w:r>
      <w:r>
        <w:t xml:space="preserve"> ThreadBodyA() { }</w:t>
      </w:r>
    </w:p>
    <w:p w14:paraId="3AA07751" w14:textId="15629A8F" w:rsidR="00772149" w:rsidRDefault="00772149" w:rsidP="00772149">
      <w:pPr>
        <w:pStyle w:val="SourceCode"/>
      </w:pPr>
      <w:r>
        <w:rPr>
          <w:color w:val="0000FF"/>
        </w:rPr>
        <w:t>public</w:t>
      </w:r>
      <w:r>
        <w:t xml:space="preserve"> </w:t>
      </w:r>
      <w:r>
        <w:rPr>
          <w:color w:val="0000FF"/>
        </w:rPr>
        <w:t>void</w:t>
      </w:r>
      <w:r>
        <w:t xml:space="preserve"> ThreadBodyB(</w:t>
      </w:r>
      <w:r>
        <w:rPr>
          <w:color w:val="0000FF"/>
        </w:rPr>
        <w:t>object</w:t>
      </w:r>
      <w:r>
        <w:t xml:space="preserve"> message) { WriteLine(message); } </w:t>
      </w:r>
    </w:p>
    <w:p w14:paraId="02D015E7" w14:textId="54FAD90C" w:rsidR="00F25289" w:rsidRDefault="00F25289" w:rsidP="00F25289">
      <w:r>
        <w:t xml:space="preserve">Creating a thread </w:t>
      </w:r>
      <w:r w:rsidR="007479A1">
        <w:t xml:space="preserve">creates a thread kernel object </w:t>
      </w:r>
      <w:r w:rsidR="004A5040">
        <w:t xml:space="preserve">and allocates </w:t>
      </w:r>
      <w:r w:rsidR="00F53506">
        <w:t xml:space="preserve">space from the process address space for the </w:t>
      </w:r>
      <w:r w:rsidR="00675F02">
        <w:t xml:space="preserve">stack. </w:t>
      </w:r>
      <w:r w:rsidR="00815F15">
        <w:t>Each thread can access</w:t>
      </w:r>
      <w:r w:rsidR="00920691">
        <w:t xml:space="preserve"> the process kernel objects and any part of the </w:t>
      </w:r>
      <w:r w:rsidR="00F465E3">
        <w:t>process addre</w:t>
      </w:r>
      <w:r w:rsidR="006C4EDA">
        <w:t xml:space="preserve">ss space. This last point is key for enabling </w:t>
      </w:r>
      <w:r w:rsidR="00046A1F">
        <w:t xml:space="preserve">thread communication. </w:t>
      </w:r>
    </w:p>
    <w:p w14:paraId="36657967" w14:textId="3F599E50" w:rsidR="00DA616C" w:rsidRDefault="00DA616C" w:rsidP="00F25289">
      <w:r>
        <w:t xml:space="preserve">The thread’s kernel object </w:t>
      </w:r>
      <w:r w:rsidR="00C35FD8">
        <w:t xml:space="preserve">has a context containing </w:t>
      </w:r>
      <w:r w:rsidR="003E5F85">
        <w:t>the copy of a set of CPU registers</w:t>
      </w:r>
      <w:r w:rsidR="00953A44">
        <w:t xml:space="preserve"> including the </w:t>
      </w:r>
      <w:r w:rsidR="00967C18">
        <w:t>stack pointer and instruction pointer</w:t>
      </w:r>
      <w:r w:rsidR="00FB5F91">
        <w:t xml:space="preserve">. In addition it contains flags that indicate if the </w:t>
      </w:r>
      <w:r w:rsidR="00DB145E">
        <w:t xml:space="preserve">thread is active and whether or not it has been signalled. </w:t>
      </w:r>
    </w:p>
    <w:p w14:paraId="390E3678" w14:textId="77777777" w:rsidR="00772149" w:rsidRDefault="00772149" w:rsidP="00772149">
      <w:pPr>
        <w:pStyle w:val="Heading3"/>
      </w:pPr>
      <w:r>
        <w:t>Thread Pooling</w:t>
      </w:r>
    </w:p>
    <w:p w14:paraId="714C5D7A" w14:textId="77777777" w:rsidR="00772149" w:rsidRDefault="00772149" w:rsidP="00772149">
      <w:r>
        <w:t>One problem with creating a new Thread every time we want to execute code is that thread creation and destruction are expensive operations that introduce a lot of overhead. A thread pool combines a queue with a number of worker threads. The worker threads take work items off the queue and process them. Each .NET application has only one thread pool.</w:t>
      </w:r>
    </w:p>
    <w:p w14:paraId="19AB00E4" w14:textId="77777777" w:rsidR="00772149" w:rsidRPr="00645DDC" w:rsidRDefault="00772149" w:rsidP="00772149">
      <w:pPr>
        <w:rPr>
          <w:b/>
        </w:rPr>
      </w:pPr>
      <w:r w:rsidRPr="00426CF9">
        <w:rPr>
          <w:noProof/>
        </w:rPr>
        <w:drawing>
          <wp:inline distT="0" distB="0" distL="0" distR="0" wp14:anchorId="079BEC09" wp14:editId="03BABA10">
            <wp:extent cx="2824163" cy="1595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536" cy="1603208"/>
                    </a:xfrm>
                    <a:prstGeom prst="rect">
                      <a:avLst/>
                    </a:prstGeom>
                  </pic:spPr>
                </pic:pic>
              </a:graphicData>
            </a:graphic>
          </wp:inline>
        </w:drawing>
      </w:r>
    </w:p>
    <w:p w14:paraId="504DF023" w14:textId="77777777" w:rsidR="00772149" w:rsidRDefault="00772149" w:rsidP="00772149">
      <w:r>
        <w:t>This pooling and recycling of threads is more efficient than continually creating and destroying threads explicitly. An intelligent thread pool will typically reduce the number of threads when the CPU is 100% and increase the number of threads when all threads on the pool are busy and the CPU is less than 50%. We can schedule work to be executed on a thread pool as follows.</w:t>
      </w:r>
    </w:p>
    <w:p w14:paraId="2B89E060" w14:textId="1CCE595A" w:rsidR="00C25E64" w:rsidRDefault="00C25E64" w:rsidP="00295899">
      <w:pPr>
        <w:pStyle w:val="Heading3"/>
      </w:pPr>
      <w:r>
        <w:lastRenderedPageBreak/>
        <w:t>New thread versus thread pool</w:t>
      </w:r>
    </w:p>
    <w:p w14:paraId="3ED1B276" w14:textId="77777777" w:rsidR="00C25E64" w:rsidRDefault="00C25E64" w:rsidP="00C25E64">
      <w:r>
        <w:t>Some places where we might use a dedicated background thread rather than the thread pool</w:t>
      </w:r>
    </w:p>
    <w:p w14:paraId="0BE900A0" w14:textId="3B7A2622" w:rsidR="00BA0D6A" w:rsidRDefault="00CA337A" w:rsidP="00D71E66">
      <w:pPr>
        <w:pStyle w:val="ListBullet"/>
      </w:pPr>
      <w:r>
        <w:t xml:space="preserve">Code Editor compiling the code in the background to </w:t>
      </w:r>
      <w:r w:rsidR="00BA0D6A">
        <w:t>provide syntax highlighting</w:t>
      </w:r>
    </w:p>
    <w:p w14:paraId="789995A0" w14:textId="62B7C35E" w:rsidR="00704F2C" w:rsidRDefault="00704F2C" w:rsidP="00EB56F3">
      <w:pPr>
        <w:pStyle w:val="ListBullet"/>
      </w:pPr>
      <w:r>
        <w:t>Spreadsheet background calculations</w:t>
      </w:r>
    </w:p>
    <w:p w14:paraId="60D67FCB" w14:textId="59F5BBAF" w:rsidR="0088381E" w:rsidRDefault="0088381E" w:rsidP="0088381E">
      <w:pPr>
        <w:pStyle w:val="Heading3"/>
      </w:pPr>
      <w:r>
        <w:t>Scheduling</w:t>
      </w:r>
    </w:p>
    <w:p w14:paraId="432E1E49" w14:textId="0A386839" w:rsidR="0088381E" w:rsidRDefault="0088381E" w:rsidP="0088381E">
      <w:r>
        <w:t xml:space="preserve">Windows is a </w:t>
      </w:r>
      <w:r w:rsidR="00D33BAB">
        <w:t>pre-emptive</w:t>
      </w:r>
      <w:r>
        <w:t xml:space="preserve"> </w:t>
      </w:r>
      <w:r w:rsidR="002B198C">
        <w:t xml:space="preserve">multithreading OS which means it needs </w:t>
      </w:r>
      <w:r w:rsidR="00EE301D">
        <w:t xml:space="preserve">to determine when to schedule different threads. </w:t>
      </w:r>
      <w:r w:rsidR="002E2038">
        <w:t>After every time slice the OS</w:t>
      </w:r>
      <w:r w:rsidR="002B1AC4">
        <w:t xml:space="preserve"> saves the</w:t>
      </w:r>
      <w:r w:rsidR="00C17407">
        <w:t xml:space="preserve"> values in the CPU registers into the</w:t>
      </w:r>
      <w:r w:rsidR="002B1AC4">
        <w:t xml:space="preserve"> currently executing thread</w:t>
      </w:r>
      <w:r w:rsidR="00C17407">
        <w:t xml:space="preserve">’s context object. It then </w:t>
      </w:r>
      <w:r w:rsidR="002E2038">
        <w:t xml:space="preserve">decides which thread </w:t>
      </w:r>
      <w:r w:rsidR="001F3BB9">
        <w:t xml:space="preserve">from the available </w:t>
      </w:r>
      <w:r w:rsidR="00FB7FC8">
        <w:t>schedulable threads</w:t>
      </w:r>
      <w:r w:rsidR="00043639">
        <w:t xml:space="preserve"> to switch to</w:t>
      </w:r>
      <w:r w:rsidR="00FB7FC8">
        <w:t xml:space="preserve">. The context switch involves copying the context </w:t>
      </w:r>
      <w:r w:rsidR="00A63182">
        <w:t xml:space="preserve">from the thread kernel object into the CPU registers. </w:t>
      </w:r>
    </w:p>
    <w:p w14:paraId="5AC0D31B" w14:textId="1A806670" w:rsidR="00577781" w:rsidRDefault="00577781" w:rsidP="00577781">
      <w:pPr>
        <w:pStyle w:val="Heading4"/>
      </w:pPr>
      <w:r>
        <w:t>Priority Classes</w:t>
      </w:r>
    </w:p>
    <w:p w14:paraId="5B52885F" w14:textId="0FB4CE42" w:rsidR="00577781" w:rsidRDefault="00577781" w:rsidP="00FC1570">
      <w:r>
        <w:t>Each application has a priority class chosen from the below</w:t>
      </w:r>
    </w:p>
    <w:p w14:paraId="181F8614" w14:textId="13284B7B" w:rsidR="00E04748" w:rsidRDefault="00363C4A" w:rsidP="00E04748">
      <w:pPr>
        <w:pStyle w:val="ListBullet"/>
      </w:pPr>
      <w:r>
        <w:t>Idle</w:t>
      </w:r>
    </w:p>
    <w:p w14:paraId="0BE477CB" w14:textId="1A4E37C2" w:rsidR="00363C4A" w:rsidRDefault="00363C4A" w:rsidP="00E04748">
      <w:pPr>
        <w:pStyle w:val="ListBullet"/>
      </w:pPr>
      <w:r>
        <w:t>Below Normal</w:t>
      </w:r>
    </w:p>
    <w:p w14:paraId="45BDC154" w14:textId="265AC50B" w:rsidR="00363C4A" w:rsidRDefault="00363C4A" w:rsidP="00E04748">
      <w:pPr>
        <w:pStyle w:val="ListBullet"/>
      </w:pPr>
      <w:r>
        <w:t>Normal</w:t>
      </w:r>
    </w:p>
    <w:p w14:paraId="0345F32B" w14:textId="0F6B2D32" w:rsidR="00363C4A" w:rsidRDefault="00363C4A" w:rsidP="00E04748">
      <w:pPr>
        <w:pStyle w:val="ListBullet"/>
      </w:pPr>
      <w:r>
        <w:t>Above Normal</w:t>
      </w:r>
    </w:p>
    <w:p w14:paraId="1765E98D" w14:textId="661A58E5" w:rsidR="00363C4A" w:rsidRDefault="00363C4A" w:rsidP="00363C4A">
      <w:pPr>
        <w:pStyle w:val="ListBullet"/>
      </w:pPr>
      <w:r>
        <w:t>High</w:t>
      </w:r>
    </w:p>
    <w:p w14:paraId="1BD13E9B" w14:textId="283B3361" w:rsidR="00363C4A" w:rsidRDefault="00363C4A" w:rsidP="00363C4A">
      <w:pPr>
        <w:pStyle w:val="ListBullet"/>
      </w:pPr>
      <w:r>
        <w:t>Real Time</w:t>
      </w:r>
    </w:p>
    <w:p w14:paraId="4A5EEAE7" w14:textId="650EDD24" w:rsidR="00363C4A" w:rsidRDefault="00363C4A" w:rsidP="00363C4A">
      <w:pPr>
        <w:pStyle w:val="ListBullet"/>
        <w:numPr>
          <w:ilvl w:val="0"/>
          <w:numId w:val="0"/>
        </w:numPr>
        <w:ind w:left="927" w:hanging="360"/>
      </w:pPr>
    </w:p>
    <w:p w14:paraId="7D8D0AAE" w14:textId="2ACB07F8" w:rsidR="00AD42B3" w:rsidRDefault="00273458" w:rsidP="003B27C7">
      <w:r>
        <w:t>Typically,</w:t>
      </w:r>
      <w:r w:rsidR="003B27C7">
        <w:t xml:space="preserve"> one should avoid the High priority as much as possible and hardly ever use the Real Time category. The real time category is higher than most OS </w:t>
      </w:r>
      <w:r w:rsidR="00045F72">
        <w:t xml:space="preserve">threads and can hence starve essential </w:t>
      </w:r>
      <w:r w:rsidR="002E0EE4">
        <w:t>disk and network traffic.</w:t>
      </w:r>
      <w:r w:rsidR="00577781">
        <w:t xml:space="preserve"> </w:t>
      </w:r>
      <w:r w:rsidR="00AD42B3">
        <w:t xml:space="preserve">Task manager runs at High so it can kill </w:t>
      </w:r>
      <w:r w:rsidR="00876C06">
        <w:t xml:space="preserve">badly behaved </w:t>
      </w:r>
      <w:r w:rsidR="00577781">
        <w:t>processes</w:t>
      </w:r>
      <w:r w:rsidR="00876C06">
        <w:t xml:space="preserve">. </w:t>
      </w:r>
    </w:p>
    <w:p w14:paraId="32B2E316" w14:textId="414BB4BA" w:rsidR="0083357E" w:rsidRDefault="0083357E" w:rsidP="0083357E">
      <w:pPr>
        <w:pStyle w:val="Heading4"/>
      </w:pPr>
      <w:r>
        <w:t>Thread Priorities</w:t>
      </w:r>
    </w:p>
    <w:p w14:paraId="10612967" w14:textId="1D53302A" w:rsidR="0083357E" w:rsidRDefault="00273458" w:rsidP="00A36AAE">
      <w:pPr>
        <w:pStyle w:val="ListBullet"/>
      </w:pPr>
      <w:r>
        <w:t>Idle</w:t>
      </w:r>
    </w:p>
    <w:p w14:paraId="426CCF1F" w14:textId="359135D4" w:rsidR="003017B5" w:rsidRDefault="003017B5" w:rsidP="00A36AAE">
      <w:pPr>
        <w:pStyle w:val="ListBullet"/>
      </w:pPr>
      <w:r>
        <w:t>Lowest</w:t>
      </w:r>
    </w:p>
    <w:p w14:paraId="1ECAC82E" w14:textId="6B06AAFA" w:rsidR="003017B5" w:rsidRDefault="003017B5" w:rsidP="00A36AAE">
      <w:pPr>
        <w:pStyle w:val="ListBullet"/>
      </w:pPr>
      <w:r>
        <w:t>Below normal</w:t>
      </w:r>
    </w:p>
    <w:p w14:paraId="484FECCE" w14:textId="651CEA5D" w:rsidR="003017B5" w:rsidRDefault="003017B5" w:rsidP="003017B5">
      <w:pPr>
        <w:pStyle w:val="ListBullet"/>
      </w:pPr>
      <w:r>
        <w:t>Normal</w:t>
      </w:r>
    </w:p>
    <w:p w14:paraId="2157DC69" w14:textId="5F227B8B" w:rsidR="003017B5" w:rsidRDefault="003017B5" w:rsidP="003017B5">
      <w:pPr>
        <w:pStyle w:val="ListBullet"/>
      </w:pPr>
      <w:r>
        <w:t>Above normal</w:t>
      </w:r>
    </w:p>
    <w:p w14:paraId="48EA7623" w14:textId="69A2051C" w:rsidR="003017B5" w:rsidRDefault="003B73C3" w:rsidP="003017B5">
      <w:pPr>
        <w:pStyle w:val="ListBullet"/>
      </w:pPr>
      <w:r>
        <w:t>Highest</w:t>
      </w:r>
    </w:p>
    <w:p w14:paraId="3B6FF236" w14:textId="1890F045" w:rsidR="003B73C3" w:rsidRDefault="003B73C3" w:rsidP="003017B5">
      <w:pPr>
        <w:pStyle w:val="ListBullet"/>
      </w:pPr>
      <w:r>
        <w:t>Time critical</w:t>
      </w:r>
    </w:p>
    <w:p w14:paraId="0B5E42CA" w14:textId="3A34E9F1" w:rsidR="003B73C3" w:rsidRDefault="003B73C3" w:rsidP="003B73C3">
      <w:pPr>
        <w:pStyle w:val="ListBullet"/>
        <w:numPr>
          <w:ilvl w:val="0"/>
          <w:numId w:val="0"/>
        </w:numPr>
        <w:ind w:left="927" w:hanging="360"/>
      </w:pPr>
    </w:p>
    <w:p w14:paraId="1AFFA2FC" w14:textId="77777777" w:rsidR="003B73C3" w:rsidRPr="0083357E" w:rsidRDefault="003B73C3" w:rsidP="003B73C3">
      <w:pPr>
        <w:pStyle w:val="ListBullet"/>
        <w:numPr>
          <w:ilvl w:val="0"/>
          <w:numId w:val="0"/>
        </w:numPr>
        <w:ind w:left="927" w:hanging="360"/>
      </w:pPr>
    </w:p>
    <w:p w14:paraId="78A709D6" w14:textId="336D567C" w:rsidR="00111314" w:rsidRDefault="00111314" w:rsidP="00111314">
      <w:r>
        <w:lastRenderedPageBreak/>
        <w:t xml:space="preserve">The OS maps the combination of a </w:t>
      </w:r>
      <w:r w:rsidR="00273458">
        <w:t>process’s</w:t>
      </w:r>
      <w:r>
        <w:t xml:space="preserve"> priority class and a threads priority to a </w:t>
      </w:r>
      <w:r w:rsidR="00DA02C1">
        <w:t xml:space="preserve">priority level between 0 and 31 with 31 being highest. </w:t>
      </w:r>
      <w:r>
        <w:t>When deciding which schedulable thread to run the OS first considers threads of highest priority. Only i</w:t>
      </w:r>
      <w:r w:rsidR="000E1F6A">
        <w:t>f</w:t>
      </w:r>
      <w:r>
        <w:t xml:space="preserve"> no thread of the highest priority </w:t>
      </w:r>
      <w:r w:rsidR="003A48AD">
        <w:t xml:space="preserve">level is </w:t>
      </w:r>
      <w:r>
        <w:t xml:space="preserve">schedulable is the second highest priority thread considered and so on. This can lead to starvation of lower priority threads. </w:t>
      </w:r>
    </w:p>
    <w:p w14:paraId="2369C7E8" w14:textId="00F951AC" w:rsidR="00A5056F" w:rsidRDefault="00A5056F" w:rsidP="00111314">
      <w:r>
        <w:t xml:space="preserve">It is good practice for high priority threads to do small amount of work infrequently </w:t>
      </w:r>
      <w:r w:rsidR="004C530B">
        <w:t xml:space="preserve">and low priority tasks can remain schedulable </w:t>
      </w:r>
      <w:r w:rsidR="00594AB4">
        <w:t xml:space="preserve">a lot and do a lot of work when they have the CPU as they are only executing when nothing higher needs the </w:t>
      </w:r>
      <w:r w:rsidR="000D2669">
        <w:t>cycle</w:t>
      </w:r>
      <w:r w:rsidR="00594AB4">
        <w:t xml:space="preserve">. </w:t>
      </w:r>
    </w:p>
    <w:p w14:paraId="0A651AA0" w14:textId="56C91013" w:rsidR="00D33BAB" w:rsidRDefault="00D33BAB" w:rsidP="0088381E">
      <w:r>
        <w:t xml:space="preserve">The nature of a pre-emptive operating system means one cannot know for sure </w:t>
      </w:r>
      <w:r w:rsidR="00502259">
        <w:t xml:space="preserve">a particular thread will </w:t>
      </w:r>
      <w:r w:rsidR="002D33DF">
        <w:t xml:space="preserve">running at any given time or that it will not be pre-empted at any moment in time. </w:t>
      </w:r>
    </w:p>
    <w:p w14:paraId="5BF03BBA" w14:textId="2FE73DEF" w:rsidR="00A039E3" w:rsidRDefault="00A039E3" w:rsidP="00A039E3">
      <w:pPr>
        <w:pStyle w:val="Heading3"/>
      </w:pPr>
      <w:r>
        <w:t>Sleep</w:t>
      </w:r>
    </w:p>
    <w:p w14:paraId="553FD469" w14:textId="3870C15B" w:rsidR="00A039E3" w:rsidRDefault="002A2544" w:rsidP="00A039E3">
      <w:r>
        <w:t xml:space="preserve">Threads support the </w:t>
      </w:r>
      <w:r w:rsidR="00DF7B23">
        <w:t>Sl</w:t>
      </w:r>
      <w:r>
        <w:t xml:space="preserve">eep function. </w:t>
      </w:r>
      <w:r w:rsidR="00DF7B23">
        <w:t>Sleep essentially performs two functions</w:t>
      </w:r>
    </w:p>
    <w:p w14:paraId="58B6A37D" w14:textId="35AC5348" w:rsidR="00DF7B23" w:rsidRDefault="00EB1BAC" w:rsidP="008762A4">
      <w:pPr>
        <w:pStyle w:val="ListParagraph"/>
        <w:numPr>
          <w:ilvl w:val="0"/>
          <w:numId w:val="21"/>
        </w:numPr>
      </w:pPr>
      <w:r>
        <w:t>Threads gives up its current time slice</w:t>
      </w:r>
    </w:p>
    <w:p w14:paraId="2F03BEEF" w14:textId="173E427C" w:rsidR="00EB1BAC" w:rsidRDefault="00EB731C" w:rsidP="008762A4">
      <w:pPr>
        <w:pStyle w:val="ListParagraph"/>
        <w:numPr>
          <w:ilvl w:val="0"/>
          <w:numId w:val="21"/>
        </w:numPr>
      </w:pPr>
      <w:r>
        <w:t>Tells the OS not to make the thread schedulable for a specified number of milliseconds</w:t>
      </w:r>
    </w:p>
    <w:p w14:paraId="4A894D2A" w14:textId="05EC4DA6" w:rsidR="009E20E1" w:rsidRPr="00A039E3" w:rsidRDefault="009E20E1" w:rsidP="009E20E1">
      <w:r>
        <w:t xml:space="preserve">If we pass 0 milliseconds this means the thread relinquishes its current time slice but is immediately available for rescheduling. </w:t>
      </w:r>
    </w:p>
    <w:p w14:paraId="5902493A" w14:textId="6E674C5A" w:rsidR="00772149" w:rsidRPr="00C25E64" w:rsidRDefault="00772149" w:rsidP="00A039E3">
      <w:pPr>
        <w:pStyle w:val="ListBullet"/>
        <w:numPr>
          <w:ilvl w:val="0"/>
          <w:numId w:val="0"/>
        </w:numPr>
      </w:pPr>
      <w:r>
        <w:br w:type="page"/>
      </w:r>
    </w:p>
    <w:p w14:paraId="47C02018" w14:textId="6D0ADC1F" w:rsidR="00772149" w:rsidRDefault="00772149" w:rsidP="00772149">
      <w:pPr>
        <w:pStyle w:val="CodeExampleCode"/>
      </w:pPr>
      <w:r>
        <w:lastRenderedPageBreak/>
        <w:t xml:space="preserve">Listing </w:t>
      </w:r>
      <w:r w:rsidR="008F1E30">
        <w:fldChar w:fldCharType="begin"/>
      </w:r>
      <w:r w:rsidR="008F1E30">
        <w:instrText xml:space="preserve"> SEQ Listing \* ARABIC </w:instrText>
      </w:r>
      <w:r w:rsidR="008F1E30">
        <w:fldChar w:fldCharType="separate"/>
      </w:r>
      <w:r w:rsidR="00C1476B">
        <w:rPr>
          <w:noProof/>
        </w:rPr>
        <w:t>1</w:t>
      </w:r>
      <w:r w:rsidR="008F1E30">
        <w:rPr>
          <w:noProof/>
        </w:rPr>
        <w:fldChar w:fldCharType="end"/>
      </w:r>
      <w:r>
        <w:t>Scheduling work on the ThreadPool</w:t>
      </w:r>
    </w:p>
    <w:p w14:paraId="309C1362" w14:textId="77777777" w:rsidR="00772149" w:rsidRDefault="00772149" w:rsidP="00772149">
      <w:pPr>
        <w:pStyle w:val="SourceCode"/>
      </w:pPr>
      <w:r>
        <w:t xml:space="preserve">ThreadPool.QueueUserWorkItem(Console.WriteLine, </w:t>
      </w:r>
      <w:r>
        <w:rPr>
          <w:color w:val="B41414"/>
        </w:rPr>
        <w:t>"Hello World"</w:t>
      </w:r>
      <w:r>
        <w:t>);</w:t>
      </w:r>
    </w:p>
    <w:p w14:paraId="6EA06832" w14:textId="77777777" w:rsidR="00772149" w:rsidRDefault="00772149" w:rsidP="00772149">
      <w:r>
        <w:t>As of .NET 4.0, a more common and powerful way to schedule work on the thread pool is via Tasks. We will cover tasks in more detail later but for now the following code executes a simple piece of work on a background thread.</w:t>
      </w:r>
    </w:p>
    <w:p w14:paraId="1ACA3EF3" w14:textId="40864AA4" w:rsidR="00772149" w:rsidRDefault="00772149" w:rsidP="00772149">
      <w:pPr>
        <w:pStyle w:val="CodeExampleCode"/>
      </w:pPr>
      <w:r>
        <w:t xml:space="preserve">Listing </w:t>
      </w:r>
      <w:r w:rsidR="008F1E30">
        <w:fldChar w:fldCharType="begin"/>
      </w:r>
      <w:r w:rsidR="008F1E30">
        <w:instrText xml:space="preserve"> SEQ Listing \* ARABIC </w:instrText>
      </w:r>
      <w:r w:rsidR="008F1E30">
        <w:fldChar w:fldCharType="separate"/>
      </w:r>
      <w:r w:rsidR="00C1476B">
        <w:rPr>
          <w:noProof/>
        </w:rPr>
        <w:t>2</w:t>
      </w:r>
      <w:r w:rsidR="008F1E30">
        <w:rPr>
          <w:noProof/>
        </w:rPr>
        <w:fldChar w:fldCharType="end"/>
      </w:r>
      <w:r>
        <w:t>Using tasks with the thread pool</w:t>
      </w:r>
    </w:p>
    <w:p w14:paraId="5BDDC29F" w14:textId="77777777" w:rsidR="00772149" w:rsidRDefault="00772149" w:rsidP="00772149">
      <w:pPr>
        <w:pStyle w:val="SourceCode"/>
      </w:pPr>
      <w:r>
        <w:t>Task.Run(() =&gt; Console.WriteLine(</w:t>
      </w:r>
      <w:r>
        <w:rPr>
          <w:color w:val="B41414"/>
        </w:rPr>
        <w:t>"Hello World"</w:t>
      </w:r>
      <w:r>
        <w:t>));</w:t>
      </w:r>
    </w:p>
    <w:p w14:paraId="65803F80" w14:textId="77777777" w:rsidR="00772149" w:rsidRDefault="00772149" w:rsidP="00772149">
      <w:pPr>
        <w:pStyle w:val="ListBulletHeader2"/>
      </w:pPr>
      <w:r>
        <w:t>Uses of the thread pool</w:t>
      </w:r>
    </w:p>
    <w:p w14:paraId="1ECF826C" w14:textId="77777777" w:rsidR="00BD414D" w:rsidRDefault="00BD414D" w:rsidP="00BD414D">
      <w:pPr>
        <w:pStyle w:val="ListBullet"/>
      </w:pPr>
      <w:r>
        <w:t>Tasks on default task scheduler</w:t>
      </w:r>
    </w:p>
    <w:p w14:paraId="0411075E" w14:textId="78FFE139" w:rsidR="00772149" w:rsidRDefault="00772149" w:rsidP="00772149">
      <w:pPr>
        <w:pStyle w:val="ListBullet"/>
      </w:pPr>
      <w:r>
        <w:t>User code</w:t>
      </w:r>
    </w:p>
    <w:p w14:paraId="0B703661" w14:textId="53DD0B0E" w:rsidR="002740A6" w:rsidRDefault="002740A6" w:rsidP="002740A6">
      <w:pPr>
        <w:pStyle w:val="ListBullet"/>
      </w:pPr>
      <w:r>
        <w:t>ASP.NET and Web Services</w:t>
      </w:r>
    </w:p>
    <w:p w14:paraId="57C56C2F" w14:textId="1CD3992A" w:rsidR="00BD414D" w:rsidRDefault="00BD414D" w:rsidP="00733F44">
      <w:pPr>
        <w:pStyle w:val="ListBullet"/>
      </w:pPr>
      <w:r>
        <w:t>WCF</w:t>
      </w:r>
    </w:p>
    <w:p w14:paraId="008FF823" w14:textId="3C8D71BE" w:rsidR="00772149" w:rsidRDefault="00772149" w:rsidP="00772149">
      <w:pPr>
        <w:pStyle w:val="ListBullet"/>
      </w:pPr>
      <w:r>
        <w:t>System.Timer and System.Threading.Timer</w:t>
      </w:r>
    </w:p>
    <w:p w14:paraId="19516569" w14:textId="656FBD0C" w:rsidR="00245658" w:rsidRDefault="00245658" w:rsidP="00245658">
      <w:pPr>
        <w:pStyle w:val="ListBullet"/>
      </w:pPr>
      <w:r>
        <w:t>Asynchronous delegates</w:t>
      </w:r>
    </w:p>
    <w:p w14:paraId="6F5E0142" w14:textId="1A3B68F1" w:rsidR="00245658" w:rsidRDefault="00245658" w:rsidP="00245658">
      <w:pPr>
        <w:pStyle w:val="ListBullet"/>
      </w:pPr>
      <w:r>
        <w:t>BackgroundWorker class</w:t>
      </w:r>
    </w:p>
    <w:p w14:paraId="39347903" w14:textId="77777777" w:rsidR="00772149" w:rsidRDefault="00772149" w:rsidP="00772149">
      <w:pPr>
        <w:pStyle w:val="Heading3"/>
      </w:pPr>
      <w:r>
        <w:t>Timers</w:t>
      </w:r>
    </w:p>
    <w:p w14:paraId="1BD02149" w14:textId="36BE0F17" w:rsidR="00772149" w:rsidRDefault="00E037BB" w:rsidP="00E037BB">
      <w:pPr>
        <w:pStyle w:val="ToDoDetails"/>
        <w:rPr>
          <w:lang w:eastAsia="fi-FI"/>
        </w:rPr>
      </w:pPr>
      <w:r>
        <w:rPr>
          <w:lang w:eastAsia="fi-FI"/>
        </w:rPr>
        <w:t>ToDo:</w:t>
      </w:r>
      <w:r w:rsidR="00294ACC">
        <w:rPr>
          <w:lang w:eastAsia="fi-FI"/>
        </w:rPr>
        <w:t xml:space="preserve"> </w:t>
      </w:r>
    </w:p>
    <w:p w14:paraId="5E7FD7C2" w14:textId="6DAA132B" w:rsidR="00F12876" w:rsidRDefault="00F12876" w:rsidP="00F12876">
      <w:pPr>
        <w:pStyle w:val="QuestionSection"/>
      </w:pPr>
      <w:r>
        <w:rPr>
          <w:lang w:eastAsia="fi-FI"/>
        </w:rPr>
        <w:br w:type="page"/>
      </w:r>
      <w:r>
        <w:rPr>
          <w:lang w:eastAsia="fi-FI"/>
        </w:rPr>
        <w:lastRenderedPageBreak/>
        <w:t xml:space="preserve">Questions </w:t>
      </w:r>
      <w:r>
        <w:t>– Creating Threads and Scheduling Work</w:t>
      </w:r>
    </w:p>
    <w:p w14:paraId="69851600" w14:textId="77777777" w:rsidR="00F12876" w:rsidRDefault="00F12876" w:rsidP="00F12876">
      <w:pPr>
        <w:pStyle w:val="Question"/>
        <w:rPr>
          <w:lang w:eastAsia="fi-FI"/>
        </w:rPr>
      </w:pPr>
      <w:r>
        <w:rPr>
          <w:lang w:eastAsia="fi-FI"/>
        </w:rPr>
        <w:t>What are the disadvantages of creating and starting threads for every asynchronous task?</w:t>
      </w:r>
    </w:p>
    <w:p w14:paraId="31A9E6C0" w14:textId="77777777" w:rsidR="00F12876" w:rsidRDefault="00F12876" w:rsidP="00F12876">
      <w:pPr>
        <w:pStyle w:val="Answer"/>
        <w:rPr>
          <w:lang w:eastAsia="fi-FI"/>
        </w:rPr>
      </w:pPr>
      <w:r>
        <w:rPr>
          <w:lang w:eastAsia="fi-FI"/>
        </w:rPr>
        <w:t>Creating and destroying threads is expensive</w:t>
      </w:r>
    </w:p>
    <w:p w14:paraId="5E062B0A" w14:textId="77777777" w:rsidR="00F12876" w:rsidRDefault="00F12876" w:rsidP="00F12876">
      <w:pPr>
        <w:pStyle w:val="Question"/>
        <w:rPr>
          <w:lang w:eastAsia="fi-FI"/>
        </w:rPr>
      </w:pPr>
      <w:r>
        <w:rPr>
          <w:lang w:eastAsia="fi-FI"/>
        </w:rPr>
        <w:t>Write code to create and start a new thread</w:t>
      </w:r>
    </w:p>
    <w:p w14:paraId="2DAE0FED" w14:textId="77777777" w:rsidR="00F12876" w:rsidRDefault="00F12876" w:rsidP="00F12876">
      <w:pPr>
        <w:pStyle w:val="SourceCode"/>
      </w:pPr>
      <w:r>
        <w:rPr>
          <w:color w:val="0000FF"/>
        </w:rPr>
        <w:t>void</w:t>
      </w:r>
      <w:r>
        <w:t xml:space="preserve"> Main()</w:t>
      </w:r>
    </w:p>
    <w:p w14:paraId="09A5C327" w14:textId="77777777" w:rsidR="00F12876" w:rsidRDefault="00F12876" w:rsidP="00F12876">
      <w:pPr>
        <w:pStyle w:val="SourceCode"/>
      </w:pPr>
      <w:r>
        <w:t>{</w:t>
      </w:r>
    </w:p>
    <w:p w14:paraId="373C70A8" w14:textId="77777777" w:rsidR="00F12876" w:rsidRDefault="00F12876" w:rsidP="00F12876">
      <w:pPr>
        <w:pStyle w:val="SourceCode"/>
      </w:pPr>
      <w:r>
        <w:tab/>
        <w:t xml:space="preserve">Thread t1 = </w:t>
      </w:r>
      <w:r>
        <w:rPr>
          <w:color w:val="0000FF"/>
        </w:rPr>
        <w:t>new</w:t>
      </w:r>
      <w:r>
        <w:t xml:space="preserve"> Thread(</w:t>
      </w:r>
      <w:r>
        <w:rPr>
          <w:color w:val="0000FF"/>
        </w:rPr>
        <w:t>this</w:t>
      </w:r>
      <w:r>
        <w:t>.ThreadBodyA);</w:t>
      </w:r>
    </w:p>
    <w:p w14:paraId="24BAAD6E" w14:textId="77777777" w:rsidR="00F12876" w:rsidRDefault="00F12876" w:rsidP="00F12876">
      <w:pPr>
        <w:pStyle w:val="SourceCode"/>
      </w:pPr>
      <w:r>
        <w:tab/>
        <w:t xml:space="preserve">Thread t2 = </w:t>
      </w:r>
      <w:r>
        <w:rPr>
          <w:color w:val="0000FF"/>
        </w:rPr>
        <w:t>new</w:t>
      </w:r>
      <w:r>
        <w:t xml:space="preserve"> Thread(</w:t>
      </w:r>
      <w:r>
        <w:rPr>
          <w:color w:val="0000FF"/>
        </w:rPr>
        <w:t>this</w:t>
      </w:r>
      <w:r>
        <w:t>.ThreadBodyB);</w:t>
      </w:r>
    </w:p>
    <w:p w14:paraId="289C2AFB" w14:textId="77777777" w:rsidR="00F12876" w:rsidRDefault="00F12876" w:rsidP="00F12876">
      <w:pPr>
        <w:pStyle w:val="SourceCode"/>
      </w:pPr>
      <w:r>
        <w:tab/>
      </w:r>
    </w:p>
    <w:p w14:paraId="0A29A6BE" w14:textId="77777777" w:rsidR="00F12876" w:rsidRDefault="00F12876" w:rsidP="00F12876">
      <w:pPr>
        <w:pStyle w:val="SourceCode"/>
      </w:pPr>
      <w:r>
        <w:tab/>
        <w:t>t1.Start();</w:t>
      </w:r>
    </w:p>
    <w:p w14:paraId="7AEE8C67" w14:textId="77777777" w:rsidR="00F12876" w:rsidRDefault="00F12876" w:rsidP="00F12876">
      <w:pPr>
        <w:pStyle w:val="SourceCode"/>
      </w:pPr>
      <w:r>
        <w:tab/>
        <w:t>t2.Start(</w:t>
      </w:r>
      <w:r>
        <w:rPr>
          <w:color w:val="B41414"/>
        </w:rPr>
        <w:t>"Test Message"</w:t>
      </w:r>
      <w:r>
        <w:t>);</w:t>
      </w:r>
    </w:p>
    <w:p w14:paraId="2C8D5344" w14:textId="77777777" w:rsidR="00F12876" w:rsidRDefault="00F12876" w:rsidP="00F12876">
      <w:pPr>
        <w:pStyle w:val="SourceCode"/>
      </w:pPr>
      <w:r>
        <w:t>}</w:t>
      </w:r>
    </w:p>
    <w:p w14:paraId="44C01751" w14:textId="77777777" w:rsidR="00F12876" w:rsidRDefault="00F12876" w:rsidP="00F12876">
      <w:pPr>
        <w:pStyle w:val="SourceCode"/>
      </w:pPr>
    </w:p>
    <w:p w14:paraId="184B606F" w14:textId="77777777" w:rsidR="00F12876" w:rsidRDefault="00F12876" w:rsidP="00F12876">
      <w:pPr>
        <w:pStyle w:val="SourceCode"/>
      </w:pPr>
      <w:r>
        <w:rPr>
          <w:color w:val="0000FF"/>
        </w:rPr>
        <w:t>public</w:t>
      </w:r>
      <w:r>
        <w:t xml:space="preserve"> </w:t>
      </w:r>
      <w:r>
        <w:rPr>
          <w:color w:val="0000FF"/>
        </w:rPr>
        <w:t>void</w:t>
      </w:r>
      <w:r>
        <w:t xml:space="preserve"> ThreadBodyA() { }</w:t>
      </w:r>
    </w:p>
    <w:p w14:paraId="1EBF4C48" w14:textId="77777777" w:rsidR="00F12876" w:rsidRDefault="00F12876" w:rsidP="00F12876">
      <w:pPr>
        <w:pStyle w:val="SourceCode"/>
      </w:pPr>
      <w:r>
        <w:rPr>
          <w:color w:val="0000FF"/>
        </w:rPr>
        <w:t>public</w:t>
      </w:r>
      <w:r>
        <w:t xml:space="preserve"> </w:t>
      </w:r>
      <w:r>
        <w:rPr>
          <w:color w:val="0000FF"/>
        </w:rPr>
        <w:t>void</w:t>
      </w:r>
      <w:r>
        <w:t xml:space="preserve"> ThreadBodyB(</w:t>
      </w:r>
      <w:r>
        <w:rPr>
          <w:color w:val="0000FF"/>
        </w:rPr>
        <w:t>object</w:t>
      </w:r>
      <w:r>
        <w:t xml:space="preserve"> message) { WriteLine(message); }</w:t>
      </w:r>
    </w:p>
    <w:p w14:paraId="2BDE2459" w14:textId="77777777" w:rsidR="00F12876" w:rsidRPr="00BA3EB3" w:rsidRDefault="00F12876" w:rsidP="00F12876"/>
    <w:p w14:paraId="04253B09" w14:textId="77777777" w:rsidR="00F12876" w:rsidRPr="00447E90" w:rsidRDefault="00F12876" w:rsidP="00F12876">
      <w:pPr>
        <w:pStyle w:val="Question"/>
      </w:pPr>
      <w:r w:rsidRPr="00447E90">
        <w:t>What is the difference between foreground and background threads?</w:t>
      </w:r>
    </w:p>
    <w:p w14:paraId="23566D70" w14:textId="77777777" w:rsidR="00F12876" w:rsidRDefault="00F12876" w:rsidP="00F12876">
      <w:pPr>
        <w:pStyle w:val="Answer"/>
      </w:pPr>
      <w:r>
        <w:t>Foreground  threads keep the application alive so long as one of them is running</w:t>
      </w:r>
    </w:p>
    <w:p w14:paraId="45B118C3" w14:textId="77777777" w:rsidR="00F12876" w:rsidRDefault="00F12876" w:rsidP="00F12876">
      <w:pPr>
        <w:pStyle w:val="Answer"/>
      </w:pPr>
      <w:r>
        <w:t>Background threads abruptly terminate as soon as all foreground threads end</w:t>
      </w:r>
    </w:p>
    <w:p w14:paraId="360FB7B9" w14:textId="77777777" w:rsidR="00F12876" w:rsidRDefault="00F12876" w:rsidP="00F12876"/>
    <w:p w14:paraId="1408079B" w14:textId="77777777" w:rsidR="00F12876" w:rsidRDefault="00F12876" w:rsidP="00F12876">
      <w:pPr>
        <w:rPr>
          <w:b/>
        </w:rPr>
      </w:pPr>
      <w:r>
        <w:br w:type="page"/>
      </w:r>
    </w:p>
    <w:p w14:paraId="13187F28" w14:textId="77777777" w:rsidR="00F12876" w:rsidRDefault="00F12876" w:rsidP="00F12876">
      <w:pPr>
        <w:pStyle w:val="Question"/>
      </w:pPr>
      <w:r>
        <w:lastRenderedPageBreak/>
        <w:t>What is the only situation where multiple threads share local variables?</w:t>
      </w:r>
    </w:p>
    <w:p w14:paraId="2DD2DDB3" w14:textId="77777777" w:rsidR="00F12876" w:rsidRDefault="00F12876" w:rsidP="00F12876">
      <w:pPr>
        <w:pStyle w:val="Answer"/>
      </w:pPr>
      <w:r>
        <w:t>Local variables captured in an anonymous method passed as the delegate to a thread constructor.</w:t>
      </w:r>
    </w:p>
    <w:p w14:paraId="0D8FF066" w14:textId="77777777" w:rsidR="00F12876" w:rsidRDefault="00F12876" w:rsidP="00F12876">
      <w:pPr>
        <w:pStyle w:val="Question"/>
      </w:pPr>
      <w:r>
        <w:t>What is returned by a threads isAlive property?</w:t>
      </w:r>
    </w:p>
    <w:p w14:paraId="660640C2" w14:textId="77777777" w:rsidR="00F12876" w:rsidRPr="00BB6A46" w:rsidRDefault="00F12876" w:rsidP="00F12876">
      <w:pPr>
        <w:pStyle w:val="Answer"/>
      </w:pPr>
      <w:r>
        <w:t>Once started returns true until the threads ends</w:t>
      </w:r>
    </w:p>
    <w:p w14:paraId="18EF4C2A" w14:textId="77777777" w:rsidR="00F12876" w:rsidRDefault="00F12876" w:rsidP="00F12876">
      <w:pPr>
        <w:pStyle w:val="Question"/>
      </w:pPr>
      <w:r>
        <w:t>When does a thread end?</w:t>
      </w:r>
    </w:p>
    <w:p w14:paraId="2F499A23" w14:textId="77777777" w:rsidR="00F12876" w:rsidRPr="00BB6A46" w:rsidRDefault="00F12876" w:rsidP="00F12876">
      <w:pPr>
        <w:pStyle w:val="Answer"/>
      </w:pPr>
      <w:r>
        <w:t>When the delegate passed to the threads constructor finishes executing</w:t>
      </w:r>
    </w:p>
    <w:p w14:paraId="35AAF101" w14:textId="77777777" w:rsidR="00F12876" w:rsidRDefault="00F12876" w:rsidP="00F12876">
      <w:pPr>
        <w:rPr>
          <w:b/>
        </w:rPr>
      </w:pPr>
      <w:r>
        <w:rPr>
          <w:b/>
        </w:rPr>
        <w:t>Can you restart a thread once it ends?</w:t>
      </w:r>
    </w:p>
    <w:p w14:paraId="79EC875B" w14:textId="77777777" w:rsidR="00F12876" w:rsidRDefault="00F12876" w:rsidP="00F12876">
      <w:pPr>
        <w:pStyle w:val="BulletedText"/>
      </w:pPr>
      <w:r w:rsidRPr="00C76383">
        <w:t>No</w:t>
      </w:r>
    </w:p>
    <w:p w14:paraId="02119FA7" w14:textId="77777777" w:rsidR="00F12876" w:rsidRPr="007E561E" w:rsidRDefault="00F12876" w:rsidP="00F12876">
      <w:pPr>
        <w:pStyle w:val="Question"/>
      </w:pPr>
      <w:r w:rsidRPr="007E561E">
        <w:t>What is a thread pool?</w:t>
      </w:r>
    </w:p>
    <w:p w14:paraId="79268B3A" w14:textId="77777777" w:rsidR="00F12876" w:rsidRDefault="00F12876" w:rsidP="00F12876">
      <w:pPr>
        <w:pStyle w:val="Answer"/>
      </w:pPr>
      <w:r>
        <w:t>Combines queue with number of worker threads</w:t>
      </w:r>
    </w:p>
    <w:p w14:paraId="56B82DCD" w14:textId="77777777" w:rsidR="00F12876" w:rsidRDefault="00F12876" w:rsidP="00F12876">
      <w:pPr>
        <w:pStyle w:val="Answer"/>
      </w:pPr>
      <w:r>
        <w:t>Worker threads process requests off the queue</w:t>
      </w:r>
    </w:p>
    <w:p w14:paraId="72C1FA72" w14:textId="77777777" w:rsidR="00F12876" w:rsidRDefault="00F12876" w:rsidP="00F12876">
      <w:pPr>
        <w:ind w:left="360"/>
      </w:pPr>
    </w:p>
    <w:p w14:paraId="16B1D39D" w14:textId="77777777" w:rsidR="00F12876" w:rsidRDefault="00F12876" w:rsidP="00F12876">
      <w:pPr>
        <w:rPr>
          <w:b/>
        </w:rPr>
      </w:pPr>
      <w:r>
        <w:rPr>
          <w:b/>
          <w:noProof/>
        </w:rPr>
        <w:drawing>
          <wp:inline distT="0" distB="0" distL="0" distR="0" wp14:anchorId="79DD41C2" wp14:editId="3830B154">
            <wp:extent cx="4276725" cy="2133600"/>
            <wp:effectExtent l="0" t="0" r="0" b="0"/>
            <wp:docPr id="20" name="Picture 20" descr="Thread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ool"/>
                    <pic:cNvPicPr>
                      <a:picLocks noChangeAspect="1" noChangeArrowheads="1"/>
                    </pic:cNvPicPr>
                  </pic:nvPicPr>
                  <pic:blipFill>
                    <a:blip r:embed="rId11" cstate="print"/>
                    <a:srcRect/>
                    <a:stretch>
                      <a:fillRect/>
                    </a:stretch>
                  </pic:blipFill>
                  <pic:spPr bwMode="auto">
                    <a:xfrm>
                      <a:off x="0" y="0"/>
                      <a:ext cx="4276725" cy="2133600"/>
                    </a:xfrm>
                    <a:prstGeom prst="rect">
                      <a:avLst/>
                    </a:prstGeom>
                    <a:noFill/>
                    <a:ln w="9525">
                      <a:noFill/>
                      <a:miter lim="800000"/>
                      <a:headEnd/>
                      <a:tailEnd/>
                    </a:ln>
                  </pic:spPr>
                </pic:pic>
              </a:graphicData>
            </a:graphic>
          </wp:inline>
        </w:drawing>
      </w:r>
    </w:p>
    <w:p w14:paraId="3F0FEC9A" w14:textId="77777777" w:rsidR="00F12876" w:rsidRDefault="00F12876" w:rsidP="00F12876">
      <w:pPr>
        <w:rPr>
          <w:b/>
        </w:rPr>
      </w:pPr>
    </w:p>
    <w:p w14:paraId="60F49D1F" w14:textId="77777777" w:rsidR="00F12876" w:rsidRPr="00A33B11" w:rsidRDefault="00F12876" w:rsidP="00F12876">
      <w:pPr>
        <w:pStyle w:val="Question"/>
      </w:pPr>
      <w:r w:rsidRPr="00A33B11">
        <w:t>What are the benefits of a thread pool?</w:t>
      </w:r>
    </w:p>
    <w:p w14:paraId="233C8B8D" w14:textId="77777777" w:rsidR="00F12876" w:rsidRPr="001F14BD" w:rsidRDefault="00F12876" w:rsidP="00F12876">
      <w:pPr>
        <w:pStyle w:val="Answer"/>
      </w:pPr>
      <w:r>
        <w:t>Reduces overhead of creating and destroying threads</w:t>
      </w:r>
    </w:p>
    <w:p w14:paraId="6734E41C" w14:textId="77777777" w:rsidR="00E665DF" w:rsidRDefault="00E665DF">
      <w:pPr>
        <w:rPr>
          <w:b/>
        </w:rPr>
      </w:pPr>
      <w:r>
        <w:br w:type="page"/>
      </w:r>
    </w:p>
    <w:p w14:paraId="64C2592B" w14:textId="7493DA91" w:rsidR="00F12876" w:rsidRDefault="00F12876" w:rsidP="00F12876">
      <w:pPr>
        <w:pStyle w:val="Question"/>
      </w:pPr>
      <w:r w:rsidRPr="00DE1D1A">
        <w:lastRenderedPageBreak/>
        <w:t>What are the features of an intelligent thread pool?</w:t>
      </w:r>
    </w:p>
    <w:p w14:paraId="0EE3A243" w14:textId="77777777" w:rsidR="00F12876" w:rsidRDefault="00F12876" w:rsidP="00F12876">
      <w:pPr>
        <w:pStyle w:val="Answer"/>
      </w:pPr>
      <w:r>
        <w:t>Worker threads process requests off the queue</w:t>
      </w:r>
    </w:p>
    <w:p w14:paraId="4DD49D6F" w14:textId="77777777" w:rsidR="00F12876" w:rsidRDefault="00F12876" w:rsidP="00F12876">
      <w:pPr>
        <w:pStyle w:val="Answer"/>
      </w:pPr>
      <w:r>
        <w:t>Remove threads when CPU is 100% to prevent thrashing</w:t>
      </w:r>
    </w:p>
    <w:p w14:paraId="70A894E5" w14:textId="77777777" w:rsidR="00F12876" w:rsidRPr="00F0162F" w:rsidRDefault="00F12876" w:rsidP="00F12876">
      <w:pPr>
        <w:pStyle w:val="Answer"/>
      </w:pPr>
      <w:r>
        <w:t>Add threads where all are busy and CPU &lt; 50% as most likely existing work items are I/O bound</w:t>
      </w:r>
    </w:p>
    <w:p w14:paraId="0E6512C6" w14:textId="77777777" w:rsidR="00F12876" w:rsidRDefault="00F12876" w:rsidP="00F12876">
      <w:pPr>
        <w:pStyle w:val="Question"/>
      </w:pPr>
      <w:r w:rsidRPr="00DE1D1A">
        <w:t xml:space="preserve">What are the features of </w:t>
      </w:r>
      <w:r>
        <w:t>the .NET</w:t>
      </w:r>
      <w:r w:rsidRPr="00DE1D1A">
        <w:t xml:space="preserve"> thread pool?</w:t>
      </w:r>
    </w:p>
    <w:p w14:paraId="568DF9E3" w14:textId="77777777" w:rsidR="00F12876" w:rsidRDefault="00F12876" w:rsidP="00F12876">
      <w:pPr>
        <w:pStyle w:val="Answer"/>
      </w:pPr>
      <w:r>
        <w:t>One per process</w:t>
      </w:r>
    </w:p>
    <w:p w14:paraId="1FB87001" w14:textId="77777777" w:rsidR="00F12876" w:rsidRDefault="00F12876" w:rsidP="00F12876">
      <w:pPr>
        <w:pStyle w:val="Answer"/>
      </w:pPr>
      <w:r>
        <w:t>All methods are static</w:t>
      </w:r>
    </w:p>
    <w:p w14:paraId="7B98F73D" w14:textId="77777777" w:rsidR="00F12876" w:rsidRDefault="00F12876" w:rsidP="00F12876">
      <w:pPr>
        <w:pStyle w:val="Question"/>
      </w:pPr>
      <w:r>
        <w:t>Write code to execute work on the thread pool</w:t>
      </w:r>
      <w:r w:rsidRPr="00DE1D1A">
        <w:t>?</w:t>
      </w:r>
    </w:p>
    <w:p w14:paraId="3651C9C9" w14:textId="77777777" w:rsidR="00F12876" w:rsidRDefault="00F12876" w:rsidP="00F12876">
      <w:pPr>
        <w:pStyle w:val="SourceCode"/>
      </w:pPr>
      <w:r>
        <w:t xml:space="preserve">      </w:t>
      </w:r>
      <w:r>
        <w:rPr>
          <w:color w:val="2B91AF"/>
        </w:rPr>
        <w:t>ThreadPool</w:t>
      </w:r>
      <w:r>
        <w:t>.QueueUserWorkItem(</w:t>
      </w:r>
      <w:r>
        <w:rPr>
          <w:color w:val="0000FF"/>
        </w:rPr>
        <w:t>new</w:t>
      </w:r>
      <w:r>
        <w:t xml:space="preserve"> </w:t>
      </w:r>
      <w:r>
        <w:rPr>
          <w:color w:val="2B91AF"/>
        </w:rPr>
        <w:t>WaitCallback</w:t>
      </w:r>
      <w:r>
        <w:t>(</w:t>
      </w:r>
      <w:r>
        <w:rPr>
          <w:color w:val="0000FF"/>
        </w:rPr>
        <w:t>this</w:t>
      </w:r>
      <w:r>
        <w:t>.DoWork));</w:t>
      </w:r>
    </w:p>
    <w:p w14:paraId="7AB700B4" w14:textId="77777777" w:rsidR="00F12876" w:rsidRDefault="00F12876" w:rsidP="00F12876">
      <w:pPr>
        <w:pStyle w:val="SourceCode"/>
      </w:pPr>
      <w:r>
        <w:t xml:space="preserve">    }</w:t>
      </w:r>
    </w:p>
    <w:p w14:paraId="59A2EDAE" w14:textId="77777777" w:rsidR="00F12876" w:rsidRDefault="00F12876" w:rsidP="00F12876">
      <w:pPr>
        <w:pStyle w:val="SourceCode"/>
      </w:pPr>
    </w:p>
    <w:p w14:paraId="3BBBF89A" w14:textId="5CAAC007" w:rsidR="00F12876" w:rsidRPr="009A165C" w:rsidRDefault="00F12876" w:rsidP="009A165C">
      <w:pPr>
        <w:pStyle w:val="SourceCode"/>
      </w:pPr>
      <w:r>
        <w:t xml:space="preserve">    </w:t>
      </w:r>
      <w:r>
        <w:rPr>
          <w:color w:val="0000FF"/>
        </w:rPr>
        <w:t>public</w:t>
      </w:r>
      <w:r>
        <w:t xml:space="preserve"> </w:t>
      </w:r>
      <w:r>
        <w:rPr>
          <w:color w:val="0000FF"/>
        </w:rPr>
        <w:t>void</w:t>
      </w:r>
      <w:r>
        <w:t xml:space="preserve"> DoWork(</w:t>
      </w:r>
      <w:r>
        <w:rPr>
          <w:color w:val="0000FF"/>
        </w:rPr>
        <w:t>object</w:t>
      </w:r>
      <w:r>
        <w:t xml:space="preserve"> state) {}</w:t>
      </w:r>
    </w:p>
    <w:p w14:paraId="353D0B54" w14:textId="77777777" w:rsidR="00F12876" w:rsidRPr="002B6D24" w:rsidRDefault="00F12876" w:rsidP="00F12876">
      <w:pPr>
        <w:pStyle w:val="Question"/>
      </w:pPr>
      <w:r w:rsidRPr="002B6D24">
        <w:t>What is the signature of WaitCallback?</w:t>
      </w:r>
    </w:p>
    <w:p w14:paraId="01E87820" w14:textId="77777777" w:rsidR="00F12876" w:rsidRDefault="00F12876" w:rsidP="00F12876">
      <w:pPr>
        <w:pStyle w:val="SourceCode"/>
      </w:pPr>
      <w:r>
        <w:t xml:space="preserve">public delegate </w:t>
      </w:r>
      <w:r>
        <w:rPr>
          <w:color w:val="2B91AF"/>
        </w:rPr>
        <w:t>WaitCallback</w:t>
      </w:r>
      <w:r>
        <w:t>( object state ) ;</w:t>
      </w:r>
    </w:p>
    <w:p w14:paraId="4E551899" w14:textId="77777777" w:rsidR="00F12876" w:rsidRDefault="00F12876" w:rsidP="00F12876">
      <w:pPr>
        <w:rPr>
          <w:rFonts w:asciiTheme="majorHAnsi" w:eastAsiaTheme="majorEastAsia" w:hAnsiTheme="majorHAnsi" w:cstheme="majorBidi"/>
          <w:iCs/>
          <w:caps/>
          <w:color w:val="7076CC" w:themeColor="text2" w:themeTint="99"/>
          <w:szCs w:val="25"/>
        </w:rPr>
      </w:pPr>
      <w:r>
        <w:br w:type="page"/>
      </w:r>
    </w:p>
    <w:p w14:paraId="319D8F89" w14:textId="77777777" w:rsidR="00F12876" w:rsidRDefault="00F12876" w:rsidP="00F12876">
      <w:pPr>
        <w:pStyle w:val="questionsubsection2"/>
      </w:pPr>
      <w:r>
        <w:lastRenderedPageBreak/>
        <w:t>Timers</w:t>
      </w:r>
    </w:p>
    <w:p w14:paraId="04983F1C" w14:textId="3EBD6C28" w:rsidR="00F12876" w:rsidRDefault="00F12876" w:rsidP="00F12876">
      <w:pPr>
        <w:pStyle w:val="Question"/>
      </w:pPr>
      <w:r>
        <w:t xml:space="preserve">What are </w:t>
      </w:r>
      <w:r w:rsidR="00E415B0">
        <w:t>the</w:t>
      </w:r>
      <w:r>
        <w:t xml:space="preserve"> </w:t>
      </w:r>
      <w:r w:rsidR="00E415B0">
        <w:t>available</w:t>
      </w:r>
      <w:r>
        <w:t xml:space="preserve"> types of Timer</w:t>
      </w:r>
    </w:p>
    <w:p w14:paraId="5FB9BB75" w14:textId="77777777" w:rsidR="00F12876" w:rsidRDefault="00F12876" w:rsidP="00F12876">
      <w:pPr>
        <w:pStyle w:val="Answer"/>
      </w:pPr>
      <w:r>
        <w:t>System.Threading.Timer</w:t>
      </w:r>
    </w:p>
    <w:p w14:paraId="735970BC" w14:textId="77777777" w:rsidR="00F12876" w:rsidRDefault="00F12876" w:rsidP="00F12876">
      <w:pPr>
        <w:pStyle w:val="Answer"/>
      </w:pPr>
      <w:r>
        <w:t>System.Timers.Timer</w:t>
      </w:r>
    </w:p>
    <w:p w14:paraId="4946D874" w14:textId="77777777" w:rsidR="00F12876" w:rsidRDefault="00F12876" w:rsidP="00F12876">
      <w:pPr>
        <w:pStyle w:val="Answer"/>
      </w:pPr>
      <w:r>
        <w:t>System.Windows.Forms.Timer (Windows Form)</w:t>
      </w:r>
    </w:p>
    <w:p w14:paraId="3DEAB33B" w14:textId="77777777" w:rsidR="00F12876" w:rsidRDefault="00F12876" w:rsidP="00F12876">
      <w:pPr>
        <w:pStyle w:val="Answer"/>
      </w:pPr>
      <w:r>
        <w:t>System.Windows.Threading.DispatcherTimer (WPF)</w:t>
      </w:r>
    </w:p>
    <w:p w14:paraId="6FEAB725" w14:textId="77777777" w:rsidR="00F12876" w:rsidRDefault="00F12876" w:rsidP="00F12876">
      <w:pPr>
        <w:rPr>
          <w:b/>
        </w:rPr>
      </w:pPr>
      <w:r>
        <w:rPr>
          <w:b/>
        </w:rPr>
        <w:t>What are the main differences between the first two and last two?</w:t>
      </w:r>
    </w:p>
    <w:p w14:paraId="1A81090B" w14:textId="77777777" w:rsidR="00F12876" w:rsidRDefault="00F12876" w:rsidP="00F12876">
      <w:pPr>
        <w:pStyle w:val="Answer"/>
        <w:rPr>
          <w:b/>
        </w:rPr>
      </w:pPr>
      <w:r>
        <w:t>The first two are general purpose multi-threaded timers</w:t>
      </w:r>
    </w:p>
    <w:p w14:paraId="6344B58C" w14:textId="77777777" w:rsidR="00F12876" w:rsidRDefault="00F12876" w:rsidP="00F12876">
      <w:pPr>
        <w:pStyle w:val="Answer"/>
        <w:rPr>
          <w:b/>
        </w:rPr>
      </w:pPr>
      <w:r>
        <w:t>The second two are special purpose single threaded timers used when updating Windows forms controls or WPF elements</w:t>
      </w:r>
    </w:p>
    <w:p w14:paraId="5DF5B1CC" w14:textId="77777777" w:rsidR="00F12876" w:rsidRDefault="00F12876" w:rsidP="00F12876">
      <w:pPr>
        <w:pStyle w:val="Question"/>
      </w:pPr>
      <w:r>
        <w:t>Characteristics of System.Windows.Forms.Timer and System.Windows.Threading.DispatcherTimer?</w:t>
      </w:r>
    </w:p>
    <w:p w14:paraId="35B2B534" w14:textId="77777777" w:rsidR="00F12876" w:rsidRDefault="00F12876" w:rsidP="00F12876">
      <w:pPr>
        <w:pStyle w:val="Answer"/>
      </w:pPr>
      <w:r>
        <w:t>Used when updating Windows form controls or WPF Elements</w:t>
      </w:r>
    </w:p>
    <w:p w14:paraId="23DE5A6B" w14:textId="77777777" w:rsidR="00F12876" w:rsidRDefault="00F12876" w:rsidP="00F12876">
      <w:pPr>
        <w:pStyle w:val="Answer"/>
      </w:pPr>
      <w:r>
        <w:t>Doesn’t use thread pool</w:t>
      </w:r>
    </w:p>
    <w:p w14:paraId="243F7C23" w14:textId="77777777" w:rsidR="00F12876" w:rsidRDefault="00F12876" w:rsidP="00F12876">
      <w:pPr>
        <w:pStyle w:val="Answer"/>
      </w:pPr>
      <w:r>
        <w:t>Always fires on same thread that creates it</w:t>
      </w:r>
    </w:p>
    <w:p w14:paraId="328A0636" w14:textId="77777777" w:rsidR="00F12876" w:rsidRDefault="00F12876" w:rsidP="00F12876">
      <w:pPr>
        <w:pStyle w:val="Question"/>
      </w:pPr>
      <w:r>
        <w:t>Advantages of System.Windows.Forms.Timer and System.Windows.Threading.DispatcherTimer?</w:t>
      </w:r>
    </w:p>
    <w:p w14:paraId="741D01A2" w14:textId="77777777" w:rsidR="00F12876" w:rsidRDefault="00F12876" w:rsidP="00F12876">
      <w:pPr>
        <w:pStyle w:val="Answer"/>
      </w:pPr>
      <w:r>
        <w:t>Thread-safe</w:t>
      </w:r>
    </w:p>
    <w:p w14:paraId="17D490A6" w14:textId="77777777" w:rsidR="00F12876" w:rsidRDefault="00F12876" w:rsidP="00F12876">
      <w:pPr>
        <w:pStyle w:val="Answer"/>
      </w:pPr>
      <w:r>
        <w:t>New tick will never fire until previous one runs</w:t>
      </w:r>
    </w:p>
    <w:p w14:paraId="241C9030" w14:textId="42456881" w:rsidR="00F12876" w:rsidRDefault="00F12876" w:rsidP="009B66B4">
      <w:pPr>
        <w:pStyle w:val="Answer"/>
      </w:pPr>
      <w:r>
        <w:t>Can update UI controls directly from Tick event handler</w:t>
      </w:r>
    </w:p>
    <w:p w14:paraId="76D43B5B" w14:textId="77777777" w:rsidR="00F12876" w:rsidRDefault="00F12876" w:rsidP="00F12876">
      <w:pPr>
        <w:pStyle w:val="Question"/>
      </w:pPr>
      <w:r>
        <w:t>Disadvantages of System.Windows.Forms.Timer and System.Windows.Threading.DispatcherTimer?</w:t>
      </w:r>
    </w:p>
    <w:p w14:paraId="65C06D32" w14:textId="77777777" w:rsidR="00F12876" w:rsidRDefault="00F12876" w:rsidP="00F12876">
      <w:pPr>
        <w:pStyle w:val="Answer"/>
      </w:pPr>
      <w:r>
        <w:t>Can impact UI responsiveness if tick handler isn’t lightweight</w:t>
      </w:r>
    </w:p>
    <w:p w14:paraId="222A059C" w14:textId="77777777" w:rsidR="00F12876" w:rsidRDefault="00F12876" w:rsidP="00F12876">
      <w:pPr>
        <w:pStyle w:val="Answer"/>
      </w:pPr>
      <w:r>
        <w:t>Less accurate because can be delayed while other UI requests are processed</w:t>
      </w:r>
    </w:p>
    <w:p w14:paraId="41260179" w14:textId="77777777" w:rsidR="00F12876" w:rsidRDefault="00F12876" w:rsidP="00F12876">
      <w:pPr>
        <w:pStyle w:val="Question"/>
      </w:pPr>
      <w:r>
        <w:t>When to use System.Windows.Forms.Timer and System.Windows.Threading.DispatcherTimer</w:t>
      </w:r>
    </w:p>
    <w:p w14:paraId="6A134397" w14:textId="77777777" w:rsidR="00F12876" w:rsidRDefault="00F12876" w:rsidP="00F12876">
      <w:pPr>
        <w:pStyle w:val="Answer"/>
        <w:rPr>
          <w:b/>
        </w:rPr>
      </w:pPr>
      <w:r>
        <w:t>Small job that involves updating some aspect of user interface</w:t>
      </w:r>
    </w:p>
    <w:p w14:paraId="0014E062" w14:textId="77777777" w:rsidR="00F12876" w:rsidRDefault="00F12876" w:rsidP="00F12876">
      <w:pPr>
        <w:pStyle w:val="Answer"/>
        <w:rPr>
          <w:b/>
        </w:rPr>
      </w:pPr>
      <w:r>
        <w:t>E.g. clock or countdown display</w:t>
      </w:r>
    </w:p>
    <w:p w14:paraId="3BF0D1FD" w14:textId="77777777" w:rsidR="00F12876" w:rsidRDefault="00F12876" w:rsidP="00F12876">
      <w:pPr>
        <w:pStyle w:val="Question"/>
      </w:pPr>
      <w:r>
        <w:lastRenderedPageBreak/>
        <w:t>Characteristics of System.Threading.Timer</w:t>
      </w:r>
    </w:p>
    <w:p w14:paraId="20B4AE35" w14:textId="77777777" w:rsidR="00F12876" w:rsidRDefault="00F12876" w:rsidP="00F12876">
      <w:pPr>
        <w:pStyle w:val="Answer"/>
        <w:rPr>
          <w:b/>
        </w:rPr>
      </w:pPr>
      <w:r>
        <w:t>Simplest multi-threaded timer</w:t>
      </w:r>
    </w:p>
    <w:p w14:paraId="4E8BD975" w14:textId="77777777" w:rsidR="00F12876" w:rsidRDefault="00F12876" w:rsidP="00F12876">
      <w:pPr>
        <w:pStyle w:val="Answer"/>
        <w:rPr>
          <w:b/>
        </w:rPr>
      </w:pPr>
      <w:r>
        <w:t>Uses the thread pool</w:t>
      </w:r>
    </w:p>
    <w:p w14:paraId="66222BCD" w14:textId="77777777" w:rsidR="00F12876" w:rsidRDefault="00F12876" w:rsidP="00F12876">
      <w:pPr>
        <w:pStyle w:val="Answer"/>
        <w:rPr>
          <w:b/>
        </w:rPr>
      </w:pPr>
      <w:r>
        <w:t>Callback may fire on any different threads</w:t>
      </w:r>
    </w:p>
    <w:p w14:paraId="47F7508E" w14:textId="77777777" w:rsidR="00F12876" w:rsidRDefault="00F12876" w:rsidP="00F12876">
      <w:pPr>
        <w:pStyle w:val="Answer"/>
        <w:rPr>
          <w:b/>
        </w:rPr>
      </w:pPr>
      <w:r>
        <w:t>Callbacks or event handlers must be thread safe</w:t>
      </w:r>
    </w:p>
    <w:p w14:paraId="75DA45CD" w14:textId="77777777" w:rsidR="00F12876" w:rsidRDefault="00F12876" w:rsidP="00F12876">
      <w:pPr>
        <w:rPr>
          <w:b/>
        </w:rPr>
      </w:pPr>
    </w:p>
    <w:p w14:paraId="51B4D118" w14:textId="77777777" w:rsidR="00F12876" w:rsidRDefault="00F12876" w:rsidP="00F12876">
      <w:pPr>
        <w:pStyle w:val="Question"/>
      </w:pPr>
      <w:r>
        <w:t>What are the characteristics of System.Timers.Timer?</w:t>
      </w:r>
    </w:p>
    <w:p w14:paraId="20C656DE" w14:textId="77777777" w:rsidR="00F12876" w:rsidRDefault="00F12876" w:rsidP="00F12876">
      <w:pPr>
        <w:pStyle w:val="Answer"/>
        <w:rPr>
          <w:b/>
        </w:rPr>
      </w:pPr>
      <w:r>
        <w:t>Wrapper around System.Threading.Timer</w:t>
      </w:r>
    </w:p>
    <w:p w14:paraId="73FF519F" w14:textId="77777777" w:rsidR="00F12876" w:rsidRDefault="00F12876" w:rsidP="00F12876">
      <w:pPr>
        <w:pStyle w:val="Answer"/>
        <w:rPr>
          <w:b/>
        </w:rPr>
      </w:pPr>
      <w:r>
        <w:t>Adds convenience methods and uses the underlying implementation</w:t>
      </w:r>
    </w:p>
    <w:p w14:paraId="24EB2BD6" w14:textId="77777777" w:rsidR="00F12876" w:rsidRDefault="00F12876" w:rsidP="00F12876">
      <w:pPr>
        <w:pStyle w:val="questionsubsection2"/>
      </w:pPr>
      <w:r>
        <w:br w:type="page"/>
      </w:r>
    </w:p>
    <w:p w14:paraId="6CFD79F2" w14:textId="77777777" w:rsidR="00F12876" w:rsidRDefault="00F12876" w:rsidP="00F12876">
      <w:pPr>
        <w:pStyle w:val="Question"/>
      </w:pPr>
      <w:r>
        <w:lastRenderedPageBreak/>
        <w:t>Who use .NET thread pool?</w:t>
      </w:r>
    </w:p>
    <w:p w14:paraId="38EEC8F9" w14:textId="77777777" w:rsidR="001C1992" w:rsidRDefault="001C1992" w:rsidP="001C1992">
      <w:pPr>
        <w:pStyle w:val="Answer"/>
      </w:pPr>
      <w:r>
        <w:t>Tasks using default task scheduler</w:t>
      </w:r>
    </w:p>
    <w:p w14:paraId="533C2483" w14:textId="6639B4AB" w:rsidR="00F12876" w:rsidRDefault="00F12876" w:rsidP="00F12876">
      <w:pPr>
        <w:pStyle w:val="Answer"/>
      </w:pPr>
      <w:r>
        <w:t>User code</w:t>
      </w:r>
    </w:p>
    <w:p w14:paraId="6CC7FB6B" w14:textId="77777777" w:rsidR="001C1992" w:rsidRDefault="001C1992" w:rsidP="001C1992">
      <w:pPr>
        <w:pStyle w:val="Answer"/>
      </w:pPr>
      <w:r>
        <w:t>WCF,</w:t>
      </w:r>
    </w:p>
    <w:p w14:paraId="5A19F818" w14:textId="621C838E" w:rsidR="001C1992" w:rsidRDefault="001C1992" w:rsidP="001C1992">
      <w:pPr>
        <w:pStyle w:val="Answer"/>
      </w:pPr>
      <w:r>
        <w:t xml:space="preserve"> ASP.NET and Web Services</w:t>
      </w:r>
    </w:p>
    <w:p w14:paraId="7AEFD14C" w14:textId="520052CF" w:rsidR="00957976" w:rsidRDefault="00957976" w:rsidP="00AE2771">
      <w:pPr>
        <w:pStyle w:val="Answer"/>
      </w:pPr>
      <w:r>
        <w:t>System.Timer and System.Threading.Timer</w:t>
      </w:r>
    </w:p>
    <w:p w14:paraId="45518923" w14:textId="77777777" w:rsidR="00F12876" w:rsidRDefault="00F12876" w:rsidP="001C1992">
      <w:pPr>
        <w:pStyle w:val="Answer"/>
        <w:ind w:firstLine="720"/>
      </w:pPr>
      <w:r>
        <w:t>Asynchronous delegates</w:t>
      </w:r>
    </w:p>
    <w:p w14:paraId="6406CB7F" w14:textId="77777777" w:rsidR="00F12876" w:rsidRDefault="00F12876" w:rsidP="00F12876">
      <w:pPr>
        <w:pStyle w:val="Answer"/>
      </w:pPr>
      <w:r>
        <w:t>BackgroundWorker helper class</w:t>
      </w:r>
    </w:p>
    <w:p w14:paraId="186891B4" w14:textId="77777777" w:rsidR="00F12876" w:rsidRPr="00A3573D" w:rsidRDefault="00F12876" w:rsidP="00F12876">
      <w:pPr>
        <w:pStyle w:val="Question"/>
      </w:pPr>
      <w:r w:rsidRPr="00A3573D">
        <w:t>Does each app domain have its own thread pool?</w:t>
      </w:r>
    </w:p>
    <w:p w14:paraId="7EAA5D03" w14:textId="77777777" w:rsidR="00F12876" w:rsidRPr="001175E3" w:rsidRDefault="00F12876" w:rsidP="00F12876">
      <w:pPr>
        <w:pStyle w:val="Answer"/>
      </w:pPr>
      <w:r>
        <w:t>No there is only one thread pool per process</w:t>
      </w:r>
    </w:p>
    <w:p w14:paraId="68BF25E3" w14:textId="77777777" w:rsidR="00F12876" w:rsidRPr="00A41F78" w:rsidRDefault="00F12876" w:rsidP="00F12876">
      <w:pPr>
        <w:pStyle w:val="Question"/>
      </w:pPr>
      <w:r>
        <w:t>What two types of thread does the .NET thread pool use?</w:t>
      </w:r>
    </w:p>
    <w:p w14:paraId="081D6197" w14:textId="77777777" w:rsidR="00F12876" w:rsidRDefault="00F12876" w:rsidP="00F12876">
      <w:pPr>
        <w:pStyle w:val="Answer"/>
      </w:pPr>
      <w:r>
        <w:t>Worker threads – execute user functions and timers</w:t>
      </w:r>
    </w:p>
    <w:p w14:paraId="6A359573" w14:textId="77777777" w:rsidR="00F12876" w:rsidRDefault="00F12876" w:rsidP="00F12876">
      <w:pPr>
        <w:pStyle w:val="Answer"/>
      </w:pPr>
      <w:r>
        <w:t>Completion Port threads – Used for IO operations where possible</w:t>
      </w:r>
    </w:p>
    <w:p w14:paraId="24B35471" w14:textId="77777777" w:rsidR="00F12876" w:rsidRPr="00A41F78" w:rsidRDefault="00F12876" w:rsidP="00F12876">
      <w:pPr>
        <w:pStyle w:val="Question"/>
      </w:pPr>
      <w:r w:rsidRPr="00A41F78">
        <w:t>What are worker threads?</w:t>
      </w:r>
    </w:p>
    <w:p w14:paraId="0EBB299A" w14:textId="5EEC1F5E" w:rsidR="00F12876" w:rsidRDefault="00F12876" w:rsidP="00F12876">
      <w:pPr>
        <w:pStyle w:val="Answer"/>
      </w:pPr>
      <w:r>
        <w:t>Manage</w:t>
      </w:r>
      <w:r w:rsidR="00390734">
        <w:t>d</w:t>
      </w:r>
      <w:r>
        <w:t xml:space="preserve"> by .NET framework</w:t>
      </w:r>
    </w:p>
    <w:p w14:paraId="3D37B56A" w14:textId="77777777" w:rsidR="00F12876" w:rsidRPr="00A41F78" w:rsidRDefault="00F12876" w:rsidP="00F12876">
      <w:pPr>
        <w:pStyle w:val="Answer"/>
      </w:pPr>
      <w:r>
        <w:t>Execute user functions and timers</w:t>
      </w:r>
    </w:p>
    <w:p w14:paraId="1D376D64" w14:textId="77777777" w:rsidR="00F12876" w:rsidRDefault="00F12876" w:rsidP="00F12876">
      <w:pPr>
        <w:pStyle w:val="Question"/>
      </w:pPr>
      <w:r>
        <w:t>Write code to queue a method for asynchronous execution on a thread pool</w:t>
      </w:r>
      <w:r w:rsidRPr="00A41F78">
        <w:t>?</w:t>
      </w:r>
    </w:p>
    <w:p w14:paraId="726C4C8C" w14:textId="77777777" w:rsidR="00F12876" w:rsidRDefault="00F12876" w:rsidP="00F12876">
      <w:pPr>
        <w:pStyle w:val="Question"/>
      </w:pPr>
      <w:r w:rsidRPr="00FC1DD1">
        <w:t>What advantage do asynchronous delegates have over thread pools queue work items?</w:t>
      </w:r>
    </w:p>
    <w:p w14:paraId="3FC1920B" w14:textId="77777777" w:rsidR="00F12876" w:rsidRPr="00D33A33" w:rsidRDefault="00F12876" w:rsidP="00F12876">
      <w:r w:rsidRPr="00D33A33">
        <w:t>Typed method arguments</w:t>
      </w:r>
    </w:p>
    <w:p w14:paraId="7099FCB0" w14:textId="000C7B27" w:rsidR="00F12876" w:rsidRDefault="00F12876">
      <w:pPr>
        <w:rPr>
          <w:rFonts w:asciiTheme="majorHAnsi" w:eastAsiaTheme="majorEastAsia" w:hAnsiTheme="majorHAnsi" w:cstheme="majorBidi"/>
          <w:b/>
          <w:color w:val="403152" w:themeColor="accent4" w:themeShade="80"/>
          <w:sz w:val="32"/>
          <w:szCs w:val="28"/>
          <w:lang w:eastAsia="fi-FI"/>
        </w:rPr>
      </w:pPr>
    </w:p>
    <w:p w14:paraId="31BA12D9" w14:textId="77777777" w:rsidR="001877A1" w:rsidRDefault="001877A1">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03D8359E" w14:textId="7AC2D932" w:rsidR="001E2BB4" w:rsidRDefault="00D24181" w:rsidP="001E2BB4">
      <w:pPr>
        <w:pStyle w:val="Heading2"/>
        <w:rPr>
          <w:rStyle w:val="Heading2Char"/>
        </w:rPr>
      </w:pPr>
      <w:bookmarkStart w:id="2" w:name="_Synchronization,_Communication_and"/>
      <w:bookmarkEnd w:id="2"/>
      <w:r>
        <w:rPr>
          <w:rStyle w:val="Heading2Char"/>
        </w:rPr>
        <w:lastRenderedPageBreak/>
        <w:t>Synchronization</w:t>
      </w:r>
      <w:r w:rsidR="00B15C5E">
        <w:rPr>
          <w:rStyle w:val="Heading2Char"/>
        </w:rPr>
        <w:t xml:space="preserve">, </w:t>
      </w:r>
      <w:r>
        <w:rPr>
          <w:rStyle w:val="Heading2Char"/>
        </w:rPr>
        <w:t>Communication</w:t>
      </w:r>
      <w:r w:rsidR="00B15C5E">
        <w:rPr>
          <w:rStyle w:val="Heading2Char"/>
        </w:rPr>
        <w:t xml:space="preserve"> and Thread Safety</w:t>
      </w:r>
    </w:p>
    <w:p w14:paraId="1A5B7739" w14:textId="703AF54B" w:rsidR="00A37EBD" w:rsidRDefault="00326ABC" w:rsidP="00482660">
      <w:r>
        <w:t xml:space="preserve">In an ideal world </w:t>
      </w:r>
      <w:r w:rsidR="00C349E9">
        <w:t>multiple threads inside a process would not communicate</w:t>
      </w:r>
      <w:r w:rsidR="00B75CF7">
        <w:t>, applications would run faster and there would be les</w:t>
      </w:r>
      <w:r w:rsidR="00B96E28">
        <w:t xml:space="preserve">s </w:t>
      </w:r>
      <w:r w:rsidR="00B75CF7">
        <w:t xml:space="preserve">incorrect code. </w:t>
      </w:r>
      <w:r w:rsidR="00B011A7">
        <w:t>This is not, however</w:t>
      </w:r>
      <w:r w:rsidR="00D311F2">
        <w:t>,</w:t>
      </w:r>
      <w:r w:rsidR="00B011A7">
        <w:t xml:space="preserve"> realistic. </w:t>
      </w:r>
      <w:r w:rsidR="00E6202B">
        <w:t xml:space="preserve">Threads need to </w:t>
      </w:r>
      <w:r w:rsidR="002D2EFF">
        <w:t>synchronize their execution.</w:t>
      </w:r>
      <w:r w:rsidR="00E95641">
        <w:t xml:space="preserve"> </w:t>
      </w:r>
    </w:p>
    <w:p w14:paraId="7D8AD0AB" w14:textId="77777777" w:rsidR="00693DCA" w:rsidRDefault="00693DCA" w:rsidP="00693DCA">
      <w:pPr>
        <w:pStyle w:val="Heading3"/>
      </w:pPr>
      <w:r>
        <w:t>Thread Safety</w:t>
      </w:r>
    </w:p>
    <w:p w14:paraId="517427EE" w14:textId="77777777" w:rsidR="00693DCA" w:rsidRDefault="00693DCA" w:rsidP="00693DCA">
      <w:r>
        <w:t>A thread safe piece of code is one that behaves deterministically in the presence of multiple threads of execution. Windows is a pre-emptive multithreaded operating system and as such it gives no guarantees about when our threads will run and when they will be pre-empted. In general, most types are not designed to be thread safe out of the box for the following reasons</w:t>
      </w:r>
    </w:p>
    <w:p w14:paraId="702CC062" w14:textId="77777777" w:rsidR="00693DCA" w:rsidRDefault="00693DCA" w:rsidP="00693DCA">
      <w:pPr>
        <w:pStyle w:val="ListBullet"/>
      </w:pPr>
      <w:r>
        <w:t xml:space="preserve">Increases complexity of development </w:t>
      </w:r>
    </w:p>
    <w:p w14:paraId="7FDD5128" w14:textId="77777777" w:rsidR="00693DCA" w:rsidRDefault="00693DCA" w:rsidP="00693DCA">
      <w:pPr>
        <w:pStyle w:val="ListBullet"/>
      </w:pPr>
      <w:r>
        <w:t xml:space="preserve">More inefficient in single threaded scenarios </w:t>
      </w:r>
    </w:p>
    <w:p w14:paraId="687F588D" w14:textId="3FD1411E" w:rsidR="00693DCA" w:rsidRDefault="005F4980" w:rsidP="00693DCA">
      <w:pPr>
        <w:pStyle w:val="ListBullet"/>
      </w:pPr>
      <w:r>
        <w:t xml:space="preserve">Making a </w:t>
      </w:r>
      <w:r w:rsidR="00693DCA">
        <w:t>type thread safe does not make the code calling it thread safe</w:t>
      </w:r>
    </w:p>
    <w:p w14:paraId="7874FE26" w14:textId="7A609AED" w:rsidR="00693DCA" w:rsidRDefault="00693DCA" w:rsidP="00693DCA">
      <w:r>
        <w:t>Any operation which executes as a single atomic instruction cannot be pre-empted. The CLR guarantees that read</w:t>
      </w:r>
      <w:r w:rsidR="00C864CB">
        <w:t>s</w:t>
      </w:r>
      <w:r>
        <w:t xml:space="preserve"> and write</w:t>
      </w:r>
      <w:r w:rsidR="00C864CB">
        <w:t>s</w:t>
      </w:r>
      <w:r>
        <w:t xml:space="preserve"> to object references and primitive type</w:t>
      </w:r>
      <w:r w:rsidR="00C864CB">
        <w:t>s</w:t>
      </w:r>
      <w:r>
        <w:t xml:space="preserve"> of size 32 bit or less will be atomic. Combination</w:t>
      </w:r>
      <w:r w:rsidR="00AE4979">
        <w:t>s</w:t>
      </w:r>
      <w:r>
        <w:t xml:space="preserve"> of reads and write such as decrements and more complex sequences are never guaranteed to be atomic. </w:t>
      </w:r>
    </w:p>
    <w:p w14:paraId="3B46EB58" w14:textId="77777777" w:rsidR="00693DCA" w:rsidRDefault="00693DCA" w:rsidP="00693DCA">
      <w:r>
        <w:t>In addition to non-atomic sequences the compiler and the CPU can carry out statement re-ordering and read/write caching optimisations that can cause code that is correct in a single threaded environment to have bugs in a multi-threaded environment. In order to ensure correctness a programmer should ensure all memory falls into one of the following three buckets</w:t>
      </w:r>
    </w:p>
    <w:p w14:paraId="2ABF6C68" w14:textId="77777777" w:rsidR="00693DCA" w:rsidRPr="007C0D98" w:rsidRDefault="00693DCA" w:rsidP="00693DCA">
      <w:pPr>
        <w:pStyle w:val="ListBullet"/>
      </w:pPr>
      <w:r w:rsidRPr="007C0D98">
        <w:t>Thread exclusive</w:t>
      </w:r>
    </w:p>
    <w:p w14:paraId="0CAE98AB" w14:textId="77777777" w:rsidR="00693DCA" w:rsidRPr="007C0D98" w:rsidRDefault="00693DCA" w:rsidP="00693DCA">
      <w:pPr>
        <w:pStyle w:val="ListBullet"/>
      </w:pPr>
      <w:r w:rsidRPr="007C0D98">
        <w:t>Read only</w:t>
      </w:r>
    </w:p>
    <w:p w14:paraId="21238528" w14:textId="77777777" w:rsidR="00693DCA" w:rsidRPr="007C0D98" w:rsidRDefault="00693DCA" w:rsidP="00693DCA">
      <w:pPr>
        <w:pStyle w:val="ListBullet"/>
      </w:pPr>
      <w:r w:rsidRPr="007C0D98">
        <w:t>Lock Protected</w:t>
      </w:r>
    </w:p>
    <w:p w14:paraId="6AB80960" w14:textId="78C09726" w:rsidR="00693DCA" w:rsidRDefault="00665E96" w:rsidP="00693DCA">
      <w:r>
        <w:t xml:space="preserve">The .NET framework provides </w:t>
      </w:r>
      <w:r w:rsidR="00BD1F29">
        <w:t xml:space="preserve">the </w:t>
      </w:r>
      <w:r w:rsidR="00BD1F29" w:rsidRPr="00BD1F29">
        <w:rPr>
          <w:rStyle w:val="Strong"/>
        </w:rPr>
        <w:t>ContexBoundObject</w:t>
      </w:r>
      <w:r w:rsidR="00BD1F29">
        <w:t xml:space="preserve"> and </w:t>
      </w:r>
      <w:r w:rsidR="00EF53FD">
        <w:t xml:space="preserve">Synchronization attribute to support </w:t>
      </w:r>
      <w:r w:rsidR="00F204C2">
        <w:t xml:space="preserve">automatic locking schemes. These are rarely a good idea as they provide overly course grained concurrency that can introduce unintended deadlocks. </w:t>
      </w:r>
      <w:r w:rsidR="00CD5B38">
        <w:t>The only .NET framework types that have built in thread safety are th</w:t>
      </w:r>
      <w:r w:rsidR="00AF5D94">
        <w:t xml:space="preserve">ose in the </w:t>
      </w:r>
      <w:r w:rsidR="00AF5D94" w:rsidRPr="008F0541">
        <w:rPr>
          <w:rStyle w:val="Strong"/>
        </w:rPr>
        <w:t>System.Collections.Concurrent</w:t>
      </w:r>
      <w:r w:rsidR="00AF5D94">
        <w:t xml:space="preserve"> </w:t>
      </w:r>
      <w:r w:rsidR="008F0541">
        <w:t xml:space="preserve">namespace. </w:t>
      </w:r>
      <w:r w:rsidR="00443947">
        <w:t xml:space="preserve">Although most framework types do not have thread safety out of the box they </w:t>
      </w:r>
      <w:r w:rsidR="002062A7">
        <w:t xml:space="preserve">do follow the convention that static methods are thread safe and </w:t>
      </w:r>
      <w:r w:rsidR="00DB5BBE">
        <w:t xml:space="preserve">instance methods are not. </w:t>
      </w:r>
    </w:p>
    <w:p w14:paraId="0F7386B7" w14:textId="032F4409" w:rsidR="00DB5BBE" w:rsidRPr="001F782F" w:rsidRDefault="00DB5BBE" w:rsidP="00693DCA">
      <w:r>
        <w:t xml:space="preserve">In the following section on </w:t>
      </w:r>
      <w:r w:rsidR="00672952">
        <w:t xml:space="preserve">synchronization and communication we show many constructs that can be used to </w:t>
      </w:r>
      <w:r w:rsidR="00C50EDF">
        <w:t>create code that behaves correctly in a multi-threaded environment.</w:t>
      </w:r>
    </w:p>
    <w:p w14:paraId="4196FA09" w14:textId="4BAAC6CA" w:rsidR="00FC4530" w:rsidRDefault="00E0592C" w:rsidP="00FC4530">
      <w:pPr>
        <w:pStyle w:val="Heading3"/>
      </w:pPr>
      <w:r>
        <w:lastRenderedPageBreak/>
        <w:t>Synchronization Constructs</w:t>
      </w:r>
    </w:p>
    <w:p w14:paraId="7CFD8A60" w14:textId="050CE1D9" w:rsidR="00E27665" w:rsidRDefault="00636306" w:rsidP="00E27665">
      <w:r>
        <w:t xml:space="preserve">In the previous section we mentioned </w:t>
      </w:r>
      <w:r w:rsidR="00C1413D">
        <w:t xml:space="preserve">several </w:t>
      </w:r>
      <w:r>
        <w:t>causes of incorrect multi-threaded behaviour</w:t>
      </w:r>
      <w:r w:rsidR="00CA7DB0">
        <w:t>.</w:t>
      </w:r>
      <w:r>
        <w:t xml:space="preserve"> </w:t>
      </w:r>
      <w:r w:rsidR="00C1413D">
        <w:t xml:space="preserve">The .NET framework provides </w:t>
      </w:r>
      <w:r w:rsidR="005E1286">
        <w:t>several</w:t>
      </w:r>
      <w:r w:rsidR="00C1413D">
        <w:t xml:space="preserve"> different thread communication and synchronization primitives.</w:t>
      </w:r>
      <w:r w:rsidR="00E27665" w:rsidRPr="00E27665">
        <w:t xml:space="preserve"> </w:t>
      </w:r>
      <w:r w:rsidR="00E27665">
        <w:t xml:space="preserve">We can categorize the primitives based on whether </w:t>
      </w:r>
      <w:r w:rsidR="00D82299">
        <w:t xml:space="preserve">they </w:t>
      </w:r>
      <w:r w:rsidR="00E27665">
        <w:t xml:space="preserve">execute </w:t>
      </w:r>
      <w:r w:rsidR="00D02E9D">
        <w:t>as</w:t>
      </w:r>
      <w:r w:rsidR="00E27665">
        <w:t xml:space="preserve"> user mode </w:t>
      </w:r>
      <w:r w:rsidR="00D82299">
        <w:t>operation</w:t>
      </w:r>
      <w:r w:rsidR="00D02E9D">
        <w:t xml:space="preserve">, </w:t>
      </w:r>
      <w:r w:rsidR="00E27665">
        <w:t>kernel mode</w:t>
      </w:r>
      <w:r w:rsidR="006971B8">
        <w:t xml:space="preserve"> operations or a hybrid mixture of both.</w:t>
      </w:r>
    </w:p>
    <w:p w14:paraId="673B01FC" w14:textId="673A73F6" w:rsidR="00FB5B0D" w:rsidRDefault="00052290" w:rsidP="00052290">
      <w:r>
        <w:t>User mode constructs execute using special hardware instructions meaning they are very fast. They block for a tiny amount of time and indeed the OS never even knows the thread is blocked</w:t>
      </w:r>
      <w:r w:rsidR="00C91F8E">
        <w:t xml:space="preserve">. This means they never cause a thread pool to create new threads to compensate for blocked threads. </w:t>
      </w:r>
      <w:r>
        <w:t xml:space="preserve">The downside of this is that as the OS does not know the thread is blocked it can continually reschedule the same thread </w:t>
      </w:r>
      <w:r w:rsidR="00FB5B0D">
        <w:t xml:space="preserve">causing </w:t>
      </w:r>
      <w:r w:rsidR="00BA2A8A">
        <w:t>spinning which wastes CPU cycles.</w:t>
      </w:r>
    </w:p>
    <w:p w14:paraId="497F50AD" w14:textId="374323C6" w:rsidR="00811C79" w:rsidRDefault="00052290" w:rsidP="005D47B8">
      <w:r>
        <w:t xml:space="preserve">Kernel mode constructs are expensive as they require moving from user mode to kernel mode </w:t>
      </w:r>
      <w:r w:rsidR="00684AD8">
        <w:t xml:space="preserve">and back </w:t>
      </w:r>
      <w:r>
        <w:t>which is expensive. The only upside is that when kernel mode constructs block, they can prevent the CPU from wasting cycle</w:t>
      </w:r>
      <w:r w:rsidR="00C77310">
        <w:t>s</w:t>
      </w:r>
      <w:r>
        <w:t xml:space="preserve">. </w:t>
      </w:r>
    </w:p>
    <w:p w14:paraId="6782690F" w14:textId="1FC0FA46" w:rsidR="005C254F" w:rsidRPr="00482660" w:rsidRDefault="00253D58" w:rsidP="00AF37CD">
      <w:r>
        <w:t xml:space="preserve">Synchronization is only required when there is a chance that multiple threads will access the data at the same time. </w:t>
      </w:r>
      <w:r w:rsidR="00E220CE">
        <w:t xml:space="preserve"> </w:t>
      </w:r>
      <w:r w:rsidR="00AE1D1A">
        <w:t xml:space="preserve">If </w:t>
      </w:r>
      <w:r w:rsidR="008A3760">
        <w:t>possible,</w:t>
      </w:r>
      <w:r w:rsidR="00AE1D1A">
        <w:t xml:space="preserve"> it is better to structure </w:t>
      </w:r>
      <w:r w:rsidR="002F3CCF">
        <w:t>one’s</w:t>
      </w:r>
      <w:r w:rsidR="00AE1D1A">
        <w:t xml:space="preserve"> code to prevent the possibility of multiple threads </w:t>
      </w:r>
      <w:r w:rsidR="00725249">
        <w:t>accessing shared data than fixing the accesses using synchronization construct</w:t>
      </w:r>
      <w:r w:rsidR="002A4E30">
        <w:t>s</w:t>
      </w:r>
      <w:r w:rsidR="00725249">
        <w:t xml:space="preserve">. </w:t>
      </w:r>
      <w:r w:rsidR="00AE15BB">
        <w:t>The use of</w:t>
      </w:r>
      <w:r w:rsidR="00725249">
        <w:t xml:space="preserve"> synchronization constructs </w:t>
      </w:r>
      <w:r w:rsidR="00AE15BB">
        <w:t xml:space="preserve">is tedious, error prone and </w:t>
      </w:r>
      <w:r w:rsidR="00C7482C">
        <w:t xml:space="preserve">incurs a significant performance overhead. </w:t>
      </w:r>
      <w:r w:rsidR="00124B97">
        <w:br w:type="page"/>
      </w:r>
      <w:r w:rsidR="005C254F">
        <w:lastRenderedPageBreak/>
        <w:t>The .NET FCL provides several types and constructs that facilitate thread communication and synchronization. Typical uses of these constructs are</w:t>
      </w:r>
    </w:p>
    <w:p w14:paraId="110561F5" w14:textId="77777777" w:rsidR="005C254F" w:rsidRDefault="005C254F" w:rsidP="005C254F">
      <w:pPr>
        <w:pStyle w:val="ListBullet"/>
      </w:pPr>
      <w:r>
        <w:t>Restrict the number of threads that can access a section of code concurrently</w:t>
      </w:r>
    </w:p>
    <w:p w14:paraId="168BB100" w14:textId="77777777" w:rsidR="005C254F" w:rsidRDefault="005C254F" w:rsidP="005C254F">
      <w:pPr>
        <w:pStyle w:val="ListBullet"/>
      </w:pPr>
      <w:r>
        <w:t>Ensure correctness which multiple threads access shared memory</w:t>
      </w:r>
    </w:p>
    <w:p w14:paraId="0811FAEF" w14:textId="77777777" w:rsidR="005C254F" w:rsidRDefault="005C254F" w:rsidP="005C254F">
      <w:pPr>
        <w:pStyle w:val="ListBullet"/>
      </w:pPr>
      <w:r>
        <w:t>Turn off compiler and CPU reordering and read/write caching optimisations</w:t>
      </w:r>
    </w:p>
    <w:p w14:paraId="34D46390" w14:textId="70C5181C" w:rsidR="005C254F" w:rsidRDefault="006A4B72" w:rsidP="005C254F">
      <w:pPr>
        <w:pStyle w:val="ListBullet"/>
      </w:pPr>
      <w:r>
        <w:t>Enable threads to notify each other</w:t>
      </w:r>
      <w:r w:rsidR="00C0646A">
        <w:t>.</w:t>
      </w:r>
    </w:p>
    <w:p w14:paraId="49EE9B10" w14:textId="52FC62C1" w:rsidR="00124B97" w:rsidRDefault="00124B97">
      <w:pPr>
        <w:rPr>
          <w:rFonts w:asciiTheme="majorHAnsi" w:eastAsiaTheme="majorEastAsia" w:hAnsiTheme="majorHAnsi" w:cstheme="majorBidi"/>
          <w:b/>
          <w:iCs/>
          <w:smallCaps/>
          <w:color w:val="31378B" w:themeColor="text2"/>
          <w:szCs w:val="25"/>
        </w:rPr>
      </w:pPr>
    </w:p>
    <w:p w14:paraId="1DE4B5D7" w14:textId="77777777" w:rsidR="00124B97" w:rsidRDefault="00124B97" w:rsidP="00124B97">
      <w:pPr>
        <w:rPr>
          <w:rFonts w:asciiTheme="majorHAnsi" w:eastAsiaTheme="majorEastAsia" w:hAnsiTheme="majorHAnsi" w:cstheme="majorBidi"/>
          <w:b/>
          <w:iCs/>
          <w:smallCaps/>
          <w:color w:val="31378B" w:themeColor="text2"/>
          <w:szCs w:val="25"/>
        </w:rPr>
      </w:pPr>
      <w:r>
        <w:br w:type="page"/>
      </w:r>
    </w:p>
    <w:p w14:paraId="7E334D76" w14:textId="77777777" w:rsidR="00717520" w:rsidRDefault="00717520" w:rsidP="00717520">
      <w:pPr>
        <w:pStyle w:val="Def"/>
      </w:pPr>
      <w:r>
        <w:lastRenderedPageBreak/>
        <w:t>Shared Memory / Critical Sections</w:t>
      </w:r>
    </w:p>
    <w:p w14:paraId="112F933E" w14:textId="77777777" w:rsidR="00717520" w:rsidRDefault="00717520" w:rsidP="00717520">
      <w:r>
        <w:t>One way for threads to communicate is via shared memory. In .NET shared memory is likely to be objects allocated on the heap. For example, several worker threads might take units of work off a queue, execute them and update some shared memory. Another dedicated thread might read the results and perform calculations on them.  In a pre-emptive multithreading environment,</w:t>
      </w:r>
      <w:r w:rsidRPr="00292206">
        <w:t xml:space="preserve"> </w:t>
      </w:r>
      <w:r>
        <w:t xml:space="preserve">we have no guarantees around when our thread will run and when it will be pre-empted. This can lead to nondeterminism where the result depends on the order in which threads are pre-empted and scheduled. Such problems are known as race conditions. A race condition occurs when four conditions are met. </w:t>
      </w:r>
    </w:p>
    <w:p w14:paraId="6930703C" w14:textId="77777777" w:rsidR="00717520" w:rsidRDefault="00717520" w:rsidP="00717520">
      <w:pPr>
        <w:pStyle w:val="ListBullet"/>
      </w:pPr>
      <w:r>
        <w:t>Memory locations are accessible from more than one thread</w:t>
      </w:r>
    </w:p>
    <w:p w14:paraId="024EAF47" w14:textId="77777777" w:rsidR="00717520" w:rsidRDefault="00717520" w:rsidP="00717520">
      <w:pPr>
        <w:pStyle w:val="ListBullet"/>
      </w:pPr>
      <w:r>
        <w:t xml:space="preserve">Invariant is associated with shared memory </w:t>
      </w:r>
    </w:p>
    <w:p w14:paraId="1FA6E57A" w14:textId="77777777" w:rsidR="00717520" w:rsidRDefault="00717520" w:rsidP="00717520">
      <w:pPr>
        <w:pStyle w:val="ListBullet"/>
      </w:pPr>
      <w:r>
        <w:t>Invariant does not hold for some part of update</w:t>
      </w:r>
    </w:p>
    <w:p w14:paraId="60BE3304" w14:textId="77777777" w:rsidR="00717520" w:rsidRDefault="00717520" w:rsidP="00717520">
      <w:pPr>
        <w:pStyle w:val="ListBullet"/>
      </w:pPr>
      <w:r>
        <w:t>Another thread accesses the memory the while invariant is broken</w:t>
      </w:r>
    </w:p>
    <w:p w14:paraId="7BB80C0C" w14:textId="77777777" w:rsidR="00717520" w:rsidRDefault="00717520" w:rsidP="00717520">
      <w:r>
        <w:t xml:space="preserve">Typically, to uphold the invariant an operation or sequence of operations must be performed atomically. The CLR guarantees that reads and writes to object references and primitive types of size 32bits or less will be atomic. Single reads or writes to fields larger than 32 bits such as longs or doubles are not guaranteed to be atomic and hence can be susceptible to </w:t>
      </w:r>
      <w:r w:rsidRPr="00AF7C75">
        <w:rPr>
          <w:rStyle w:val="Strong"/>
        </w:rPr>
        <w:t>torn reads</w:t>
      </w:r>
      <w:r>
        <w:t xml:space="preserve">. Combinations of reads and writes are never guaranteed to be atomic. In order to prevent race conditions, we need to use thread synchronization. </w:t>
      </w:r>
      <w:bookmarkStart w:id="3" w:name="_Hlk29930079"/>
      <w:r>
        <w:t xml:space="preserve">Synchronization constructs are used to restrict the number of threads that can concurrently access critical sections of code and by extension restrict the number of threads that can concurrently access the shared memory read/written inside those critical sections.  </w:t>
      </w:r>
    </w:p>
    <w:bookmarkEnd w:id="3"/>
    <w:p w14:paraId="4CD0684D" w14:textId="77777777" w:rsidR="00717520" w:rsidRDefault="00717520" w:rsidP="00717520">
      <w:pPr>
        <w:pStyle w:val="Def"/>
      </w:pPr>
      <w:r>
        <w:t>Signalling</w:t>
      </w:r>
    </w:p>
    <w:p w14:paraId="723E31BA" w14:textId="77777777" w:rsidR="00717520" w:rsidRDefault="00717520" w:rsidP="00717520">
      <w:r>
        <w:t xml:space="preserve">Often one thread needs to inform another thread or threads that is has completed some task. Signalling constructs perform this kind of communication. One or more threads can block waiting for one or more threads to let them know that a piece of work has been completed. </w:t>
      </w:r>
    </w:p>
    <w:p w14:paraId="5706B204" w14:textId="77777777" w:rsidR="00717520" w:rsidRDefault="00717520" w:rsidP="00717520"/>
    <w:p w14:paraId="36E830A0" w14:textId="77777777" w:rsidR="00717520" w:rsidRDefault="00717520" w:rsidP="00717520"/>
    <w:p w14:paraId="049E368E" w14:textId="77777777" w:rsidR="00717520" w:rsidRDefault="00717520" w:rsidP="00717520">
      <w:pPr>
        <w:rPr>
          <w:rFonts w:asciiTheme="majorHAnsi" w:eastAsiaTheme="majorEastAsia" w:hAnsiTheme="majorHAnsi" w:cstheme="majorBidi"/>
          <w:color w:val="31378B" w:themeColor="text2"/>
          <w:sz w:val="28"/>
          <w:szCs w:val="26"/>
        </w:rPr>
      </w:pPr>
      <w:r>
        <w:br w:type="page"/>
      </w:r>
    </w:p>
    <w:p w14:paraId="1982DF86" w14:textId="61BF89DB" w:rsidR="00541380" w:rsidRDefault="00541380" w:rsidP="00541380">
      <w:pPr>
        <w:pStyle w:val="Heading4"/>
      </w:pPr>
      <w:r>
        <w:lastRenderedPageBreak/>
        <w:t>User Mode Constructs</w:t>
      </w:r>
    </w:p>
    <w:p w14:paraId="2F609490" w14:textId="5D76EB16" w:rsidR="00A943E1" w:rsidRPr="00BA4501" w:rsidRDefault="00433D41" w:rsidP="00BA4501">
      <w:r>
        <w:t xml:space="preserve">When a thread pool thread blocks the thread pool will create new threads to compensate. Creating, destroying and context switching between threads is expensive and </w:t>
      </w:r>
      <w:r w:rsidR="006D0DB0">
        <w:t xml:space="preserve">wastes resources. </w:t>
      </w:r>
      <w:r w:rsidR="00CF1937">
        <w:t xml:space="preserve">One way to keep our applications responsive it to prevent the worker threads we have from blocking. </w:t>
      </w:r>
      <w:r w:rsidR="00EA37B7">
        <w:t>When they are not blocked, they are free to process more tasks and keep the application responsive and scalable.</w:t>
      </w:r>
      <w:r w:rsidR="0041379C">
        <w:t xml:space="preserve"> </w:t>
      </w:r>
    </w:p>
    <w:p w14:paraId="4E6DB56B" w14:textId="68462D2A" w:rsidR="00E2047F" w:rsidRDefault="00E2047F" w:rsidP="00BC364A">
      <w:pPr>
        <w:pStyle w:val="Heading5"/>
      </w:pPr>
      <w:r>
        <w:t>Interlocked</w:t>
      </w:r>
    </w:p>
    <w:p w14:paraId="673F86DD" w14:textId="4B1DFD12" w:rsidR="00C214C4" w:rsidRDefault="00C214C4" w:rsidP="00C214C4">
      <w:r>
        <w:t>The interlocked keyword is a powerful non-blocking user mode construct</w:t>
      </w:r>
      <w:r w:rsidR="00CB4A38">
        <w:t xml:space="preserve"> which provides the following benefits.</w:t>
      </w:r>
    </w:p>
    <w:p w14:paraId="38FAFAE5" w14:textId="2C1E5619" w:rsidR="00E2047F" w:rsidRDefault="00041858" w:rsidP="00E2047F">
      <w:r>
        <w:t xml:space="preserve">The </w:t>
      </w:r>
      <w:r w:rsidR="00031199">
        <w:t xml:space="preserve">interlocked keyword </w:t>
      </w:r>
      <w:r w:rsidR="007D77C0">
        <w:t xml:space="preserve">provides the following benefits. </w:t>
      </w:r>
    </w:p>
    <w:p w14:paraId="22D9B641" w14:textId="09760F8B" w:rsidR="00E31F6F" w:rsidRDefault="00372476" w:rsidP="008762A4">
      <w:pPr>
        <w:pStyle w:val="ListParagraph"/>
        <w:numPr>
          <w:ilvl w:val="0"/>
          <w:numId w:val="22"/>
        </w:numPr>
      </w:pPr>
      <w:r>
        <w:t xml:space="preserve">Extends atomic read/write semantics to </w:t>
      </w:r>
      <w:r w:rsidR="00215595">
        <w:t>64-bit</w:t>
      </w:r>
      <w:r w:rsidR="00C855F4">
        <w:t xml:space="preserve"> longs and doubles</w:t>
      </w:r>
    </w:p>
    <w:p w14:paraId="014B316B" w14:textId="20B55B29" w:rsidR="00C855F4" w:rsidRDefault="006F4D64" w:rsidP="008762A4">
      <w:pPr>
        <w:pStyle w:val="ListParagraph"/>
        <w:numPr>
          <w:ilvl w:val="0"/>
          <w:numId w:val="22"/>
        </w:numPr>
      </w:pPr>
      <w:r>
        <w:t xml:space="preserve">Provides </w:t>
      </w:r>
      <w:r w:rsidR="004946C4">
        <w:t>atomic read and write combinations for 32</w:t>
      </w:r>
      <w:r w:rsidR="009816F1">
        <w:t>-</w:t>
      </w:r>
      <w:r w:rsidR="004946C4">
        <w:t>bit</w:t>
      </w:r>
      <w:r w:rsidR="0028775F">
        <w:t xml:space="preserve"> and </w:t>
      </w:r>
      <w:r w:rsidR="009816F1">
        <w:t>64-bit</w:t>
      </w:r>
      <w:r w:rsidR="0028775F">
        <w:t xml:space="preserve"> fields and references</w:t>
      </w:r>
    </w:p>
    <w:p w14:paraId="7DE13623" w14:textId="24F7B88E" w:rsidR="000349C1" w:rsidRDefault="00834AB0" w:rsidP="006F4D64">
      <w:r>
        <w:t xml:space="preserve">We can use the </w:t>
      </w:r>
      <w:r w:rsidR="000349C1">
        <w:t xml:space="preserve">interlocked keyword for </w:t>
      </w:r>
      <w:r w:rsidR="00600350">
        <w:t>several</w:t>
      </w:r>
      <w:r w:rsidR="000349C1">
        <w:t xml:space="preserve"> scenarios</w:t>
      </w:r>
      <w:r w:rsidR="00214C65">
        <w:t xml:space="preserve">. One scenario is to implement our own </w:t>
      </w:r>
      <w:r w:rsidR="00AE1209">
        <w:t xml:space="preserve">SpinLock. </w:t>
      </w:r>
      <w:r w:rsidR="000F1259">
        <w:t xml:space="preserve">Notice how this works. We have </w:t>
      </w:r>
      <w:r w:rsidR="00D65B26">
        <w:t>super-fast</w:t>
      </w:r>
      <w:r w:rsidR="000F1259">
        <w:t xml:space="preserve"> </w:t>
      </w:r>
      <w:r w:rsidR="00D65B26">
        <w:t xml:space="preserve">access to the lock when </w:t>
      </w:r>
      <w:r w:rsidR="00B47074">
        <w:t xml:space="preserve">uncontended. But if the lock is </w:t>
      </w:r>
      <w:r w:rsidR="005A4BCA">
        <w:t>contended,</w:t>
      </w:r>
      <w:r w:rsidR="00B10614">
        <w:t xml:space="preserve"> we spin.</w:t>
      </w:r>
      <w:r w:rsidR="005A4BCA">
        <w:t xml:space="preserve"> We can </w:t>
      </w:r>
      <w:r w:rsidR="00326507">
        <w:t>reduce the impact of this spinning by yielding our current time slice in the hope the thread with the resource will finish its work and release it.</w:t>
      </w:r>
    </w:p>
    <w:p w14:paraId="2275DECB" w14:textId="1849EAAB" w:rsidR="005356F5" w:rsidRDefault="005356F5" w:rsidP="005356F5">
      <w:pPr>
        <w:pStyle w:val="CodeExampleCode"/>
      </w:pPr>
      <w:r>
        <w:t>Spin Lock</w:t>
      </w:r>
    </w:p>
    <w:p w14:paraId="01AF9B4B" w14:textId="77777777" w:rsidR="00606A35" w:rsidRPr="005C6E8A" w:rsidRDefault="00606A35" w:rsidP="005C6E8A">
      <w:pPr>
        <w:pStyle w:val="SourceCode"/>
      </w:pPr>
      <w:r w:rsidRPr="005C6E8A">
        <w:t>public class MySpinLock</w:t>
      </w:r>
    </w:p>
    <w:p w14:paraId="48E5420B" w14:textId="77777777" w:rsidR="00606A35" w:rsidRPr="005C6E8A" w:rsidRDefault="00606A35" w:rsidP="005C6E8A">
      <w:pPr>
        <w:pStyle w:val="SourceCode"/>
      </w:pPr>
      <w:r w:rsidRPr="005C6E8A">
        <w:t>{</w:t>
      </w:r>
    </w:p>
    <w:p w14:paraId="1E2389E0" w14:textId="77777777" w:rsidR="00606A35" w:rsidRPr="005C6E8A" w:rsidRDefault="00606A35" w:rsidP="005C6E8A">
      <w:pPr>
        <w:pStyle w:val="SourceCode"/>
      </w:pPr>
      <w:r w:rsidRPr="005C6E8A">
        <w:tab/>
        <w:t>private int taken;</w:t>
      </w:r>
    </w:p>
    <w:p w14:paraId="546D13BE" w14:textId="77777777" w:rsidR="00606A35" w:rsidRPr="005C6E8A" w:rsidRDefault="00606A35" w:rsidP="005C6E8A">
      <w:pPr>
        <w:pStyle w:val="SourceCode"/>
      </w:pPr>
      <w:r w:rsidRPr="005C6E8A">
        <w:tab/>
      </w:r>
    </w:p>
    <w:p w14:paraId="779B30CB" w14:textId="77777777" w:rsidR="00606A35" w:rsidRPr="005C6E8A" w:rsidRDefault="00606A35" w:rsidP="005C6E8A">
      <w:pPr>
        <w:pStyle w:val="SourceCode"/>
      </w:pPr>
      <w:r w:rsidRPr="005C6E8A">
        <w:tab/>
        <w:t>public void Enter()</w:t>
      </w:r>
    </w:p>
    <w:p w14:paraId="17ABD49C" w14:textId="77777777" w:rsidR="00606A35" w:rsidRPr="005C6E8A" w:rsidRDefault="00606A35" w:rsidP="005C6E8A">
      <w:pPr>
        <w:pStyle w:val="SourceCode"/>
      </w:pPr>
      <w:r w:rsidRPr="005C6E8A">
        <w:tab/>
        <w:t>{</w:t>
      </w:r>
    </w:p>
    <w:p w14:paraId="360817B3" w14:textId="77777777" w:rsidR="00606A35" w:rsidRPr="005C6E8A" w:rsidRDefault="00606A35" w:rsidP="005C6E8A">
      <w:pPr>
        <w:pStyle w:val="SourceCode"/>
      </w:pPr>
      <w:r w:rsidRPr="005C6E8A">
        <w:tab/>
      </w:r>
      <w:r w:rsidRPr="005C6E8A">
        <w:tab/>
        <w:t>while (true)</w:t>
      </w:r>
    </w:p>
    <w:p w14:paraId="6F81FC40" w14:textId="77777777" w:rsidR="00606A35" w:rsidRPr="005C6E8A" w:rsidRDefault="00606A35" w:rsidP="005C6E8A">
      <w:pPr>
        <w:pStyle w:val="SourceCode"/>
      </w:pPr>
      <w:r w:rsidRPr="005C6E8A">
        <w:tab/>
      </w:r>
      <w:r w:rsidRPr="005C6E8A">
        <w:tab/>
        <w:t>{</w:t>
      </w:r>
    </w:p>
    <w:p w14:paraId="68B7155D" w14:textId="77777777" w:rsidR="00606A35" w:rsidRPr="005C6E8A" w:rsidRDefault="00606A35" w:rsidP="005C6E8A">
      <w:pPr>
        <w:pStyle w:val="SourceCode"/>
      </w:pPr>
      <w:r w:rsidRPr="005C6E8A">
        <w:tab/>
      </w:r>
      <w:r w:rsidRPr="005C6E8A">
        <w:tab/>
      </w:r>
      <w:r w:rsidRPr="005C6E8A">
        <w:tab/>
        <w:t>if (Interlocked.Exchange(ref taken, 1) == 0) return;</w:t>
      </w:r>
    </w:p>
    <w:p w14:paraId="52BB8333" w14:textId="77777777" w:rsidR="00606A35" w:rsidRPr="005C6E8A" w:rsidRDefault="00606A35" w:rsidP="005C6E8A">
      <w:pPr>
        <w:pStyle w:val="SourceCode"/>
      </w:pPr>
      <w:r w:rsidRPr="005C6E8A">
        <w:tab/>
      </w:r>
      <w:r w:rsidRPr="005C6E8A">
        <w:tab/>
      </w:r>
      <w:r w:rsidRPr="005C6E8A">
        <w:tab/>
      </w:r>
    </w:p>
    <w:p w14:paraId="7EA52360" w14:textId="77777777" w:rsidR="00606A35" w:rsidRPr="005C6E8A" w:rsidRDefault="00606A35" w:rsidP="005C6E8A">
      <w:pPr>
        <w:pStyle w:val="SourceCode"/>
      </w:pPr>
      <w:r w:rsidRPr="005C6E8A">
        <w:tab/>
      </w:r>
      <w:r w:rsidRPr="005C6E8A">
        <w:tab/>
      </w:r>
      <w:r w:rsidRPr="005C6E8A">
        <w:tab/>
        <w:t xml:space="preserve">// Yield the current thread in an attempt to lessen the </w:t>
      </w:r>
    </w:p>
    <w:p w14:paraId="204B10A3" w14:textId="77777777" w:rsidR="00606A35" w:rsidRPr="005C6E8A" w:rsidRDefault="00606A35" w:rsidP="005C6E8A">
      <w:pPr>
        <w:pStyle w:val="SourceCode"/>
      </w:pPr>
      <w:r w:rsidRPr="005C6E8A">
        <w:tab/>
      </w:r>
      <w:r w:rsidRPr="005C6E8A">
        <w:tab/>
      </w:r>
      <w:r w:rsidRPr="005C6E8A">
        <w:tab/>
        <w:t xml:space="preserve">// impact of spinning and allow the thread that holds the </w:t>
      </w:r>
    </w:p>
    <w:p w14:paraId="7ACA134E" w14:textId="77777777" w:rsidR="00606A35" w:rsidRPr="005C6E8A" w:rsidRDefault="00606A35" w:rsidP="005C6E8A">
      <w:pPr>
        <w:pStyle w:val="SourceCode"/>
      </w:pPr>
      <w:r w:rsidRPr="005C6E8A">
        <w:tab/>
      </w:r>
      <w:r w:rsidRPr="005C6E8A">
        <w:tab/>
      </w:r>
      <w:r w:rsidRPr="005C6E8A">
        <w:tab/>
        <w:t>// lock to finish what it is doing</w:t>
      </w:r>
    </w:p>
    <w:p w14:paraId="35538C3A" w14:textId="77777777" w:rsidR="00606A35" w:rsidRPr="005C6E8A" w:rsidRDefault="00606A35" w:rsidP="005C6E8A">
      <w:pPr>
        <w:pStyle w:val="SourceCode"/>
      </w:pPr>
      <w:r w:rsidRPr="005C6E8A">
        <w:tab/>
      </w:r>
      <w:r w:rsidRPr="005C6E8A">
        <w:tab/>
      </w:r>
      <w:r w:rsidRPr="005C6E8A">
        <w:tab/>
        <w:t>Thread.Yield();</w:t>
      </w:r>
    </w:p>
    <w:p w14:paraId="61374E55" w14:textId="77777777" w:rsidR="00606A35" w:rsidRPr="005C6E8A" w:rsidRDefault="00606A35" w:rsidP="005C6E8A">
      <w:pPr>
        <w:pStyle w:val="SourceCode"/>
      </w:pPr>
      <w:r w:rsidRPr="005C6E8A">
        <w:tab/>
      </w:r>
      <w:r w:rsidRPr="005C6E8A">
        <w:tab/>
        <w:t>}</w:t>
      </w:r>
    </w:p>
    <w:p w14:paraId="21C4F4BD" w14:textId="77777777" w:rsidR="00606A35" w:rsidRPr="005C6E8A" w:rsidRDefault="00606A35" w:rsidP="005C6E8A">
      <w:pPr>
        <w:pStyle w:val="SourceCode"/>
      </w:pPr>
      <w:r w:rsidRPr="005C6E8A">
        <w:tab/>
        <w:t>}</w:t>
      </w:r>
    </w:p>
    <w:p w14:paraId="1BEDB2AE" w14:textId="77777777" w:rsidR="00606A35" w:rsidRPr="005C6E8A" w:rsidRDefault="00606A35" w:rsidP="005C6E8A">
      <w:pPr>
        <w:pStyle w:val="SourceCode"/>
      </w:pPr>
      <w:r w:rsidRPr="005C6E8A">
        <w:tab/>
      </w:r>
    </w:p>
    <w:p w14:paraId="08EC83A6" w14:textId="77777777" w:rsidR="00606A35" w:rsidRPr="005C6E8A" w:rsidRDefault="00606A35" w:rsidP="005C6E8A">
      <w:pPr>
        <w:pStyle w:val="SourceCode"/>
      </w:pPr>
      <w:r w:rsidRPr="005C6E8A">
        <w:tab/>
        <w:t>public void Leave() =&gt; Volatile.Write(ref taken,0);</w:t>
      </w:r>
    </w:p>
    <w:p w14:paraId="0444A00F" w14:textId="77777777" w:rsidR="005C6E8A" w:rsidRDefault="00606A35" w:rsidP="00606A35">
      <w:pPr>
        <w:rPr>
          <w:rFonts w:ascii="Consolas" w:hAnsi="Consolas" w:cs="Consolas"/>
          <w:color w:val="000000"/>
          <w:szCs w:val="24"/>
        </w:rPr>
      </w:pPr>
      <w:r>
        <w:rPr>
          <w:rFonts w:ascii="Consolas" w:hAnsi="Consolas" w:cs="Consolas"/>
          <w:color w:val="000000"/>
          <w:szCs w:val="24"/>
        </w:rPr>
        <w:t>}</w:t>
      </w:r>
    </w:p>
    <w:p w14:paraId="04AC82C0" w14:textId="057568DD" w:rsidR="004968A5" w:rsidRDefault="00B66DC8" w:rsidP="00606A35">
      <w:pPr>
        <w:rPr>
          <w:iCs/>
        </w:rPr>
      </w:pPr>
      <w:r>
        <w:rPr>
          <w:iCs/>
        </w:rPr>
        <w:t xml:space="preserve">The interlocked keyword </w:t>
      </w:r>
      <w:r w:rsidR="00417BC8">
        <w:rPr>
          <w:iCs/>
        </w:rPr>
        <w:t>only supports some simple operations</w:t>
      </w:r>
      <w:r w:rsidR="00EB295E">
        <w:rPr>
          <w:iCs/>
        </w:rPr>
        <w:t xml:space="preserve"> such as add (and subtract via </w:t>
      </w:r>
      <w:r w:rsidR="00D06F23">
        <w:rPr>
          <w:iCs/>
        </w:rPr>
        <w:t>negative arguments</w:t>
      </w:r>
      <w:r w:rsidR="00EB295E">
        <w:rPr>
          <w:iCs/>
        </w:rPr>
        <w:t>)</w:t>
      </w:r>
      <w:r w:rsidR="00D06F23">
        <w:rPr>
          <w:iCs/>
        </w:rPr>
        <w:t>, increment and decrement</w:t>
      </w:r>
      <w:r w:rsidR="006A2881">
        <w:rPr>
          <w:iCs/>
        </w:rPr>
        <w:t xml:space="preserve">. We can do other operations using the following </w:t>
      </w:r>
      <w:r w:rsidR="00390257">
        <w:rPr>
          <w:iCs/>
        </w:rPr>
        <w:t>pattern</w:t>
      </w:r>
    </w:p>
    <w:p w14:paraId="641D2ADF" w14:textId="702C53A9" w:rsidR="00127155" w:rsidRDefault="00127155" w:rsidP="00127155">
      <w:pPr>
        <w:pStyle w:val="CodeExampleCode"/>
      </w:pPr>
      <w:r>
        <w:lastRenderedPageBreak/>
        <w:t>Other Interlocked Via Pattern</w:t>
      </w:r>
    </w:p>
    <w:p w14:paraId="551445C3" w14:textId="2252F8BD" w:rsidR="00E92707" w:rsidRPr="00E92707" w:rsidRDefault="00E92707" w:rsidP="00E92707">
      <w:pPr>
        <w:pStyle w:val="SourceCode"/>
      </w:pPr>
      <w:r w:rsidRPr="00E92707">
        <w:t>public double Multiply(ref double field, double y)</w:t>
      </w:r>
    </w:p>
    <w:p w14:paraId="05C533CB" w14:textId="77777777" w:rsidR="00E92707" w:rsidRPr="00E92707" w:rsidRDefault="00E92707" w:rsidP="00E92707">
      <w:pPr>
        <w:pStyle w:val="SourceCode"/>
      </w:pPr>
      <w:r w:rsidRPr="00E92707">
        <w:t>{</w:t>
      </w:r>
    </w:p>
    <w:p w14:paraId="7960A013" w14:textId="77777777" w:rsidR="00E92707" w:rsidRPr="00E92707" w:rsidRDefault="00E92707" w:rsidP="00E92707">
      <w:pPr>
        <w:pStyle w:val="SourceCode"/>
      </w:pPr>
      <w:r w:rsidRPr="00E92707">
        <w:tab/>
        <w:t>while (true)</w:t>
      </w:r>
    </w:p>
    <w:p w14:paraId="0AE9F4FD" w14:textId="77777777" w:rsidR="00E92707" w:rsidRPr="00E92707" w:rsidRDefault="00E92707" w:rsidP="00E92707">
      <w:pPr>
        <w:pStyle w:val="SourceCode"/>
      </w:pPr>
      <w:r w:rsidRPr="00E92707">
        <w:tab/>
        <w:t>{</w:t>
      </w:r>
    </w:p>
    <w:p w14:paraId="4C683998" w14:textId="77777777" w:rsidR="00E92707" w:rsidRPr="00E92707" w:rsidRDefault="00E92707" w:rsidP="00E92707">
      <w:pPr>
        <w:pStyle w:val="SourceCode"/>
      </w:pPr>
      <w:r w:rsidRPr="00E92707">
        <w:tab/>
      </w:r>
      <w:r w:rsidRPr="00E92707">
        <w:tab/>
        <w:t xml:space="preserve">// The value in the field before we do the </w:t>
      </w:r>
    </w:p>
    <w:p w14:paraId="55765216" w14:textId="77777777" w:rsidR="00E92707" w:rsidRPr="00E92707" w:rsidRDefault="00E92707" w:rsidP="00E92707">
      <w:pPr>
        <w:pStyle w:val="SourceCode"/>
      </w:pPr>
      <w:r w:rsidRPr="00E92707">
        <w:tab/>
      </w:r>
      <w:r w:rsidRPr="00E92707">
        <w:tab/>
        <w:t>// exchange</w:t>
      </w:r>
    </w:p>
    <w:p w14:paraId="3737F5FA" w14:textId="77777777" w:rsidR="00E92707" w:rsidRPr="00E92707" w:rsidRDefault="00E92707" w:rsidP="00E92707">
      <w:pPr>
        <w:pStyle w:val="SourceCode"/>
      </w:pPr>
      <w:r w:rsidRPr="00E92707">
        <w:tab/>
      </w:r>
      <w:r w:rsidRPr="00E92707">
        <w:tab/>
        <w:t>double fieldVal1 = field;</w:t>
      </w:r>
    </w:p>
    <w:p w14:paraId="78E44571" w14:textId="77777777" w:rsidR="00E92707" w:rsidRPr="00E92707" w:rsidRDefault="00E92707" w:rsidP="00E92707">
      <w:pPr>
        <w:pStyle w:val="SourceCode"/>
      </w:pPr>
      <w:r w:rsidRPr="00E92707">
        <w:tab/>
      </w:r>
      <w:r w:rsidRPr="00E92707">
        <w:tab/>
      </w:r>
    </w:p>
    <w:p w14:paraId="68490725" w14:textId="77777777" w:rsidR="00E92707" w:rsidRPr="00E92707" w:rsidRDefault="00E92707" w:rsidP="00E92707">
      <w:pPr>
        <w:pStyle w:val="SourceCode"/>
      </w:pPr>
      <w:r w:rsidRPr="00E92707">
        <w:tab/>
      </w:r>
      <w:r w:rsidRPr="00E92707">
        <w:tab/>
        <w:t>// AttemptedProduct</w:t>
      </w:r>
    </w:p>
    <w:p w14:paraId="54A40376" w14:textId="77777777" w:rsidR="00E92707" w:rsidRPr="00E92707" w:rsidRDefault="00E92707" w:rsidP="00E92707">
      <w:pPr>
        <w:pStyle w:val="SourceCode"/>
      </w:pPr>
      <w:r w:rsidRPr="00E92707">
        <w:tab/>
      </w:r>
      <w:r w:rsidRPr="00E92707">
        <w:tab/>
        <w:t>double product = fieldVal1 * y;</w:t>
      </w:r>
    </w:p>
    <w:p w14:paraId="3325AAB9" w14:textId="77777777" w:rsidR="00E92707" w:rsidRPr="00E92707" w:rsidRDefault="00E92707" w:rsidP="00E92707">
      <w:pPr>
        <w:pStyle w:val="SourceCode"/>
      </w:pPr>
      <w:r w:rsidRPr="00E92707">
        <w:tab/>
      </w:r>
      <w:r w:rsidRPr="00E92707">
        <w:tab/>
      </w:r>
    </w:p>
    <w:p w14:paraId="4713416A" w14:textId="77777777" w:rsidR="00E92707" w:rsidRPr="00E92707" w:rsidRDefault="00E92707" w:rsidP="00E92707">
      <w:pPr>
        <w:pStyle w:val="SourceCode"/>
      </w:pPr>
      <w:r w:rsidRPr="00E92707">
        <w:tab/>
      </w:r>
      <w:r w:rsidRPr="00E92707">
        <w:tab/>
        <w:t>// We only update field if the value in the field is</w:t>
      </w:r>
    </w:p>
    <w:p w14:paraId="48C160EA" w14:textId="77777777" w:rsidR="00E92707" w:rsidRPr="00E92707" w:rsidRDefault="00E92707" w:rsidP="00E92707">
      <w:pPr>
        <w:pStyle w:val="SourceCode"/>
      </w:pPr>
      <w:r w:rsidRPr="00E92707">
        <w:tab/>
      </w:r>
      <w:r w:rsidRPr="00E92707">
        <w:tab/>
        <w:t>// equal to snapShot1. In this case the value of</w:t>
      </w:r>
    </w:p>
    <w:p w14:paraId="3DAFCFF1" w14:textId="77777777" w:rsidR="00E92707" w:rsidRPr="00E92707" w:rsidRDefault="00E92707" w:rsidP="00E92707">
      <w:pPr>
        <w:pStyle w:val="SourceCode"/>
      </w:pPr>
      <w:r w:rsidRPr="00E92707">
        <w:tab/>
      </w:r>
      <w:r w:rsidRPr="00E92707">
        <w:tab/>
        <w:t>// product was calculated from the current value of</w:t>
      </w:r>
    </w:p>
    <w:p w14:paraId="1CC92FB6" w14:textId="77777777" w:rsidR="00E92707" w:rsidRPr="00E92707" w:rsidRDefault="00E92707" w:rsidP="00E92707">
      <w:pPr>
        <w:pStyle w:val="SourceCode"/>
      </w:pPr>
      <w:r w:rsidRPr="00E92707">
        <w:tab/>
      </w:r>
      <w:r w:rsidRPr="00E92707">
        <w:tab/>
        <w:t>// field</w:t>
      </w:r>
    </w:p>
    <w:p w14:paraId="6D3826D1" w14:textId="77777777" w:rsidR="00E92707" w:rsidRPr="00E92707" w:rsidRDefault="00E92707" w:rsidP="00E92707">
      <w:pPr>
        <w:pStyle w:val="SourceCode"/>
      </w:pPr>
      <w:r w:rsidRPr="00E92707">
        <w:tab/>
      </w:r>
      <w:r w:rsidRPr="00E92707">
        <w:tab/>
        <w:t xml:space="preserve">double fieldVal2 = </w:t>
      </w:r>
    </w:p>
    <w:p w14:paraId="1E3607A1" w14:textId="77777777" w:rsidR="00E92707" w:rsidRPr="00E92707" w:rsidRDefault="00E92707" w:rsidP="00E92707">
      <w:pPr>
        <w:pStyle w:val="SourceCode"/>
      </w:pPr>
      <w:r w:rsidRPr="00E92707">
        <w:tab/>
      </w:r>
      <w:r w:rsidRPr="00E92707">
        <w:tab/>
      </w:r>
      <w:r w:rsidRPr="00E92707">
        <w:tab/>
        <w:t>CompareExchange(ref field, product, fieldVal1);</w:t>
      </w:r>
    </w:p>
    <w:p w14:paraId="19CF6DF4" w14:textId="77777777" w:rsidR="00E92707" w:rsidRPr="00E92707" w:rsidRDefault="00E92707" w:rsidP="00E92707">
      <w:pPr>
        <w:pStyle w:val="SourceCode"/>
      </w:pPr>
      <w:r w:rsidRPr="00E92707">
        <w:tab/>
      </w:r>
      <w:r w:rsidRPr="00E92707">
        <w:tab/>
      </w:r>
    </w:p>
    <w:p w14:paraId="45B9E18A" w14:textId="77777777" w:rsidR="00E92707" w:rsidRPr="00E92707" w:rsidRDefault="00E92707" w:rsidP="00E92707">
      <w:pPr>
        <w:pStyle w:val="SourceCode"/>
      </w:pPr>
      <w:r w:rsidRPr="00E92707">
        <w:tab/>
      </w:r>
      <w:r w:rsidRPr="00E92707">
        <w:tab/>
        <w:t xml:space="preserve">// We can now compare the value in snapshot2 to see if </w:t>
      </w:r>
    </w:p>
    <w:p w14:paraId="070E31F2" w14:textId="77777777" w:rsidR="00E92707" w:rsidRPr="00E92707" w:rsidRDefault="00E92707" w:rsidP="00E92707">
      <w:pPr>
        <w:pStyle w:val="SourceCode"/>
      </w:pPr>
      <w:r w:rsidRPr="00E92707">
        <w:tab/>
      </w:r>
      <w:r w:rsidRPr="00E92707">
        <w:tab/>
        <w:t>// we actually did the update. If we did the update return it</w:t>
      </w:r>
    </w:p>
    <w:p w14:paraId="469EB6FA" w14:textId="77777777" w:rsidR="00E92707" w:rsidRPr="00E92707" w:rsidRDefault="00E92707" w:rsidP="00E92707">
      <w:pPr>
        <w:pStyle w:val="SourceCode"/>
      </w:pPr>
      <w:r w:rsidRPr="00E92707">
        <w:tab/>
      </w:r>
      <w:r w:rsidRPr="00E92707">
        <w:tab/>
        <w:t>if (fieldVal1 == fieldVal2) return product;</w:t>
      </w:r>
    </w:p>
    <w:p w14:paraId="51DE7926" w14:textId="77777777" w:rsidR="00E92707" w:rsidRPr="00E92707" w:rsidRDefault="00E92707" w:rsidP="00E92707">
      <w:pPr>
        <w:pStyle w:val="SourceCode"/>
      </w:pPr>
    </w:p>
    <w:p w14:paraId="5EDA88F6" w14:textId="77777777" w:rsidR="00E92707" w:rsidRPr="00E92707" w:rsidRDefault="00E92707" w:rsidP="00E92707">
      <w:pPr>
        <w:pStyle w:val="SourceCode"/>
      </w:pPr>
      <w:r w:rsidRPr="00E92707">
        <w:tab/>
      </w:r>
      <w:r w:rsidRPr="00E92707">
        <w:tab/>
        <w:t>// Otherwise we need to spin around again</w:t>
      </w:r>
    </w:p>
    <w:p w14:paraId="00C51D43" w14:textId="77777777" w:rsidR="00E92707" w:rsidRPr="00E92707" w:rsidRDefault="00E92707" w:rsidP="00E92707">
      <w:pPr>
        <w:pStyle w:val="SourceCode"/>
      </w:pPr>
      <w:r w:rsidRPr="00E92707">
        <w:tab/>
      </w:r>
      <w:r w:rsidRPr="00E92707">
        <w:tab/>
        <w:t>Thread.Yield();</w:t>
      </w:r>
    </w:p>
    <w:p w14:paraId="2500494A" w14:textId="77777777" w:rsidR="00E92707" w:rsidRPr="00E92707" w:rsidRDefault="00E92707" w:rsidP="00E92707">
      <w:pPr>
        <w:pStyle w:val="SourceCode"/>
      </w:pPr>
      <w:r w:rsidRPr="00E92707">
        <w:tab/>
        <w:t>}</w:t>
      </w:r>
    </w:p>
    <w:p w14:paraId="26935B83" w14:textId="17086D55" w:rsidR="006532FD" w:rsidRDefault="00E92707" w:rsidP="00E92707">
      <w:pPr>
        <w:pStyle w:val="SourceCode"/>
      </w:pPr>
      <w:r w:rsidRPr="00E92707">
        <w:t>}</w:t>
      </w:r>
      <w:r w:rsidR="006532FD">
        <w:rPr>
          <w:iCs/>
        </w:rPr>
        <w:br w:type="page"/>
      </w:r>
    </w:p>
    <w:p w14:paraId="28600D1D" w14:textId="69F46E18" w:rsidR="007B5209" w:rsidRDefault="00F41291" w:rsidP="007B5209">
      <w:pPr>
        <w:pStyle w:val="Heading4"/>
      </w:pPr>
      <w:r>
        <w:lastRenderedPageBreak/>
        <w:t>Kernel Mode Constructs</w:t>
      </w:r>
    </w:p>
    <w:p w14:paraId="6A784583" w14:textId="63FC405D" w:rsidR="00103B4F" w:rsidRDefault="00103B4F" w:rsidP="007C322B">
      <w:r>
        <w:t xml:space="preserve">Kernel model constructs </w:t>
      </w:r>
      <w:r w:rsidR="00433ABD">
        <w:t xml:space="preserve">tend to be slower than user mode constructs as they require </w:t>
      </w:r>
      <w:r w:rsidR="004718BC">
        <w:t xml:space="preserve">passing from managed code to </w:t>
      </w:r>
      <w:r w:rsidR="00174264">
        <w:t xml:space="preserve">unmanaged user code to </w:t>
      </w:r>
      <w:r w:rsidR="00AD5156">
        <w:t>unmanaged kernel code and back again. They do however come with several advantages</w:t>
      </w:r>
    </w:p>
    <w:p w14:paraId="5F3E1517" w14:textId="2E865A5E" w:rsidR="00AD5156" w:rsidRDefault="00E11F81" w:rsidP="007D50CB">
      <w:pPr>
        <w:pStyle w:val="ListBullet"/>
      </w:pPr>
      <w:r>
        <w:t xml:space="preserve">A </w:t>
      </w:r>
      <w:r w:rsidR="00094A7B">
        <w:t xml:space="preserve">thread trying to obtain a contended resource will block preventing spinning </w:t>
      </w:r>
    </w:p>
    <w:p w14:paraId="73459C71" w14:textId="71F64BD1" w:rsidR="007D50CB" w:rsidRDefault="000A0C55" w:rsidP="007D50CB">
      <w:pPr>
        <w:pStyle w:val="ListBullet"/>
      </w:pPr>
      <w:r>
        <w:t>Kernel mode constructs can synchronize managed and unmanaged code</w:t>
      </w:r>
    </w:p>
    <w:p w14:paraId="10C78FB5" w14:textId="583A8F93" w:rsidR="000A0C55" w:rsidRDefault="000A0C55" w:rsidP="007D50CB">
      <w:pPr>
        <w:pStyle w:val="ListBullet"/>
      </w:pPr>
      <w:r>
        <w:t>Kernel mode constructs can synchronize across processes</w:t>
      </w:r>
    </w:p>
    <w:p w14:paraId="533F4014" w14:textId="44E94DCE" w:rsidR="000F1DA9" w:rsidRDefault="00D640CC" w:rsidP="003F39A8">
      <w:r>
        <w:t>All kernel mode constructs are based on two types</w:t>
      </w:r>
      <w:r w:rsidR="007C322B">
        <w:t xml:space="preserve">; the </w:t>
      </w:r>
      <w:r w:rsidR="00B36CF3" w:rsidRPr="00577B52">
        <w:rPr>
          <w:rStyle w:val="Strong"/>
        </w:rPr>
        <w:t>E</w:t>
      </w:r>
      <w:r w:rsidR="00E25740" w:rsidRPr="00577B52">
        <w:rPr>
          <w:rStyle w:val="Strong"/>
        </w:rPr>
        <w:t>vent</w:t>
      </w:r>
      <w:r w:rsidR="00E25740">
        <w:t xml:space="preserve"> and the </w:t>
      </w:r>
      <w:r w:rsidR="00B36CF3" w:rsidRPr="00601A4E">
        <w:rPr>
          <w:rStyle w:val="Strong"/>
        </w:rPr>
        <w:t>S</w:t>
      </w:r>
      <w:r w:rsidR="00E25740" w:rsidRPr="00601A4E">
        <w:rPr>
          <w:rStyle w:val="Strong"/>
        </w:rPr>
        <w:t>emaphore</w:t>
      </w:r>
      <w:r w:rsidR="00E25740">
        <w:t>.</w:t>
      </w:r>
      <w:r w:rsidR="00B36CF3">
        <w:t xml:space="preserve"> </w:t>
      </w:r>
      <w:r w:rsidR="00562060">
        <w:t xml:space="preserve">The event is a </w:t>
      </w:r>
      <w:r w:rsidR="008D67A0">
        <w:t xml:space="preserve">kernel object </w:t>
      </w:r>
      <w:r w:rsidR="00FA3FBC">
        <w:t>based</w:t>
      </w:r>
      <w:r w:rsidR="00562060">
        <w:t xml:space="preserve"> around a </w:t>
      </w:r>
      <w:r w:rsidR="00436EA0">
        <w:t>Boolean value</w:t>
      </w:r>
      <w:r w:rsidR="00395B2B">
        <w:t xml:space="preserve"> </w:t>
      </w:r>
      <w:r w:rsidR="00FA3FBC">
        <w:t>which indicates whether</w:t>
      </w:r>
      <w:r w:rsidR="00681937">
        <w:t xml:space="preserve"> or not</w:t>
      </w:r>
      <w:r w:rsidR="00FA3FBC">
        <w:t xml:space="preserve"> the event is in a signalled state and the </w:t>
      </w:r>
      <w:r w:rsidR="002E73D5">
        <w:t>S</w:t>
      </w:r>
      <w:r w:rsidR="00FA3FBC">
        <w:t xml:space="preserve">emaphore is a wrapper around an integer count that indicates how many more threads can be allowed </w:t>
      </w:r>
      <w:r w:rsidR="00A37CFF">
        <w:t xml:space="preserve">into a section of code. </w:t>
      </w:r>
      <w:r w:rsidR="00F256A4">
        <w:t xml:space="preserve">The .NET types that are based on the kernel synchronization </w:t>
      </w:r>
      <w:r w:rsidR="009B7F88">
        <w:t>constructs are</w:t>
      </w:r>
      <w:r w:rsidR="00B8084B">
        <w:t xml:space="preserve"> all subclasses of the </w:t>
      </w:r>
      <w:r w:rsidR="00B8084B" w:rsidRPr="00184FED">
        <w:rPr>
          <w:rStyle w:val="Strong"/>
        </w:rPr>
        <w:t>WaitHandle</w:t>
      </w:r>
      <w:r w:rsidR="00B8084B">
        <w:t xml:space="preserve"> base class which </w:t>
      </w:r>
      <w:r w:rsidR="000F1DA9">
        <w:t xml:space="preserve">wraps a native kernel </w:t>
      </w:r>
      <w:r w:rsidR="00C241A7">
        <w:t>object handle</w:t>
      </w:r>
      <w:r w:rsidR="003F39A8">
        <w:t xml:space="preserve">. </w:t>
      </w:r>
      <w:r w:rsidR="000F1DA9">
        <w:t xml:space="preserve">The WaitHandle base class defines a common instance method </w:t>
      </w:r>
      <w:r w:rsidR="000F1DA9" w:rsidRPr="00AB4DD5">
        <w:rPr>
          <w:rStyle w:val="Strong"/>
        </w:rPr>
        <w:t>WaitOne</w:t>
      </w:r>
      <w:r w:rsidR="000F1DA9">
        <w:t xml:space="preserve"> which enables threads to block on a WaitHandle and sub-classes define different signalling protocols. </w:t>
      </w:r>
    </w:p>
    <w:p w14:paraId="697F002A" w14:textId="5E22BCD5" w:rsidR="00F41291" w:rsidRDefault="00807EB4" w:rsidP="00F669F3">
      <w:pPr>
        <w:pStyle w:val="ListBullet"/>
      </w:pPr>
      <w:r>
        <w:t>WaitHandle</w:t>
      </w:r>
    </w:p>
    <w:p w14:paraId="75B32E4A" w14:textId="4F2BB238" w:rsidR="00807EB4" w:rsidRDefault="00B43534" w:rsidP="00F85525">
      <w:pPr>
        <w:pStyle w:val="ListBullet"/>
        <w:ind w:left="1080"/>
      </w:pPr>
      <w:r>
        <w:t>Event</w:t>
      </w:r>
    </w:p>
    <w:p w14:paraId="5A60EA6E" w14:textId="418352CE" w:rsidR="00B43534" w:rsidRDefault="00B43534" w:rsidP="00F85525">
      <w:pPr>
        <w:pStyle w:val="ListBullet"/>
        <w:ind w:left="1440"/>
      </w:pPr>
      <w:r>
        <w:t>AutoResetEvent</w:t>
      </w:r>
    </w:p>
    <w:p w14:paraId="660C92EF" w14:textId="3AC2C112" w:rsidR="00B43534" w:rsidRDefault="00B43534" w:rsidP="00F85525">
      <w:pPr>
        <w:pStyle w:val="ListBullet"/>
        <w:ind w:left="1440"/>
      </w:pPr>
      <w:r>
        <w:t>ManualResetEvent</w:t>
      </w:r>
    </w:p>
    <w:p w14:paraId="1A4EE4A2" w14:textId="6C1C8916" w:rsidR="00B43534" w:rsidRDefault="00B43534" w:rsidP="00F669F3">
      <w:pPr>
        <w:pStyle w:val="ListBullet"/>
      </w:pPr>
      <w:r>
        <w:t>Semaphore</w:t>
      </w:r>
    </w:p>
    <w:p w14:paraId="1DC4001D" w14:textId="74436DD8" w:rsidR="00B43534" w:rsidRDefault="00B43534" w:rsidP="00F669F3">
      <w:pPr>
        <w:pStyle w:val="ListBullet"/>
      </w:pPr>
      <w:r>
        <w:t>Mutex</w:t>
      </w:r>
    </w:p>
    <w:p w14:paraId="47F64D50" w14:textId="77777777" w:rsidR="00AD3CC2" w:rsidRDefault="00AD3CC2">
      <w:pPr>
        <w:rPr>
          <w:rFonts w:asciiTheme="majorHAnsi" w:eastAsiaTheme="majorEastAsia" w:hAnsiTheme="majorHAnsi" w:cstheme="majorBidi"/>
          <w:b/>
          <w:iCs/>
          <w:color w:val="7076CC" w:themeColor="text2" w:themeTint="99"/>
          <w:sz w:val="20"/>
          <w:szCs w:val="24"/>
        </w:rPr>
      </w:pPr>
      <w:r>
        <w:br w:type="page"/>
      </w:r>
    </w:p>
    <w:p w14:paraId="355F37C5" w14:textId="77777777" w:rsidR="00005FC1" w:rsidRDefault="00005FC1" w:rsidP="00005FC1">
      <w:pPr>
        <w:pStyle w:val="Heading5"/>
      </w:pPr>
      <w:r>
        <w:lastRenderedPageBreak/>
        <w:t>Semaphore</w:t>
      </w:r>
    </w:p>
    <w:p w14:paraId="20EB3DC9" w14:textId="77777777" w:rsidR="00005FC1" w:rsidRPr="009C395C" w:rsidRDefault="00005FC1" w:rsidP="00005FC1">
      <w:r>
        <w:t>A Semaphore is essentially a set of methods that act upon a kernel level integer known as the count. Threads calling WaitOne block if the count is zero and unblock if the count is above zero. Any time a thread waiting on a semaphore unblocks the count is decremented.</w:t>
      </w:r>
    </w:p>
    <w:p w14:paraId="7BAE0ADA" w14:textId="77777777" w:rsidR="00005FC1" w:rsidRPr="00191122" w:rsidRDefault="00005FC1" w:rsidP="00005FC1">
      <w:r>
        <w:t xml:space="preserve">A semaphore is a non-exclusive locking construct. It allows a specified number of threads to concurrently enter a critical section. Once the specified number of threads are inside the critical section other threads will block on </w:t>
      </w:r>
      <w:r w:rsidRPr="00DE4FA3">
        <w:rPr>
          <w:rStyle w:val="Strong"/>
        </w:rPr>
        <w:t>WaitOne</w:t>
      </w:r>
      <w:r>
        <w:t xml:space="preserve"> until </w:t>
      </w:r>
      <w:r w:rsidRPr="0019143F">
        <w:rPr>
          <w:rStyle w:val="Strong"/>
        </w:rPr>
        <w:t>Release</w:t>
      </w:r>
      <w:r>
        <w:t xml:space="preserve"> is called on the Semaphore. One possible use would be to limit concurrent access to a resource such as a disk.</w:t>
      </w:r>
    </w:p>
    <w:p w14:paraId="5EE34E4C" w14:textId="77777777" w:rsidR="00005FC1" w:rsidRPr="00352EBC" w:rsidRDefault="00005FC1" w:rsidP="00005FC1">
      <w:pPr>
        <w:pStyle w:val="SourceCode"/>
      </w:pPr>
      <w:r w:rsidRPr="00352EBC">
        <w:t>Semaphore e = new Semaphore(0,3);</w:t>
      </w:r>
    </w:p>
    <w:p w14:paraId="513F9240" w14:textId="77777777" w:rsidR="00005FC1" w:rsidRPr="00352EBC" w:rsidRDefault="00005FC1" w:rsidP="00005FC1">
      <w:pPr>
        <w:pStyle w:val="SourceCode"/>
      </w:pPr>
    </w:p>
    <w:p w14:paraId="0EDA7686" w14:textId="77777777" w:rsidR="00005FC1" w:rsidRPr="00352EBC" w:rsidRDefault="00005FC1" w:rsidP="00005FC1">
      <w:pPr>
        <w:pStyle w:val="SourceCode"/>
      </w:pPr>
      <w:r w:rsidRPr="00352EBC">
        <w:t>for (int i = 0; i &lt; 10; i++)</w:t>
      </w:r>
    </w:p>
    <w:p w14:paraId="6E019AEA" w14:textId="77777777" w:rsidR="00005FC1" w:rsidRPr="00352EBC" w:rsidRDefault="00005FC1" w:rsidP="00005FC1">
      <w:pPr>
        <w:pStyle w:val="SourceCode"/>
      </w:pPr>
      <w:r w:rsidRPr="00352EBC">
        <w:t>{</w:t>
      </w:r>
    </w:p>
    <w:p w14:paraId="4EA0F19A" w14:textId="77777777" w:rsidR="00005FC1" w:rsidRPr="00352EBC" w:rsidRDefault="00005FC1" w:rsidP="00005FC1">
      <w:pPr>
        <w:pStyle w:val="SourceCode"/>
      </w:pPr>
      <w:r w:rsidRPr="00352EBC">
        <w:tab/>
        <w:t>int j = i;</w:t>
      </w:r>
    </w:p>
    <w:p w14:paraId="0F617EAF" w14:textId="77777777" w:rsidR="00005FC1" w:rsidRPr="00352EBC" w:rsidRDefault="00005FC1" w:rsidP="00005FC1">
      <w:pPr>
        <w:pStyle w:val="SourceCode"/>
      </w:pPr>
      <w:r w:rsidRPr="00352EBC">
        <w:tab/>
        <w:t>new Thread(() =&gt;</w:t>
      </w:r>
    </w:p>
    <w:p w14:paraId="2A45BBF8" w14:textId="77777777" w:rsidR="00005FC1" w:rsidRPr="00352EBC" w:rsidRDefault="00005FC1" w:rsidP="00005FC1">
      <w:pPr>
        <w:pStyle w:val="SourceCode"/>
      </w:pPr>
      <w:r w:rsidRPr="00352EBC">
        <w:tab/>
        <w:t>{</w:t>
      </w:r>
    </w:p>
    <w:p w14:paraId="5048DC01" w14:textId="77777777" w:rsidR="00005FC1" w:rsidRPr="00352EBC" w:rsidRDefault="00005FC1" w:rsidP="00005FC1">
      <w:pPr>
        <w:pStyle w:val="SourceCode"/>
      </w:pPr>
      <w:r w:rsidRPr="00352EBC">
        <w:tab/>
      </w:r>
      <w:r w:rsidRPr="00352EBC">
        <w:tab/>
        <w:t>e.WaitOne();</w:t>
      </w:r>
    </w:p>
    <w:p w14:paraId="162CF413" w14:textId="77777777" w:rsidR="00005FC1" w:rsidRPr="00352EBC" w:rsidRDefault="00005FC1" w:rsidP="00005FC1">
      <w:pPr>
        <w:pStyle w:val="SourceCode"/>
      </w:pPr>
      <w:r w:rsidRPr="00352EBC">
        <w:tab/>
      </w:r>
      <w:r w:rsidRPr="00352EBC">
        <w:tab/>
        <w:t>Thread.Sleep(1000);</w:t>
      </w:r>
    </w:p>
    <w:p w14:paraId="559C2AFB" w14:textId="77777777" w:rsidR="00005FC1" w:rsidRPr="00352EBC" w:rsidRDefault="00005FC1" w:rsidP="00005FC1">
      <w:pPr>
        <w:pStyle w:val="SourceCode"/>
      </w:pPr>
      <w:r w:rsidRPr="00352EBC">
        <w:tab/>
      </w:r>
      <w:r w:rsidRPr="00352EBC">
        <w:tab/>
        <w:t>e.Release();</w:t>
      </w:r>
      <w:r w:rsidRPr="00352EBC">
        <w:tab/>
      </w:r>
      <w:r w:rsidRPr="00352EBC">
        <w:tab/>
      </w:r>
    </w:p>
    <w:p w14:paraId="6329D438" w14:textId="77777777" w:rsidR="00005FC1" w:rsidRPr="00352EBC" w:rsidRDefault="00005FC1" w:rsidP="00005FC1">
      <w:pPr>
        <w:pStyle w:val="SourceCode"/>
      </w:pPr>
      <w:r w:rsidRPr="00352EBC">
        <w:tab/>
        <w:t>}).Start();</w:t>
      </w:r>
    </w:p>
    <w:p w14:paraId="56BF5DE8" w14:textId="77777777" w:rsidR="00005FC1" w:rsidRPr="00352EBC" w:rsidRDefault="00005FC1" w:rsidP="00005FC1">
      <w:pPr>
        <w:pStyle w:val="SourceCode"/>
      </w:pPr>
      <w:r w:rsidRPr="00352EBC">
        <w:t>}</w:t>
      </w:r>
    </w:p>
    <w:p w14:paraId="068266E6" w14:textId="77777777" w:rsidR="00005FC1" w:rsidRPr="00352EBC" w:rsidRDefault="00005FC1" w:rsidP="00005FC1">
      <w:pPr>
        <w:pStyle w:val="SourceCode"/>
      </w:pPr>
    </w:p>
    <w:p w14:paraId="53B24252" w14:textId="77777777" w:rsidR="00005FC1" w:rsidRPr="00352EBC" w:rsidRDefault="00005FC1" w:rsidP="00005FC1">
      <w:pPr>
        <w:pStyle w:val="SourceCode"/>
      </w:pPr>
      <w:r w:rsidRPr="00352EBC">
        <w:t>e.Release(3);</w:t>
      </w:r>
    </w:p>
    <w:p w14:paraId="78A7298A" w14:textId="77777777" w:rsidR="00005FC1" w:rsidRDefault="00005FC1" w:rsidP="00005FC1">
      <w:pPr>
        <w:rPr>
          <w:rFonts w:asciiTheme="majorHAnsi" w:eastAsiaTheme="majorEastAsia" w:hAnsiTheme="majorHAnsi" w:cstheme="majorBidi"/>
          <w:b/>
          <w:iCs/>
          <w:color w:val="7076CC" w:themeColor="text2" w:themeTint="99"/>
          <w:sz w:val="20"/>
          <w:szCs w:val="24"/>
        </w:rPr>
      </w:pPr>
      <w:r>
        <w:br w:type="page"/>
      </w:r>
    </w:p>
    <w:p w14:paraId="1106901E" w14:textId="7608BAE1" w:rsidR="00896843" w:rsidRDefault="00896843" w:rsidP="00896843">
      <w:pPr>
        <w:pStyle w:val="Heading5"/>
      </w:pPr>
      <w:r>
        <w:lastRenderedPageBreak/>
        <w:t>AutoResetEvent</w:t>
      </w:r>
    </w:p>
    <w:p w14:paraId="0560713A" w14:textId="433EB510" w:rsidR="00B433BE" w:rsidRDefault="00896843" w:rsidP="00896843">
      <w:r>
        <w:t xml:space="preserve">AutoResetEvent </w:t>
      </w:r>
      <w:r w:rsidR="00B433BE">
        <w:t>supports</w:t>
      </w:r>
      <w:r>
        <w:t xml:space="preserve"> turnstile</w:t>
      </w:r>
      <w:r w:rsidR="00B433BE">
        <w:t xml:space="preserve"> behaviour</w:t>
      </w:r>
      <w:r>
        <w:t>.</w:t>
      </w:r>
      <w:r w:rsidR="00B433BE">
        <w:t xml:space="preserve"> When</w:t>
      </w:r>
      <w:r w:rsidR="000656BD">
        <w:t xml:space="preserve"> in a nonsignaled s</w:t>
      </w:r>
      <w:r w:rsidR="00181BC4">
        <w:t xml:space="preserve">tate </w:t>
      </w:r>
      <w:r w:rsidR="00964E89">
        <w:t>any</w:t>
      </w:r>
      <w:r w:rsidR="00181BC4">
        <w:t xml:space="preserve"> threads that call WaitOne on it will block. </w:t>
      </w:r>
      <w:r w:rsidR="00964E89">
        <w:t xml:space="preserve">If multiple threads call WaitOne on a non-signalled AutoResetEvent a queue will form. </w:t>
      </w:r>
      <w:r w:rsidR="000D1C93">
        <w:t xml:space="preserve">Calling </w:t>
      </w:r>
      <w:r w:rsidR="00E317ED">
        <w:t>Set releases at most one</w:t>
      </w:r>
      <w:r w:rsidR="00975323">
        <w:t xml:space="preserve"> waiting thread</w:t>
      </w:r>
      <w:r w:rsidR="00BE2E88">
        <w:t xml:space="preserve"> and Reset</w:t>
      </w:r>
      <w:r w:rsidR="00734879">
        <w:t>s the state back to non-signalled</w:t>
      </w:r>
      <w:r w:rsidR="00674279">
        <w:t xml:space="preserve"> keeping any other waiting threads blocked</w:t>
      </w:r>
      <w:r w:rsidR="00734879">
        <w:t>.</w:t>
      </w:r>
      <w:r w:rsidR="006C3397">
        <w:t xml:space="preserve"> </w:t>
      </w:r>
    </w:p>
    <w:p w14:paraId="1AE2A245" w14:textId="1F68460B" w:rsidR="00F67988" w:rsidRDefault="00B71C95" w:rsidP="00896843">
      <w:r w:rsidRPr="00B71C95">
        <w:rPr>
          <w:noProof/>
        </w:rPr>
        <w:drawing>
          <wp:inline distT="0" distB="0" distL="0" distR="0" wp14:anchorId="7E53E2AB" wp14:editId="4FF68444">
            <wp:extent cx="5731510" cy="22180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8055"/>
                    </a:xfrm>
                    <a:prstGeom prst="rect">
                      <a:avLst/>
                    </a:prstGeom>
                  </pic:spPr>
                </pic:pic>
              </a:graphicData>
            </a:graphic>
          </wp:inline>
        </w:drawing>
      </w:r>
    </w:p>
    <w:p w14:paraId="5A7F24C6" w14:textId="77777777" w:rsidR="00120C5F" w:rsidRPr="00120C5F" w:rsidRDefault="00120C5F" w:rsidP="00120C5F">
      <w:pPr>
        <w:pStyle w:val="SourceCode"/>
      </w:pPr>
      <w:r w:rsidRPr="00120C5F">
        <w:t>AutoResetEvent e = new AutoResetEvent(initialState: false);</w:t>
      </w:r>
    </w:p>
    <w:p w14:paraId="5AB2A322" w14:textId="77777777" w:rsidR="00120C5F" w:rsidRPr="00120C5F" w:rsidRDefault="00120C5F" w:rsidP="00120C5F">
      <w:pPr>
        <w:pStyle w:val="SourceCode"/>
      </w:pPr>
    </w:p>
    <w:p w14:paraId="12293C13" w14:textId="77777777" w:rsidR="00120C5F" w:rsidRPr="00120C5F" w:rsidRDefault="00120C5F" w:rsidP="00120C5F">
      <w:pPr>
        <w:pStyle w:val="SourceCode"/>
      </w:pPr>
      <w:r w:rsidRPr="00120C5F">
        <w:t>Action work = () =&gt;</w:t>
      </w:r>
    </w:p>
    <w:p w14:paraId="52F26DE2" w14:textId="77777777" w:rsidR="00120C5F" w:rsidRPr="00120C5F" w:rsidRDefault="00120C5F" w:rsidP="00120C5F">
      <w:pPr>
        <w:pStyle w:val="SourceCode"/>
      </w:pPr>
      <w:r w:rsidRPr="00120C5F">
        <w:t>{</w:t>
      </w:r>
    </w:p>
    <w:p w14:paraId="396E4DCB" w14:textId="77777777" w:rsidR="00120C5F" w:rsidRPr="00120C5F" w:rsidRDefault="00120C5F" w:rsidP="00120C5F">
      <w:pPr>
        <w:pStyle w:val="SourceCode"/>
      </w:pPr>
      <w:r w:rsidRPr="00120C5F">
        <w:tab/>
        <w:t>// Simulate some work this thread is doing</w:t>
      </w:r>
    </w:p>
    <w:p w14:paraId="57AB44A7" w14:textId="77777777" w:rsidR="00120C5F" w:rsidRPr="00120C5F" w:rsidRDefault="00120C5F" w:rsidP="00120C5F">
      <w:pPr>
        <w:pStyle w:val="SourceCode"/>
      </w:pPr>
      <w:r w:rsidRPr="00120C5F">
        <w:tab/>
        <w:t>Thread.Sleep(1000);</w:t>
      </w:r>
    </w:p>
    <w:p w14:paraId="6075A7B0" w14:textId="77777777" w:rsidR="00120C5F" w:rsidRPr="00120C5F" w:rsidRDefault="00120C5F" w:rsidP="00120C5F">
      <w:pPr>
        <w:pStyle w:val="SourceCode"/>
      </w:pPr>
      <w:r w:rsidRPr="00120C5F">
        <w:tab/>
        <w:t>logger.Info($"Calling WaitOne");</w:t>
      </w:r>
    </w:p>
    <w:p w14:paraId="1CAEEFCB" w14:textId="77777777" w:rsidR="00120C5F" w:rsidRPr="00120C5F" w:rsidRDefault="00120C5F" w:rsidP="00120C5F">
      <w:pPr>
        <w:pStyle w:val="SourceCode"/>
      </w:pPr>
    </w:p>
    <w:p w14:paraId="7E3204F3" w14:textId="77777777" w:rsidR="00120C5F" w:rsidRPr="00120C5F" w:rsidRDefault="00120C5F" w:rsidP="00120C5F">
      <w:pPr>
        <w:pStyle w:val="SourceCode"/>
      </w:pPr>
      <w:r w:rsidRPr="00120C5F">
        <w:tab/>
        <w:t>// Now wait for notification from another thread</w:t>
      </w:r>
    </w:p>
    <w:p w14:paraId="5FF4E60C" w14:textId="77777777" w:rsidR="00120C5F" w:rsidRPr="00120C5F" w:rsidRDefault="00120C5F" w:rsidP="00120C5F">
      <w:pPr>
        <w:pStyle w:val="SourceCode"/>
      </w:pPr>
      <w:r w:rsidRPr="00120C5F">
        <w:tab/>
        <w:t>// that we can complete</w:t>
      </w:r>
    </w:p>
    <w:p w14:paraId="512A394B" w14:textId="77777777" w:rsidR="00120C5F" w:rsidRPr="00120C5F" w:rsidRDefault="00120C5F" w:rsidP="00336685">
      <w:pPr>
        <w:pStyle w:val="SourceCodeStrong"/>
      </w:pPr>
      <w:r w:rsidRPr="00120C5F">
        <w:tab/>
        <w:t>e.WaitOne();</w:t>
      </w:r>
    </w:p>
    <w:p w14:paraId="5BE4D167" w14:textId="77777777" w:rsidR="00120C5F" w:rsidRPr="00120C5F" w:rsidRDefault="00120C5F" w:rsidP="00120C5F">
      <w:pPr>
        <w:pStyle w:val="SourceCode"/>
      </w:pPr>
    </w:p>
    <w:p w14:paraId="7442507B" w14:textId="77777777" w:rsidR="00120C5F" w:rsidRPr="00120C5F" w:rsidRDefault="00120C5F" w:rsidP="00120C5F">
      <w:pPr>
        <w:pStyle w:val="SourceCode"/>
      </w:pPr>
      <w:r w:rsidRPr="00120C5F">
        <w:tab/>
        <w:t xml:space="preserve">// Simulate some more work </w:t>
      </w:r>
    </w:p>
    <w:p w14:paraId="2F166663" w14:textId="77777777" w:rsidR="00120C5F" w:rsidRPr="00120C5F" w:rsidRDefault="00120C5F" w:rsidP="00120C5F">
      <w:pPr>
        <w:pStyle w:val="SourceCode"/>
      </w:pPr>
      <w:r w:rsidRPr="00120C5F">
        <w:tab/>
        <w:t>logger.Info("Running");</w:t>
      </w:r>
    </w:p>
    <w:p w14:paraId="0962A66E" w14:textId="77777777" w:rsidR="00120C5F" w:rsidRPr="00120C5F" w:rsidRDefault="00120C5F" w:rsidP="00120C5F">
      <w:pPr>
        <w:pStyle w:val="SourceCode"/>
      </w:pPr>
      <w:r w:rsidRPr="00120C5F">
        <w:tab/>
        <w:t>Thread.Sleep(5000);</w:t>
      </w:r>
    </w:p>
    <w:p w14:paraId="289781DC" w14:textId="77777777" w:rsidR="00120C5F" w:rsidRPr="00120C5F" w:rsidRDefault="00120C5F" w:rsidP="00120C5F">
      <w:pPr>
        <w:pStyle w:val="SourceCode"/>
      </w:pPr>
      <w:r w:rsidRPr="00120C5F">
        <w:t>};</w:t>
      </w:r>
    </w:p>
    <w:p w14:paraId="575D9BBA" w14:textId="77777777" w:rsidR="00120C5F" w:rsidRPr="00120C5F" w:rsidRDefault="00120C5F" w:rsidP="00120C5F">
      <w:pPr>
        <w:pStyle w:val="SourceCode"/>
      </w:pPr>
    </w:p>
    <w:p w14:paraId="3D2C215C" w14:textId="77777777" w:rsidR="00120C5F" w:rsidRPr="00120C5F" w:rsidRDefault="00120C5F" w:rsidP="00120C5F">
      <w:pPr>
        <w:pStyle w:val="SourceCode"/>
      </w:pPr>
      <w:r w:rsidRPr="00120C5F">
        <w:t>new Thread(()=&gt; work()).Start();</w:t>
      </w:r>
    </w:p>
    <w:p w14:paraId="6108AAC0" w14:textId="77777777" w:rsidR="00120C5F" w:rsidRPr="00120C5F" w:rsidRDefault="00120C5F" w:rsidP="00120C5F">
      <w:pPr>
        <w:pStyle w:val="SourceCode"/>
      </w:pPr>
      <w:r w:rsidRPr="00120C5F">
        <w:t>new Thread(()=&gt; work()).Start();</w:t>
      </w:r>
    </w:p>
    <w:p w14:paraId="248B69E8" w14:textId="77777777" w:rsidR="00120C5F" w:rsidRPr="00120C5F" w:rsidRDefault="00120C5F" w:rsidP="00120C5F">
      <w:pPr>
        <w:pStyle w:val="SourceCode"/>
      </w:pPr>
    </w:p>
    <w:p w14:paraId="136AC12D" w14:textId="77777777" w:rsidR="00120C5F" w:rsidRPr="00120C5F" w:rsidRDefault="00120C5F" w:rsidP="00120C5F">
      <w:pPr>
        <w:pStyle w:val="SourceCode"/>
      </w:pPr>
      <w:r w:rsidRPr="00120C5F">
        <w:t>// Main thread does some work</w:t>
      </w:r>
    </w:p>
    <w:p w14:paraId="0181914D" w14:textId="77777777" w:rsidR="00120C5F" w:rsidRPr="00120C5F" w:rsidRDefault="00120C5F" w:rsidP="00120C5F">
      <w:pPr>
        <w:pStyle w:val="SourceCode"/>
      </w:pPr>
      <w:r w:rsidRPr="00120C5F">
        <w:t>Thread.Sleep(5000);</w:t>
      </w:r>
    </w:p>
    <w:p w14:paraId="62AFE20E" w14:textId="77777777" w:rsidR="00120C5F" w:rsidRPr="00120C5F" w:rsidRDefault="00120C5F" w:rsidP="00120C5F">
      <w:pPr>
        <w:pStyle w:val="SourceCode"/>
      </w:pPr>
      <w:r w:rsidRPr="00120C5F">
        <w:t>logger.Info("Calling Set to Signal ARE");</w:t>
      </w:r>
    </w:p>
    <w:p w14:paraId="10801DF0" w14:textId="77777777" w:rsidR="00120C5F" w:rsidRPr="00120C5F" w:rsidRDefault="00120C5F" w:rsidP="00120C5F">
      <w:pPr>
        <w:pStyle w:val="SourceCode"/>
      </w:pPr>
    </w:p>
    <w:p w14:paraId="1E093FE1" w14:textId="77777777" w:rsidR="00120C5F" w:rsidRPr="00120C5F" w:rsidRDefault="00120C5F" w:rsidP="00120C5F">
      <w:pPr>
        <w:pStyle w:val="SourceCode"/>
      </w:pPr>
      <w:r w:rsidRPr="00120C5F">
        <w:t>// Main thread notifies one background thread</w:t>
      </w:r>
    </w:p>
    <w:p w14:paraId="63E45D59" w14:textId="77777777" w:rsidR="00120C5F" w:rsidRPr="00120C5F" w:rsidRDefault="00120C5F" w:rsidP="00336685">
      <w:pPr>
        <w:pStyle w:val="SourceCodeStrong"/>
      </w:pPr>
      <w:r w:rsidRPr="00120C5F">
        <w:t>e.Set();</w:t>
      </w:r>
    </w:p>
    <w:p w14:paraId="4ADE0B87" w14:textId="77777777" w:rsidR="00120C5F" w:rsidRPr="00120C5F" w:rsidRDefault="00120C5F" w:rsidP="00120C5F">
      <w:pPr>
        <w:pStyle w:val="SourceCode"/>
      </w:pPr>
    </w:p>
    <w:p w14:paraId="436D1EF9" w14:textId="77777777" w:rsidR="00120C5F" w:rsidRPr="00120C5F" w:rsidRDefault="00120C5F" w:rsidP="00120C5F">
      <w:pPr>
        <w:pStyle w:val="SourceCode"/>
      </w:pPr>
      <w:r w:rsidRPr="00120C5F">
        <w:t>// Main thread does some work</w:t>
      </w:r>
    </w:p>
    <w:p w14:paraId="4C4A03A2" w14:textId="77777777" w:rsidR="00120C5F" w:rsidRPr="00120C5F" w:rsidRDefault="00120C5F" w:rsidP="00120C5F">
      <w:pPr>
        <w:pStyle w:val="SourceCode"/>
      </w:pPr>
      <w:r w:rsidRPr="00120C5F">
        <w:t>Thread.Sleep(5000);</w:t>
      </w:r>
    </w:p>
    <w:p w14:paraId="4E7A3B23" w14:textId="77777777" w:rsidR="00120C5F" w:rsidRPr="00120C5F" w:rsidRDefault="00120C5F" w:rsidP="00120C5F">
      <w:pPr>
        <w:pStyle w:val="SourceCode"/>
      </w:pPr>
      <w:r w:rsidRPr="00120C5F">
        <w:t>Thread.Sleep(2000);</w:t>
      </w:r>
    </w:p>
    <w:p w14:paraId="423B8D06" w14:textId="77777777" w:rsidR="00120C5F" w:rsidRPr="00120C5F" w:rsidRDefault="00120C5F" w:rsidP="00120C5F">
      <w:pPr>
        <w:pStyle w:val="SourceCode"/>
      </w:pPr>
    </w:p>
    <w:p w14:paraId="019DFAD2" w14:textId="77777777" w:rsidR="00120C5F" w:rsidRPr="00120C5F" w:rsidRDefault="00120C5F" w:rsidP="00120C5F">
      <w:pPr>
        <w:pStyle w:val="SourceCode"/>
      </w:pPr>
      <w:r w:rsidRPr="00120C5F">
        <w:t>// Main thread notifies one background thread</w:t>
      </w:r>
    </w:p>
    <w:p w14:paraId="24AC0363" w14:textId="77777777" w:rsidR="00120C5F" w:rsidRPr="00120C5F" w:rsidRDefault="00120C5F" w:rsidP="00120C5F">
      <w:pPr>
        <w:pStyle w:val="SourceCode"/>
      </w:pPr>
      <w:r w:rsidRPr="00120C5F">
        <w:t>logger.Info("Calling Set to Signal ARE");</w:t>
      </w:r>
    </w:p>
    <w:p w14:paraId="2090DC98" w14:textId="760AB02C" w:rsidR="00B71C95" w:rsidRPr="00120C5F" w:rsidRDefault="00120C5F" w:rsidP="00336685">
      <w:pPr>
        <w:pStyle w:val="SourceCodeStrong"/>
      </w:pPr>
      <w:r w:rsidRPr="00120C5F">
        <w:t>e.Set();</w:t>
      </w:r>
    </w:p>
    <w:p w14:paraId="66F00290" w14:textId="77777777" w:rsidR="00B71C95" w:rsidRDefault="00B71C95" w:rsidP="00896843"/>
    <w:p w14:paraId="269DDC8F" w14:textId="706B7EE5" w:rsidR="006C3397" w:rsidRDefault="006C3397" w:rsidP="00896843">
      <w:r>
        <w:lastRenderedPageBreak/>
        <w:t xml:space="preserve">Calling WaitOne on a </w:t>
      </w:r>
      <w:r w:rsidR="004A6732">
        <w:t xml:space="preserve">signalled </w:t>
      </w:r>
      <w:r w:rsidR="006D5862">
        <w:t xml:space="preserve">AutoResetEvent calls it to become </w:t>
      </w:r>
      <w:r w:rsidR="002664F7">
        <w:t xml:space="preserve">non-signalled preventing other threads from entering it. Knowing this we can use an AutoResetEvent to implement a simple blocking construct as follows. </w:t>
      </w:r>
    </w:p>
    <w:p w14:paraId="541B4C2C" w14:textId="77777777" w:rsidR="00D96FD0" w:rsidRPr="006902AD" w:rsidRDefault="00D96FD0" w:rsidP="006902AD">
      <w:pPr>
        <w:pStyle w:val="SourceCode"/>
      </w:pPr>
      <w:r w:rsidRPr="006902AD">
        <w:t>public class BlockingLock</w:t>
      </w:r>
    </w:p>
    <w:p w14:paraId="364609C7" w14:textId="77777777" w:rsidR="00D96FD0" w:rsidRPr="006902AD" w:rsidRDefault="00D96FD0" w:rsidP="006902AD">
      <w:pPr>
        <w:pStyle w:val="SourceCode"/>
      </w:pPr>
      <w:r w:rsidRPr="006902AD">
        <w:t>{</w:t>
      </w:r>
    </w:p>
    <w:p w14:paraId="37F1F04F" w14:textId="77777777" w:rsidR="00D96FD0" w:rsidRPr="006902AD" w:rsidRDefault="00D96FD0" w:rsidP="006902AD">
      <w:pPr>
        <w:pStyle w:val="SourceCode"/>
      </w:pPr>
      <w:r w:rsidRPr="006902AD">
        <w:tab/>
        <w:t>private AutoResetEvent _event = new AutoResetEvent(true);</w:t>
      </w:r>
    </w:p>
    <w:p w14:paraId="579CD872" w14:textId="77777777" w:rsidR="00D96FD0" w:rsidRPr="006902AD" w:rsidRDefault="00D96FD0" w:rsidP="006902AD">
      <w:pPr>
        <w:pStyle w:val="SourceCode"/>
      </w:pPr>
      <w:r w:rsidRPr="006902AD">
        <w:tab/>
      </w:r>
    </w:p>
    <w:p w14:paraId="37286DC6" w14:textId="77777777" w:rsidR="00D96FD0" w:rsidRPr="006902AD" w:rsidRDefault="00D96FD0" w:rsidP="006902AD">
      <w:pPr>
        <w:pStyle w:val="SourceCode"/>
      </w:pPr>
      <w:r w:rsidRPr="006902AD">
        <w:tab/>
        <w:t>public void Enter() =&gt; _event.WaitOne();</w:t>
      </w:r>
    </w:p>
    <w:p w14:paraId="25080F09" w14:textId="77777777" w:rsidR="00D96FD0" w:rsidRPr="006902AD" w:rsidRDefault="00D96FD0" w:rsidP="006902AD">
      <w:pPr>
        <w:pStyle w:val="SourceCode"/>
      </w:pPr>
      <w:r w:rsidRPr="006902AD">
        <w:tab/>
      </w:r>
    </w:p>
    <w:p w14:paraId="41359866" w14:textId="77777777" w:rsidR="00D96FD0" w:rsidRPr="006902AD" w:rsidRDefault="00D96FD0" w:rsidP="006902AD">
      <w:pPr>
        <w:pStyle w:val="SourceCode"/>
      </w:pPr>
      <w:r w:rsidRPr="006902AD">
        <w:tab/>
        <w:t>public void Leave() =&gt; _event.Set();</w:t>
      </w:r>
    </w:p>
    <w:p w14:paraId="69D1E48C" w14:textId="6FBC2E8E" w:rsidR="00D96FD0" w:rsidRDefault="00D96FD0" w:rsidP="006902AD">
      <w:pPr>
        <w:pStyle w:val="SourceCode"/>
      </w:pPr>
      <w:r w:rsidRPr="006902AD">
        <w:t>}</w:t>
      </w:r>
    </w:p>
    <w:p w14:paraId="2152E8BC" w14:textId="77777777" w:rsidR="00FA6578" w:rsidRPr="006902AD" w:rsidRDefault="00FA6578" w:rsidP="006902AD">
      <w:pPr>
        <w:pStyle w:val="SourceCode"/>
      </w:pPr>
    </w:p>
    <w:p w14:paraId="3421C216" w14:textId="77777777" w:rsidR="00113387" w:rsidRDefault="00113387">
      <w:pPr>
        <w:rPr>
          <w:rFonts w:asciiTheme="majorHAnsi" w:eastAsiaTheme="majorEastAsia" w:hAnsiTheme="majorHAnsi" w:cstheme="majorBidi"/>
          <w:b/>
          <w:iCs/>
          <w:color w:val="7076CC" w:themeColor="text2" w:themeTint="99"/>
          <w:sz w:val="20"/>
          <w:szCs w:val="24"/>
        </w:rPr>
      </w:pPr>
      <w:r>
        <w:br w:type="page"/>
      </w:r>
    </w:p>
    <w:p w14:paraId="2D0244A6" w14:textId="7DC2C58E" w:rsidR="00EA113E" w:rsidRDefault="00EA113E" w:rsidP="00EA113E">
      <w:pPr>
        <w:pStyle w:val="Heading5"/>
      </w:pPr>
      <w:r>
        <w:lastRenderedPageBreak/>
        <w:t>ManualResetEvent</w:t>
      </w:r>
    </w:p>
    <w:p w14:paraId="4B1056FE" w14:textId="77777777" w:rsidR="00EA113E" w:rsidRDefault="00EA113E" w:rsidP="00EA113E">
      <w:r>
        <w:t xml:space="preserve">This object behaves like a latch. If multiple threads are queuing having called WaitOne then all will be allowed into the critical section Set is invoked. We can think of Set as opening the latch and Reset as closing the latch. </w:t>
      </w:r>
    </w:p>
    <w:p w14:paraId="4CE61B13" w14:textId="77777777" w:rsidR="00EA113E" w:rsidRPr="00DF5C04" w:rsidRDefault="00EA113E" w:rsidP="00EA113E">
      <w:pPr>
        <w:pStyle w:val="SourceCode"/>
      </w:pPr>
      <w:r w:rsidRPr="00DF5C04">
        <w:t>ManualResetEvent e = new ManualResetEvent(false);</w:t>
      </w:r>
    </w:p>
    <w:p w14:paraId="32A988B6" w14:textId="77777777" w:rsidR="00EA113E" w:rsidRPr="00DF5C04" w:rsidRDefault="00EA113E" w:rsidP="00EA113E">
      <w:pPr>
        <w:pStyle w:val="SourceCode"/>
      </w:pPr>
    </w:p>
    <w:p w14:paraId="2CEE7BAB" w14:textId="77777777" w:rsidR="00EA113E" w:rsidRPr="00DF5C04" w:rsidRDefault="00EA113E" w:rsidP="00EA113E">
      <w:pPr>
        <w:pStyle w:val="SourceCode"/>
      </w:pPr>
      <w:r w:rsidRPr="00DF5C04">
        <w:t>new Thread(() =&gt;</w:t>
      </w:r>
    </w:p>
    <w:p w14:paraId="540B28E2" w14:textId="77777777" w:rsidR="00EA113E" w:rsidRPr="00DF5C04" w:rsidRDefault="00EA113E" w:rsidP="00EA113E">
      <w:pPr>
        <w:pStyle w:val="SourceCode"/>
      </w:pPr>
      <w:r w:rsidRPr="00DF5C04">
        <w:t>{</w:t>
      </w:r>
    </w:p>
    <w:p w14:paraId="4B2C572B" w14:textId="77777777" w:rsidR="00EA113E" w:rsidRPr="00DF5C04" w:rsidRDefault="00EA113E" w:rsidP="00EA113E">
      <w:pPr>
        <w:pStyle w:val="SourceCode"/>
      </w:pPr>
      <w:r w:rsidRPr="00DF5C04">
        <w:tab/>
        <w:t>e.WaitOne();</w:t>
      </w:r>
    </w:p>
    <w:p w14:paraId="7F18EA21" w14:textId="77777777" w:rsidR="00EA113E" w:rsidRPr="00DF5C04" w:rsidRDefault="00EA113E" w:rsidP="00EA113E">
      <w:pPr>
        <w:pStyle w:val="SourceCode"/>
      </w:pPr>
      <w:r w:rsidRPr="00DF5C04">
        <w:tab/>
        <w:t>Console.WriteLine("t1 in");</w:t>
      </w:r>
    </w:p>
    <w:p w14:paraId="79DAE833" w14:textId="77777777" w:rsidR="00EA113E" w:rsidRPr="00DF5C04" w:rsidRDefault="00EA113E" w:rsidP="00EA113E">
      <w:pPr>
        <w:pStyle w:val="SourceCode"/>
      </w:pPr>
      <w:r w:rsidRPr="00DF5C04">
        <w:t>}).Start();</w:t>
      </w:r>
    </w:p>
    <w:p w14:paraId="5E0AE23D" w14:textId="77777777" w:rsidR="00EA113E" w:rsidRPr="00DF5C04" w:rsidRDefault="00EA113E" w:rsidP="00EA113E">
      <w:pPr>
        <w:pStyle w:val="SourceCode"/>
      </w:pPr>
    </w:p>
    <w:p w14:paraId="629625C9" w14:textId="77777777" w:rsidR="00EA113E" w:rsidRPr="00DF5C04" w:rsidRDefault="00EA113E" w:rsidP="00EA113E">
      <w:pPr>
        <w:pStyle w:val="SourceCode"/>
      </w:pPr>
      <w:r w:rsidRPr="00DF5C04">
        <w:t>new Thread(() =&gt;</w:t>
      </w:r>
    </w:p>
    <w:p w14:paraId="353471E0" w14:textId="77777777" w:rsidR="00EA113E" w:rsidRPr="00DF5C04" w:rsidRDefault="00EA113E" w:rsidP="00EA113E">
      <w:pPr>
        <w:pStyle w:val="SourceCode"/>
      </w:pPr>
      <w:r w:rsidRPr="00DF5C04">
        <w:t>{</w:t>
      </w:r>
    </w:p>
    <w:p w14:paraId="380180C2" w14:textId="77777777" w:rsidR="00EA113E" w:rsidRPr="00DF5C04" w:rsidRDefault="00EA113E" w:rsidP="00EA113E">
      <w:pPr>
        <w:pStyle w:val="SourceCode"/>
      </w:pPr>
      <w:r w:rsidRPr="00DF5C04">
        <w:tab/>
        <w:t>e.WaitOne();</w:t>
      </w:r>
    </w:p>
    <w:p w14:paraId="2CB558E9" w14:textId="77777777" w:rsidR="00EA113E" w:rsidRPr="00DF5C04" w:rsidRDefault="00EA113E" w:rsidP="00EA113E">
      <w:pPr>
        <w:pStyle w:val="SourceCode"/>
      </w:pPr>
      <w:r w:rsidRPr="00DF5C04">
        <w:tab/>
        <w:t>Console.WriteLine("t2 in");</w:t>
      </w:r>
    </w:p>
    <w:p w14:paraId="4420B298" w14:textId="77777777" w:rsidR="00EA113E" w:rsidRPr="00DF5C04" w:rsidRDefault="00EA113E" w:rsidP="00EA113E">
      <w:pPr>
        <w:pStyle w:val="SourceCode"/>
      </w:pPr>
      <w:r w:rsidRPr="00DF5C04">
        <w:t>}).Start();</w:t>
      </w:r>
    </w:p>
    <w:p w14:paraId="357043CA" w14:textId="77777777" w:rsidR="00EA113E" w:rsidRPr="00DF5C04" w:rsidRDefault="00EA113E" w:rsidP="00EA113E">
      <w:pPr>
        <w:pStyle w:val="SourceCode"/>
      </w:pPr>
    </w:p>
    <w:p w14:paraId="2EE57CAB" w14:textId="77777777" w:rsidR="00EA113E" w:rsidRPr="00DF5C04" w:rsidRDefault="00EA113E" w:rsidP="00EA113E">
      <w:pPr>
        <w:pStyle w:val="SourceCode"/>
      </w:pPr>
      <w:r w:rsidRPr="00DF5C04">
        <w:t>Thread.Sleep(1000);</w:t>
      </w:r>
    </w:p>
    <w:p w14:paraId="34EC6F42" w14:textId="77777777" w:rsidR="00EA113E" w:rsidRPr="00DF5C04" w:rsidRDefault="00EA113E" w:rsidP="00EA113E">
      <w:pPr>
        <w:pStyle w:val="SourceCode"/>
      </w:pPr>
      <w:r w:rsidRPr="00DF5C04">
        <w:t>e.Set();</w:t>
      </w:r>
    </w:p>
    <w:p w14:paraId="6D750739" w14:textId="77777777" w:rsidR="00EA113E" w:rsidRDefault="00EA113E" w:rsidP="00EA113E">
      <w:pPr>
        <w:pStyle w:val="SourceCode"/>
      </w:pPr>
      <w:r w:rsidRPr="00DF5C04">
        <w:t>Console.WriteLine("Signalled");</w:t>
      </w:r>
    </w:p>
    <w:p w14:paraId="3DA30427" w14:textId="77777777" w:rsidR="00EA113E" w:rsidRPr="00DF5C04" w:rsidRDefault="00EA113E" w:rsidP="00EA113E">
      <w:pPr>
        <w:pStyle w:val="SourceCode"/>
      </w:pPr>
    </w:p>
    <w:p w14:paraId="31E31C1E" w14:textId="77777777" w:rsidR="00EA113E" w:rsidRDefault="00EA113E" w:rsidP="00EA113E">
      <w:pPr>
        <w:pStyle w:val="SourceCode"/>
        <w:rPr>
          <w:rFonts w:asciiTheme="majorHAnsi" w:eastAsiaTheme="majorEastAsia" w:hAnsiTheme="majorHAnsi" w:cstheme="majorBidi"/>
          <w:b/>
          <w:iCs/>
          <w:color w:val="7076CC" w:themeColor="text2" w:themeTint="99"/>
          <w:szCs w:val="24"/>
        </w:rPr>
      </w:pPr>
      <w:r>
        <w:t>// &gt; Signalled</w:t>
      </w:r>
      <w:r>
        <w:br/>
        <w:t>// &gt; t2 in</w:t>
      </w:r>
      <w:r>
        <w:br/>
        <w:t>// &gt; t1 in</w:t>
      </w:r>
    </w:p>
    <w:p w14:paraId="6CD3909A" w14:textId="77777777" w:rsidR="00113387" w:rsidRDefault="00113387">
      <w:pPr>
        <w:rPr>
          <w:rFonts w:asciiTheme="majorHAnsi" w:eastAsiaTheme="majorEastAsia" w:hAnsiTheme="majorHAnsi" w:cstheme="majorBidi"/>
          <w:b/>
          <w:iCs/>
          <w:color w:val="7076CC" w:themeColor="text2" w:themeTint="99"/>
          <w:sz w:val="20"/>
          <w:szCs w:val="24"/>
        </w:rPr>
      </w:pPr>
      <w:bookmarkStart w:id="4" w:name="_Toc294035150"/>
      <w:r>
        <w:br w:type="page"/>
      </w:r>
    </w:p>
    <w:p w14:paraId="136C9C19" w14:textId="77777777" w:rsidR="00471AFA" w:rsidRDefault="00471AFA" w:rsidP="00471AFA">
      <w:pPr>
        <w:pStyle w:val="Heading5"/>
      </w:pPr>
      <w:r>
        <w:lastRenderedPageBreak/>
        <w:t>Mutex</w:t>
      </w:r>
    </w:p>
    <w:p w14:paraId="11E63B8B" w14:textId="4286DA9F" w:rsidR="00FF2AA7" w:rsidRDefault="00471AFA" w:rsidP="007A587D">
      <w:r>
        <w:t xml:space="preserve">A </w:t>
      </w:r>
      <w:r w:rsidR="00733F44">
        <w:t>M</w:t>
      </w:r>
      <w:r>
        <w:t xml:space="preserve">utex </w:t>
      </w:r>
      <w:r w:rsidR="00733F44">
        <w:t xml:space="preserve">is a </w:t>
      </w:r>
      <w:r w:rsidR="00FF2AA7">
        <w:t>k</w:t>
      </w:r>
      <w:r w:rsidR="00733F44">
        <w:t>ernel mode exclusive locking construct.</w:t>
      </w:r>
      <w:r w:rsidR="00FF2AA7">
        <w:t xml:space="preserve"> In some ways it is similar to an AutoResetEvent or a </w:t>
      </w:r>
      <w:r w:rsidR="00397E06">
        <w:t>Semaphore (</w:t>
      </w:r>
      <w:r w:rsidR="002C4F7B">
        <w:t>1)</w:t>
      </w:r>
      <w:r w:rsidR="005F1151">
        <w:t xml:space="preserve"> in that all three constructs </w:t>
      </w:r>
      <w:r w:rsidR="00E20A40">
        <w:t>release one thread at a time</w:t>
      </w:r>
      <w:r w:rsidR="00997445">
        <w:t xml:space="preserve">.  </w:t>
      </w:r>
      <w:r w:rsidR="00BD30E0">
        <w:t xml:space="preserve">The Mutex is however a more </w:t>
      </w:r>
      <w:r w:rsidR="00A65048">
        <w:t xml:space="preserve">complex type as it has thread affinity and </w:t>
      </w:r>
      <w:r w:rsidR="00201848">
        <w:t>supports re-entry.</w:t>
      </w:r>
    </w:p>
    <w:p w14:paraId="62F8DF22" w14:textId="0CBC8789" w:rsidR="000F301B" w:rsidRDefault="000F301B" w:rsidP="007A587D">
      <w:r>
        <w:t xml:space="preserve">The downside of including support for re-entry and </w:t>
      </w:r>
      <w:r w:rsidR="000C7AC1">
        <w:t xml:space="preserve">thread affinity is all users of the type incur the size and </w:t>
      </w:r>
      <w:r w:rsidR="00CE7DF4">
        <w:t xml:space="preserve">performance overhead whether or not they need this functionality. </w:t>
      </w:r>
    </w:p>
    <w:p w14:paraId="45CDC517" w14:textId="27DCE25C" w:rsidR="00036116" w:rsidRDefault="00733F44" w:rsidP="007A587D">
      <w:r>
        <w:t xml:space="preserve"> </w:t>
      </w:r>
      <w:r w:rsidR="00471AFA">
        <w:t xml:space="preserve">A thread calls </w:t>
      </w:r>
      <w:r w:rsidR="00471AFA" w:rsidRPr="0031199B">
        <w:rPr>
          <w:rStyle w:val="Strong"/>
        </w:rPr>
        <w:t>WaitOne</w:t>
      </w:r>
      <w:r w:rsidR="00471AFA">
        <w:t xml:space="preserve"> to obtain the Mutex and </w:t>
      </w:r>
      <w:r w:rsidR="00471AFA" w:rsidRPr="0031199B">
        <w:rPr>
          <w:rStyle w:val="Strong"/>
        </w:rPr>
        <w:t>ReleaseMutex</w:t>
      </w:r>
      <w:r w:rsidR="00471AFA">
        <w:t xml:space="preserve"> to release it. </w:t>
      </w:r>
    </w:p>
    <w:p w14:paraId="34E480D6" w14:textId="77777777" w:rsidR="00471AFA" w:rsidRPr="0031199B" w:rsidRDefault="00471AFA" w:rsidP="008C55C6">
      <w:pPr>
        <w:pStyle w:val="SourceCode"/>
        <w:ind w:left="0"/>
      </w:pPr>
      <w:r w:rsidRPr="0031199B">
        <w:t>Mutex e = new Mutex();</w:t>
      </w:r>
    </w:p>
    <w:p w14:paraId="3D2F6C1B" w14:textId="77777777" w:rsidR="00471AFA" w:rsidRPr="0031199B" w:rsidRDefault="00471AFA" w:rsidP="00471AFA">
      <w:pPr>
        <w:pStyle w:val="SourceCode"/>
      </w:pPr>
    </w:p>
    <w:p w14:paraId="5F5323E5" w14:textId="77777777" w:rsidR="00471AFA" w:rsidRPr="0031199B" w:rsidRDefault="00471AFA" w:rsidP="00471AFA">
      <w:pPr>
        <w:pStyle w:val="SourceCode"/>
      </w:pPr>
      <w:r w:rsidRPr="0031199B">
        <w:t>new Thread(() =&gt;</w:t>
      </w:r>
    </w:p>
    <w:p w14:paraId="1394EB1A" w14:textId="77777777" w:rsidR="00471AFA" w:rsidRPr="0031199B" w:rsidRDefault="00471AFA" w:rsidP="00471AFA">
      <w:pPr>
        <w:pStyle w:val="SourceCode"/>
      </w:pPr>
      <w:r w:rsidRPr="0031199B">
        <w:t>{</w:t>
      </w:r>
    </w:p>
    <w:p w14:paraId="530BEEEE" w14:textId="77777777" w:rsidR="00471AFA" w:rsidRPr="0031199B" w:rsidRDefault="00471AFA" w:rsidP="00471AFA">
      <w:pPr>
        <w:pStyle w:val="SourceCode"/>
      </w:pPr>
      <w:r w:rsidRPr="0031199B">
        <w:tab/>
        <w:t>e.WaitOne(); // Block on obtaining Mutex</w:t>
      </w:r>
    </w:p>
    <w:p w14:paraId="0BD9F9EE" w14:textId="77777777" w:rsidR="00471AFA" w:rsidRPr="0031199B" w:rsidRDefault="00471AFA" w:rsidP="00471AFA">
      <w:pPr>
        <w:pStyle w:val="SourceCode"/>
      </w:pPr>
    </w:p>
    <w:p w14:paraId="4455CE4B" w14:textId="77777777" w:rsidR="00471AFA" w:rsidRPr="0031199B" w:rsidRDefault="00471AFA" w:rsidP="00471AFA">
      <w:pPr>
        <w:pStyle w:val="SourceCode"/>
      </w:pPr>
      <w:r w:rsidRPr="0031199B">
        <w:tab/>
        <w:t>// Critical Section</w:t>
      </w:r>
    </w:p>
    <w:p w14:paraId="2AD7DAE1" w14:textId="77777777" w:rsidR="00471AFA" w:rsidRPr="0031199B" w:rsidRDefault="00471AFA" w:rsidP="00471AFA">
      <w:pPr>
        <w:pStyle w:val="SourceCode"/>
      </w:pPr>
    </w:p>
    <w:p w14:paraId="35F4B617" w14:textId="77777777" w:rsidR="00471AFA" w:rsidRPr="0031199B" w:rsidRDefault="00471AFA" w:rsidP="00471AFA">
      <w:pPr>
        <w:pStyle w:val="SourceCode"/>
      </w:pPr>
      <w:r w:rsidRPr="0031199B">
        <w:tab/>
        <w:t>e.ReleaseMutex(); // Release Mutex</w:t>
      </w:r>
    </w:p>
    <w:p w14:paraId="07FA6DB8" w14:textId="77777777" w:rsidR="00471AFA" w:rsidRDefault="00471AFA" w:rsidP="00471AFA">
      <w:pPr>
        <w:pStyle w:val="SourceCode"/>
      </w:pPr>
      <w:r w:rsidRPr="0031199B">
        <w:t>}).Start();</w:t>
      </w:r>
    </w:p>
    <w:p w14:paraId="2D4FEBC2" w14:textId="77777777" w:rsidR="00471AFA" w:rsidRDefault="00471AFA" w:rsidP="00471AFA">
      <w:pPr>
        <w:rPr>
          <w:rFonts w:asciiTheme="majorHAnsi" w:eastAsiaTheme="majorEastAsia" w:hAnsiTheme="majorHAnsi" w:cstheme="majorBidi"/>
          <w:b/>
          <w:iCs/>
          <w:color w:val="7076CC" w:themeColor="text2" w:themeTint="99"/>
          <w:sz w:val="20"/>
          <w:szCs w:val="24"/>
        </w:rPr>
      </w:pPr>
      <w:r>
        <w:br w:type="page"/>
      </w:r>
    </w:p>
    <w:p w14:paraId="1B41181C" w14:textId="5471E1DA" w:rsidR="00471AFA" w:rsidRDefault="00471AFA" w:rsidP="00471AFA">
      <w:pPr>
        <w:pStyle w:val="Heading4"/>
      </w:pPr>
      <w:r>
        <w:lastRenderedPageBreak/>
        <w:t>Managed Hybrid Constructs</w:t>
      </w:r>
    </w:p>
    <w:p w14:paraId="2FF246AE" w14:textId="530F72D8" w:rsidR="00A60D8F" w:rsidRDefault="00A60D8F" w:rsidP="00A60D8F">
      <w:r>
        <w:t xml:space="preserve">In the previous section we looked at user mode constructs and </w:t>
      </w:r>
      <w:r w:rsidR="00225E1D">
        <w:t xml:space="preserve">kernel mode constructs. In practice most of the .NET locking constructs are </w:t>
      </w:r>
      <w:r w:rsidR="005C4E6A">
        <w:t xml:space="preserve">implemented in managed code and use a mixture of </w:t>
      </w:r>
      <w:r w:rsidR="00E80D36">
        <w:t xml:space="preserve">user mode and kernel mode constructs. </w:t>
      </w:r>
      <w:r w:rsidR="0017360D">
        <w:t xml:space="preserve">Often the idea is to </w:t>
      </w:r>
      <w:r w:rsidR="000E3535">
        <w:t xml:space="preserve">use the speed and efficiency of user mode constructs when </w:t>
      </w:r>
      <w:r w:rsidR="00877B05">
        <w:t>there is no contention</w:t>
      </w:r>
      <w:r w:rsidR="0036226E">
        <w:t xml:space="preserve"> and to fall back on kernel mode </w:t>
      </w:r>
      <w:r w:rsidR="00265E63">
        <w:t xml:space="preserve">constructs when there is contention to prevent excessing spinning from wasting CPU cycles. </w:t>
      </w:r>
    </w:p>
    <w:p w14:paraId="097E4537" w14:textId="77777777" w:rsidR="00BF17B6" w:rsidRDefault="00BF17B6" w:rsidP="00BF17B6">
      <w:pPr>
        <w:pStyle w:val="Heading5"/>
      </w:pPr>
      <w:r>
        <w:t>Monitor</w:t>
      </w:r>
    </w:p>
    <w:p w14:paraId="4C320FB8" w14:textId="77777777" w:rsidR="00BF17B6" w:rsidRDefault="00BF17B6" w:rsidP="00BF17B6">
      <w:r>
        <w:t xml:space="preserve">Monitor is a managed mutual exclusion synchronization primitive that provides has thread affinity and re-entry support. </w:t>
      </w:r>
    </w:p>
    <w:p w14:paraId="3791DD49" w14:textId="77777777" w:rsidR="00BF17B6" w:rsidRPr="00CB6D4F" w:rsidRDefault="00BF17B6" w:rsidP="00BF17B6">
      <w:pPr>
        <w:pStyle w:val="SourceCode"/>
      </w:pPr>
      <w:r w:rsidRPr="00CB6D4F">
        <w:t>void Main()</w:t>
      </w:r>
    </w:p>
    <w:p w14:paraId="71E31262" w14:textId="77777777" w:rsidR="00BF17B6" w:rsidRPr="00CB6D4F" w:rsidRDefault="00BF17B6" w:rsidP="00BF17B6">
      <w:pPr>
        <w:pStyle w:val="SourceCode"/>
      </w:pPr>
      <w:r w:rsidRPr="00CB6D4F">
        <w:t>{</w:t>
      </w:r>
    </w:p>
    <w:p w14:paraId="2F4523C7" w14:textId="77777777" w:rsidR="00BF17B6" w:rsidRPr="00CB6D4F" w:rsidRDefault="00BF17B6" w:rsidP="00BF17B6">
      <w:pPr>
        <w:pStyle w:val="SourceCode"/>
      </w:pPr>
      <w:r w:rsidRPr="00CB6D4F">
        <w:tab/>
        <w:t>MyExtensions.SetupLog4Net();</w:t>
      </w:r>
    </w:p>
    <w:p w14:paraId="0A7A4B9C" w14:textId="77777777" w:rsidR="00BF17B6" w:rsidRPr="00CB6D4F" w:rsidRDefault="00BF17B6" w:rsidP="00BF17B6">
      <w:pPr>
        <w:pStyle w:val="SourceCode"/>
      </w:pPr>
      <w:r w:rsidRPr="00CB6D4F">
        <w:tab/>
        <w:t>var l = new Object();</w:t>
      </w:r>
    </w:p>
    <w:p w14:paraId="10B349A3" w14:textId="77777777" w:rsidR="00BF17B6" w:rsidRPr="00CB6D4F" w:rsidRDefault="00BF17B6" w:rsidP="00BF17B6">
      <w:pPr>
        <w:pStyle w:val="SourceCode"/>
      </w:pPr>
      <w:r w:rsidRPr="00CB6D4F">
        <w:tab/>
      </w:r>
    </w:p>
    <w:p w14:paraId="491C9AE7" w14:textId="77777777" w:rsidR="00BF17B6" w:rsidRPr="00CB6D4F" w:rsidRDefault="00BF17B6" w:rsidP="00BF17B6">
      <w:pPr>
        <w:pStyle w:val="SourceCode"/>
      </w:pPr>
      <w:r w:rsidRPr="00CB6D4F">
        <w:tab/>
        <w:t xml:space="preserve">new Thread( () =&gt; </w:t>
      </w:r>
    </w:p>
    <w:p w14:paraId="696F5B98" w14:textId="77777777" w:rsidR="00BF17B6" w:rsidRPr="00CB6D4F" w:rsidRDefault="00BF17B6" w:rsidP="00BF17B6">
      <w:pPr>
        <w:pStyle w:val="SourceCode"/>
      </w:pPr>
      <w:r w:rsidRPr="00CB6D4F">
        <w:tab/>
        <w:t>{</w:t>
      </w:r>
    </w:p>
    <w:p w14:paraId="7019C197" w14:textId="77777777" w:rsidR="00BF17B6" w:rsidRPr="00CB6D4F" w:rsidRDefault="00BF17B6" w:rsidP="00BF17B6">
      <w:pPr>
        <w:pStyle w:val="SourceCode"/>
      </w:pPr>
      <w:r w:rsidRPr="00CB6D4F">
        <w:tab/>
      </w:r>
      <w:r w:rsidRPr="00CB6D4F">
        <w:tab/>
        <w:t>Thread.Sleep(500);</w:t>
      </w:r>
    </w:p>
    <w:p w14:paraId="2724A2DC" w14:textId="77777777" w:rsidR="00BF17B6" w:rsidRPr="00CB6D4F" w:rsidRDefault="00BF17B6" w:rsidP="00BF17B6">
      <w:pPr>
        <w:pStyle w:val="SourceCode"/>
      </w:pPr>
      <w:r w:rsidRPr="00CB6D4F">
        <w:tab/>
      </w:r>
      <w:r w:rsidRPr="00CB6D4F">
        <w:tab/>
        <w:t>logger.Info("Acquiring lock");</w:t>
      </w:r>
    </w:p>
    <w:p w14:paraId="4388A611" w14:textId="77777777" w:rsidR="00BF17B6" w:rsidRPr="00CB6D4F" w:rsidRDefault="00BF17B6" w:rsidP="00BF17B6">
      <w:pPr>
        <w:pStyle w:val="SourceCode"/>
      </w:pPr>
      <w:r w:rsidRPr="00CB6D4F">
        <w:tab/>
      </w:r>
      <w:r w:rsidRPr="00CB6D4F">
        <w:tab/>
        <w:t>lock (l)</w:t>
      </w:r>
    </w:p>
    <w:p w14:paraId="6C57B357" w14:textId="77777777" w:rsidR="00BF17B6" w:rsidRPr="00CB6D4F" w:rsidRDefault="00BF17B6" w:rsidP="00BF17B6">
      <w:pPr>
        <w:pStyle w:val="SourceCode"/>
      </w:pPr>
      <w:r w:rsidRPr="00CB6D4F">
        <w:tab/>
      </w:r>
      <w:r w:rsidRPr="00CB6D4F">
        <w:tab/>
        <w:t>{</w:t>
      </w:r>
    </w:p>
    <w:p w14:paraId="7B87F049" w14:textId="77777777" w:rsidR="00BF17B6" w:rsidRPr="00CB6D4F" w:rsidRDefault="00BF17B6" w:rsidP="00BF17B6">
      <w:pPr>
        <w:pStyle w:val="SourceCode"/>
      </w:pPr>
      <w:r w:rsidRPr="00CB6D4F">
        <w:tab/>
      </w:r>
      <w:r w:rsidRPr="00CB6D4F">
        <w:tab/>
      </w:r>
      <w:r w:rsidRPr="00CB6D4F">
        <w:tab/>
        <w:t>logger.Info("Executing Critical Section");</w:t>
      </w:r>
    </w:p>
    <w:p w14:paraId="291A1F13" w14:textId="77777777" w:rsidR="00BF17B6" w:rsidRPr="00CB6D4F" w:rsidRDefault="00BF17B6" w:rsidP="00BF17B6">
      <w:pPr>
        <w:pStyle w:val="SourceCode"/>
      </w:pPr>
      <w:r w:rsidRPr="00CB6D4F">
        <w:tab/>
      </w:r>
      <w:r w:rsidRPr="00CB6D4F">
        <w:tab/>
      </w:r>
      <w:r w:rsidRPr="00CB6D4F">
        <w:tab/>
        <w:t>Thread.Sleep(1000);</w:t>
      </w:r>
    </w:p>
    <w:p w14:paraId="6A26EDCC" w14:textId="77777777" w:rsidR="00BF17B6" w:rsidRPr="00CB6D4F" w:rsidRDefault="00BF17B6" w:rsidP="00BF17B6">
      <w:pPr>
        <w:pStyle w:val="SourceCode"/>
      </w:pPr>
      <w:r w:rsidRPr="00CB6D4F">
        <w:tab/>
      </w:r>
      <w:r w:rsidRPr="00CB6D4F">
        <w:tab/>
      </w:r>
      <w:r w:rsidRPr="00CB6D4F">
        <w:tab/>
        <w:t>logger.Info("Leaving Critical Section");</w:t>
      </w:r>
    </w:p>
    <w:p w14:paraId="727D9967" w14:textId="77777777" w:rsidR="00BF17B6" w:rsidRPr="00CB6D4F" w:rsidRDefault="00BF17B6" w:rsidP="00BF17B6">
      <w:pPr>
        <w:pStyle w:val="SourceCode"/>
      </w:pPr>
      <w:r w:rsidRPr="00CB6D4F">
        <w:tab/>
      </w:r>
      <w:r w:rsidRPr="00CB6D4F">
        <w:tab/>
        <w:t>}</w:t>
      </w:r>
    </w:p>
    <w:p w14:paraId="5772ECA4" w14:textId="77777777" w:rsidR="00BF17B6" w:rsidRPr="00CB6D4F" w:rsidRDefault="00BF17B6" w:rsidP="00BF17B6">
      <w:pPr>
        <w:pStyle w:val="SourceCode"/>
      </w:pPr>
      <w:r w:rsidRPr="00CB6D4F">
        <w:tab/>
        <w:t>}).Start();</w:t>
      </w:r>
    </w:p>
    <w:p w14:paraId="6EED42E4" w14:textId="77777777" w:rsidR="00BF17B6" w:rsidRPr="00CB6D4F" w:rsidRDefault="00BF17B6" w:rsidP="00BF17B6">
      <w:pPr>
        <w:pStyle w:val="SourceCode"/>
      </w:pPr>
      <w:r w:rsidRPr="00CB6D4F">
        <w:tab/>
      </w:r>
    </w:p>
    <w:p w14:paraId="1F2C1393" w14:textId="77777777" w:rsidR="00BF17B6" w:rsidRPr="00CB6D4F" w:rsidRDefault="00BF17B6" w:rsidP="00BF17B6">
      <w:pPr>
        <w:pStyle w:val="SourceCode"/>
      </w:pPr>
      <w:r w:rsidRPr="00CB6D4F">
        <w:tab/>
        <w:t>logger.Info("Acquiring lock");</w:t>
      </w:r>
    </w:p>
    <w:p w14:paraId="78F7B3DC" w14:textId="77777777" w:rsidR="00BF17B6" w:rsidRPr="00CB6D4F" w:rsidRDefault="00BF17B6" w:rsidP="00BF17B6">
      <w:pPr>
        <w:pStyle w:val="SourceCode"/>
      </w:pPr>
      <w:r w:rsidRPr="00CB6D4F">
        <w:tab/>
        <w:t>lock (l)</w:t>
      </w:r>
    </w:p>
    <w:p w14:paraId="51BBE75F" w14:textId="77777777" w:rsidR="00BF17B6" w:rsidRPr="00CB6D4F" w:rsidRDefault="00BF17B6" w:rsidP="00BF17B6">
      <w:pPr>
        <w:pStyle w:val="SourceCode"/>
      </w:pPr>
      <w:r w:rsidRPr="00CB6D4F">
        <w:tab/>
        <w:t>{</w:t>
      </w:r>
    </w:p>
    <w:p w14:paraId="30A80972" w14:textId="77777777" w:rsidR="00BF17B6" w:rsidRPr="00CB6D4F" w:rsidRDefault="00BF17B6" w:rsidP="00BF17B6">
      <w:pPr>
        <w:pStyle w:val="SourceCode"/>
      </w:pPr>
      <w:r w:rsidRPr="00CB6D4F">
        <w:tab/>
      </w:r>
      <w:r w:rsidRPr="00CB6D4F">
        <w:tab/>
        <w:t>logger.Info("Executing Critical Section");</w:t>
      </w:r>
    </w:p>
    <w:p w14:paraId="397F1D67" w14:textId="77777777" w:rsidR="00BF17B6" w:rsidRPr="00CB6D4F" w:rsidRDefault="00BF17B6" w:rsidP="00BF17B6">
      <w:pPr>
        <w:pStyle w:val="SourceCode"/>
      </w:pPr>
      <w:r w:rsidRPr="00CB6D4F">
        <w:tab/>
      </w:r>
      <w:r w:rsidRPr="00CB6D4F">
        <w:tab/>
        <w:t>Thread.Sleep(5000);</w:t>
      </w:r>
    </w:p>
    <w:p w14:paraId="5C97BABA" w14:textId="77777777" w:rsidR="00BF17B6" w:rsidRPr="00CB6D4F" w:rsidRDefault="00BF17B6" w:rsidP="00BF17B6">
      <w:pPr>
        <w:pStyle w:val="SourceCode"/>
      </w:pPr>
      <w:r w:rsidRPr="00CB6D4F">
        <w:tab/>
      </w:r>
      <w:r w:rsidRPr="00CB6D4F">
        <w:tab/>
        <w:t>logger.Info("Leaving Critical Section");</w:t>
      </w:r>
    </w:p>
    <w:p w14:paraId="43E36842" w14:textId="77777777" w:rsidR="00BF17B6" w:rsidRPr="00CB6D4F" w:rsidRDefault="00BF17B6" w:rsidP="00BF17B6">
      <w:pPr>
        <w:pStyle w:val="SourceCode"/>
      </w:pPr>
      <w:r w:rsidRPr="00CB6D4F">
        <w:tab/>
        <w:t>}</w:t>
      </w:r>
    </w:p>
    <w:p w14:paraId="06237B08" w14:textId="77777777" w:rsidR="00BF17B6" w:rsidRPr="00CB6D4F" w:rsidRDefault="00BF17B6" w:rsidP="00BF17B6">
      <w:pPr>
        <w:pStyle w:val="SourceCode"/>
      </w:pPr>
      <w:r w:rsidRPr="00CB6D4F">
        <w:t>}</w:t>
      </w:r>
    </w:p>
    <w:p w14:paraId="1A338739" w14:textId="77777777" w:rsidR="00BF17B6" w:rsidRDefault="00BF17B6" w:rsidP="00BF17B6">
      <w:r>
        <w:t>Then what is happening is as follows</w:t>
      </w:r>
    </w:p>
    <w:p w14:paraId="45D75AB7" w14:textId="77777777" w:rsidR="00BF17B6" w:rsidRDefault="00BF17B6" w:rsidP="00BF17B6">
      <w:r w:rsidRPr="00C74DA0">
        <w:rPr>
          <w:noProof/>
        </w:rPr>
        <w:drawing>
          <wp:inline distT="0" distB="0" distL="0" distR="0" wp14:anchorId="35EED863" wp14:editId="26F02A5A">
            <wp:extent cx="5731510" cy="19564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56435"/>
                    </a:xfrm>
                    <a:prstGeom prst="rect">
                      <a:avLst/>
                    </a:prstGeom>
                  </pic:spPr>
                </pic:pic>
              </a:graphicData>
            </a:graphic>
          </wp:inline>
        </w:drawing>
      </w:r>
    </w:p>
    <w:p w14:paraId="71C0037B" w14:textId="77777777" w:rsidR="00BF17B6" w:rsidRPr="005D2477" w:rsidRDefault="00BF17B6" w:rsidP="00BF17B6">
      <w:pPr>
        <w:rPr>
          <w:rFonts w:ascii="Consolas" w:hAnsi="Consolas" w:cs="Consolas"/>
          <w:color w:val="000000"/>
          <w:sz w:val="20"/>
          <w:szCs w:val="20"/>
        </w:rPr>
      </w:pPr>
    </w:p>
    <w:p w14:paraId="6E528030" w14:textId="77777777" w:rsidR="00BF17B6" w:rsidRDefault="00BF17B6" w:rsidP="00BF17B6">
      <w:r>
        <w:t>When the compiler sees code like this</w:t>
      </w:r>
    </w:p>
    <w:p w14:paraId="6E0CB10A" w14:textId="77777777" w:rsidR="00BF17B6" w:rsidRDefault="00BF17B6" w:rsidP="00BF17B6">
      <w:pPr>
        <w:pStyle w:val="SourceCode"/>
        <w:rPr>
          <w:color w:val="000000"/>
          <w:lang w:val="en-US"/>
        </w:rPr>
      </w:pPr>
      <w:r>
        <w:rPr>
          <w:lang w:val="en-US"/>
        </w:rPr>
        <w:t>lock</w:t>
      </w:r>
      <w:r>
        <w:rPr>
          <w:color w:val="000000"/>
          <w:lang w:val="en-US"/>
        </w:rPr>
        <w:t>(l)</w:t>
      </w:r>
    </w:p>
    <w:p w14:paraId="77F0B35B" w14:textId="77777777" w:rsidR="00BF17B6" w:rsidRDefault="00BF17B6" w:rsidP="00BF17B6">
      <w:pPr>
        <w:pStyle w:val="SourceCode"/>
        <w:rPr>
          <w:color w:val="000000"/>
          <w:lang w:val="en-US"/>
        </w:rPr>
      </w:pPr>
      <w:r>
        <w:rPr>
          <w:color w:val="000000"/>
          <w:lang w:val="en-US"/>
        </w:rPr>
        <w:t>{</w:t>
      </w:r>
    </w:p>
    <w:p w14:paraId="681DAB75" w14:textId="77777777" w:rsidR="00BF17B6" w:rsidRDefault="00BF17B6" w:rsidP="00BF17B6">
      <w:pPr>
        <w:pStyle w:val="SourceCode"/>
        <w:rPr>
          <w:color w:val="000000"/>
          <w:lang w:val="en-US"/>
        </w:rPr>
      </w:pPr>
      <w:r>
        <w:rPr>
          <w:color w:val="000000"/>
          <w:lang w:val="en-US"/>
        </w:rPr>
        <w:tab/>
        <w:t>WriteLine(</w:t>
      </w:r>
      <w:r>
        <w:rPr>
          <w:color w:val="B41414"/>
          <w:lang w:val="en-US"/>
        </w:rPr>
        <w:t>"Inside the critical section"</w:t>
      </w:r>
      <w:r>
        <w:rPr>
          <w:color w:val="000000"/>
          <w:lang w:val="en-US"/>
        </w:rPr>
        <w:t>);</w:t>
      </w:r>
    </w:p>
    <w:p w14:paraId="55479C04" w14:textId="77777777" w:rsidR="00BF17B6" w:rsidRDefault="00BF17B6" w:rsidP="00BF17B6">
      <w:pPr>
        <w:pStyle w:val="SourceCode"/>
        <w:rPr>
          <w:color w:val="000000"/>
          <w:lang w:val="en-US"/>
        </w:rPr>
      </w:pPr>
      <w:r>
        <w:rPr>
          <w:color w:val="000000"/>
          <w:lang w:val="en-US"/>
        </w:rPr>
        <w:t>}</w:t>
      </w:r>
    </w:p>
    <w:p w14:paraId="3739309A" w14:textId="77777777" w:rsidR="00BF17B6" w:rsidRPr="00C74DA0" w:rsidRDefault="00BF17B6" w:rsidP="00BF17B6">
      <w:pPr>
        <w:rPr>
          <w:lang w:val="en-US"/>
        </w:rPr>
      </w:pPr>
      <w:r>
        <w:rPr>
          <w:lang w:val="en-US"/>
        </w:rPr>
        <w:t>It translates it to code like this</w:t>
      </w:r>
    </w:p>
    <w:p w14:paraId="280A540C" w14:textId="77777777" w:rsidR="00BF17B6" w:rsidRDefault="00BF17B6" w:rsidP="00BF17B6">
      <w:pPr>
        <w:rPr>
          <w:rFonts w:ascii="Consolas" w:hAnsi="Consolas" w:cs="Consolas"/>
          <w:color w:val="0000FF"/>
          <w:sz w:val="20"/>
          <w:szCs w:val="20"/>
          <w:lang w:val="en-US"/>
        </w:rPr>
      </w:pPr>
      <w:r>
        <w:rPr>
          <w:rFonts w:ascii="Consolas" w:hAnsi="Consolas" w:cs="Consolas"/>
          <w:color w:val="0000FF"/>
          <w:sz w:val="20"/>
          <w:szCs w:val="20"/>
          <w:lang w:val="en-US"/>
        </w:rPr>
        <w:br w:type="page"/>
      </w:r>
    </w:p>
    <w:p w14:paraId="2F470A81" w14:textId="77777777" w:rsidR="00BF17B6" w:rsidRPr="00547740" w:rsidRDefault="00BF17B6" w:rsidP="00BF17B6">
      <w:pPr>
        <w:pStyle w:val="SourceCode"/>
      </w:pPr>
      <w:r w:rsidRPr="00547740">
        <w:lastRenderedPageBreak/>
        <w:t>bool gotLock = false;</w:t>
      </w:r>
    </w:p>
    <w:p w14:paraId="536ACEE7" w14:textId="77777777" w:rsidR="00BF17B6" w:rsidRPr="00547740" w:rsidRDefault="00BF17B6" w:rsidP="00BF17B6">
      <w:pPr>
        <w:pStyle w:val="SourceCode"/>
      </w:pPr>
      <w:r w:rsidRPr="00547740">
        <w:t>try</w:t>
      </w:r>
    </w:p>
    <w:p w14:paraId="43905E2B" w14:textId="77777777" w:rsidR="00BF17B6" w:rsidRPr="00547740" w:rsidRDefault="00BF17B6" w:rsidP="00BF17B6">
      <w:pPr>
        <w:pStyle w:val="SourceCode"/>
      </w:pPr>
      <w:r w:rsidRPr="00547740">
        <w:t>{</w:t>
      </w:r>
    </w:p>
    <w:p w14:paraId="147960D4" w14:textId="77777777" w:rsidR="00BF17B6" w:rsidRPr="00547740" w:rsidRDefault="00BF17B6" w:rsidP="00BF17B6">
      <w:pPr>
        <w:pStyle w:val="SourceCode"/>
      </w:pPr>
      <w:r w:rsidRPr="00547740">
        <w:tab/>
        <w:t>Monitor.TryEnter(l, ref gotLock);</w:t>
      </w:r>
    </w:p>
    <w:p w14:paraId="0F846A41" w14:textId="77777777" w:rsidR="00BF17B6" w:rsidRPr="00547740" w:rsidRDefault="00BF17B6" w:rsidP="00BF17B6">
      <w:pPr>
        <w:pStyle w:val="SourceCode"/>
      </w:pPr>
      <w:r w:rsidRPr="00547740">
        <w:tab/>
        <w:t>WriteLine("Inside the critical section");</w:t>
      </w:r>
    </w:p>
    <w:p w14:paraId="65ECECCB" w14:textId="77777777" w:rsidR="00BF17B6" w:rsidRPr="00547740" w:rsidRDefault="00BF17B6" w:rsidP="00BF17B6">
      <w:pPr>
        <w:pStyle w:val="SourceCode"/>
      </w:pPr>
      <w:r w:rsidRPr="00547740">
        <w:t>}</w:t>
      </w:r>
    </w:p>
    <w:p w14:paraId="4D4515E4" w14:textId="77777777" w:rsidR="00BF17B6" w:rsidRPr="00547740" w:rsidRDefault="00BF17B6" w:rsidP="00BF17B6">
      <w:pPr>
        <w:pStyle w:val="SourceCode"/>
      </w:pPr>
      <w:r w:rsidRPr="00547740">
        <w:t>finally</w:t>
      </w:r>
    </w:p>
    <w:p w14:paraId="6E65A61D" w14:textId="77777777" w:rsidR="00BF17B6" w:rsidRPr="00547740" w:rsidRDefault="00BF17B6" w:rsidP="00BF17B6">
      <w:pPr>
        <w:pStyle w:val="SourceCode"/>
      </w:pPr>
      <w:r w:rsidRPr="00547740">
        <w:t>{</w:t>
      </w:r>
    </w:p>
    <w:p w14:paraId="4CA2A204" w14:textId="77777777" w:rsidR="00BF17B6" w:rsidRPr="00547740" w:rsidRDefault="00BF17B6" w:rsidP="00BF17B6">
      <w:pPr>
        <w:pStyle w:val="SourceCode"/>
      </w:pPr>
      <w:r w:rsidRPr="00547740">
        <w:tab/>
        <w:t>if (gotLock) Monitor.Exit(l);</w:t>
      </w:r>
    </w:p>
    <w:p w14:paraId="162E5A7B" w14:textId="77777777" w:rsidR="00BF17B6" w:rsidRDefault="00BF17B6" w:rsidP="00BF17B6">
      <w:pPr>
        <w:pStyle w:val="SourceCode"/>
      </w:pPr>
      <w:r w:rsidRPr="00547740">
        <w:t>}</w:t>
      </w:r>
    </w:p>
    <w:p w14:paraId="0B51F129" w14:textId="77777777" w:rsidR="00BF17B6" w:rsidRDefault="00BF17B6" w:rsidP="00BF17B6">
      <w:pPr>
        <w:pStyle w:val="SourceCode"/>
      </w:pPr>
    </w:p>
    <w:p w14:paraId="619D6884" w14:textId="77777777" w:rsidR="00BF17B6" w:rsidRDefault="00BF17B6" w:rsidP="00BF17B6">
      <w:r>
        <w:t xml:space="preserve">There are however problems with Monitor. Strings should not be used as locks. Because of interning separate pieces of code could inadvertently lock on the same string causing deadlock. Passing a value type to Monitor.Enter would lead to boxing meaning each call to enter and exit would have a separate heap object and hence there would be no mutual exclusion at all. </w:t>
      </w:r>
    </w:p>
    <w:p w14:paraId="6EBF79C0" w14:textId="77777777" w:rsidR="00BF17B6" w:rsidRPr="00547740" w:rsidRDefault="00BF17B6" w:rsidP="00BF17B6">
      <w:pPr>
        <w:pStyle w:val="SourceCode"/>
      </w:pPr>
    </w:p>
    <w:p w14:paraId="42AEA6DF" w14:textId="77777777" w:rsidR="00BF17B6" w:rsidRPr="00FF1AB2" w:rsidRDefault="00BF17B6" w:rsidP="00BF17B6">
      <w:pPr>
        <w:pStyle w:val="ListBulletHeader2"/>
      </w:pPr>
      <w:r>
        <w:t>Summary of Monitor</w:t>
      </w:r>
    </w:p>
    <w:p w14:paraId="4144970C" w14:textId="77777777" w:rsidR="00BF17B6" w:rsidRDefault="00BF17B6" w:rsidP="00BF17B6">
      <w:pPr>
        <w:pStyle w:val="ListBullet"/>
      </w:pPr>
      <w:r>
        <w:t>Faster and more convenient than Mutex</w:t>
      </w:r>
    </w:p>
    <w:p w14:paraId="7F637F9F" w14:textId="77777777" w:rsidR="00BF17B6" w:rsidRDefault="00BF17B6" w:rsidP="00BF17B6">
      <w:pPr>
        <w:pStyle w:val="ListBullet"/>
      </w:pPr>
      <w:r>
        <w:t>Only reference objects can be used as locks</w:t>
      </w:r>
    </w:p>
    <w:p w14:paraId="2723F5EB" w14:textId="77777777" w:rsidR="00BF17B6" w:rsidRDefault="00BF17B6" w:rsidP="00BF17B6">
      <w:pPr>
        <w:pStyle w:val="ListBullet"/>
      </w:pPr>
      <w:r>
        <w:t>Acquiring an uncontended lock is faster acquiring contended locks</w:t>
      </w:r>
    </w:p>
    <w:p w14:paraId="299DF54A" w14:textId="77777777" w:rsidR="00BF17B6" w:rsidRDefault="00BF17B6" w:rsidP="00BF17B6">
      <w:pPr>
        <w:pStyle w:val="ListBullet"/>
      </w:pPr>
      <w:r>
        <w:t>Most important methods are Monitor.Enter and Monitor.Exit</w:t>
      </w:r>
    </w:p>
    <w:p w14:paraId="2BD7E536" w14:textId="77777777" w:rsidR="00BF17B6" w:rsidRDefault="00BF17B6" w:rsidP="00BF17B6">
      <w:pPr>
        <w:pStyle w:val="ListBullet"/>
      </w:pPr>
      <w:r>
        <w:t>TryEnter take a timespan and returns true if lock is obtained, false if it times out</w:t>
      </w:r>
    </w:p>
    <w:p w14:paraId="14810D7B" w14:textId="77777777" w:rsidR="00BF17B6" w:rsidRDefault="00BF17B6" w:rsidP="00BF17B6">
      <w:pPr>
        <w:rPr>
          <w:rFonts w:asciiTheme="majorHAnsi" w:eastAsiaTheme="majorEastAsia" w:hAnsiTheme="majorHAnsi" w:cstheme="majorBidi"/>
          <w:b/>
          <w:iCs/>
          <w:color w:val="7076CC" w:themeColor="text2" w:themeTint="99"/>
          <w:sz w:val="20"/>
          <w:szCs w:val="24"/>
        </w:rPr>
      </w:pPr>
      <w:bookmarkStart w:id="5" w:name="_Toc294035153"/>
      <w:r>
        <w:br w:type="page"/>
      </w:r>
    </w:p>
    <w:bookmarkEnd w:id="5"/>
    <w:p w14:paraId="25A1D375" w14:textId="77777777" w:rsidR="00EA1E65" w:rsidRDefault="00EA1E65" w:rsidP="00EA1E65">
      <w:pPr>
        <w:pStyle w:val="Heading5"/>
      </w:pPr>
      <w:r>
        <w:lastRenderedPageBreak/>
        <w:t>SemaphoreSlim</w:t>
      </w:r>
    </w:p>
    <w:p w14:paraId="4C39ECA5" w14:textId="77777777" w:rsidR="00EA1E65" w:rsidRDefault="00EA1E65" w:rsidP="00EA1E65">
      <w:r>
        <w:t>SemaphoreSlim is a lightweight managed synchronisation primitive that restricts the number of threads that can concurrently access a critical section of code. Unlike Semaphore it does not use Windows kernel semaphore. As such it only supports local Semaphores and not named system Semaphores.</w:t>
      </w:r>
    </w:p>
    <w:p w14:paraId="6538582C" w14:textId="77777777" w:rsidR="00EA1E65" w:rsidRDefault="00EA1E65" w:rsidP="00EA1E65">
      <w:r>
        <w:t>SemaphoreSlim is constructed with two numbers; a count and a maximum count. When a thread enters the SemaphoreSlim the count is decremented and when a thread releases the SemaphoreSlim the count is incremented. Once the count is zero any subsequent calls to Wait will block until another thread calls Release. A thread can release the SemaphoreSlim multiple times by calling Release multiple times or by calling Release(int n)</w:t>
      </w:r>
    </w:p>
    <w:p w14:paraId="3D9B6ED8" w14:textId="77777777" w:rsidR="00EA1E65" w:rsidRPr="00FC4A37" w:rsidRDefault="00EA1E65" w:rsidP="00EA1E65">
      <w:pPr>
        <w:pStyle w:val="SourceCode"/>
      </w:pPr>
      <w:r w:rsidRPr="00FC4A37">
        <w:t>var s = new System.Threading.SemaphoreSlim(0, 2);</w:t>
      </w:r>
    </w:p>
    <w:p w14:paraId="0EF82CAA" w14:textId="77777777" w:rsidR="00EA1E65" w:rsidRPr="00FC4A37" w:rsidRDefault="00EA1E65" w:rsidP="00EA1E65">
      <w:pPr>
        <w:pStyle w:val="SourceCode"/>
      </w:pPr>
    </w:p>
    <w:p w14:paraId="61D62137" w14:textId="77777777" w:rsidR="00EA1E65" w:rsidRPr="008C5BB6" w:rsidRDefault="00EA1E65" w:rsidP="00EA1E65">
      <w:pPr>
        <w:pStyle w:val="SourceCode"/>
        <w:rPr>
          <w:lang w:val="sv-SE"/>
        </w:rPr>
      </w:pPr>
      <w:r w:rsidRPr="008C5BB6">
        <w:rPr>
          <w:lang w:val="sv-SE"/>
        </w:rPr>
        <w:t>for (int i = 0; i &lt; 4; i++)</w:t>
      </w:r>
    </w:p>
    <w:p w14:paraId="6EC5224E" w14:textId="77777777" w:rsidR="00EA1E65" w:rsidRPr="008C5BB6" w:rsidRDefault="00EA1E65" w:rsidP="00EA1E65">
      <w:pPr>
        <w:pStyle w:val="SourceCode"/>
        <w:rPr>
          <w:lang w:val="sv-SE"/>
        </w:rPr>
      </w:pPr>
      <w:r w:rsidRPr="008C5BB6">
        <w:rPr>
          <w:lang w:val="sv-SE"/>
        </w:rPr>
        <w:t>{</w:t>
      </w:r>
    </w:p>
    <w:p w14:paraId="1BC1F6AF" w14:textId="77777777" w:rsidR="00EA1E65" w:rsidRPr="008C5BB6" w:rsidRDefault="00EA1E65" w:rsidP="00EA1E65">
      <w:pPr>
        <w:pStyle w:val="SourceCode"/>
        <w:rPr>
          <w:lang w:val="sv-SE"/>
        </w:rPr>
      </w:pPr>
      <w:r w:rsidRPr="008C5BB6">
        <w:rPr>
          <w:lang w:val="sv-SE"/>
        </w:rPr>
        <w:tab/>
        <w:t>int j = i;</w:t>
      </w:r>
    </w:p>
    <w:p w14:paraId="7B216439" w14:textId="77777777" w:rsidR="00EA1E65" w:rsidRPr="00FC4A37" w:rsidRDefault="00EA1E65" w:rsidP="00EA1E65">
      <w:pPr>
        <w:pStyle w:val="SourceCode"/>
      </w:pPr>
      <w:r w:rsidRPr="008C5BB6">
        <w:rPr>
          <w:lang w:val="sv-SE"/>
        </w:rPr>
        <w:tab/>
      </w:r>
      <w:r w:rsidRPr="00FC4A37">
        <w:t>new Thread(() =&gt;</w:t>
      </w:r>
    </w:p>
    <w:p w14:paraId="4B0ED7F1" w14:textId="77777777" w:rsidR="00EA1E65" w:rsidRPr="00FC4A37" w:rsidRDefault="00EA1E65" w:rsidP="00EA1E65">
      <w:pPr>
        <w:pStyle w:val="SourceCode"/>
      </w:pPr>
      <w:r w:rsidRPr="00FC4A37">
        <w:t xml:space="preserve">   {</w:t>
      </w:r>
    </w:p>
    <w:p w14:paraId="137F0E7F" w14:textId="77777777" w:rsidR="00EA1E65" w:rsidRPr="00FC4A37" w:rsidRDefault="00EA1E65" w:rsidP="00EA1E65">
      <w:pPr>
        <w:pStyle w:val="SourceCode"/>
      </w:pPr>
      <w:r w:rsidRPr="00FC4A37">
        <w:tab/>
        <w:t xml:space="preserve">   WriteLine($"{j} Acquiring Sempahore");</w:t>
      </w:r>
    </w:p>
    <w:p w14:paraId="0C5BDEBA" w14:textId="77777777" w:rsidR="00EA1E65" w:rsidRPr="00A63634" w:rsidRDefault="00EA1E65" w:rsidP="00EA1E65">
      <w:pPr>
        <w:pStyle w:val="SourceCode"/>
        <w:rPr>
          <w:b/>
          <w:bCs/>
        </w:rPr>
      </w:pPr>
      <w:r w:rsidRPr="00FC4A37">
        <w:tab/>
        <w:t xml:space="preserve">   </w:t>
      </w:r>
      <w:r w:rsidRPr="00A63634">
        <w:rPr>
          <w:b/>
          <w:bCs/>
        </w:rPr>
        <w:t>s.Wait();</w:t>
      </w:r>
    </w:p>
    <w:p w14:paraId="3B7C4F13" w14:textId="77777777" w:rsidR="00EA1E65" w:rsidRPr="00FC4A37" w:rsidRDefault="00EA1E65" w:rsidP="00EA1E65">
      <w:pPr>
        <w:pStyle w:val="SourceCode"/>
      </w:pPr>
      <w:r w:rsidRPr="00FC4A37">
        <w:tab/>
        <w:t xml:space="preserve">   WriteLine($"{j} In Critical Section");</w:t>
      </w:r>
    </w:p>
    <w:p w14:paraId="2AF26D03" w14:textId="77777777" w:rsidR="00EA1E65" w:rsidRPr="00FC4A37" w:rsidRDefault="00EA1E65" w:rsidP="00EA1E65">
      <w:pPr>
        <w:pStyle w:val="SourceCode"/>
      </w:pPr>
      <w:r w:rsidRPr="00FC4A37">
        <w:tab/>
        <w:t xml:space="preserve">   Thread.Sleep(3000);</w:t>
      </w:r>
    </w:p>
    <w:p w14:paraId="314CCF27" w14:textId="77777777" w:rsidR="00EA1E65" w:rsidRPr="00FC4A37" w:rsidRDefault="00EA1E65" w:rsidP="00EA1E65">
      <w:pPr>
        <w:pStyle w:val="SourceCode"/>
      </w:pPr>
      <w:r w:rsidRPr="00FC4A37">
        <w:tab/>
        <w:t xml:space="preserve">   WriteLine($"{j} Releasing SemaphoreSlim");</w:t>
      </w:r>
    </w:p>
    <w:p w14:paraId="6AB3D472" w14:textId="77777777" w:rsidR="00EA1E65" w:rsidRPr="00A63634" w:rsidRDefault="00EA1E65" w:rsidP="00EA1E65">
      <w:pPr>
        <w:pStyle w:val="SourceCode"/>
        <w:rPr>
          <w:b/>
          <w:bCs/>
        </w:rPr>
      </w:pPr>
      <w:r w:rsidRPr="00A63634">
        <w:rPr>
          <w:b/>
          <w:bCs/>
        </w:rPr>
        <w:tab/>
        <w:t xml:space="preserve">   s.Release();</w:t>
      </w:r>
    </w:p>
    <w:p w14:paraId="0FEA0BFC" w14:textId="77777777" w:rsidR="00EA1E65" w:rsidRPr="00FC4A37" w:rsidRDefault="00EA1E65" w:rsidP="00EA1E65">
      <w:pPr>
        <w:pStyle w:val="SourceCode"/>
      </w:pPr>
      <w:r w:rsidRPr="00FC4A37">
        <w:t xml:space="preserve">   }).Start();</w:t>
      </w:r>
    </w:p>
    <w:p w14:paraId="20DA6B9C" w14:textId="77777777" w:rsidR="00EA1E65" w:rsidRPr="00FC4A37" w:rsidRDefault="00EA1E65" w:rsidP="00EA1E65">
      <w:pPr>
        <w:pStyle w:val="SourceCode"/>
      </w:pPr>
      <w:r w:rsidRPr="00FC4A37">
        <w:t>}</w:t>
      </w:r>
    </w:p>
    <w:p w14:paraId="765F07D3" w14:textId="77777777" w:rsidR="00EA1E65" w:rsidRPr="00FC4A37" w:rsidRDefault="00EA1E65" w:rsidP="00EA1E65">
      <w:pPr>
        <w:pStyle w:val="SourceCode"/>
      </w:pPr>
    </w:p>
    <w:p w14:paraId="36BC26C9" w14:textId="77777777" w:rsidR="00EA1E65" w:rsidRPr="00FC4A37" w:rsidRDefault="00EA1E65" w:rsidP="00EA1E65">
      <w:pPr>
        <w:pStyle w:val="SourceCode"/>
      </w:pPr>
      <w:r w:rsidRPr="00FC4A37">
        <w:t>WriteLine("Main releasing semaphore twice");</w:t>
      </w:r>
    </w:p>
    <w:p w14:paraId="6B28ADAE" w14:textId="77777777" w:rsidR="00EA1E65" w:rsidRPr="00DB083D" w:rsidRDefault="00EA1E65" w:rsidP="00EA1E65">
      <w:pPr>
        <w:pStyle w:val="SourceCode"/>
        <w:rPr>
          <w:b/>
          <w:bCs/>
        </w:rPr>
      </w:pPr>
      <w:r w:rsidRPr="00A63634">
        <w:rPr>
          <w:b/>
          <w:bCs/>
        </w:rPr>
        <w:t>s.Release(2);</w:t>
      </w:r>
    </w:p>
    <w:p w14:paraId="129BE30D" w14:textId="77777777" w:rsidR="00EA1E65" w:rsidRDefault="00EA1E65" w:rsidP="00EA1E65">
      <w:pPr>
        <w:rPr>
          <w:rFonts w:asciiTheme="majorHAnsi" w:eastAsiaTheme="majorEastAsia" w:hAnsiTheme="majorHAnsi" w:cstheme="majorBidi"/>
          <w:b/>
          <w:iCs/>
          <w:color w:val="7076CC" w:themeColor="text2" w:themeTint="99"/>
          <w:sz w:val="20"/>
          <w:szCs w:val="24"/>
        </w:rPr>
      </w:pPr>
      <w:r>
        <w:br w:type="page"/>
      </w:r>
    </w:p>
    <w:p w14:paraId="55390496" w14:textId="77777777" w:rsidR="0060328F" w:rsidRDefault="0060328F" w:rsidP="0060328F">
      <w:pPr>
        <w:pStyle w:val="Heading5"/>
      </w:pPr>
      <w:r>
        <w:lastRenderedPageBreak/>
        <w:t>ManualResetEventSlim</w:t>
      </w:r>
    </w:p>
    <w:p w14:paraId="0771CA6F" w14:textId="77777777" w:rsidR="0060328F" w:rsidRPr="00E569B5" w:rsidRDefault="0060328F" w:rsidP="0060328F">
      <w:r>
        <w:t xml:space="preserve">The ManualResetEventSlim was introduced in .NET Framework 4. It does not subclass WaitHandle and instead has an efficient managed implementation that supports cancellation. The downside is it cannot be used for IPC like ManualResetEvent.  Although it does not subclass WaitHandle it can provide a WaitHandle via a property of the same name. </w:t>
      </w:r>
    </w:p>
    <w:p w14:paraId="336FB2EE" w14:textId="77777777" w:rsidR="0060328F" w:rsidRDefault="0060328F" w:rsidP="0060328F">
      <w:pPr>
        <w:rPr>
          <w:rFonts w:asciiTheme="majorHAnsi" w:eastAsiaTheme="majorEastAsia" w:hAnsiTheme="majorHAnsi" w:cstheme="majorBidi"/>
          <w:b/>
          <w:iCs/>
          <w:color w:val="7076CC" w:themeColor="text2" w:themeTint="99"/>
          <w:sz w:val="20"/>
          <w:szCs w:val="24"/>
        </w:rPr>
      </w:pPr>
      <w:r>
        <w:br w:type="page"/>
      </w:r>
    </w:p>
    <w:p w14:paraId="2B4BC8A6" w14:textId="77777777" w:rsidR="00C05459" w:rsidRDefault="00C05459" w:rsidP="00C05459">
      <w:pPr>
        <w:pStyle w:val="Heading5"/>
      </w:pPr>
      <w:r>
        <w:lastRenderedPageBreak/>
        <w:t>ReaderWriterLockSlim</w:t>
      </w:r>
    </w:p>
    <w:p w14:paraId="155D44B3" w14:textId="77777777" w:rsidR="00C05459" w:rsidRDefault="00C05459" w:rsidP="00C05459">
      <w:r>
        <w:t>The .NET framework defines two Reader/Writer lock types. ReaderWriterLock and ReaderWriterLockSlim. The Slim version should always be used as it is newer, faster and avoids many causes of deadlock. ReaderWriterLock allows concurrent reads and exclusive writes. Its most important methods are</w:t>
      </w:r>
    </w:p>
    <w:p w14:paraId="362149F0" w14:textId="77777777" w:rsidR="00C05459" w:rsidRPr="00692556" w:rsidRDefault="00C05459" w:rsidP="00C05459">
      <w:pPr>
        <w:pStyle w:val="ListBulletHeader2"/>
      </w:pPr>
      <w:r>
        <w:t>Main Methods</w:t>
      </w:r>
    </w:p>
    <w:p w14:paraId="361E5DE5" w14:textId="77777777" w:rsidR="00C05459" w:rsidRDefault="00C05459" w:rsidP="00C05459">
      <w:pPr>
        <w:pStyle w:val="ListBullet"/>
        <w:ind w:left="1080"/>
      </w:pPr>
      <w:r>
        <w:t>EnterReadLock</w:t>
      </w:r>
    </w:p>
    <w:p w14:paraId="4604EEA3" w14:textId="77777777" w:rsidR="00C05459" w:rsidRDefault="00C05459" w:rsidP="00C05459">
      <w:pPr>
        <w:pStyle w:val="ListBullet"/>
        <w:ind w:left="1080"/>
      </w:pPr>
      <w:r>
        <w:t>ExitReadLock</w:t>
      </w:r>
    </w:p>
    <w:p w14:paraId="4643B1E4" w14:textId="77777777" w:rsidR="00C05459" w:rsidRDefault="00C05459" w:rsidP="00C05459">
      <w:pPr>
        <w:pStyle w:val="ListBullet"/>
        <w:ind w:left="1080"/>
      </w:pPr>
      <w:r>
        <w:t>EnterWriteLock</w:t>
      </w:r>
    </w:p>
    <w:p w14:paraId="2E0C4707" w14:textId="77777777" w:rsidR="00C05459" w:rsidRDefault="00C05459" w:rsidP="00C05459">
      <w:pPr>
        <w:pStyle w:val="ListBullet"/>
        <w:ind w:left="1080"/>
      </w:pPr>
      <w:r>
        <w:t>ExitwriteLock</w:t>
      </w:r>
    </w:p>
    <w:p w14:paraId="280DB129" w14:textId="77777777" w:rsidR="00C05459" w:rsidRDefault="00C05459" w:rsidP="00C05459">
      <w:pPr>
        <w:pStyle w:val="ListBulletHeader2"/>
      </w:pPr>
      <w:r>
        <w:t xml:space="preserve">Key Features </w:t>
      </w:r>
    </w:p>
    <w:p w14:paraId="30522EAA" w14:textId="77777777" w:rsidR="00C05459" w:rsidRDefault="00C05459" w:rsidP="00C05459">
      <w:pPr>
        <w:pStyle w:val="ListBullet"/>
      </w:pPr>
      <w:r>
        <w:t>Thread holding write lock blocks all other threads trying to read or write</w:t>
      </w:r>
    </w:p>
    <w:p w14:paraId="5BD4EF25" w14:textId="77777777" w:rsidR="00C05459" w:rsidRDefault="00C05459" w:rsidP="00C05459">
      <w:pPr>
        <w:pStyle w:val="ListBullet"/>
      </w:pPr>
      <w:r>
        <w:t>If no thread contains a write lock any number of threads can obtain read lock</w:t>
      </w:r>
    </w:p>
    <w:p w14:paraId="12E751E9" w14:textId="77777777" w:rsidR="00C05459" w:rsidRDefault="00C05459" w:rsidP="00C05459">
      <w:pPr>
        <w:pStyle w:val="ListBullet"/>
      </w:pPr>
      <w:r>
        <w:t>A write lock is universally exclusive</w:t>
      </w:r>
    </w:p>
    <w:p w14:paraId="4F3E0799" w14:textId="77777777" w:rsidR="00C05459" w:rsidRDefault="00C05459" w:rsidP="00C05459">
      <w:pPr>
        <w:pStyle w:val="ListBullet"/>
      </w:pPr>
      <w:r>
        <w:t>A read lock is compatible with other read locks</w:t>
      </w:r>
    </w:p>
    <w:p w14:paraId="19B65C04" w14:textId="77777777" w:rsidR="00C05459" w:rsidRDefault="00C05459" w:rsidP="00C05459">
      <w:pPr>
        <w:pStyle w:val="ListBullet"/>
        <w:numPr>
          <w:ilvl w:val="0"/>
          <w:numId w:val="0"/>
        </w:numPr>
      </w:pPr>
    </w:p>
    <w:p w14:paraId="03F4BA5B" w14:textId="77777777" w:rsidR="00C05459" w:rsidRDefault="00C05459" w:rsidP="00C05459">
      <w:pPr>
        <w:pStyle w:val="ListBullet"/>
        <w:numPr>
          <w:ilvl w:val="0"/>
          <w:numId w:val="0"/>
        </w:numPr>
        <w:ind w:left="927" w:hanging="360"/>
      </w:pPr>
      <w:r>
        <w:t>The following shows multiple reads blocking until a write finishes</w:t>
      </w:r>
    </w:p>
    <w:p w14:paraId="5E9DF1AD" w14:textId="77777777" w:rsidR="00C05459" w:rsidRDefault="00C05459" w:rsidP="00C05459">
      <w:pPr>
        <w:pStyle w:val="ListBullet"/>
        <w:numPr>
          <w:ilvl w:val="0"/>
          <w:numId w:val="0"/>
        </w:numPr>
        <w:ind w:left="927" w:hanging="360"/>
      </w:pPr>
    </w:p>
    <w:p w14:paraId="6C4D51A9" w14:textId="77777777" w:rsidR="00C05459" w:rsidRDefault="00C05459" w:rsidP="00C05459">
      <w:pPr>
        <w:pStyle w:val="ListBullet"/>
        <w:numPr>
          <w:ilvl w:val="0"/>
          <w:numId w:val="0"/>
        </w:numPr>
        <w:ind w:left="927" w:hanging="360"/>
      </w:pPr>
      <w:r w:rsidRPr="0057505E">
        <w:rPr>
          <w:noProof/>
        </w:rPr>
        <w:drawing>
          <wp:inline distT="0" distB="0" distL="0" distR="0" wp14:anchorId="3E17C882" wp14:editId="3174042F">
            <wp:extent cx="5731510" cy="31584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58490"/>
                    </a:xfrm>
                    <a:prstGeom prst="rect">
                      <a:avLst/>
                    </a:prstGeom>
                  </pic:spPr>
                </pic:pic>
              </a:graphicData>
            </a:graphic>
          </wp:inline>
        </w:drawing>
      </w:r>
    </w:p>
    <w:p w14:paraId="6D42BC19" w14:textId="77777777" w:rsidR="00C05459" w:rsidRDefault="00C05459" w:rsidP="00C05459">
      <w:pPr>
        <w:pStyle w:val="ListBullet"/>
        <w:numPr>
          <w:ilvl w:val="0"/>
          <w:numId w:val="0"/>
        </w:numPr>
      </w:pPr>
    </w:p>
    <w:p w14:paraId="34370717" w14:textId="77777777" w:rsidR="00C05459" w:rsidRPr="00E0592C" w:rsidRDefault="00C05459" w:rsidP="00C05459">
      <w:pPr>
        <w:pStyle w:val="ListBullet"/>
        <w:numPr>
          <w:ilvl w:val="0"/>
          <w:numId w:val="0"/>
        </w:numPr>
      </w:pPr>
    </w:p>
    <w:bookmarkEnd w:id="4"/>
    <w:p w14:paraId="6FA47C6A" w14:textId="77777777" w:rsidR="00CB2D87" w:rsidRDefault="00CB2D87" w:rsidP="00CB2D87">
      <w:pPr>
        <w:pStyle w:val="Heading5"/>
      </w:pPr>
      <w:r>
        <w:lastRenderedPageBreak/>
        <w:t>CountdownEvent</w:t>
      </w:r>
    </w:p>
    <w:p w14:paraId="1445E93E" w14:textId="77777777" w:rsidR="00CB2D87" w:rsidRDefault="00CB2D87" w:rsidP="00CB2D87">
      <w:r>
        <w:t>Enables one to wait on multiple threads. It is constructed with an integer value. Each time a thread calls Signal the count is decremented and when the count goes to zero. Anything waiting on Wait is allowed through when the count goes to zero.</w:t>
      </w:r>
    </w:p>
    <w:p w14:paraId="5911B761" w14:textId="77777777" w:rsidR="00CB2D87" w:rsidRDefault="00CB2D87" w:rsidP="00CB2D87">
      <w:r>
        <w:t>PLINQ and Parallel are often better at solving the type of problem where we would use CountdownEvent</w:t>
      </w:r>
    </w:p>
    <w:p w14:paraId="17B4E57F" w14:textId="77777777" w:rsidR="00CB2D87" w:rsidRPr="00330FA7" w:rsidRDefault="00CB2D87" w:rsidP="00CB2D87">
      <w:pPr>
        <w:pStyle w:val="SourceCode"/>
      </w:pPr>
      <w:r w:rsidRPr="00330FA7">
        <w:t>CountdownEvent e = new CountdownEvent(2);</w:t>
      </w:r>
    </w:p>
    <w:p w14:paraId="11D50A23" w14:textId="77777777" w:rsidR="00CB2D87" w:rsidRPr="00330FA7" w:rsidRDefault="00CB2D87" w:rsidP="00CB2D87">
      <w:pPr>
        <w:pStyle w:val="SourceCode"/>
      </w:pPr>
    </w:p>
    <w:p w14:paraId="34F2A1C1" w14:textId="77777777" w:rsidR="00CB2D87" w:rsidRPr="00330FA7" w:rsidRDefault="00CB2D87" w:rsidP="00CB2D87">
      <w:pPr>
        <w:pStyle w:val="SourceCode"/>
      </w:pPr>
      <w:r w:rsidRPr="00330FA7">
        <w:t>new Thread(() =&gt;</w:t>
      </w:r>
    </w:p>
    <w:p w14:paraId="5B343610" w14:textId="77777777" w:rsidR="00CB2D87" w:rsidRPr="00330FA7" w:rsidRDefault="00CB2D87" w:rsidP="00CB2D87">
      <w:pPr>
        <w:pStyle w:val="SourceCode"/>
      </w:pPr>
      <w:r w:rsidRPr="00330FA7">
        <w:t>{</w:t>
      </w:r>
    </w:p>
    <w:p w14:paraId="7D0AF28E" w14:textId="77777777" w:rsidR="00CB2D87" w:rsidRPr="00330FA7" w:rsidRDefault="00CB2D87" w:rsidP="00CB2D87">
      <w:pPr>
        <w:pStyle w:val="SourceCode"/>
      </w:pPr>
      <w:r w:rsidRPr="00330FA7">
        <w:tab/>
        <w:t>e.Wait();</w:t>
      </w:r>
    </w:p>
    <w:p w14:paraId="28081D42" w14:textId="77777777" w:rsidR="00CB2D87" w:rsidRPr="00330FA7" w:rsidRDefault="00CB2D87" w:rsidP="00CB2D87">
      <w:pPr>
        <w:pStyle w:val="SourceCode"/>
      </w:pPr>
      <w:r w:rsidRPr="00330FA7">
        <w:tab/>
        <w:t>Console.WriteLine("t1 in");</w:t>
      </w:r>
    </w:p>
    <w:p w14:paraId="5A574790" w14:textId="77777777" w:rsidR="00CB2D87" w:rsidRPr="00330FA7" w:rsidRDefault="00CB2D87" w:rsidP="00CB2D87">
      <w:pPr>
        <w:pStyle w:val="SourceCode"/>
      </w:pPr>
      <w:r w:rsidRPr="00330FA7">
        <w:t>}).Start();</w:t>
      </w:r>
    </w:p>
    <w:p w14:paraId="6161504D" w14:textId="77777777" w:rsidR="00CB2D87" w:rsidRPr="00330FA7" w:rsidRDefault="00CB2D87" w:rsidP="00CB2D87">
      <w:pPr>
        <w:pStyle w:val="SourceCode"/>
      </w:pPr>
    </w:p>
    <w:p w14:paraId="6D5296E0" w14:textId="77777777" w:rsidR="00CB2D87" w:rsidRPr="00330FA7" w:rsidRDefault="00CB2D87" w:rsidP="00CB2D87">
      <w:pPr>
        <w:pStyle w:val="SourceCode"/>
      </w:pPr>
      <w:r w:rsidRPr="00330FA7">
        <w:t>new Thread(() =&gt;</w:t>
      </w:r>
    </w:p>
    <w:p w14:paraId="147307B6" w14:textId="77777777" w:rsidR="00CB2D87" w:rsidRPr="00330FA7" w:rsidRDefault="00CB2D87" w:rsidP="00CB2D87">
      <w:pPr>
        <w:pStyle w:val="SourceCode"/>
      </w:pPr>
      <w:r w:rsidRPr="00330FA7">
        <w:t>{</w:t>
      </w:r>
    </w:p>
    <w:p w14:paraId="1BFBA02B" w14:textId="77777777" w:rsidR="00CB2D87" w:rsidRPr="00330FA7" w:rsidRDefault="00CB2D87" w:rsidP="00CB2D87">
      <w:pPr>
        <w:pStyle w:val="SourceCode"/>
      </w:pPr>
      <w:r w:rsidRPr="00330FA7">
        <w:tab/>
        <w:t>e.Wait();</w:t>
      </w:r>
    </w:p>
    <w:p w14:paraId="1F3C5D4D" w14:textId="77777777" w:rsidR="00CB2D87" w:rsidRPr="00330FA7" w:rsidRDefault="00CB2D87" w:rsidP="00CB2D87">
      <w:pPr>
        <w:pStyle w:val="SourceCode"/>
      </w:pPr>
      <w:r w:rsidRPr="00330FA7">
        <w:tab/>
        <w:t>Console.WriteLine("t2 in");</w:t>
      </w:r>
    </w:p>
    <w:p w14:paraId="69D417FB" w14:textId="77777777" w:rsidR="00CB2D87" w:rsidRPr="00330FA7" w:rsidRDefault="00CB2D87" w:rsidP="00CB2D87">
      <w:pPr>
        <w:pStyle w:val="SourceCode"/>
      </w:pPr>
      <w:r w:rsidRPr="00330FA7">
        <w:t>}).Start();</w:t>
      </w:r>
    </w:p>
    <w:p w14:paraId="08A8DD31" w14:textId="77777777" w:rsidR="00CB2D87" w:rsidRPr="00330FA7" w:rsidRDefault="00CB2D87" w:rsidP="00CB2D87">
      <w:pPr>
        <w:pStyle w:val="SourceCode"/>
      </w:pPr>
    </w:p>
    <w:p w14:paraId="513A4E95" w14:textId="77777777" w:rsidR="00CB2D87" w:rsidRPr="00330FA7" w:rsidRDefault="00CB2D87" w:rsidP="00CB2D87">
      <w:pPr>
        <w:pStyle w:val="SourceCode"/>
      </w:pPr>
      <w:r w:rsidRPr="00330FA7">
        <w:t>Thread.Sleep(1000);</w:t>
      </w:r>
    </w:p>
    <w:p w14:paraId="44E5834B" w14:textId="77777777" w:rsidR="00CB2D87" w:rsidRPr="00330FA7" w:rsidRDefault="00CB2D87" w:rsidP="00CB2D87">
      <w:pPr>
        <w:pStyle w:val="SourceCode"/>
      </w:pPr>
      <w:r w:rsidRPr="00330FA7">
        <w:t>e.Signal();</w:t>
      </w:r>
    </w:p>
    <w:p w14:paraId="33EAB3EE" w14:textId="77777777" w:rsidR="00CB2D87" w:rsidRPr="00330FA7" w:rsidRDefault="00CB2D87" w:rsidP="00CB2D87">
      <w:pPr>
        <w:pStyle w:val="SourceCode"/>
      </w:pPr>
      <w:r w:rsidRPr="00330FA7">
        <w:t>Console.WriteLine("Signalled");</w:t>
      </w:r>
    </w:p>
    <w:p w14:paraId="4E058993" w14:textId="77777777" w:rsidR="00CB2D87" w:rsidRPr="00330FA7" w:rsidRDefault="00CB2D87" w:rsidP="00CB2D87">
      <w:pPr>
        <w:pStyle w:val="SourceCode"/>
      </w:pPr>
      <w:r w:rsidRPr="00330FA7">
        <w:t>e.Signal();</w:t>
      </w:r>
    </w:p>
    <w:p w14:paraId="457BBD9E" w14:textId="77777777" w:rsidR="00CB2D87" w:rsidRDefault="00CB2D87" w:rsidP="00CB2D87">
      <w:pPr>
        <w:pStyle w:val="SourceCode"/>
      </w:pPr>
      <w:r w:rsidRPr="00330FA7">
        <w:t>Console.WriteLine("Signalled");</w:t>
      </w:r>
    </w:p>
    <w:p w14:paraId="372641D9" w14:textId="77777777" w:rsidR="00CB2D87" w:rsidRDefault="00CB2D87" w:rsidP="00CB2D87">
      <w:pPr>
        <w:pStyle w:val="SourceCode"/>
      </w:pPr>
    </w:p>
    <w:p w14:paraId="51B8E771" w14:textId="77777777" w:rsidR="00CB2D87" w:rsidRDefault="00CB2D87" w:rsidP="00CB2D87">
      <w:pPr>
        <w:pStyle w:val="SourceCode"/>
      </w:pPr>
      <w:r w:rsidRPr="00AB5F7B">
        <w:t>// &gt; Signalled</w:t>
      </w:r>
      <w:r w:rsidRPr="00AB5F7B">
        <w:br/>
        <w:t>// &gt; Signalled</w:t>
      </w:r>
      <w:r w:rsidRPr="00AB5F7B">
        <w:br/>
        <w:t>// &gt; t1 in</w:t>
      </w:r>
      <w:r w:rsidRPr="00AB5F7B">
        <w:br/>
        <w:t>// &gt;t2 in</w:t>
      </w:r>
    </w:p>
    <w:p w14:paraId="38E6F39A" w14:textId="77777777" w:rsidR="00392CCC" w:rsidRDefault="00392CCC" w:rsidP="00392CCC">
      <w:pPr>
        <w:pStyle w:val="Heading5"/>
      </w:pPr>
      <w:r>
        <w:t>Barrier</w:t>
      </w:r>
    </w:p>
    <w:p w14:paraId="0F1C2E45" w14:textId="64423853" w:rsidR="00392CCC" w:rsidRPr="001A0299" w:rsidRDefault="00392CCC" w:rsidP="00392CCC">
      <w:r>
        <w:t>The barrier class enables multiple threads to work concurrently on a multi-phase algorithm. The same barrier can be used for multiple phases</w:t>
      </w:r>
      <w:r w:rsidR="004C7BDC">
        <w:t xml:space="preserve">. One use of this type is a GC algorithm running in </w:t>
      </w:r>
      <w:r w:rsidR="00F072E2">
        <w:t xml:space="preserve">server mode. </w:t>
      </w:r>
      <w:r w:rsidR="00D44437">
        <w:t xml:space="preserve">One thread per core </w:t>
      </w:r>
      <w:r w:rsidR="00164EB9">
        <w:t>start up with each thread working on a different thread stack</w:t>
      </w:r>
      <w:r w:rsidR="00D813EE">
        <w:t xml:space="preserve"> as part of the mark. As each thread completes it must wait for all threads to complete mark. Then each thread compacts a different part of the heap again wating for the others to complete. </w:t>
      </w:r>
    </w:p>
    <w:p w14:paraId="4727BFF1" w14:textId="77777777" w:rsidR="00392CCC" w:rsidRPr="00804077" w:rsidRDefault="00392CCC" w:rsidP="00392CCC">
      <w:pPr>
        <w:pStyle w:val="SourceCode"/>
        <w:ind w:left="0"/>
      </w:pPr>
      <w:r>
        <w:br w:type="page"/>
      </w:r>
    </w:p>
    <w:p w14:paraId="207F3C56" w14:textId="77777777" w:rsidR="007B5209" w:rsidRDefault="007B5209" w:rsidP="007B5209">
      <w:pPr>
        <w:pStyle w:val="Heading5"/>
      </w:pPr>
      <w:r>
        <w:lastRenderedPageBreak/>
        <w:t>Spinlock</w:t>
      </w:r>
    </w:p>
    <w:p w14:paraId="4C3A8363" w14:textId="77777777" w:rsidR="007B5209" w:rsidRPr="00FE3789" w:rsidRDefault="007B5209" w:rsidP="007B5209">
      <w:r>
        <w:t xml:space="preserve">Specialized advanced exclusive locking construct that can improve performance in highly contended environments. </w:t>
      </w:r>
    </w:p>
    <w:p w14:paraId="58DDF020" w14:textId="77777777" w:rsidR="00213756" w:rsidRDefault="00213756">
      <w:pPr>
        <w:rPr>
          <w:rFonts w:asciiTheme="majorHAnsi" w:eastAsiaTheme="majorEastAsia" w:hAnsiTheme="majorHAnsi" w:cstheme="majorBidi"/>
          <w:color w:val="31378B" w:themeColor="text2"/>
          <w:sz w:val="28"/>
          <w:szCs w:val="26"/>
        </w:rPr>
      </w:pPr>
      <w:bookmarkStart w:id="6" w:name="_Toc294035154"/>
      <w:r>
        <w:br w:type="page"/>
      </w:r>
    </w:p>
    <w:bookmarkEnd w:id="6"/>
    <w:p w14:paraId="6ECB638C" w14:textId="7AEB03B1" w:rsidR="00E61005" w:rsidRDefault="00E61005" w:rsidP="00F85DA2">
      <w:pPr>
        <w:pStyle w:val="Heading4"/>
      </w:pPr>
      <w:r>
        <w:lastRenderedPageBreak/>
        <w:t>Lazy Initialization</w:t>
      </w:r>
    </w:p>
    <w:p w14:paraId="137E9942" w14:textId="7981BDB7" w:rsidR="00AD26D4" w:rsidRDefault="00AD26D4" w:rsidP="00AD26D4">
      <w:pPr>
        <w:pStyle w:val="Heading4"/>
      </w:pPr>
      <w:r>
        <w:t>Thread Local Storage</w:t>
      </w:r>
    </w:p>
    <w:p w14:paraId="24F98561" w14:textId="77777777" w:rsidR="00AD26D4" w:rsidRPr="00AD26D4" w:rsidRDefault="00AD26D4" w:rsidP="00AD26D4"/>
    <w:p w14:paraId="554D2365" w14:textId="77777777" w:rsidR="00681ED1" w:rsidRDefault="00681ED1">
      <w:pPr>
        <w:rPr>
          <w:rFonts w:asciiTheme="majorHAnsi" w:eastAsiaTheme="majorEastAsia" w:hAnsiTheme="majorHAnsi" w:cstheme="majorBidi"/>
          <w:b/>
          <w:iCs/>
          <w:smallCaps/>
          <w:color w:val="31378B" w:themeColor="text2"/>
          <w:szCs w:val="25"/>
        </w:rPr>
      </w:pPr>
      <w:r>
        <w:br w:type="page"/>
      </w:r>
    </w:p>
    <w:p w14:paraId="4D15DDC2" w14:textId="636FDBB9" w:rsidR="007352AE" w:rsidRDefault="00180D68" w:rsidP="00F85DA2">
      <w:pPr>
        <w:pStyle w:val="Heading4"/>
      </w:pPr>
      <w:r>
        <w:lastRenderedPageBreak/>
        <w:t>Wait and Pulse</w:t>
      </w:r>
    </w:p>
    <w:p w14:paraId="284991A8" w14:textId="5AE93C0F" w:rsidR="002803AA" w:rsidRDefault="002803AA" w:rsidP="00681ED1">
      <w:pPr>
        <w:pStyle w:val="Heading5"/>
      </w:pPr>
      <w:r>
        <w:t>The Condition Variable Pattern</w:t>
      </w:r>
    </w:p>
    <w:p w14:paraId="40B1EA75" w14:textId="78B4FF8E" w:rsidR="007352AE" w:rsidRDefault="00D645A4" w:rsidP="007352AE">
      <w:r>
        <w:t>One thread wants to execute code when some other condition is true.</w:t>
      </w:r>
    </w:p>
    <w:p w14:paraId="4E36096A" w14:textId="685B5972" w:rsidR="00A70781" w:rsidRDefault="00A70781" w:rsidP="00A70781">
      <w:pPr>
        <w:pStyle w:val="Heading4"/>
      </w:pPr>
      <w:r>
        <w:t>List of Synchronization Constructs</w:t>
      </w:r>
    </w:p>
    <w:tbl>
      <w:tblPr>
        <w:tblStyle w:val="SimpleDefinition"/>
        <w:tblW w:w="9399" w:type="dxa"/>
        <w:tblLook w:val="04A0" w:firstRow="1" w:lastRow="0" w:firstColumn="1" w:lastColumn="0" w:noHBand="0" w:noVBand="1"/>
      </w:tblPr>
      <w:tblGrid>
        <w:gridCol w:w="2389"/>
        <w:gridCol w:w="7010"/>
      </w:tblGrid>
      <w:tr w:rsidR="00A70781" w:rsidRPr="00512D24" w14:paraId="6E52CCEB"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736F7D69" w14:textId="77777777" w:rsidR="00A70781" w:rsidRPr="00CB06E3" w:rsidRDefault="00A70781" w:rsidP="002368D8">
            <w:pPr>
              <w:pStyle w:val="Def"/>
              <w:spacing w:before="0"/>
            </w:pPr>
            <w:r>
              <w:t>Monitor/Lock</w:t>
            </w:r>
          </w:p>
        </w:tc>
        <w:tc>
          <w:tcPr>
            <w:tcW w:w="7010" w:type="dxa"/>
          </w:tcPr>
          <w:p w14:paraId="172B2C65" w14:textId="77777777" w:rsidR="00A70781" w:rsidRPr="00512D24"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Mixed mode exclusive locking with thread affinity and rentry</w:t>
            </w:r>
          </w:p>
        </w:tc>
      </w:tr>
      <w:tr w:rsidR="00A70781" w:rsidRPr="00512D24" w14:paraId="08900053"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798C5658" w14:textId="77777777" w:rsidR="00A70781" w:rsidRDefault="00A70781" w:rsidP="002368D8">
            <w:pPr>
              <w:pStyle w:val="Def"/>
              <w:spacing w:before="0"/>
            </w:pPr>
            <w:r>
              <w:t>SpinLock</w:t>
            </w:r>
          </w:p>
        </w:tc>
        <w:tc>
          <w:tcPr>
            <w:tcW w:w="7010" w:type="dxa"/>
          </w:tcPr>
          <w:p w14:paraId="17D95B4B"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Uses a loop implementation of Wait </w:t>
            </w:r>
          </w:p>
        </w:tc>
      </w:tr>
      <w:tr w:rsidR="00A70781" w:rsidRPr="00512D24" w14:paraId="0CA343D7"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17692CD9" w14:textId="77777777" w:rsidR="00A70781" w:rsidRDefault="00A70781" w:rsidP="002368D8">
            <w:pPr>
              <w:pStyle w:val="Def"/>
              <w:spacing w:before="0"/>
            </w:pPr>
            <w:r>
              <w:t>SemaphoreSlim</w:t>
            </w:r>
          </w:p>
        </w:tc>
        <w:tc>
          <w:tcPr>
            <w:tcW w:w="7010" w:type="dxa"/>
          </w:tcPr>
          <w:p w14:paraId="38EA3941"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Lighweight managed non exclusive primitive that limits the number of threads that can concurrently access a critical section</w:t>
            </w:r>
          </w:p>
        </w:tc>
      </w:tr>
      <w:tr w:rsidR="00A70781" w:rsidRPr="00512D24" w14:paraId="216C52B3"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6E6E3EAF" w14:textId="77777777" w:rsidR="00A70781" w:rsidRDefault="00A70781" w:rsidP="002368D8">
            <w:pPr>
              <w:pStyle w:val="Def"/>
              <w:spacing w:before="0"/>
            </w:pPr>
            <w:r>
              <w:t>ReaderWriterLockSlim</w:t>
            </w:r>
          </w:p>
        </w:tc>
        <w:tc>
          <w:tcPr>
            <w:tcW w:w="7010" w:type="dxa"/>
          </w:tcPr>
          <w:p w14:paraId="1667A687"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Lighweight managed that supports concurrent reads and exclusive writes. </w:t>
            </w:r>
          </w:p>
        </w:tc>
      </w:tr>
      <w:tr w:rsidR="00A70781" w:rsidRPr="00512D24" w14:paraId="7A6E0E37"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53AD65B5" w14:textId="77777777" w:rsidR="00A70781" w:rsidRDefault="00A70781" w:rsidP="002368D8">
            <w:pPr>
              <w:pStyle w:val="Def"/>
              <w:spacing w:before="0"/>
            </w:pPr>
            <w:r>
              <w:t>ManualResetEventSlim</w:t>
            </w:r>
          </w:p>
        </w:tc>
        <w:tc>
          <w:tcPr>
            <w:tcW w:w="7010" w:type="dxa"/>
          </w:tcPr>
          <w:p w14:paraId="3E23B1F0"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 lightweight managed latch primitive</w:t>
            </w:r>
          </w:p>
        </w:tc>
      </w:tr>
      <w:tr w:rsidR="00A70781" w:rsidRPr="00512D24" w14:paraId="1DAB0EE7"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6B243F80" w14:textId="77777777" w:rsidR="00A70781" w:rsidRDefault="00A70781" w:rsidP="002368D8">
            <w:pPr>
              <w:pStyle w:val="Def"/>
              <w:spacing w:before="0"/>
            </w:pPr>
            <w:r>
              <w:t xml:space="preserve">CountdownEvent </w:t>
            </w:r>
          </w:p>
        </w:tc>
        <w:tc>
          <w:tcPr>
            <w:tcW w:w="7010" w:type="dxa"/>
          </w:tcPr>
          <w:p w14:paraId="68A50483"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Enable one thread to wait on multiple threads. Only when signalled a specified number of times do threads blocking on Wait get through.</w:t>
            </w:r>
          </w:p>
        </w:tc>
      </w:tr>
      <w:tr w:rsidR="00A70781" w:rsidRPr="00512D24" w14:paraId="5E6F6DE9"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46676A51" w14:textId="77777777" w:rsidR="00A70781" w:rsidRDefault="00A70781" w:rsidP="002368D8">
            <w:pPr>
              <w:pStyle w:val="Def"/>
              <w:spacing w:before="0"/>
            </w:pPr>
            <w:r>
              <w:t>Barrier</w:t>
            </w:r>
          </w:p>
        </w:tc>
        <w:tc>
          <w:tcPr>
            <w:tcW w:w="7010" w:type="dxa"/>
          </w:tcPr>
          <w:p w14:paraId="08667A53"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7CCF">
              <w:rPr>
                <w:rFonts w:asciiTheme="minorHAnsi" w:hAnsiTheme="minorHAnsi" w:cstheme="minorHAnsi"/>
              </w:rPr>
              <w:t>Enables multiple tasks to cooperatively work on an algorithm in parallel through multiple phases</w:t>
            </w:r>
          </w:p>
        </w:tc>
      </w:tr>
      <w:tr w:rsidR="00A70781" w14:paraId="6E3F0B02"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73D8607A" w14:textId="77777777" w:rsidR="00A70781" w:rsidRPr="00E32D88" w:rsidRDefault="00A70781" w:rsidP="002368D8">
            <w:pPr>
              <w:pStyle w:val="Def"/>
              <w:spacing w:before="0"/>
            </w:pPr>
            <w:r>
              <w:t>Mutex</w:t>
            </w:r>
          </w:p>
        </w:tc>
        <w:tc>
          <w:tcPr>
            <w:tcW w:w="7010" w:type="dxa"/>
          </w:tcPr>
          <w:p w14:paraId="4EFA2A8C"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sidRPr="00D96FA3">
              <w:rPr>
                <w:rStyle w:val="Strong"/>
              </w:rPr>
              <w:t>WaitHandle</w:t>
            </w:r>
            <w:r>
              <w:rPr>
                <w:rFonts w:asciiTheme="minorHAnsi" w:hAnsiTheme="minorHAnsi" w:cstheme="minorHAnsi"/>
              </w:rPr>
              <w:t xml:space="preserve"> based exclusive locking</w:t>
            </w:r>
          </w:p>
        </w:tc>
      </w:tr>
      <w:tr w:rsidR="00A70781" w14:paraId="5E326534"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039636E1" w14:textId="77777777" w:rsidR="00A70781" w:rsidRDefault="00A70781" w:rsidP="002368D8">
            <w:pPr>
              <w:pStyle w:val="Def"/>
              <w:spacing w:before="0"/>
            </w:pPr>
            <w:r>
              <w:t>ManualResetEvent</w:t>
            </w:r>
          </w:p>
        </w:tc>
        <w:tc>
          <w:tcPr>
            <w:tcW w:w="7010" w:type="dxa"/>
          </w:tcPr>
          <w:p w14:paraId="34C3FFA0"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rPr>
              <w:t>WaitHandle based latch</w:t>
            </w:r>
          </w:p>
        </w:tc>
      </w:tr>
      <w:tr w:rsidR="00A70781" w14:paraId="2E09465F"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4E61720D" w14:textId="77777777" w:rsidR="00A70781" w:rsidRDefault="00A70781" w:rsidP="002368D8">
            <w:pPr>
              <w:pStyle w:val="Def"/>
              <w:spacing w:before="0"/>
            </w:pPr>
            <w:r>
              <w:t>AutoResetEvent</w:t>
            </w:r>
          </w:p>
        </w:tc>
        <w:tc>
          <w:tcPr>
            <w:tcW w:w="7010" w:type="dxa"/>
          </w:tcPr>
          <w:p w14:paraId="0B6147B9" w14:textId="77777777" w:rsidR="00A70781"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color w:val="000000"/>
              </w:rPr>
            </w:pPr>
            <w:r>
              <w:rPr>
                <w:rFonts w:asciiTheme="minorHAnsi" w:hAnsiTheme="minorHAnsi" w:cstheme="minorHAnsi"/>
              </w:rPr>
              <w:t>WaitHandle based turnstyle.</w:t>
            </w:r>
          </w:p>
        </w:tc>
      </w:tr>
      <w:tr w:rsidR="00A70781" w:rsidRPr="0052235E" w14:paraId="0F8671C3" w14:textId="77777777" w:rsidTr="002368D8">
        <w:tc>
          <w:tcPr>
            <w:cnfStyle w:val="001000000000" w:firstRow="0" w:lastRow="0" w:firstColumn="1" w:lastColumn="0" w:oddVBand="0" w:evenVBand="0" w:oddHBand="0" w:evenHBand="0" w:firstRowFirstColumn="0" w:firstRowLastColumn="0" w:lastRowFirstColumn="0" w:lastRowLastColumn="0"/>
            <w:tcW w:w="2389" w:type="dxa"/>
          </w:tcPr>
          <w:p w14:paraId="34DD6CE6" w14:textId="77777777" w:rsidR="00A70781" w:rsidRPr="0052235E" w:rsidRDefault="00A70781" w:rsidP="002368D8">
            <w:pPr>
              <w:pStyle w:val="Def"/>
              <w:spacing w:before="0"/>
              <w:rPr>
                <w:sz w:val="18"/>
                <w:szCs w:val="22"/>
              </w:rPr>
            </w:pPr>
            <w:r w:rsidRPr="0052235E">
              <w:rPr>
                <w:sz w:val="18"/>
                <w:szCs w:val="22"/>
              </w:rPr>
              <w:t>Semaphore</w:t>
            </w:r>
          </w:p>
        </w:tc>
        <w:tc>
          <w:tcPr>
            <w:tcW w:w="7010" w:type="dxa"/>
          </w:tcPr>
          <w:p w14:paraId="2DA78AD9" w14:textId="77777777" w:rsidR="00A70781" w:rsidRPr="0052235E" w:rsidRDefault="00A70781" w:rsidP="002368D8">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22"/>
              </w:rPr>
            </w:pPr>
            <w:r w:rsidRPr="0052235E">
              <w:rPr>
                <w:rFonts w:asciiTheme="minorHAnsi" w:hAnsiTheme="minorHAnsi" w:cstheme="minorHAnsi"/>
                <w:sz w:val="18"/>
                <w:szCs w:val="22"/>
              </w:rPr>
              <w:t>Waithandle based primitive that allows a number of threads into critical section a</w:t>
            </w:r>
          </w:p>
        </w:tc>
      </w:tr>
    </w:tbl>
    <w:p w14:paraId="17762C2C" w14:textId="77777777" w:rsidR="00FB1194" w:rsidRDefault="00FB1194" w:rsidP="00976301">
      <w:pPr>
        <w:pStyle w:val="Heading3"/>
      </w:pPr>
      <w:r>
        <w:t>Fences and Barriers</w:t>
      </w:r>
    </w:p>
    <w:p w14:paraId="2B896309" w14:textId="77777777" w:rsidR="00FB1194" w:rsidRPr="008D6DB1" w:rsidRDefault="00FB1194" w:rsidP="00FB1194">
      <w:r>
        <w:t xml:space="preserve">Compiler and CPU statement re-ordering and caching optimisations can also lead to code that is correct in a single threaded environment behaving incorrectly in a pre-emptive multithreading environment. </w:t>
      </w:r>
    </w:p>
    <w:p w14:paraId="50A91BF2" w14:textId="77777777" w:rsidR="00FB1194" w:rsidRDefault="00FB1194" w:rsidP="00FB1194">
      <w:pPr>
        <w:pStyle w:val="Heading5"/>
      </w:pPr>
      <w:r>
        <w:t>Fences/Barriers</w:t>
      </w:r>
    </w:p>
    <w:p w14:paraId="02A1FE4A" w14:textId="77777777" w:rsidR="00FB1194" w:rsidRPr="00A860B3" w:rsidRDefault="00FB1194" w:rsidP="00FB1194">
      <w:r>
        <w:t xml:space="preserve">Fences and barriers are used to prevent statement re-ordering and read/write caching optimisations by the compiler and CPU. The following code is not thread safe even though the two fields are read and written atomically. </w:t>
      </w:r>
    </w:p>
    <w:p w14:paraId="1BA51B87" w14:textId="77777777" w:rsidR="00FB1194" w:rsidRPr="00A52D04" w:rsidRDefault="00FB1194" w:rsidP="00FB1194">
      <w:pPr>
        <w:pStyle w:val="SourceCode"/>
      </w:pPr>
      <w:r w:rsidRPr="00A52D04">
        <w:t>public int value;</w:t>
      </w:r>
    </w:p>
    <w:p w14:paraId="281DB7D4" w14:textId="77777777" w:rsidR="00FB1194" w:rsidRPr="00A52D04" w:rsidRDefault="00FB1194" w:rsidP="00FB1194">
      <w:pPr>
        <w:pStyle w:val="SourceCode"/>
      </w:pPr>
      <w:r w:rsidRPr="00A52D04">
        <w:t>public bool isRead = false;</w:t>
      </w:r>
    </w:p>
    <w:p w14:paraId="172209D3" w14:textId="77777777" w:rsidR="00FB1194" w:rsidRPr="00A52D04" w:rsidRDefault="00FB1194" w:rsidP="00FB1194">
      <w:pPr>
        <w:pStyle w:val="SourceCode"/>
      </w:pPr>
    </w:p>
    <w:p w14:paraId="0FDF93E9" w14:textId="77777777" w:rsidR="00FB1194" w:rsidRPr="00A52D04" w:rsidRDefault="00FB1194" w:rsidP="00FB1194">
      <w:pPr>
        <w:pStyle w:val="SourceCode"/>
      </w:pPr>
      <w:r w:rsidRPr="00A52D04">
        <w:t>public void Write()</w:t>
      </w:r>
    </w:p>
    <w:p w14:paraId="0F3A0439" w14:textId="77777777" w:rsidR="00FB1194" w:rsidRPr="00A52D04" w:rsidRDefault="00FB1194" w:rsidP="00FB1194">
      <w:pPr>
        <w:pStyle w:val="SourceCode"/>
      </w:pPr>
      <w:r w:rsidRPr="00A52D04">
        <w:t>{</w:t>
      </w:r>
    </w:p>
    <w:p w14:paraId="3FC0C97C" w14:textId="77777777" w:rsidR="00FB1194" w:rsidRPr="00A52D04" w:rsidRDefault="00FB1194" w:rsidP="00FB1194">
      <w:pPr>
        <w:pStyle w:val="SourceCode"/>
      </w:pPr>
      <w:r w:rsidRPr="00A52D04">
        <w:tab/>
        <w:t xml:space="preserve">value = 100;  </w:t>
      </w:r>
      <w:r w:rsidRPr="00A52D04">
        <w:sym w:font="Wingdings" w:char="F08C"/>
      </w:r>
    </w:p>
    <w:p w14:paraId="61FE7E86" w14:textId="77777777" w:rsidR="00FB1194" w:rsidRPr="00A52D04" w:rsidRDefault="00FB1194" w:rsidP="00FB1194">
      <w:pPr>
        <w:pStyle w:val="SourceCode"/>
      </w:pPr>
      <w:r w:rsidRPr="00A52D04">
        <w:tab/>
        <w:t>isRead = true;</w:t>
      </w:r>
      <w:r w:rsidRPr="00A52D04">
        <w:sym w:font="Wingdings" w:char="F08D"/>
      </w:r>
    </w:p>
    <w:p w14:paraId="7B48CAC5" w14:textId="77777777" w:rsidR="00FB1194" w:rsidRPr="00A52D04" w:rsidRDefault="00FB1194" w:rsidP="00FB1194">
      <w:pPr>
        <w:pStyle w:val="SourceCode"/>
      </w:pPr>
      <w:r w:rsidRPr="00A52D04">
        <w:t>}</w:t>
      </w:r>
    </w:p>
    <w:p w14:paraId="3297DD94" w14:textId="77777777" w:rsidR="00FB1194" w:rsidRPr="00A52D04" w:rsidRDefault="00FB1194" w:rsidP="00FB1194">
      <w:pPr>
        <w:pStyle w:val="SourceCode"/>
      </w:pPr>
    </w:p>
    <w:p w14:paraId="071C53E8" w14:textId="77777777" w:rsidR="00FB1194" w:rsidRPr="00A52D04" w:rsidRDefault="00FB1194" w:rsidP="00FB1194">
      <w:pPr>
        <w:pStyle w:val="SourceCode"/>
      </w:pPr>
      <w:r w:rsidRPr="00A52D04">
        <w:t>public void Read()</w:t>
      </w:r>
    </w:p>
    <w:p w14:paraId="64CB964A" w14:textId="77777777" w:rsidR="00FB1194" w:rsidRPr="00A52D04" w:rsidRDefault="00FB1194" w:rsidP="00FB1194">
      <w:pPr>
        <w:pStyle w:val="SourceCode"/>
      </w:pPr>
      <w:r w:rsidRPr="00A52D04">
        <w:t>{</w:t>
      </w:r>
    </w:p>
    <w:p w14:paraId="715178C2" w14:textId="77777777" w:rsidR="00FB1194" w:rsidRPr="00A52D04" w:rsidRDefault="00FB1194" w:rsidP="00FB1194">
      <w:pPr>
        <w:pStyle w:val="SourceCode"/>
      </w:pPr>
      <w:r w:rsidRPr="00A52D04">
        <w:tab/>
        <w:t xml:space="preserve">if (isRead)                      </w:t>
      </w:r>
      <w:r w:rsidRPr="00A52D04">
        <w:sym w:font="Wingdings" w:char="F08E"/>
      </w:r>
    </w:p>
    <w:p w14:paraId="5D92AF8C" w14:textId="77777777" w:rsidR="00FB1194" w:rsidRPr="00A52D04" w:rsidRDefault="00FB1194" w:rsidP="00FB1194">
      <w:pPr>
        <w:pStyle w:val="SourceCode"/>
      </w:pPr>
      <w:r w:rsidRPr="00A52D04">
        <w:tab/>
      </w:r>
      <w:r w:rsidRPr="00A52D04">
        <w:tab/>
        <w:t xml:space="preserve">Console.WriteLine(value);  </w:t>
      </w:r>
      <w:r w:rsidRPr="00A52D04">
        <w:sym w:font="Wingdings" w:char="F08F"/>
      </w:r>
    </w:p>
    <w:p w14:paraId="5F657E7A" w14:textId="77777777" w:rsidR="00FB1194" w:rsidRPr="00A52D04" w:rsidRDefault="00FB1194" w:rsidP="00FB1194">
      <w:pPr>
        <w:pStyle w:val="SourceCode"/>
      </w:pPr>
      <w:r w:rsidRPr="00A52D04">
        <w:lastRenderedPageBreak/>
        <w:t>}</w:t>
      </w:r>
    </w:p>
    <w:p w14:paraId="53B1E862" w14:textId="77777777" w:rsidR="00FB1194" w:rsidRDefault="00FB1194" w:rsidP="00FB1194">
      <w:pPr>
        <w:autoSpaceDE w:val="0"/>
        <w:autoSpaceDN w:val="0"/>
        <w:adjustRightInd w:val="0"/>
        <w:spacing w:after="0" w:line="240" w:lineRule="auto"/>
        <w:rPr>
          <w:rFonts w:ascii="Consolas" w:hAnsi="Consolas" w:cs="Consolas"/>
          <w:color w:val="000000"/>
          <w:sz w:val="20"/>
          <w:szCs w:val="20"/>
        </w:rPr>
      </w:pPr>
      <w:r>
        <w:t xml:space="preserve">The reason for this is that the Compiler and CPU can re-order instructions if the meaning of the code does not change from a single threaded perspective. The order of </w:t>
      </w:r>
      <w:r>
        <w:rPr>
          <w:rFonts w:ascii="Consolas" w:hAnsi="Consolas" w:cs="Consolas"/>
          <w:color w:val="000000"/>
          <w:sz w:val="20"/>
          <w:szCs w:val="20"/>
        </w:rPr>
        <w:sym w:font="Wingdings" w:char="F08C"/>
      </w:r>
      <w:r>
        <w:rPr>
          <w:rFonts w:ascii="Consolas" w:hAnsi="Consolas" w:cs="Consolas"/>
          <w:color w:val="000000"/>
          <w:sz w:val="20"/>
          <w:szCs w:val="20"/>
        </w:rPr>
        <w:t xml:space="preserve"> and </w:t>
      </w:r>
      <w:r>
        <w:rPr>
          <w:rFonts w:ascii="Consolas" w:hAnsi="Consolas" w:cs="Consolas"/>
          <w:color w:val="000000"/>
          <w:sz w:val="20"/>
          <w:szCs w:val="20"/>
        </w:rPr>
        <w:sym w:font="Wingdings" w:char="F08D"/>
      </w:r>
      <w:r>
        <w:rPr>
          <w:rFonts w:ascii="Consolas" w:hAnsi="Consolas" w:cs="Consolas"/>
          <w:color w:val="000000"/>
          <w:sz w:val="20"/>
          <w:szCs w:val="20"/>
        </w:rPr>
        <w:t xml:space="preserve"> </w:t>
      </w:r>
      <w:r w:rsidRPr="000E7506">
        <w:t>could be switched</w:t>
      </w:r>
      <w:r>
        <w:t>. Similarly, with</w:t>
      </w:r>
      <w:r>
        <w:rPr>
          <w:rFonts w:ascii="Consolas" w:hAnsi="Consolas" w:cs="Consolas"/>
          <w:color w:val="000000"/>
          <w:sz w:val="20"/>
          <w:szCs w:val="20"/>
        </w:rPr>
        <w:t xml:space="preserve"> </w:t>
      </w:r>
      <w:r>
        <w:rPr>
          <w:rFonts w:ascii="Consolas" w:hAnsi="Consolas" w:cs="Consolas"/>
          <w:color w:val="000000"/>
          <w:sz w:val="20"/>
          <w:szCs w:val="20"/>
        </w:rPr>
        <w:sym w:font="Wingdings" w:char="F08E"/>
      </w:r>
      <w:r>
        <w:rPr>
          <w:rFonts w:ascii="Consolas" w:hAnsi="Consolas" w:cs="Consolas"/>
          <w:color w:val="000000"/>
          <w:sz w:val="20"/>
          <w:szCs w:val="20"/>
        </w:rPr>
        <w:t xml:space="preserve"> or </w:t>
      </w:r>
      <w:r>
        <w:rPr>
          <w:rFonts w:ascii="Consolas" w:hAnsi="Consolas" w:cs="Consolas"/>
          <w:color w:val="000000"/>
          <w:sz w:val="20"/>
          <w:szCs w:val="20"/>
        </w:rPr>
        <w:sym w:font="Wingdings" w:char="F08F"/>
      </w:r>
      <w:r>
        <w:rPr>
          <w:rFonts w:ascii="Consolas" w:hAnsi="Consolas" w:cs="Consolas"/>
          <w:color w:val="000000"/>
          <w:sz w:val="20"/>
          <w:szCs w:val="20"/>
        </w:rPr>
        <w:t xml:space="preserve"> . </w:t>
      </w:r>
    </w:p>
    <w:p w14:paraId="6B2CDE2D" w14:textId="77777777" w:rsidR="00FB1194" w:rsidRDefault="00FB1194" w:rsidP="00FB1194">
      <w:pPr>
        <w:autoSpaceDE w:val="0"/>
        <w:autoSpaceDN w:val="0"/>
        <w:adjustRightInd w:val="0"/>
        <w:spacing w:after="0" w:line="240" w:lineRule="auto"/>
        <w:rPr>
          <w:rFonts w:ascii="Consolas" w:hAnsi="Consolas" w:cs="Consolas"/>
          <w:color w:val="000000"/>
          <w:sz w:val="20"/>
          <w:szCs w:val="20"/>
        </w:rPr>
      </w:pPr>
    </w:p>
    <w:p w14:paraId="335457BD" w14:textId="77777777" w:rsidR="00FB1194" w:rsidRDefault="00FB1194" w:rsidP="00FB1194">
      <w:r>
        <w:t xml:space="preserve">A full fence is achieved by using </w:t>
      </w:r>
      <w:r w:rsidRPr="00E110B0">
        <w:rPr>
          <w:rStyle w:val="Strong"/>
        </w:rPr>
        <w:t>Thread.MemoryBarrier</w:t>
      </w:r>
      <w:r>
        <w:t>. The effect is that read/write caching is prevented and the CPU cannot reorder instructions such that memory accesses before the call to MemoryBarrier occur after the call to MemoryBarrier</w:t>
      </w:r>
    </w:p>
    <w:p w14:paraId="45B6BD02" w14:textId="77777777" w:rsidR="00FB1194" w:rsidRPr="00354804" w:rsidRDefault="00FB1194" w:rsidP="00FB1194">
      <w:pPr>
        <w:pStyle w:val="SourceCode"/>
      </w:pPr>
      <w:r w:rsidRPr="00354804">
        <w:t>public void Write()</w:t>
      </w:r>
    </w:p>
    <w:p w14:paraId="0E7DDD48" w14:textId="77777777" w:rsidR="00FB1194" w:rsidRPr="00354804" w:rsidRDefault="00FB1194" w:rsidP="00FB1194">
      <w:pPr>
        <w:pStyle w:val="SourceCode"/>
      </w:pPr>
      <w:r w:rsidRPr="00354804">
        <w:t>{</w:t>
      </w:r>
    </w:p>
    <w:p w14:paraId="0D9EC7AF" w14:textId="77777777" w:rsidR="00FB1194" w:rsidRPr="00354804" w:rsidRDefault="00FB1194" w:rsidP="00FB1194">
      <w:pPr>
        <w:pStyle w:val="SourceCode"/>
      </w:pPr>
      <w:r w:rsidRPr="00354804">
        <w:tab/>
        <w:t>value = 100;</w:t>
      </w:r>
    </w:p>
    <w:p w14:paraId="1F5F44B7" w14:textId="77777777" w:rsidR="00FB1194" w:rsidRPr="00354804" w:rsidRDefault="00FB1194" w:rsidP="00FB1194">
      <w:pPr>
        <w:pStyle w:val="SourceCode"/>
        <w:rPr>
          <w:b/>
          <w:bCs/>
        </w:rPr>
      </w:pPr>
      <w:r w:rsidRPr="00354804">
        <w:rPr>
          <w:b/>
          <w:bCs/>
        </w:rPr>
        <w:tab/>
        <w:t>Thread.MemoryBarrier();</w:t>
      </w:r>
    </w:p>
    <w:p w14:paraId="24DBE68A" w14:textId="77777777" w:rsidR="00FB1194" w:rsidRPr="00354804" w:rsidRDefault="00FB1194" w:rsidP="00FB1194">
      <w:pPr>
        <w:pStyle w:val="SourceCode"/>
      </w:pPr>
      <w:r w:rsidRPr="00354804">
        <w:tab/>
        <w:t>isRead = true;</w:t>
      </w:r>
    </w:p>
    <w:p w14:paraId="23280F9B" w14:textId="77777777" w:rsidR="00FB1194" w:rsidRPr="00354804" w:rsidRDefault="00FB1194" w:rsidP="00FB1194">
      <w:pPr>
        <w:pStyle w:val="SourceCode"/>
      </w:pPr>
      <w:r w:rsidRPr="00354804">
        <w:t>}</w:t>
      </w:r>
    </w:p>
    <w:p w14:paraId="52EB6E1F" w14:textId="77777777" w:rsidR="00FB1194" w:rsidRPr="00354804" w:rsidRDefault="00FB1194" w:rsidP="00FB1194">
      <w:pPr>
        <w:pStyle w:val="SourceCode"/>
      </w:pPr>
    </w:p>
    <w:p w14:paraId="2CEC79AC" w14:textId="77777777" w:rsidR="00FB1194" w:rsidRPr="00354804" w:rsidRDefault="00FB1194" w:rsidP="00FB1194">
      <w:pPr>
        <w:pStyle w:val="SourceCode"/>
      </w:pPr>
      <w:r w:rsidRPr="00354804">
        <w:t>public void Read()</w:t>
      </w:r>
    </w:p>
    <w:p w14:paraId="0704903B" w14:textId="77777777" w:rsidR="00FB1194" w:rsidRPr="00354804" w:rsidRDefault="00FB1194" w:rsidP="00FB1194">
      <w:pPr>
        <w:pStyle w:val="SourceCode"/>
      </w:pPr>
      <w:r w:rsidRPr="00354804">
        <w:t>{</w:t>
      </w:r>
    </w:p>
    <w:p w14:paraId="551DEB9E" w14:textId="77777777" w:rsidR="00FB1194" w:rsidRPr="00354804" w:rsidRDefault="00FB1194" w:rsidP="00FB1194">
      <w:pPr>
        <w:pStyle w:val="SourceCode"/>
      </w:pPr>
      <w:r w:rsidRPr="00354804">
        <w:tab/>
        <w:t>if (isRead)</w:t>
      </w:r>
    </w:p>
    <w:p w14:paraId="77E4F179" w14:textId="77777777" w:rsidR="00FB1194" w:rsidRPr="00354804" w:rsidRDefault="00FB1194" w:rsidP="00FB1194">
      <w:pPr>
        <w:pStyle w:val="SourceCode"/>
      </w:pPr>
      <w:r w:rsidRPr="00354804">
        <w:tab/>
        <w:t>{</w:t>
      </w:r>
    </w:p>
    <w:p w14:paraId="2510B06F" w14:textId="77777777" w:rsidR="00FB1194" w:rsidRPr="00354804" w:rsidRDefault="00FB1194" w:rsidP="00FB1194">
      <w:pPr>
        <w:pStyle w:val="SourceCode"/>
        <w:rPr>
          <w:b/>
          <w:bCs/>
        </w:rPr>
      </w:pPr>
      <w:r w:rsidRPr="00354804">
        <w:rPr>
          <w:b/>
          <w:bCs/>
        </w:rPr>
        <w:tab/>
      </w:r>
      <w:r w:rsidRPr="00354804">
        <w:rPr>
          <w:b/>
          <w:bCs/>
        </w:rPr>
        <w:tab/>
        <w:t>Thread.MemoryBarrier();</w:t>
      </w:r>
    </w:p>
    <w:p w14:paraId="0C4D675F" w14:textId="77777777" w:rsidR="00FB1194" w:rsidRPr="00354804" w:rsidRDefault="00FB1194" w:rsidP="00FB1194">
      <w:pPr>
        <w:pStyle w:val="SourceCode"/>
      </w:pPr>
      <w:r w:rsidRPr="00354804">
        <w:tab/>
      </w:r>
      <w:r w:rsidRPr="00354804">
        <w:tab/>
        <w:t>Console.WriteLine(value);</w:t>
      </w:r>
    </w:p>
    <w:p w14:paraId="10836136" w14:textId="77777777" w:rsidR="00FB1194" w:rsidRPr="00354804" w:rsidRDefault="00FB1194" w:rsidP="00FB1194">
      <w:pPr>
        <w:pStyle w:val="SourceCode"/>
      </w:pPr>
      <w:r w:rsidRPr="00354804">
        <w:tab/>
        <w:t>}</w:t>
      </w:r>
      <w:r w:rsidRPr="00354804">
        <w:tab/>
      </w:r>
      <w:r w:rsidRPr="00354804">
        <w:tab/>
      </w:r>
    </w:p>
    <w:p w14:paraId="1B3502DA" w14:textId="77777777" w:rsidR="00FB1194" w:rsidRDefault="00FB1194" w:rsidP="00FB1194">
      <w:pPr>
        <w:pStyle w:val="SourceCode"/>
      </w:pPr>
      <w:r w:rsidRPr="00354804">
        <w:t>}</w:t>
      </w:r>
    </w:p>
    <w:p w14:paraId="5BBB1B71" w14:textId="77777777" w:rsidR="00FB1194" w:rsidRDefault="00FB1194" w:rsidP="00FB1194">
      <w:pPr>
        <w:rPr>
          <w:rFonts w:asciiTheme="majorHAnsi" w:eastAsiaTheme="majorEastAsia" w:hAnsiTheme="majorHAnsi" w:cstheme="majorBidi"/>
          <w:b/>
          <w:iCs/>
          <w:color w:val="7076CC" w:themeColor="text2" w:themeTint="99"/>
          <w:sz w:val="20"/>
          <w:szCs w:val="24"/>
        </w:rPr>
      </w:pPr>
      <w:r>
        <w:br w:type="page"/>
      </w:r>
    </w:p>
    <w:p w14:paraId="3418AB5F" w14:textId="77777777" w:rsidR="00FB1194" w:rsidRDefault="00FB1194" w:rsidP="00FB1194">
      <w:pPr>
        <w:pStyle w:val="Heading5"/>
      </w:pPr>
      <w:r>
        <w:lastRenderedPageBreak/>
        <w:t>Volatile.Read/Write</w:t>
      </w:r>
    </w:p>
    <w:p w14:paraId="317335E0" w14:textId="77777777" w:rsidR="00FB1194" w:rsidRDefault="00FB1194" w:rsidP="00FB1194">
      <w:r>
        <w:t xml:space="preserve">The static method </w:t>
      </w:r>
      <w:r w:rsidRPr="006054CD">
        <w:rPr>
          <w:rStyle w:val="Strong"/>
        </w:rPr>
        <w:t>Volatile.Read</w:t>
      </w:r>
      <w:r>
        <w:t xml:space="preserve"> utilises a memory barrier to ensure </w:t>
      </w:r>
    </w:p>
    <w:p w14:paraId="2BE6AE77" w14:textId="77777777" w:rsidR="00FB1194" w:rsidRDefault="00FB1194" w:rsidP="00FB1194">
      <w:pPr>
        <w:pStyle w:val="ListParagraph"/>
        <w:numPr>
          <w:ilvl w:val="0"/>
          <w:numId w:val="18"/>
        </w:numPr>
      </w:pPr>
      <w:r>
        <w:t>No reads/writes after Volatile.Read execute before Volatile.Read</w:t>
      </w:r>
    </w:p>
    <w:p w14:paraId="4BBFC7C6" w14:textId="77777777" w:rsidR="00FB1194" w:rsidRDefault="00FB1194" w:rsidP="00FB1194">
      <w:pPr>
        <w:pStyle w:val="ListParagraph"/>
        <w:numPr>
          <w:ilvl w:val="0"/>
          <w:numId w:val="18"/>
        </w:numPr>
      </w:pPr>
      <w:r>
        <w:t>The value read is the latest written by any processor, irrespective of caching</w:t>
      </w:r>
    </w:p>
    <w:p w14:paraId="175FC7C8" w14:textId="77777777" w:rsidR="00FB1194" w:rsidRDefault="00FB1194" w:rsidP="00FB1194">
      <w:r>
        <w:t xml:space="preserve">The static method </w:t>
      </w:r>
      <w:r w:rsidRPr="006054CD">
        <w:rPr>
          <w:rStyle w:val="Strong"/>
        </w:rPr>
        <w:t>Volatile.</w:t>
      </w:r>
      <w:r>
        <w:rPr>
          <w:rStyle w:val="Strong"/>
        </w:rPr>
        <w:t>Write</w:t>
      </w:r>
      <w:r>
        <w:t xml:space="preserve"> utilises a memory barrier to ensure </w:t>
      </w:r>
    </w:p>
    <w:p w14:paraId="507FF6C2" w14:textId="77777777" w:rsidR="00FB1194" w:rsidRDefault="00FB1194" w:rsidP="00FB1194">
      <w:pPr>
        <w:pStyle w:val="ListParagraph"/>
        <w:numPr>
          <w:ilvl w:val="0"/>
          <w:numId w:val="19"/>
        </w:numPr>
      </w:pPr>
      <w:r>
        <w:t>No reads/writes before Volatile.Write execute after Volatile.Write</w:t>
      </w:r>
    </w:p>
    <w:p w14:paraId="582A45AB" w14:textId="77777777" w:rsidR="00FB1194" w:rsidRDefault="00FB1194" w:rsidP="00FB1194">
      <w:pPr>
        <w:pStyle w:val="ListParagraph"/>
        <w:numPr>
          <w:ilvl w:val="0"/>
          <w:numId w:val="19"/>
        </w:numPr>
      </w:pPr>
      <w:r>
        <w:t>The value written is immediately available to all CPU’s</w:t>
      </w:r>
    </w:p>
    <w:p w14:paraId="68BF9F1D" w14:textId="77777777" w:rsidR="00FB1194" w:rsidRDefault="00FB1194" w:rsidP="00FB1194">
      <w:pPr>
        <w:pStyle w:val="Heading5"/>
      </w:pPr>
      <w:r>
        <w:t>volatile keyword</w:t>
      </w:r>
    </w:p>
    <w:p w14:paraId="1A480E41" w14:textId="77777777" w:rsidR="00FB1194" w:rsidRDefault="00FB1194" w:rsidP="00FB1194">
      <w:r>
        <w:t>Marking a field with the volatile keyword ensures all reads are performed by Volatile.Read and all writes are performed by Volatile.Write. This can be a bad idea for several reasons</w:t>
      </w:r>
    </w:p>
    <w:p w14:paraId="59578A9C" w14:textId="77777777" w:rsidR="00FB1194" w:rsidRDefault="00FB1194" w:rsidP="00FB1194">
      <w:pPr>
        <w:pStyle w:val="ListParagraph"/>
        <w:numPr>
          <w:ilvl w:val="0"/>
          <w:numId w:val="20"/>
        </w:numPr>
      </w:pPr>
      <w:r>
        <w:t xml:space="preserve">It is unlikely all reads and writes to a field need to use Volatile.Read/Write and hence marking a field volatile incur needless performance overhead </w:t>
      </w:r>
    </w:p>
    <w:p w14:paraId="0E6D68F4" w14:textId="77777777" w:rsidR="00FB1194" w:rsidRDefault="00FB1194" w:rsidP="00FB1194">
      <w:pPr>
        <w:pStyle w:val="ListParagraph"/>
        <w:numPr>
          <w:ilvl w:val="0"/>
          <w:numId w:val="20"/>
        </w:numPr>
      </w:pPr>
      <w:r>
        <w:t>Volatile fields cannot be passed by reference</w:t>
      </w:r>
    </w:p>
    <w:p w14:paraId="166009CC" w14:textId="77777777" w:rsidR="00FB1194" w:rsidRDefault="00FB1194" w:rsidP="00FB1194">
      <w:pPr>
        <w:pStyle w:val="ListParagraph"/>
        <w:numPr>
          <w:ilvl w:val="0"/>
          <w:numId w:val="20"/>
        </w:numPr>
      </w:pPr>
      <w:r>
        <w:t>A volatile write followed by a volatile read can still be reordered.</w:t>
      </w:r>
    </w:p>
    <w:p w14:paraId="7D649093" w14:textId="77777777" w:rsidR="00FB1194" w:rsidRPr="00B27C63" w:rsidRDefault="00FB1194" w:rsidP="00FB1194">
      <w:r>
        <w:t>Volatile can only be applied to reference types and primitive types whose size is less than or equal to 32 bits. The volatile keyword cannot be applied fields of type double and long.</w:t>
      </w:r>
    </w:p>
    <w:p w14:paraId="160B63D2" w14:textId="77777777" w:rsidR="00FB1194" w:rsidRDefault="00FB1194" w:rsidP="00FB1194">
      <w:pPr>
        <w:rPr>
          <w:rFonts w:asciiTheme="majorHAnsi" w:eastAsiaTheme="majorEastAsia" w:hAnsiTheme="majorHAnsi" w:cstheme="majorBidi"/>
          <w:b/>
          <w:iCs/>
          <w:color w:val="7076CC" w:themeColor="text2" w:themeTint="99"/>
          <w:sz w:val="20"/>
          <w:szCs w:val="24"/>
        </w:rPr>
      </w:pPr>
      <w:r>
        <w:br w:type="page"/>
      </w:r>
    </w:p>
    <w:p w14:paraId="33CC25DB" w14:textId="6DFD5828" w:rsidR="00184C2A" w:rsidRDefault="003E426E" w:rsidP="00184C2A">
      <w:pPr>
        <w:pStyle w:val="Heading3"/>
      </w:pPr>
      <w:r>
        <w:lastRenderedPageBreak/>
        <w:t>Concurrent</w:t>
      </w:r>
      <w:r w:rsidR="00184C2A">
        <w:t xml:space="preserve"> Collections</w:t>
      </w:r>
    </w:p>
    <w:p w14:paraId="39D51EF2" w14:textId="77777777" w:rsidR="00184C2A" w:rsidRDefault="00184C2A" w:rsidP="00184C2A">
      <w:r>
        <w:t>There are four Concurrent collections</w:t>
      </w:r>
    </w:p>
    <w:p w14:paraId="40110254" w14:textId="77777777" w:rsidR="00184C2A" w:rsidRDefault="00184C2A" w:rsidP="00807D43">
      <w:pPr>
        <w:pStyle w:val="ListBullet"/>
      </w:pPr>
      <w:r>
        <w:t>ConcurrentStack&lt;T&gt;</w:t>
      </w:r>
    </w:p>
    <w:p w14:paraId="6793373D" w14:textId="77777777" w:rsidR="00184C2A" w:rsidRDefault="00184C2A" w:rsidP="00807D43">
      <w:pPr>
        <w:pStyle w:val="ListBullet"/>
      </w:pPr>
      <w:r>
        <w:t>ConcurrentQueue&lt;T&gt;</w:t>
      </w:r>
    </w:p>
    <w:p w14:paraId="15BB207D" w14:textId="77777777" w:rsidR="00184C2A" w:rsidRDefault="00184C2A" w:rsidP="00807D43">
      <w:pPr>
        <w:pStyle w:val="ListBullet"/>
      </w:pPr>
      <w:r>
        <w:t>ConcurrentBag&lt;T&gt;</w:t>
      </w:r>
    </w:p>
    <w:p w14:paraId="46DA2284" w14:textId="77777777" w:rsidR="00184C2A" w:rsidRDefault="00184C2A" w:rsidP="00807D43">
      <w:pPr>
        <w:pStyle w:val="ListBullet"/>
      </w:pPr>
      <w:r>
        <w:t>ConcurrentDictionary&lt;T&gt;</w:t>
      </w:r>
    </w:p>
    <w:p w14:paraId="396B0A41" w14:textId="6C118891" w:rsidR="00184C2A" w:rsidRDefault="00184C2A" w:rsidP="00184C2A">
      <w:r>
        <w:t xml:space="preserve">They are considerably slower than the non-concurrent versions. One must also remember that a collection being thread safe does not make client code using that collection thread safe. The stack, queue and bag are internally backed by linked lists which are more appropriate for low lock multithreaded implementation. This of course has </w:t>
      </w:r>
      <w:r w:rsidR="00A011A8">
        <w:t>repercussions</w:t>
      </w:r>
      <w:r>
        <w:t xml:space="preserve"> on the memory usage. </w:t>
      </w:r>
    </w:p>
    <w:p w14:paraId="5A753375" w14:textId="77777777" w:rsidR="00184C2A" w:rsidRPr="000C77DD" w:rsidRDefault="00184C2A" w:rsidP="00184C2A"/>
    <w:p w14:paraId="5D43F328" w14:textId="77777777" w:rsidR="00184C2A" w:rsidRPr="002803AA" w:rsidRDefault="00184C2A" w:rsidP="00184C2A"/>
    <w:p w14:paraId="12D435B4" w14:textId="77777777" w:rsidR="00184C2A" w:rsidRPr="0001221A" w:rsidRDefault="00184C2A" w:rsidP="00184C2A">
      <w:pPr>
        <w:rPr>
          <w:rFonts w:asciiTheme="majorHAnsi" w:eastAsiaTheme="majorEastAsia" w:hAnsiTheme="majorHAnsi" w:cstheme="majorBidi"/>
          <w:color w:val="31378B" w:themeColor="text2"/>
          <w:sz w:val="28"/>
          <w:szCs w:val="26"/>
        </w:rPr>
      </w:pPr>
    </w:p>
    <w:p w14:paraId="2AAAEF22" w14:textId="77777777" w:rsidR="004E6584" w:rsidRDefault="004E6584">
      <w:pPr>
        <w:rPr>
          <w:rFonts w:asciiTheme="majorHAnsi" w:eastAsiaTheme="majorEastAsia" w:hAnsiTheme="majorHAnsi" w:cstheme="majorBidi"/>
          <w:color w:val="31378B" w:themeColor="text2"/>
          <w:sz w:val="28"/>
          <w:szCs w:val="26"/>
        </w:rPr>
      </w:pPr>
      <w:r>
        <w:br w:type="page"/>
      </w:r>
    </w:p>
    <w:p w14:paraId="071BE36B" w14:textId="2DCCF39F" w:rsidR="00636595" w:rsidRDefault="00636595" w:rsidP="00636595">
      <w:pPr>
        <w:pStyle w:val="Heading3"/>
      </w:pPr>
      <w:r>
        <w:lastRenderedPageBreak/>
        <w:t>Locking issues</w:t>
      </w:r>
    </w:p>
    <w:p w14:paraId="53F03DB0" w14:textId="77777777" w:rsidR="00636595" w:rsidRDefault="00636595" w:rsidP="00636595">
      <w:pPr>
        <w:pStyle w:val="Heading5"/>
      </w:pPr>
      <w:r>
        <w:t>Deadlock</w:t>
      </w:r>
    </w:p>
    <w:p w14:paraId="427B5D28" w14:textId="77777777" w:rsidR="00636595" w:rsidRDefault="00636595" w:rsidP="00636595">
      <w:r w:rsidRPr="00BA27D6">
        <w:t>Acquiring locks incurs a performance cost. Perhaps more importantly though injudicious use of locking can lead to deadlock. The following code shows how</w:t>
      </w:r>
    </w:p>
    <w:p w14:paraId="11B1A7AB" w14:textId="06C1F531" w:rsidR="00636595" w:rsidRDefault="00636595" w:rsidP="00636595">
      <w:pPr>
        <w:pStyle w:val="CodeExampleCode"/>
      </w:pPr>
      <w:r>
        <w:t xml:space="preserve">Figure </w:t>
      </w:r>
      <w:r w:rsidR="008F1E30">
        <w:fldChar w:fldCharType="begin"/>
      </w:r>
      <w:r w:rsidR="008F1E30">
        <w:instrText xml:space="preserve"> SEQ Figure \* ARABIC </w:instrText>
      </w:r>
      <w:r w:rsidR="008F1E30">
        <w:fldChar w:fldCharType="separate"/>
      </w:r>
      <w:r w:rsidR="00C1476B">
        <w:rPr>
          <w:noProof/>
        </w:rPr>
        <w:t>1</w:t>
      </w:r>
      <w:r w:rsidR="008F1E30">
        <w:rPr>
          <w:noProof/>
        </w:rPr>
        <w:fldChar w:fldCharType="end"/>
      </w:r>
      <w:r>
        <w:t>Deadlock</w:t>
      </w:r>
    </w:p>
    <w:p w14:paraId="677A0051" w14:textId="77777777" w:rsidR="00636595" w:rsidRDefault="00636595" w:rsidP="00636595">
      <w:pPr>
        <w:spacing w:line="360" w:lineRule="auto"/>
      </w:pPr>
      <w:r w:rsidRPr="000A1689">
        <w:rPr>
          <w:noProof/>
        </w:rPr>
        <w:drawing>
          <wp:inline distT="0" distB="0" distL="0" distR="0" wp14:anchorId="1AB16174" wp14:editId="21F455EA">
            <wp:extent cx="3538728" cy="3359559"/>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4761" cy="3365286"/>
                    </a:xfrm>
                    <a:prstGeom prst="rect">
                      <a:avLst/>
                    </a:prstGeom>
                  </pic:spPr>
                </pic:pic>
              </a:graphicData>
            </a:graphic>
          </wp:inline>
        </w:drawing>
      </w:r>
    </w:p>
    <w:p w14:paraId="4E6B2247" w14:textId="77777777" w:rsidR="00636595" w:rsidRDefault="00636595" w:rsidP="00636595">
      <w:pPr>
        <w:spacing w:line="360" w:lineRule="auto"/>
      </w:pPr>
      <w:r>
        <w:t>The following points give recommendation on reducing the likelihood of deadlock</w:t>
      </w:r>
    </w:p>
    <w:p w14:paraId="7F0EEB7C" w14:textId="77777777" w:rsidR="00636595" w:rsidRDefault="00636595" w:rsidP="00636595">
      <w:pPr>
        <w:pStyle w:val="ListBulletHeader"/>
      </w:pPr>
      <w:r>
        <w:t>Reducing the likelihood of deadlock</w:t>
      </w:r>
    </w:p>
    <w:p w14:paraId="7A6CF140" w14:textId="77777777" w:rsidR="00636595" w:rsidRDefault="00636595" w:rsidP="00636595">
      <w:pPr>
        <w:pStyle w:val="ListBullet"/>
      </w:pPr>
      <w:r>
        <w:t>Deadlock can occur if a thread pool thread blocks waiting for async call to complete</w:t>
      </w:r>
    </w:p>
    <w:p w14:paraId="4070122C" w14:textId="77777777" w:rsidR="00636595" w:rsidRDefault="00636595" w:rsidP="00636595">
      <w:pPr>
        <w:pStyle w:val="ListBullet"/>
      </w:pPr>
      <w:r>
        <w:t>Do not ever block a thread executed on the thread pool waiting for another function on the pool</w:t>
      </w:r>
    </w:p>
    <w:p w14:paraId="2675E772" w14:textId="77777777" w:rsidR="00636595" w:rsidRDefault="00636595" w:rsidP="00636595">
      <w:pPr>
        <w:pStyle w:val="ListBullet"/>
      </w:pPr>
      <w:r>
        <w:t>Do not create any class whose synchronous methods wait for asynchronous functions, since this class could be called from a thread in a pool</w:t>
      </w:r>
    </w:p>
    <w:p w14:paraId="143CC281" w14:textId="77777777" w:rsidR="00636595" w:rsidRDefault="00636595" w:rsidP="00636595">
      <w:pPr>
        <w:pStyle w:val="ListBullet"/>
      </w:pPr>
      <w:r>
        <w:t>Do not ever block a thread executed on the pool waiting for another function on the pool</w:t>
      </w:r>
    </w:p>
    <w:p w14:paraId="79FE8A47" w14:textId="77777777" w:rsidR="00636595" w:rsidRDefault="00636595" w:rsidP="00636595">
      <w:pPr>
        <w:pStyle w:val="ListBullet"/>
      </w:pPr>
      <w:r>
        <w:t>Do not use any class inside an asynchronous function if the class block waiting for asynchronous functions</w:t>
      </w:r>
    </w:p>
    <w:p w14:paraId="350BC792" w14:textId="77777777" w:rsidR="00636595" w:rsidRDefault="00636595" w:rsidP="00636595">
      <w:pPr>
        <w:spacing w:line="360" w:lineRule="auto"/>
      </w:pPr>
    </w:p>
    <w:p w14:paraId="1FF3F698" w14:textId="77777777" w:rsidR="00636595" w:rsidRPr="003D333D" w:rsidRDefault="00636595" w:rsidP="00636595">
      <w:pPr>
        <w:pStyle w:val="Heading5"/>
      </w:pPr>
      <w:r>
        <w:lastRenderedPageBreak/>
        <w:t>Limitations</w:t>
      </w:r>
    </w:p>
    <w:p w14:paraId="6D47F4CA" w14:textId="77777777" w:rsidR="00636595" w:rsidRDefault="00636595" w:rsidP="00636595">
      <w:pPr>
        <w:pStyle w:val="ListBullet"/>
      </w:pPr>
      <w:r>
        <w:t>Protecting an object with a lock only works if all concurrent threads obtain the lock</w:t>
      </w:r>
    </w:p>
    <w:p w14:paraId="7C86E5D6" w14:textId="77777777" w:rsidR="00636595" w:rsidRDefault="00636595" w:rsidP="00636595">
      <w:pPr>
        <w:pStyle w:val="ListBullet"/>
      </w:pPr>
      <w:r>
        <w:t>Particularly applicable to widely scoped usage e.g. static members</w:t>
      </w:r>
    </w:p>
    <w:p w14:paraId="5E2C37B4" w14:textId="77777777" w:rsidR="00636595" w:rsidRDefault="00636595" w:rsidP="00636595">
      <w:pPr>
        <w:pStyle w:val="ListBullet"/>
      </w:pPr>
      <w:r>
        <w:t>In general .NET makes all static members thread safe whereas instance methods are not</w:t>
      </w:r>
    </w:p>
    <w:p w14:paraId="6161E30F" w14:textId="77777777" w:rsidR="00636595" w:rsidRPr="00E5427A" w:rsidRDefault="00636595" w:rsidP="00636595">
      <w:pPr>
        <w:pStyle w:val="Heading5"/>
      </w:pPr>
      <w:bookmarkStart w:id="7" w:name="_Toc294035156"/>
      <w:r>
        <w:t>Rich Clients</w:t>
      </w:r>
      <w:bookmarkEnd w:id="7"/>
    </w:p>
    <w:p w14:paraId="03509B28" w14:textId="77777777" w:rsidR="00636595" w:rsidRDefault="00636595" w:rsidP="00636595">
      <w:pPr>
        <w:pStyle w:val="ListBullet"/>
      </w:pPr>
      <w:r>
        <w:t>Only the thread that instantiates a UI object can call any of its members</w:t>
      </w:r>
    </w:p>
    <w:p w14:paraId="465D05CD" w14:textId="77777777" w:rsidR="00636595" w:rsidRDefault="00636595" w:rsidP="00636595">
      <w:pPr>
        <w:pStyle w:val="ListBullet"/>
      </w:pPr>
      <w:r>
        <w:t>In windows forms call Invoke or BeginInvoke</w:t>
      </w:r>
    </w:p>
    <w:p w14:paraId="09FEE7C1" w14:textId="50D54A0F" w:rsidR="0081755D" w:rsidRDefault="00636595" w:rsidP="0081755D">
      <w:pPr>
        <w:pStyle w:val="Heading3"/>
      </w:pPr>
      <w:r>
        <w:br w:type="page"/>
      </w:r>
      <w:r w:rsidR="00184C2A" w:rsidRPr="0001221A">
        <w:lastRenderedPageBreak/>
        <w:t xml:space="preserve"> </w:t>
      </w:r>
      <w:bookmarkStart w:id="8" w:name="_Toc294035144"/>
      <w:r w:rsidR="0081755D">
        <w:t>Race Condition Example</w:t>
      </w:r>
    </w:p>
    <w:p w14:paraId="130D7DA1" w14:textId="77777777" w:rsidR="0081755D" w:rsidRPr="003E05AF" w:rsidRDefault="0081755D" w:rsidP="0081755D">
      <w:r w:rsidRPr="00AD1962">
        <w:t>Consider the following piece of code which is not thread safe. The problem occurs when multiple threads call MakeDeposit. If one thread gets pre-empted after executing line one but before it can execute line two and a second thread executes MakeDeposit before the first thread gets re-scheduled, then effectively one of deposits gets lost.</w:t>
      </w:r>
    </w:p>
    <w:p w14:paraId="07994AE8" w14:textId="494CC878" w:rsidR="0081755D" w:rsidRDefault="0081755D" w:rsidP="0081755D">
      <w:pPr>
        <w:pStyle w:val="CodeExampleCode"/>
      </w:pPr>
      <w:r>
        <w:t xml:space="preserve">Figure </w:t>
      </w:r>
      <w:r w:rsidR="008F1E30">
        <w:fldChar w:fldCharType="begin"/>
      </w:r>
      <w:r w:rsidR="008F1E30">
        <w:instrText xml:space="preserve"> SEQ Figure \* ARABIC </w:instrText>
      </w:r>
      <w:r w:rsidR="008F1E30">
        <w:fldChar w:fldCharType="separate"/>
      </w:r>
      <w:r w:rsidR="00C1476B">
        <w:rPr>
          <w:noProof/>
        </w:rPr>
        <w:t>2</w:t>
      </w:r>
      <w:r w:rsidR="008F1E30">
        <w:rPr>
          <w:noProof/>
        </w:rPr>
        <w:fldChar w:fldCharType="end"/>
      </w:r>
      <w:r>
        <w:t xml:space="preserve"> Non thread-safe code</w:t>
      </w:r>
    </w:p>
    <w:p w14:paraId="1EDB495A" w14:textId="77777777" w:rsidR="0081755D" w:rsidRPr="00CE17B7" w:rsidRDefault="0081755D" w:rsidP="0081755D">
      <w:pPr>
        <w:pStyle w:val="ListBulletHeader2"/>
      </w:pPr>
      <w:r w:rsidRPr="002F055B">
        <w:rPr>
          <w:noProof/>
        </w:rPr>
        <w:drawing>
          <wp:inline distT="0" distB="0" distL="0" distR="0" wp14:anchorId="0F32EFFD" wp14:editId="302D6659">
            <wp:extent cx="5731510" cy="29489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48940"/>
                    </a:xfrm>
                    <a:prstGeom prst="rect">
                      <a:avLst/>
                    </a:prstGeom>
                  </pic:spPr>
                </pic:pic>
              </a:graphicData>
            </a:graphic>
          </wp:inline>
        </w:drawing>
      </w:r>
    </w:p>
    <w:p w14:paraId="5D99B578" w14:textId="77777777" w:rsidR="0081755D" w:rsidRDefault="0081755D" w:rsidP="0081755D">
      <w:r w:rsidRPr="00CE17B7">
        <w:t>In order to prevent this kind of indeterminacy we need to implement a synchronization strategy. Synchronization is the topic of the next chapter but for now we show how to use a Monitor via the lock keyword to remove the race condition from this simple code.</w:t>
      </w:r>
    </w:p>
    <w:p w14:paraId="6CD3AA23" w14:textId="07B0B977" w:rsidR="0081755D" w:rsidRPr="00152B0C" w:rsidRDefault="0081755D" w:rsidP="0081755D">
      <w:pPr>
        <w:pStyle w:val="CodeExampleCode"/>
      </w:pPr>
      <w:r>
        <w:t xml:space="preserve">Listing </w:t>
      </w:r>
      <w:r w:rsidR="008F1E30">
        <w:fldChar w:fldCharType="begin"/>
      </w:r>
      <w:r w:rsidR="008F1E30">
        <w:instrText xml:space="preserve"> SEQ Listing \* ARABIC </w:instrText>
      </w:r>
      <w:r w:rsidR="008F1E30">
        <w:fldChar w:fldCharType="separate"/>
      </w:r>
      <w:r w:rsidR="00C1476B">
        <w:rPr>
          <w:noProof/>
        </w:rPr>
        <w:t>3</w:t>
      </w:r>
      <w:r w:rsidR="008F1E30">
        <w:rPr>
          <w:noProof/>
        </w:rPr>
        <w:fldChar w:fldCharType="end"/>
      </w:r>
      <w:r>
        <w:t>Locking Fixes Race condition</w:t>
      </w:r>
      <w:r w:rsidRPr="00A72DA4">
        <w:rPr>
          <w:noProof/>
        </w:rPr>
        <w:drawing>
          <wp:inline distT="0" distB="0" distL="0" distR="0" wp14:anchorId="58BC28F7" wp14:editId="457C7441">
            <wp:extent cx="5731510" cy="2880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80360"/>
                    </a:xfrm>
                    <a:prstGeom prst="rect">
                      <a:avLst/>
                    </a:prstGeom>
                  </pic:spPr>
                </pic:pic>
              </a:graphicData>
            </a:graphic>
          </wp:inline>
        </w:drawing>
      </w:r>
      <w:bookmarkEnd w:id="8"/>
    </w:p>
    <w:p w14:paraId="1F9654EC" w14:textId="3E673AE1" w:rsidR="001E2BB4" w:rsidRDefault="001E2BB4" w:rsidP="001E2BB4">
      <w:pPr>
        <w:pStyle w:val="QuestionSection"/>
        <w:rPr>
          <w:lang w:eastAsia="fi-FI"/>
        </w:rPr>
      </w:pPr>
      <w:r>
        <w:rPr>
          <w:lang w:eastAsia="fi-FI"/>
        </w:rPr>
        <w:lastRenderedPageBreak/>
        <w:t xml:space="preserve">Questions </w:t>
      </w:r>
      <w:r w:rsidR="00151792">
        <w:rPr>
          <w:lang w:eastAsia="fi-FI"/>
        </w:rPr>
        <w:t>–</w:t>
      </w:r>
      <w:r>
        <w:rPr>
          <w:lang w:eastAsia="fi-FI"/>
        </w:rPr>
        <w:t xml:space="preserve"> </w:t>
      </w:r>
      <w:r w:rsidR="00151792">
        <w:rPr>
          <w:lang w:eastAsia="fi-FI"/>
        </w:rPr>
        <w:t>Synchronizatio</w:t>
      </w:r>
      <w:r w:rsidR="00355E88">
        <w:rPr>
          <w:lang w:eastAsia="fi-FI"/>
        </w:rPr>
        <w:t xml:space="preserve">n, </w:t>
      </w:r>
      <w:r w:rsidR="00151792">
        <w:rPr>
          <w:lang w:eastAsia="fi-FI"/>
        </w:rPr>
        <w:t>Communication</w:t>
      </w:r>
      <w:r w:rsidR="00355E88">
        <w:rPr>
          <w:lang w:eastAsia="fi-FI"/>
        </w:rPr>
        <w:t xml:space="preserve"> and thread safety</w:t>
      </w:r>
    </w:p>
    <w:p w14:paraId="24C5E816" w14:textId="77777777" w:rsidR="00355E88" w:rsidRDefault="00355E88" w:rsidP="00355E88">
      <w:pPr>
        <w:pStyle w:val="QuestionSubSection"/>
        <w:rPr>
          <w:lang w:eastAsia="fi-FI"/>
        </w:rPr>
      </w:pPr>
      <w:r>
        <w:rPr>
          <w:lang w:eastAsia="fi-FI"/>
        </w:rPr>
        <w:t>Thread Safety</w:t>
      </w:r>
    </w:p>
    <w:p w14:paraId="576552B5" w14:textId="77777777" w:rsidR="00355E88" w:rsidRDefault="00355E88" w:rsidP="00355E88">
      <w:pPr>
        <w:pStyle w:val="Question"/>
        <w:rPr>
          <w:lang w:eastAsia="fi-FI"/>
        </w:rPr>
      </w:pPr>
      <w:r>
        <w:rPr>
          <w:lang w:eastAsia="fi-FI"/>
        </w:rPr>
        <w:t>Describe thread safety?</w:t>
      </w:r>
    </w:p>
    <w:p w14:paraId="6522C4DD" w14:textId="77777777" w:rsidR="00355E88" w:rsidRDefault="00355E88" w:rsidP="00355E88">
      <w:pPr>
        <w:pStyle w:val="Answer"/>
        <w:rPr>
          <w:lang w:eastAsia="fi-FI"/>
        </w:rPr>
      </w:pPr>
      <w:r>
        <w:rPr>
          <w:lang w:eastAsia="fi-FI"/>
        </w:rPr>
        <w:t>A thread safe piece of code is one that behaves deterministically in the presence of multiple threads of execution</w:t>
      </w:r>
    </w:p>
    <w:p w14:paraId="01E74DB2" w14:textId="77777777" w:rsidR="00355E88" w:rsidRDefault="00355E88" w:rsidP="00355E88">
      <w:pPr>
        <w:pStyle w:val="Question"/>
        <w:rPr>
          <w:lang w:eastAsia="fi-FI"/>
        </w:rPr>
      </w:pPr>
      <w:r>
        <w:rPr>
          <w:lang w:eastAsia="fi-FI"/>
        </w:rPr>
        <w:t>What guarantees does Windows give around when a thread will run?</w:t>
      </w:r>
    </w:p>
    <w:p w14:paraId="219C5F5C" w14:textId="77777777" w:rsidR="00355E88" w:rsidRDefault="00355E88" w:rsidP="00355E88">
      <w:pPr>
        <w:pStyle w:val="Answer"/>
        <w:rPr>
          <w:lang w:eastAsia="fi-FI"/>
        </w:rPr>
      </w:pPr>
      <w:r w:rsidRPr="004675DD">
        <w:rPr>
          <w:lang w:eastAsia="fi-FI"/>
        </w:rPr>
        <w:t xml:space="preserve">Windows is a pre-emptive multithreaded operating system. </w:t>
      </w:r>
    </w:p>
    <w:p w14:paraId="07032106" w14:textId="77777777" w:rsidR="00355E88" w:rsidRDefault="00355E88" w:rsidP="00355E88">
      <w:pPr>
        <w:pStyle w:val="Answer"/>
        <w:rPr>
          <w:lang w:eastAsia="fi-FI"/>
        </w:rPr>
      </w:pPr>
      <w:r>
        <w:rPr>
          <w:lang w:eastAsia="fi-FI"/>
        </w:rPr>
        <w:t>No</w:t>
      </w:r>
      <w:r w:rsidRPr="004675DD">
        <w:rPr>
          <w:lang w:eastAsia="fi-FI"/>
        </w:rPr>
        <w:t xml:space="preserve"> guarantees around when our thread will run and when it will be pre-empted</w:t>
      </w:r>
    </w:p>
    <w:p w14:paraId="1E168A12" w14:textId="77777777" w:rsidR="00355E88" w:rsidRDefault="00355E88" w:rsidP="00355E88">
      <w:pPr>
        <w:pStyle w:val="Question"/>
        <w:rPr>
          <w:lang w:eastAsia="fi-FI"/>
        </w:rPr>
      </w:pPr>
      <w:r w:rsidRPr="00AF18AF">
        <w:rPr>
          <w:lang w:eastAsia="fi-FI"/>
        </w:rPr>
        <w:t>Why are most types not threads safe?</w:t>
      </w:r>
    </w:p>
    <w:p w14:paraId="61BB926E" w14:textId="77777777" w:rsidR="00355E88" w:rsidRDefault="00355E88" w:rsidP="00355E88">
      <w:pPr>
        <w:pStyle w:val="Answer"/>
        <w:rPr>
          <w:lang w:eastAsia="fi-FI"/>
        </w:rPr>
      </w:pPr>
      <w:r>
        <w:rPr>
          <w:lang w:eastAsia="fi-FI"/>
        </w:rPr>
        <w:t xml:space="preserve">Increases complexity of development </w:t>
      </w:r>
    </w:p>
    <w:p w14:paraId="73ED6125" w14:textId="77777777" w:rsidR="00355E88" w:rsidRDefault="00355E88" w:rsidP="00355E88">
      <w:pPr>
        <w:pStyle w:val="Answer"/>
        <w:rPr>
          <w:lang w:eastAsia="fi-FI"/>
        </w:rPr>
      </w:pPr>
      <w:r>
        <w:rPr>
          <w:lang w:eastAsia="fi-FI"/>
        </w:rPr>
        <w:t xml:space="preserve">More inefficient in single threaded scenarios </w:t>
      </w:r>
    </w:p>
    <w:p w14:paraId="74B4CAD0" w14:textId="77777777" w:rsidR="00355E88" w:rsidRPr="00AF18AF" w:rsidRDefault="00355E88" w:rsidP="00355E88">
      <w:pPr>
        <w:pStyle w:val="Answer"/>
        <w:rPr>
          <w:lang w:eastAsia="fi-FI"/>
        </w:rPr>
      </w:pPr>
      <w:r>
        <w:rPr>
          <w:lang w:eastAsia="fi-FI"/>
        </w:rPr>
        <w:t>Make type thread safe does not make the code calling it thread safe</w:t>
      </w:r>
    </w:p>
    <w:p w14:paraId="56D58FDD" w14:textId="77777777" w:rsidR="00355E88" w:rsidRDefault="00355E88" w:rsidP="00355E88">
      <w:pPr>
        <w:pStyle w:val="Question"/>
        <w:rPr>
          <w:lang w:eastAsia="fi-FI"/>
        </w:rPr>
      </w:pPr>
      <w:r>
        <w:rPr>
          <w:lang w:eastAsia="fi-FI"/>
        </w:rPr>
        <w:t>Which instructions cannot be pre-empted?</w:t>
      </w:r>
    </w:p>
    <w:p w14:paraId="59FCE654" w14:textId="77777777" w:rsidR="00355E88" w:rsidRPr="00C52176" w:rsidRDefault="00355E88" w:rsidP="00355E88">
      <w:pPr>
        <w:pStyle w:val="Answer"/>
        <w:rPr>
          <w:lang w:eastAsia="fi-FI"/>
        </w:rPr>
      </w:pPr>
      <w:r w:rsidRPr="00C52176">
        <w:rPr>
          <w:lang w:eastAsia="fi-FI"/>
        </w:rPr>
        <w:t>Any operation which executes as a single atomic instruction cannot be pre-empted</w:t>
      </w:r>
    </w:p>
    <w:p w14:paraId="561D0493" w14:textId="77777777" w:rsidR="00355E88" w:rsidRDefault="00355E88" w:rsidP="00355E88">
      <w:pPr>
        <w:pStyle w:val="Question"/>
        <w:rPr>
          <w:lang w:eastAsia="fi-FI"/>
        </w:rPr>
      </w:pPr>
      <w:r>
        <w:rPr>
          <w:lang w:eastAsia="fi-FI"/>
        </w:rPr>
        <w:t>Which instructions does the CLR guarantee to be atomic?</w:t>
      </w:r>
    </w:p>
    <w:p w14:paraId="32454FFF" w14:textId="77777777" w:rsidR="00355E88" w:rsidRDefault="00355E88" w:rsidP="00355E88">
      <w:pPr>
        <w:pStyle w:val="Answer"/>
        <w:rPr>
          <w:lang w:eastAsia="fi-FI"/>
        </w:rPr>
      </w:pPr>
      <w:r>
        <w:rPr>
          <w:lang w:eastAsia="fi-FI"/>
        </w:rPr>
        <w:t>R</w:t>
      </w:r>
      <w:r w:rsidRPr="0019602E">
        <w:rPr>
          <w:lang w:eastAsia="fi-FI"/>
        </w:rPr>
        <w:t>eads and writes to object references</w:t>
      </w:r>
    </w:p>
    <w:p w14:paraId="281AC640" w14:textId="77777777" w:rsidR="00355E88" w:rsidRDefault="00355E88" w:rsidP="00355E88">
      <w:pPr>
        <w:pStyle w:val="Answer"/>
      </w:pPr>
      <w:r>
        <w:t xml:space="preserve">Reads and writes to </w:t>
      </w:r>
      <w:r w:rsidRPr="00314C36">
        <w:t>primitive types of size 32bits or less</w:t>
      </w:r>
    </w:p>
    <w:p w14:paraId="26344C36" w14:textId="77777777" w:rsidR="00355E88" w:rsidRDefault="00355E88" w:rsidP="00355E88">
      <w:pPr>
        <w:pStyle w:val="Question"/>
        <w:rPr>
          <w:lang w:eastAsia="fi-FI"/>
        </w:rPr>
      </w:pPr>
      <w:r>
        <w:rPr>
          <w:lang w:eastAsia="fi-FI"/>
        </w:rPr>
        <w:t>Which instructions are not guaranteed to be atomic?</w:t>
      </w:r>
    </w:p>
    <w:p w14:paraId="3F5C679E" w14:textId="77777777" w:rsidR="00355E88" w:rsidRDefault="00355E88" w:rsidP="00355E88">
      <w:pPr>
        <w:pStyle w:val="Answer"/>
        <w:rPr>
          <w:lang w:eastAsia="fi-FI"/>
        </w:rPr>
      </w:pPr>
      <w:r w:rsidRPr="008D1314">
        <w:rPr>
          <w:lang w:eastAsia="fi-FI"/>
        </w:rPr>
        <w:t>Single reads or writes to fields larger than 32 bits such as longs or double</w:t>
      </w:r>
    </w:p>
    <w:p w14:paraId="56FFF47C" w14:textId="77777777" w:rsidR="00355E88" w:rsidRPr="008D1314" w:rsidRDefault="00355E88" w:rsidP="00355E88">
      <w:pPr>
        <w:pStyle w:val="Answer"/>
        <w:rPr>
          <w:lang w:eastAsia="fi-FI"/>
        </w:rPr>
      </w:pPr>
      <w:r>
        <w:t>Combinations of reads and writes such as decrements and increments</w:t>
      </w:r>
    </w:p>
    <w:p w14:paraId="34531BF4" w14:textId="77777777" w:rsidR="00355E88" w:rsidRPr="008C1E72" w:rsidRDefault="00355E88" w:rsidP="00355E88">
      <w:pPr>
        <w:pStyle w:val="Question"/>
      </w:pPr>
      <w:r w:rsidRPr="008C1E72">
        <w:t xml:space="preserve">What four conditions must be met needed for </w:t>
      </w:r>
      <w:r>
        <w:t xml:space="preserve">a </w:t>
      </w:r>
      <w:r w:rsidRPr="008C1E72">
        <w:t>race</w:t>
      </w:r>
      <w:r>
        <w:t xml:space="preserve"> codition</w:t>
      </w:r>
      <w:r w:rsidRPr="008C1E72">
        <w:t xml:space="preserve"> to be possible?</w:t>
      </w:r>
    </w:p>
    <w:p w14:paraId="7364307C" w14:textId="77777777" w:rsidR="00355E88" w:rsidRDefault="00355E88" w:rsidP="00355E88">
      <w:pPr>
        <w:pStyle w:val="Answer"/>
      </w:pPr>
      <w:r>
        <w:t>Memory locations accessible from more than one thread</w:t>
      </w:r>
    </w:p>
    <w:p w14:paraId="65A504DF" w14:textId="77777777" w:rsidR="00355E88" w:rsidRDefault="00355E88" w:rsidP="00355E88">
      <w:pPr>
        <w:pStyle w:val="Answer"/>
      </w:pPr>
      <w:r>
        <w:t xml:space="preserve">Invariant is associated with shared memory needed </w:t>
      </w:r>
    </w:p>
    <w:p w14:paraId="06B8DAB9" w14:textId="77777777" w:rsidR="00355E88" w:rsidRDefault="00355E88" w:rsidP="00355E88">
      <w:pPr>
        <w:pStyle w:val="Answer"/>
      </w:pPr>
      <w:r>
        <w:t>Invariant does not hold for some part of update</w:t>
      </w:r>
    </w:p>
    <w:p w14:paraId="7CAB9A69" w14:textId="77777777" w:rsidR="00355E88" w:rsidRDefault="00355E88" w:rsidP="00355E88">
      <w:pPr>
        <w:pStyle w:val="Answer"/>
      </w:pPr>
      <w:r>
        <w:t>Another thread accesses the memory while invariant is broken</w:t>
      </w:r>
    </w:p>
    <w:p w14:paraId="5E4F989E" w14:textId="77777777" w:rsidR="00355E88" w:rsidRDefault="00355E88" w:rsidP="00355E88">
      <w:pPr>
        <w:pStyle w:val="Question"/>
      </w:pPr>
      <w:r>
        <w:lastRenderedPageBreak/>
        <w:t>Other than non-atomic code sequences what else can cause to code that is correct in a single threaded environment execute incorrectly in multithreaded environments?</w:t>
      </w:r>
    </w:p>
    <w:p w14:paraId="2E9EC396" w14:textId="77777777" w:rsidR="00355E88" w:rsidRPr="00BF229F" w:rsidRDefault="00355E88" w:rsidP="00355E88">
      <w:pPr>
        <w:pStyle w:val="Answer"/>
      </w:pPr>
      <w:r w:rsidRPr="005D4030">
        <w:t>Compiler and CPU statement re-ordering and caching optimisations</w:t>
      </w:r>
    </w:p>
    <w:p w14:paraId="1BC21155" w14:textId="77777777" w:rsidR="00355E88" w:rsidRPr="00552CAA" w:rsidRDefault="00355E88" w:rsidP="00355E88">
      <w:pPr>
        <w:pStyle w:val="Question"/>
        <w:rPr>
          <w:rFonts w:ascii="Helvetica" w:hAnsi="Helvetica"/>
          <w:bCs/>
          <w:sz w:val="26"/>
        </w:rPr>
      </w:pPr>
      <w:r>
        <w:t>What is needed to ensure program correctness?</w:t>
      </w:r>
    </w:p>
    <w:p w14:paraId="7F1FBA6C" w14:textId="77777777" w:rsidR="00355E88" w:rsidRPr="007C0D98" w:rsidRDefault="00355E88" w:rsidP="00355E88">
      <w:pPr>
        <w:pStyle w:val="Answer"/>
      </w:pPr>
      <w:r w:rsidRPr="007C0D98">
        <w:t>A correct program should ensure all memory falls into three buckets</w:t>
      </w:r>
    </w:p>
    <w:p w14:paraId="7F3FCB8C" w14:textId="77777777" w:rsidR="00355E88" w:rsidRPr="007C0D98" w:rsidRDefault="00355E88" w:rsidP="00355E88">
      <w:pPr>
        <w:pStyle w:val="Answer"/>
        <w:ind w:left="720"/>
      </w:pPr>
      <w:r w:rsidRPr="007C0D98">
        <w:t>Thread exclusive</w:t>
      </w:r>
    </w:p>
    <w:p w14:paraId="4D70C60D" w14:textId="77777777" w:rsidR="00355E88" w:rsidRPr="007C0D98" w:rsidRDefault="00355E88" w:rsidP="00355E88">
      <w:pPr>
        <w:pStyle w:val="Answer"/>
        <w:ind w:left="720"/>
      </w:pPr>
      <w:r w:rsidRPr="007C0D98">
        <w:t>Read only</w:t>
      </w:r>
    </w:p>
    <w:p w14:paraId="7A6AB4DD" w14:textId="77777777" w:rsidR="00355E88" w:rsidRPr="007C0D98" w:rsidRDefault="00355E88" w:rsidP="00355E88">
      <w:pPr>
        <w:pStyle w:val="Answer"/>
        <w:ind w:left="720"/>
      </w:pPr>
      <w:r w:rsidRPr="007C0D98">
        <w:t>Lock Protected</w:t>
      </w:r>
    </w:p>
    <w:p w14:paraId="6AA981D0" w14:textId="77777777" w:rsidR="00355E88" w:rsidRDefault="00355E88" w:rsidP="00355E88">
      <w:pPr>
        <w:pStyle w:val="Question"/>
        <w:rPr>
          <w:rFonts w:eastAsiaTheme="majorEastAsia"/>
          <w:lang w:eastAsia="fi-FI"/>
        </w:rPr>
      </w:pPr>
      <w:r w:rsidRPr="00BF229F">
        <w:rPr>
          <w:rFonts w:eastAsiaTheme="majorEastAsia"/>
          <w:lang w:eastAsia="fi-FI"/>
        </w:rPr>
        <w:t>How can one simply make large and complex types behave safely in multi threaded environments?</w:t>
      </w:r>
    </w:p>
    <w:p w14:paraId="03E5E866" w14:textId="77777777" w:rsidR="00355E88" w:rsidRDefault="00355E88" w:rsidP="00355E88">
      <w:pPr>
        <w:pStyle w:val="Answer"/>
        <w:rPr>
          <w:lang w:eastAsia="fi-FI"/>
        </w:rPr>
      </w:pPr>
      <w:r>
        <w:rPr>
          <w:lang w:eastAsia="fi-FI"/>
        </w:rPr>
        <w:t xml:space="preserve">Protect large swathes of code with single exclusive lock </w:t>
      </w:r>
    </w:p>
    <w:p w14:paraId="261150BF" w14:textId="77777777" w:rsidR="00355E88" w:rsidRDefault="00355E88" w:rsidP="00355E88">
      <w:pPr>
        <w:pStyle w:val="Answer"/>
        <w:rPr>
          <w:lang w:eastAsia="fi-FI"/>
        </w:rPr>
      </w:pPr>
      <w:r>
        <w:rPr>
          <w:lang w:eastAsia="fi-FI"/>
        </w:rPr>
        <w:t>Minimise shared state such as stateless web server</w:t>
      </w:r>
    </w:p>
    <w:p w14:paraId="01537201" w14:textId="77777777" w:rsidR="00355E88" w:rsidRDefault="00355E88" w:rsidP="00355E88">
      <w:pPr>
        <w:pStyle w:val="Question"/>
        <w:rPr>
          <w:lang w:eastAsia="fi-FI"/>
        </w:rPr>
      </w:pPr>
      <w:r w:rsidRPr="00D07FB7">
        <w:rPr>
          <w:lang w:eastAsia="fi-FI"/>
        </w:rPr>
        <w:t>When is this approach 1 essential?</w:t>
      </w:r>
    </w:p>
    <w:p w14:paraId="79492FD4" w14:textId="77777777" w:rsidR="00355E88" w:rsidRDefault="00355E88" w:rsidP="00355E88">
      <w:pPr>
        <w:pStyle w:val="Answer"/>
        <w:rPr>
          <w:lang w:eastAsia="fi-FI"/>
        </w:rPr>
      </w:pPr>
      <w:r w:rsidRPr="00AB112C">
        <w:rPr>
          <w:lang w:eastAsia="fi-FI"/>
        </w:rPr>
        <w:t>Using third party types not thread safe</w:t>
      </w:r>
    </w:p>
    <w:p w14:paraId="07BCE350" w14:textId="77777777" w:rsidR="00355E88" w:rsidRDefault="00355E88" w:rsidP="00355E88">
      <w:pPr>
        <w:pStyle w:val="Question"/>
        <w:rPr>
          <w:lang w:eastAsia="fi-FI"/>
        </w:rPr>
      </w:pPr>
      <w:r w:rsidRPr="00763D15">
        <w:rPr>
          <w:lang w:eastAsia="fi-FI"/>
        </w:rPr>
        <w:t>What support does .Net have for automatic locking?</w:t>
      </w:r>
    </w:p>
    <w:p w14:paraId="7469267D" w14:textId="77777777" w:rsidR="00355E88" w:rsidRDefault="00355E88" w:rsidP="00355E88">
      <w:pPr>
        <w:pStyle w:val="Answer"/>
        <w:rPr>
          <w:lang w:eastAsia="fi-FI"/>
        </w:rPr>
      </w:pPr>
      <w:r>
        <w:rPr>
          <w:lang w:eastAsia="fi-FI"/>
        </w:rPr>
        <w:t>1. Subclass ContextBoundObject</w:t>
      </w:r>
    </w:p>
    <w:p w14:paraId="00F66C9F" w14:textId="77777777" w:rsidR="00355E88" w:rsidRDefault="00355E88" w:rsidP="00355E88">
      <w:pPr>
        <w:pStyle w:val="Answer"/>
        <w:rPr>
          <w:lang w:eastAsia="fi-FI"/>
        </w:rPr>
      </w:pPr>
      <w:r>
        <w:rPr>
          <w:lang w:eastAsia="fi-FI"/>
        </w:rPr>
        <w:t>2. Apply Synchronization attribute to class</w:t>
      </w:r>
    </w:p>
    <w:p w14:paraId="08B1AFC3" w14:textId="77777777" w:rsidR="00355E88" w:rsidRDefault="00355E88" w:rsidP="00355E88">
      <w:pPr>
        <w:pStyle w:val="Question"/>
        <w:rPr>
          <w:lang w:eastAsia="fi-FI"/>
        </w:rPr>
      </w:pPr>
      <w:r>
        <w:rPr>
          <w:lang w:eastAsia="fi-FI"/>
        </w:rPr>
        <w:t>Why is this rarely a good idea?</w:t>
      </w:r>
    </w:p>
    <w:p w14:paraId="23B06E76" w14:textId="77777777" w:rsidR="00355E88" w:rsidRDefault="00355E88" w:rsidP="00355E88">
      <w:pPr>
        <w:pStyle w:val="Answer"/>
        <w:rPr>
          <w:lang w:eastAsia="fi-FI"/>
        </w:rPr>
      </w:pPr>
      <w:r w:rsidRPr="004C49B6">
        <w:rPr>
          <w:lang w:eastAsia="fi-FI"/>
        </w:rPr>
        <w:t>The context bound object can introduce unintended deadlocks and overly course grained concurrency.</w:t>
      </w:r>
    </w:p>
    <w:p w14:paraId="428A60B3" w14:textId="77777777" w:rsidR="00355E88" w:rsidRDefault="00355E88" w:rsidP="00355E88">
      <w:pPr>
        <w:pStyle w:val="Question"/>
        <w:rPr>
          <w:lang w:eastAsia="fi-FI"/>
        </w:rPr>
      </w:pPr>
      <w:r w:rsidRPr="004C49B6">
        <w:rPr>
          <w:lang w:eastAsia="fi-FI"/>
        </w:rPr>
        <w:t>What are the only .net framework types that have built in thread safety?</w:t>
      </w:r>
    </w:p>
    <w:p w14:paraId="51AC7B38" w14:textId="77777777" w:rsidR="00355E88" w:rsidRDefault="00355E88" w:rsidP="00355E88">
      <w:pPr>
        <w:pStyle w:val="Answer"/>
        <w:rPr>
          <w:lang w:eastAsia="fi-FI"/>
        </w:rPr>
      </w:pPr>
      <w:r>
        <w:rPr>
          <w:lang w:eastAsia="fi-FI"/>
        </w:rPr>
        <w:t xml:space="preserve">Types in System.Collections.Concurrent </w:t>
      </w:r>
    </w:p>
    <w:p w14:paraId="610000BD" w14:textId="77777777" w:rsidR="00355E88" w:rsidRDefault="00355E88" w:rsidP="00355E88">
      <w:pPr>
        <w:pStyle w:val="Answer"/>
        <w:rPr>
          <w:lang w:eastAsia="fi-FI"/>
        </w:rPr>
      </w:pPr>
      <w:r>
        <w:rPr>
          <w:lang w:eastAsia="fi-FI"/>
        </w:rPr>
        <w:t>Primitive types</w:t>
      </w:r>
    </w:p>
    <w:p w14:paraId="582933FE" w14:textId="78ED290B" w:rsidR="00355E88" w:rsidRDefault="00355E88" w:rsidP="00355E88">
      <w:pPr>
        <w:pStyle w:val="Question"/>
        <w:rPr>
          <w:lang w:eastAsia="fi-FI"/>
        </w:rPr>
      </w:pPr>
      <w:r w:rsidRPr="000A5F27">
        <w:rPr>
          <w:lang w:eastAsia="fi-FI"/>
        </w:rPr>
        <w:t>By convention, which members of .Net Framework  types are thread safe?</w:t>
      </w:r>
    </w:p>
    <w:p w14:paraId="2CAFC08F" w14:textId="77777777" w:rsidR="003126B8" w:rsidRDefault="003126B8" w:rsidP="00717520">
      <w:pPr>
        <w:pStyle w:val="Answer"/>
        <w:rPr>
          <w:smallCaps/>
          <w:lang w:eastAsia="fi-FI"/>
        </w:rPr>
      </w:pPr>
      <w:r w:rsidRPr="003126B8">
        <w:rPr>
          <w:lang w:eastAsia="fi-FI"/>
        </w:rPr>
        <w:t xml:space="preserve">Static members are thread safe and instance members are not </w:t>
      </w:r>
    </w:p>
    <w:p w14:paraId="2CC32FAE" w14:textId="77777777" w:rsidR="00B637B2" w:rsidRDefault="00B637B2">
      <w:pPr>
        <w:rPr>
          <w:b/>
          <w:lang w:eastAsia="fi-FI"/>
        </w:rPr>
      </w:pPr>
      <w:r>
        <w:rPr>
          <w:lang w:eastAsia="fi-FI"/>
        </w:rPr>
        <w:br w:type="page"/>
      </w:r>
    </w:p>
    <w:p w14:paraId="0E3CF0F1" w14:textId="77777777" w:rsidR="00B637B2" w:rsidRDefault="00B637B2" w:rsidP="00B637B2">
      <w:pPr>
        <w:pStyle w:val="Question"/>
        <w:rPr>
          <w:lang w:eastAsia="fi-FI"/>
        </w:rPr>
      </w:pPr>
      <w:r w:rsidRPr="00B637B2">
        <w:rPr>
          <w:lang w:eastAsia="fi-FI"/>
        </w:rPr>
        <w:lastRenderedPageBreak/>
        <w:t>Why are enumerator and enumerable separate?</w:t>
      </w:r>
    </w:p>
    <w:p w14:paraId="22FDCC88" w14:textId="5CF8A73F" w:rsidR="003126B8" w:rsidRDefault="007849C3" w:rsidP="007849C3">
      <w:pPr>
        <w:pStyle w:val="Answer"/>
        <w:rPr>
          <w:lang w:eastAsia="fi-FI"/>
        </w:rPr>
      </w:pPr>
      <w:r w:rsidRPr="007849C3">
        <w:rPr>
          <w:lang w:eastAsia="fi-FI"/>
        </w:rPr>
        <w:t xml:space="preserve">to enable read only thread safety. Two threads can enumerate the same collection simultaneously as each gets their own enumerator </w:t>
      </w:r>
      <w:r w:rsidR="003126B8">
        <w:rPr>
          <w:lang w:eastAsia="fi-FI"/>
        </w:rPr>
        <w:br w:type="page"/>
      </w:r>
    </w:p>
    <w:p w14:paraId="1CB9B2DA" w14:textId="52040C03" w:rsidR="001E2BB4" w:rsidRDefault="001E2BB4" w:rsidP="001E2BB4">
      <w:pPr>
        <w:pStyle w:val="QuestionSubSection"/>
        <w:rPr>
          <w:lang w:eastAsia="fi-FI"/>
        </w:rPr>
      </w:pPr>
      <w:r>
        <w:rPr>
          <w:lang w:eastAsia="fi-FI"/>
        </w:rPr>
        <w:lastRenderedPageBreak/>
        <w:t>Synchronization Constructs</w:t>
      </w:r>
    </w:p>
    <w:p w14:paraId="2B41DF78" w14:textId="2231F643" w:rsidR="00F06387" w:rsidRDefault="00F06387" w:rsidP="00F06387">
      <w:pPr>
        <w:rPr>
          <w:b/>
        </w:rPr>
      </w:pPr>
      <w:r>
        <w:rPr>
          <w:b/>
        </w:rPr>
        <w:t xml:space="preserve">Give a broad </w:t>
      </w:r>
      <w:r w:rsidR="00686EC9">
        <w:rPr>
          <w:b/>
        </w:rPr>
        <w:t>categorisation of synchronization primitives?</w:t>
      </w:r>
    </w:p>
    <w:p w14:paraId="71C128ED" w14:textId="68461AE3" w:rsidR="00686EC9" w:rsidRDefault="00523EAE" w:rsidP="00523EAE">
      <w:pPr>
        <w:pStyle w:val="Answer"/>
      </w:pPr>
      <w:r>
        <w:t xml:space="preserve">Those that execute in </w:t>
      </w:r>
      <w:r w:rsidR="00965AFB">
        <w:t>user mode</w:t>
      </w:r>
    </w:p>
    <w:p w14:paraId="648261C3" w14:textId="061E2E78" w:rsidR="00965AFB" w:rsidRDefault="00965AFB" w:rsidP="00523EAE">
      <w:pPr>
        <w:pStyle w:val="Answer"/>
      </w:pPr>
      <w:r>
        <w:t xml:space="preserve">Those that execute in </w:t>
      </w:r>
      <w:r w:rsidR="0020254D">
        <w:t>kernel mode</w:t>
      </w:r>
    </w:p>
    <w:p w14:paraId="4EE96106" w14:textId="4D5892D5" w:rsidR="0020254D" w:rsidRDefault="0020254D" w:rsidP="00523EAE">
      <w:pPr>
        <w:pStyle w:val="Answer"/>
      </w:pPr>
      <w:r>
        <w:t>Those that combine user mode and kernel mode operations</w:t>
      </w:r>
    </w:p>
    <w:p w14:paraId="6EBFF5F5" w14:textId="074EB9AD" w:rsidR="00160D52" w:rsidRDefault="00160D52" w:rsidP="00160D52">
      <w:pPr>
        <w:rPr>
          <w:b/>
        </w:rPr>
      </w:pPr>
      <w:r>
        <w:rPr>
          <w:b/>
        </w:rPr>
        <w:t>What are the advantages of user mode constructs?</w:t>
      </w:r>
    </w:p>
    <w:p w14:paraId="7235C67C" w14:textId="2C01A389" w:rsidR="00160D52" w:rsidRDefault="00924027" w:rsidP="00924027">
      <w:pPr>
        <w:pStyle w:val="Answer"/>
      </w:pPr>
      <w:r>
        <w:t xml:space="preserve">They execute </w:t>
      </w:r>
      <w:r w:rsidR="006E4FF9">
        <w:t xml:space="preserve">special hardware </w:t>
      </w:r>
      <w:r w:rsidR="00A04409">
        <w:t xml:space="preserve">instructions </w:t>
      </w:r>
      <w:r w:rsidR="00D649DD">
        <w:t>so are very fast</w:t>
      </w:r>
    </w:p>
    <w:p w14:paraId="55EB978F" w14:textId="15DFB165" w:rsidR="00311465" w:rsidRDefault="00350974" w:rsidP="00924027">
      <w:pPr>
        <w:pStyle w:val="Answer"/>
      </w:pPr>
      <w:r>
        <w:t>Th</w:t>
      </w:r>
      <w:r w:rsidR="00AA2778">
        <w:t xml:space="preserve">ey block for such a small </w:t>
      </w:r>
      <w:r w:rsidR="00896B3A">
        <w:t>period</w:t>
      </w:r>
      <w:r w:rsidR="00AA2778">
        <w:t xml:space="preserve"> the OS doesn’t even </w:t>
      </w:r>
      <w:r w:rsidR="00BF19DB">
        <w:t>know there is blocking</w:t>
      </w:r>
    </w:p>
    <w:p w14:paraId="3641F31F" w14:textId="70FF7F28" w:rsidR="005610ED" w:rsidRDefault="005610ED" w:rsidP="005610ED">
      <w:pPr>
        <w:rPr>
          <w:b/>
        </w:rPr>
      </w:pPr>
      <w:r>
        <w:rPr>
          <w:b/>
        </w:rPr>
        <w:t>Where is this particularly useful?</w:t>
      </w:r>
    </w:p>
    <w:p w14:paraId="41A52018" w14:textId="645462D2" w:rsidR="005610ED" w:rsidRDefault="00B3556C" w:rsidP="00924027">
      <w:pPr>
        <w:pStyle w:val="Answer"/>
      </w:pPr>
      <w:r>
        <w:t xml:space="preserve">A thread pool will create new threads if it detects blocking. Creating, destroying and context switching between threads is expensive. If the thread pool does not detect blocking it cannot create new threads and this problem is avoided. </w:t>
      </w:r>
    </w:p>
    <w:p w14:paraId="6CBA1B48" w14:textId="31688A92" w:rsidR="00FE4931" w:rsidRDefault="00D91443" w:rsidP="00FE4931">
      <w:pPr>
        <w:rPr>
          <w:b/>
        </w:rPr>
      </w:pPr>
      <w:r>
        <w:rPr>
          <w:b/>
        </w:rPr>
        <w:t>What is the downside of the user mode constructs</w:t>
      </w:r>
      <w:r w:rsidR="00ED3875">
        <w:rPr>
          <w:b/>
        </w:rPr>
        <w:t>?</w:t>
      </w:r>
    </w:p>
    <w:p w14:paraId="1298BEAF" w14:textId="382F64E2" w:rsidR="00ED3875" w:rsidRDefault="00E16A34" w:rsidP="00ED3875">
      <w:pPr>
        <w:pStyle w:val="Answer"/>
      </w:pPr>
      <w:r>
        <w:t>As the OS does not know the</w:t>
      </w:r>
      <w:r w:rsidR="00A84E0F">
        <w:t xml:space="preserve"> thread is blocked it will continually reschedule the same thread cause spinning and wasted CPU cycles</w:t>
      </w:r>
    </w:p>
    <w:p w14:paraId="2DD4CCFB" w14:textId="6A1B5E08" w:rsidR="00491152" w:rsidRDefault="00491152" w:rsidP="00491152">
      <w:pPr>
        <w:rPr>
          <w:b/>
        </w:rPr>
      </w:pPr>
      <w:r>
        <w:rPr>
          <w:b/>
        </w:rPr>
        <w:t>What are the disadvantages of the kernel mode constructs?</w:t>
      </w:r>
    </w:p>
    <w:p w14:paraId="36F33D3C" w14:textId="5CD06146" w:rsidR="00491152" w:rsidRDefault="00F26334" w:rsidP="00F26334">
      <w:pPr>
        <w:pStyle w:val="Answer"/>
      </w:pPr>
      <w:r>
        <w:t>They require transitioning from managed code to unmanaged user code to unmanaged kernel code and back which is expensive</w:t>
      </w:r>
    </w:p>
    <w:p w14:paraId="15AD3977" w14:textId="1D57ADE5" w:rsidR="00F26334" w:rsidRDefault="00F26334" w:rsidP="00F26334">
      <w:pPr>
        <w:rPr>
          <w:b/>
        </w:rPr>
      </w:pPr>
      <w:r>
        <w:rPr>
          <w:b/>
        </w:rPr>
        <w:t>What are the advantages of the kernel mode constructs?</w:t>
      </w:r>
    </w:p>
    <w:p w14:paraId="47B6ED54" w14:textId="37AACF60" w:rsidR="005E0F32" w:rsidRDefault="00751C35" w:rsidP="00751C35">
      <w:pPr>
        <w:pStyle w:val="Answer"/>
      </w:pPr>
      <w:r>
        <w:t xml:space="preserve">As they </w:t>
      </w:r>
      <w:r w:rsidR="00F75026">
        <w:t>block,</w:t>
      </w:r>
      <w:r>
        <w:t xml:space="preserve"> they </w:t>
      </w:r>
      <w:r w:rsidR="00F60F93">
        <w:t xml:space="preserve">prevent spinning from wasting CPU cycles. </w:t>
      </w:r>
    </w:p>
    <w:p w14:paraId="225C8892" w14:textId="72FFE48D" w:rsidR="005E36D4" w:rsidRDefault="005E36D4" w:rsidP="005E36D4">
      <w:pPr>
        <w:rPr>
          <w:b/>
        </w:rPr>
      </w:pPr>
      <w:r>
        <w:rPr>
          <w:b/>
        </w:rPr>
        <w:t xml:space="preserve">What if possible is a better alternative to using </w:t>
      </w:r>
      <w:r w:rsidR="00327403">
        <w:rPr>
          <w:b/>
        </w:rPr>
        <w:t>synchronization primitives?</w:t>
      </w:r>
    </w:p>
    <w:p w14:paraId="5DEFDB33" w14:textId="79614BD1" w:rsidR="00327403" w:rsidRDefault="00327403" w:rsidP="00327403">
      <w:pPr>
        <w:pStyle w:val="Answer"/>
      </w:pPr>
      <w:r>
        <w:t xml:space="preserve">Structure ones code to </w:t>
      </w:r>
      <w:r w:rsidR="00366D49">
        <w:t xml:space="preserve">prevent the possible of multiple threads accessing </w:t>
      </w:r>
      <w:r w:rsidR="00761692">
        <w:t>shared data</w:t>
      </w:r>
    </w:p>
    <w:p w14:paraId="249076F2" w14:textId="5A53ABE6" w:rsidR="00761692" w:rsidRDefault="00761692" w:rsidP="00761692">
      <w:pPr>
        <w:rPr>
          <w:b/>
        </w:rPr>
      </w:pPr>
      <w:r>
        <w:rPr>
          <w:b/>
        </w:rPr>
        <w:t>What is the general problem of synchronization constructs?</w:t>
      </w:r>
    </w:p>
    <w:p w14:paraId="56F67962" w14:textId="600015C9" w:rsidR="00761692" w:rsidRDefault="00761692" w:rsidP="00761692">
      <w:pPr>
        <w:pStyle w:val="Answer"/>
      </w:pPr>
      <w:r w:rsidRPr="00761692">
        <w:t>The use of synchronization constructs is tedious, error prone and incurs a significant performance overhead.</w:t>
      </w:r>
    </w:p>
    <w:p w14:paraId="4C4A3363" w14:textId="77777777" w:rsidR="0074761D" w:rsidRDefault="0074761D">
      <w:pPr>
        <w:rPr>
          <w:b/>
        </w:rPr>
      </w:pPr>
      <w:r>
        <w:rPr>
          <w:b/>
        </w:rPr>
        <w:br w:type="page"/>
      </w:r>
    </w:p>
    <w:p w14:paraId="0CEBFBFC" w14:textId="098B9E72" w:rsidR="0074761D" w:rsidRDefault="0074761D" w:rsidP="0074761D">
      <w:pPr>
        <w:rPr>
          <w:b/>
        </w:rPr>
      </w:pPr>
      <w:r>
        <w:rPr>
          <w:b/>
        </w:rPr>
        <w:lastRenderedPageBreak/>
        <w:t>What are the general uses of synchronization constructs?</w:t>
      </w:r>
    </w:p>
    <w:p w14:paraId="280777B8" w14:textId="77777777" w:rsidR="0074761D" w:rsidRDefault="0074761D" w:rsidP="0074761D">
      <w:pPr>
        <w:pStyle w:val="Answer"/>
      </w:pPr>
      <w:r>
        <w:t>Restrict the number of threads that can access a section of code concurrently</w:t>
      </w:r>
    </w:p>
    <w:p w14:paraId="41889D7E" w14:textId="77777777" w:rsidR="0074761D" w:rsidRDefault="0074761D" w:rsidP="0074761D">
      <w:pPr>
        <w:pStyle w:val="Answer"/>
      </w:pPr>
      <w:r>
        <w:t>Ensure correctness which multiple threads access shared memory</w:t>
      </w:r>
    </w:p>
    <w:p w14:paraId="310EC7D6" w14:textId="77777777" w:rsidR="0074761D" w:rsidRDefault="0074761D" w:rsidP="0074761D">
      <w:pPr>
        <w:pStyle w:val="Answer"/>
      </w:pPr>
      <w:r>
        <w:t>Turn off compiler and CPU reordering and read/write caching optimisations</w:t>
      </w:r>
    </w:p>
    <w:p w14:paraId="1F152726" w14:textId="77777777" w:rsidR="0074761D" w:rsidRDefault="0074761D" w:rsidP="0074761D">
      <w:pPr>
        <w:pStyle w:val="Answer"/>
      </w:pPr>
      <w:r>
        <w:t>Enable threads to notify each other.</w:t>
      </w:r>
    </w:p>
    <w:p w14:paraId="751C4F5E" w14:textId="3D3FFCF9" w:rsidR="001E1259" w:rsidRDefault="00C83555" w:rsidP="001E1259">
      <w:pPr>
        <w:rPr>
          <w:b/>
        </w:rPr>
      </w:pPr>
      <w:r>
        <w:rPr>
          <w:b/>
        </w:rPr>
        <w:t>What guarantees does Windows give around when our threads will run?</w:t>
      </w:r>
    </w:p>
    <w:p w14:paraId="5AD8BB77" w14:textId="5F149E26" w:rsidR="00C83555" w:rsidRDefault="00C83555" w:rsidP="00C83555">
      <w:pPr>
        <w:pStyle w:val="Answer"/>
      </w:pPr>
      <w:r>
        <w:t>In a pre-emptive multithreading environment,</w:t>
      </w:r>
      <w:r w:rsidRPr="00292206">
        <w:t xml:space="preserve"> </w:t>
      </w:r>
      <w:r>
        <w:t>we have no guarantees around when our thread will run and when it will be pre-empted</w:t>
      </w:r>
    </w:p>
    <w:p w14:paraId="3503FFF5" w14:textId="288E803D" w:rsidR="00C83555" w:rsidRDefault="00C83555" w:rsidP="00C83555">
      <w:pPr>
        <w:pStyle w:val="Question"/>
      </w:pPr>
      <w:r>
        <w:t xml:space="preserve">What is the </w:t>
      </w:r>
      <w:r w:rsidR="00BD0581">
        <w:t>result of this?</w:t>
      </w:r>
    </w:p>
    <w:p w14:paraId="7DDA6079" w14:textId="7F914A3C" w:rsidR="00BD0581" w:rsidRDefault="00BD0581" w:rsidP="00BD0581">
      <w:pPr>
        <w:pStyle w:val="Answer"/>
      </w:pPr>
      <w:r w:rsidRPr="00BD0581">
        <w:t>This can lead to nondeterminism where the result depends on the order in which threads are pre-empted and scheduled</w:t>
      </w:r>
    </w:p>
    <w:p w14:paraId="547C00C9" w14:textId="1231A9F8" w:rsidR="00BD0581" w:rsidRDefault="00BD0581" w:rsidP="00BD0581">
      <w:pPr>
        <w:pStyle w:val="Question"/>
      </w:pPr>
      <w:r>
        <w:t>What is this known as?</w:t>
      </w:r>
    </w:p>
    <w:p w14:paraId="16523888" w14:textId="6D9B6AC1" w:rsidR="00BD0581" w:rsidRDefault="00BD0581" w:rsidP="00BD0581">
      <w:pPr>
        <w:pStyle w:val="Answer"/>
      </w:pPr>
      <w:r>
        <w:t>Race condition</w:t>
      </w:r>
    </w:p>
    <w:p w14:paraId="231A389D" w14:textId="01CE7D3B" w:rsidR="00BD0581" w:rsidRDefault="00BD0581" w:rsidP="00BD0581">
      <w:pPr>
        <w:pStyle w:val="Question"/>
      </w:pPr>
      <w:r>
        <w:t>What four conditions are needed for a race condition?</w:t>
      </w:r>
    </w:p>
    <w:p w14:paraId="3D76C880" w14:textId="3BD0B428" w:rsidR="00BD0581" w:rsidRDefault="00BD0581" w:rsidP="00BD0581">
      <w:pPr>
        <w:pStyle w:val="Answer"/>
      </w:pPr>
      <w:r>
        <w:t>Memory locations are accessible from more than one thread</w:t>
      </w:r>
    </w:p>
    <w:p w14:paraId="10F6AAF3" w14:textId="168DE5A0" w:rsidR="00BD0581" w:rsidRDefault="00BD0581" w:rsidP="00BD0581">
      <w:pPr>
        <w:pStyle w:val="Answer"/>
      </w:pPr>
      <w:r>
        <w:t xml:space="preserve">Invariant is associated with shared memory </w:t>
      </w:r>
    </w:p>
    <w:p w14:paraId="6208D496" w14:textId="3B1771B2" w:rsidR="00BD0581" w:rsidRDefault="00BD0581" w:rsidP="00BD0581">
      <w:pPr>
        <w:pStyle w:val="Answer"/>
      </w:pPr>
      <w:r>
        <w:t>Invariant does not hold for some part of update</w:t>
      </w:r>
    </w:p>
    <w:p w14:paraId="69A6FEEC" w14:textId="596B2B14" w:rsidR="00BD0581" w:rsidRPr="00BD0581" w:rsidRDefault="00BD0581" w:rsidP="00BD0581">
      <w:pPr>
        <w:pStyle w:val="Answer"/>
      </w:pPr>
      <w:r>
        <w:t>Another thread accesses the memory the while invariant is broken</w:t>
      </w:r>
    </w:p>
    <w:p w14:paraId="413C81F8" w14:textId="36B82338" w:rsidR="00B0791E" w:rsidRDefault="00B0791E" w:rsidP="00B0791E">
      <w:pPr>
        <w:pStyle w:val="Question"/>
      </w:pPr>
      <w:r>
        <w:t xml:space="preserve">What </w:t>
      </w:r>
      <w:r w:rsidR="00C04739">
        <w:t xml:space="preserve">operations </w:t>
      </w:r>
      <w:r w:rsidR="00F32165">
        <w:t xml:space="preserve">does the CLR </w:t>
      </w:r>
      <w:r w:rsidR="00E11A0F">
        <w:t>guarantee to be atomic?</w:t>
      </w:r>
    </w:p>
    <w:p w14:paraId="512BDA0F" w14:textId="0D7969B8" w:rsidR="00E11A0F" w:rsidRPr="00E11A0F" w:rsidRDefault="00EE1979" w:rsidP="00E11A0F">
      <w:pPr>
        <w:pStyle w:val="Answer"/>
      </w:pPr>
      <w:r>
        <w:t>R</w:t>
      </w:r>
      <w:r w:rsidRPr="00EE1979">
        <w:t>eads and writes to object references and primitive types of size 32bits or less</w:t>
      </w:r>
    </w:p>
    <w:p w14:paraId="68B82586" w14:textId="6098D369" w:rsidR="007E4CF9" w:rsidRDefault="007E4CF9" w:rsidP="007E4CF9">
      <w:pPr>
        <w:pStyle w:val="Question"/>
      </w:pPr>
      <w:r>
        <w:t>What operations does the CLR not guarantee to be atomic?</w:t>
      </w:r>
    </w:p>
    <w:p w14:paraId="7E5B59A2" w14:textId="5E359E13" w:rsidR="00BD0581" w:rsidRDefault="007E4CF9" w:rsidP="00BD0581">
      <w:pPr>
        <w:pStyle w:val="Answer"/>
      </w:pPr>
      <w:r w:rsidRPr="007E4CF9">
        <w:t>Single reads or writes to fields larger than 32 bits such as longs or doubles</w:t>
      </w:r>
    </w:p>
    <w:p w14:paraId="49FE269A" w14:textId="322058C6" w:rsidR="007E4CF9" w:rsidRPr="00BD0581" w:rsidRDefault="007E4CF9" w:rsidP="00BD0581">
      <w:pPr>
        <w:pStyle w:val="Answer"/>
      </w:pPr>
      <w:r>
        <w:t>Combinations of reads and writes</w:t>
      </w:r>
    </w:p>
    <w:p w14:paraId="3000A99F" w14:textId="1C8A8184" w:rsidR="00DE4AAA" w:rsidRDefault="00DE4AAA" w:rsidP="00DE4AAA">
      <w:pPr>
        <w:pStyle w:val="Question"/>
      </w:pPr>
      <w:r>
        <w:t>How are race conditions prevented?</w:t>
      </w:r>
    </w:p>
    <w:p w14:paraId="08977102" w14:textId="0AA713E9" w:rsidR="00DE4AAA" w:rsidRDefault="00DE4AAA" w:rsidP="00DE4AAA">
      <w:pPr>
        <w:pStyle w:val="Answer"/>
      </w:pPr>
      <w:r w:rsidRPr="00DE4AAA">
        <w:t xml:space="preserve">Synchronization constructs are used to restrict the number of threads that can concurrently access critical sections of code and by extension restrict the number of threads that can concurrently access the shared memory read/written inside those critical sections.  </w:t>
      </w:r>
    </w:p>
    <w:p w14:paraId="4E170574" w14:textId="77777777" w:rsidR="000467E2" w:rsidRDefault="000467E2">
      <w:pPr>
        <w:rPr>
          <w:b/>
        </w:rPr>
      </w:pPr>
      <w:r>
        <w:br w:type="page"/>
      </w:r>
    </w:p>
    <w:p w14:paraId="17289213" w14:textId="5040149E" w:rsidR="000467E2" w:rsidRDefault="00F312F8" w:rsidP="000467E2">
      <w:pPr>
        <w:pStyle w:val="Question"/>
      </w:pPr>
      <w:r>
        <w:lastRenderedPageBreak/>
        <w:t>What are signalling constructs?</w:t>
      </w:r>
    </w:p>
    <w:p w14:paraId="0D3E105D" w14:textId="78429041" w:rsidR="00A84E0F" w:rsidRDefault="00524210" w:rsidP="00ED3875">
      <w:pPr>
        <w:pStyle w:val="Answer"/>
      </w:pPr>
      <w:r>
        <w:t xml:space="preserve">Enable threads to notify each other </w:t>
      </w:r>
    </w:p>
    <w:p w14:paraId="72973476" w14:textId="77777777" w:rsidR="00FB7063" w:rsidRDefault="00FB7063" w:rsidP="00FB7063">
      <w:pPr>
        <w:pStyle w:val="questionsubsection2"/>
        <w:rPr>
          <w:lang w:eastAsia="fi-FI"/>
        </w:rPr>
      </w:pPr>
      <w:r>
        <w:rPr>
          <w:lang w:eastAsia="fi-FI"/>
        </w:rPr>
        <w:t>User Mode Constructs</w:t>
      </w:r>
    </w:p>
    <w:p w14:paraId="33F36F96" w14:textId="77777777" w:rsidR="00FB7063" w:rsidRDefault="00FB7063" w:rsidP="00FB7063">
      <w:pPr>
        <w:pStyle w:val="Question"/>
        <w:rPr>
          <w:lang w:eastAsia="fi-FI"/>
        </w:rPr>
      </w:pPr>
      <w:r>
        <w:rPr>
          <w:lang w:eastAsia="fi-FI"/>
        </w:rPr>
        <w:t>What is the key to scalable and responsive applications?</w:t>
      </w:r>
    </w:p>
    <w:p w14:paraId="1D0CAB28" w14:textId="77777777" w:rsidR="00FB7063" w:rsidRPr="003C729A" w:rsidRDefault="00FB7063" w:rsidP="00FB7063">
      <w:pPr>
        <w:pStyle w:val="Answer"/>
        <w:rPr>
          <w:lang w:eastAsia="fi-FI"/>
        </w:rPr>
      </w:pPr>
      <w:r>
        <w:rPr>
          <w:lang w:eastAsia="fi-FI"/>
        </w:rPr>
        <w:t>Don’t</w:t>
      </w:r>
      <w:r w:rsidRPr="003C729A">
        <w:rPr>
          <w:lang w:eastAsia="fi-FI"/>
        </w:rPr>
        <w:t xml:space="preserve"> block the threads you have so they can be used and reused to execute other tasks</w:t>
      </w:r>
    </w:p>
    <w:p w14:paraId="0A0ED2F5" w14:textId="77777777" w:rsidR="00FB7063" w:rsidRDefault="00FB7063" w:rsidP="00FB7063">
      <w:pPr>
        <w:pStyle w:val="Question"/>
      </w:pPr>
      <w:r>
        <w:t>What benefits do the methods in Interlocked provide?</w:t>
      </w:r>
    </w:p>
    <w:p w14:paraId="75BFC808" w14:textId="77777777" w:rsidR="00FB7063" w:rsidRDefault="00FB7063" w:rsidP="00FB7063">
      <w:pPr>
        <w:pStyle w:val="Answer"/>
      </w:pPr>
      <w:r>
        <w:t>Extends atomic read/write semantics to 64-bit longs and doubles</w:t>
      </w:r>
    </w:p>
    <w:p w14:paraId="5969E29A" w14:textId="77777777" w:rsidR="00FB7063" w:rsidRPr="005C3564" w:rsidRDefault="00FB7063" w:rsidP="00FB7063">
      <w:pPr>
        <w:pStyle w:val="Answer"/>
      </w:pPr>
      <w:r>
        <w:t>Provides atomic read and write combinations for 32-bit and 64-bit fields and references</w:t>
      </w:r>
    </w:p>
    <w:p w14:paraId="4E2705FC" w14:textId="77777777" w:rsidR="00FB7063" w:rsidRDefault="00FB7063" w:rsidP="00FB7063">
      <w:pPr>
        <w:rPr>
          <w:b/>
        </w:rPr>
      </w:pPr>
      <w:r>
        <w:br w:type="page"/>
      </w:r>
    </w:p>
    <w:p w14:paraId="4A1D7ECB" w14:textId="77777777" w:rsidR="00FB7063" w:rsidRDefault="00FB7063" w:rsidP="00FB7063">
      <w:pPr>
        <w:pStyle w:val="Question"/>
      </w:pPr>
      <w:r>
        <w:lastRenderedPageBreak/>
        <w:t>Implement a SpinLock without using kernel mode objects?</w:t>
      </w:r>
    </w:p>
    <w:p w14:paraId="68962150" w14:textId="77777777" w:rsidR="00FB7063" w:rsidRPr="00C8164D" w:rsidRDefault="00FB7063" w:rsidP="00FB7063">
      <w:pPr>
        <w:pStyle w:val="SourceCode"/>
      </w:pPr>
      <w:r w:rsidRPr="00C8164D">
        <w:t>public class MySpinLock</w:t>
      </w:r>
    </w:p>
    <w:p w14:paraId="6288E5A8" w14:textId="77777777" w:rsidR="00FB7063" w:rsidRPr="00C8164D" w:rsidRDefault="00FB7063" w:rsidP="00FB7063">
      <w:pPr>
        <w:pStyle w:val="SourceCode"/>
      </w:pPr>
      <w:r w:rsidRPr="00C8164D">
        <w:t>{</w:t>
      </w:r>
    </w:p>
    <w:p w14:paraId="38DF57F1" w14:textId="77777777" w:rsidR="00FB7063" w:rsidRPr="00C8164D" w:rsidRDefault="00FB7063" w:rsidP="00FB7063">
      <w:pPr>
        <w:pStyle w:val="SourceCode"/>
      </w:pPr>
      <w:r w:rsidRPr="00C8164D">
        <w:tab/>
        <w:t>private int taken;</w:t>
      </w:r>
    </w:p>
    <w:p w14:paraId="6B3D8054" w14:textId="77777777" w:rsidR="00FB7063" w:rsidRPr="00C8164D" w:rsidRDefault="00FB7063" w:rsidP="00FB7063">
      <w:pPr>
        <w:pStyle w:val="SourceCode"/>
      </w:pPr>
      <w:r w:rsidRPr="00C8164D">
        <w:tab/>
      </w:r>
    </w:p>
    <w:p w14:paraId="3171172B" w14:textId="77777777" w:rsidR="00FB7063" w:rsidRPr="00C8164D" w:rsidRDefault="00FB7063" w:rsidP="00FB7063">
      <w:pPr>
        <w:pStyle w:val="SourceCode"/>
      </w:pPr>
      <w:r w:rsidRPr="00C8164D">
        <w:tab/>
        <w:t>public void Enter()</w:t>
      </w:r>
    </w:p>
    <w:p w14:paraId="5A92A1D0" w14:textId="77777777" w:rsidR="00FB7063" w:rsidRPr="00C8164D" w:rsidRDefault="00FB7063" w:rsidP="00FB7063">
      <w:pPr>
        <w:pStyle w:val="SourceCode"/>
      </w:pPr>
      <w:r w:rsidRPr="00C8164D">
        <w:tab/>
        <w:t>{</w:t>
      </w:r>
    </w:p>
    <w:p w14:paraId="4656968F" w14:textId="77777777" w:rsidR="00FB7063" w:rsidRPr="00C8164D" w:rsidRDefault="00FB7063" w:rsidP="00FB7063">
      <w:pPr>
        <w:pStyle w:val="SourceCode"/>
      </w:pPr>
      <w:r w:rsidRPr="00C8164D">
        <w:tab/>
      </w:r>
      <w:r w:rsidRPr="00C8164D">
        <w:tab/>
        <w:t>while (true)</w:t>
      </w:r>
    </w:p>
    <w:p w14:paraId="02DAB84E" w14:textId="77777777" w:rsidR="00FB7063" w:rsidRPr="00C8164D" w:rsidRDefault="00FB7063" w:rsidP="00FB7063">
      <w:pPr>
        <w:pStyle w:val="SourceCode"/>
      </w:pPr>
      <w:r w:rsidRPr="00C8164D">
        <w:tab/>
      </w:r>
      <w:r w:rsidRPr="00C8164D">
        <w:tab/>
        <w:t>{</w:t>
      </w:r>
    </w:p>
    <w:p w14:paraId="1BDD3F56" w14:textId="77777777" w:rsidR="00FB7063" w:rsidRPr="00C8164D" w:rsidRDefault="00FB7063" w:rsidP="00FB7063">
      <w:pPr>
        <w:pStyle w:val="SourceCode"/>
      </w:pPr>
      <w:r w:rsidRPr="00C8164D">
        <w:tab/>
      </w:r>
      <w:r w:rsidRPr="00C8164D">
        <w:tab/>
      </w:r>
      <w:r w:rsidRPr="00C8164D">
        <w:tab/>
        <w:t>if (Interlocked.Exchange(ref taken, 1) == 0) return;</w:t>
      </w:r>
    </w:p>
    <w:p w14:paraId="11D38629" w14:textId="77777777" w:rsidR="00FB7063" w:rsidRPr="00C8164D" w:rsidRDefault="00FB7063" w:rsidP="00FB7063">
      <w:pPr>
        <w:pStyle w:val="SourceCode"/>
      </w:pPr>
      <w:r w:rsidRPr="00C8164D">
        <w:tab/>
      </w:r>
      <w:r w:rsidRPr="00C8164D">
        <w:tab/>
      </w:r>
      <w:r w:rsidRPr="00C8164D">
        <w:tab/>
      </w:r>
    </w:p>
    <w:p w14:paraId="7ACE9B0C" w14:textId="77777777" w:rsidR="00FB7063" w:rsidRPr="00C8164D" w:rsidRDefault="00FB7063" w:rsidP="00FB7063">
      <w:pPr>
        <w:pStyle w:val="SourceCode"/>
      </w:pPr>
      <w:r w:rsidRPr="00C8164D">
        <w:tab/>
      </w:r>
      <w:r w:rsidRPr="00C8164D">
        <w:tab/>
      </w:r>
      <w:r w:rsidRPr="00C8164D">
        <w:tab/>
        <w:t xml:space="preserve">// Yield the current thread in an attempt to lessen the </w:t>
      </w:r>
    </w:p>
    <w:p w14:paraId="631F187D" w14:textId="77777777" w:rsidR="00FB7063" w:rsidRPr="00C8164D" w:rsidRDefault="00FB7063" w:rsidP="00FB7063">
      <w:pPr>
        <w:pStyle w:val="SourceCode"/>
      </w:pPr>
      <w:r w:rsidRPr="00C8164D">
        <w:tab/>
      </w:r>
      <w:r w:rsidRPr="00C8164D">
        <w:tab/>
      </w:r>
      <w:r w:rsidRPr="00C8164D">
        <w:tab/>
        <w:t xml:space="preserve">// impact of spinning and allow the thread that holds the </w:t>
      </w:r>
    </w:p>
    <w:p w14:paraId="3AFB5A70" w14:textId="77777777" w:rsidR="00FB7063" w:rsidRPr="00C8164D" w:rsidRDefault="00FB7063" w:rsidP="00FB7063">
      <w:pPr>
        <w:pStyle w:val="SourceCode"/>
      </w:pPr>
      <w:r w:rsidRPr="00C8164D">
        <w:tab/>
      </w:r>
      <w:r w:rsidRPr="00C8164D">
        <w:tab/>
      </w:r>
      <w:r w:rsidRPr="00C8164D">
        <w:tab/>
        <w:t>// lock to finish what it is doing</w:t>
      </w:r>
    </w:p>
    <w:p w14:paraId="57C94B29" w14:textId="77777777" w:rsidR="00FB7063" w:rsidRPr="00C8164D" w:rsidRDefault="00FB7063" w:rsidP="00FB7063">
      <w:pPr>
        <w:pStyle w:val="SourceCode"/>
      </w:pPr>
      <w:r w:rsidRPr="00C8164D">
        <w:tab/>
      </w:r>
      <w:r w:rsidRPr="00C8164D">
        <w:tab/>
      </w:r>
      <w:r w:rsidRPr="00C8164D">
        <w:tab/>
        <w:t>Thread.Yield();</w:t>
      </w:r>
    </w:p>
    <w:p w14:paraId="605540E1" w14:textId="77777777" w:rsidR="00FB7063" w:rsidRPr="00C8164D" w:rsidRDefault="00FB7063" w:rsidP="00FB7063">
      <w:pPr>
        <w:pStyle w:val="SourceCode"/>
      </w:pPr>
      <w:r w:rsidRPr="00C8164D">
        <w:tab/>
      </w:r>
      <w:r w:rsidRPr="00C8164D">
        <w:tab/>
        <w:t>}</w:t>
      </w:r>
    </w:p>
    <w:p w14:paraId="41A6E18A" w14:textId="77777777" w:rsidR="00FB7063" w:rsidRPr="00C8164D" w:rsidRDefault="00FB7063" w:rsidP="00FB7063">
      <w:pPr>
        <w:pStyle w:val="SourceCode"/>
      </w:pPr>
      <w:r w:rsidRPr="00C8164D">
        <w:tab/>
        <w:t>}</w:t>
      </w:r>
    </w:p>
    <w:p w14:paraId="3A2730E4" w14:textId="77777777" w:rsidR="00FB7063" w:rsidRPr="00C8164D" w:rsidRDefault="00FB7063" w:rsidP="00FB7063">
      <w:pPr>
        <w:pStyle w:val="SourceCode"/>
      </w:pPr>
      <w:r w:rsidRPr="00C8164D">
        <w:tab/>
      </w:r>
    </w:p>
    <w:p w14:paraId="0C8B78CB" w14:textId="77777777" w:rsidR="00FB7063" w:rsidRPr="00C8164D" w:rsidRDefault="00FB7063" w:rsidP="00FB7063">
      <w:pPr>
        <w:pStyle w:val="SourceCode"/>
      </w:pPr>
      <w:r w:rsidRPr="00C8164D">
        <w:tab/>
        <w:t>public void Leave() =&gt; Volatile.Write(ref taken,0);</w:t>
      </w:r>
    </w:p>
    <w:p w14:paraId="5DA5AEAE" w14:textId="26107FFA" w:rsidR="00FB7063" w:rsidRDefault="00FB7063" w:rsidP="00FB7063">
      <w:pPr>
        <w:pStyle w:val="SourceCode"/>
      </w:pPr>
      <w:r w:rsidRPr="00C8164D">
        <w:t>}</w:t>
      </w:r>
    </w:p>
    <w:p w14:paraId="620A6C04" w14:textId="77777777" w:rsidR="00775012" w:rsidRPr="00C8164D" w:rsidRDefault="00775012" w:rsidP="00FB7063">
      <w:pPr>
        <w:pStyle w:val="SourceCode"/>
      </w:pPr>
    </w:p>
    <w:p w14:paraId="68EB5742" w14:textId="75B11E23" w:rsidR="00775012" w:rsidRDefault="00775012" w:rsidP="00775012">
      <w:pPr>
        <w:pStyle w:val="Question"/>
      </w:pPr>
      <w:r>
        <w:t>Use Interlocked to create a thread safe multiply</w:t>
      </w:r>
    </w:p>
    <w:p w14:paraId="31F36BDD" w14:textId="77777777" w:rsidR="00775012" w:rsidRPr="00E92707" w:rsidRDefault="00775012" w:rsidP="00775012">
      <w:pPr>
        <w:pStyle w:val="SourceCode"/>
      </w:pPr>
      <w:r w:rsidRPr="00E92707">
        <w:t>public double Multiply(ref double field, double y)</w:t>
      </w:r>
    </w:p>
    <w:p w14:paraId="627DC0B8" w14:textId="77777777" w:rsidR="00775012" w:rsidRPr="00E92707" w:rsidRDefault="00775012" w:rsidP="00775012">
      <w:pPr>
        <w:pStyle w:val="SourceCode"/>
      </w:pPr>
      <w:r w:rsidRPr="00E92707">
        <w:t>{</w:t>
      </w:r>
    </w:p>
    <w:p w14:paraId="0D573EF8" w14:textId="77777777" w:rsidR="00775012" w:rsidRPr="00E92707" w:rsidRDefault="00775012" w:rsidP="00775012">
      <w:pPr>
        <w:pStyle w:val="SourceCode"/>
      </w:pPr>
      <w:r w:rsidRPr="00E92707">
        <w:tab/>
        <w:t>while (true)</w:t>
      </w:r>
    </w:p>
    <w:p w14:paraId="671767B0" w14:textId="77777777" w:rsidR="00775012" w:rsidRPr="00E92707" w:rsidRDefault="00775012" w:rsidP="00775012">
      <w:pPr>
        <w:pStyle w:val="SourceCode"/>
      </w:pPr>
      <w:r w:rsidRPr="00E92707">
        <w:tab/>
        <w:t>{</w:t>
      </w:r>
    </w:p>
    <w:p w14:paraId="07F1C29A" w14:textId="77777777" w:rsidR="00775012" w:rsidRPr="00E92707" w:rsidRDefault="00775012" w:rsidP="00775012">
      <w:pPr>
        <w:pStyle w:val="SourceCode"/>
      </w:pPr>
      <w:r w:rsidRPr="00E92707">
        <w:tab/>
      </w:r>
      <w:r w:rsidRPr="00E92707">
        <w:tab/>
        <w:t xml:space="preserve">// The value in the field before we do the </w:t>
      </w:r>
    </w:p>
    <w:p w14:paraId="60C3447E" w14:textId="77777777" w:rsidR="00775012" w:rsidRPr="00E92707" w:rsidRDefault="00775012" w:rsidP="00775012">
      <w:pPr>
        <w:pStyle w:val="SourceCode"/>
      </w:pPr>
      <w:r w:rsidRPr="00E92707">
        <w:tab/>
      </w:r>
      <w:r w:rsidRPr="00E92707">
        <w:tab/>
        <w:t>// exchange</w:t>
      </w:r>
    </w:p>
    <w:p w14:paraId="3E27789B" w14:textId="77777777" w:rsidR="00775012" w:rsidRPr="00E92707" w:rsidRDefault="00775012" w:rsidP="00775012">
      <w:pPr>
        <w:pStyle w:val="SourceCode"/>
      </w:pPr>
      <w:r w:rsidRPr="00E92707">
        <w:tab/>
      </w:r>
      <w:r w:rsidRPr="00E92707">
        <w:tab/>
        <w:t>double fieldVal1 = field;</w:t>
      </w:r>
    </w:p>
    <w:p w14:paraId="0B4A9C31" w14:textId="77777777" w:rsidR="00775012" w:rsidRPr="00E92707" w:rsidRDefault="00775012" w:rsidP="00775012">
      <w:pPr>
        <w:pStyle w:val="SourceCode"/>
      </w:pPr>
      <w:r w:rsidRPr="00E92707">
        <w:tab/>
      </w:r>
      <w:r w:rsidRPr="00E92707">
        <w:tab/>
      </w:r>
    </w:p>
    <w:p w14:paraId="4856BB06" w14:textId="77777777" w:rsidR="00775012" w:rsidRPr="00E92707" w:rsidRDefault="00775012" w:rsidP="00775012">
      <w:pPr>
        <w:pStyle w:val="SourceCode"/>
      </w:pPr>
      <w:r w:rsidRPr="00E92707">
        <w:tab/>
      </w:r>
      <w:r w:rsidRPr="00E92707">
        <w:tab/>
        <w:t>// AttemptedProduct</w:t>
      </w:r>
    </w:p>
    <w:p w14:paraId="4251AA00" w14:textId="77777777" w:rsidR="00775012" w:rsidRPr="00E92707" w:rsidRDefault="00775012" w:rsidP="00775012">
      <w:pPr>
        <w:pStyle w:val="SourceCode"/>
      </w:pPr>
      <w:r w:rsidRPr="00E92707">
        <w:tab/>
      </w:r>
      <w:r w:rsidRPr="00E92707">
        <w:tab/>
        <w:t>double product = fieldVal1 * y;</w:t>
      </w:r>
    </w:p>
    <w:p w14:paraId="51F38D27" w14:textId="77777777" w:rsidR="00775012" w:rsidRPr="00E92707" w:rsidRDefault="00775012" w:rsidP="00775012">
      <w:pPr>
        <w:pStyle w:val="SourceCode"/>
      </w:pPr>
      <w:r w:rsidRPr="00E92707">
        <w:tab/>
      </w:r>
      <w:r w:rsidRPr="00E92707">
        <w:tab/>
      </w:r>
    </w:p>
    <w:p w14:paraId="077AF221" w14:textId="77777777" w:rsidR="00775012" w:rsidRPr="00E92707" w:rsidRDefault="00775012" w:rsidP="00775012">
      <w:pPr>
        <w:pStyle w:val="SourceCode"/>
      </w:pPr>
      <w:r w:rsidRPr="00E92707">
        <w:tab/>
      </w:r>
      <w:r w:rsidRPr="00E92707">
        <w:tab/>
        <w:t>// We only update field if the value in the field is</w:t>
      </w:r>
    </w:p>
    <w:p w14:paraId="12A7911E" w14:textId="77777777" w:rsidR="00775012" w:rsidRPr="00E92707" w:rsidRDefault="00775012" w:rsidP="00775012">
      <w:pPr>
        <w:pStyle w:val="SourceCode"/>
      </w:pPr>
      <w:r w:rsidRPr="00E92707">
        <w:tab/>
      </w:r>
      <w:r w:rsidRPr="00E92707">
        <w:tab/>
        <w:t>// equal to snapShot1. In this case the value of</w:t>
      </w:r>
    </w:p>
    <w:p w14:paraId="4176D70F" w14:textId="77777777" w:rsidR="00775012" w:rsidRPr="00E92707" w:rsidRDefault="00775012" w:rsidP="00775012">
      <w:pPr>
        <w:pStyle w:val="SourceCode"/>
      </w:pPr>
      <w:r w:rsidRPr="00E92707">
        <w:tab/>
      </w:r>
      <w:r w:rsidRPr="00E92707">
        <w:tab/>
        <w:t>// product was calculated from the current value of</w:t>
      </w:r>
    </w:p>
    <w:p w14:paraId="072525E8" w14:textId="77777777" w:rsidR="00775012" w:rsidRPr="00E92707" w:rsidRDefault="00775012" w:rsidP="00775012">
      <w:pPr>
        <w:pStyle w:val="SourceCode"/>
      </w:pPr>
      <w:r w:rsidRPr="00E92707">
        <w:tab/>
      </w:r>
      <w:r w:rsidRPr="00E92707">
        <w:tab/>
        <w:t>// field</w:t>
      </w:r>
    </w:p>
    <w:p w14:paraId="372BE563" w14:textId="77777777" w:rsidR="00775012" w:rsidRPr="00E92707" w:rsidRDefault="00775012" w:rsidP="00775012">
      <w:pPr>
        <w:pStyle w:val="SourceCode"/>
      </w:pPr>
      <w:r w:rsidRPr="00E92707">
        <w:tab/>
      </w:r>
      <w:r w:rsidRPr="00E92707">
        <w:tab/>
        <w:t xml:space="preserve">double fieldVal2 = </w:t>
      </w:r>
    </w:p>
    <w:p w14:paraId="2A0BD1F8" w14:textId="77777777" w:rsidR="00775012" w:rsidRPr="00E92707" w:rsidRDefault="00775012" w:rsidP="00775012">
      <w:pPr>
        <w:pStyle w:val="SourceCode"/>
      </w:pPr>
      <w:r w:rsidRPr="00E92707">
        <w:tab/>
      </w:r>
      <w:r w:rsidRPr="00E92707">
        <w:tab/>
      </w:r>
      <w:r w:rsidRPr="00E92707">
        <w:tab/>
        <w:t>CompareExchange(ref field, product, fieldVal1);</w:t>
      </w:r>
    </w:p>
    <w:p w14:paraId="2282EA1E" w14:textId="77777777" w:rsidR="00775012" w:rsidRPr="00E92707" w:rsidRDefault="00775012" w:rsidP="00775012">
      <w:pPr>
        <w:pStyle w:val="SourceCode"/>
      </w:pPr>
      <w:r w:rsidRPr="00E92707">
        <w:tab/>
      </w:r>
      <w:r w:rsidRPr="00E92707">
        <w:tab/>
      </w:r>
    </w:p>
    <w:p w14:paraId="135C3E45" w14:textId="77777777" w:rsidR="00775012" w:rsidRPr="00E92707" w:rsidRDefault="00775012" w:rsidP="00775012">
      <w:pPr>
        <w:pStyle w:val="SourceCode"/>
      </w:pPr>
      <w:r w:rsidRPr="00E92707">
        <w:tab/>
      </w:r>
      <w:r w:rsidRPr="00E92707">
        <w:tab/>
        <w:t xml:space="preserve">// We can now compare the value in snapshot2 to see if </w:t>
      </w:r>
    </w:p>
    <w:p w14:paraId="54CD877A" w14:textId="77777777" w:rsidR="00775012" w:rsidRPr="00E92707" w:rsidRDefault="00775012" w:rsidP="00775012">
      <w:pPr>
        <w:pStyle w:val="SourceCode"/>
      </w:pPr>
      <w:r w:rsidRPr="00E92707">
        <w:tab/>
      </w:r>
      <w:r w:rsidRPr="00E92707">
        <w:tab/>
        <w:t>// we actually did the update. If we did the update return it</w:t>
      </w:r>
    </w:p>
    <w:p w14:paraId="6BD325D0" w14:textId="77777777" w:rsidR="00775012" w:rsidRPr="00E92707" w:rsidRDefault="00775012" w:rsidP="00775012">
      <w:pPr>
        <w:pStyle w:val="SourceCode"/>
      </w:pPr>
      <w:r w:rsidRPr="00E92707">
        <w:tab/>
      </w:r>
      <w:r w:rsidRPr="00E92707">
        <w:tab/>
        <w:t>if (fieldVal1 == fieldVal2) return product;</w:t>
      </w:r>
    </w:p>
    <w:p w14:paraId="1E5E9C3E" w14:textId="77777777" w:rsidR="00775012" w:rsidRPr="00E92707" w:rsidRDefault="00775012" w:rsidP="00775012">
      <w:pPr>
        <w:pStyle w:val="SourceCode"/>
      </w:pPr>
    </w:p>
    <w:p w14:paraId="2E9CBDC8" w14:textId="77777777" w:rsidR="00775012" w:rsidRPr="00E92707" w:rsidRDefault="00775012" w:rsidP="00775012">
      <w:pPr>
        <w:pStyle w:val="SourceCode"/>
      </w:pPr>
      <w:r w:rsidRPr="00E92707">
        <w:tab/>
      </w:r>
      <w:r w:rsidRPr="00E92707">
        <w:tab/>
        <w:t>// Otherwise we need to spin around again</w:t>
      </w:r>
    </w:p>
    <w:p w14:paraId="4E297187" w14:textId="77777777" w:rsidR="00775012" w:rsidRPr="00E92707" w:rsidRDefault="00775012" w:rsidP="00775012">
      <w:pPr>
        <w:pStyle w:val="SourceCode"/>
      </w:pPr>
      <w:r w:rsidRPr="00E92707">
        <w:tab/>
      </w:r>
      <w:r w:rsidRPr="00E92707">
        <w:tab/>
        <w:t>Thread.Yield();</w:t>
      </w:r>
    </w:p>
    <w:p w14:paraId="26F53A03" w14:textId="77777777" w:rsidR="00775012" w:rsidRPr="00E92707" w:rsidRDefault="00775012" w:rsidP="00775012">
      <w:pPr>
        <w:pStyle w:val="SourceCode"/>
      </w:pPr>
      <w:r w:rsidRPr="00E92707">
        <w:tab/>
        <w:t>}</w:t>
      </w:r>
    </w:p>
    <w:p w14:paraId="26DE1C61" w14:textId="28BF4322" w:rsidR="00775012" w:rsidRPr="00775012" w:rsidRDefault="00775012" w:rsidP="00775012">
      <w:pPr>
        <w:pStyle w:val="Answer"/>
      </w:pPr>
      <w:r w:rsidRPr="00E92707">
        <w:t>}</w:t>
      </w:r>
    </w:p>
    <w:p w14:paraId="6EF0CF47" w14:textId="77777777" w:rsidR="001B5DFC" w:rsidRDefault="001B5DFC" w:rsidP="001B5DFC">
      <w:pPr>
        <w:pStyle w:val="questionsubsection2"/>
        <w:rPr>
          <w:lang w:eastAsia="fi-FI"/>
        </w:rPr>
      </w:pPr>
      <w:r>
        <w:rPr>
          <w:lang w:eastAsia="fi-FI"/>
        </w:rPr>
        <w:t>Kernel Mode Constructs</w:t>
      </w:r>
    </w:p>
    <w:p w14:paraId="274CD50D" w14:textId="77777777" w:rsidR="001B5DFC" w:rsidRDefault="001B5DFC" w:rsidP="001B5DFC">
      <w:pPr>
        <w:pStyle w:val="Question"/>
        <w:rPr>
          <w:lang w:eastAsia="fi-FI"/>
        </w:rPr>
      </w:pPr>
      <w:r>
        <w:rPr>
          <w:lang w:eastAsia="fi-FI"/>
        </w:rPr>
        <w:t>Compared to user mode constructs what are the disadvantages of kernel mode constructs?</w:t>
      </w:r>
    </w:p>
    <w:p w14:paraId="499609BF" w14:textId="77777777" w:rsidR="001B5DFC" w:rsidRDefault="001B5DFC" w:rsidP="001B5DFC">
      <w:pPr>
        <w:pStyle w:val="Answer"/>
      </w:pPr>
      <w:r>
        <w:t>Managed Code -&gt; Unmanaged user code -&gt; Unmanaged kernel code and back</w:t>
      </w:r>
    </w:p>
    <w:p w14:paraId="1C00BCCE" w14:textId="77777777" w:rsidR="001B5DFC" w:rsidRDefault="001B5DFC" w:rsidP="001B5DFC">
      <w:pPr>
        <w:pStyle w:val="Answer"/>
      </w:pPr>
      <w:r>
        <w:lastRenderedPageBreak/>
        <w:t>Slow</w:t>
      </w:r>
    </w:p>
    <w:p w14:paraId="6357EB33" w14:textId="77777777" w:rsidR="001B5DFC" w:rsidRDefault="001B5DFC" w:rsidP="001B5DFC">
      <w:pPr>
        <w:pStyle w:val="Question"/>
        <w:rPr>
          <w:lang w:eastAsia="fi-FI"/>
        </w:rPr>
      </w:pPr>
      <w:r>
        <w:rPr>
          <w:lang w:eastAsia="fi-FI"/>
        </w:rPr>
        <w:t>What are the benefits of the kernel mode constructs?</w:t>
      </w:r>
    </w:p>
    <w:p w14:paraId="3EE6DE7E" w14:textId="77777777" w:rsidR="001B5DFC" w:rsidRDefault="001B5DFC" w:rsidP="001B5DFC">
      <w:pPr>
        <w:pStyle w:val="Answer"/>
        <w:rPr>
          <w:lang w:eastAsia="fi-FI"/>
        </w:rPr>
      </w:pPr>
      <w:r>
        <w:rPr>
          <w:lang w:eastAsia="fi-FI"/>
        </w:rPr>
        <w:t xml:space="preserve">A thread trying to obtain a contended resource will block preventing spinning </w:t>
      </w:r>
    </w:p>
    <w:p w14:paraId="39F24EE2" w14:textId="77777777" w:rsidR="001B5DFC" w:rsidRDefault="001B5DFC" w:rsidP="001B5DFC">
      <w:pPr>
        <w:pStyle w:val="Answer"/>
        <w:rPr>
          <w:lang w:eastAsia="fi-FI"/>
        </w:rPr>
      </w:pPr>
      <w:r>
        <w:rPr>
          <w:lang w:eastAsia="fi-FI"/>
        </w:rPr>
        <w:t>Kernel mode constructs can synchronize managed and unmanaged code</w:t>
      </w:r>
    </w:p>
    <w:p w14:paraId="1FC8F60A" w14:textId="77777777" w:rsidR="001B5DFC" w:rsidRPr="00B00E2E" w:rsidRDefault="001B5DFC" w:rsidP="001B5DFC">
      <w:pPr>
        <w:pStyle w:val="Answer"/>
        <w:rPr>
          <w:lang w:eastAsia="fi-FI"/>
        </w:rPr>
      </w:pPr>
      <w:r>
        <w:rPr>
          <w:lang w:eastAsia="fi-FI"/>
        </w:rPr>
        <w:t>Kernel mode constructs can synchronize across processes</w:t>
      </w:r>
    </w:p>
    <w:p w14:paraId="7B93B179" w14:textId="77777777" w:rsidR="001B5DFC" w:rsidRDefault="001B5DFC" w:rsidP="001B5DFC">
      <w:pPr>
        <w:pStyle w:val="Question"/>
        <w:rPr>
          <w:lang w:eastAsia="fi-FI"/>
        </w:rPr>
      </w:pPr>
      <w:r>
        <w:rPr>
          <w:lang w:eastAsia="fi-FI"/>
        </w:rPr>
        <w:t>What two key objects are kernel mode synchronization constructs based on?</w:t>
      </w:r>
    </w:p>
    <w:p w14:paraId="6C0C78F9" w14:textId="77777777" w:rsidR="001B5DFC" w:rsidRDefault="001B5DFC" w:rsidP="001B5DFC">
      <w:pPr>
        <w:pStyle w:val="Answer"/>
        <w:rPr>
          <w:lang w:eastAsia="fi-FI"/>
        </w:rPr>
      </w:pPr>
      <w:r>
        <w:rPr>
          <w:lang w:eastAsia="fi-FI"/>
        </w:rPr>
        <w:t>Event and Semaphore</w:t>
      </w:r>
    </w:p>
    <w:p w14:paraId="3589D8C7" w14:textId="77777777" w:rsidR="001B5DFC" w:rsidRDefault="001B5DFC" w:rsidP="001B5DFC">
      <w:pPr>
        <w:pStyle w:val="Question"/>
        <w:rPr>
          <w:lang w:eastAsia="fi-FI"/>
        </w:rPr>
      </w:pPr>
      <w:r>
        <w:rPr>
          <w:lang w:eastAsia="fi-FI"/>
        </w:rPr>
        <w:t>What is an Event?</w:t>
      </w:r>
    </w:p>
    <w:p w14:paraId="40AB2D9E" w14:textId="0AB930B2" w:rsidR="001B5DFC" w:rsidRPr="00005FC1" w:rsidRDefault="001B5DFC" w:rsidP="00005FC1">
      <w:pPr>
        <w:pStyle w:val="Answer"/>
        <w:rPr>
          <w:lang w:eastAsia="fi-FI"/>
        </w:rPr>
      </w:pPr>
      <w:r>
        <w:rPr>
          <w:lang w:eastAsia="fi-FI"/>
        </w:rPr>
        <w:t>Kernel based methods that act on a kernel Boolean that indicates if the event is signalled.</w:t>
      </w:r>
    </w:p>
    <w:p w14:paraId="0201CDCF" w14:textId="77777777" w:rsidR="001B5DFC" w:rsidRDefault="001B5DFC" w:rsidP="001B5DFC">
      <w:pPr>
        <w:pStyle w:val="Question"/>
        <w:rPr>
          <w:lang w:eastAsia="fi-FI"/>
        </w:rPr>
      </w:pPr>
      <w:r>
        <w:rPr>
          <w:lang w:eastAsia="fi-FI"/>
        </w:rPr>
        <w:t>What is a Semaphore?</w:t>
      </w:r>
    </w:p>
    <w:p w14:paraId="1A4135A6" w14:textId="77777777" w:rsidR="001B5DFC" w:rsidRDefault="001B5DFC" w:rsidP="001B5DFC">
      <w:pPr>
        <w:pStyle w:val="Answer"/>
        <w:rPr>
          <w:lang w:eastAsia="fi-FI"/>
        </w:rPr>
      </w:pPr>
      <w:r>
        <w:rPr>
          <w:lang w:eastAsia="fi-FI"/>
        </w:rPr>
        <w:t>Kernel based methods that act on a kernel int called count</w:t>
      </w:r>
    </w:p>
    <w:p w14:paraId="52B3E4AB" w14:textId="77777777" w:rsidR="001B5DFC" w:rsidRDefault="001B5DFC" w:rsidP="001B5DFC">
      <w:pPr>
        <w:pStyle w:val="Answer"/>
        <w:rPr>
          <w:lang w:eastAsia="fi-FI"/>
        </w:rPr>
      </w:pPr>
      <w:r>
        <w:rPr>
          <w:lang w:eastAsia="fi-FI"/>
        </w:rPr>
        <w:t>The count indicates how many more threads can be released.</w:t>
      </w:r>
    </w:p>
    <w:p w14:paraId="5A5849EA" w14:textId="77777777" w:rsidR="001B5DFC" w:rsidRDefault="001B5DFC" w:rsidP="001B5DFC">
      <w:pPr>
        <w:pStyle w:val="Answer"/>
        <w:rPr>
          <w:lang w:eastAsia="fi-FI"/>
        </w:rPr>
      </w:pPr>
      <w:r>
        <w:rPr>
          <w:lang w:eastAsia="fi-FI"/>
        </w:rPr>
        <w:t>Non-exclusive locking construct</w:t>
      </w:r>
    </w:p>
    <w:p w14:paraId="08186F07" w14:textId="77777777" w:rsidR="001B5DFC" w:rsidRDefault="001B5DFC" w:rsidP="001B5DFC">
      <w:pPr>
        <w:pStyle w:val="Answer"/>
        <w:rPr>
          <w:lang w:eastAsia="fi-FI"/>
        </w:rPr>
      </w:pPr>
      <w:r>
        <w:rPr>
          <w:lang w:eastAsia="fi-FI"/>
        </w:rPr>
        <w:t>Inter-process support</w:t>
      </w:r>
    </w:p>
    <w:p w14:paraId="2C680AEE" w14:textId="77777777" w:rsidR="001B5DFC" w:rsidRDefault="001B5DFC" w:rsidP="001B5DFC">
      <w:pPr>
        <w:pStyle w:val="Answer"/>
        <w:rPr>
          <w:lang w:eastAsia="fi-FI"/>
        </w:rPr>
      </w:pPr>
      <w:r>
        <w:rPr>
          <w:lang w:eastAsia="fi-FI"/>
        </w:rPr>
        <w:t>WaitHandle based</w:t>
      </w:r>
    </w:p>
    <w:p w14:paraId="2E780675" w14:textId="77777777" w:rsidR="001B5DFC" w:rsidRDefault="001B5DFC" w:rsidP="001B5DFC">
      <w:pPr>
        <w:pStyle w:val="Question"/>
        <w:rPr>
          <w:lang w:eastAsia="fi-FI"/>
        </w:rPr>
      </w:pPr>
      <w:r>
        <w:rPr>
          <w:lang w:eastAsia="fi-FI"/>
        </w:rPr>
        <w:t>Describe the operation of a Semaphore?</w:t>
      </w:r>
    </w:p>
    <w:p w14:paraId="4D9C809C" w14:textId="77777777" w:rsidR="001B5DFC" w:rsidRDefault="001B5DFC" w:rsidP="001B5DFC">
      <w:pPr>
        <w:pStyle w:val="Answer"/>
        <w:rPr>
          <w:lang w:eastAsia="fi-FI"/>
        </w:rPr>
      </w:pPr>
      <w:r w:rsidRPr="00A0499B">
        <w:rPr>
          <w:lang w:eastAsia="fi-FI"/>
        </w:rPr>
        <w:t>A Semaphore is constructed with two numbers; a count and a max count. If the count is zero any thread calling WaitOne blocks. The count is decremented each time a thread enters the semaphore and incremented each time Release is called.</w:t>
      </w:r>
    </w:p>
    <w:p w14:paraId="07FEACCE" w14:textId="77777777" w:rsidR="001B5DFC" w:rsidRDefault="001B5DFC" w:rsidP="001B5DFC">
      <w:pPr>
        <w:pStyle w:val="Question"/>
        <w:rPr>
          <w:lang w:eastAsia="fi-FI"/>
        </w:rPr>
      </w:pPr>
      <w:r w:rsidRPr="006356AD">
        <w:rPr>
          <w:lang w:eastAsia="fi-FI"/>
        </w:rPr>
        <w:t>What are the two types of Semaphore?</w:t>
      </w:r>
    </w:p>
    <w:p w14:paraId="5037FCED" w14:textId="77777777" w:rsidR="001B5DFC" w:rsidRDefault="001B5DFC" w:rsidP="001B5DFC">
      <w:pPr>
        <w:pStyle w:val="Answer"/>
        <w:rPr>
          <w:lang w:eastAsia="fi-FI"/>
        </w:rPr>
      </w:pPr>
      <w:r>
        <w:rPr>
          <w:lang w:eastAsia="fi-FI"/>
        </w:rPr>
        <w:t xml:space="preserve">Named system semaphores </w:t>
      </w:r>
    </w:p>
    <w:p w14:paraId="0EEF02BE" w14:textId="77777777" w:rsidR="001B5DFC" w:rsidRDefault="001B5DFC" w:rsidP="001B5DFC">
      <w:pPr>
        <w:pStyle w:val="Answer"/>
        <w:rPr>
          <w:lang w:eastAsia="fi-FI"/>
        </w:rPr>
      </w:pPr>
      <w:r>
        <w:rPr>
          <w:lang w:eastAsia="fi-FI"/>
        </w:rPr>
        <w:t>Local semaphores</w:t>
      </w:r>
    </w:p>
    <w:p w14:paraId="0248E30E" w14:textId="77777777" w:rsidR="001B5DFC" w:rsidRDefault="001B5DFC" w:rsidP="001B5DFC">
      <w:pPr>
        <w:pStyle w:val="Question"/>
        <w:rPr>
          <w:lang w:eastAsia="fi-FI"/>
        </w:rPr>
      </w:pPr>
      <w:r>
        <w:rPr>
          <w:lang w:eastAsia="fi-FI"/>
        </w:rPr>
        <w:t>H</w:t>
      </w:r>
      <w:r w:rsidRPr="00BD1711">
        <w:rPr>
          <w:lang w:eastAsia="fi-FI"/>
        </w:rPr>
        <w:t>ow does one create a named system semaphore?</w:t>
      </w:r>
    </w:p>
    <w:p w14:paraId="413B541F" w14:textId="77777777" w:rsidR="001B5DFC" w:rsidRDefault="001B5DFC" w:rsidP="001B5DFC">
      <w:pPr>
        <w:pStyle w:val="Answer"/>
        <w:rPr>
          <w:lang w:eastAsia="fi-FI"/>
        </w:rPr>
      </w:pPr>
      <w:r>
        <w:rPr>
          <w:lang w:eastAsia="fi-FI"/>
        </w:rPr>
        <w:t xml:space="preserve">By passing in a name to the constructor </w:t>
      </w:r>
    </w:p>
    <w:p w14:paraId="1C170068" w14:textId="77777777" w:rsidR="001B5DFC" w:rsidRDefault="001B5DFC" w:rsidP="001B5DFC">
      <w:pPr>
        <w:pStyle w:val="Question"/>
        <w:rPr>
          <w:lang w:eastAsia="fi-FI"/>
        </w:rPr>
      </w:pPr>
      <w:r>
        <w:rPr>
          <w:lang w:eastAsia="fi-FI"/>
        </w:rPr>
        <w:t>How does one acquire and release a semaphore?</w:t>
      </w:r>
    </w:p>
    <w:p w14:paraId="397769C7" w14:textId="77777777" w:rsidR="001B5DFC" w:rsidRDefault="001B5DFC" w:rsidP="001B5DFC">
      <w:pPr>
        <w:pStyle w:val="Answer"/>
        <w:rPr>
          <w:lang w:eastAsia="fi-FI"/>
        </w:rPr>
      </w:pPr>
      <w:r>
        <w:rPr>
          <w:lang w:eastAsia="fi-FI"/>
        </w:rPr>
        <w:t>Semaphore.WaitOne</w:t>
      </w:r>
    </w:p>
    <w:p w14:paraId="3521C286" w14:textId="77777777" w:rsidR="001B5DFC" w:rsidRDefault="001B5DFC" w:rsidP="001B5DFC">
      <w:pPr>
        <w:pStyle w:val="Answer"/>
        <w:rPr>
          <w:lang w:eastAsia="fi-FI"/>
        </w:rPr>
      </w:pPr>
      <w:r>
        <w:rPr>
          <w:lang w:eastAsia="fi-FI"/>
        </w:rPr>
        <w:t>Semaphore.Release(int)</w:t>
      </w:r>
    </w:p>
    <w:p w14:paraId="6B30503D" w14:textId="77777777" w:rsidR="001B5DFC" w:rsidRDefault="001B5DFC" w:rsidP="001B5DFC">
      <w:pPr>
        <w:pStyle w:val="Question"/>
        <w:rPr>
          <w:lang w:eastAsia="fi-FI"/>
        </w:rPr>
      </w:pPr>
      <w:r w:rsidRPr="00D555C3">
        <w:rPr>
          <w:lang w:eastAsia="fi-FI"/>
        </w:rPr>
        <w:lastRenderedPageBreak/>
        <w:t>Compare Semaphore with Mutex</w:t>
      </w:r>
    </w:p>
    <w:p w14:paraId="378331E4" w14:textId="77777777" w:rsidR="001B5DFC" w:rsidRDefault="001B5DFC" w:rsidP="001B5DFC">
      <w:pPr>
        <w:pStyle w:val="Answer"/>
        <w:rPr>
          <w:lang w:eastAsia="fi-FI"/>
        </w:rPr>
      </w:pPr>
      <w:r>
        <w:rPr>
          <w:lang w:eastAsia="fi-FI"/>
        </w:rPr>
        <w:t xml:space="preserve">Mutex has thread affinity </w:t>
      </w:r>
    </w:p>
    <w:p w14:paraId="3F1DC9E0" w14:textId="77777777" w:rsidR="001B5DFC" w:rsidRDefault="001B5DFC" w:rsidP="001B5DFC">
      <w:pPr>
        <w:pStyle w:val="Answer"/>
        <w:rPr>
          <w:lang w:eastAsia="fi-FI"/>
        </w:rPr>
      </w:pPr>
      <w:r>
        <w:rPr>
          <w:lang w:eastAsia="fi-FI"/>
        </w:rPr>
        <w:t>Mutex is exclusive locking construct</w:t>
      </w:r>
    </w:p>
    <w:p w14:paraId="74D66C3D" w14:textId="77777777" w:rsidR="001B5DFC" w:rsidRDefault="001B5DFC" w:rsidP="001B5DFC">
      <w:pPr>
        <w:pStyle w:val="Question"/>
        <w:rPr>
          <w:lang w:eastAsia="fi-FI"/>
        </w:rPr>
      </w:pPr>
      <w:r w:rsidRPr="003505C4">
        <w:rPr>
          <w:lang w:eastAsia="fi-FI"/>
        </w:rPr>
        <w:t>When is a Semaphore useful?</w:t>
      </w:r>
    </w:p>
    <w:p w14:paraId="61036681" w14:textId="77777777" w:rsidR="001B5DFC" w:rsidRDefault="001B5DFC" w:rsidP="001B5DFC">
      <w:pPr>
        <w:pStyle w:val="Answer"/>
        <w:rPr>
          <w:lang w:eastAsia="fi-FI"/>
        </w:rPr>
      </w:pPr>
      <w:r w:rsidRPr="002239D3">
        <w:rPr>
          <w:lang w:eastAsia="fi-FI"/>
        </w:rPr>
        <w:t>Limiting concurrent execution of a critical section</w:t>
      </w:r>
    </w:p>
    <w:p w14:paraId="5A8056ED" w14:textId="77777777" w:rsidR="001B5DFC" w:rsidRDefault="001B5DFC" w:rsidP="001B5DFC">
      <w:pPr>
        <w:pStyle w:val="Question"/>
        <w:rPr>
          <w:lang w:eastAsia="fi-FI"/>
        </w:rPr>
      </w:pPr>
      <w:r w:rsidRPr="00461EDF">
        <w:rPr>
          <w:lang w:eastAsia="fi-FI"/>
        </w:rPr>
        <w:t>How does a Semaphore with capacity one differ from a Mutex?</w:t>
      </w:r>
    </w:p>
    <w:p w14:paraId="0893A9CD" w14:textId="77777777" w:rsidR="001B5DFC" w:rsidRDefault="001B5DFC" w:rsidP="001B5DFC">
      <w:pPr>
        <w:pStyle w:val="Answer"/>
        <w:rPr>
          <w:lang w:eastAsia="fi-FI"/>
        </w:rPr>
      </w:pPr>
      <w:r w:rsidRPr="007675ED">
        <w:rPr>
          <w:lang w:eastAsia="fi-FI"/>
        </w:rPr>
        <w:t>Semaphore does not have thread affinity.</w:t>
      </w:r>
    </w:p>
    <w:p w14:paraId="23E5DFF0" w14:textId="77777777" w:rsidR="001B5DFC" w:rsidRDefault="001B5DFC" w:rsidP="001B5DFC">
      <w:pPr>
        <w:pStyle w:val="Question"/>
        <w:rPr>
          <w:lang w:eastAsia="fi-FI"/>
        </w:rPr>
      </w:pPr>
      <w:r w:rsidRPr="00F376FC">
        <w:rPr>
          <w:lang w:eastAsia="fi-FI"/>
        </w:rPr>
        <w:t>If the Semaphore is full what happens when Release() is called</w:t>
      </w:r>
      <w:r>
        <w:rPr>
          <w:lang w:eastAsia="fi-FI"/>
        </w:rPr>
        <w:t>?</w:t>
      </w:r>
    </w:p>
    <w:p w14:paraId="44CCB216" w14:textId="77777777" w:rsidR="001B5DFC" w:rsidRPr="00F376FC" w:rsidRDefault="001B5DFC" w:rsidP="001B5DFC">
      <w:pPr>
        <w:pStyle w:val="Answer"/>
        <w:rPr>
          <w:lang w:eastAsia="fi-FI"/>
        </w:rPr>
      </w:pPr>
      <w:r w:rsidRPr="00681AE9">
        <w:rPr>
          <w:lang w:eastAsia="fi-FI"/>
        </w:rPr>
        <w:t>One thread blocking on WaitOne gets access.</w:t>
      </w:r>
    </w:p>
    <w:p w14:paraId="7BD8BCCC" w14:textId="77777777" w:rsidR="001B5DFC" w:rsidRDefault="001B5DFC" w:rsidP="001B5DFC">
      <w:pPr>
        <w:pStyle w:val="Question"/>
        <w:rPr>
          <w:lang w:eastAsia="fi-FI"/>
        </w:rPr>
      </w:pPr>
      <w:r>
        <w:rPr>
          <w:lang w:eastAsia="fi-FI"/>
        </w:rPr>
        <w:t>What is the .NET base class of kernel mode Synchronization objects?</w:t>
      </w:r>
    </w:p>
    <w:p w14:paraId="44CFD0E6" w14:textId="77777777" w:rsidR="001B5DFC" w:rsidRPr="00444C64" w:rsidRDefault="001B5DFC" w:rsidP="001B5DFC">
      <w:pPr>
        <w:pStyle w:val="Answer"/>
        <w:rPr>
          <w:lang w:eastAsia="fi-FI"/>
        </w:rPr>
      </w:pPr>
      <w:r>
        <w:rPr>
          <w:lang w:eastAsia="fi-FI"/>
        </w:rPr>
        <w:t>WaitHandle which wraps a kernel object handle</w:t>
      </w:r>
    </w:p>
    <w:p w14:paraId="738DEBE1" w14:textId="77777777" w:rsidR="001B5DFC" w:rsidRDefault="001B5DFC" w:rsidP="001B5DFC">
      <w:pPr>
        <w:pStyle w:val="Question"/>
        <w:rPr>
          <w:lang w:eastAsia="fi-FI"/>
        </w:rPr>
      </w:pPr>
      <w:r>
        <w:rPr>
          <w:lang w:eastAsia="fi-FI"/>
        </w:rPr>
        <w:t>What is method defined in WaitHandle that enables threads to block?</w:t>
      </w:r>
    </w:p>
    <w:p w14:paraId="269F1F42" w14:textId="77777777" w:rsidR="001B5DFC" w:rsidRDefault="001B5DFC" w:rsidP="001B5DFC">
      <w:pPr>
        <w:pStyle w:val="Answer"/>
        <w:rPr>
          <w:lang w:eastAsia="fi-FI"/>
        </w:rPr>
      </w:pPr>
      <w:r>
        <w:rPr>
          <w:lang w:eastAsia="fi-FI"/>
        </w:rPr>
        <w:t>WaitOne</w:t>
      </w:r>
    </w:p>
    <w:p w14:paraId="417EFF04" w14:textId="77777777" w:rsidR="001B5DFC" w:rsidRDefault="001B5DFC" w:rsidP="001B5DFC">
      <w:pPr>
        <w:pStyle w:val="Question"/>
        <w:rPr>
          <w:lang w:eastAsia="fi-FI"/>
        </w:rPr>
      </w:pPr>
      <w:r>
        <w:rPr>
          <w:lang w:eastAsia="fi-FI"/>
        </w:rPr>
        <w:t>What are the subclasses of WaitHandle?</w:t>
      </w:r>
    </w:p>
    <w:p w14:paraId="400A26B4" w14:textId="77777777" w:rsidR="001B5DFC" w:rsidRDefault="001B5DFC" w:rsidP="001B5DFC">
      <w:pPr>
        <w:pStyle w:val="ListBullet"/>
      </w:pPr>
      <w:r>
        <w:t>WaitHandle</w:t>
      </w:r>
    </w:p>
    <w:p w14:paraId="607B9098" w14:textId="77777777" w:rsidR="001B5DFC" w:rsidRDefault="001B5DFC" w:rsidP="001B5DFC">
      <w:pPr>
        <w:pStyle w:val="ListBullet"/>
        <w:ind w:left="1080"/>
      </w:pPr>
      <w:r>
        <w:t>Event</w:t>
      </w:r>
    </w:p>
    <w:p w14:paraId="7F6702D0" w14:textId="77777777" w:rsidR="001B5DFC" w:rsidRDefault="001B5DFC" w:rsidP="001B5DFC">
      <w:pPr>
        <w:pStyle w:val="ListBullet"/>
        <w:ind w:left="1440"/>
      </w:pPr>
      <w:r>
        <w:t>AutoResetEvent</w:t>
      </w:r>
    </w:p>
    <w:p w14:paraId="2DE3DF79" w14:textId="77777777" w:rsidR="001B5DFC" w:rsidRDefault="001B5DFC" w:rsidP="001B5DFC">
      <w:pPr>
        <w:pStyle w:val="ListBullet"/>
        <w:ind w:left="1440"/>
      </w:pPr>
      <w:r>
        <w:t>ManualResetEvent</w:t>
      </w:r>
    </w:p>
    <w:p w14:paraId="1A00ECD1" w14:textId="77777777" w:rsidR="001B5DFC" w:rsidRDefault="001B5DFC" w:rsidP="001B5DFC">
      <w:pPr>
        <w:pStyle w:val="ListBullet"/>
      </w:pPr>
      <w:r>
        <w:t>Semaphore</w:t>
      </w:r>
    </w:p>
    <w:p w14:paraId="3089C8D2" w14:textId="77777777" w:rsidR="001B5DFC" w:rsidRDefault="001B5DFC" w:rsidP="001B5DFC">
      <w:pPr>
        <w:pStyle w:val="ListBullet"/>
      </w:pPr>
      <w:r>
        <w:t>Mutex</w:t>
      </w:r>
    </w:p>
    <w:p w14:paraId="30E9F14A" w14:textId="77777777" w:rsidR="001B5DFC" w:rsidRDefault="001B5DFC" w:rsidP="001B5DFC">
      <w:pPr>
        <w:pStyle w:val="Question"/>
        <w:rPr>
          <w:lang w:eastAsia="fi-FI"/>
        </w:rPr>
      </w:pPr>
      <w:r>
        <w:rPr>
          <w:lang w:eastAsia="fi-FI"/>
        </w:rPr>
        <w:t>What is the behaviour of AutoResetEvent?</w:t>
      </w:r>
    </w:p>
    <w:p w14:paraId="19DA64EC" w14:textId="77777777" w:rsidR="001B5DFC" w:rsidRDefault="001B5DFC" w:rsidP="001B5DFC">
      <w:pPr>
        <w:pStyle w:val="Answer"/>
        <w:rPr>
          <w:lang w:eastAsia="fi-FI"/>
        </w:rPr>
      </w:pPr>
      <w:r>
        <w:rPr>
          <w:lang w:eastAsia="fi-FI"/>
        </w:rPr>
        <w:t xml:space="preserve">Turnstile </w:t>
      </w:r>
    </w:p>
    <w:p w14:paraId="6A5E7EAF" w14:textId="77777777" w:rsidR="001B5DFC" w:rsidRDefault="001B5DFC" w:rsidP="001B5DFC">
      <w:pPr>
        <w:pStyle w:val="Answer"/>
        <w:rPr>
          <w:lang w:eastAsia="fi-FI"/>
        </w:rPr>
      </w:pPr>
      <w:r w:rsidRPr="00960714">
        <w:rPr>
          <w:lang w:eastAsia="fi-FI"/>
        </w:rPr>
        <w:t>Set releases one thread at a time</w:t>
      </w:r>
    </w:p>
    <w:p w14:paraId="462EEE51" w14:textId="77777777" w:rsidR="001B5DFC" w:rsidRDefault="001B5DFC" w:rsidP="001B5DFC">
      <w:pPr>
        <w:pStyle w:val="Question"/>
        <w:rPr>
          <w:lang w:eastAsia="fi-FI"/>
        </w:rPr>
      </w:pPr>
      <w:r>
        <w:rPr>
          <w:lang w:eastAsia="fi-FI"/>
        </w:rPr>
        <w:t>What happens if multiple threads call WaitOne on a non-signalled ARE?</w:t>
      </w:r>
    </w:p>
    <w:p w14:paraId="1179851A" w14:textId="77777777" w:rsidR="001B5DFC" w:rsidRDefault="001B5DFC" w:rsidP="001B5DFC">
      <w:pPr>
        <w:pStyle w:val="Answer"/>
        <w:rPr>
          <w:lang w:eastAsia="fi-FI"/>
        </w:rPr>
      </w:pPr>
      <w:r>
        <w:rPr>
          <w:lang w:eastAsia="fi-FI"/>
        </w:rPr>
        <w:t>They form a queue of blocked threads</w:t>
      </w:r>
    </w:p>
    <w:p w14:paraId="7DF3EA98" w14:textId="77777777" w:rsidR="001B5DFC" w:rsidRDefault="001B5DFC" w:rsidP="001B5DFC">
      <w:pPr>
        <w:pStyle w:val="Question"/>
        <w:rPr>
          <w:lang w:eastAsia="fi-FI"/>
        </w:rPr>
      </w:pPr>
      <w:r>
        <w:rPr>
          <w:lang w:eastAsia="fi-FI"/>
        </w:rPr>
        <w:t>What happens if multiple threads call Set on a non-signalled ARE?</w:t>
      </w:r>
    </w:p>
    <w:p w14:paraId="117BB33F" w14:textId="77777777" w:rsidR="001B5DFC" w:rsidRDefault="001B5DFC" w:rsidP="001B5DFC">
      <w:pPr>
        <w:pStyle w:val="Answer"/>
        <w:rPr>
          <w:lang w:eastAsia="fi-FI"/>
        </w:rPr>
      </w:pPr>
      <w:r>
        <w:rPr>
          <w:lang w:eastAsia="fi-FI"/>
        </w:rPr>
        <w:t>One thread from the queue is released and the ARE is automatically Reset to nonsignaled.</w:t>
      </w:r>
    </w:p>
    <w:p w14:paraId="51982C43" w14:textId="77777777" w:rsidR="001B5DFC" w:rsidRDefault="001B5DFC" w:rsidP="001B5DFC">
      <w:pPr>
        <w:pStyle w:val="Question"/>
        <w:rPr>
          <w:lang w:eastAsia="fi-FI"/>
        </w:rPr>
      </w:pPr>
      <w:r>
        <w:rPr>
          <w:lang w:eastAsia="fi-FI"/>
        </w:rPr>
        <w:lastRenderedPageBreak/>
        <w:t>Write code to perform a very simple kernel blocking based lock using ARE?</w:t>
      </w:r>
    </w:p>
    <w:p w14:paraId="55E6DEE7" w14:textId="77777777" w:rsidR="001B5DFC" w:rsidRPr="00980C71" w:rsidRDefault="001B5DFC" w:rsidP="001B5DFC">
      <w:pPr>
        <w:pStyle w:val="SourceCode"/>
      </w:pPr>
      <w:r w:rsidRPr="00980C71">
        <w:t>public class BlockingLock</w:t>
      </w:r>
    </w:p>
    <w:p w14:paraId="15023896" w14:textId="77777777" w:rsidR="001B5DFC" w:rsidRPr="00980C71" w:rsidRDefault="001B5DFC" w:rsidP="001B5DFC">
      <w:pPr>
        <w:pStyle w:val="SourceCode"/>
      </w:pPr>
      <w:r w:rsidRPr="00980C71">
        <w:t>{</w:t>
      </w:r>
    </w:p>
    <w:p w14:paraId="11417EDA" w14:textId="77777777" w:rsidR="001B5DFC" w:rsidRPr="00980C71" w:rsidRDefault="001B5DFC" w:rsidP="001B5DFC">
      <w:pPr>
        <w:pStyle w:val="SourceCode"/>
      </w:pPr>
      <w:r w:rsidRPr="00980C71">
        <w:tab/>
        <w:t>private AutoResetEvent _event = new AutoResetEvent(true);</w:t>
      </w:r>
    </w:p>
    <w:p w14:paraId="18AC390E" w14:textId="77777777" w:rsidR="001B5DFC" w:rsidRPr="00980C71" w:rsidRDefault="001B5DFC" w:rsidP="001B5DFC">
      <w:pPr>
        <w:pStyle w:val="SourceCode"/>
      </w:pPr>
      <w:r w:rsidRPr="00980C71">
        <w:tab/>
      </w:r>
    </w:p>
    <w:p w14:paraId="221588FB" w14:textId="77777777" w:rsidR="001B5DFC" w:rsidRPr="00980C71" w:rsidRDefault="001B5DFC" w:rsidP="001B5DFC">
      <w:pPr>
        <w:pStyle w:val="SourceCode"/>
      </w:pPr>
      <w:r w:rsidRPr="00980C71">
        <w:tab/>
        <w:t>public void Enter() =&gt; _event.WaitOne();</w:t>
      </w:r>
    </w:p>
    <w:p w14:paraId="2F34D62F" w14:textId="77777777" w:rsidR="001B5DFC" w:rsidRPr="00980C71" w:rsidRDefault="001B5DFC" w:rsidP="001B5DFC">
      <w:pPr>
        <w:pStyle w:val="SourceCode"/>
      </w:pPr>
      <w:r w:rsidRPr="00980C71">
        <w:tab/>
      </w:r>
    </w:p>
    <w:p w14:paraId="19098A1D" w14:textId="77777777" w:rsidR="001B5DFC" w:rsidRPr="00980C71" w:rsidRDefault="001B5DFC" w:rsidP="001B5DFC">
      <w:pPr>
        <w:pStyle w:val="SourceCode"/>
      </w:pPr>
      <w:r w:rsidRPr="00980C71">
        <w:tab/>
        <w:t>public void Leave() =&gt; _event.Set();</w:t>
      </w:r>
    </w:p>
    <w:p w14:paraId="1E04477D" w14:textId="77777777" w:rsidR="001B5DFC" w:rsidRPr="00980C71" w:rsidRDefault="001B5DFC" w:rsidP="001B5DFC">
      <w:pPr>
        <w:pStyle w:val="SourceCode"/>
      </w:pPr>
      <w:r w:rsidRPr="00980C71">
        <w:t>}</w:t>
      </w:r>
    </w:p>
    <w:p w14:paraId="25374ECB" w14:textId="77777777" w:rsidR="001B5DFC" w:rsidRDefault="001B5DFC" w:rsidP="001B5DFC">
      <w:pPr>
        <w:pStyle w:val="Question"/>
        <w:rPr>
          <w:lang w:eastAsia="fi-FI"/>
        </w:rPr>
      </w:pPr>
    </w:p>
    <w:p w14:paraId="55D6870E" w14:textId="77777777" w:rsidR="001B5DFC" w:rsidRDefault="001B5DFC" w:rsidP="001B5DFC">
      <w:pPr>
        <w:pStyle w:val="Question"/>
        <w:rPr>
          <w:lang w:eastAsia="fi-FI"/>
        </w:rPr>
      </w:pPr>
      <w:r w:rsidRPr="0015470A">
        <w:rPr>
          <w:lang w:eastAsia="fi-FI"/>
        </w:rPr>
        <w:t>What are the key methods of ARE?</w:t>
      </w:r>
    </w:p>
    <w:p w14:paraId="2207FE9A" w14:textId="77777777" w:rsidR="001B5DFC" w:rsidRDefault="001B5DFC" w:rsidP="001B5DFC">
      <w:pPr>
        <w:pStyle w:val="Answer"/>
        <w:rPr>
          <w:lang w:eastAsia="fi-FI"/>
        </w:rPr>
      </w:pPr>
      <w:r>
        <w:rPr>
          <w:lang w:eastAsia="fi-FI"/>
        </w:rPr>
        <w:t>WaitOne</w:t>
      </w:r>
    </w:p>
    <w:p w14:paraId="27BF1D9B" w14:textId="77777777" w:rsidR="001B5DFC" w:rsidRPr="0015470A" w:rsidRDefault="001B5DFC" w:rsidP="001B5DFC">
      <w:pPr>
        <w:pStyle w:val="Answer"/>
        <w:rPr>
          <w:lang w:eastAsia="fi-FI"/>
        </w:rPr>
      </w:pPr>
      <w:r>
        <w:rPr>
          <w:lang w:eastAsia="fi-FI"/>
        </w:rPr>
        <w:t>Set</w:t>
      </w:r>
    </w:p>
    <w:p w14:paraId="69DF9DF8" w14:textId="77777777" w:rsidR="001B5DFC" w:rsidRDefault="001B5DFC" w:rsidP="001B5DFC">
      <w:pPr>
        <w:rPr>
          <w:b/>
          <w:lang w:eastAsia="fi-FI"/>
        </w:rPr>
      </w:pPr>
      <w:r>
        <w:rPr>
          <w:lang w:eastAsia="fi-FI"/>
        </w:rPr>
        <w:br w:type="page"/>
      </w:r>
    </w:p>
    <w:p w14:paraId="42BC2B0E" w14:textId="77777777" w:rsidR="001B5DFC" w:rsidRDefault="001B5DFC" w:rsidP="001B5DFC">
      <w:pPr>
        <w:pStyle w:val="Question"/>
        <w:rPr>
          <w:lang w:eastAsia="fi-FI"/>
        </w:rPr>
      </w:pPr>
      <w:r>
        <w:rPr>
          <w:lang w:eastAsia="fi-FI"/>
        </w:rPr>
        <w:lastRenderedPageBreak/>
        <w:t>What is the core behaviour of a ManualResetEvent?</w:t>
      </w:r>
    </w:p>
    <w:p w14:paraId="47CC8A82" w14:textId="77777777" w:rsidR="001B5DFC" w:rsidRPr="007275CE" w:rsidRDefault="001B5DFC" w:rsidP="001B5DFC">
      <w:pPr>
        <w:pStyle w:val="Answer"/>
        <w:rPr>
          <w:lang w:eastAsia="fi-FI"/>
        </w:rPr>
      </w:pPr>
      <w:r>
        <w:rPr>
          <w:lang w:eastAsia="fi-FI"/>
        </w:rPr>
        <w:t>Latch</w:t>
      </w:r>
    </w:p>
    <w:p w14:paraId="0CEA6F94" w14:textId="77777777" w:rsidR="001B5DFC" w:rsidRDefault="001B5DFC" w:rsidP="001B5DFC">
      <w:pPr>
        <w:pStyle w:val="Answer"/>
      </w:pPr>
      <w:r w:rsidRPr="00DD5080">
        <w:t xml:space="preserve">Set releases all threads </w:t>
      </w:r>
      <w:r>
        <w:br w:type="page"/>
      </w:r>
    </w:p>
    <w:p w14:paraId="18C725C8" w14:textId="77777777" w:rsidR="001B5DFC" w:rsidRDefault="001B5DFC" w:rsidP="001B5DFC">
      <w:pPr>
        <w:rPr>
          <w:b/>
        </w:rPr>
      </w:pPr>
      <w:r>
        <w:rPr>
          <w:b/>
        </w:rPr>
        <w:lastRenderedPageBreak/>
        <w:t>What is a Mutex and how does it differ from a monitor?</w:t>
      </w:r>
    </w:p>
    <w:p w14:paraId="2B013928" w14:textId="77777777" w:rsidR="001B5DFC" w:rsidRDefault="001B5DFC" w:rsidP="001B5DFC">
      <w:pPr>
        <w:pStyle w:val="Answer"/>
      </w:pPr>
      <w:r>
        <w:t xml:space="preserve">Mutual exclusive locking construct </w:t>
      </w:r>
    </w:p>
    <w:p w14:paraId="68FA82A7" w14:textId="77777777" w:rsidR="001B5DFC" w:rsidRDefault="001B5DFC" w:rsidP="001B5DFC">
      <w:pPr>
        <w:pStyle w:val="Answer"/>
      </w:pPr>
      <w:r>
        <w:t xml:space="preserve">WaitHandle based </w:t>
      </w:r>
    </w:p>
    <w:p w14:paraId="6D7339AD" w14:textId="77777777" w:rsidR="001B5DFC" w:rsidRDefault="001B5DFC" w:rsidP="001B5DFC">
      <w:pPr>
        <w:pStyle w:val="Answer"/>
      </w:pPr>
      <w:r>
        <w:t xml:space="preserve">Slower than Monitor </w:t>
      </w:r>
    </w:p>
    <w:p w14:paraId="78788919" w14:textId="77777777" w:rsidR="001B5DFC" w:rsidRDefault="001B5DFC" w:rsidP="001B5DFC">
      <w:pPr>
        <w:pStyle w:val="Answer"/>
      </w:pPr>
      <w:r>
        <w:t>Supports inter-process locking by naming</w:t>
      </w:r>
    </w:p>
    <w:p w14:paraId="4330699C" w14:textId="77777777" w:rsidR="001B5DFC" w:rsidRDefault="001B5DFC" w:rsidP="001B5DFC">
      <w:pPr>
        <w:pStyle w:val="Answer"/>
      </w:pPr>
      <w:r>
        <w:t>Thread affinity</w:t>
      </w:r>
    </w:p>
    <w:p w14:paraId="3350644F" w14:textId="77777777" w:rsidR="001B5DFC" w:rsidRDefault="001B5DFC" w:rsidP="001B5DFC">
      <w:pPr>
        <w:pStyle w:val="Answer"/>
      </w:pPr>
      <w:r>
        <w:t>Might be used to ensure only one instance of a process runs at a time</w:t>
      </w:r>
    </w:p>
    <w:p w14:paraId="2E24EDFC" w14:textId="77777777" w:rsidR="001B5DFC" w:rsidRDefault="001B5DFC" w:rsidP="001B5DFC">
      <w:pPr>
        <w:pStyle w:val="Answer"/>
      </w:pPr>
      <w:r>
        <w:t>Acquiring/Releasing Mutex 20 times slower than a Monitor</w:t>
      </w:r>
    </w:p>
    <w:p w14:paraId="59CABABB" w14:textId="77777777" w:rsidR="001B5DFC" w:rsidRDefault="001B5DFC" w:rsidP="001B5DFC">
      <w:pPr>
        <w:pStyle w:val="Question"/>
      </w:pPr>
      <w:r>
        <w:t>When might one use a Mutex?</w:t>
      </w:r>
    </w:p>
    <w:p w14:paraId="516A7E23" w14:textId="77777777" w:rsidR="001B5DFC" w:rsidRDefault="001B5DFC" w:rsidP="001B5DFC">
      <w:pPr>
        <w:pStyle w:val="Answer"/>
      </w:pPr>
      <w:r w:rsidRPr="004675EC">
        <w:t>Ensuring only one instance of an application runs</w:t>
      </w:r>
    </w:p>
    <w:p w14:paraId="7D75D542" w14:textId="77777777" w:rsidR="001B5DFC" w:rsidRDefault="001B5DFC" w:rsidP="001B5DFC">
      <w:pPr>
        <w:pStyle w:val="Question"/>
      </w:pPr>
      <w:r w:rsidRPr="00533506">
        <w:t>How does one create a cross process Mutex?</w:t>
      </w:r>
    </w:p>
    <w:p w14:paraId="2C834F4C" w14:textId="77777777" w:rsidR="001B5DFC" w:rsidRPr="00533506" w:rsidRDefault="001B5DFC" w:rsidP="001B5DFC">
      <w:pPr>
        <w:pStyle w:val="Answer"/>
      </w:pPr>
      <w:r w:rsidRPr="00B64203">
        <w:t>pass in a string name in the constructor</w:t>
      </w:r>
    </w:p>
    <w:p w14:paraId="4485D613" w14:textId="77777777" w:rsidR="001B5DFC" w:rsidRDefault="001B5DFC" w:rsidP="001B5DFC">
      <w:pPr>
        <w:pStyle w:val="Question"/>
        <w:rPr>
          <w:lang w:eastAsia="fi-FI"/>
        </w:rPr>
      </w:pPr>
      <w:r>
        <w:rPr>
          <w:lang w:eastAsia="fi-FI"/>
        </w:rPr>
        <w:t>What is the purpose of the exclusive locking constructs?</w:t>
      </w:r>
    </w:p>
    <w:p w14:paraId="5D726AF8" w14:textId="77777777" w:rsidR="001B5DFC" w:rsidRDefault="001B5DFC" w:rsidP="001B5DFC">
      <w:pPr>
        <w:pStyle w:val="Answer"/>
        <w:rPr>
          <w:lang w:eastAsia="fi-FI"/>
        </w:rPr>
      </w:pPr>
      <w:r>
        <w:rPr>
          <w:lang w:eastAsia="fi-FI"/>
        </w:rPr>
        <w:t>Restrict access to critical sections of code to one thread at a time</w:t>
      </w:r>
    </w:p>
    <w:p w14:paraId="097EA4A8" w14:textId="77777777" w:rsidR="001B5DFC" w:rsidRDefault="001B5DFC" w:rsidP="001B5DFC">
      <w:pPr>
        <w:pStyle w:val="Answer"/>
        <w:rPr>
          <w:b/>
          <w:lang w:eastAsia="fi-FI"/>
        </w:rPr>
      </w:pPr>
      <w:r>
        <w:rPr>
          <w:lang w:eastAsia="fi-FI"/>
        </w:rPr>
        <w:br w:type="page"/>
      </w:r>
    </w:p>
    <w:p w14:paraId="5A7F7E79" w14:textId="77777777" w:rsidR="001B5DFC" w:rsidRDefault="001B5DFC" w:rsidP="001B5DFC">
      <w:pPr>
        <w:pStyle w:val="Question"/>
        <w:rPr>
          <w:lang w:eastAsia="fi-FI"/>
        </w:rPr>
      </w:pPr>
      <w:r>
        <w:rPr>
          <w:lang w:eastAsia="fi-FI"/>
        </w:rPr>
        <w:lastRenderedPageBreak/>
        <w:t>Compare the core behaviour of AutoResetEvent, ManualResetEvent, Semaphore?</w:t>
      </w:r>
    </w:p>
    <w:p w14:paraId="6823BFB2" w14:textId="77777777" w:rsidR="001B5DFC" w:rsidRDefault="001B5DFC" w:rsidP="001B5DFC">
      <w:pPr>
        <w:pStyle w:val="Answer"/>
        <w:rPr>
          <w:lang w:eastAsia="fi-FI"/>
        </w:rPr>
      </w:pPr>
      <w:r>
        <w:rPr>
          <w:lang w:eastAsia="fi-FI"/>
        </w:rPr>
        <w:t>AutoResetEvent releases one thread when Set is invoked</w:t>
      </w:r>
    </w:p>
    <w:p w14:paraId="3E7E0467" w14:textId="77777777" w:rsidR="001B5DFC" w:rsidRDefault="001B5DFC" w:rsidP="001B5DFC">
      <w:pPr>
        <w:pStyle w:val="Answer"/>
        <w:rPr>
          <w:lang w:eastAsia="fi-FI"/>
        </w:rPr>
      </w:pPr>
      <w:r>
        <w:rPr>
          <w:lang w:eastAsia="fi-FI"/>
        </w:rPr>
        <w:t>ManualResetEvent releases all threads when Set is invoked</w:t>
      </w:r>
    </w:p>
    <w:p w14:paraId="037BBD1C" w14:textId="77777777" w:rsidR="001B5DFC" w:rsidRDefault="001B5DFC" w:rsidP="001B5DFC">
      <w:pPr>
        <w:pStyle w:val="Answer"/>
        <w:rPr>
          <w:lang w:eastAsia="fi-FI"/>
        </w:rPr>
      </w:pPr>
      <w:r>
        <w:rPr>
          <w:lang w:eastAsia="fi-FI"/>
        </w:rPr>
        <w:t>Semaphore releases n threads when Release (int n) is invoked</w:t>
      </w:r>
    </w:p>
    <w:p w14:paraId="3D129EE8" w14:textId="77777777" w:rsidR="001B5DFC" w:rsidRDefault="001B5DFC" w:rsidP="001B5DFC">
      <w:pPr>
        <w:pStyle w:val="Question"/>
        <w:rPr>
          <w:lang w:eastAsia="fi-FI"/>
        </w:rPr>
      </w:pPr>
      <w:r>
        <w:rPr>
          <w:lang w:eastAsia="fi-FI"/>
        </w:rPr>
        <w:t>What is the core behaviour of a semaphore?</w:t>
      </w:r>
    </w:p>
    <w:p w14:paraId="0E670BEB" w14:textId="77777777" w:rsidR="001B5DFC" w:rsidRDefault="001B5DFC" w:rsidP="001B5DFC">
      <w:pPr>
        <w:pStyle w:val="Answer"/>
        <w:rPr>
          <w:lang w:eastAsia="fi-FI"/>
        </w:rPr>
      </w:pPr>
      <w:r w:rsidRPr="00423148">
        <w:rPr>
          <w:lang w:eastAsia="fi-FI"/>
        </w:rPr>
        <w:t>Threads calling WaitOne block if the count is zer</w:t>
      </w:r>
      <w:r>
        <w:rPr>
          <w:lang w:eastAsia="fi-FI"/>
        </w:rPr>
        <w:t>o</w:t>
      </w:r>
    </w:p>
    <w:p w14:paraId="2240DD7C" w14:textId="77777777" w:rsidR="001B5DFC" w:rsidRDefault="001B5DFC" w:rsidP="001B5DFC">
      <w:pPr>
        <w:pStyle w:val="Answer"/>
      </w:pPr>
      <w:r>
        <w:rPr>
          <w:lang w:eastAsia="fi-FI"/>
        </w:rPr>
        <w:t xml:space="preserve">Threads unlock when </w:t>
      </w:r>
      <w:r>
        <w:t>count is above zero</w:t>
      </w:r>
    </w:p>
    <w:p w14:paraId="2D7DB0D8" w14:textId="77777777" w:rsidR="001B5DFC" w:rsidRPr="00D81CEB" w:rsidRDefault="001B5DFC" w:rsidP="001B5DFC">
      <w:pPr>
        <w:pStyle w:val="Answer"/>
        <w:rPr>
          <w:lang w:eastAsia="fi-FI"/>
        </w:rPr>
      </w:pPr>
      <w:r w:rsidRPr="0056797C">
        <w:rPr>
          <w:lang w:eastAsia="fi-FI"/>
        </w:rPr>
        <w:t>Any time a thread waiting on a semaphore unblocks the count is decremented</w:t>
      </w:r>
    </w:p>
    <w:p w14:paraId="49F61D4B" w14:textId="77777777" w:rsidR="001B5DFC" w:rsidRDefault="001B5DFC" w:rsidP="001B5DFC">
      <w:pPr>
        <w:pStyle w:val="Question"/>
        <w:rPr>
          <w:lang w:eastAsia="fi-FI"/>
        </w:rPr>
      </w:pPr>
      <w:r>
        <w:rPr>
          <w:lang w:eastAsia="fi-FI"/>
        </w:rPr>
        <w:t>What is a Semaphore used for?</w:t>
      </w:r>
    </w:p>
    <w:p w14:paraId="01CEA363" w14:textId="77777777" w:rsidR="001B5DFC" w:rsidRDefault="001B5DFC" w:rsidP="001B5DFC">
      <w:pPr>
        <w:pStyle w:val="Answer"/>
        <w:rPr>
          <w:lang w:eastAsia="fi-FI"/>
        </w:rPr>
      </w:pPr>
      <w:r>
        <w:rPr>
          <w:lang w:eastAsia="fi-FI"/>
        </w:rPr>
        <w:t>Restrict the number of threads that can access a critical section</w:t>
      </w:r>
    </w:p>
    <w:p w14:paraId="6F5EB7F9" w14:textId="77777777" w:rsidR="001B5DFC" w:rsidRPr="00B56848" w:rsidRDefault="001B5DFC" w:rsidP="001B5DFC">
      <w:pPr>
        <w:pStyle w:val="Answer"/>
        <w:rPr>
          <w:lang w:eastAsia="fi-FI"/>
        </w:rPr>
      </w:pPr>
      <w:r>
        <w:rPr>
          <w:lang w:eastAsia="fi-FI"/>
        </w:rPr>
        <w:t>Non-exclusive kernel object-based synchronization construct.</w:t>
      </w:r>
    </w:p>
    <w:p w14:paraId="1FC4AF57" w14:textId="77777777" w:rsidR="001B5DFC" w:rsidRDefault="001B5DFC" w:rsidP="001B5DFC">
      <w:pPr>
        <w:pStyle w:val="Question"/>
        <w:rPr>
          <w:lang w:eastAsia="fi-FI"/>
        </w:rPr>
      </w:pPr>
      <w:r>
        <w:rPr>
          <w:lang w:eastAsia="fi-FI"/>
        </w:rPr>
        <w:t>What might be a use?</w:t>
      </w:r>
    </w:p>
    <w:p w14:paraId="57876BF4" w14:textId="77777777" w:rsidR="001B5DFC" w:rsidRPr="00773B45" w:rsidRDefault="001B5DFC" w:rsidP="001B5DFC">
      <w:pPr>
        <w:pStyle w:val="Answer"/>
        <w:rPr>
          <w:lang w:eastAsia="fi-FI"/>
        </w:rPr>
      </w:pPr>
      <w:r w:rsidRPr="00773B45">
        <w:rPr>
          <w:lang w:eastAsia="fi-FI"/>
        </w:rPr>
        <w:t>to limit concurrent access to a resource such as a disk</w:t>
      </w:r>
    </w:p>
    <w:p w14:paraId="01455732" w14:textId="77777777" w:rsidR="001B5DFC" w:rsidRDefault="001B5DFC" w:rsidP="001B5DFC">
      <w:pPr>
        <w:pStyle w:val="Question"/>
        <w:rPr>
          <w:lang w:eastAsia="fi-FI"/>
        </w:rPr>
      </w:pPr>
      <w:r>
        <w:rPr>
          <w:lang w:eastAsia="fi-FI"/>
        </w:rPr>
        <w:t>What is a Mutex?</w:t>
      </w:r>
    </w:p>
    <w:p w14:paraId="5C2ECDB0" w14:textId="77777777" w:rsidR="001B5DFC" w:rsidRDefault="001B5DFC" w:rsidP="001B5DFC">
      <w:pPr>
        <w:pStyle w:val="Answer"/>
        <w:rPr>
          <w:lang w:eastAsia="fi-FI"/>
        </w:rPr>
      </w:pPr>
      <w:r>
        <w:rPr>
          <w:lang w:eastAsia="fi-FI"/>
        </w:rPr>
        <w:t>Kernel based mutual exclusion construct.</w:t>
      </w:r>
    </w:p>
    <w:p w14:paraId="0A95BF72" w14:textId="77777777" w:rsidR="001B5DFC" w:rsidRDefault="001B5DFC" w:rsidP="001B5DFC">
      <w:pPr>
        <w:pStyle w:val="Question"/>
        <w:rPr>
          <w:lang w:eastAsia="fi-FI"/>
        </w:rPr>
      </w:pPr>
      <w:r>
        <w:rPr>
          <w:lang w:eastAsia="fi-FI"/>
        </w:rPr>
        <w:t>What is a Mutex similar too?</w:t>
      </w:r>
    </w:p>
    <w:p w14:paraId="2DDE2393" w14:textId="77777777" w:rsidR="001B5DFC" w:rsidRDefault="001B5DFC" w:rsidP="001B5DFC">
      <w:pPr>
        <w:pStyle w:val="Answer"/>
        <w:rPr>
          <w:lang w:eastAsia="fi-FI"/>
        </w:rPr>
      </w:pPr>
      <w:r>
        <w:rPr>
          <w:lang w:eastAsia="fi-FI"/>
        </w:rPr>
        <w:t>Semaphore(1) and AutoResetEvent because is only releases one thread at a time.</w:t>
      </w:r>
    </w:p>
    <w:p w14:paraId="3E0789DB" w14:textId="77777777" w:rsidR="001B5DFC" w:rsidRDefault="001B5DFC" w:rsidP="001B5DFC">
      <w:pPr>
        <w:pStyle w:val="Question"/>
        <w:rPr>
          <w:lang w:eastAsia="fi-FI"/>
        </w:rPr>
      </w:pPr>
      <w:r>
        <w:rPr>
          <w:lang w:eastAsia="fi-FI"/>
        </w:rPr>
        <w:t>What are the extra features of a Mutex over these constructs?</w:t>
      </w:r>
    </w:p>
    <w:p w14:paraId="42406D07" w14:textId="77777777" w:rsidR="001B5DFC" w:rsidRDefault="001B5DFC" w:rsidP="001B5DFC">
      <w:pPr>
        <w:pStyle w:val="Answer"/>
        <w:rPr>
          <w:lang w:eastAsia="fi-FI"/>
        </w:rPr>
      </w:pPr>
      <w:r>
        <w:rPr>
          <w:lang w:eastAsia="fi-FI"/>
        </w:rPr>
        <w:t xml:space="preserve">Thread affinity </w:t>
      </w:r>
    </w:p>
    <w:p w14:paraId="3CA3708C" w14:textId="77777777" w:rsidR="001B5DFC" w:rsidRDefault="001B5DFC" w:rsidP="001B5DFC">
      <w:pPr>
        <w:pStyle w:val="Answer"/>
        <w:rPr>
          <w:lang w:eastAsia="fi-FI"/>
        </w:rPr>
      </w:pPr>
      <w:r>
        <w:rPr>
          <w:lang w:eastAsia="fi-FI"/>
        </w:rPr>
        <w:t>Re-entrant</w:t>
      </w:r>
    </w:p>
    <w:p w14:paraId="65217DE1" w14:textId="77777777" w:rsidR="001B5DFC" w:rsidRDefault="001B5DFC" w:rsidP="001B5DFC">
      <w:pPr>
        <w:pStyle w:val="Question"/>
        <w:rPr>
          <w:lang w:eastAsia="fi-FI"/>
        </w:rPr>
      </w:pPr>
      <w:r>
        <w:rPr>
          <w:lang w:eastAsia="fi-FI"/>
        </w:rPr>
        <w:t>What are the downsides of these extra features?</w:t>
      </w:r>
    </w:p>
    <w:p w14:paraId="50E70478" w14:textId="77777777" w:rsidR="001B5DFC" w:rsidRPr="00CC68E6" w:rsidRDefault="001B5DFC" w:rsidP="001B5DFC">
      <w:pPr>
        <w:pStyle w:val="Answer"/>
        <w:rPr>
          <w:lang w:eastAsia="fi-FI"/>
        </w:rPr>
      </w:pPr>
      <w:r>
        <w:rPr>
          <w:lang w:eastAsia="fi-FI"/>
        </w:rPr>
        <w:t>Increase memory and reduce performance in situations when re-entry and affinity not needed.</w:t>
      </w:r>
    </w:p>
    <w:p w14:paraId="49A3405E" w14:textId="77777777" w:rsidR="001B5DFC" w:rsidRDefault="001B5DFC" w:rsidP="001B5DFC">
      <w:pPr>
        <w:rPr>
          <w:b/>
          <w:lang w:eastAsia="fi-FI"/>
        </w:rPr>
      </w:pPr>
      <w:r>
        <w:rPr>
          <w:lang w:eastAsia="fi-FI"/>
        </w:rPr>
        <w:br w:type="page"/>
      </w:r>
    </w:p>
    <w:p w14:paraId="16E928A6" w14:textId="77777777" w:rsidR="001B5DFC" w:rsidRDefault="001B5DFC" w:rsidP="001B5DFC">
      <w:pPr>
        <w:pStyle w:val="Question"/>
        <w:rPr>
          <w:lang w:eastAsia="fi-FI"/>
        </w:rPr>
      </w:pPr>
      <w:r>
        <w:rPr>
          <w:lang w:eastAsia="fi-FI"/>
        </w:rPr>
        <w:lastRenderedPageBreak/>
        <w:t>Use an AutoResetEvent to implement your own Semaphore?</w:t>
      </w:r>
    </w:p>
    <w:p w14:paraId="09C91B42" w14:textId="77777777" w:rsidR="001B5DFC" w:rsidRPr="00FC170F" w:rsidRDefault="001B5DFC" w:rsidP="001B5DFC">
      <w:pPr>
        <w:pStyle w:val="SourceCode"/>
      </w:pPr>
      <w:r w:rsidRPr="00FC170F">
        <w:t>public class BlockingLock</w:t>
      </w:r>
    </w:p>
    <w:p w14:paraId="03277A3D" w14:textId="77777777" w:rsidR="001B5DFC" w:rsidRPr="00FC170F" w:rsidRDefault="001B5DFC" w:rsidP="001B5DFC">
      <w:pPr>
        <w:pStyle w:val="SourceCode"/>
      </w:pPr>
      <w:r w:rsidRPr="00FC170F">
        <w:t>{</w:t>
      </w:r>
    </w:p>
    <w:p w14:paraId="1C891FAC" w14:textId="77777777" w:rsidR="001B5DFC" w:rsidRPr="00FC170F" w:rsidRDefault="001B5DFC" w:rsidP="001B5DFC">
      <w:pPr>
        <w:pStyle w:val="SourceCode"/>
      </w:pPr>
      <w:r w:rsidRPr="00FC170F">
        <w:tab/>
        <w:t>private AutoResetEvent _event = new AutoResetEvent(true);</w:t>
      </w:r>
    </w:p>
    <w:p w14:paraId="5390D517" w14:textId="77777777" w:rsidR="001B5DFC" w:rsidRPr="00FC170F" w:rsidRDefault="001B5DFC" w:rsidP="001B5DFC">
      <w:pPr>
        <w:pStyle w:val="SourceCode"/>
      </w:pPr>
      <w:r w:rsidRPr="00FC170F">
        <w:tab/>
        <w:t>private int _rentryCount = 0;</w:t>
      </w:r>
    </w:p>
    <w:p w14:paraId="764BA865" w14:textId="77777777" w:rsidR="001B5DFC" w:rsidRPr="00FC170F" w:rsidRDefault="001B5DFC" w:rsidP="001B5DFC">
      <w:pPr>
        <w:pStyle w:val="SourceCode"/>
      </w:pPr>
      <w:r w:rsidRPr="00FC170F">
        <w:tab/>
        <w:t>private int _owningThread = 0;</w:t>
      </w:r>
    </w:p>
    <w:p w14:paraId="4F88311D" w14:textId="77777777" w:rsidR="001B5DFC" w:rsidRPr="00FC170F" w:rsidRDefault="001B5DFC" w:rsidP="001B5DFC">
      <w:pPr>
        <w:pStyle w:val="SourceCode"/>
      </w:pPr>
    </w:p>
    <w:p w14:paraId="36D0FA48" w14:textId="77777777" w:rsidR="001B5DFC" w:rsidRPr="00FC170F" w:rsidRDefault="001B5DFC" w:rsidP="001B5DFC">
      <w:pPr>
        <w:pStyle w:val="SourceCode"/>
      </w:pPr>
      <w:r w:rsidRPr="00FC170F">
        <w:tab/>
        <w:t>public void Enter()</w:t>
      </w:r>
    </w:p>
    <w:p w14:paraId="0A1E6058" w14:textId="77777777" w:rsidR="001B5DFC" w:rsidRPr="00FC170F" w:rsidRDefault="001B5DFC" w:rsidP="001B5DFC">
      <w:pPr>
        <w:pStyle w:val="SourceCode"/>
      </w:pPr>
      <w:r w:rsidRPr="00FC170F">
        <w:tab/>
        <w:t>{</w:t>
      </w:r>
    </w:p>
    <w:p w14:paraId="4A62CEAF" w14:textId="77777777" w:rsidR="001B5DFC" w:rsidRPr="00FC170F" w:rsidRDefault="001B5DFC" w:rsidP="001B5DFC">
      <w:pPr>
        <w:pStyle w:val="SourceCode"/>
      </w:pPr>
      <w:r w:rsidRPr="00FC170F">
        <w:tab/>
      </w:r>
      <w:r w:rsidRPr="00FC170F">
        <w:tab/>
        <w:t>int callingThread = Thread.CurrentThread.ManagedThreadId;</w:t>
      </w:r>
    </w:p>
    <w:p w14:paraId="4B9FEAB0" w14:textId="77777777" w:rsidR="001B5DFC" w:rsidRPr="00FC170F" w:rsidRDefault="001B5DFC" w:rsidP="001B5DFC">
      <w:pPr>
        <w:pStyle w:val="SourceCode"/>
      </w:pPr>
      <w:r w:rsidRPr="00FC170F">
        <w:tab/>
      </w:r>
      <w:r w:rsidRPr="00FC170F">
        <w:tab/>
      </w:r>
    </w:p>
    <w:p w14:paraId="50FB36FB" w14:textId="77777777" w:rsidR="001B5DFC" w:rsidRPr="00FC170F" w:rsidRDefault="001B5DFC" w:rsidP="001B5DFC">
      <w:pPr>
        <w:pStyle w:val="SourceCode"/>
      </w:pPr>
      <w:r w:rsidRPr="00FC170F">
        <w:tab/>
      </w:r>
      <w:r w:rsidRPr="00FC170F">
        <w:tab/>
        <w:t>if (callingThread == _owningThread)</w:t>
      </w:r>
    </w:p>
    <w:p w14:paraId="50791B3E" w14:textId="77777777" w:rsidR="001B5DFC" w:rsidRPr="00FC170F" w:rsidRDefault="001B5DFC" w:rsidP="001B5DFC">
      <w:pPr>
        <w:pStyle w:val="SourceCode"/>
      </w:pPr>
      <w:r w:rsidRPr="00FC170F">
        <w:tab/>
      </w:r>
      <w:r w:rsidRPr="00FC170F">
        <w:tab/>
        <w:t>{</w:t>
      </w:r>
    </w:p>
    <w:p w14:paraId="5116EE1E" w14:textId="77777777" w:rsidR="001B5DFC" w:rsidRPr="00FC170F" w:rsidRDefault="001B5DFC" w:rsidP="001B5DFC">
      <w:pPr>
        <w:pStyle w:val="SourceCode"/>
      </w:pPr>
      <w:r w:rsidRPr="00FC170F">
        <w:tab/>
      </w:r>
      <w:r w:rsidRPr="00FC170F">
        <w:tab/>
      </w:r>
      <w:r w:rsidRPr="00FC170F">
        <w:tab/>
        <w:t>_rentryCount++;</w:t>
      </w:r>
    </w:p>
    <w:p w14:paraId="77B9D182" w14:textId="77777777" w:rsidR="001B5DFC" w:rsidRPr="00FC170F" w:rsidRDefault="001B5DFC" w:rsidP="001B5DFC">
      <w:pPr>
        <w:pStyle w:val="SourceCode"/>
      </w:pPr>
      <w:r w:rsidRPr="00FC170F">
        <w:tab/>
      </w:r>
      <w:r w:rsidRPr="00FC170F">
        <w:tab/>
      </w:r>
      <w:r w:rsidRPr="00FC170F">
        <w:tab/>
        <w:t>return;</w:t>
      </w:r>
    </w:p>
    <w:p w14:paraId="2EA7558C" w14:textId="77777777" w:rsidR="001B5DFC" w:rsidRPr="00FC170F" w:rsidRDefault="001B5DFC" w:rsidP="001B5DFC">
      <w:pPr>
        <w:pStyle w:val="SourceCode"/>
      </w:pPr>
      <w:r w:rsidRPr="00FC170F">
        <w:tab/>
      </w:r>
      <w:r w:rsidRPr="00FC170F">
        <w:tab/>
        <w:t>}</w:t>
      </w:r>
    </w:p>
    <w:p w14:paraId="6489B64C" w14:textId="77777777" w:rsidR="001B5DFC" w:rsidRPr="00FC170F" w:rsidRDefault="001B5DFC" w:rsidP="001B5DFC">
      <w:pPr>
        <w:pStyle w:val="SourceCode"/>
      </w:pPr>
      <w:r w:rsidRPr="00FC170F">
        <w:tab/>
      </w:r>
      <w:r w:rsidRPr="00FC170F">
        <w:tab/>
      </w:r>
    </w:p>
    <w:p w14:paraId="122364AB" w14:textId="77777777" w:rsidR="001B5DFC" w:rsidRPr="00FC170F" w:rsidRDefault="001B5DFC" w:rsidP="001B5DFC">
      <w:pPr>
        <w:pStyle w:val="SourceCode"/>
      </w:pPr>
      <w:r w:rsidRPr="00FC170F">
        <w:tab/>
      </w:r>
      <w:r w:rsidRPr="00FC170F">
        <w:tab/>
        <w:t>// Calling thread not the owning thread.</w:t>
      </w:r>
    </w:p>
    <w:p w14:paraId="72D9AC8A" w14:textId="77777777" w:rsidR="001B5DFC" w:rsidRPr="00FC170F" w:rsidRDefault="001B5DFC" w:rsidP="001B5DFC">
      <w:pPr>
        <w:pStyle w:val="SourceCode"/>
      </w:pPr>
      <w:r w:rsidRPr="00FC170F">
        <w:tab/>
      </w:r>
      <w:r w:rsidRPr="00FC170F">
        <w:tab/>
        <w:t>// If the ARE is signalled this will return immediately</w:t>
      </w:r>
    </w:p>
    <w:p w14:paraId="23BD21B8" w14:textId="77777777" w:rsidR="001B5DFC" w:rsidRPr="00FC170F" w:rsidRDefault="001B5DFC" w:rsidP="001B5DFC">
      <w:pPr>
        <w:pStyle w:val="SourceCode"/>
      </w:pPr>
      <w:r w:rsidRPr="00FC170F">
        <w:tab/>
      </w:r>
      <w:r w:rsidRPr="00FC170F">
        <w:tab/>
        <w:t xml:space="preserve">// and fall through to the below. If the ARE is </w:t>
      </w:r>
    </w:p>
    <w:p w14:paraId="29C365CA" w14:textId="77777777" w:rsidR="001B5DFC" w:rsidRPr="00FC170F" w:rsidRDefault="001B5DFC" w:rsidP="001B5DFC">
      <w:pPr>
        <w:pStyle w:val="SourceCode"/>
      </w:pPr>
      <w:r w:rsidRPr="00FC170F">
        <w:tab/>
      </w:r>
      <w:r w:rsidRPr="00FC170F">
        <w:tab/>
        <w:t xml:space="preserve">// non signalled then we will block here until the </w:t>
      </w:r>
    </w:p>
    <w:p w14:paraId="4824B6F9" w14:textId="77777777" w:rsidR="001B5DFC" w:rsidRPr="00FC170F" w:rsidRDefault="001B5DFC" w:rsidP="001B5DFC">
      <w:pPr>
        <w:pStyle w:val="SourceCode"/>
      </w:pPr>
      <w:r w:rsidRPr="00FC170F">
        <w:tab/>
      </w:r>
      <w:r w:rsidRPr="00FC170F">
        <w:tab/>
        <w:t>// owning thread calls exit</w:t>
      </w:r>
    </w:p>
    <w:p w14:paraId="438C37F6" w14:textId="77777777" w:rsidR="001B5DFC" w:rsidRPr="00FC170F" w:rsidRDefault="001B5DFC" w:rsidP="001B5DFC">
      <w:pPr>
        <w:pStyle w:val="SourceCode"/>
      </w:pPr>
      <w:r w:rsidRPr="00FC170F">
        <w:tab/>
      </w:r>
      <w:r w:rsidRPr="00FC170F">
        <w:tab/>
        <w:t xml:space="preserve"> _event.WaitOne();</w:t>
      </w:r>
    </w:p>
    <w:p w14:paraId="754BB979" w14:textId="77777777" w:rsidR="001B5DFC" w:rsidRPr="00FC170F" w:rsidRDefault="001B5DFC" w:rsidP="001B5DFC">
      <w:pPr>
        <w:pStyle w:val="SourceCode"/>
      </w:pPr>
      <w:r w:rsidRPr="00FC170F">
        <w:tab/>
      </w:r>
      <w:r w:rsidRPr="00FC170F">
        <w:tab/>
        <w:t xml:space="preserve"> </w:t>
      </w:r>
    </w:p>
    <w:p w14:paraId="75174061" w14:textId="77777777" w:rsidR="001B5DFC" w:rsidRPr="00FC170F" w:rsidRDefault="001B5DFC" w:rsidP="001B5DFC">
      <w:pPr>
        <w:pStyle w:val="SourceCode"/>
      </w:pPr>
      <w:r w:rsidRPr="00FC170F">
        <w:tab/>
      </w:r>
      <w:r w:rsidRPr="00FC170F">
        <w:tab/>
        <w:t xml:space="preserve"> // Now we are the owing thread</w:t>
      </w:r>
    </w:p>
    <w:p w14:paraId="180DB8F6" w14:textId="77777777" w:rsidR="001B5DFC" w:rsidRPr="00FC170F" w:rsidRDefault="001B5DFC" w:rsidP="001B5DFC">
      <w:pPr>
        <w:pStyle w:val="SourceCode"/>
      </w:pPr>
      <w:r w:rsidRPr="00FC170F">
        <w:tab/>
      </w:r>
      <w:r w:rsidRPr="00FC170F">
        <w:tab/>
        <w:t xml:space="preserve"> _owningThread = callingThread;</w:t>
      </w:r>
    </w:p>
    <w:p w14:paraId="617D623F" w14:textId="77777777" w:rsidR="001B5DFC" w:rsidRPr="00FC170F" w:rsidRDefault="001B5DFC" w:rsidP="001B5DFC">
      <w:pPr>
        <w:pStyle w:val="SourceCode"/>
      </w:pPr>
      <w:r w:rsidRPr="00FC170F">
        <w:tab/>
      </w:r>
      <w:r w:rsidRPr="00FC170F">
        <w:tab/>
        <w:t xml:space="preserve"> _rentryCount = 1;</w:t>
      </w:r>
    </w:p>
    <w:p w14:paraId="222F0386" w14:textId="77777777" w:rsidR="001B5DFC" w:rsidRPr="00FC170F" w:rsidRDefault="001B5DFC" w:rsidP="001B5DFC">
      <w:pPr>
        <w:pStyle w:val="SourceCode"/>
      </w:pPr>
      <w:r w:rsidRPr="00FC170F">
        <w:tab/>
        <w:t>}</w:t>
      </w:r>
    </w:p>
    <w:p w14:paraId="00A6F018" w14:textId="77777777" w:rsidR="001B5DFC" w:rsidRPr="00FC170F" w:rsidRDefault="001B5DFC" w:rsidP="001B5DFC">
      <w:pPr>
        <w:pStyle w:val="SourceCode"/>
      </w:pPr>
    </w:p>
    <w:p w14:paraId="1F5575FA" w14:textId="77777777" w:rsidR="001B5DFC" w:rsidRPr="00FC170F" w:rsidRDefault="001B5DFC" w:rsidP="001B5DFC">
      <w:pPr>
        <w:pStyle w:val="SourceCode"/>
      </w:pPr>
      <w:r w:rsidRPr="00FC170F">
        <w:tab/>
        <w:t>public void Exit()</w:t>
      </w:r>
    </w:p>
    <w:p w14:paraId="2C9BC693" w14:textId="77777777" w:rsidR="001B5DFC" w:rsidRPr="00FC170F" w:rsidRDefault="001B5DFC" w:rsidP="001B5DFC">
      <w:pPr>
        <w:pStyle w:val="SourceCode"/>
      </w:pPr>
      <w:r w:rsidRPr="00FC170F">
        <w:tab/>
        <w:t>{</w:t>
      </w:r>
    </w:p>
    <w:p w14:paraId="6F1DB0B5" w14:textId="77777777" w:rsidR="001B5DFC" w:rsidRPr="00FC170F" w:rsidRDefault="001B5DFC" w:rsidP="001B5DFC">
      <w:pPr>
        <w:pStyle w:val="SourceCode"/>
      </w:pPr>
      <w:r w:rsidRPr="00FC170F">
        <w:tab/>
      </w:r>
      <w:r w:rsidRPr="00FC170F">
        <w:tab/>
        <w:t xml:space="preserve">if (Thread.CurrentThread.ManagedThreadId != _owningThread) </w:t>
      </w:r>
    </w:p>
    <w:p w14:paraId="6110F3E5" w14:textId="77777777" w:rsidR="001B5DFC" w:rsidRPr="00FC170F" w:rsidRDefault="001B5DFC" w:rsidP="001B5DFC">
      <w:pPr>
        <w:pStyle w:val="SourceCode"/>
      </w:pPr>
      <w:r w:rsidRPr="00FC170F">
        <w:tab/>
      </w:r>
      <w:r w:rsidRPr="00FC170F">
        <w:tab/>
      </w:r>
      <w:r w:rsidRPr="00FC170F">
        <w:tab/>
        <w:t>throw new InvalidOperationException();</w:t>
      </w:r>
    </w:p>
    <w:p w14:paraId="62697C38" w14:textId="77777777" w:rsidR="001B5DFC" w:rsidRPr="00FC170F" w:rsidRDefault="001B5DFC" w:rsidP="001B5DFC">
      <w:pPr>
        <w:pStyle w:val="SourceCode"/>
      </w:pPr>
      <w:r w:rsidRPr="00FC170F">
        <w:tab/>
      </w:r>
      <w:r w:rsidRPr="00FC170F">
        <w:tab/>
      </w:r>
    </w:p>
    <w:p w14:paraId="03CF5CFE" w14:textId="77777777" w:rsidR="001B5DFC" w:rsidRPr="00FC170F" w:rsidRDefault="001B5DFC" w:rsidP="001B5DFC">
      <w:pPr>
        <w:pStyle w:val="SourceCode"/>
      </w:pPr>
      <w:r w:rsidRPr="00FC170F">
        <w:tab/>
      </w:r>
      <w:r w:rsidRPr="00FC170F">
        <w:tab/>
        <w:t>if (--_rentryCount == 0)</w:t>
      </w:r>
    </w:p>
    <w:p w14:paraId="452F3E49" w14:textId="77777777" w:rsidR="001B5DFC" w:rsidRPr="00FC170F" w:rsidRDefault="001B5DFC" w:rsidP="001B5DFC">
      <w:pPr>
        <w:pStyle w:val="SourceCode"/>
      </w:pPr>
      <w:r w:rsidRPr="00FC170F">
        <w:tab/>
      </w:r>
      <w:r w:rsidRPr="00FC170F">
        <w:tab/>
        <w:t>{</w:t>
      </w:r>
    </w:p>
    <w:p w14:paraId="40755155" w14:textId="77777777" w:rsidR="001B5DFC" w:rsidRPr="00FC170F" w:rsidRDefault="001B5DFC" w:rsidP="001B5DFC">
      <w:pPr>
        <w:pStyle w:val="SourceCode"/>
      </w:pPr>
      <w:r w:rsidRPr="00FC170F">
        <w:tab/>
      </w:r>
      <w:r w:rsidRPr="00FC170F">
        <w:tab/>
      </w:r>
      <w:r w:rsidRPr="00FC170F">
        <w:tab/>
        <w:t>_owningThread =0;</w:t>
      </w:r>
    </w:p>
    <w:p w14:paraId="6FBE0969" w14:textId="77777777" w:rsidR="001B5DFC" w:rsidRPr="00FC170F" w:rsidRDefault="001B5DFC" w:rsidP="001B5DFC">
      <w:pPr>
        <w:pStyle w:val="SourceCode"/>
      </w:pPr>
      <w:r w:rsidRPr="00FC170F">
        <w:tab/>
      </w:r>
      <w:r w:rsidRPr="00FC170F">
        <w:tab/>
      </w:r>
      <w:r w:rsidRPr="00FC170F">
        <w:tab/>
        <w:t>_event.Set();</w:t>
      </w:r>
    </w:p>
    <w:p w14:paraId="687BF1AF" w14:textId="77777777" w:rsidR="001B5DFC" w:rsidRPr="00FC170F" w:rsidRDefault="001B5DFC" w:rsidP="001B5DFC">
      <w:pPr>
        <w:pStyle w:val="SourceCode"/>
      </w:pPr>
      <w:r w:rsidRPr="00FC170F">
        <w:tab/>
      </w:r>
      <w:r w:rsidRPr="00FC170F">
        <w:tab/>
        <w:t>}</w:t>
      </w:r>
    </w:p>
    <w:p w14:paraId="75F3C02E" w14:textId="77777777" w:rsidR="001B5DFC" w:rsidRPr="00FC170F" w:rsidRDefault="001B5DFC" w:rsidP="001B5DFC">
      <w:pPr>
        <w:pStyle w:val="SourceCode"/>
      </w:pPr>
      <w:r w:rsidRPr="00FC170F">
        <w:tab/>
        <w:t>}</w:t>
      </w:r>
    </w:p>
    <w:p w14:paraId="23209D59" w14:textId="77777777" w:rsidR="001B5DFC" w:rsidRPr="00FC170F" w:rsidRDefault="001B5DFC" w:rsidP="001B5DFC">
      <w:pPr>
        <w:pStyle w:val="SourceCode"/>
      </w:pPr>
      <w:r w:rsidRPr="00FC170F">
        <w:t>}</w:t>
      </w:r>
    </w:p>
    <w:p w14:paraId="354123E4" w14:textId="77777777" w:rsidR="001B5DFC" w:rsidRPr="00F05C85" w:rsidRDefault="001B5DFC" w:rsidP="001B5DFC">
      <w:pPr>
        <w:pStyle w:val="Answer"/>
        <w:rPr>
          <w:lang w:eastAsia="fi-FI"/>
        </w:rPr>
      </w:pPr>
    </w:p>
    <w:p w14:paraId="1F0AC363" w14:textId="77777777" w:rsidR="001B5DFC" w:rsidRDefault="001B5DFC" w:rsidP="001B5DFC">
      <w:pPr>
        <w:pStyle w:val="Question"/>
        <w:rPr>
          <w:lang w:eastAsia="fi-FI"/>
        </w:rPr>
      </w:pPr>
      <w:r>
        <w:rPr>
          <w:lang w:eastAsia="fi-FI"/>
        </w:rPr>
        <w:t>Why is this likely to perform better than Semaphore?</w:t>
      </w:r>
    </w:p>
    <w:p w14:paraId="7AF67378" w14:textId="77777777" w:rsidR="001B5DFC" w:rsidRPr="00FC170F" w:rsidRDefault="001B5DFC" w:rsidP="001B5DFC">
      <w:pPr>
        <w:pStyle w:val="Answer"/>
        <w:rPr>
          <w:lang w:eastAsia="fi-FI"/>
        </w:rPr>
      </w:pPr>
      <w:r>
        <w:rPr>
          <w:lang w:eastAsia="fi-FI"/>
        </w:rPr>
        <w:t>The thread affinity and re-entry is implemented in user code rather than kernel code</w:t>
      </w:r>
    </w:p>
    <w:p w14:paraId="5BB8BFDF" w14:textId="77777777" w:rsidR="001B5DFC" w:rsidRDefault="001B5DFC" w:rsidP="001B5DFC">
      <w:pPr>
        <w:rPr>
          <w:rFonts w:asciiTheme="majorHAnsi" w:eastAsiaTheme="majorEastAsia" w:hAnsiTheme="majorHAnsi" w:cstheme="majorBidi"/>
          <w:b/>
          <w:iCs/>
          <w:smallCaps/>
          <w:color w:val="31378B" w:themeColor="text2"/>
          <w:szCs w:val="25"/>
          <w:lang w:eastAsia="fi-FI"/>
        </w:rPr>
      </w:pPr>
      <w:r>
        <w:rPr>
          <w:lang w:eastAsia="fi-FI"/>
        </w:rPr>
        <w:br w:type="page"/>
      </w:r>
    </w:p>
    <w:p w14:paraId="5DD8115F" w14:textId="1BA8667D" w:rsidR="009F785C" w:rsidRDefault="009F785C" w:rsidP="009F785C">
      <w:pPr>
        <w:rPr>
          <w:b/>
        </w:rPr>
      </w:pPr>
      <w:r>
        <w:rPr>
          <w:b/>
        </w:rPr>
        <w:lastRenderedPageBreak/>
        <w:t>What is meant by the term re-entrant?</w:t>
      </w:r>
    </w:p>
    <w:p w14:paraId="07E6DA00" w14:textId="77777777" w:rsidR="000C63E1" w:rsidRDefault="000C63E1" w:rsidP="000C63E1">
      <w:pPr>
        <w:pStyle w:val="Answer"/>
      </w:pPr>
      <w:r w:rsidRPr="00105D0C">
        <w:t xml:space="preserve">A single thread can repeatedly </w:t>
      </w:r>
      <w:r>
        <w:t>obtain</w:t>
      </w:r>
      <w:r w:rsidRPr="00105D0C">
        <w:t xml:space="preserve"> </w:t>
      </w:r>
      <w:r>
        <w:t>the same synchronization object. The object is released when the same number of exit calls have been made as enter calls.</w:t>
      </w:r>
    </w:p>
    <w:p w14:paraId="343F0CD3" w14:textId="05DE6647" w:rsidR="0036155B" w:rsidRDefault="007B11A9" w:rsidP="00DD137A">
      <w:pPr>
        <w:pStyle w:val="Answer"/>
        <w:rPr>
          <w:b/>
          <w:bCs/>
        </w:rPr>
      </w:pPr>
      <w:r>
        <w:rPr>
          <w:b/>
          <w:bCs/>
        </w:rPr>
        <w:t xml:space="preserve">What are the exclusive </w:t>
      </w:r>
      <w:r w:rsidR="001D3FD9">
        <w:rPr>
          <w:b/>
          <w:bCs/>
        </w:rPr>
        <w:t>locking constructs?</w:t>
      </w:r>
    </w:p>
    <w:p w14:paraId="40067694" w14:textId="6023765B" w:rsidR="001D3FD9" w:rsidRDefault="007B7F2D" w:rsidP="007B7F2D">
      <w:pPr>
        <w:pStyle w:val="Answer"/>
      </w:pPr>
      <w:r>
        <w:t>Monitor</w:t>
      </w:r>
    </w:p>
    <w:p w14:paraId="4B806F21" w14:textId="03244632" w:rsidR="007B7F2D" w:rsidRDefault="007B7F2D" w:rsidP="007B7F2D">
      <w:pPr>
        <w:pStyle w:val="Answer"/>
      </w:pPr>
      <w:r>
        <w:t>Mutex</w:t>
      </w:r>
    </w:p>
    <w:p w14:paraId="21A59DEB" w14:textId="58DFA836" w:rsidR="007B7F2D" w:rsidRDefault="007B7F2D" w:rsidP="007B7F2D">
      <w:pPr>
        <w:pStyle w:val="Answer"/>
      </w:pPr>
      <w:r>
        <w:t>Spinlock</w:t>
      </w:r>
    </w:p>
    <w:p w14:paraId="174505E6" w14:textId="4265BA9B" w:rsidR="007B7F2D" w:rsidRDefault="00BC4E5B" w:rsidP="00BC4E5B">
      <w:pPr>
        <w:pStyle w:val="Question"/>
      </w:pPr>
      <w:r>
        <w:t>What are the non-exclusive locking constructs</w:t>
      </w:r>
      <w:r w:rsidR="00EF0B43">
        <w:t>?</w:t>
      </w:r>
    </w:p>
    <w:p w14:paraId="5F219879" w14:textId="57852020" w:rsidR="00BC4E5B" w:rsidRDefault="00BC4E5B" w:rsidP="00BC4E5B">
      <w:pPr>
        <w:pStyle w:val="Answer"/>
      </w:pPr>
      <w:r>
        <w:t>Semaphore</w:t>
      </w:r>
    </w:p>
    <w:p w14:paraId="292E4B29" w14:textId="7EAB2D5B" w:rsidR="00D06B15" w:rsidRDefault="00D06B15" w:rsidP="00BC4E5B">
      <w:pPr>
        <w:pStyle w:val="Answer"/>
      </w:pPr>
      <w:r>
        <w:t>SemaphoreSlim</w:t>
      </w:r>
    </w:p>
    <w:p w14:paraId="7A226B2D" w14:textId="30C410CA" w:rsidR="00BC4E5B" w:rsidRDefault="00165A4A" w:rsidP="00BC4E5B">
      <w:pPr>
        <w:pStyle w:val="Answer"/>
      </w:pPr>
      <w:r>
        <w:t>ReaderWriterLockSlim</w:t>
      </w:r>
    </w:p>
    <w:p w14:paraId="6CC4CFF9" w14:textId="5CF77A19" w:rsidR="006538E4" w:rsidRDefault="006538E4" w:rsidP="006538E4">
      <w:pPr>
        <w:pStyle w:val="Question"/>
      </w:pPr>
      <w:r>
        <w:t>What are the signalling constructs?</w:t>
      </w:r>
    </w:p>
    <w:p w14:paraId="1D13EFA5" w14:textId="1410864E" w:rsidR="006538E4" w:rsidRDefault="006538E4" w:rsidP="006538E4">
      <w:pPr>
        <w:pStyle w:val="Answer"/>
      </w:pPr>
      <w:r>
        <w:t>ManualResetEvent</w:t>
      </w:r>
    </w:p>
    <w:p w14:paraId="58FD24B1" w14:textId="3B818527" w:rsidR="006538E4" w:rsidRDefault="006538E4" w:rsidP="006538E4">
      <w:pPr>
        <w:pStyle w:val="Answer"/>
      </w:pPr>
      <w:r>
        <w:t>AutoResetEvent</w:t>
      </w:r>
    </w:p>
    <w:p w14:paraId="72DE0A1F" w14:textId="03D12634" w:rsidR="006538E4" w:rsidRDefault="006538E4" w:rsidP="006538E4">
      <w:pPr>
        <w:pStyle w:val="Answer"/>
      </w:pPr>
      <w:r>
        <w:t>AutoResetEventSlim</w:t>
      </w:r>
    </w:p>
    <w:p w14:paraId="09B35D9A" w14:textId="25347C45" w:rsidR="006538E4" w:rsidRDefault="006538E4" w:rsidP="006538E4">
      <w:pPr>
        <w:pStyle w:val="Answer"/>
      </w:pPr>
      <w:r>
        <w:t>CountdownEvent</w:t>
      </w:r>
    </w:p>
    <w:p w14:paraId="699034E3" w14:textId="203F8338" w:rsidR="006538E4" w:rsidRDefault="006538E4" w:rsidP="006538E4">
      <w:pPr>
        <w:pStyle w:val="Answer"/>
      </w:pPr>
      <w:r>
        <w:t>Barrier</w:t>
      </w:r>
    </w:p>
    <w:p w14:paraId="38AEDBAA" w14:textId="77777777" w:rsidR="003F4726" w:rsidRDefault="003F4726">
      <w:pPr>
        <w:rPr>
          <w:b/>
        </w:rPr>
      </w:pPr>
      <w:r>
        <w:br w:type="page"/>
      </w:r>
    </w:p>
    <w:p w14:paraId="3F99C1B4" w14:textId="13D6F62D" w:rsidR="00564938" w:rsidRDefault="0080197C" w:rsidP="0080197C">
      <w:pPr>
        <w:pStyle w:val="Question"/>
      </w:pPr>
      <w:r>
        <w:lastRenderedPageBreak/>
        <w:t xml:space="preserve">Which of the </w:t>
      </w:r>
      <w:r w:rsidR="003F4726">
        <w:t>signalling constructs are EventWaitHandles?</w:t>
      </w:r>
    </w:p>
    <w:p w14:paraId="4B1F3A82" w14:textId="1F79D73B" w:rsidR="003F4726" w:rsidRDefault="003F4726" w:rsidP="003F4726">
      <w:pPr>
        <w:pStyle w:val="Answer"/>
      </w:pPr>
      <w:r>
        <w:t>AutoResetEvent</w:t>
      </w:r>
    </w:p>
    <w:p w14:paraId="2042A576" w14:textId="347F17E7" w:rsidR="003F4726" w:rsidRDefault="003F4726" w:rsidP="003F4726">
      <w:pPr>
        <w:pStyle w:val="Answer"/>
      </w:pPr>
      <w:r>
        <w:t>ManualResetEvent</w:t>
      </w:r>
    </w:p>
    <w:p w14:paraId="0AC4C9FE" w14:textId="27CF534A" w:rsidR="00421CA9" w:rsidRDefault="00421CA9" w:rsidP="00421CA9">
      <w:pPr>
        <w:pStyle w:val="Question"/>
      </w:pPr>
      <w:r>
        <w:t>What is the purpose of signalling constructs?</w:t>
      </w:r>
    </w:p>
    <w:p w14:paraId="57BAFFBE" w14:textId="5D9A1D99" w:rsidR="00421CA9" w:rsidRPr="00421CA9" w:rsidRDefault="00630E89" w:rsidP="00421CA9">
      <w:pPr>
        <w:pStyle w:val="Answer"/>
      </w:pPr>
      <w:r w:rsidRPr="00630E89">
        <w:t>Allow one or more thread</w:t>
      </w:r>
      <w:r w:rsidR="004E764B">
        <w:t>s</w:t>
      </w:r>
      <w:r w:rsidRPr="00630E89">
        <w:t xml:space="preserve"> to block until one or more other threads notify them</w:t>
      </w:r>
    </w:p>
    <w:p w14:paraId="6839857E" w14:textId="77777777" w:rsidR="001C5967" w:rsidRDefault="001C5967" w:rsidP="001C5967">
      <w:pPr>
        <w:pStyle w:val="Question"/>
        <w:rPr>
          <w:lang w:eastAsia="fi-FI"/>
        </w:rPr>
      </w:pPr>
      <w:r>
        <w:rPr>
          <w:lang w:eastAsia="fi-FI"/>
        </w:rPr>
        <w:t>What is synchronization?</w:t>
      </w:r>
    </w:p>
    <w:p w14:paraId="01C32A10" w14:textId="2F6C0CC5" w:rsidR="001C5967" w:rsidRPr="00351B7F" w:rsidRDefault="001C5967" w:rsidP="001C5967">
      <w:pPr>
        <w:pStyle w:val="Answer"/>
        <w:rPr>
          <w:lang w:eastAsia="fi-FI"/>
        </w:rPr>
      </w:pPr>
      <w:r w:rsidRPr="00F8218B">
        <w:rPr>
          <w:lang w:eastAsia="fi-FI"/>
        </w:rPr>
        <w:t xml:space="preserve">Coordinating the </w:t>
      </w:r>
      <w:r w:rsidR="004E764B" w:rsidRPr="00F8218B">
        <w:rPr>
          <w:lang w:eastAsia="fi-FI"/>
        </w:rPr>
        <w:t>way</w:t>
      </w:r>
      <w:r w:rsidRPr="00F8218B">
        <w:rPr>
          <w:lang w:eastAsia="fi-FI"/>
        </w:rPr>
        <w:t xml:space="preserve"> multiple separate threads of execution interact such that program correctness is maintained.</w:t>
      </w:r>
    </w:p>
    <w:p w14:paraId="373161E2" w14:textId="77777777" w:rsidR="001C5967" w:rsidRDefault="001C5967" w:rsidP="001C5967">
      <w:pPr>
        <w:pStyle w:val="Question"/>
        <w:rPr>
          <w:lang w:eastAsia="fi-FI"/>
        </w:rPr>
      </w:pPr>
      <w:r>
        <w:rPr>
          <w:lang w:eastAsia="fi-FI"/>
        </w:rPr>
        <w:t>What are the three exclusive locking constructs in .NET?</w:t>
      </w:r>
    </w:p>
    <w:p w14:paraId="7C84EC2C" w14:textId="77777777" w:rsidR="001C5967" w:rsidRDefault="001C5967" w:rsidP="001C5967">
      <w:pPr>
        <w:pStyle w:val="Answer"/>
        <w:rPr>
          <w:lang w:eastAsia="fi-FI"/>
        </w:rPr>
      </w:pPr>
      <w:r>
        <w:rPr>
          <w:lang w:eastAsia="fi-FI"/>
        </w:rPr>
        <w:t>Monitor</w:t>
      </w:r>
    </w:p>
    <w:p w14:paraId="1265595C" w14:textId="77777777" w:rsidR="001C5967" w:rsidRDefault="001C5967" w:rsidP="001C5967">
      <w:pPr>
        <w:pStyle w:val="Answer"/>
        <w:rPr>
          <w:lang w:eastAsia="fi-FI"/>
        </w:rPr>
      </w:pPr>
      <w:r>
        <w:rPr>
          <w:lang w:eastAsia="fi-FI"/>
        </w:rPr>
        <w:t>Mutex</w:t>
      </w:r>
    </w:p>
    <w:p w14:paraId="5521DE2F" w14:textId="77777777" w:rsidR="001C5967" w:rsidRDefault="001C5967" w:rsidP="001C5967">
      <w:pPr>
        <w:pStyle w:val="Answer"/>
        <w:rPr>
          <w:lang w:eastAsia="fi-FI"/>
        </w:rPr>
      </w:pPr>
      <w:r>
        <w:rPr>
          <w:lang w:eastAsia="fi-FI"/>
        </w:rPr>
        <w:t>Spinlock</w:t>
      </w:r>
    </w:p>
    <w:p w14:paraId="0F55A105" w14:textId="77777777" w:rsidR="001C5967" w:rsidRDefault="001C5967" w:rsidP="001C5967">
      <w:pPr>
        <w:pStyle w:val="Question"/>
        <w:rPr>
          <w:lang w:eastAsia="fi-FI"/>
        </w:rPr>
      </w:pPr>
      <w:r>
        <w:rPr>
          <w:lang w:eastAsia="fi-FI"/>
        </w:rPr>
        <w:t>What is the difference between them?</w:t>
      </w:r>
    </w:p>
    <w:p w14:paraId="630EFE87" w14:textId="05F0D381" w:rsidR="001C5967" w:rsidRDefault="001C5967" w:rsidP="001C5967">
      <w:pPr>
        <w:pStyle w:val="Answer"/>
        <w:rPr>
          <w:lang w:eastAsia="fi-FI"/>
        </w:rPr>
      </w:pPr>
      <w:r>
        <w:rPr>
          <w:lang w:eastAsia="fi-FI"/>
        </w:rPr>
        <w:t xml:space="preserve">Mutex is </w:t>
      </w:r>
      <w:r w:rsidR="00DE7086">
        <w:rPr>
          <w:lang w:eastAsia="fi-FI"/>
        </w:rPr>
        <w:t xml:space="preserve">kernel based </w:t>
      </w:r>
      <w:r w:rsidR="00D61838">
        <w:rPr>
          <w:lang w:eastAsia="fi-FI"/>
        </w:rPr>
        <w:t xml:space="preserve">mutual exclusion </w:t>
      </w:r>
      <w:r w:rsidR="00503AFA">
        <w:rPr>
          <w:lang w:eastAsia="fi-FI"/>
        </w:rPr>
        <w:t>construct.</w:t>
      </w:r>
    </w:p>
    <w:p w14:paraId="51476658" w14:textId="407C06DA" w:rsidR="001C5967" w:rsidRDefault="001C5967" w:rsidP="001C5967">
      <w:pPr>
        <w:pStyle w:val="Answer"/>
        <w:rPr>
          <w:lang w:eastAsia="fi-FI"/>
        </w:rPr>
      </w:pPr>
      <w:r>
        <w:rPr>
          <w:lang w:eastAsia="fi-FI"/>
        </w:rPr>
        <w:t xml:space="preserve">Monitor is </w:t>
      </w:r>
      <w:r w:rsidR="00503AFA">
        <w:rPr>
          <w:lang w:eastAsia="fi-FI"/>
        </w:rPr>
        <w:t>a managed</w:t>
      </w:r>
      <w:r>
        <w:rPr>
          <w:lang w:eastAsia="fi-FI"/>
        </w:rPr>
        <w:t xml:space="preserve"> code </w:t>
      </w:r>
      <w:r w:rsidR="00503AFA">
        <w:rPr>
          <w:lang w:eastAsia="fi-FI"/>
        </w:rPr>
        <w:t xml:space="preserve">hybrid mutual exclusion </w:t>
      </w:r>
      <w:r w:rsidR="002A2F55">
        <w:rPr>
          <w:lang w:eastAsia="fi-FI"/>
        </w:rPr>
        <w:t>construct</w:t>
      </w:r>
    </w:p>
    <w:p w14:paraId="3B2E2DFD" w14:textId="0C38565D" w:rsidR="001C5967" w:rsidRDefault="001C5967" w:rsidP="001C5967">
      <w:pPr>
        <w:pStyle w:val="Answer"/>
        <w:rPr>
          <w:lang w:eastAsia="fi-FI"/>
        </w:rPr>
      </w:pPr>
      <w:r>
        <w:rPr>
          <w:lang w:eastAsia="fi-FI"/>
        </w:rPr>
        <w:t xml:space="preserve">Spinlock is specialised for situations where there is little contention </w:t>
      </w:r>
    </w:p>
    <w:p w14:paraId="75A70B96" w14:textId="77777777" w:rsidR="001C5967" w:rsidRDefault="001C5967" w:rsidP="001C5967">
      <w:pPr>
        <w:pStyle w:val="Question"/>
        <w:rPr>
          <w:lang w:eastAsia="fi-FI"/>
        </w:rPr>
      </w:pPr>
      <w:r>
        <w:rPr>
          <w:lang w:eastAsia="fi-FI"/>
        </w:rPr>
        <w:t>Which one of the these back the lock construct?</w:t>
      </w:r>
    </w:p>
    <w:p w14:paraId="2474810A" w14:textId="77777777" w:rsidR="001C5967" w:rsidRPr="009F6572" w:rsidRDefault="001C5967" w:rsidP="001C5967">
      <w:pPr>
        <w:pStyle w:val="Answer"/>
        <w:rPr>
          <w:lang w:eastAsia="fi-FI"/>
        </w:rPr>
      </w:pPr>
      <w:r>
        <w:rPr>
          <w:lang w:eastAsia="fi-FI"/>
        </w:rPr>
        <w:t>Monitor</w:t>
      </w:r>
    </w:p>
    <w:p w14:paraId="248726BD" w14:textId="739EE5AC" w:rsidR="001C5967" w:rsidRDefault="001C5967" w:rsidP="001C5967">
      <w:pPr>
        <w:pStyle w:val="Question"/>
      </w:pPr>
      <w:r>
        <w:t>Is the code totalRequests++ thread safe</w:t>
      </w:r>
      <w:r w:rsidR="000C63E1">
        <w:t xml:space="preserve"> and why</w:t>
      </w:r>
      <w:r w:rsidRPr="008C1E72">
        <w:t>?</w:t>
      </w:r>
    </w:p>
    <w:p w14:paraId="6FE5ECC9" w14:textId="2FBE53EC" w:rsidR="001C5967" w:rsidRDefault="000C63E1" w:rsidP="001C5967">
      <w:pPr>
        <w:pStyle w:val="Answer"/>
      </w:pPr>
      <w:r>
        <w:t xml:space="preserve">No. </w:t>
      </w:r>
      <w:r w:rsidR="001C5967">
        <w:t>The compiler will generate three assembler instructions to load the value into a register, increment i</w:t>
      </w:r>
      <w:r>
        <w:t>t</w:t>
      </w:r>
      <w:r w:rsidR="001C5967">
        <w:t xml:space="preserve"> and write it back</w:t>
      </w:r>
    </w:p>
    <w:p w14:paraId="652EEE15" w14:textId="77777777" w:rsidR="004D1735" w:rsidRDefault="004D1735">
      <w:pPr>
        <w:rPr>
          <w:rFonts w:asciiTheme="majorHAnsi" w:eastAsiaTheme="majorEastAsia" w:hAnsiTheme="majorHAnsi" w:cstheme="majorBidi"/>
          <w:b/>
          <w:iCs/>
          <w:smallCaps/>
          <w:color w:val="31378B" w:themeColor="text2"/>
          <w:szCs w:val="25"/>
          <w:lang w:eastAsia="fi-FI"/>
        </w:rPr>
      </w:pPr>
      <w:r>
        <w:rPr>
          <w:lang w:eastAsia="fi-FI"/>
        </w:rPr>
        <w:br w:type="page"/>
      </w:r>
    </w:p>
    <w:p w14:paraId="7FD7C52B" w14:textId="6BD93329" w:rsidR="00F05C85" w:rsidRDefault="00293E95" w:rsidP="006543A3">
      <w:pPr>
        <w:pStyle w:val="questionsubsection2"/>
        <w:rPr>
          <w:lang w:eastAsia="fi-FI"/>
        </w:rPr>
      </w:pPr>
      <w:bookmarkStart w:id="9" w:name="_Toc238896396"/>
      <w:bookmarkStart w:id="10" w:name="_Toc268183663"/>
      <w:bookmarkStart w:id="11" w:name="_Toc268183969"/>
      <w:bookmarkStart w:id="12" w:name="_Toc268243376"/>
      <w:bookmarkStart w:id="13" w:name="_Toc268243624"/>
      <w:bookmarkStart w:id="14" w:name="_Toc294035158"/>
      <w:r>
        <w:rPr>
          <w:lang w:eastAsia="fi-FI"/>
        </w:rPr>
        <w:lastRenderedPageBreak/>
        <w:t>Managed Hybrid Constructs</w:t>
      </w:r>
    </w:p>
    <w:p w14:paraId="1D512DE8" w14:textId="30666DC2" w:rsidR="00643663" w:rsidRDefault="00643663" w:rsidP="00643663">
      <w:pPr>
        <w:rPr>
          <w:b/>
        </w:rPr>
      </w:pPr>
      <w:r>
        <w:rPr>
          <w:b/>
        </w:rPr>
        <w:t xml:space="preserve">What is a </w:t>
      </w:r>
      <w:r w:rsidR="00223A52">
        <w:rPr>
          <w:b/>
        </w:rPr>
        <w:t>Monitor</w:t>
      </w:r>
      <w:r w:rsidRPr="002F019C">
        <w:rPr>
          <w:b/>
        </w:rPr>
        <w:t>?</w:t>
      </w:r>
    </w:p>
    <w:p w14:paraId="4E5ADE05" w14:textId="72ED0A57" w:rsidR="00643663" w:rsidRDefault="00223A52" w:rsidP="00643663">
      <w:pPr>
        <w:pStyle w:val="Answer"/>
      </w:pPr>
      <w:r>
        <w:t xml:space="preserve">Managed </w:t>
      </w:r>
      <w:r w:rsidR="00D9490D">
        <w:t>exclusive locking construct</w:t>
      </w:r>
    </w:p>
    <w:p w14:paraId="0F045444" w14:textId="77777777" w:rsidR="00643663" w:rsidRDefault="00643663" w:rsidP="00643663">
      <w:pPr>
        <w:pStyle w:val="Answer"/>
      </w:pPr>
      <w:r>
        <w:t>Simple resource scheduling mechanism</w:t>
      </w:r>
    </w:p>
    <w:p w14:paraId="34215E24" w14:textId="59B3B874" w:rsidR="00643663" w:rsidRDefault="00643663" w:rsidP="00643663">
      <w:pPr>
        <w:pStyle w:val="Answer"/>
      </w:pPr>
      <w:r>
        <w:t>Policy is one thread at a time</w:t>
      </w:r>
    </w:p>
    <w:p w14:paraId="7CE28A3A" w14:textId="3EC6B1C4" w:rsidR="00117366" w:rsidRDefault="00117366" w:rsidP="00117366">
      <w:pPr>
        <w:rPr>
          <w:b/>
        </w:rPr>
      </w:pPr>
      <w:r>
        <w:rPr>
          <w:b/>
        </w:rPr>
        <w:t>What advantages does a Monitor gain by being a hybrid construct?</w:t>
      </w:r>
    </w:p>
    <w:p w14:paraId="5EB8328D" w14:textId="1665C527" w:rsidR="00117366" w:rsidRDefault="00983DC7" w:rsidP="00643663">
      <w:pPr>
        <w:pStyle w:val="Answer"/>
      </w:pPr>
      <w:r w:rsidRPr="00983DC7">
        <w:t>the idea is to use the speed and efficiency of user mode constructs when there is no contention and to fall back on kernel mode constructs when there is contention to prevent excessing spinning from wasting CPU cycles.</w:t>
      </w:r>
    </w:p>
    <w:p w14:paraId="5DB5AA95" w14:textId="77777777" w:rsidR="001B519A" w:rsidRPr="00F514E9" w:rsidRDefault="001B519A" w:rsidP="001B519A">
      <w:pPr>
        <w:rPr>
          <w:b/>
        </w:rPr>
      </w:pPr>
      <w:r w:rsidRPr="00F514E9">
        <w:rPr>
          <w:b/>
        </w:rPr>
        <w:t>What is the eternal trade of when determining granularity of locking schemes?</w:t>
      </w:r>
    </w:p>
    <w:p w14:paraId="1D5E0540" w14:textId="77777777" w:rsidR="001B519A" w:rsidRDefault="001B519A" w:rsidP="00EE7619">
      <w:pPr>
        <w:pStyle w:val="Answer"/>
      </w:pPr>
      <w:r>
        <w:t>Course provides correctness and sequential performance</w:t>
      </w:r>
    </w:p>
    <w:p w14:paraId="3AFC2A0A" w14:textId="77777777" w:rsidR="001B519A" w:rsidRDefault="001B519A" w:rsidP="00EE7619">
      <w:pPr>
        <w:pStyle w:val="Answer"/>
      </w:pPr>
      <w:r>
        <w:t>Fine provides parallel scalability</w:t>
      </w:r>
    </w:p>
    <w:p w14:paraId="407DEC5A" w14:textId="77777777" w:rsidR="001135A9" w:rsidRDefault="001135A9" w:rsidP="001135A9">
      <w:pPr>
        <w:rPr>
          <w:b/>
        </w:rPr>
      </w:pPr>
      <w:r w:rsidRPr="0030171B">
        <w:rPr>
          <w:b/>
        </w:rPr>
        <w:t>How is a lock implemented in C#</w:t>
      </w:r>
      <w:r>
        <w:rPr>
          <w:b/>
        </w:rPr>
        <w:t>?</w:t>
      </w:r>
    </w:p>
    <w:p w14:paraId="39E12079" w14:textId="77777777" w:rsidR="001135A9" w:rsidRDefault="001135A9" w:rsidP="001135A9">
      <w:pPr>
        <w:pStyle w:val="Answer"/>
      </w:pPr>
      <w:r>
        <w:t>In C# implemented by Monitor class</w:t>
      </w:r>
    </w:p>
    <w:p w14:paraId="0CA78B64" w14:textId="77777777" w:rsidR="001135A9" w:rsidRDefault="001135A9" w:rsidP="001135A9">
      <w:pPr>
        <w:pStyle w:val="Answer"/>
      </w:pPr>
      <w:r>
        <w:t>Monitor.Enter causes all other threads to wait until Monitor.Exit called</w:t>
      </w:r>
    </w:p>
    <w:p w14:paraId="5BD622C0" w14:textId="24037995" w:rsidR="00490D68" w:rsidRDefault="00DC394C" w:rsidP="00DC394C">
      <w:pPr>
        <w:pStyle w:val="Question"/>
        <w:rPr>
          <w:lang w:eastAsia="fi-FI"/>
        </w:rPr>
      </w:pPr>
      <w:r>
        <w:rPr>
          <w:lang w:eastAsia="fi-FI"/>
        </w:rPr>
        <w:t xml:space="preserve">What happens if one more </w:t>
      </w:r>
      <w:r w:rsidR="00D71063">
        <w:rPr>
          <w:lang w:eastAsia="fi-FI"/>
        </w:rPr>
        <w:t>thread</w:t>
      </w:r>
      <w:r>
        <w:rPr>
          <w:lang w:eastAsia="fi-FI"/>
        </w:rPr>
        <w:t xml:space="preserve"> contends a taken lock?</w:t>
      </w:r>
    </w:p>
    <w:p w14:paraId="4D17A9B9" w14:textId="583C7C29" w:rsidR="00DC394C" w:rsidRDefault="00C95222" w:rsidP="00DC394C">
      <w:pPr>
        <w:pStyle w:val="Answer"/>
        <w:rPr>
          <w:lang w:eastAsia="fi-FI"/>
        </w:rPr>
      </w:pPr>
      <w:r w:rsidRPr="00C95222">
        <w:rPr>
          <w:lang w:eastAsia="fi-FI"/>
        </w:rPr>
        <w:t>They are held on queue and given access to the lock on FIFO basis</w:t>
      </w:r>
    </w:p>
    <w:p w14:paraId="2374111B" w14:textId="1118BA8E" w:rsidR="00EA3C55" w:rsidRPr="00DC394C" w:rsidRDefault="00EA3C55" w:rsidP="00EA3C55">
      <w:pPr>
        <w:pStyle w:val="Question"/>
        <w:rPr>
          <w:lang w:eastAsia="fi-FI"/>
        </w:rPr>
      </w:pPr>
      <w:r>
        <w:rPr>
          <w:lang w:eastAsia="fi-FI"/>
        </w:rPr>
        <w:t>When should one lock?</w:t>
      </w:r>
    </w:p>
    <w:p w14:paraId="1C469000" w14:textId="5D760459" w:rsidR="00490D68" w:rsidRDefault="00A27E39" w:rsidP="00EA3C55">
      <w:pPr>
        <w:pStyle w:val="Answer"/>
        <w:rPr>
          <w:lang w:eastAsia="fi-FI"/>
        </w:rPr>
      </w:pPr>
      <w:r>
        <w:rPr>
          <w:lang w:eastAsia="fi-FI"/>
        </w:rPr>
        <w:t xml:space="preserve">When accessing writable </w:t>
      </w:r>
      <w:r w:rsidR="003E7C53">
        <w:rPr>
          <w:lang w:eastAsia="fi-FI"/>
        </w:rPr>
        <w:t xml:space="preserve">fields accessible </w:t>
      </w:r>
      <w:r w:rsidR="00EA3C55">
        <w:rPr>
          <w:lang w:eastAsia="fi-FI"/>
        </w:rPr>
        <w:t>from multiple threads?</w:t>
      </w:r>
    </w:p>
    <w:p w14:paraId="1391B795" w14:textId="31C073CE" w:rsidR="00EA3C55" w:rsidRDefault="00BB7541" w:rsidP="00BB7541">
      <w:pPr>
        <w:pStyle w:val="Question"/>
        <w:rPr>
          <w:lang w:eastAsia="fi-FI"/>
        </w:rPr>
      </w:pPr>
      <w:r>
        <w:rPr>
          <w:lang w:eastAsia="fi-FI"/>
        </w:rPr>
        <w:t>When is the atomicity provided by a lock broken?</w:t>
      </w:r>
    </w:p>
    <w:p w14:paraId="3F2779FB" w14:textId="61931FB8" w:rsidR="00BB7541" w:rsidRPr="00BB7541" w:rsidRDefault="00EF423D" w:rsidP="00BB7541">
      <w:pPr>
        <w:pStyle w:val="Answer"/>
        <w:rPr>
          <w:lang w:eastAsia="fi-FI"/>
        </w:rPr>
      </w:pPr>
      <w:r w:rsidRPr="00EF423D">
        <w:rPr>
          <w:lang w:eastAsia="fi-FI"/>
        </w:rPr>
        <w:t>If an exception is thrown inside the block protected by the lock</w:t>
      </w:r>
    </w:p>
    <w:p w14:paraId="6E3EDD06" w14:textId="77777777" w:rsidR="00656E1B" w:rsidRPr="00656E1B" w:rsidRDefault="00656E1B" w:rsidP="00656E1B">
      <w:pPr>
        <w:pStyle w:val="Answer"/>
        <w:rPr>
          <w:lang w:eastAsia="fi-FI"/>
        </w:rPr>
      </w:pPr>
    </w:p>
    <w:p w14:paraId="174E5BC6" w14:textId="77777777" w:rsidR="0023355A" w:rsidRPr="0023355A" w:rsidRDefault="0023355A" w:rsidP="0023355A">
      <w:pPr>
        <w:pStyle w:val="Answer"/>
        <w:rPr>
          <w:lang w:eastAsia="fi-FI"/>
        </w:rPr>
      </w:pPr>
    </w:p>
    <w:p w14:paraId="1CFADB90" w14:textId="77777777" w:rsidR="00BE607A" w:rsidRPr="00BE607A" w:rsidRDefault="00BE607A" w:rsidP="00BE607A">
      <w:pPr>
        <w:pStyle w:val="Answer"/>
        <w:rPr>
          <w:lang w:eastAsia="fi-FI"/>
        </w:rPr>
      </w:pPr>
    </w:p>
    <w:p w14:paraId="01B0C7C6" w14:textId="77777777" w:rsidR="00CB2283" w:rsidRPr="00CB2283" w:rsidRDefault="00CB2283" w:rsidP="00CB2283">
      <w:pPr>
        <w:pStyle w:val="Answer"/>
        <w:rPr>
          <w:lang w:eastAsia="fi-FI"/>
        </w:rPr>
      </w:pPr>
    </w:p>
    <w:p w14:paraId="60FE1E8A" w14:textId="77777777" w:rsidR="00000D38" w:rsidRPr="00000D38" w:rsidRDefault="00000D38" w:rsidP="00000D38">
      <w:pPr>
        <w:pStyle w:val="Answer"/>
        <w:rPr>
          <w:lang w:eastAsia="fi-FI"/>
        </w:rPr>
      </w:pPr>
    </w:p>
    <w:p w14:paraId="1E0C6CB6" w14:textId="77777777" w:rsidR="00444C64" w:rsidRDefault="00444C64" w:rsidP="006F6749">
      <w:pPr>
        <w:pStyle w:val="Answer"/>
        <w:rPr>
          <w:lang w:eastAsia="fi-FI"/>
        </w:rPr>
      </w:pPr>
    </w:p>
    <w:p w14:paraId="00C49E60" w14:textId="2A51DD19" w:rsidR="009A0D0C" w:rsidRDefault="00BB6521" w:rsidP="001E2BB4">
      <w:pPr>
        <w:pStyle w:val="Question"/>
      </w:pPr>
      <w:r w:rsidRPr="00BB6521">
        <w:lastRenderedPageBreak/>
        <w:t>What is the cost of acquiring and releasing a lock?</w:t>
      </w:r>
    </w:p>
    <w:p w14:paraId="0D920088" w14:textId="77777777" w:rsidR="0079338B" w:rsidRDefault="0079338B" w:rsidP="00BB6521">
      <w:pPr>
        <w:pStyle w:val="Answer"/>
      </w:pPr>
      <w:r w:rsidRPr="0079338B">
        <w:t xml:space="preserve">less than 50 nanoseconds if uncontended </w:t>
      </w:r>
    </w:p>
    <w:p w14:paraId="219BDD21" w14:textId="525C81CC" w:rsidR="00BB6521" w:rsidRPr="00BB6521" w:rsidRDefault="0079338B" w:rsidP="00BB6521">
      <w:pPr>
        <w:pStyle w:val="Answer"/>
      </w:pPr>
      <w:r>
        <w:t xml:space="preserve">a </w:t>
      </w:r>
      <w:r w:rsidRPr="0079338B">
        <w:t>microsecond if contended and may be longer before the thread is rescheduled.</w:t>
      </w:r>
    </w:p>
    <w:bookmarkEnd w:id="9"/>
    <w:bookmarkEnd w:id="10"/>
    <w:bookmarkEnd w:id="11"/>
    <w:bookmarkEnd w:id="12"/>
    <w:bookmarkEnd w:id="13"/>
    <w:bookmarkEnd w:id="14"/>
    <w:p w14:paraId="7A02EC4C" w14:textId="3932A32A" w:rsidR="001E2BB4" w:rsidRDefault="00AD4CE7" w:rsidP="00AD4CE7">
      <w:pPr>
        <w:pStyle w:val="Question"/>
      </w:pPr>
      <w:r w:rsidRPr="00AD4CE7">
        <w:t>What is a microsecond?</w:t>
      </w:r>
    </w:p>
    <w:p w14:paraId="66AA6310" w14:textId="7BB97A23" w:rsidR="00AD4CE7" w:rsidRDefault="00C45E8E" w:rsidP="00AD4CE7">
      <w:pPr>
        <w:pStyle w:val="Answer"/>
      </w:pPr>
      <w:r w:rsidRPr="00C45E8E">
        <w:t>10^-6 second</w:t>
      </w:r>
    </w:p>
    <w:p w14:paraId="158F975D" w14:textId="15990251" w:rsidR="00C45E8E" w:rsidRDefault="00935F42" w:rsidP="00C45E8E">
      <w:pPr>
        <w:pStyle w:val="Question"/>
      </w:pPr>
      <w:r w:rsidRPr="00935F42">
        <w:t>What is a nano second?</w:t>
      </w:r>
    </w:p>
    <w:p w14:paraId="29FA98D8" w14:textId="0944BD9C" w:rsidR="00FD1CA5" w:rsidRPr="00FD1CA5" w:rsidRDefault="00FD1CA5" w:rsidP="00FD1CA5">
      <w:pPr>
        <w:pStyle w:val="Answer"/>
      </w:pPr>
      <w:r w:rsidRPr="00FD1CA5">
        <w:t>I thousandth of a microsecond or 10^-9 seconds</w:t>
      </w:r>
    </w:p>
    <w:p w14:paraId="6F67D291" w14:textId="26DD6297" w:rsidR="00B06353" w:rsidRDefault="00B06353" w:rsidP="00B06353">
      <w:pPr>
        <w:pStyle w:val="Question"/>
      </w:pPr>
      <w:r>
        <w:t>Why should string not be used as locks?</w:t>
      </w:r>
    </w:p>
    <w:p w14:paraId="161BFDD8" w14:textId="4701E745" w:rsidR="00B06353" w:rsidRPr="00B06353" w:rsidRDefault="00B06353" w:rsidP="00B06353">
      <w:pPr>
        <w:pStyle w:val="Answer"/>
      </w:pPr>
      <w:r w:rsidRPr="00B06353">
        <w:t>Because of interning separate pieces of code could inadvertently lock on the same string causing deadlock</w:t>
      </w:r>
    </w:p>
    <w:p w14:paraId="0342499B" w14:textId="6D415650" w:rsidR="00B06353" w:rsidRDefault="00B06353" w:rsidP="00B06353">
      <w:pPr>
        <w:pStyle w:val="Question"/>
      </w:pPr>
      <w:r>
        <w:t>Why should value types not be used as locks?</w:t>
      </w:r>
    </w:p>
    <w:p w14:paraId="7E993498" w14:textId="0832A343" w:rsidR="00B06353" w:rsidRPr="00B06353" w:rsidRDefault="00B06353" w:rsidP="00B06353">
      <w:pPr>
        <w:pStyle w:val="Answer"/>
      </w:pPr>
      <w:r>
        <w:t xml:space="preserve">They would be boxed </w:t>
      </w:r>
      <w:r w:rsidRPr="00B06353">
        <w:t>meaning each call to enter and exit would have a separate heap object and hence there would be no mutual exclusion at all.</w:t>
      </w:r>
    </w:p>
    <w:p w14:paraId="5AE3F3FB" w14:textId="0370E957" w:rsidR="00014B75" w:rsidRDefault="009F0F25" w:rsidP="00014B75">
      <w:pPr>
        <w:pStyle w:val="Question"/>
      </w:pPr>
      <w:r w:rsidRPr="009F0F25">
        <w:t xml:space="preserve">Compare semaphore and </w:t>
      </w:r>
      <w:r>
        <w:t>S</w:t>
      </w:r>
      <w:r w:rsidRPr="009F0F25">
        <w:t>emaphore</w:t>
      </w:r>
      <w:r>
        <w:t>S</w:t>
      </w:r>
      <w:r w:rsidRPr="009F0F25">
        <w:t>lim</w:t>
      </w:r>
      <w:r w:rsidR="00014B75" w:rsidRPr="00935F42">
        <w:t>?</w:t>
      </w:r>
    </w:p>
    <w:p w14:paraId="3BB03A49" w14:textId="20A3A446" w:rsidR="004C2DBC" w:rsidRDefault="004C2DBC" w:rsidP="004C2DBC">
      <w:pPr>
        <w:pStyle w:val="Answer"/>
        <w:rPr>
          <w:lang w:eastAsia="fi-FI"/>
        </w:rPr>
      </w:pPr>
      <w:r>
        <w:rPr>
          <w:lang w:eastAsia="fi-FI"/>
        </w:rPr>
        <w:t xml:space="preserve">Semaphore can be used inter-process </w:t>
      </w:r>
    </w:p>
    <w:p w14:paraId="72B8DA8F" w14:textId="77777777" w:rsidR="004C2DBC" w:rsidRDefault="004C2DBC" w:rsidP="004C2DBC">
      <w:pPr>
        <w:pStyle w:val="Answer"/>
        <w:rPr>
          <w:lang w:eastAsia="fi-FI"/>
        </w:rPr>
      </w:pPr>
      <w:r>
        <w:rPr>
          <w:lang w:eastAsia="fi-FI"/>
        </w:rPr>
        <w:t xml:space="preserve">Semaphore is a WaitHandle </w:t>
      </w:r>
    </w:p>
    <w:p w14:paraId="38A58A33" w14:textId="77777777" w:rsidR="004C2DBC" w:rsidRDefault="004C2DBC" w:rsidP="004C2DBC">
      <w:pPr>
        <w:pStyle w:val="Answer"/>
        <w:rPr>
          <w:lang w:eastAsia="fi-FI"/>
        </w:rPr>
      </w:pPr>
      <w:r>
        <w:rPr>
          <w:lang w:eastAsia="fi-FI"/>
        </w:rPr>
        <w:t xml:space="preserve">Slim is 10 times faster </w:t>
      </w:r>
    </w:p>
    <w:p w14:paraId="4068E3B4" w14:textId="02FAA0B3" w:rsidR="009F0F25" w:rsidRDefault="004C2DBC" w:rsidP="004C2DBC">
      <w:pPr>
        <w:pStyle w:val="Answer"/>
        <w:rPr>
          <w:lang w:eastAsia="fi-FI"/>
        </w:rPr>
      </w:pPr>
      <w:r>
        <w:rPr>
          <w:lang w:eastAsia="fi-FI"/>
        </w:rPr>
        <w:t>Slim supports cancellation</w:t>
      </w:r>
    </w:p>
    <w:p w14:paraId="63F39FE8" w14:textId="1BBD0BF5" w:rsidR="00276114" w:rsidRDefault="004623A8" w:rsidP="00EC7482">
      <w:pPr>
        <w:pStyle w:val="Question"/>
        <w:rPr>
          <w:lang w:eastAsia="fi-FI"/>
        </w:rPr>
      </w:pPr>
      <w:r w:rsidRPr="004623A8">
        <w:rPr>
          <w:lang w:eastAsia="fi-FI"/>
        </w:rPr>
        <w:t>When would one use ReaderWriterLockSlim</w:t>
      </w:r>
      <w:r>
        <w:rPr>
          <w:lang w:eastAsia="fi-FI"/>
        </w:rPr>
        <w:t>?</w:t>
      </w:r>
    </w:p>
    <w:p w14:paraId="221B469D" w14:textId="77777777" w:rsidR="00CB7429" w:rsidRDefault="00CB7429" w:rsidP="00CB7429">
      <w:pPr>
        <w:pStyle w:val="Answer"/>
        <w:rPr>
          <w:lang w:eastAsia="fi-FI"/>
        </w:rPr>
      </w:pPr>
      <w:r>
        <w:rPr>
          <w:lang w:eastAsia="fi-FI"/>
        </w:rPr>
        <w:t xml:space="preserve">A type is safe for concurrent reads but not concurrent writes </w:t>
      </w:r>
    </w:p>
    <w:p w14:paraId="3E8071DF" w14:textId="7F72D36D" w:rsidR="004623A8" w:rsidRDefault="00CB7429" w:rsidP="00CB7429">
      <w:pPr>
        <w:pStyle w:val="Answer"/>
        <w:rPr>
          <w:lang w:eastAsia="fi-FI"/>
        </w:rPr>
      </w:pPr>
      <w:r>
        <w:rPr>
          <w:lang w:eastAsia="fi-FI"/>
        </w:rPr>
        <w:t>There are many readers and only occasional updates</w:t>
      </w:r>
    </w:p>
    <w:p w14:paraId="7325F90D" w14:textId="0B3402F4" w:rsidR="00CB7429" w:rsidRDefault="00CB7429" w:rsidP="00CB7429">
      <w:pPr>
        <w:pStyle w:val="Question"/>
        <w:rPr>
          <w:lang w:eastAsia="fi-FI"/>
        </w:rPr>
      </w:pPr>
      <w:r>
        <w:rPr>
          <w:lang w:eastAsia="fi-FI"/>
        </w:rPr>
        <w:t>Given an example?</w:t>
      </w:r>
    </w:p>
    <w:p w14:paraId="65621172" w14:textId="4F37D98C" w:rsidR="00CB7429" w:rsidRDefault="00CE2116" w:rsidP="00CB7429">
      <w:pPr>
        <w:pStyle w:val="Answer"/>
        <w:rPr>
          <w:lang w:eastAsia="fi-FI"/>
        </w:rPr>
      </w:pPr>
      <w:r w:rsidRPr="00CE2116">
        <w:rPr>
          <w:lang w:eastAsia="fi-FI"/>
        </w:rPr>
        <w:t>A server-side cache</w:t>
      </w:r>
    </w:p>
    <w:p w14:paraId="32BFE5F9" w14:textId="33FF6582" w:rsidR="00CE2116" w:rsidRDefault="00CE2116" w:rsidP="00CE2116">
      <w:pPr>
        <w:pStyle w:val="Question"/>
        <w:rPr>
          <w:lang w:eastAsia="fi-FI"/>
        </w:rPr>
      </w:pPr>
      <w:r>
        <w:rPr>
          <w:lang w:eastAsia="fi-FI"/>
        </w:rPr>
        <w:t>Describe the behaviour?</w:t>
      </w:r>
    </w:p>
    <w:p w14:paraId="28324149" w14:textId="4942306A" w:rsidR="004C1BC5" w:rsidRDefault="004C1BC5" w:rsidP="004C1BC5">
      <w:pPr>
        <w:pStyle w:val="Answer"/>
        <w:rPr>
          <w:lang w:eastAsia="fi-FI"/>
        </w:rPr>
      </w:pPr>
      <w:r>
        <w:rPr>
          <w:lang w:eastAsia="fi-FI"/>
        </w:rPr>
        <w:t xml:space="preserve">A thread holding a write lock blocks all other threads obtaining a read or write lock </w:t>
      </w:r>
    </w:p>
    <w:p w14:paraId="1EB4F991" w14:textId="2A6F21C0" w:rsidR="004C1BC5" w:rsidRDefault="004C1BC5" w:rsidP="004C1BC5">
      <w:pPr>
        <w:pStyle w:val="Answer"/>
        <w:rPr>
          <w:lang w:eastAsia="fi-FI"/>
        </w:rPr>
      </w:pPr>
      <w:r>
        <w:rPr>
          <w:lang w:eastAsia="fi-FI"/>
        </w:rPr>
        <w:t xml:space="preserve">A thread holding a read lock prevents a thread obtaining a write lock </w:t>
      </w:r>
    </w:p>
    <w:p w14:paraId="67E5F129" w14:textId="65E80DAD" w:rsidR="00CE2116" w:rsidRDefault="004C1BC5" w:rsidP="004C1BC5">
      <w:pPr>
        <w:pStyle w:val="Answer"/>
        <w:rPr>
          <w:lang w:eastAsia="fi-FI"/>
        </w:rPr>
      </w:pPr>
      <w:r>
        <w:rPr>
          <w:lang w:eastAsia="fi-FI"/>
        </w:rPr>
        <w:t>Many threads can have a read lock concurrently if no thread has a write lock</w:t>
      </w:r>
    </w:p>
    <w:p w14:paraId="12618143" w14:textId="656AC7D9" w:rsidR="00372BEA" w:rsidRDefault="00372BEA" w:rsidP="00372BEA">
      <w:pPr>
        <w:pStyle w:val="Question"/>
        <w:rPr>
          <w:lang w:eastAsia="fi-FI"/>
        </w:rPr>
      </w:pPr>
      <w:r w:rsidRPr="00372BEA">
        <w:rPr>
          <w:lang w:eastAsia="fi-FI"/>
        </w:rPr>
        <w:lastRenderedPageBreak/>
        <w:t>When would we use ReaderWriterLock over slim</w:t>
      </w:r>
      <w:r>
        <w:rPr>
          <w:lang w:eastAsia="fi-FI"/>
        </w:rPr>
        <w:t>?</w:t>
      </w:r>
    </w:p>
    <w:p w14:paraId="422A4355" w14:textId="6EC64F10" w:rsidR="00831167" w:rsidRPr="004709DF" w:rsidRDefault="005C6030" w:rsidP="004709DF">
      <w:pPr>
        <w:pStyle w:val="Answer"/>
        <w:rPr>
          <w:lang w:eastAsia="fi-FI"/>
        </w:rPr>
      </w:pPr>
      <w:r w:rsidRPr="005C6030">
        <w:rPr>
          <w:lang w:eastAsia="fi-FI"/>
        </w:rPr>
        <w:t>Never. ReaderWriterLock</w:t>
      </w:r>
      <w:r>
        <w:rPr>
          <w:lang w:eastAsia="fi-FI"/>
        </w:rPr>
        <w:t>S</w:t>
      </w:r>
      <w:r w:rsidRPr="005C6030">
        <w:rPr>
          <w:lang w:eastAsia="fi-FI"/>
        </w:rPr>
        <w:t>lim is improved version</w:t>
      </w:r>
    </w:p>
    <w:p w14:paraId="034880C6" w14:textId="433E2550" w:rsidR="005C6030" w:rsidRDefault="00882088" w:rsidP="005C6030">
      <w:pPr>
        <w:pStyle w:val="Question"/>
        <w:rPr>
          <w:lang w:eastAsia="fi-FI"/>
        </w:rPr>
      </w:pPr>
      <w:r w:rsidRPr="00882088">
        <w:rPr>
          <w:lang w:eastAsia="fi-FI"/>
        </w:rPr>
        <w:t>What are the methods of the ReaderWriterLockSlim</w:t>
      </w:r>
      <w:r>
        <w:rPr>
          <w:lang w:eastAsia="fi-FI"/>
        </w:rPr>
        <w:t>?</w:t>
      </w:r>
    </w:p>
    <w:p w14:paraId="5CD16DD4" w14:textId="77777777" w:rsidR="00831167" w:rsidRDefault="00831167" w:rsidP="00831167">
      <w:pPr>
        <w:pStyle w:val="Answer"/>
        <w:rPr>
          <w:lang w:eastAsia="fi-FI"/>
        </w:rPr>
      </w:pPr>
      <w:r>
        <w:rPr>
          <w:lang w:eastAsia="fi-FI"/>
        </w:rPr>
        <w:t>EnterReadLock()</w:t>
      </w:r>
    </w:p>
    <w:p w14:paraId="696F4198" w14:textId="77777777" w:rsidR="00831167" w:rsidRDefault="00831167" w:rsidP="00831167">
      <w:pPr>
        <w:pStyle w:val="Answer"/>
        <w:rPr>
          <w:lang w:eastAsia="fi-FI"/>
        </w:rPr>
      </w:pPr>
      <w:r>
        <w:rPr>
          <w:lang w:eastAsia="fi-FI"/>
        </w:rPr>
        <w:t>ExitReadLock()</w:t>
      </w:r>
    </w:p>
    <w:p w14:paraId="6C344D6A" w14:textId="77777777" w:rsidR="00831167" w:rsidRDefault="00831167" w:rsidP="00831167">
      <w:pPr>
        <w:pStyle w:val="Answer"/>
        <w:rPr>
          <w:lang w:eastAsia="fi-FI"/>
        </w:rPr>
      </w:pPr>
      <w:r>
        <w:rPr>
          <w:lang w:eastAsia="fi-FI"/>
        </w:rPr>
        <w:t>EnterWriteLock()</w:t>
      </w:r>
    </w:p>
    <w:p w14:paraId="12FCF827" w14:textId="6A65E27A" w:rsidR="00882088" w:rsidRDefault="00831167" w:rsidP="00831167">
      <w:pPr>
        <w:pStyle w:val="Answer"/>
        <w:rPr>
          <w:lang w:eastAsia="fi-FI"/>
        </w:rPr>
      </w:pPr>
      <w:r>
        <w:rPr>
          <w:lang w:eastAsia="fi-FI"/>
        </w:rPr>
        <w:t>ExitWriteLock()</w:t>
      </w:r>
    </w:p>
    <w:p w14:paraId="61AE50EA" w14:textId="71EB124F" w:rsidR="00831167" w:rsidRDefault="003E0DFA" w:rsidP="00831167">
      <w:pPr>
        <w:pStyle w:val="Question"/>
        <w:rPr>
          <w:lang w:eastAsia="fi-FI"/>
        </w:rPr>
      </w:pPr>
      <w:r w:rsidRPr="003E0DFA">
        <w:rPr>
          <w:lang w:eastAsia="fi-FI"/>
        </w:rPr>
        <w:t>Compare ReaderWriterLockSlim to lock</w:t>
      </w:r>
    </w:p>
    <w:p w14:paraId="622A4EEB" w14:textId="2F8FAE2A" w:rsidR="003E0DFA" w:rsidRDefault="000D7A83" w:rsidP="000D7A83">
      <w:pPr>
        <w:pStyle w:val="Answer"/>
        <w:rPr>
          <w:lang w:eastAsia="fi-FI"/>
        </w:rPr>
      </w:pPr>
      <w:r>
        <w:rPr>
          <w:lang w:eastAsia="fi-FI"/>
        </w:rPr>
        <w:t>Allows more concurrent read than a lock would allow</w:t>
      </w:r>
    </w:p>
    <w:p w14:paraId="36195B3F" w14:textId="6CB42560" w:rsidR="000D7A83" w:rsidRDefault="007E2013" w:rsidP="007E2013">
      <w:pPr>
        <w:pStyle w:val="Question"/>
        <w:rPr>
          <w:lang w:eastAsia="fi-FI"/>
        </w:rPr>
      </w:pPr>
      <w:r w:rsidRPr="007E2013">
        <w:rPr>
          <w:lang w:eastAsia="fi-FI"/>
        </w:rPr>
        <w:t>What is a ManualResetEventSlim?</w:t>
      </w:r>
    </w:p>
    <w:p w14:paraId="560ABD5F" w14:textId="03F87A99" w:rsidR="007E2013" w:rsidRDefault="00371194" w:rsidP="007E2013">
      <w:pPr>
        <w:pStyle w:val="Answer"/>
        <w:rPr>
          <w:lang w:eastAsia="fi-FI"/>
        </w:rPr>
      </w:pPr>
      <w:r>
        <w:rPr>
          <w:lang w:eastAsia="fi-FI"/>
        </w:rPr>
        <w:t>Lightweight latch</w:t>
      </w:r>
    </w:p>
    <w:p w14:paraId="6E83E292" w14:textId="45B7B735" w:rsidR="00371194" w:rsidRDefault="00511806" w:rsidP="007E2013">
      <w:pPr>
        <w:pStyle w:val="Answer"/>
        <w:rPr>
          <w:lang w:eastAsia="fi-FI"/>
        </w:rPr>
      </w:pPr>
      <w:r>
        <w:rPr>
          <w:lang w:eastAsia="fi-FI"/>
        </w:rPr>
        <w:t>Set releases all threads</w:t>
      </w:r>
    </w:p>
    <w:p w14:paraId="33FC3FA6" w14:textId="6677B66D" w:rsidR="00DB0902" w:rsidRDefault="00DB0902" w:rsidP="00DB0902">
      <w:pPr>
        <w:pStyle w:val="Question"/>
        <w:rPr>
          <w:lang w:eastAsia="fi-FI"/>
        </w:rPr>
      </w:pPr>
      <w:r w:rsidRPr="00DB0902">
        <w:rPr>
          <w:lang w:eastAsia="fi-FI"/>
        </w:rPr>
        <w:t>What are the key methods of ManualResetEventSlim?</w:t>
      </w:r>
    </w:p>
    <w:p w14:paraId="199E692A" w14:textId="630A02C7" w:rsidR="00DB0902" w:rsidRDefault="00207C99" w:rsidP="00DB0902">
      <w:pPr>
        <w:pStyle w:val="Answer"/>
        <w:rPr>
          <w:lang w:eastAsia="fi-FI"/>
        </w:rPr>
      </w:pPr>
      <w:r>
        <w:rPr>
          <w:lang w:eastAsia="fi-FI"/>
        </w:rPr>
        <w:t>Wait</w:t>
      </w:r>
    </w:p>
    <w:p w14:paraId="12198A1A" w14:textId="11FF0F86" w:rsidR="00207C99" w:rsidRDefault="00207C99" w:rsidP="00DB0902">
      <w:pPr>
        <w:pStyle w:val="Answer"/>
        <w:rPr>
          <w:lang w:eastAsia="fi-FI"/>
        </w:rPr>
      </w:pPr>
      <w:r>
        <w:rPr>
          <w:lang w:eastAsia="fi-FI"/>
        </w:rPr>
        <w:t>Set</w:t>
      </w:r>
    </w:p>
    <w:p w14:paraId="0103376A" w14:textId="1B19349D" w:rsidR="00207C99" w:rsidRDefault="00BB2057" w:rsidP="00BB2057">
      <w:pPr>
        <w:pStyle w:val="Question"/>
        <w:rPr>
          <w:lang w:eastAsia="fi-FI"/>
        </w:rPr>
      </w:pPr>
      <w:r w:rsidRPr="00BB2057">
        <w:rPr>
          <w:lang w:eastAsia="fi-FI"/>
        </w:rPr>
        <w:t>What is a CountDownEvent?</w:t>
      </w:r>
    </w:p>
    <w:p w14:paraId="310419B7" w14:textId="609AD43A" w:rsidR="00B40761" w:rsidRPr="00B40761" w:rsidRDefault="00B40761" w:rsidP="00B40761">
      <w:pPr>
        <w:pStyle w:val="Answer"/>
        <w:rPr>
          <w:lang w:eastAsia="fi-FI"/>
        </w:rPr>
      </w:pPr>
      <w:r>
        <w:rPr>
          <w:lang w:eastAsia="fi-FI"/>
        </w:rPr>
        <w:t xml:space="preserve">Enables thread(s) to wait for multiple </w:t>
      </w:r>
      <w:r w:rsidR="000369E5">
        <w:rPr>
          <w:lang w:eastAsia="fi-FI"/>
        </w:rPr>
        <w:t>threads to complete</w:t>
      </w:r>
    </w:p>
    <w:p w14:paraId="4C75905F" w14:textId="6B5A2948" w:rsidR="00BB2057" w:rsidRDefault="00B40761" w:rsidP="00BB2057">
      <w:pPr>
        <w:pStyle w:val="Answer"/>
        <w:rPr>
          <w:lang w:eastAsia="fi-FI"/>
        </w:rPr>
      </w:pPr>
      <w:r w:rsidRPr="00B40761">
        <w:rPr>
          <w:lang w:eastAsia="fi-FI"/>
        </w:rPr>
        <w:t>Signalled when count goes to zero</w:t>
      </w:r>
    </w:p>
    <w:p w14:paraId="130FDBD2" w14:textId="40112353" w:rsidR="001009B7" w:rsidRDefault="001009B7" w:rsidP="001009B7">
      <w:pPr>
        <w:pStyle w:val="Question"/>
        <w:rPr>
          <w:lang w:eastAsia="fi-FI"/>
        </w:rPr>
      </w:pPr>
      <w:r w:rsidRPr="00BB2057">
        <w:rPr>
          <w:lang w:eastAsia="fi-FI"/>
        </w:rPr>
        <w:t xml:space="preserve">What </w:t>
      </w:r>
      <w:r>
        <w:rPr>
          <w:lang w:eastAsia="fi-FI"/>
        </w:rPr>
        <w:t>are the key methods</w:t>
      </w:r>
      <w:r w:rsidRPr="00BB2057">
        <w:rPr>
          <w:lang w:eastAsia="fi-FI"/>
        </w:rPr>
        <w:t xml:space="preserve"> </w:t>
      </w:r>
      <w:r>
        <w:rPr>
          <w:lang w:eastAsia="fi-FI"/>
        </w:rPr>
        <w:t>of</w:t>
      </w:r>
      <w:r w:rsidRPr="00BB2057">
        <w:rPr>
          <w:lang w:eastAsia="fi-FI"/>
        </w:rPr>
        <w:t xml:space="preserve"> CountDownEvent?</w:t>
      </w:r>
    </w:p>
    <w:p w14:paraId="348E1FDC" w14:textId="77777777" w:rsidR="00F8274F" w:rsidRDefault="00F8274F" w:rsidP="00F8274F">
      <w:pPr>
        <w:pStyle w:val="Answer"/>
        <w:rPr>
          <w:lang w:eastAsia="fi-FI"/>
        </w:rPr>
      </w:pPr>
      <w:r>
        <w:rPr>
          <w:lang w:eastAsia="fi-FI"/>
        </w:rPr>
        <w:t>Wait</w:t>
      </w:r>
    </w:p>
    <w:p w14:paraId="6C850EDA" w14:textId="3112FD05" w:rsidR="001009B7" w:rsidRDefault="00F8274F" w:rsidP="00F8274F">
      <w:pPr>
        <w:pStyle w:val="Answer"/>
        <w:rPr>
          <w:lang w:eastAsia="fi-FI"/>
        </w:rPr>
      </w:pPr>
      <w:r>
        <w:rPr>
          <w:lang w:eastAsia="fi-FI"/>
        </w:rPr>
        <w:t>Signal</w:t>
      </w:r>
    </w:p>
    <w:p w14:paraId="1755A537" w14:textId="547733A0" w:rsidR="00345BA2" w:rsidRDefault="00345BA2" w:rsidP="00345BA2">
      <w:pPr>
        <w:pStyle w:val="Question"/>
        <w:rPr>
          <w:lang w:eastAsia="fi-FI"/>
        </w:rPr>
      </w:pPr>
      <w:r>
        <w:rPr>
          <w:lang w:eastAsia="fi-FI"/>
        </w:rPr>
        <w:t>Compare</w:t>
      </w:r>
      <w:r w:rsidRPr="00BB2057">
        <w:rPr>
          <w:lang w:eastAsia="fi-FI"/>
        </w:rPr>
        <w:t xml:space="preserve"> CountDownEvent</w:t>
      </w:r>
      <w:r>
        <w:rPr>
          <w:lang w:eastAsia="fi-FI"/>
        </w:rPr>
        <w:t xml:space="preserve"> and Semaphore</w:t>
      </w:r>
      <w:r w:rsidRPr="00BB2057">
        <w:rPr>
          <w:lang w:eastAsia="fi-FI"/>
        </w:rPr>
        <w:t>?</w:t>
      </w:r>
    </w:p>
    <w:p w14:paraId="7C046766" w14:textId="3E123279" w:rsidR="00345BA2" w:rsidRDefault="00345BA2" w:rsidP="00345BA2">
      <w:pPr>
        <w:pStyle w:val="Answer"/>
        <w:rPr>
          <w:lang w:eastAsia="fi-FI"/>
        </w:rPr>
      </w:pPr>
      <w:r>
        <w:rPr>
          <w:lang w:eastAsia="fi-FI"/>
        </w:rPr>
        <w:t xml:space="preserve">A semaphore </w:t>
      </w:r>
      <w:r w:rsidR="00195356">
        <w:rPr>
          <w:lang w:eastAsia="fi-FI"/>
        </w:rPr>
        <w:t xml:space="preserve">releases multiple threads when signalled </w:t>
      </w:r>
    </w:p>
    <w:p w14:paraId="5B272B6A" w14:textId="0717A850" w:rsidR="00195356" w:rsidRPr="00345BA2" w:rsidRDefault="00195356" w:rsidP="00345BA2">
      <w:pPr>
        <w:pStyle w:val="Answer"/>
        <w:rPr>
          <w:lang w:eastAsia="fi-FI"/>
        </w:rPr>
      </w:pPr>
      <w:r>
        <w:rPr>
          <w:lang w:eastAsia="fi-FI"/>
        </w:rPr>
        <w:t xml:space="preserve">A </w:t>
      </w:r>
      <w:r w:rsidR="003107DF">
        <w:rPr>
          <w:lang w:eastAsia="fi-FI"/>
        </w:rPr>
        <w:t xml:space="preserve">CountDownEvent </w:t>
      </w:r>
      <w:r w:rsidR="003E0996">
        <w:rPr>
          <w:lang w:eastAsia="fi-FI"/>
        </w:rPr>
        <w:t>becomes signalled when count goes to zero</w:t>
      </w:r>
    </w:p>
    <w:p w14:paraId="2DCBCDAC" w14:textId="77777777" w:rsidR="00C84CEF" w:rsidRDefault="00C84CEF">
      <w:pPr>
        <w:rPr>
          <w:b/>
          <w:lang w:eastAsia="fi-FI"/>
        </w:rPr>
      </w:pPr>
      <w:r>
        <w:rPr>
          <w:lang w:eastAsia="fi-FI"/>
        </w:rPr>
        <w:br w:type="page"/>
      </w:r>
    </w:p>
    <w:p w14:paraId="40817B63" w14:textId="53603B32" w:rsidR="00345BA2" w:rsidRDefault="00196DB4" w:rsidP="00196DB4">
      <w:pPr>
        <w:pStyle w:val="Question"/>
        <w:rPr>
          <w:lang w:eastAsia="fi-FI"/>
        </w:rPr>
      </w:pPr>
      <w:r w:rsidRPr="00196DB4">
        <w:rPr>
          <w:lang w:eastAsia="fi-FI"/>
        </w:rPr>
        <w:lastRenderedPageBreak/>
        <w:t>What is a Barrier?</w:t>
      </w:r>
    </w:p>
    <w:p w14:paraId="07EEB4A5" w14:textId="274313ED" w:rsidR="00196DB4" w:rsidRPr="00196DB4" w:rsidRDefault="00C84CEF" w:rsidP="00196DB4">
      <w:pPr>
        <w:pStyle w:val="Answer"/>
        <w:rPr>
          <w:lang w:eastAsia="fi-FI"/>
        </w:rPr>
      </w:pPr>
      <w:r w:rsidRPr="00C84CEF">
        <w:rPr>
          <w:lang w:eastAsia="fi-FI"/>
        </w:rPr>
        <w:t>Enables multiple threads to cooperate through multiple phases of an algorithm</w:t>
      </w:r>
    </w:p>
    <w:p w14:paraId="0BB7F860" w14:textId="6B52FBCB" w:rsidR="00930417" w:rsidRDefault="00930417" w:rsidP="00930417">
      <w:pPr>
        <w:pStyle w:val="Question"/>
        <w:rPr>
          <w:lang w:eastAsia="fi-FI"/>
        </w:rPr>
      </w:pPr>
      <w:r>
        <w:rPr>
          <w:lang w:eastAsia="fi-FI"/>
        </w:rPr>
        <w:t>Describe a use of the Barrier</w:t>
      </w:r>
      <w:r w:rsidRPr="00196DB4">
        <w:rPr>
          <w:lang w:eastAsia="fi-FI"/>
        </w:rPr>
        <w:t>?</w:t>
      </w:r>
    </w:p>
    <w:p w14:paraId="00B92436" w14:textId="77777777" w:rsidR="00930417" w:rsidRPr="001A0299" w:rsidRDefault="00930417" w:rsidP="00894744">
      <w:pPr>
        <w:pStyle w:val="Answer"/>
      </w:pPr>
      <w:r>
        <w:t xml:space="preserve">GC algorithm running in server mode. One thread per core start up with each thread working on a different thread stack as part of the mark. As each thread completes it must wait for all threads to complete mark. Then each thread compacts a different part of the heap again wating for the others to complete. </w:t>
      </w:r>
    </w:p>
    <w:p w14:paraId="248FBCE0" w14:textId="77777777" w:rsidR="00B26980" w:rsidRDefault="00B26980">
      <w:pPr>
        <w:rPr>
          <w:rFonts w:asciiTheme="majorHAnsi" w:eastAsiaTheme="majorEastAsia" w:hAnsiTheme="majorHAnsi" w:cstheme="majorBidi"/>
          <w:b/>
          <w:iCs/>
          <w:smallCaps/>
          <w:color w:val="31378B" w:themeColor="text2"/>
          <w:szCs w:val="25"/>
        </w:rPr>
      </w:pPr>
      <w:r>
        <w:br w:type="page"/>
      </w:r>
    </w:p>
    <w:p w14:paraId="7FC99003" w14:textId="110FC1F0" w:rsidR="009B4FC5" w:rsidRDefault="009B4FC5" w:rsidP="009B4FC5">
      <w:pPr>
        <w:pStyle w:val="Heading4"/>
      </w:pPr>
      <w:r>
        <w:lastRenderedPageBreak/>
        <w:t>Lazy Initialization</w:t>
      </w:r>
    </w:p>
    <w:p w14:paraId="72A6B74D" w14:textId="77777777" w:rsidR="009B4FC5" w:rsidRDefault="009B4FC5" w:rsidP="009B4FC5">
      <w:pPr>
        <w:pStyle w:val="Question"/>
      </w:pPr>
      <w:r>
        <w:t>Why would one use the generic System.Lazy type?</w:t>
      </w:r>
    </w:p>
    <w:p w14:paraId="00D2FAB0" w14:textId="77777777" w:rsidR="009B4FC5" w:rsidRDefault="009B4FC5" w:rsidP="009B4FC5">
      <w:pPr>
        <w:pStyle w:val="Answer"/>
      </w:pPr>
      <w:r>
        <w:t>To lazily initialize a field in a thread safe manner</w:t>
      </w:r>
    </w:p>
    <w:p w14:paraId="38E7F333" w14:textId="77777777" w:rsidR="009B4FC5" w:rsidRDefault="009B4FC5" w:rsidP="009B4FC5">
      <w:pPr>
        <w:pStyle w:val="Question"/>
      </w:pPr>
      <w:r>
        <w:t>Why would one use instead the static LazyInitializer class?</w:t>
      </w:r>
    </w:p>
    <w:p w14:paraId="3569CD63" w14:textId="77777777" w:rsidR="009B4FC5" w:rsidRDefault="009B4FC5" w:rsidP="009B4FC5">
      <w:pPr>
        <w:pStyle w:val="Answer"/>
      </w:pPr>
      <w:r>
        <w:t>Memory is constrained and one does not want an instance of Lazy&lt;T&gt;</w:t>
      </w:r>
    </w:p>
    <w:p w14:paraId="36F91673" w14:textId="77777777" w:rsidR="009B4FC5" w:rsidRPr="00E24601" w:rsidRDefault="009B4FC5" w:rsidP="009B4FC5">
      <w:pPr>
        <w:pStyle w:val="Answer"/>
      </w:pPr>
      <w:r>
        <w:t>Share the same lock across multiple lazily initialized fields</w:t>
      </w:r>
    </w:p>
    <w:p w14:paraId="3A1D5C77" w14:textId="4334C82A" w:rsidR="00D33B81" w:rsidRDefault="00D33B81" w:rsidP="00D33B81">
      <w:pPr>
        <w:pStyle w:val="Heading4"/>
      </w:pPr>
      <w:r>
        <w:t>Thread Local Storage</w:t>
      </w:r>
    </w:p>
    <w:p w14:paraId="5AEFBF02" w14:textId="603B1732" w:rsidR="00D33B81" w:rsidRDefault="009078F1" w:rsidP="009078F1">
      <w:pPr>
        <w:pStyle w:val="Question"/>
      </w:pPr>
      <w:r>
        <w:t>What is thread local storage?</w:t>
      </w:r>
    </w:p>
    <w:p w14:paraId="55F5B553" w14:textId="3B391017" w:rsidR="009078F1" w:rsidRDefault="009078F1" w:rsidP="009078F1">
      <w:pPr>
        <w:pStyle w:val="Answer"/>
      </w:pPr>
      <w:r>
        <w:t xml:space="preserve">Storage that </w:t>
      </w:r>
      <w:r w:rsidR="00D35CC6">
        <w:t>each thread has its own copy of</w:t>
      </w:r>
    </w:p>
    <w:p w14:paraId="63814652" w14:textId="2FBF6718" w:rsidR="008D6B9D" w:rsidRDefault="008D6B9D" w:rsidP="008D6B9D">
      <w:pPr>
        <w:pStyle w:val="Question"/>
      </w:pPr>
      <w:r>
        <w:t>How does one set up thread local storage?</w:t>
      </w:r>
    </w:p>
    <w:p w14:paraId="5CE2CF22" w14:textId="3BC19DD4" w:rsidR="008D6B9D" w:rsidRDefault="009530E8" w:rsidP="008D6B9D">
      <w:pPr>
        <w:pStyle w:val="Answer"/>
      </w:pPr>
      <w:r>
        <w:t>Use the ThreadStatic attribute</w:t>
      </w:r>
    </w:p>
    <w:p w14:paraId="0DD0907B" w14:textId="472105FF" w:rsidR="009530E8" w:rsidRDefault="0031597D" w:rsidP="008D6B9D">
      <w:pPr>
        <w:pStyle w:val="Answer"/>
      </w:pPr>
      <w:r>
        <w:t>Use</w:t>
      </w:r>
      <w:r w:rsidR="00B273EE">
        <w:t xml:space="preserve"> the </w:t>
      </w:r>
      <w:r w:rsidR="006D3E18">
        <w:t>generic ThreadLocal&lt;T&gt; type</w:t>
      </w:r>
    </w:p>
    <w:p w14:paraId="58EFEAB1" w14:textId="027C3118" w:rsidR="006D3E18" w:rsidRPr="008D6B9D" w:rsidRDefault="006D3E18" w:rsidP="008D6B9D">
      <w:pPr>
        <w:pStyle w:val="Answer"/>
      </w:pPr>
      <w:r>
        <w:t xml:space="preserve">Use </w:t>
      </w:r>
      <w:r w:rsidR="009630BF">
        <w:t>Thread.</w:t>
      </w:r>
      <w:r>
        <w:t>GetData/</w:t>
      </w:r>
      <w:r w:rsidR="009630BF">
        <w:t>Thread.</w:t>
      </w:r>
      <w:r>
        <w:t>SetData methods</w:t>
      </w:r>
    </w:p>
    <w:p w14:paraId="1AA9872D" w14:textId="0C4C6B25" w:rsidR="00F93E42" w:rsidRDefault="00F93E42" w:rsidP="00F93E42">
      <w:pPr>
        <w:pStyle w:val="Question"/>
      </w:pPr>
      <w:r>
        <w:t>What are the limitations of ThreadStatic?</w:t>
      </w:r>
    </w:p>
    <w:p w14:paraId="6AB7306C" w14:textId="46EB7137" w:rsidR="00F93E42" w:rsidRDefault="00985F59" w:rsidP="00F93E42">
      <w:pPr>
        <w:pStyle w:val="Answer"/>
      </w:pPr>
      <w:r>
        <w:t>Only applies to static fields</w:t>
      </w:r>
    </w:p>
    <w:p w14:paraId="515EB65D" w14:textId="2E197B6A" w:rsidR="007357B5" w:rsidRDefault="007357B5" w:rsidP="00F93E42">
      <w:pPr>
        <w:pStyle w:val="Answer"/>
      </w:pPr>
      <w:r>
        <w:t>Field initializers only execute once</w:t>
      </w:r>
    </w:p>
    <w:p w14:paraId="4B95A908" w14:textId="1424D0B4" w:rsidR="007357B5" w:rsidRDefault="007357B5" w:rsidP="007357B5">
      <w:pPr>
        <w:pStyle w:val="Question"/>
      </w:pPr>
      <w:r>
        <w:t>What are better?</w:t>
      </w:r>
    </w:p>
    <w:p w14:paraId="63674C4D" w14:textId="240B99D3" w:rsidR="007357B5" w:rsidRDefault="007357B5" w:rsidP="007357B5">
      <w:pPr>
        <w:pStyle w:val="Answer"/>
      </w:pPr>
      <w:r>
        <w:t>Using ThreadLocal&lt;T&gt; which works for instance and static fields</w:t>
      </w:r>
    </w:p>
    <w:p w14:paraId="6C18EFE4" w14:textId="549CB3C7" w:rsidR="007357B5" w:rsidRDefault="001D6FF9" w:rsidP="007357B5">
      <w:pPr>
        <w:pStyle w:val="Answer"/>
      </w:pPr>
      <w:r>
        <w:t>Initializer executes on first call by each thread</w:t>
      </w:r>
    </w:p>
    <w:p w14:paraId="06DB4F85" w14:textId="77777777" w:rsidR="008A6905" w:rsidRPr="00030662" w:rsidRDefault="008A6905" w:rsidP="008A6905">
      <w:pPr>
        <w:pStyle w:val="Question"/>
      </w:pPr>
      <w:r>
        <w:t>What is a third option?</w:t>
      </w:r>
    </w:p>
    <w:p w14:paraId="2686443C" w14:textId="77777777" w:rsidR="008A6905" w:rsidRDefault="008A6905" w:rsidP="008A6905">
      <w:pPr>
        <w:pStyle w:val="Answer"/>
      </w:pPr>
      <w:r>
        <w:t>Thread.GetData/Thread.SetData</w:t>
      </w:r>
    </w:p>
    <w:p w14:paraId="07F47E01" w14:textId="77777777" w:rsidR="008A6905" w:rsidRPr="009630BF" w:rsidRDefault="008A6905" w:rsidP="008A6905">
      <w:pPr>
        <w:pStyle w:val="Answer"/>
      </w:pPr>
      <w:r>
        <w:t>Allows ones to set/get slots in each threads local storage</w:t>
      </w:r>
    </w:p>
    <w:p w14:paraId="4992956C" w14:textId="77777777" w:rsidR="008A6905" w:rsidRDefault="008A6905" w:rsidP="008A6905">
      <w:pPr>
        <w:pStyle w:val="Question"/>
      </w:pPr>
      <w:r>
        <w:t>When might one use TLS?</w:t>
      </w:r>
    </w:p>
    <w:p w14:paraId="177B3EC2" w14:textId="77777777" w:rsidR="008A6905" w:rsidRPr="00030662" w:rsidRDefault="008A6905" w:rsidP="008A6905">
      <w:pPr>
        <w:pStyle w:val="Answer"/>
      </w:pPr>
      <w:r>
        <w:t>User session information or transaction information that is kept on per thread basis, used by a load of methods and we don’t want to pass the whole thing in the stack.</w:t>
      </w:r>
    </w:p>
    <w:p w14:paraId="5CC006B4" w14:textId="77777777" w:rsidR="008A6905" w:rsidRDefault="008A6905">
      <w:pPr>
        <w:rPr>
          <w:rFonts w:asciiTheme="majorHAnsi" w:eastAsiaTheme="majorEastAsia" w:hAnsiTheme="majorHAnsi" w:cstheme="majorBidi"/>
          <w:b/>
          <w:iCs/>
          <w:smallCaps/>
          <w:color w:val="31378B" w:themeColor="text2"/>
          <w:szCs w:val="25"/>
        </w:rPr>
      </w:pPr>
      <w:r>
        <w:br w:type="page"/>
      </w:r>
    </w:p>
    <w:p w14:paraId="3658587A" w14:textId="40BAE3C0" w:rsidR="00D9730E" w:rsidRDefault="00D9730E" w:rsidP="00D9730E">
      <w:pPr>
        <w:pStyle w:val="Heading4"/>
      </w:pPr>
      <w:r>
        <w:lastRenderedPageBreak/>
        <w:t>Wait An</w:t>
      </w:r>
      <w:r w:rsidR="00A74958">
        <w:t>d Pulse</w:t>
      </w:r>
    </w:p>
    <w:p w14:paraId="4EE92D50" w14:textId="4FEF9C9F" w:rsidR="00030662" w:rsidRDefault="00030662">
      <w:pPr>
        <w:rPr>
          <w:b/>
        </w:rPr>
      </w:pPr>
    </w:p>
    <w:p w14:paraId="1AA9CE2F" w14:textId="68FEE6D8" w:rsidR="009630BF" w:rsidRPr="007357B5" w:rsidRDefault="009630BF" w:rsidP="007357B5">
      <w:pPr>
        <w:pStyle w:val="Answer"/>
      </w:pPr>
    </w:p>
    <w:p w14:paraId="22A0644E" w14:textId="77777777" w:rsidR="007357B5" w:rsidRPr="00F93E42" w:rsidRDefault="007357B5" w:rsidP="00F93E42">
      <w:pPr>
        <w:pStyle w:val="Answer"/>
      </w:pPr>
    </w:p>
    <w:p w14:paraId="172B244A" w14:textId="77777777" w:rsidR="008D6B9D" w:rsidRPr="009078F1" w:rsidRDefault="008D6B9D" w:rsidP="009078F1">
      <w:pPr>
        <w:pStyle w:val="Answer"/>
      </w:pPr>
    </w:p>
    <w:p w14:paraId="5AAFC69D" w14:textId="77777777" w:rsidR="008A6905" w:rsidRDefault="008A6905">
      <w:pPr>
        <w:rPr>
          <w:rFonts w:asciiTheme="majorHAnsi" w:eastAsiaTheme="majorEastAsia" w:hAnsiTheme="majorHAnsi" w:cstheme="majorBidi"/>
          <w:smallCaps/>
          <w:color w:val="31378B" w:themeColor="text2"/>
          <w:sz w:val="28"/>
          <w:szCs w:val="26"/>
          <w:lang w:eastAsia="fi-FI"/>
        </w:rPr>
      </w:pPr>
      <w:r>
        <w:rPr>
          <w:lang w:eastAsia="fi-FI"/>
        </w:rPr>
        <w:br w:type="page"/>
      </w:r>
    </w:p>
    <w:p w14:paraId="7244F01A" w14:textId="0107A3F0" w:rsidR="003F366B" w:rsidRDefault="003900DC" w:rsidP="00402299">
      <w:pPr>
        <w:pStyle w:val="QuestionSubSection"/>
      </w:pPr>
      <w:r>
        <w:lastRenderedPageBreak/>
        <w:t>Fences and Barriers</w:t>
      </w:r>
    </w:p>
    <w:p w14:paraId="1D33CA4E" w14:textId="77777777" w:rsidR="00FC0E10" w:rsidRDefault="00FC0E10" w:rsidP="00FC0E10">
      <w:pPr>
        <w:pStyle w:val="Question"/>
        <w:rPr>
          <w:lang w:eastAsia="fi-FI"/>
        </w:rPr>
      </w:pPr>
      <w:r>
        <w:rPr>
          <w:lang w:eastAsia="fi-FI"/>
        </w:rPr>
        <w:t>What are the benefits of fences/barriers?</w:t>
      </w:r>
    </w:p>
    <w:p w14:paraId="66E4CF40" w14:textId="77777777" w:rsidR="00FC0E10" w:rsidRPr="00CE09AA" w:rsidRDefault="00FC0E10" w:rsidP="00FC0E10">
      <w:pPr>
        <w:pStyle w:val="Answer"/>
        <w:rPr>
          <w:lang w:eastAsia="fi-FI"/>
        </w:rPr>
      </w:pPr>
      <w:r>
        <w:rPr>
          <w:lang w:eastAsia="fi-FI"/>
        </w:rPr>
        <w:t>P</w:t>
      </w:r>
      <w:r w:rsidRPr="00CE09AA">
        <w:rPr>
          <w:lang w:eastAsia="fi-FI"/>
        </w:rPr>
        <w:t>revent statement re-ordering and read/write caching optimisations by the compiler</w:t>
      </w:r>
      <w:r>
        <w:rPr>
          <w:lang w:eastAsia="fi-FI"/>
        </w:rPr>
        <w:t>/</w:t>
      </w:r>
      <w:r w:rsidRPr="00CE09AA">
        <w:rPr>
          <w:lang w:eastAsia="fi-FI"/>
        </w:rPr>
        <w:t>CPU</w:t>
      </w:r>
    </w:p>
    <w:p w14:paraId="72EFBDF0" w14:textId="77777777" w:rsidR="00FC0E10" w:rsidRDefault="00FC0E10" w:rsidP="00FC0E10">
      <w:pPr>
        <w:pStyle w:val="Question"/>
        <w:rPr>
          <w:lang w:eastAsia="fi-FI"/>
        </w:rPr>
      </w:pPr>
      <w:r>
        <w:rPr>
          <w:lang w:eastAsia="fi-FI"/>
        </w:rPr>
        <w:t>Wht is this code not thread safe?</w:t>
      </w:r>
    </w:p>
    <w:p w14:paraId="72568B68" w14:textId="77777777" w:rsidR="00FC0E10" w:rsidRPr="00A52D04" w:rsidRDefault="00FC0E10" w:rsidP="00FC0E10">
      <w:pPr>
        <w:pStyle w:val="SourceCode"/>
      </w:pPr>
      <w:r w:rsidRPr="00A52D04">
        <w:t>public int value;</w:t>
      </w:r>
    </w:p>
    <w:p w14:paraId="7D2F1248" w14:textId="77777777" w:rsidR="00FC0E10" w:rsidRPr="00A52D04" w:rsidRDefault="00FC0E10" w:rsidP="00FC0E10">
      <w:pPr>
        <w:pStyle w:val="SourceCode"/>
      </w:pPr>
      <w:r w:rsidRPr="00A52D04">
        <w:t>public bool isRead = false;</w:t>
      </w:r>
    </w:p>
    <w:p w14:paraId="11DD5DF4" w14:textId="77777777" w:rsidR="00FC0E10" w:rsidRPr="00A52D04" w:rsidRDefault="00FC0E10" w:rsidP="00FC0E10">
      <w:pPr>
        <w:pStyle w:val="SourceCode"/>
      </w:pPr>
    </w:p>
    <w:p w14:paraId="746A0E9D" w14:textId="77777777" w:rsidR="00FC0E10" w:rsidRPr="00A52D04" w:rsidRDefault="00FC0E10" w:rsidP="00FC0E10">
      <w:pPr>
        <w:pStyle w:val="SourceCode"/>
      </w:pPr>
      <w:r w:rsidRPr="00A52D04">
        <w:t>public void Write()</w:t>
      </w:r>
    </w:p>
    <w:p w14:paraId="23BF86FC" w14:textId="77777777" w:rsidR="00FC0E10" w:rsidRPr="00A52D04" w:rsidRDefault="00FC0E10" w:rsidP="00FC0E10">
      <w:pPr>
        <w:pStyle w:val="SourceCode"/>
      </w:pPr>
      <w:r w:rsidRPr="00A52D04">
        <w:t>{</w:t>
      </w:r>
    </w:p>
    <w:p w14:paraId="05AA4565" w14:textId="77777777" w:rsidR="00FC0E10" w:rsidRPr="00A52D04" w:rsidRDefault="00FC0E10" w:rsidP="00FC0E10">
      <w:pPr>
        <w:pStyle w:val="SourceCode"/>
      </w:pPr>
      <w:r w:rsidRPr="00A52D04">
        <w:tab/>
        <w:t xml:space="preserve">value = 100;  </w:t>
      </w:r>
      <w:r w:rsidRPr="00A52D04">
        <w:sym w:font="Wingdings" w:char="F08C"/>
      </w:r>
    </w:p>
    <w:p w14:paraId="7034F0FB" w14:textId="77777777" w:rsidR="00FC0E10" w:rsidRPr="00A52D04" w:rsidRDefault="00FC0E10" w:rsidP="00FC0E10">
      <w:pPr>
        <w:pStyle w:val="SourceCode"/>
      </w:pPr>
      <w:r w:rsidRPr="00A52D04">
        <w:tab/>
        <w:t>isRead = true;</w:t>
      </w:r>
      <w:r w:rsidRPr="00A52D04">
        <w:sym w:font="Wingdings" w:char="F08D"/>
      </w:r>
    </w:p>
    <w:p w14:paraId="3A0DBD5A" w14:textId="77777777" w:rsidR="00FC0E10" w:rsidRPr="00A52D04" w:rsidRDefault="00FC0E10" w:rsidP="00FC0E10">
      <w:pPr>
        <w:pStyle w:val="SourceCode"/>
      </w:pPr>
      <w:r w:rsidRPr="00A52D04">
        <w:t>}</w:t>
      </w:r>
    </w:p>
    <w:p w14:paraId="3C25FC63" w14:textId="77777777" w:rsidR="00FC0E10" w:rsidRPr="00A52D04" w:rsidRDefault="00FC0E10" w:rsidP="00FC0E10">
      <w:pPr>
        <w:pStyle w:val="SourceCode"/>
      </w:pPr>
    </w:p>
    <w:p w14:paraId="185041E0" w14:textId="77777777" w:rsidR="00FC0E10" w:rsidRPr="00A52D04" w:rsidRDefault="00FC0E10" w:rsidP="00FC0E10">
      <w:pPr>
        <w:pStyle w:val="SourceCode"/>
      </w:pPr>
      <w:r w:rsidRPr="00A52D04">
        <w:t>public void Read()</w:t>
      </w:r>
    </w:p>
    <w:p w14:paraId="59FBF508" w14:textId="77777777" w:rsidR="00FC0E10" w:rsidRPr="00A52D04" w:rsidRDefault="00FC0E10" w:rsidP="00FC0E10">
      <w:pPr>
        <w:pStyle w:val="SourceCode"/>
      </w:pPr>
      <w:r w:rsidRPr="00A52D04">
        <w:t>{</w:t>
      </w:r>
    </w:p>
    <w:p w14:paraId="31F418C3" w14:textId="77777777" w:rsidR="00FC0E10" w:rsidRPr="00A52D04" w:rsidRDefault="00FC0E10" w:rsidP="00FC0E10">
      <w:pPr>
        <w:pStyle w:val="SourceCode"/>
      </w:pPr>
      <w:r w:rsidRPr="00A52D04">
        <w:tab/>
        <w:t xml:space="preserve">if (isRead)                      </w:t>
      </w:r>
      <w:r w:rsidRPr="00A52D04">
        <w:sym w:font="Wingdings" w:char="F08E"/>
      </w:r>
    </w:p>
    <w:p w14:paraId="7C66B70B" w14:textId="77777777" w:rsidR="00FC0E10" w:rsidRDefault="00FC0E10" w:rsidP="00FC0E10">
      <w:pPr>
        <w:pStyle w:val="SourceCode"/>
      </w:pPr>
      <w:r w:rsidRPr="00A52D04">
        <w:tab/>
      </w:r>
      <w:r w:rsidRPr="00A52D04">
        <w:tab/>
        <w:t xml:space="preserve">Console.WriteLine(value);  </w:t>
      </w:r>
      <w:r w:rsidRPr="00A52D04">
        <w:sym w:font="Wingdings" w:char="F08F"/>
      </w:r>
    </w:p>
    <w:p w14:paraId="0B8928C5" w14:textId="77777777" w:rsidR="00FC0E10" w:rsidRPr="00A52D04" w:rsidRDefault="00FC0E10" w:rsidP="00FC0E10">
      <w:pPr>
        <w:pStyle w:val="SourceCode"/>
      </w:pPr>
    </w:p>
    <w:p w14:paraId="27EDC624" w14:textId="77777777" w:rsidR="00FC0E10" w:rsidRPr="0011353D" w:rsidRDefault="00FC0E10" w:rsidP="00FC0E10">
      <w:pPr>
        <w:pStyle w:val="Answer"/>
        <w:rPr>
          <w:lang w:eastAsia="fi-FI"/>
        </w:rPr>
      </w:pPr>
      <w:r w:rsidRPr="0011353D">
        <w:rPr>
          <w:lang w:eastAsia="fi-FI"/>
        </w:rPr>
        <w:t xml:space="preserve">The order of </w:t>
      </w:r>
      <w:r>
        <w:rPr>
          <w:rFonts w:ascii="Consolas" w:hAnsi="Consolas" w:cs="Consolas"/>
          <w:color w:val="000000"/>
          <w:sz w:val="20"/>
          <w:szCs w:val="20"/>
        </w:rPr>
        <w:sym w:font="Wingdings" w:char="F08C"/>
      </w:r>
      <w:r>
        <w:rPr>
          <w:rFonts w:ascii="Consolas" w:hAnsi="Consolas" w:cs="Consolas"/>
          <w:color w:val="000000"/>
          <w:sz w:val="20"/>
          <w:szCs w:val="20"/>
        </w:rPr>
        <w:t xml:space="preserve"> </w:t>
      </w:r>
      <w:r w:rsidRPr="0011353D">
        <w:rPr>
          <w:lang w:eastAsia="fi-FI"/>
        </w:rPr>
        <w:t xml:space="preserve">and </w:t>
      </w:r>
      <w:r>
        <w:rPr>
          <w:rFonts w:ascii="Consolas" w:hAnsi="Consolas" w:cs="Consolas"/>
          <w:color w:val="000000"/>
          <w:sz w:val="20"/>
          <w:szCs w:val="20"/>
        </w:rPr>
        <w:sym w:font="Wingdings" w:char="F08D"/>
      </w:r>
      <w:r w:rsidRPr="0011353D">
        <w:rPr>
          <w:lang w:eastAsia="fi-FI"/>
        </w:rPr>
        <w:t xml:space="preserve"> could be switched. Similarly, with </w:t>
      </w:r>
      <w:r>
        <w:rPr>
          <w:rFonts w:ascii="Consolas" w:hAnsi="Consolas" w:cs="Consolas"/>
          <w:color w:val="000000"/>
          <w:sz w:val="20"/>
          <w:szCs w:val="20"/>
        </w:rPr>
        <w:sym w:font="Wingdings" w:char="F08E"/>
      </w:r>
      <w:r w:rsidRPr="0011353D">
        <w:rPr>
          <w:lang w:eastAsia="fi-FI"/>
        </w:rPr>
        <w:t xml:space="preserve"> or </w:t>
      </w:r>
      <w:r>
        <w:rPr>
          <w:rFonts w:ascii="Consolas" w:hAnsi="Consolas" w:cs="Consolas"/>
          <w:color w:val="000000"/>
          <w:sz w:val="20"/>
          <w:szCs w:val="20"/>
        </w:rPr>
        <w:sym w:font="Wingdings" w:char="F08F"/>
      </w:r>
      <w:r w:rsidRPr="0011353D">
        <w:rPr>
          <w:lang w:eastAsia="fi-FI"/>
        </w:rPr>
        <w:t xml:space="preserve"> .</w:t>
      </w:r>
    </w:p>
    <w:p w14:paraId="67D70BDF" w14:textId="77777777" w:rsidR="00FC0E10" w:rsidRDefault="00FC0E10" w:rsidP="00FC0E10">
      <w:pPr>
        <w:pStyle w:val="Question"/>
        <w:rPr>
          <w:lang w:eastAsia="fi-FI"/>
        </w:rPr>
      </w:pPr>
      <w:r>
        <w:rPr>
          <w:lang w:eastAsia="fi-FI"/>
        </w:rPr>
        <w:t>How does one carry out a full fence in .NET?</w:t>
      </w:r>
    </w:p>
    <w:p w14:paraId="3FEF5E13" w14:textId="77777777" w:rsidR="00FC0E10" w:rsidRPr="00726EDC" w:rsidRDefault="00FC0E10" w:rsidP="00FC0E10">
      <w:pPr>
        <w:pStyle w:val="Answer"/>
        <w:rPr>
          <w:lang w:eastAsia="fi-FI"/>
        </w:rPr>
      </w:pPr>
      <w:r w:rsidRPr="00726EDC">
        <w:rPr>
          <w:lang w:eastAsia="fi-FI"/>
        </w:rPr>
        <w:t>by using Thread.MemoryBa</w:t>
      </w:r>
      <w:r>
        <w:rPr>
          <w:lang w:eastAsia="fi-FI"/>
        </w:rPr>
        <w:t>rrier</w:t>
      </w:r>
    </w:p>
    <w:p w14:paraId="5CF8E69A" w14:textId="77777777" w:rsidR="00FC0E10" w:rsidRDefault="00FC0E10" w:rsidP="00FC0E10">
      <w:pPr>
        <w:pStyle w:val="Question"/>
        <w:rPr>
          <w:lang w:eastAsia="fi-FI"/>
        </w:rPr>
      </w:pPr>
      <w:r>
        <w:rPr>
          <w:lang w:eastAsia="fi-FI"/>
        </w:rPr>
        <w:t>What is the effect of Thread.MemoryBarrier?</w:t>
      </w:r>
    </w:p>
    <w:p w14:paraId="53B38AC5" w14:textId="77777777" w:rsidR="00FC0E10" w:rsidRDefault="00FC0E10" w:rsidP="00FC0E10">
      <w:pPr>
        <w:pStyle w:val="Answer"/>
        <w:rPr>
          <w:lang w:eastAsia="fi-FI"/>
        </w:rPr>
      </w:pPr>
      <w:r>
        <w:rPr>
          <w:lang w:eastAsia="fi-FI"/>
        </w:rPr>
        <w:t>R</w:t>
      </w:r>
      <w:r w:rsidRPr="00411C83">
        <w:rPr>
          <w:lang w:eastAsia="fi-FI"/>
        </w:rPr>
        <w:t>ead/write caching is prevented</w:t>
      </w:r>
    </w:p>
    <w:p w14:paraId="29DF85D4" w14:textId="77777777" w:rsidR="00FC0E10" w:rsidRPr="00443702" w:rsidRDefault="00FC0E10" w:rsidP="00FC0E10">
      <w:pPr>
        <w:pStyle w:val="Answer"/>
        <w:rPr>
          <w:lang w:eastAsia="fi-FI"/>
        </w:rPr>
      </w:pPr>
      <w:r w:rsidRPr="00411C83">
        <w:rPr>
          <w:lang w:eastAsia="fi-FI"/>
        </w:rPr>
        <w:t>CPU cannot reorder instructions such that memory accesses before the call to MemoryBarrier occur after the call to MemoryBarrier</w:t>
      </w:r>
    </w:p>
    <w:p w14:paraId="7F1DDCD2" w14:textId="77777777" w:rsidR="00FC0E10" w:rsidRDefault="00FC0E10" w:rsidP="00FC0E10">
      <w:pPr>
        <w:pStyle w:val="Question"/>
        <w:rPr>
          <w:lang w:eastAsia="fi-FI"/>
        </w:rPr>
      </w:pPr>
      <w:r>
        <w:rPr>
          <w:lang w:eastAsia="fi-FI"/>
        </w:rPr>
        <w:t>What is the effect of Volatile.Read?</w:t>
      </w:r>
    </w:p>
    <w:p w14:paraId="37AD5714" w14:textId="77777777" w:rsidR="00FC0E10" w:rsidRDefault="00FC0E10" w:rsidP="00FC0E10">
      <w:pPr>
        <w:pStyle w:val="Answer"/>
        <w:rPr>
          <w:lang w:eastAsia="fi-FI"/>
        </w:rPr>
      </w:pPr>
      <w:r>
        <w:rPr>
          <w:lang w:eastAsia="fi-FI"/>
        </w:rPr>
        <w:t>No reads/writes after Volatile.Read execute before Volatile.Read</w:t>
      </w:r>
    </w:p>
    <w:p w14:paraId="0FF27E99" w14:textId="77777777" w:rsidR="00FC0E10" w:rsidRPr="00CE09AA" w:rsidRDefault="00FC0E10" w:rsidP="00FC0E10">
      <w:pPr>
        <w:pStyle w:val="Answer"/>
        <w:rPr>
          <w:lang w:eastAsia="fi-FI"/>
        </w:rPr>
      </w:pPr>
      <w:r>
        <w:rPr>
          <w:lang w:eastAsia="fi-FI"/>
        </w:rPr>
        <w:t>The value read is the latest written by any processor, irrespective of caching</w:t>
      </w:r>
    </w:p>
    <w:p w14:paraId="64EF6F5F" w14:textId="77777777" w:rsidR="00FC0E10" w:rsidRDefault="00FC0E10" w:rsidP="00FC0E10">
      <w:pPr>
        <w:pStyle w:val="Question"/>
        <w:rPr>
          <w:lang w:eastAsia="fi-FI"/>
        </w:rPr>
      </w:pPr>
      <w:r>
        <w:rPr>
          <w:lang w:eastAsia="fi-FI"/>
        </w:rPr>
        <w:t>What is the effect of Volatile.Write?</w:t>
      </w:r>
    </w:p>
    <w:p w14:paraId="50908DC4" w14:textId="77777777" w:rsidR="00FC0E10" w:rsidRDefault="00FC0E10" w:rsidP="00FC0E10">
      <w:pPr>
        <w:pStyle w:val="Answer"/>
        <w:rPr>
          <w:lang w:eastAsia="fi-FI"/>
        </w:rPr>
      </w:pPr>
      <w:r>
        <w:rPr>
          <w:lang w:eastAsia="fi-FI"/>
        </w:rPr>
        <w:t>No reads/writes before Volatile.Write execute after Volatile.Write</w:t>
      </w:r>
    </w:p>
    <w:p w14:paraId="549B7484" w14:textId="77777777" w:rsidR="00FC0E10" w:rsidRDefault="00FC0E10" w:rsidP="00FC0E10">
      <w:pPr>
        <w:pStyle w:val="Answer"/>
        <w:rPr>
          <w:lang w:eastAsia="fi-FI"/>
        </w:rPr>
      </w:pPr>
      <w:r>
        <w:rPr>
          <w:lang w:eastAsia="fi-FI"/>
        </w:rPr>
        <w:t>The value written is immediately available to all CPU’s</w:t>
      </w:r>
    </w:p>
    <w:p w14:paraId="6AD1BD66" w14:textId="77777777" w:rsidR="00FC0E10" w:rsidRDefault="00FC0E10" w:rsidP="00FC0E10">
      <w:pPr>
        <w:pStyle w:val="Question"/>
        <w:rPr>
          <w:lang w:eastAsia="fi-FI"/>
        </w:rPr>
      </w:pPr>
      <w:r>
        <w:rPr>
          <w:lang w:eastAsia="fi-FI"/>
        </w:rPr>
        <w:t>What is the effect of volatile keyword?</w:t>
      </w:r>
    </w:p>
    <w:p w14:paraId="0B5BDCE8" w14:textId="77777777" w:rsidR="00FC0E10" w:rsidRDefault="00FC0E10" w:rsidP="00FC0E10">
      <w:pPr>
        <w:pStyle w:val="Answer"/>
        <w:rPr>
          <w:lang w:eastAsia="fi-FI"/>
        </w:rPr>
      </w:pPr>
      <w:r>
        <w:rPr>
          <w:lang w:eastAsia="fi-FI"/>
        </w:rPr>
        <w:t>A</w:t>
      </w:r>
      <w:r w:rsidRPr="008C29E9">
        <w:rPr>
          <w:lang w:eastAsia="fi-FI"/>
        </w:rPr>
        <w:t>ll reads are performed by Volatile.Read</w:t>
      </w:r>
    </w:p>
    <w:p w14:paraId="5E3664A8" w14:textId="77777777" w:rsidR="00FC0E10" w:rsidRDefault="00FC0E10" w:rsidP="00FC0E10">
      <w:pPr>
        <w:pStyle w:val="Answer"/>
        <w:rPr>
          <w:lang w:eastAsia="fi-FI"/>
        </w:rPr>
      </w:pPr>
      <w:r>
        <w:rPr>
          <w:lang w:eastAsia="fi-FI"/>
        </w:rPr>
        <w:t>A</w:t>
      </w:r>
      <w:r w:rsidRPr="008C29E9">
        <w:rPr>
          <w:lang w:eastAsia="fi-FI"/>
        </w:rPr>
        <w:t>ll writes are performed by Volatile.Write</w:t>
      </w:r>
    </w:p>
    <w:p w14:paraId="67C05998" w14:textId="77777777" w:rsidR="00FC0E10" w:rsidRDefault="00FC0E10" w:rsidP="00FC0E10">
      <w:pPr>
        <w:pStyle w:val="Question"/>
        <w:rPr>
          <w:lang w:eastAsia="fi-FI"/>
        </w:rPr>
      </w:pPr>
      <w:r>
        <w:rPr>
          <w:lang w:eastAsia="fi-FI"/>
        </w:rPr>
        <w:lastRenderedPageBreak/>
        <w:t>Why is this a bad idea?</w:t>
      </w:r>
    </w:p>
    <w:p w14:paraId="593A10E2" w14:textId="77777777" w:rsidR="00FC0E10" w:rsidRDefault="00FC0E10" w:rsidP="00FC0E10">
      <w:pPr>
        <w:pStyle w:val="Answer"/>
        <w:rPr>
          <w:lang w:eastAsia="fi-FI"/>
        </w:rPr>
      </w:pPr>
      <w:r>
        <w:rPr>
          <w:lang w:eastAsia="fi-FI"/>
        </w:rPr>
        <w:t xml:space="preserve">Unlikely all reads and writes to a field need Volatile.Read/Write and hence marking a field volatile incur needless performance overhead </w:t>
      </w:r>
    </w:p>
    <w:p w14:paraId="23A680D3" w14:textId="77777777" w:rsidR="00FC0E10" w:rsidRDefault="00FC0E10" w:rsidP="00FC0E10">
      <w:pPr>
        <w:pStyle w:val="Answer"/>
        <w:rPr>
          <w:lang w:eastAsia="fi-FI"/>
        </w:rPr>
      </w:pPr>
      <w:r>
        <w:rPr>
          <w:lang w:eastAsia="fi-FI"/>
        </w:rPr>
        <w:t>Volatile fields cannot be passed by reference</w:t>
      </w:r>
    </w:p>
    <w:p w14:paraId="45A8E682" w14:textId="77777777" w:rsidR="00FC0E10" w:rsidRPr="00FC1D21" w:rsidRDefault="00FC0E10" w:rsidP="00FC0E10">
      <w:pPr>
        <w:pStyle w:val="Answer"/>
        <w:rPr>
          <w:lang w:eastAsia="fi-FI"/>
        </w:rPr>
      </w:pPr>
      <w:r>
        <w:rPr>
          <w:lang w:eastAsia="fi-FI"/>
        </w:rPr>
        <w:t>A volatile write followed by a volatile read can still be reordered.</w:t>
      </w:r>
    </w:p>
    <w:p w14:paraId="7B9FEA7B" w14:textId="77777777" w:rsidR="00FC0E10" w:rsidRDefault="00FC0E10" w:rsidP="00FC0E10">
      <w:pPr>
        <w:pStyle w:val="Question"/>
        <w:rPr>
          <w:lang w:eastAsia="fi-FI"/>
        </w:rPr>
      </w:pPr>
      <w:r>
        <w:rPr>
          <w:lang w:eastAsia="fi-FI"/>
        </w:rPr>
        <w:t>When can volatile be used?</w:t>
      </w:r>
    </w:p>
    <w:p w14:paraId="40F3680B" w14:textId="77777777" w:rsidR="00FC0E10" w:rsidRPr="00DB0212" w:rsidRDefault="00FC0E10" w:rsidP="00FC0E10">
      <w:pPr>
        <w:pStyle w:val="Answer"/>
        <w:rPr>
          <w:lang w:eastAsia="fi-FI"/>
        </w:rPr>
      </w:pPr>
      <w:r w:rsidRPr="00DB0212">
        <w:rPr>
          <w:lang w:eastAsia="fi-FI"/>
        </w:rPr>
        <w:t>reference types and primitive types whose size is less than or equal to 32 bits</w:t>
      </w:r>
    </w:p>
    <w:p w14:paraId="54EB5579" w14:textId="77777777" w:rsidR="00FC0E10" w:rsidRDefault="00FC0E10" w:rsidP="00FC0E10">
      <w:pPr>
        <w:pStyle w:val="Question"/>
      </w:pPr>
      <w:r>
        <w:t>Which types are not supported by volatile?</w:t>
      </w:r>
    </w:p>
    <w:p w14:paraId="79E594D1" w14:textId="7522EBE0" w:rsidR="003900DC" w:rsidRDefault="00FC0E10" w:rsidP="00E34F58">
      <w:pPr>
        <w:pStyle w:val="Answer"/>
      </w:pPr>
      <w:r>
        <w:t>type double and long</w:t>
      </w:r>
    </w:p>
    <w:p w14:paraId="7AA8220F" w14:textId="77777777" w:rsidR="00E34F58" w:rsidRDefault="00E34F58">
      <w:pPr>
        <w:rPr>
          <w:rFonts w:asciiTheme="majorHAnsi" w:eastAsiaTheme="majorEastAsia" w:hAnsiTheme="majorHAnsi" w:cstheme="majorBidi"/>
          <w:color w:val="31378B" w:themeColor="text2"/>
          <w:sz w:val="32"/>
          <w:szCs w:val="28"/>
        </w:rPr>
      </w:pPr>
      <w:r>
        <w:br w:type="page"/>
      </w:r>
    </w:p>
    <w:p w14:paraId="31521257" w14:textId="3A77BA92" w:rsidR="00C834D8" w:rsidRDefault="00C834D8" w:rsidP="00C834D8">
      <w:pPr>
        <w:pStyle w:val="QuestionSubSection"/>
        <w:rPr>
          <w:lang w:eastAsia="fi-FI"/>
        </w:rPr>
      </w:pPr>
      <w:r>
        <w:rPr>
          <w:lang w:eastAsia="fi-FI"/>
        </w:rPr>
        <w:lastRenderedPageBreak/>
        <w:t>Synchronous Collections</w:t>
      </w:r>
    </w:p>
    <w:p w14:paraId="1E3D343B" w14:textId="3BE244E4" w:rsidR="00C834D8" w:rsidRDefault="002A5068" w:rsidP="002A5068">
      <w:pPr>
        <w:pStyle w:val="Question"/>
        <w:rPr>
          <w:lang w:eastAsia="fi-FI"/>
        </w:rPr>
      </w:pPr>
      <w:r>
        <w:rPr>
          <w:lang w:eastAsia="fi-FI"/>
        </w:rPr>
        <w:t>What are the concurrent collections?</w:t>
      </w:r>
    </w:p>
    <w:p w14:paraId="1B593E46" w14:textId="77777777" w:rsidR="002A5068" w:rsidRDefault="002A5068" w:rsidP="002A5068">
      <w:pPr>
        <w:pStyle w:val="ListParagraph"/>
        <w:numPr>
          <w:ilvl w:val="0"/>
          <w:numId w:val="23"/>
        </w:numPr>
      </w:pPr>
      <w:r>
        <w:t>ConcurrentStack&lt;T&gt;</w:t>
      </w:r>
    </w:p>
    <w:p w14:paraId="49B6C631" w14:textId="77777777" w:rsidR="002A5068" w:rsidRDefault="002A5068" w:rsidP="002A5068">
      <w:pPr>
        <w:pStyle w:val="ListParagraph"/>
        <w:numPr>
          <w:ilvl w:val="0"/>
          <w:numId w:val="23"/>
        </w:numPr>
      </w:pPr>
      <w:r>
        <w:t>ConcurrentQueue&lt;T&gt;</w:t>
      </w:r>
    </w:p>
    <w:p w14:paraId="03DE1993" w14:textId="77777777" w:rsidR="002A5068" w:rsidRDefault="002A5068" w:rsidP="002A5068">
      <w:pPr>
        <w:pStyle w:val="ListParagraph"/>
        <w:numPr>
          <w:ilvl w:val="0"/>
          <w:numId w:val="23"/>
        </w:numPr>
      </w:pPr>
      <w:r>
        <w:t>ConcurrentBag&lt;T&gt;</w:t>
      </w:r>
    </w:p>
    <w:p w14:paraId="7A87D2B9" w14:textId="322455EC" w:rsidR="002A5068" w:rsidRDefault="002A5068" w:rsidP="002A5068">
      <w:pPr>
        <w:pStyle w:val="ListParagraph"/>
        <w:numPr>
          <w:ilvl w:val="0"/>
          <w:numId w:val="23"/>
        </w:numPr>
      </w:pPr>
      <w:r>
        <w:t>ConcurrentDictionary&lt;T&gt;</w:t>
      </w:r>
    </w:p>
    <w:p w14:paraId="37011188" w14:textId="3195722A" w:rsidR="002A5068" w:rsidRDefault="00BE4673" w:rsidP="00BE4673">
      <w:pPr>
        <w:pStyle w:val="Question"/>
      </w:pPr>
      <w:r>
        <w:t>When would one use them?</w:t>
      </w:r>
    </w:p>
    <w:p w14:paraId="4D497ADE" w14:textId="3593C341" w:rsidR="00BE4673" w:rsidRDefault="00BE4673" w:rsidP="00BE4673">
      <w:pPr>
        <w:pStyle w:val="Answer"/>
      </w:pPr>
      <w:r>
        <w:t>In highly concurrent scenarios?</w:t>
      </w:r>
    </w:p>
    <w:p w14:paraId="2DA78CE3" w14:textId="7F103530" w:rsidR="00E77631" w:rsidRDefault="00E77631" w:rsidP="00E77631">
      <w:pPr>
        <w:pStyle w:val="Question"/>
      </w:pPr>
      <w:r>
        <w:t>What are the disadvantages of using them?</w:t>
      </w:r>
    </w:p>
    <w:p w14:paraId="2BD56933" w14:textId="1F635F62" w:rsidR="00E77631" w:rsidRDefault="00E77631" w:rsidP="00E77631">
      <w:pPr>
        <w:pStyle w:val="Answer"/>
      </w:pPr>
      <w:r>
        <w:t>Considerable slower</w:t>
      </w:r>
    </w:p>
    <w:p w14:paraId="424EE661" w14:textId="3A4294DF" w:rsidR="00E77631" w:rsidRDefault="00E77631" w:rsidP="00E77631">
      <w:pPr>
        <w:pStyle w:val="Question"/>
      </w:pPr>
      <w:r>
        <w:t>What must one remember when using them?</w:t>
      </w:r>
    </w:p>
    <w:p w14:paraId="27560E53" w14:textId="20D26766" w:rsidR="00E77631" w:rsidRPr="00E77631" w:rsidRDefault="00331A99" w:rsidP="00E77631">
      <w:pPr>
        <w:pStyle w:val="Answer"/>
      </w:pPr>
      <w:r>
        <w:t>A collection being thread sage does not make the code using it threa</w:t>
      </w:r>
      <w:r w:rsidR="009E651C">
        <w:t>d</w:t>
      </w:r>
      <w:r>
        <w:t xml:space="preserve"> safe</w:t>
      </w:r>
    </w:p>
    <w:p w14:paraId="34BDCAB8" w14:textId="15C1ECDC" w:rsidR="00331A99" w:rsidRDefault="00331A99" w:rsidP="00331A99">
      <w:pPr>
        <w:pStyle w:val="Question"/>
      </w:pPr>
      <w:r>
        <w:t xml:space="preserve">How are the Stack, </w:t>
      </w:r>
      <w:r w:rsidR="009D6B9C">
        <w:t>Queue and Bag implemented internally?</w:t>
      </w:r>
    </w:p>
    <w:p w14:paraId="4BA86F90" w14:textId="227D2A5C" w:rsidR="009D6B9C" w:rsidRDefault="009D6B9C" w:rsidP="009D6B9C">
      <w:pPr>
        <w:pStyle w:val="Answer"/>
      </w:pPr>
      <w:r>
        <w:t xml:space="preserve">As linked lists </w:t>
      </w:r>
    </w:p>
    <w:p w14:paraId="69F18DA5" w14:textId="571582BD" w:rsidR="009D6B9C" w:rsidRDefault="009D6B9C" w:rsidP="009D6B9C">
      <w:pPr>
        <w:pStyle w:val="Question"/>
      </w:pPr>
      <w:r>
        <w:t>Why</w:t>
      </w:r>
      <w:r w:rsidR="00B82742">
        <w:t>?</w:t>
      </w:r>
    </w:p>
    <w:p w14:paraId="6F457987" w14:textId="56EE73FE" w:rsidR="00B82742" w:rsidRDefault="00B82742" w:rsidP="00B82742">
      <w:pPr>
        <w:pStyle w:val="Answer"/>
      </w:pPr>
      <w:r>
        <w:t xml:space="preserve">More appropriate for low lock multithreaded implementation. </w:t>
      </w:r>
    </w:p>
    <w:p w14:paraId="27A751F7" w14:textId="409BD8A8" w:rsidR="003234D8" w:rsidRDefault="003234D8" w:rsidP="003234D8">
      <w:pPr>
        <w:pStyle w:val="Question"/>
      </w:pPr>
      <w:r>
        <w:t>What is the implication of this design choice?</w:t>
      </w:r>
    </w:p>
    <w:p w14:paraId="35D376B4" w14:textId="0E874FCB" w:rsidR="003234D8" w:rsidRDefault="00E33405" w:rsidP="003234D8">
      <w:pPr>
        <w:pStyle w:val="Answer"/>
      </w:pPr>
      <w:r>
        <w:t>Increased memory usage</w:t>
      </w:r>
    </w:p>
    <w:p w14:paraId="218BF32F" w14:textId="0F9347F8" w:rsidR="000362CB" w:rsidRDefault="00B36567" w:rsidP="000362CB">
      <w:pPr>
        <w:pStyle w:val="Question"/>
      </w:pPr>
      <w:r>
        <w:t xml:space="preserve">Are concurrent </w:t>
      </w:r>
      <w:r w:rsidR="00574AB8">
        <w:t>Queue and concurrent stack completely lock free?</w:t>
      </w:r>
    </w:p>
    <w:p w14:paraId="3587A682" w14:textId="7A30B072" w:rsidR="00B36567" w:rsidRDefault="008F0D06" w:rsidP="00B36567">
      <w:pPr>
        <w:pStyle w:val="Answer"/>
      </w:pPr>
      <w:r>
        <w:t>Concurrent queue and concurrent stack are completely lock free</w:t>
      </w:r>
    </w:p>
    <w:p w14:paraId="38EDF5E2" w14:textId="6AC4095F" w:rsidR="008F0D06" w:rsidRPr="00B36567" w:rsidRDefault="00574AB8" w:rsidP="00B36567">
      <w:pPr>
        <w:pStyle w:val="Answer"/>
      </w:pPr>
      <w:r>
        <w:t xml:space="preserve">They use compare and swap and memory barriers to prevent </w:t>
      </w:r>
    </w:p>
    <w:p w14:paraId="33A460EE" w14:textId="12C1F965" w:rsidR="009B24CD" w:rsidRDefault="00F0648B" w:rsidP="009B24CD">
      <w:pPr>
        <w:pStyle w:val="Question"/>
      </w:pPr>
      <w:r>
        <w:t>What are the disadvantages of this?</w:t>
      </w:r>
    </w:p>
    <w:p w14:paraId="36894B05" w14:textId="2A8A0126" w:rsidR="00F0648B" w:rsidRPr="00F0648B" w:rsidRDefault="00F0648B" w:rsidP="00F0648B">
      <w:pPr>
        <w:pStyle w:val="Answer"/>
      </w:pPr>
      <w:r>
        <w:t>This can spin when there is contention</w:t>
      </w:r>
    </w:p>
    <w:p w14:paraId="0013A3B6" w14:textId="0B07E4A3" w:rsidR="00312F2F" w:rsidRDefault="00312F2F" w:rsidP="00312F2F">
      <w:pPr>
        <w:pStyle w:val="Question"/>
      </w:pPr>
      <w:r>
        <w:t>When would one use concurrent bag?</w:t>
      </w:r>
    </w:p>
    <w:p w14:paraId="48DAF211" w14:textId="69075608" w:rsidR="00312F2F" w:rsidRDefault="00312F2F" w:rsidP="00312F2F">
      <w:pPr>
        <w:pStyle w:val="Answer"/>
      </w:pPr>
      <w:r>
        <w:t>Very efficient when multiple threads are producing and consuming values</w:t>
      </w:r>
    </w:p>
    <w:p w14:paraId="015BC374" w14:textId="77777777" w:rsidR="00A669A6" w:rsidRDefault="00A669A6">
      <w:pPr>
        <w:rPr>
          <w:b/>
        </w:rPr>
      </w:pPr>
      <w:r>
        <w:br w:type="page"/>
      </w:r>
    </w:p>
    <w:p w14:paraId="4BE20A3F" w14:textId="3865F130" w:rsidR="00A669A6" w:rsidRDefault="00A669A6" w:rsidP="00A669A6">
      <w:pPr>
        <w:pStyle w:val="Question"/>
      </w:pPr>
      <w:r>
        <w:lastRenderedPageBreak/>
        <w:t>Is ConcurrentDictionary lock free?</w:t>
      </w:r>
    </w:p>
    <w:p w14:paraId="39E2932F" w14:textId="25B0B973" w:rsidR="00A669A6" w:rsidRDefault="00A669A6" w:rsidP="00A669A6">
      <w:pPr>
        <w:pStyle w:val="Answer"/>
      </w:pPr>
      <w:r>
        <w:t>It is completely lock free for reads but uses locks for writes</w:t>
      </w:r>
    </w:p>
    <w:p w14:paraId="07C72A40" w14:textId="03805493" w:rsidR="005E650E" w:rsidRPr="00A669A6" w:rsidRDefault="005E650E" w:rsidP="00A669A6">
      <w:pPr>
        <w:pStyle w:val="Answer"/>
      </w:pPr>
      <w:r>
        <w:t>It is optimized for reads</w:t>
      </w:r>
    </w:p>
    <w:p w14:paraId="79FBBA4E" w14:textId="77777777" w:rsidR="00A669A6" w:rsidRPr="00A669A6" w:rsidRDefault="00A669A6" w:rsidP="00A669A6">
      <w:pPr>
        <w:pStyle w:val="Answer"/>
      </w:pPr>
    </w:p>
    <w:p w14:paraId="597C5F93" w14:textId="77777777" w:rsidR="00312F2F" w:rsidRPr="00312F2F" w:rsidRDefault="00312F2F" w:rsidP="00312F2F">
      <w:pPr>
        <w:pStyle w:val="Answer"/>
      </w:pPr>
    </w:p>
    <w:p w14:paraId="780CDEF5" w14:textId="77777777" w:rsidR="009E651C" w:rsidRPr="003234D8" w:rsidRDefault="009E651C" w:rsidP="003234D8">
      <w:pPr>
        <w:pStyle w:val="Answer"/>
      </w:pPr>
    </w:p>
    <w:p w14:paraId="14E4C6B2" w14:textId="77777777" w:rsidR="003234D8" w:rsidRPr="00B82742" w:rsidRDefault="003234D8" w:rsidP="00B82742">
      <w:pPr>
        <w:pStyle w:val="Answer"/>
      </w:pPr>
    </w:p>
    <w:p w14:paraId="25C9F635" w14:textId="77777777" w:rsidR="004E6584" w:rsidRDefault="004E6584">
      <w:pPr>
        <w:rPr>
          <w:rFonts w:asciiTheme="majorHAnsi" w:eastAsiaTheme="majorEastAsia" w:hAnsiTheme="majorHAnsi" w:cstheme="majorBidi"/>
          <w:smallCaps/>
          <w:color w:val="31378B" w:themeColor="text2"/>
          <w:sz w:val="28"/>
          <w:szCs w:val="26"/>
          <w:lang w:eastAsia="fi-FI"/>
        </w:rPr>
      </w:pPr>
      <w:r>
        <w:rPr>
          <w:lang w:eastAsia="fi-FI"/>
        </w:rPr>
        <w:br w:type="page"/>
      </w:r>
    </w:p>
    <w:p w14:paraId="52A56289" w14:textId="756E5BF0" w:rsidR="00BA6DE8" w:rsidRDefault="00BA6DE8" w:rsidP="00BA6DE8">
      <w:pPr>
        <w:pStyle w:val="QuestionSubSection"/>
        <w:rPr>
          <w:lang w:eastAsia="fi-FI"/>
        </w:rPr>
      </w:pPr>
      <w:r>
        <w:rPr>
          <w:lang w:eastAsia="fi-FI"/>
        </w:rPr>
        <w:lastRenderedPageBreak/>
        <w:t>Locking Issues</w:t>
      </w:r>
    </w:p>
    <w:p w14:paraId="2DC1F3F8" w14:textId="77777777" w:rsidR="00BA6DE8" w:rsidRDefault="00BA6DE8" w:rsidP="00BA6DE8">
      <w:pPr>
        <w:pStyle w:val="Question"/>
        <w:rPr>
          <w:lang w:eastAsia="fi-FI"/>
        </w:rPr>
      </w:pPr>
      <w:r>
        <w:rPr>
          <w:lang w:eastAsia="fi-FI"/>
        </w:rPr>
        <w:t>What is deadlock?</w:t>
      </w:r>
    </w:p>
    <w:p w14:paraId="04B92E8A" w14:textId="77777777" w:rsidR="00BA6DE8" w:rsidRPr="00DC22A1" w:rsidRDefault="00BA6DE8" w:rsidP="00BA6DE8">
      <w:pPr>
        <w:pStyle w:val="Answer"/>
        <w:rPr>
          <w:lang w:eastAsia="fi-FI"/>
        </w:rPr>
      </w:pPr>
      <w:r>
        <w:rPr>
          <w:lang w:eastAsia="fi-FI"/>
        </w:rPr>
        <w:t>Two threads block waiting for a resource held by the other</w:t>
      </w:r>
    </w:p>
    <w:p w14:paraId="4F3B1583" w14:textId="77777777" w:rsidR="00BA6DE8" w:rsidRDefault="00BA6DE8" w:rsidP="00BA6DE8">
      <w:pPr>
        <w:pStyle w:val="Question"/>
      </w:pPr>
      <w:r>
        <w:t>What four conditions must hold for deadlock to occur?</w:t>
      </w:r>
    </w:p>
    <w:p w14:paraId="28B510F7" w14:textId="77777777" w:rsidR="00BA6DE8" w:rsidRDefault="00BA6DE8" w:rsidP="00BA6DE8">
      <w:pPr>
        <w:pStyle w:val="Answer"/>
      </w:pPr>
      <w:r>
        <w:t>Mutual Exclusion – a thread owns resource, other can’t acquire</w:t>
      </w:r>
    </w:p>
    <w:p w14:paraId="4558AD6B" w14:textId="77777777" w:rsidR="00BA6DE8" w:rsidRDefault="00BA6DE8" w:rsidP="00BA6DE8">
      <w:pPr>
        <w:pStyle w:val="Answer"/>
      </w:pPr>
      <w:r>
        <w:t>Holder of resource allowed to perform unbounded wait</w:t>
      </w:r>
    </w:p>
    <w:p w14:paraId="7601CBF7" w14:textId="77777777" w:rsidR="00BA6DE8" w:rsidRDefault="00BA6DE8" w:rsidP="00BA6DE8">
      <w:pPr>
        <w:pStyle w:val="Answer"/>
      </w:pPr>
      <w:r>
        <w:t>Resources cannot be forcibly removed from current owners</w:t>
      </w:r>
    </w:p>
    <w:p w14:paraId="3DFACABA" w14:textId="77777777" w:rsidR="00BA6DE8" w:rsidRDefault="00BA6DE8" w:rsidP="00BA6DE8">
      <w:pPr>
        <w:pStyle w:val="Answer"/>
      </w:pPr>
      <w:r>
        <w:t>Circular wait condition  exists</w:t>
      </w:r>
    </w:p>
    <w:p w14:paraId="59400F1F" w14:textId="77777777" w:rsidR="00BA6DE8" w:rsidRDefault="00BA6DE8" w:rsidP="00BA6DE8">
      <w:pPr>
        <w:pStyle w:val="Question"/>
      </w:pPr>
      <w:r>
        <w:t>What is the result of deadlock?</w:t>
      </w:r>
    </w:p>
    <w:p w14:paraId="0990F208" w14:textId="77777777" w:rsidR="00BA6DE8" w:rsidRPr="00FB70A0" w:rsidRDefault="00BA6DE8" w:rsidP="00BA6DE8">
      <w:pPr>
        <w:pStyle w:val="Answer"/>
      </w:pPr>
      <w:r>
        <w:t>The locked threads block indefintely</w:t>
      </w:r>
    </w:p>
    <w:p w14:paraId="18A1C140" w14:textId="77777777" w:rsidR="00BA6DE8" w:rsidRDefault="00BA6DE8" w:rsidP="00BA6DE8">
      <w:pPr>
        <w:pStyle w:val="Question"/>
      </w:pPr>
      <w:r>
        <w:t>How can deadlock be prevented?</w:t>
      </w:r>
    </w:p>
    <w:p w14:paraId="107F6B67" w14:textId="77777777" w:rsidR="00BA6DE8" w:rsidRDefault="00BA6DE8" w:rsidP="00BA6DE8">
      <w:pPr>
        <w:pStyle w:val="Answer"/>
      </w:pPr>
      <w:r>
        <w:t>Have few enough locks that its never necessary to take more than one at a time</w:t>
      </w:r>
    </w:p>
    <w:p w14:paraId="0347F5E9" w14:textId="77777777" w:rsidR="00BA6DE8" w:rsidRDefault="00BA6DE8" w:rsidP="00BA6DE8">
      <w:pPr>
        <w:pStyle w:val="Answer"/>
      </w:pPr>
      <w:r>
        <w:t xml:space="preserve">Have a convention on order in which locks are take ( levels ) </w:t>
      </w:r>
    </w:p>
    <w:p w14:paraId="7AB1948D" w14:textId="77777777" w:rsidR="00BA6DE8" w:rsidRDefault="00BA6DE8" w:rsidP="00BA6DE8">
      <w:pPr>
        <w:pStyle w:val="Question"/>
        <w:rPr>
          <w:lang w:eastAsia="fi-FI"/>
        </w:rPr>
      </w:pPr>
      <w:r w:rsidRPr="002448AC">
        <w:rPr>
          <w:lang w:eastAsia="fi-FI"/>
        </w:rPr>
        <w:t>What strategies can one employ to minimise deadlocks?</w:t>
      </w:r>
    </w:p>
    <w:p w14:paraId="099CEC2D" w14:textId="77777777" w:rsidR="00BA6DE8" w:rsidRDefault="00BA6DE8" w:rsidP="00BA6DE8">
      <w:pPr>
        <w:pStyle w:val="Answer"/>
        <w:rPr>
          <w:lang w:eastAsia="fi-FI"/>
        </w:rPr>
      </w:pPr>
      <w:r w:rsidRPr="00664CCF">
        <w:rPr>
          <w:lang w:eastAsia="fi-FI"/>
        </w:rPr>
        <w:t>Avoid calling methods you don't own while holding a lock</w:t>
      </w:r>
    </w:p>
    <w:p w14:paraId="641D23A2" w14:textId="77777777" w:rsidR="00BA6DE8" w:rsidRDefault="00BA6DE8" w:rsidP="00BA6DE8">
      <w:pPr>
        <w:pStyle w:val="Question"/>
        <w:rPr>
          <w:lang w:eastAsia="fi-FI"/>
        </w:rPr>
      </w:pPr>
      <w:r w:rsidRPr="00BD376D">
        <w:rPr>
          <w:lang w:eastAsia="fi-FI"/>
        </w:rPr>
        <w:t>What can reduce the need for locking?</w:t>
      </w:r>
    </w:p>
    <w:p w14:paraId="4CECDAE9" w14:textId="77777777" w:rsidR="00BA6DE8" w:rsidRDefault="00BA6DE8" w:rsidP="00BA6DE8">
      <w:pPr>
        <w:pStyle w:val="Answer"/>
        <w:rPr>
          <w:lang w:eastAsia="fi-FI"/>
        </w:rPr>
      </w:pPr>
      <w:r>
        <w:rPr>
          <w:lang w:eastAsia="fi-FI"/>
        </w:rPr>
        <w:t xml:space="preserve">Tasks and continuations </w:t>
      </w:r>
    </w:p>
    <w:p w14:paraId="35970D6A" w14:textId="77777777" w:rsidR="00BA6DE8" w:rsidRPr="00BD376D" w:rsidRDefault="00BA6DE8" w:rsidP="00BA6DE8">
      <w:pPr>
        <w:pStyle w:val="Answer"/>
        <w:rPr>
          <w:lang w:eastAsia="fi-FI"/>
        </w:rPr>
      </w:pPr>
      <w:r>
        <w:rPr>
          <w:lang w:eastAsia="fi-FI"/>
        </w:rPr>
        <w:t>Immutable objects</w:t>
      </w:r>
    </w:p>
    <w:p w14:paraId="7EEA5D24" w14:textId="77777777" w:rsidR="00BA6DE8" w:rsidRDefault="00BA6DE8" w:rsidP="00BA6DE8">
      <w:pPr>
        <w:pStyle w:val="Question"/>
        <w:rPr>
          <w:lang w:eastAsia="fi-FI"/>
        </w:rPr>
      </w:pPr>
      <w:r>
        <w:rPr>
          <w:lang w:eastAsia="fi-FI"/>
        </w:rPr>
        <w:t>Describe a deadlock specific to WPF?</w:t>
      </w:r>
    </w:p>
    <w:p w14:paraId="000432C8" w14:textId="77777777" w:rsidR="00BA6DE8" w:rsidRDefault="00BA6DE8" w:rsidP="00BA6DE8">
      <w:pPr>
        <w:pStyle w:val="Answer"/>
        <w:rPr>
          <w:lang w:eastAsia="fi-FI"/>
        </w:rPr>
      </w:pPr>
      <w:r>
        <w:rPr>
          <w:lang w:eastAsia="fi-FI"/>
        </w:rPr>
        <w:t>If you call Dispatcher.Invoke from a thread holding a lock that a method currently executing on the UI thread needs there will be an immediate deadlock</w:t>
      </w:r>
    </w:p>
    <w:p w14:paraId="3C1CCA25" w14:textId="77777777" w:rsidR="00BA6DE8" w:rsidRDefault="00BA6DE8" w:rsidP="00BA6DE8">
      <w:pPr>
        <w:pStyle w:val="Answer"/>
        <w:rPr>
          <w:lang w:eastAsia="fi-FI"/>
        </w:rPr>
      </w:pPr>
      <w:r>
        <w:rPr>
          <w:lang w:eastAsia="fi-FI"/>
        </w:rPr>
        <w:t>The deadlock can occur also if the method being queued requires a lock the method calling invoke holds</w:t>
      </w:r>
    </w:p>
    <w:p w14:paraId="3783BCB8" w14:textId="77777777" w:rsidR="00BA6DE8" w:rsidRDefault="00BA6DE8" w:rsidP="00BA6DE8">
      <w:pPr>
        <w:pStyle w:val="Question"/>
        <w:rPr>
          <w:lang w:eastAsia="fi-FI"/>
        </w:rPr>
      </w:pPr>
      <w:r>
        <w:rPr>
          <w:lang w:eastAsia="fi-FI"/>
        </w:rPr>
        <w:t>How can these problems be reduced?</w:t>
      </w:r>
    </w:p>
    <w:p w14:paraId="53EBA6ED" w14:textId="77777777" w:rsidR="00BA6DE8" w:rsidRDefault="00BA6DE8" w:rsidP="00BA6DE8">
      <w:pPr>
        <w:pStyle w:val="Answer"/>
        <w:rPr>
          <w:lang w:eastAsia="fi-FI"/>
        </w:rPr>
      </w:pPr>
      <w:r>
        <w:rPr>
          <w:lang w:eastAsia="fi-FI"/>
        </w:rPr>
        <w:t>Use Dispatcher.BeginInvoke rather than Dispatcher.Invoke</w:t>
      </w:r>
    </w:p>
    <w:p w14:paraId="126FA1E6" w14:textId="77777777" w:rsidR="00BA6DE8" w:rsidRPr="000C0CCD" w:rsidRDefault="00BA6DE8" w:rsidP="00BA6DE8">
      <w:pPr>
        <w:pStyle w:val="Answer"/>
        <w:rPr>
          <w:lang w:eastAsia="fi-FI"/>
        </w:rPr>
      </w:pPr>
      <w:r>
        <w:rPr>
          <w:lang w:eastAsia="fi-FI"/>
        </w:rPr>
        <w:t>Release locks before calling BeginInvoke or Invoke</w:t>
      </w:r>
    </w:p>
    <w:p w14:paraId="5FA2B930" w14:textId="77777777" w:rsidR="00BA6DE8" w:rsidRDefault="00BA6DE8" w:rsidP="00BA6DE8">
      <w:pPr>
        <w:rPr>
          <w:rFonts w:asciiTheme="majorHAnsi" w:eastAsiaTheme="majorEastAsia" w:hAnsiTheme="majorHAnsi" w:cstheme="majorBidi"/>
          <w:color w:val="31378B" w:themeColor="text2"/>
          <w:sz w:val="32"/>
          <w:szCs w:val="28"/>
        </w:rPr>
      </w:pPr>
      <w:r>
        <w:br w:type="page"/>
      </w:r>
    </w:p>
    <w:p w14:paraId="006DDED4" w14:textId="57BFF85E" w:rsidR="00E2044F" w:rsidRDefault="00E2044F" w:rsidP="00E2044F">
      <w:pPr>
        <w:pStyle w:val="Heading2"/>
      </w:pPr>
      <w:bookmarkStart w:id="15" w:name="_WPF_Threading_Model"/>
      <w:bookmarkEnd w:id="15"/>
      <w:r>
        <w:lastRenderedPageBreak/>
        <w:t>WPF Threading Model</w:t>
      </w:r>
    </w:p>
    <w:p w14:paraId="120A2803" w14:textId="77777777" w:rsidR="00E2044F" w:rsidRDefault="00E2044F" w:rsidP="00E2044F">
      <w:r w:rsidRPr="00413690">
        <w:t>Consider the following piece of code which instantiates a minimal WPF user interface consisting of a single Window. This simple fragment highlights some important aspects of threading in WPF</w:t>
      </w:r>
    </w:p>
    <w:p w14:paraId="2AADA906" w14:textId="76D083F1"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4</w:t>
      </w:r>
      <w:r>
        <w:rPr>
          <w:noProof/>
        </w:rPr>
        <w:fldChar w:fldCharType="end"/>
      </w:r>
      <w:r>
        <w:t xml:space="preserve"> Minimal WPF Interface</w:t>
      </w:r>
    </w:p>
    <w:p w14:paraId="633A176B" w14:textId="77777777" w:rsidR="00E2044F" w:rsidRDefault="00E2044F" w:rsidP="00E2044F">
      <w:pPr>
        <w:pStyle w:val="SourceCode"/>
        <w:rPr>
          <w:lang w:eastAsia="fi-FI"/>
        </w:rPr>
      </w:pPr>
      <w:r>
        <w:t>[STAThread]</w:t>
      </w:r>
      <w:r w:rsidRPr="00415C6C">
        <w:t xml:space="preserve"> </w:t>
      </w:r>
      <w:r>
        <w:sym w:font="Wingdings" w:char="F08C"/>
      </w:r>
    </w:p>
    <w:p w14:paraId="46A149F6" w14:textId="77777777" w:rsidR="00E2044F" w:rsidRDefault="00E2044F" w:rsidP="00E2044F">
      <w:pPr>
        <w:pStyle w:val="SourceCode"/>
      </w:pPr>
      <w:r>
        <w:t>public static void Main()</w:t>
      </w:r>
    </w:p>
    <w:p w14:paraId="349F3BAF" w14:textId="77777777" w:rsidR="00E2044F" w:rsidRDefault="00E2044F" w:rsidP="00E2044F">
      <w:pPr>
        <w:pStyle w:val="SourceCode"/>
      </w:pPr>
      <w:r>
        <w:t>{</w:t>
      </w:r>
    </w:p>
    <w:p w14:paraId="5BC16FD4" w14:textId="77777777" w:rsidR="00E2044F" w:rsidRDefault="00E2044F" w:rsidP="00E2044F">
      <w:pPr>
        <w:pStyle w:val="SourceCode"/>
      </w:pPr>
      <w:r>
        <w:t xml:space="preserve">  Window w = new Window();</w:t>
      </w:r>
    </w:p>
    <w:p w14:paraId="26EC0E41" w14:textId="77777777" w:rsidR="00E2044F" w:rsidRDefault="00E2044F" w:rsidP="00E2044F">
      <w:pPr>
        <w:pStyle w:val="SourceCode"/>
      </w:pPr>
      <w:r>
        <w:t xml:space="preserve">  w.Show(); </w:t>
      </w:r>
    </w:p>
    <w:p w14:paraId="48EB9F37" w14:textId="77777777" w:rsidR="00E2044F" w:rsidRDefault="00E2044F" w:rsidP="00E2044F">
      <w:pPr>
        <w:pStyle w:val="SourceCode"/>
      </w:pPr>
    </w:p>
    <w:p w14:paraId="1247E563" w14:textId="77777777" w:rsidR="00E2044F" w:rsidRDefault="00E2044F" w:rsidP="00E2044F">
      <w:pPr>
        <w:pStyle w:val="SourceCode"/>
      </w:pPr>
      <w:r>
        <w:t xml:space="preserve">  Dispatcher.Run(); </w:t>
      </w:r>
      <w:r>
        <w:sym w:font="Wingdings" w:char="F08D"/>
      </w:r>
      <w:r>
        <w:t xml:space="preserve"> </w:t>
      </w:r>
    </w:p>
    <w:p w14:paraId="6B37C9B9" w14:textId="77777777" w:rsidR="00E2044F" w:rsidRDefault="00E2044F" w:rsidP="00E2044F">
      <w:pPr>
        <w:pStyle w:val="SourceCode"/>
      </w:pPr>
      <w:r>
        <w:t>}</w:t>
      </w:r>
    </w:p>
    <w:p w14:paraId="5642B857" w14:textId="77777777" w:rsidR="00E2044F" w:rsidRDefault="00E2044F" w:rsidP="00E2044F">
      <w:pPr>
        <w:pStyle w:val="SourceCode"/>
      </w:pPr>
    </w:p>
    <w:p w14:paraId="58A6BE71" w14:textId="77777777" w:rsidR="00E2044F" w:rsidRDefault="00E2044F" w:rsidP="00E2044F">
      <w:pPr>
        <w:pStyle w:val="SourceCode"/>
        <w:rPr>
          <w:lang w:eastAsia="fi-FI"/>
        </w:rPr>
      </w:pPr>
    </w:p>
    <w:p w14:paraId="0FE4D0EB" w14:textId="77777777" w:rsidR="00E2044F" w:rsidRDefault="00E2044F" w:rsidP="00E2044F">
      <w:r w:rsidRPr="00AA52B0">
        <w:t xml:space="preserve">The first thing of note is </w:t>
      </w:r>
      <w:r>
        <w:t>that we require</w:t>
      </w:r>
      <w:r w:rsidRPr="00AA52B0">
        <w:t xml:space="preserve"> a Window. Every WP</w:t>
      </w:r>
      <w:r>
        <w:t>F</w:t>
      </w:r>
      <w:r w:rsidRPr="00AA52B0">
        <w:t xml:space="preserve"> user interface must consist</w:t>
      </w:r>
      <w:r>
        <w:t>s</w:t>
      </w:r>
      <w:r w:rsidRPr="00AA52B0">
        <w:t xml:space="preserve"> of at least one window. This is in fact just a Win32 window. </w:t>
      </w:r>
      <w:r>
        <w:t xml:space="preserve">Like </w:t>
      </w:r>
      <w:r w:rsidRPr="00AA52B0">
        <w:t xml:space="preserve">a Win32 window a WPF window must run inside a thread whose COM apartment state is </w:t>
      </w:r>
      <w:r w:rsidRPr="004E695B">
        <w:rPr>
          <w:rStyle w:val="SourceCodeChar"/>
        </w:rPr>
        <w:t>ApartmentState.STA</w:t>
      </w:r>
      <w:r w:rsidRPr="00AA52B0">
        <w:t xml:space="preserve"> </w:t>
      </w:r>
      <w:r>
        <w:t xml:space="preserve">We achieve by marking with the correct attribute </w:t>
      </w:r>
      <w:r>
        <w:sym w:font="Wingdings" w:char="F08C"/>
      </w:r>
      <w:r>
        <w:t xml:space="preserve">. </w:t>
      </w:r>
    </w:p>
    <w:p w14:paraId="582F6F02" w14:textId="77777777" w:rsidR="00E2044F" w:rsidRDefault="00E2044F" w:rsidP="00E2044F">
      <w:r>
        <w:t xml:space="preserve">The second important point is that 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r>
        <w:rPr>
          <w:rStyle w:val="SourceCodeChar"/>
        </w:rPr>
        <w:sym w:font="Wingdings" w:char="F08D"/>
      </w:r>
      <w:r>
        <w:t xml:space="preserve"> Inside this method WPF will setup the message loop. It is the message loop that makes the main thread a user interface thread. The message loop sits inside a loop, pulling messages from a message queue and dispatching them. </w:t>
      </w:r>
    </w:p>
    <w:p w14:paraId="2EC27CF0" w14:textId="77777777" w:rsidR="00E2044F" w:rsidRDefault="00E2044F" w:rsidP="00E2044F">
      <w:pPr>
        <w:rPr>
          <w:smallCaps/>
          <w:color w:val="9BBB59" w:themeColor="accent3"/>
          <w:lang w:eastAsia="fi-FI"/>
        </w:rPr>
      </w:pPr>
      <w:r>
        <w:br w:type="page"/>
      </w:r>
    </w:p>
    <w:p w14:paraId="763FDB86" w14:textId="572F1570" w:rsidR="00E2044F" w:rsidRDefault="00E2044F" w:rsidP="00E2044F">
      <w:pPr>
        <w:pStyle w:val="CodeExampleDiagram"/>
      </w:pPr>
      <w:r>
        <w:lastRenderedPageBreak/>
        <w:t xml:space="preserve">Figure </w:t>
      </w:r>
      <w:r w:rsidR="008F1E30">
        <w:fldChar w:fldCharType="begin"/>
      </w:r>
      <w:r w:rsidR="008F1E30">
        <w:instrText xml:space="preserve"> SEQ Figure \* ARABIC </w:instrText>
      </w:r>
      <w:r w:rsidR="008F1E30">
        <w:fldChar w:fldCharType="separate"/>
      </w:r>
      <w:r w:rsidR="00C1476B">
        <w:rPr>
          <w:noProof/>
        </w:rPr>
        <w:t>3</w:t>
      </w:r>
      <w:r w:rsidR="008F1E30">
        <w:rPr>
          <w:noProof/>
        </w:rPr>
        <w:fldChar w:fldCharType="end"/>
      </w:r>
      <w:r>
        <w:t>Windows Message Loop</w:t>
      </w:r>
    </w:p>
    <w:p w14:paraId="0AD5A9CE" w14:textId="77777777" w:rsidR="00E2044F" w:rsidRDefault="00E2044F" w:rsidP="00E2044F">
      <w:r>
        <w:rPr>
          <w:b/>
          <w:noProof/>
        </w:rPr>
        <mc:AlternateContent>
          <mc:Choice Requires="wpc">
            <w:drawing>
              <wp:inline distT="0" distB="0" distL="0" distR="0" wp14:anchorId="09D3DC6B" wp14:editId="1FBBB037">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FA369" w14:textId="77777777" w:rsidR="002368D8" w:rsidRPr="00EA0108" w:rsidRDefault="002368D8" w:rsidP="00E2044F">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CBB9B" w14:textId="77777777" w:rsidR="002368D8" w:rsidRDefault="002368D8" w:rsidP="00E2044F">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5CF39" w14:textId="77777777" w:rsidR="002368D8" w:rsidRDefault="002368D8" w:rsidP="00E2044F">
                              <w:pPr>
                                <w:pStyle w:val="NormalWeb"/>
                                <w:spacing w:before="0" w:beforeAutospacing="0" w:after="0" w:afterAutospacing="0"/>
                              </w:pPr>
                              <w:r>
                                <w:rPr>
                                  <w:sz w:val="20"/>
                                  <w:szCs w:val="20"/>
                                </w:rPr>
                                <w:t>GetMessage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B941A" w14:textId="77777777" w:rsidR="002368D8" w:rsidRDefault="002368D8" w:rsidP="00E2044F">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D6D7B" w14:textId="77777777" w:rsidR="002368D8" w:rsidRDefault="002368D8" w:rsidP="00E2044F">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D3DC6B"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38FA369" w14:textId="77777777" w:rsidR="002368D8" w:rsidRPr="00EA0108" w:rsidRDefault="002368D8" w:rsidP="00E2044F">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87CBB9B" w14:textId="77777777" w:rsidR="002368D8" w:rsidRDefault="002368D8" w:rsidP="00E2044F">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3435CF39" w14:textId="77777777" w:rsidR="002368D8" w:rsidRDefault="002368D8" w:rsidP="00E2044F">
                        <w:pPr>
                          <w:pStyle w:val="NormalWeb"/>
                          <w:spacing w:before="0" w:beforeAutospacing="0" w:after="0" w:afterAutospacing="0"/>
                        </w:pPr>
                        <w:r>
                          <w:rPr>
                            <w:sz w:val="20"/>
                            <w:szCs w:val="20"/>
                          </w:rPr>
                          <w:t>GetMessage</w:t>
                        </w:r>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F5B941A" w14:textId="77777777" w:rsidR="002368D8" w:rsidRDefault="002368D8" w:rsidP="00E2044F">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74D6D7B" w14:textId="77777777" w:rsidR="002368D8" w:rsidRDefault="002368D8" w:rsidP="00E2044F">
                        <w:pPr>
                          <w:pStyle w:val="NormalWeb"/>
                          <w:spacing w:before="0" w:beforeAutospacing="0" w:after="0" w:afterAutospacing="0"/>
                        </w:pPr>
                        <w:r>
                          <w:rPr>
                            <w:sz w:val="20"/>
                            <w:szCs w:val="20"/>
                          </w:rPr>
                          <w:t>Dispatch Message</w:t>
                        </w:r>
                      </w:p>
                    </w:txbxContent>
                  </v:textbox>
                </v:shape>
                <w10:anchorlock/>
              </v:group>
            </w:pict>
          </mc:Fallback>
        </mc:AlternateContent>
      </w:r>
    </w:p>
    <w:p w14:paraId="41DFFCB5" w14:textId="77777777" w:rsidR="00E2044F" w:rsidRDefault="00E2044F" w:rsidP="00E2044F">
      <w:r>
        <w:t xml:space="preserve">All WPF objects that inherit from </w:t>
      </w:r>
      <w:r w:rsidRPr="00762953">
        <w:rPr>
          <w:rStyle w:val="SourceCodeChar"/>
        </w:rPr>
        <w:t>DispatcherObject</w:t>
      </w:r>
      <w:r>
        <w:t xml:space="preserve"> are associated with the same Dispatcher as their parent window. These objects are said to have thread affinity. Furthermore, these objects can only be safely updated on the thread with which they have affinity - the thread associated with their dispatcher. Any input messages from a window or its child </w:t>
      </w:r>
      <w:r w:rsidRPr="00FD260A">
        <w:rPr>
          <w:rStyle w:val="SourceCodeChar"/>
        </w:rPr>
        <w:t>DispatcherObjects</w:t>
      </w:r>
      <w:r>
        <w:t xml:space="preserve"> such as keystrokes and mouse presses are pushed onto the message queue by the operating system. It is then the message loop’s job to pull these from the queue, process them and dispatch them such that handlers can respond to them.</w:t>
      </w:r>
    </w:p>
    <w:p w14:paraId="48EE806C" w14:textId="72BA4EE6" w:rsidR="00E2044F" w:rsidRDefault="00E2044F" w:rsidP="00E2044F">
      <w:pPr>
        <w:pStyle w:val="CodeExampleDiagram"/>
      </w:pPr>
      <w:r>
        <w:t xml:space="preserve">Figure </w:t>
      </w:r>
      <w:r w:rsidR="008F1E30">
        <w:fldChar w:fldCharType="begin"/>
      </w:r>
      <w:r w:rsidR="008F1E30">
        <w:instrText xml:space="preserve"> SEQ Figure \* ARABIC </w:instrText>
      </w:r>
      <w:r w:rsidR="008F1E30">
        <w:fldChar w:fldCharType="separate"/>
      </w:r>
      <w:r w:rsidR="00C1476B">
        <w:rPr>
          <w:noProof/>
        </w:rPr>
        <w:t>4</w:t>
      </w:r>
      <w:r w:rsidR="008F1E30">
        <w:rPr>
          <w:noProof/>
        </w:rPr>
        <w:fldChar w:fldCharType="end"/>
      </w:r>
      <w:r>
        <w:t>DispatcherObject</w:t>
      </w:r>
    </w:p>
    <w:p w14:paraId="00C192D1" w14:textId="77777777" w:rsidR="00E2044F" w:rsidRDefault="00E2044F" w:rsidP="00E2044F">
      <w:r w:rsidRPr="006A35A0">
        <w:rPr>
          <w:noProof/>
        </w:rPr>
        <w:drawing>
          <wp:inline distT="0" distB="0" distL="0" distR="0" wp14:anchorId="7E64026C" wp14:editId="5DBDDE45">
            <wp:extent cx="5731510" cy="2543810"/>
            <wp:effectExtent l="0" t="0" r="2540" b="8890"/>
            <wp:docPr id="4" name="Picture 4" descr="\\Mac\AllFiles\var\folders\26\8pdyv9s12_31j_3jklnwth0r0000gp\T\net.shinyfrog.bear\BearTemp.O5bpJ2\11F425B8-88E8-430B-A21C-F85A1D41B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AllFiles\var\folders\26\8pdyv9s12_31j_3jklnwth0r0000gp\T\net.shinyfrog.bear\BearTemp.O5bpJ2\11F425B8-88E8-430B-A21C-F85A1D41B75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D2A1EC4" w14:textId="77777777" w:rsidR="00E2044F" w:rsidRPr="00541F42" w:rsidRDefault="00E2044F" w:rsidP="00E2044F"/>
    <w:p w14:paraId="73EAF994" w14:textId="77777777" w:rsidR="00E2044F" w:rsidRDefault="00E2044F" w:rsidP="00E2044F">
      <w:r w:rsidRPr="00283F1F">
        <w:lastRenderedPageBreak/>
        <w:t>If any thread other than the user interface thread wants to interact with DispatcherObjects’ much do so by first obtaining the Depende</w:t>
      </w:r>
      <w:r>
        <w:t>n</w:t>
      </w:r>
      <w:r w:rsidRPr="00283F1F">
        <w:t>cyObject’s dispatcher and then calling the Dispatcher’s</w:t>
      </w:r>
      <w:r>
        <w:t xml:space="preserve"> </w:t>
      </w:r>
      <w:r>
        <w:sym w:font="Wingdings" w:char="F08E"/>
      </w:r>
      <w:r w:rsidRPr="00283F1F">
        <w:t xml:space="preserve"> </w:t>
      </w:r>
      <w:r w:rsidRPr="00433BB3">
        <w:rPr>
          <w:rStyle w:val="SourceCodeChar"/>
        </w:rPr>
        <w:t>BeginInvoke</w:t>
      </w:r>
      <w:r w:rsidRPr="00283F1F">
        <w:t xml:space="preserve"> method.</w:t>
      </w:r>
      <w:r>
        <w:t xml:space="preserve"> The following piece of code highlights the approach</w:t>
      </w:r>
    </w:p>
    <w:p w14:paraId="187586D6" w14:textId="1A758E88"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5</w:t>
      </w:r>
      <w:r>
        <w:rPr>
          <w:noProof/>
        </w:rPr>
        <w:fldChar w:fldCharType="end"/>
      </w:r>
      <w:r>
        <w:t xml:space="preserve"> Dispatcher</w:t>
      </w:r>
    </w:p>
    <w:p w14:paraId="6FC2765D" w14:textId="77777777" w:rsidR="00E2044F" w:rsidRPr="007E0C0D" w:rsidRDefault="00E2044F" w:rsidP="00E2044F">
      <w:pPr>
        <w:pStyle w:val="SourceCode"/>
      </w:pPr>
      <w:r w:rsidRPr="007E0C0D">
        <w:t>[STAThread]</w:t>
      </w:r>
    </w:p>
    <w:p w14:paraId="1243B796" w14:textId="77777777" w:rsidR="00E2044F" w:rsidRPr="007E0C0D" w:rsidRDefault="00E2044F" w:rsidP="00E2044F">
      <w:pPr>
        <w:pStyle w:val="SourceCode"/>
      </w:pPr>
      <w:r w:rsidRPr="007E0C0D">
        <w:t>public static void Main()</w:t>
      </w:r>
    </w:p>
    <w:p w14:paraId="4AE6BB40" w14:textId="77777777" w:rsidR="00E2044F" w:rsidRPr="007E0C0D" w:rsidRDefault="00E2044F" w:rsidP="00E2044F">
      <w:pPr>
        <w:pStyle w:val="SourceCode"/>
      </w:pPr>
      <w:r w:rsidRPr="007E0C0D">
        <w:t>{</w:t>
      </w:r>
    </w:p>
    <w:p w14:paraId="10AA6437" w14:textId="77777777" w:rsidR="00E2044F" w:rsidRPr="007E0C0D" w:rsidRDefault="00E2044F" w:rsidP="00E2044F">
      <w:pPr>
        <w:pStyle w:val="SourceCode"/>
      </w:pPr>
      <w:r w:rsidRPr="007E0C0D">
        <w:tab/>
        <w:t>Window w = new Window();</w:t>
      </w:r>
    </w:p>
    <w:p w14:paraId="73D33CE9" w14:textId="77777777" w:rsidR="00E2044F" w:rsidRPr="007E0C0D" w:rsidRDefault="00E2044F" w:rsidP="00E2044F">
      <w:pPr>
        <w:pStyle w:val="SourceCode"/>
      </w:pPr>
      <w:r w:rsidRPr="007E0C0D">
        <w:tab/>
        <w:t>w.Loaded += WOnLoaded;</w:t>
      </w:r>
    </w:p>
    <w:p w14:paraId="09D4B9EC" w14:textId="77777777" w:rsidR="00E2044F" w:rsidRPr="007E0C0D" w:rsidRDefault="00E2044F" w:rsidP="00E2044F">
      <w:pPr>
        <w:pStyle w:val="SourceCode"/>
      </w:pPr>
      <w:r w:rsidRPr="007E0C0D">
        <w:tab/>
        <w:t>w.Show();</w:t>
      </w:r>
    </w:p>
    <w:p w14:paraId="40ED4F34" w14:textId="77777777" w:rsidR="00E2044F" w:rsidRPr="007E0C0D" w:rsidRDefault="00E2044F" w:rsidP="00E2044F">
      <w:pPr>
        <w:pStyle w:val="SourceCode"/>
      </w:pPr>
      <w:r w:rsidRPr="007E0C0D">
        <w:tab/>
        <w:t>Dispatcher.Run();</w:t>
      </w:r>
    </w:p>
    <w:p w14:paraId="6B0447C5" w14:textId="77777777" w:rsidR="00E2044F" w:rsidRPr="007E0C0D" w:rsidRDefault="00E2044F" w:rsidP="00E2044F">
      <w:pPr>
        <w:pStyle w:val="SourceCode"/>
      </w:pPr>
      <w:r w:rsidRPr="007E0C0D">
        <w:t>}</w:t>
      </w:r>
    </w:p>
    <w:p w14:paraId="1E422E27" w14:textId="77777777" w:rsidR="00E2044F" w:rsidRPr="007E0C0D" w:rsidRDefault="00E2044F" w:rsidP="00E2044F">
      <w:pPr>
        <w:pStyle w:val="SourceCode"/>
      </w:pPr>
      <w:r w:rsidRPr="007E0C0D">
        <w:t>private static void WOnLoaded(object sender, RoutedEventArgs routedEventArgs)</w:t>
      </w:r>
    </w:p>
    <w:p w14:paraId="6BF1630F" w14:textId="77777777" w:rsidR="00E2044F" w:rsidRPr="007E0C0D" w:rsidRDefault="00E2044F" w:rsidP="00E2044F">
      <w:pPr>
        <w:pStyle w:val="SourceCode"/>
      </w:pPr>
      <w:r w:rsidRPr="007E0C0D">
        <w:t>{</w:t>
      </w:r>
    </w:p>
    <w:p w14:paraId="26722EF0" w14:textId="77777777" w:rsidR="00E2044F" w:rsidRPr="007E0C0D" w:rsidRDefault="00E2044F" w:rsidP="00E2044F">
      <w:pPr>
        <w:pStyle w:val="SourceCode"/>
      </w:pPr>
      <w:r w:rsidRPr="007E0C0D">
        <w:tab/>
        <w:t>Window w = sender as Window;</w:t>
      </w:r>
    </w:p>
    <w:p w14:paraId="057F63AA" w14:textId="77777777" w:rsidR="00E2044F" w:rsidRPr="007E0C0D" w:rsidRDefault="00E2044F" w:rsidP="00E2044F">
      <w:pPr>
        <w:pStyle w:val="SourceCode"/>
      </w:pPr>
      <w:r w:rsidRPr="007E0C0D">
        <w:tab/>
        <w:t>w.Background = new SolidColorBrush(Colors.Green);</w:t>
      </w:r>
    </w:p>
    <w:p w14:paraId="031F2643" w14:textId="77777777" w:rsidR="00E2044F" w:rsidRPr="007E0C0D" w:rsidRDefault="00E2044F" w:rsidP="00E2044F">
      <w:pPr>
        <w:pStyle w:val="SourceCode"/>
      </w:pPr>
    </w:p>
    <w:p w14:paraId="5D0B7FFA" w14:textId="77777777" w:rsidR="00E2044F" w:rsidRPr="007E0C0D" w:rsidRDefault="00E2044F" w:rsidP="00E2044F">
      <w:pPr>
        <w:pStyle w:val="SourceCode"/>
      </w:pPr>
      <w:r w:rsidRPr="007E0C0D">
        <w:tab/>
        <w:t>Task.Run(() =&gt;</w:t>
      </w:r>
    </w:p>
    <w:p w14:paraId="1D397709" w14:textId="77777777" w:rsidR="00E2044F" w:rsidRPr="007E0C0D" w:rsidRDefault="00E2044F" w:rsidP="00E2044F">
      <w:pPr>
        <w:pStyle w:val="SourceCode"/>
      </w:pPr>
      <w:r w:rsidRPr="007E0C0D">
        <w:tab/>
        <w:t>{</w:t>
      </w:r>
    </w:p>
    <w:p w14:paraId="40985D40" w14:textId="77777777" w:rsidR="00E2044F" w:rsidRPr="007E0C0D" w:rsidRDefault="00E2044F" w:rsidP="00E2044F">
      <w:pPr>
        <w:pStyle w:val="SourceCode"/>
      </w:pPr>
      <w:r w:rsidRPr="007E0C0D">
        <w:tab/>
      </w:r>
      <w:r w:rsidRPr="007E0C0D">
        <w:tab/>
        <w:t>Thread.Sleep(2000);</w:t>
      </w:r>
    </w:p>
    <w:p w14:paraId="303E36F1" w14:textId="77777777" w:rsidR="00E2044F" w:rsidRPr="007E0C0D" w:rsidRDefault="00E2044F" w:rsidP="00E2044F">
      <w:pPr>
        <w:pStyle w:val="SourceCode"/>
      </w:pPr>
    </w:p>
    <w:p w14:paraId="5DCE9B75" w14:textId="77777777" w:rsidR="00E2044F" w:rsidRPr="007E0C0D" w:rsidRDefault="00E2044F" w:rsidP="00E2044F">
      <w:pPr>
        <w:pStyle w:val="SourceCode"/>
      </w:pPr>
      <w:r w:rsidRPr="007E0C0D">
        <w:tab/>
      </w:r>
      <w:r w:rsidRPr="007E0C0D">
        <w:tab/>
        <w:t>// Update the window on the thread it has affinity with</w:t>
      </w:r>
    </w:p>
    <w:p w14:paraId="5A2EC486" w14:textId="77777777" w:rsidR="00E2044F" w:rsidRPr="007E0C0D" w:rsidRDefault="00E2044F" w:rsidP="00E2044F">
      <w:pPr>
        <w:pStyle w:val="SourceCode"/>
      </w:pPr>
      <w:r w:rsidRPr="007E0C0D">
        <w:tab/>
      </w:r>
      <w:r w:rsidRPr="007E0C0D">
        <w:tab/>
        <w:t>Action d = () =&gt; w.Background = Brushes.NavajoWhite;</w:t>
      </w:r>
    </w:p>
    <w:p w14:paraId="4F362D88" w14:textId="77777777" w:rsidR="00E2044F" w:rsidRPr="007E0C0D" w:rsidRDefault="00E2044F" w:rsidP="00E2044F">
      <w:pPr>
        <w:pStyle w:val="SourceCode"/>
      </w:pPr>
      <w:r w:rsidRPr="007E0C0D">
        <w:tab/>
      </w:r>
      <w:r w:rsidRPr="007E0C0D">
        <w:tab/>
        <w:t>w.Dispatcher.BeginInvoke(d, null);</w:t>
      </w:r>
      <w:r>
        <w:t xml:space="preserve"> </w:t>
      </w:r>
      <w:r>
        <w:sym w:font="Wingdings" w:char="F08E"/>
      </w:r>
    </w:p>
    <w:p w14:paraId="6C7DA6FA" w14:textId="77777777" w:rsidR="00E2044F" w:rsidRPr="007E0C0D" w:rsidRDefault="00E2044F" w:rsidP="00E2044F">
      <w:pPr>
        <w:pStyle w:val="SourceCode"/>
      </w:pPr>
      <w:r w:rsidRPr="007E0C0D">
        <w:tab/>
        <w:t>});</w:t>
      </w:r>
    </w:p>
    <w:p w14:paraId="2B7BA63B" w14:textId="77777777" w:rsidR="00E2044F" w:rsidRDefault="00E2044F" w:rsidP="00E2044F">
      <w:pPr>
        <w:pStyle w:val="SourceCode"/>
      </w:pPr>
      <w:r w:rsidRPr="007E0C0D">
        <w:t>}</w:t>
      </w:r>
    </w:p>
    <w:p w14:paraId="41A4DE01" w14:textId="77777777" w:rsidR="00E2044F" w:rsidRDefault="00E2044F" w:rsidP="00E2044F">
      <w:pPr>
        <w:pStyle w:val="QuoteCallOut"/>
      </w:pPr>
      <w:r>
        <w:t xml:space="preserve">If we don’t use the Dispatcher and instead try and directly set the background from the background thread then we get a runtime exception saying </w:t>
      </w:r>
      <w:r w:rsidRPr="00332F04">
        <w:rPr>
          <w:rStyle w:val="Strong"/>
        </w:rPr>
        <w:t>System.InvalidOperationException: The calling thread cannot access this object because a different thread owns it</w:t>
      </w:r>
    </w:p>
    <w:p w14:paraId="6CE5AB85" w14:textId="77777777" w:rsidR="00E2044F" w:rsidRPr="00B8027E" w:rsidRDefault="00E2044F" w:rsidP="00E2044F"/>
    <w:p w14:paraId="41F20161" w14:textId="77777777" w:rsidR="00E2044F" w:rsidRDefault="00E2044F" w:rsidP="00E2044F">
      <w:pPr>
        <w:rPr>
          <w:rFonts w:asciiTheme="majorHAnsi" w:eastAsiaTheme="majorEastAsia" w:hAnsiTheme="majorHAnsi" w:cstheme="majorBidi"/>
          <w:color w:val="31378B" w:themeColor="text2"/>
          <w:sz w:val="32"/>
          <w:szCs w:val="28"/>
        </w:rPr>
      </w:pPr>
      <w:r>
        <w:br w:type="page"/>
      </w:r>
    </w:p>
    <w:p w14:paraId="7C2BCE03" w14:textId="77777777" w:rsidR="00E2044F" w:rsidRDefault="00E2044F" w:rsidP="009C4F7E">
      <w:pPr>
        <w:pStyle w:val="Heading3"/>
      </w:pPr>
      <w:r>
        <w:lastRenderedPageBreak/>
        <w:t>SynchronizationContext</w:t>
      </w:r>
    </w:p>
    <w:p w14:paraId="378B38E2" w14:textId="77777777" w:rsidR="00E2044F" w:rsidRDefault="00E2044F" w:rsidP="00E2044F">
      <w:r>
        <w:t>SynchronizationContext is abstract class defined in System.ComponentModel. WPF and WinForms define subclasses which you can get a handle to be calling SynchronizationContext.Current from a UI thread.</w:t>
      </w:r>
    </w:p>
    <w:p w14:paraId="7312103D" w14:textId="77777777" w:rsidR="00E2044F" w:rsidRDefault="00E2044F" w:rsidP="00E2044F">
      <w:r>
        <w:t>If one holds a reference to a SynchronizationContext one can post to it with similar effect to calling BeginInvoke on a Dispatcher. The advantage of the Synchronisation context is that it is not dependent on any framework. So, code that works with SynchronizationContext can be utilised in WPF and WinForms applications. Calling Post is equivalent to directly calling BeginInvoke on a Dispatcher and calling Send is equivalent to calling Invoke directly on a dispatcher</w:t>
      </w:r>
    </w:p>
    <w:p w14:paraId="1705E1B5" w14:textId="77777777" w:rsidR="00E2044F" w:rsidRDefault="00E2044F" w:rsidP="00E2044F">
      <w:r>
        <w:t>One key use of SynchronizationContext is when executing code in the background and then using the results to update a user control using Tasks</w:t>
      </w:r>
    </w:p>
    <w:p w14:paraId="57B0A5CF" w14:textId="77777777" w:rsidR="00E2044F" w:rsidRDefault="00E2044F" w:rsidP="00E2044F">
      <w:r>
        <w:t xml:space="preserve">The following code shows how to update the UI thread safely using a synchronisation context rather than directly accessing the dispatcher. </w:t>
      </w:r>
    </w:p>
    <w:p w14:paraId="2ED5D3DC" w14:textId="2500B8C3" w:rsidR="00E2044F" w:rsidRDefault="00E2044F" w:rsidP="00E2044F">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6</w:t>
      </w:r>
      <w:r>
        <w:rPr>
          <w:noProof/>
        </w:rPr>
        <w:fldChar w:fldCharType="end"/>
      </w:r>
      <w:r>
        <w:t xml:space="preserve"> SynchronizationContext</w:t>
      </w:r>
    </w:p>
    <w:p w14:paraId="5C2D7AB5" w14:textId="77777777" w:rsidR="00E2044F" w:rsidRPr="00E5702D" w:rsidRDefault="00E2044F" w:rsidP="00E2044F">
      <w:pPr>
        <w:pStyle w:val="SourceCode"/>
      </w:pPr>
      <w:r w:rsidRPr="00E5702D">
        <w:t>private static void WOnLoaded2(object s, RoutedEventArgs e)</w:t>
      </w:r>
    </w:p>
    <w:p w14:paraId="57C95F26" w14:textId="77777777" w:rsidR="00E2044F" w:rsidRPr="00E5702D" w:rsidRDefault="00E2044F" w:rsidP="00E2044F">
      <w:pPr>
        <w:pStyle w:val="SourceCode"/>
      </w:pPr>
      <w:r w:rsidRPr="00E5702D">
        <w:t>{</w:t>
      </w:r>
    </w:p>
    <w:p w14:paraId="63541622" w14:textId="77777777" w:rsidR="00E2044F" w:rsidRPr="00E5702D" w:rsidRDefault="00E2044F" w:rsidP="00E2044F">
      <w:pPr>
        <w:pStyle w:val="SourceCode"/>
      </w:pPr>
      <w:r w:rsidRPr="00E5702D">
        <w:tab/>
        <w:t>Window w = s as Window;</w:t>
      </w:r>
    </w:p>
    <w:p w14:paraId="2BE214AF" w14:textId="77777777" w:rsidR="00E2044F" w:rsidRPr="00E5702D" w:rsidRDefault="00E2044F" w:rsidP="00E2044F">
      <w:pPr>
        <w:pStyle w:val="SourceCode"/>
      </w:pPr>
      <w:r w:rsidRPr="00E5702D">
        <w:tab/>
        <w:t>w.Background = new SolidColorBrush(Colors.Green);</w:t>
      </w:r>
    </w:p>
    <w:p w14:paraId="1B403A7E" w14:textId="77777777" w:rsidR="00E2044F" w:rsidRPr="00E5702D" w:rsidRDefault="00E2044F" w:rsidP="00E2044F">
      <w:pPr>
        <w:pStyle w:val="SourceCode"/>
      </w:pPr>
    </w:p>
    <w:p w14:paraId="0A10C11A" w14:textId="77777777" w:rsidR="00E2044F" w:rsidRPr="00E5702D" w:rsidRDefault="00E2044F" w:rsidP="00E2044F">
      <w:pPr>
        <w:pStyle w:val="SourceCode"/>
      </w:pPr>
      <w:r w:rsidRPr="00E5702D">
        <w:tab/>
        <w:t>SynchronizationContext synchronizationContext = SynchronizationContext.Current;</w:t>
      </w:r>
    </w:p>
    <w:p w14:paraId="3FCCC74E" w14:textId="77777777" w:rsidR="00E2044F" w:rsidRPr="00E5702D" w:rsidRDefault="00E2044F" w:rsidP="00E2044F">
      <w:pPr>
        <w:pStyle w:val="SourceCode"/>
      </w:pPr>
    </w:p>
    <w:p w14:paraId="2E06D267" w14:textId="77777777" w:rsidR="00E2044F" w:rsidRPr="00E5702D" w:rsidRDefault="00E2044F" w:rsidP="00E2044F">
      <w:pPr>
        <w:pStyle w:val="SourceCode"/>
      </w:pPr>
      <w:r w:rsidRPr="00E5702D">
        <w:tab/>
        <w:t>Task.Run(() =&gt;</w:t>
      </w:r>
    </w:p>
    <w:p w14:paraId="56C295CE" w14:textId="77777777" w:rsidR="00E2044F" w:rsidRPr="00E5702D" w:rsidRDefault="00E2044F" w:rsidP="00E2044F">
      <w:pPr>
        <w:pStyle w:val="SourceCode"/>
      </w:pPr>
      <w:r w:rsidRPr="00E5702D">
        <w:tab/>
        <w:t>{</w:t>
      </w:r>
    </w:p>
    <w:p w14:paraId="01F9D841" w14:textId="77777777" w:rsidR="00E2044F" w:rsidRPr="00E5702D" w:rsidRDefault="00E2044F" w:rsidP="00E2044F">
      <w:pPr>
        <w:pStyle w:val="SourceCode"/>
      </w:pPr>
      <w:r w:rsidRPr="00E5702D">
        <w:tab/>
      </w:r>
      <w:r w:rsidRPr="00E5702D">
        <w:tab/>
        <w:t>Thread.Sleep(2000);</w:t>
      </w:r>
    </w:p>
    <w:p w14:paraId="68E9F5F9" w14:textId="77777777" w:rsidR="00E2044F" w:rsidRPr="00E5702D" w:rsidRDefault="00E2044F" w:rsidP="00E2044F">
      <w:pPr>
        <w:pStyle w:val="SourceCode"/>
      </w:pPr>
      <w:r w:rsidRPr="00E5702D">
        <w:tab/>
      </w:r>
      <w:r w:rsidRPr="00E5702D">
        <w:tab/>
        <w:t>synchronizationContext.Post(state =&gt; w.Background = Brushes.NavajoWhite, null);</w:t>
      </w:r>
    </w:p>
    <w:p w14:paraId="728E52C8" w14:textId="77777777" w:rsidR="00E2044F" w:rsidRPr="00E5702D" w:rsidRDefault="00E2044F" w:rsidP="00E2044F">
      <w:pPr>
        <w:pStyle w:val="SourceCode"/>
      </w:pPr>
      <w:r w:rsidRPr="00E5702D">
        <w:tab/>
        <w:t>});</w:t>
      </w:r>
    </w:p>
    <w:p w14:paraId="590AC721" w14:textId="77777777" w:rsidR="00E2044F" w:rsidRDefault="00E2044F" w:rsidP="00E2044F">
      <w:pPr>
        <w:pStyle w:val="SourceCode"/>
        <w:rPr>
          <w:smallCaps/>
          <w:color w:val="4F81BD" w:themeColor="accent2"/>
          <w:lang w:eastAsia="fi-FI"/>
        </w:rPr>
      </w:pPr>
      <w:r w:rsidRPr="00E5702D">
        <w:t>}</w:t>
      </w:r>
    </w:p>
    <w:p w14:paraId="0D861C3A" w14:textId="77777777" w:rsidR="00E2044F" w:rsidRDefault="00E2044F" w:rsidP="00E2044F">
      <w:pPr>
        <w:rPr>
          <w:smallCaps/>
          <w:color w:val="4F81BD" w:themeColor="accent2"/>
          <w:lang w:eastAsia="fi-FI"/>
        </w:rPr>
      </w:pPr>
      <w:r>
        <w:br w:type="page"/>
      </w:r>
    </w:p>
    <w:p w14:paraId="6CF58B60" w14:textId="485F512F" w:rsidR="00E2044F" w:rsidRDefault="00E2044F" w:rsidP="00E2044F">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C1476B">
        <w:rPr>
          <w:noProof/>
        </w:rPr>
        <w:t>7</w:t>
      </w:r>
      <w:r>
        <w:rPr>
          <w:noProof/>
        </w:rPr>
        <w:fldChar w:fldCharType="end"/>
      </w:r>
      <w:r>
        <w:t>SynchronizationContext Implementation</w:t>
      </w:r>
    </w:p>
    <w:bookmarkStart w:id="16" w:name="_MON_1603884610"/>
    <w:bookmarkEnd w:id="16"/>
    <w:p w14:paraId="22F0C575" w14:textId="77777777" w:rsidR="00E2044F" w:rsidRDefault="00E2044F" w:rsidP="00E2044F">
      <w:r>
        <w:rPr>
          <w:noProof/>
        </w:rPr>
        <w:object w:dxaOrig="9026" w:dyaOrig="9741" w14:anchorId="57592FE7">
          <v:shape id="_x0000_i1025" type="#_x0000_t75" style="width:450.75pt;height:489pt" o:ole="">
            <v:imagedata r:id="rId19" o:title=""/>
          </v:shape>
          <o:OLEObject Type="Embed" ProgID="Word.OpenDocumentText.12" ShapeID="_x0000_i1025" DrawAspect="Content" ObjectID="_1681217758" r:id="rId20"/>
        </w:object>
      </w:r>
    </w:p>
    <w:p w14:paraId="192C6631" w14:textId="77777777" w:rsidR="00E2044F" w:rsidRDefault="00E2044F">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10DA56CD" w14:textId="60D3BED5" w:rsidR="009C4F7E" w:rsidRDefault="00EA144A" w:rsidP="00EA144A">
      <w:pPr>
        <w:pStyle w:val="QuestionSection"/>
        <w:rPr>
          <w:lang w:eastAsia="fi-FI"/>
        </w:rPr>
      </w:pPr>
      <w:r>
        <w:rPr>
          <w:lang w:eastAsia="fi-FI"/>
        </w:rPr>
        <w:lastRenderedPageBreak/>
        <w:t xml:space="preserve">Questions - </w:t>
      </w:r>
      <w:r w:rsidR="009C4F7E">
        <w:rPr>
          <w:lang w:eastAsia="fi-FI"/>
        </w:rPr>
        <w:t>WPF Threading model</w:t>
      </w:r>
    </w:p>
    <w:p w14:paraId="2340C214" w14:textId="77777777" w:rsidR="009C4F7E" w:rsidRPr="00B9732C" w:rsidRDefault="009C4F7E" w:rsidP="009C4F7E">
      <w:pPr>
        <w:pStyle w:val="Question"/>
      </w:pPr>
      <w:r>
        <w:t>What does a thread need to be a WPF UI thread?</w:t>
      </w:r>
    </w:p>
    <w:p w14:paraId="0662374F" w14:textId="77777777" w:rsidR="009C4F7E" w:rsidRPr="002D2903" w:rsidRDefault="009C4F7E" w:rsidP="009C4F7E">
      <w:pPr>
        <w:pStyle w:val="Answer"/>
        <w:rPr>
          <w:rFonts w:ascii="Courier New" w:hAnsi="Courier New" w:cs="Consolas"/>
          <w:noProof/>
          <w:sz w:val="20"/>
          <w:szCs w:val="19"/>
        </w:rPr>
      </w:pPr>
      <w:r>
        <w:t xml:space="preserve">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p>
    <w:p w14:paraId="00F09477" w14:textId="77777777" w:rsidR="009C4F7E" w:rsidRDefault="009C4F7E" w:rsidP="009C4F7E">
      <w:pPr>
        <w:pStyle w:val="Question"/>
        <w:rPr>
          <w:lang w:eastAsia="fi-FI"/>
        </w:rPr>
      </w:pPr>
      <w:r>
        <w:rPr>
          <w:lang w:eastAsia="fi-FI"/>
        </w:rPr>
        <w:t>What is thread infinity?</w:t>
      </w:r>
    </w:p>
    <w:p w14:paraId="287C46A4" w14:textId="77777777" w:rsidR="009C4F7E" w:rsidRDefault="009C4F7E" w:rsidP="009C4F7E">
      <w:pPr>
        <w:pStyle w:val="Answer"/>
        <w:rPr>
          <w:lang w:eastAsia="fi-FI"/>
        </w:rPr>
      </w:pPr>
      <w:r>
        <w:rPr>
          <w:lang w:eastAsia="fi-FI"/>
        </w:rPr>
        <w:t>WPF objects which extend DispatcherObject</w:t>
      </w:r>
      <w:r w:rsidRPr="006154B7">
        <w:rPr>
          <w:lang w:eastAsia="fi-FI"/>
        </w:rPr>
        <w:t xml:space="preserve"> can only be safely updated on the thread with which they have affinity - the thread associated with their dispatcher</w:t>
      </w:r>
    </w:p>
    <w:p w14:paraId="42AEB7E7" w14:textId="77777777" w:rsidR="009C4F7E" w:rsidRDefault="009C4F7E" w:rsidP="009C4F7E">
      <w:pPr>
        <w:pStyle w:val="Question"/>
        <w:rPr>
          <w:lang w:eastAsia="fi-FI"/>
        </w:rPr>
      </w:pPr>
      <w:r>
        <w:rPr>
          <w:lang w:eastAsia="fi-FI"/>
        </w:rPr>
        <w:t>How does one safely update a DispatcherObject from a thread other than the one on which it has infinity?</w:t>
      </w:r>
    </w:p>
    <w:p w14:paraId="43D1F258" w14:textId="77777777" w:rsidR="009C4F7E" w:rsidRDefault="009C4F7E" w:rsidP="009C4F7E">
      <w:pPr>
        <w:pStyle w:val="Answer"/>
      </w:pPr>
      <w:r>
        <w:rPr>
          <w:lang w:eastAsia="fi-FI"/>
        </w:rPr>
        <w:t xml:space="preserve">By obtaining its Dispatcher and calling Dispatcher.Invoke on it </w:t>
      </w:r>
      <w:r w:rsidRPr="007E0C0D">
        <w:t>w.Dispatcher.BeginInvoke(d, null);</w:t>
      </w:r>
      <w:r>
        <w:t xml:space="preserve"> Even better use SynchronizationContext.Post or SynchronizationContext.Send</w:t>
      </w:r>
    </w:p>
    <w:p w14:paraId="684AFED2" w14:textId="77777777" w:rsidR="009C4F7E" w:rsidRDefault="009C4F7E" w:rsidP="009C4F7E">
      <w:pPr>
        <w:pStyle w:val="Question"/>
      </w:pPr>
      <w:r>
        <w:t>What is the difference between BeginInvoke and Invoke?</w:t>
      </w:r>
    </w:p>
    <w:p w14:paraId="201EAADD" w14:textId="77777777" w:rsidR="009C4F7E" w:rsidRPr="002400C4" w:rsidRDefault="009C4F7E" w:rsidP="009C4F7E">
      <w:pPr>
        <w:pStyle w:val="Answer"/>
      </w:pPr>
      <w:r>
        <w:t>Invoke blocks the calling thread until the passed delegate completes it work</w:t>
      </w:r>
    </w:p>
    <w:p w14:paraId="538D9B54" w14:textId="77777777" w:rsidR="009C4F7E" w:rsidRDefault="009C4F7E" w:rsidP="009C4F7E">
      <w:pPr>
        <w:pStyle w:val="Question"/>
        <w:rPr>
          <w:lang w:eastAsia="fi-FI"/>
        </w:rPr>
      </w:pPr>
      <w:r>
        <w:rPr>
          <w:lang w:eastAsia="fi-FI"/>
        </w:rPr>
        <w:t>why shouldn't one use Dispatcher.Invoke?</w:t>
      </w:r>
    </w:p>
    <w:p w14:paraId="7A8CC472" w14:textId="77777777" w:rsidR="009C4F7E" w:rsidRDefault="009C4F7E" w:rsidP="009C4F7E">
      <w:pPr>
        <w:pStyle w:val="Answer"/>
        <w:rPr>
          <w:lang w:eastAsia="fi-FI"/>
        </w:rPr>
      </w:pPr>
      <w:r w:rsidRPr="006B400B">
        <w:rPr>
          <w:lang w:eastAsia="fi-FI"/>
        </w:rPr>
        <w:t xml:space="preserve">Dispatcher.Invoke blocks the calling thread until the Dispatchers associated thread executes the given delegate. The following examples show when using invoke causes a deadlock that is fixed by using </w:t>
      </w:r>
      <w:r>
        <w:rPr>
          <w:lang w:eastAsia="fi-FI"/>
        </w:rPr>
        <w:t>B</w:t>
      </w:r>
      <w:r w:rsidRPr="006B400B">
        <w:rPr>
          <w:lang w:eastAsia="fi-FI"/>
        </w:rPr>
        <w:t>egin</w:t>
      </w:r>
      <w:r>
        <w:rPr>
          <w:lang w:eastAsia="fi-FI"/>
        </w:rPr>
        <w:t>I</w:t>
      </w:r>
      <w:r w:rsidRPr="006B400B">
        <w:rPr>
          <w:lang w:eastAsia="fi-FI"/>
        </w:rPr>
        <w:t>nvoke</w:t>
      </w:r>
    </w:p>
    <w:p w14:paraId="05594EF1" w14:textId="77777777" w:rsidR="009C4F7E" w:rsidRDefault="009C4F7E" w:rsidP="009C4F7E">
      <w:pPr>
        <w:pStyle w:val="Question"/>
        <w:rPr>
          <w:lang w:eastAsia="fi-FI"/>
        </w:rPr>
      </w:pPr>
      <w:r>
        <w:rPr>
          <w:lang w:eastAsia="fi-FI"/>
        </w:rPr>
        <w:t>What is a SynchronizationContext?</w:t>
      </w:r>
    </w:p>
    <w:p w14:paraId="4E361B0A" w14:textId="77777777" w:rsidR="009C4F7E" w:rsidRPr="00441A3A" w:rsidRDefault="009C4F7E" w:rsidP="009C4F7E">
      <w:pPr>
        <w:pStyle w:val="Answer"/>
        <w:rPr>
          <w:lang w:eastAsia="fi-FI"/>
        </w:rPr>
      </w:pPr>
      <w:r>
        <w:rPr>
          <w:lang w:eastAsia="fi-FI"/>
        </w:rPr>
        <w:t>An abstraction for thread safe update of UI components. In WPF delegates to an underlying Dispatcher</w:t>
      </w:r>
    </w:p>
    <w:p w14:paraId="0CB81DE9" w14:textId="77777777" w:rsidR="009C4F7E" w:rsidRDefault="009C4F7E" w:rsidP="009C4F7E">
      <w:pPr>
        <w:pStyle w:val="Question"/>
        <w:rPr>
          <w:lang w:eastAsia="fi-FI"/>
        </w:rPr>
      </w:pPr>
      <w:r>
        <w:rPr>
          <w:lang w:eastAsia="fi-FI"/>
        </w:rPr>
        <w:t>What method on Synchronization is equivalent to Dispatcher.Invoke and which to Dispatcher.BeginInvoke?</w:t>
      </w:r>
    </w:p>
    <w:p w14:paraId="0E602DDE" w14:textId="37562E12" w:rsidR="009C4F7E" w:rsidRDefault="009C4F7E" w:rsidP="009C4F7E">
      <w:pPr>
        <w:pStyle w:val="Answer"/>
        <w:rPr>
          <w:lang w:eastAsia="fi-FI"/>
        </w:rPr>
      </w:pPr>
      <w:r>
        <w:rPr>
          <w:lang w:eastAsia="fi-FI"/>
        </w:rPr>
        <w:t>Post is equivalent to BeginInvoke and Send is equivalent to Invoke.</w:t>
      </w:r>
    </w:p>
    <w:p w14:paraId="00323C17" w14:textId="3B2F19F2" w:rsidR="00C77A7A" w:rsidRDefault="00EB4304" w:rsidP="00EB4304">
      <w:pPr>
        <w:pStyle w:val="Question"/>
        <w:rPr>
          <w:lang w:eastAsia="fi-FI"/>
        </w:rPr>
      </w:pPr>
      <w:r>
        <w:rPr>
          <w:lang w:eastAsia="fi-FI"/>
        </w:rPr>
        <w:t>Given an example of an application using multiple UI threads?</w:t>
      </w:r>
    </w:p>
    <w:p w14:paraId="1903378D" w14:textId="1E7357DD" w:rsidR="00EB4304" w:rsidRPr="00EB4304" w:rsidRDefault="00A72986" w:rsidP="00EB4304">
      <w:pPr>
        <w:pStyle w:val="Answer"/>
        <w:rPr>
          <w:lang w:eastAsia="fi-FI"/>
        </w:rPr>
      </w:pPr>
      <w:r>
        <w:rPr>
          <w:lang w:eastAsia="fi-FI"/>
        </w:rPr>
        <w:t xml:space="preserve">Windows explorer uses a different UI thread for each </w:t>
      </w:r>
      <w:r w:rsidR="002B06C0">
        <w:rPr>
          <w:lang w:eastAsia="fi-FI"/>
        </w:rPr>
        <w:t xml:space="preserve">folder window. </w:t>
      </w:r>
    </w:p>
    <w:p w14:paraId="1879B9D1" w14:textId="77777777" w:rsidR="009C4F7E" w:rsidRDefault="009C4F7E">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2A9F0563" w14:textId="48F93411" w:rsidR="00EE4100" w:rsidRDefault="00EE4100" w:rsidP="00EE4100">
      <w:pPr>
        <w:pStyle w:val="Heading2"/>
      </w:pPr>
      <w:r>
        <w:lastRenderedPageBreak/>
        <w:t>Timers</w:t>
      </w:r>
    </w:p>
    <w:p w14:paraId="0A65C1A3" w14:textId="77777777" w:rsidR="00B5249B" w:rsidRDefault="00B5249B">
      <w:pPr>
        <w:rPr>
          <w:rFonts w:asciiTheme="majorHAnsi" w:eastAsiaTheme="majorEastAsia" w:hAnsiTheme="majorHAnsi" w:cstheme="majorBidi"/>
          <w:color w:val="31378B" w:themeColor="text2"/>
          <w:sz w:val="32"/>
          <w:szCs w:val="28"/>
        </w:rPr>
      </w:pPr>
      <w:r>
        <w:br w:type="page"/>
      </w:r>
    </w:p>
    <w:p w14:paraId="7BB52C84" w14:textId="0EAC7DE0" w:rsidR="00EE4100" w:rsidRDefault="00EE4100" w:rsidP="00EE4100">
      <w:pPr>
        <w:pStyle w:val="Heading2"/>
      </w:pPr>
      <w:r>
        <w:lastRenderedPageBreak/>
        <w:t>Questions Timers</w:t>
      </w:r>
    </w:p>
    <w:p w14:paraId="56FE87E2" w14:textId="6C267824" w:rsidR="00EE4100" w:rsidRDefault="008A391A" w:rsidP="008A391A">
      <w:pPr>
        <w:pStyle w:val="Question"/>
      </w:pPr>
      <w:r w:rsidRPr="008A391A">
        <w:t>What is a Timer?</w:t>
      </w:r>
    </w:p>
    <w:p w14:paraId="1ADBFD48" w14:textId="1B6D93E7" w:rsidR="008A391A" w:rsidRDefault="00427F93" w:rsidP="008A391A">
      <w:pPr>
        <w:pStyle w:val="Answer"/>
      </w:pPr>
      <w:r w:rsidRPr="00427F93">
        <w:t>Executes a method at regular intervals many times</w:t>
      </w:r>
    </w:p>
    <w:p w14:paraId="55CFB805" w14:textId="467D98B2" w:rsidR="00427F93" w:rsidRPr="008A391A" w:rsidRDefault="00A92564" w:rsidP="00A92564">
      <w:pPr>
        <w:pStyle w:val="Question"/>
      </w:pPr>
      <w:r w:rsidRPr="00A92564">
        <w:t>What are the different timers?</w:t>
      </w:r>
    </w:p>
    <w:p w14:paraId="7BC9F092" w14:textId="77777777" w:rsidR="00C42FA7" w:rsidRDefault="00C42FA7" w:rsidP="00C42FA7">
      <w:pPr>
        <w:pStyle w:val="Answer"/>
      </w:pPr>
      <w:r>
        <w:t>System.Threading.Timer</w:t>
      </w:r>
    </w:p>
    <w:p w14:paraId="0D1EFC57" w14:textId="77777777" w:rsidR="00C42FA7" w:rsidRDefault="00C42FA7" w:rsidP="00C42FA7">
      <w:pPr>
        <w:pStyle w:val="Answer"/>
      </w:pPr>
      <w:r>
        <w:t>System.Timers.Timer</w:t>
      </w:r>
    </w:p>
    <w:p w14:paraId="78C34D46" w14:textId="77777777" w:rsidR="00C42FA7" w:rsidRDefault="00C42FA7" w:rsidP="00C42FA7">
      <w:pPr>
        <w:pStyle w:val="Answer"/>
      </w:pPr>
      <w:r>
        <w:t>System.Windows.Forms.Timer</w:t>
      </w:r>
    </w:p>
    <w:p w14:paraId="1B4F5B53" w14:textId="7778750E" w:rsidR="00EE4100" w:rsidRPr="00EE4100" w:rsidRDefault="00C42FA7" w:rsidP="00C42FA7">
      <w:pPr>
        <w:pStyle w:val="Answer"/>
      </w:pPr>
      <w:r>
        <w:t>System.Windows.Threading.DispatcherTimer</w:t>
      </w:r>
    </w:p>
    <w:p w14:paraId="6ABE891D" w14:textId="689E1699" w:rsidR="00EE4100" w:rsidRDefault="006A3B0F" w:rsidP="006A3B0F">
      <w:pPr>
        <w:pStyle w:val="Question"/>
        <w:rPr>
          <w:lang w:eastAsia="fi-FI"/>
        </w:rPr>
      </w:pPr>
      <w:r w:rsidRPr="006A3B0F">
        <w:rPr>
          <w:lang w:eastAsia="fi-FI"/>
        </w:rPr>
        <w:t xml:space="preserve">Which is the simplest </w:t>
      </w:r>
      <w:r w:rsidR="009B4181" w:rsidRPr="006A3B0F">
        <w:rPr>
          <w:lang w:eastAsia="fi-FI"/>
        </w:rPr>
        <w:t>Multi-threaded</w:t>
      </w:r>
      <w:r w:rsidRPr="006A3B0F">
        <w:rPr>
          <w:lang w:eastAsia="fi-FI"/>
        </w:rPr>
        <w:t xml:space="preserve"> timer?</w:t>
      </w:r>
    </w:p>
    <w:p w14:paraId="20E4595D" w14:textId="13D5E232" w:rsidR="006A3B0F" w:rsidRDefault="009B4181" w:rsidP="006A3B0F">
      <w:pPr>
        <w:pStyle w:val="Answer"/>
        <w:rPr>
          <w:lang w:eastAsia="fi-FI"/>
        </w:rPr>
      </w:pPr>
      <w:r w:rsidRPr="009B4181">
        <w:rPr>
          <w:lang w:eastAsia="fi-FI"/>
        </w:rPr>
        <w:t>System.Threading.Timer</w:t>
      </w:r>
    </w:p>
    <w:p w14:paraId="0F536040" w14:textId="56F4E8BB" w:rsidR="009B4181" w:rsidRDefault="002A4B0B" w:rsidP="002A4B0B">
      <w:pPr>
        <w:pStyle w:val="Question"/>
        <w:rPr>
          <w:lang w:eastAsia="fi-FI"/>
        </w:rPr>
      </w:pPr>
      <w:r w:rsidRPr="002A4B0B">
        <w:rPr>
          <w:lang w:eastAsia="fi-FI"/>
        </w:rPr>
        <w:t>What is System.Timers.Timer?</w:t>
      </w:r>
    </w:p>
    <w:p w14:paraId="0C91296D" w14:textId="6D5C5421" w:rsidR="002A4B0B" w:rsidRPr="002A4B0B" w:rsidRDefault="00D92754" w:rsidP="002A4B0B">
      <w:pPr>
        <w:pStyle w:val="Answer"/>
        <w:rPr>
          <w:lang w:eastAsia="fi-FI"/>
        </w:rPr>
      </w:pPr>
      <w:r w:rsidRPr="00D92754">
        <w:rPr>
          <w:lang w:eastAsia="fi-FI"/>
        </w:rPr>
        <w:t>A wrapper around System.Threading.Timer</w:t>
      </w:r>
    </w:p>
    <w:p w14:paraId="15B138C1" w14:textId="52FD4E0E" w:rsidR="009B4181" w:rsidRDefault="00365F4B" w:rsidP="00365F4B">
      <w:pPr>
        <w:pStyle w:val="Question"/>
        <w:rPr>
          <w:lang w:eastAsia="fi-FI"/>
        </w:rPr>
      </w:pPr>
      <w:r w:rsidRPr="00365F4B">
        <w:rPr>
          <w:lang w:eastAsia="fi-FI"/>
        </w:rPr>
        <w:t>What does System.Timers.Timer add?</w:t>
      </w:r>
    </w:p>
    <w:p w14:paraId="5AA86000" w14:textId="34718A43" w:rsidR="00365F4B" w:rsidRDefault="00EC3B11" w:rsidP="00365F4B">
      <w:pPr>
        <w:pStyle w:val="Answer"/>
        <w:rPr>
          <w:lang w:eastAsia="fi-FI"/>
        </w:rPr>
      </w:pPr>
      <w:r w:rsidRPr="00EC3B11">
        <w:rPr>
          <w:lang w:eastAsia="fi-FI"/>
        </w:rPr>
        <w:t>Synchronization object</w:t>
      </w:r>
    </w:p>
    <w:p w14:paraId="02D1F912" w14:textId="77777777" w:rsidR="00EC3B11" w:rsidRPr="00365F4B" w:rsidRDefault="00EC3B11" w:rsidP="00365F4B">
      <w:pPr>
        <w:pStyle w:val="Answer"/>
        <w:rPr>
          <w:lang w:eastAsia="fi-FI"/>
        </w:rPr>
      </w:pPr>
    </w:p>
    <w:p w14:paraId="7786EFDA" w14:textId="77777777" w:rsidR="00B5249B" w:rsidRDefault="00B5249B">
      <w:pPr>
        <w:rPr>
          <w:rFonts w:asciiTheme="majorHAnsi" w:eastAsiaTheme="majorEastAsia" w:hAnsiTheme="majorHAnsi" w:cstheme="majorBidi"/>
          <w:color w:val="31378B" w:themeColor="text2"/>
          <w:sz w:val="32"/>
          <w:szCs w:val="28"/>
          <w:lang w:eastAsia="fi-FI"/>
        </w:rPr>
      </w:pPr>
      <w:r>
        <w:rPr>
          <w:lang w:eastAsia="fi-FI"/>
        </w:rPr>
        <w:br w:type="page"/>
      </w:r>
    </w:p>
    <w:p w14:paraId="1FEE4A14" w14:textId="0E12850D" w:rsidR="00097EB6" w:rsidRDefault="00097EB6" w:rsidP="00097EB6">
      <w:pPr>
        <w:pStyle w:val="Heading2"/>
        <w:rPr>
          <w:lang w:eastAsia="fi-FI"/>
        </w:rPr>
      </w:pPr>
      <w:bookmarkStart w:id="17" w:name="_Tasks"/>
      <w:bookmarkEnd w:id="17"/>
      <w:r>
        <w:rPr>
          <w:lang w:eastAsia="fi-FI"/>
        </w:rPr>
        <w:lastRenderedPageBreak/>
        <w:t>Tasks</w:t>
      </w:r>
    </w:p>
    <w:p w14:paraId="139C926C" w14:textId="77777777" w:rsidR="00097EB6" w:rsidRDefault="00097EB6" w:rsidP="00097EB6">
      <w:r w:rsidRPr="002D5B50">
        <w:t>Tasks separate the specification and co-ordination of units of work from the details of how they are scheduled. Unlike threads, it is easy to get a return value from a task. Tasks can be chained together by specifying that one task continues when another completes. Large operations can be formed by combining smaller ones.</w:t>
      </w:r>
    </w:p>
    <w:p w14:paraId="78A9F2B4" w14:textId="77777777" w:rsidR="00097EB6" w:rsidRDefault="00097EB6" w:rsidP="00097EB6">
      <w:pPr>
        <w:pStyle w:val="Heading3"/>
        <w:rPr>
          <w:lang w:eastAsia="fi-FI"/>
        </w:rPr>
      </w:pPr>
      <w:r>
        <w:rPr>
          <w:lang w:eastAsia="fi-FI"/>
        </w:rPr>
        <w:t>Starting Tasks</w:t>
      </w:r>
    </w:p>
    <w:p w14:paraId="2AD0C972" w14:textId="3F146FAD"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8</w:t>
      </w:r>
      <w:r>
        <w:rPr>
          <w:noProof/>
        </w:rPr>
        <w:fldChar w:fldCharType="end"/>
      </w:r>
      <w:r>
        <w:t xml:space="preserve"> Starting Tasks</w:t>
      </w:r>
    </w:p>
    <w:p w14:paraId="26CCDD2D" w14:textId="77777777" w:rsidR="00097EB6" w:rsidRDefault="00097EB6" w:rsidP="00097EB6">
      <w:pPr>
        <w:pStyle w:val="SourceCode"/>
        <w:rPr>
          <w:lang w:eastAsia="fi-FI"/>
        </w:rPr>
      </w:pPr>
      <w:r>
        <w:sym w:font="Wingdings" w:char="F08C"/>
      </w:r>
    </w:p>
    <w:p w14:paraId="1C4DDB1F" w14:textId="77777777" w:rsidR="00097EB6" w:rsidRDefault="00097EB6" w:rsidP="00097EB6">
      <w:pPr>
        <w:pStyle w:val="SourceCode"/>
      </w:pPr>
      <w:r>
        <w:rPr>
          <w:lang w:eastAsia="fi-FI"/>
        </w:rPr>
        <w:t>var t1 = Task.Factory.StartNew(() =&gt;  Console.WriteLine("TaskFactory.StartNext"));</w:t>
      </w:r>
    </w:p>
    <w:p w14:paraId="71DBEA95" w14:textId="77777777" w:rsidR="00097EB6" w:rsidRDefault="00097EB6" w:rsidP="00097EB6">
      <w:pPr>
        <w:pStyle w:val="SourceCode"/>
        <w:rPr>
          <w:lang w:eastAsia="fi-FI"/>
        </w:rPr>
      </w:pPr>
    </w:p>
    <w:p w14:paraId="1CC34A6C" w14:textId="77777777" w:rsidR="00097EB6" w:rsidRDefault="00097EB6" w:rsidP="00097EB6">
      <w:pPr>
        <w:pStyle w:val="SourceCode"/>
        <w:rPr>
          <w:lang w:eastAsia="fi-FI"/>
        </w:rPr>
      </w:pPr>
      <w:r>
        <w:sym w:font="Wingdings" w:char="F08D"/>
      </w:r>
    </w:p>
    <w:p w14:paraId="0B0AC11E" w14:textId="77777777" w:rsidR="00097EB6" w:rsidRDefault="00097EB6" w:rsidP="00097EB6">
      <w:pPr>
        <w:pStyle w:val="SourceCode"/>
        <w:rPr>
          <w:lang w:eastAsia="fi-FI"/>
        </w:rPr>
      </w:pPr>
      <w:r>
        <w:rPr>
          <w:lang w:eastAsia="fi-FI"/>
        </w:rPr>
        <w:t>var t2 = Task.Run(() =&gt; Console.WriteLine("Task.Run"));</w:t>
      </w:r>
    </w:p>
    <w:p w14:paraId="369F51FF" w14:textId="77777777" w:rsidR="00097EB6" w:rsidRDefault="00097EB6" w:rsidP="00097EB6">
      <w:pPr>
        <w:pStyle w:val="SourceCode"/>
        <w:rPr>
          <w:lang w:eastAsia="fi-FI"/>
        </w:rPr>
      </w:pPr>
    </w:p>
    <w:p w14:paraId="19198306" w14:textId="77777777" w:rsidR="00097EB6" w:rsidRDefault="00097EB6" w:rsidP="00097EB6">
      <w:pPr>
        <w:pStyle w:val="SourceCode"/>
        <w:rPr>
          <w:lang w:eastAsia="fi-FI"/>
        </w:rPr>
      </w:pPr>
      <w:r>
        <w:sym w:font="Wingdings" w:char="F08D"/>
      </w:r>
    </w:p>
    <w:p w14:paraId="02C4396D" w14:textId="77777777" w:rsidR="00097EB6" w:rsidRDefault="00097EB6" w:rsidP="00097EB6">
      <w:pPr>
        <w:pStyle w:val="SourceCode"/>
        <w:rPr>
          <w:lang w:eastAsia="fi-FI"/>
        </w:rPr>
      </w:pPr>
      <w:r>
        <w:rPr>
          <w:lang w:eastAsia="fi-FI"/>
        </w:rPr>
        <w:t>var t3 = new Task(() =&gt; Console.WriteLine("new Task()"));</w:t>
      </w:r>
    </w:p>
    <w:p w14:paraId="3CDBBF93" w14:textId="77777777" w:rsidR="00097EB6" w:rsidRPr="00E716CA" w:rsidRDefault="00097EB6" w:rsidP="00097EB6">
      <w:pPr>
        <w:pStyle w:val="SourceCode"/>
        <w:rPr>
          <w:lang w:eastAsia="fi-FI"/>
        </w:rPr>
      </w:pPr>
      <w:r>
        <w:rPr>
          <w:lang w:eastAsia="fi-FI"/>
        </w:rPr>
        <w:t>t3.Start();</w:t>
      </w:r>
    </w:p>
    <w:p w14:paraId="55512DFD" w14:textId="77777777" w:rsidR="00097EB6" w:rsidRDefault="00097EB6" w:rsidP="00097EB6">
      <w:pPr>
        <w:pStyle w:val="Heading3"/>
        <w:rPr>
          <w:lang w:eastAsia="fi-FI"/>
        </w:rPr>
      </w:pPr>
      <w:r>
        <w:rPr>
          <w:lang w:eastAsia="fi-FI"/>
        </w:rPr>
        <w:t>Unit of Work definition separate from scheduling</w:t>
      </w:r>
    </w:p>
    <w:p w14:paraId="265E2D9C" w14:textId="77777777" w:rsidR="00097EB6" w:rsidRPr="00537628" w:rsidRDefault="00097EB6" w:rsidP="00097EB6">
      <w:pPr>
        <w:rPr>
          <w:lang w:eastAsia="fi-FI"/>
        </w:rPr>
      </w:pPr>
      <w:r>
        <w:rPr>
          <w:lang w:eastAsia="fi-FI"/>
        </w:rPr>
        <w:t>The following piece of code creates two separate but identical units of work and then schedules each one differently</w:t>
      </w:r>
    </w:p>
    <w:p w14:paraId="06088654" w14:textId="2A0281C1"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9</w:t>
      </w:r>
      <w:r>
        <w:rPr>
          <w:noProof/>
        </w:rPr>
        <w:fldChar w:fldCharType="end"/>
      </w:r>
      <w:r>
        <w:t xml:space="preserve"> Separating Scheduling and UOW</w:t>
      </w:r>
    </w:p>
    <w:p w14:paraId="1015F107" w14:textId="77777777" w:rsidR="00097EB6" w:rsidRDefault="00097EB6" w:rsidP="00097EB6">
      <w:pPr>
        <w:pStyle w:val="SourceCode"/>
        <w:rPr>
          <w:lang w:eastAsia="fi-FI"/>
        </w:rPr>
      </w:pPr>
      <w:r>
        <w:rPr>
          <w:lang w:eastAsia="fi-FI"/>
        </w:rPr>
        <w:t>Console.WriteLine(Thread.CurrentThread.ManagedThreadId);</w:t>
      </w:r>
    </w:p>
    <w:p w14:paraId="34CC48F9" w14:textId="77777777" w:rsidR="00097EB6" w:rsidRDefault="00097EB6" w:rsidP="00097EB6">
      <w:pPr>
        <w:pStyle w:val="SourceCode"/>
        <w:rPr>
          <w:lang w:eastAsia="fi-FI"/>
        </w:rPr>
      </w:pPr>
    </w:p>
    <w:p w14:paraId="1C185179" w14:textId="77777777" w:rsidR="00097EB6" w:rsidRDefault="00097EB6" w:rsidP="00097EB6">
      <w:pPr>
        <w:pStyle w:val="SourceCode"/>
        <w:rPr>
          <w:lang w:eastAsia="fi-FI"/>
        </w:rPr>
      </w:pPr>
      <w:r>
        <w:rPr>
          <w:lang w:eastAsia="fi-FI"/>
        </w:rPr>
        <w:t>void Function()</w:t>
      </w:r>
    </w:p>
    <w:p w14:paraId="6BFA60B4" w14:textId="77777777" w:rsidR="00097EB6" w:rsidRDefault="00097EB6" w:rsidP="00097EB6">
      <w:pPr>
        <w:pStyle w:val="SourceCode"/>
        <w:rPr>
          <w:lang w:eastAsia="fi-FI"/>
        </w:rPr>
      </w:pPr>
      <w:r>
        <w:rPr>
          <w:lang w:eastAsia="fi-FI"/>
        </w:rPr>
        <w:t>{</w:t>
      </w:r>
    </w:p>
    <w:p w14:paraId="7F5CB9BF" w14:textId="77777777" w:rsidR="00097EB6" w:rsidRDefault="00097EB6" w:rsidP="00097EB6">
      <w:pPr>
        <w:pStyle w:val="SourceCode"/>
        <w:rPr>
          <w:lang w:eastAsia="fi-FI"/>
        </w:rPr>
      </w:pPr>
      <w:r>
        <w:rPr>
          <w:lang w:eastAsia="fi-FI"/>
        </w:rPr>
        <w:tab/>
        <w:t>Console.WriteLine(Thread.CurrentThread.ManagedThreadId);</w:t>
      </w:r>
    </w:p>
    <w:p w14:paraId="234EC502" w14:textId="77777777" w:rsidR="00097EB6" w:rsidRDefault="00097EB6" w:rsidP="00097EB6">
      <w:pPr>
        <w:pStyle w:val="SourceCode"/>
        <w:rPr>
          <w:lang w:eastAsia="fi-FI"/>
        </w:rPr>
      </w:pPr>
      <w:r>
        <w:rPr>
          <w:lang w:eastAsia="fi-FI"/>
        </w:rPr>
        <w:t>}</w:t>
      </w:r>
    </w:p>
    <w:p w14:paraId="1FE89181" w14:textId="77777777" w:rsidR="00097EB6" w:rsidRDefault="00097EB6" w:rsidP="00097EB6">
      <w:pPr>
        <w:pStyle w:val="SourceCode"/>
        <w:rPr>
          <w:lang w:eastAsia="fi-FI"/>
        </w:rPr>
      </w:pPr>
    </w:p>
    <w:p w14:paraId="3822C90C" w14:textId="77777777" w:rsidR="00097EB6" w:rsidRDefault="00097EB6" w:rsidP="00097EB6">
      <w:pPr>
        <w:pStyle w:val="SourceCode"/>
        <w:rPr>
          <w:lang w:eastAsia="fi-FI"/>
        </w:rPr>
      </w:pPr>
      <w:r>
        <w:rPr>
          <w:lang w:eastAsia="fi-FI"/>
        </w:rPr>
        <w:t>Task t1 = new Task(Function);</w:t>
      </w:r>
    </w:p>
    <w:p w14:paraId="29879A44" w14:textId="77777777" w:rsidR="00097EB6" w:rsidRDefault="00097EB6" w:rsidP="00097EB6">
      <w:pPr>
        <w:pStyle w:val="SourceCode"/>
        <w:rPr>
          <w:lang w:eastAsia="fi-FI"/>
        </w:rPr>
      </w:pPr>
      <w:r>
        <w:rPr>
          <w:lang w:eastAsia="fi-FI"/>
        </w:rPr>
        <w:t>Task t2 = new Task(Function);</w:t>
      </w:r>
    </w:p>
    <w:p w14:paraId="5235F26D" w14:textId="77777777" w:rsidR="00097EB6" w:rsidRDefault="00097EB6" w:rsidP="00097EB6">
      <w:pPr>
        <w:pStyle w:val="SourceCode"/>
        <w:rPr>
          <w:lang w:eastAsia="fi-FI"/>
        </w:rPr>
      </w:pPr>
    </w:p>
    <w:p w14:paraId="7AA223A0" w14:textId="77777777" w:rsidR="00097EB6" w:rsidRDefault="00097EB6" w:rsidP="00097EB6">
      <w:pPr>
        <w:pStyle w:val="SourceCode"/>
        <w:rPr>
          <w:lang w:eastAsia="fi-FI"/>
        </w:rPr>
      </w:pPr>
      <w:r>
        <w:rPr>
          <w:lang w:eastAsia="fi-FI"/>
        </w:rPr>
        <w:t>t1.Start(TaskScheduler.Default);</w:t>
      </w:r>
    </w:p>
    <w:p w14:paraId="393D9DC6" w14:textId="77777777" w:rsidR="00097EB6" w:rsidRDefault="00097EB6" w:rsidP="00097EB6">
      <w:pPr>
        <w:pStyle w:val="SourceCode"/>
        <w:rPr>
          <w:lang w:eastAsia="fi-FI"/>
        </w:rPr>
      </w:pPr>
      <w:r>
        <w:rPr>
          <w:lang w:eastAsia="fi-FI"/>
        </w:rPr>
        <w:t>t2.Start(TaskScheduler.Current);</w:t>
      </w:r>
    </w:p>
    <w:p w14:paraId="0BDA7718" w14:textId="77777777" w:rsidR="00097EB6" w:rsidRDefault="00097EB6" w:rsidP="00097EB6">
      <w:pPr>
        <w:pStyle w:val="SourceCode"/>
        <w:rPr>
          <w:lang w:eastAsia="fi-FI"/>
        </w:rPr>
      </w:pPr>
    </w:p>
    <w:p w14:paraId="5717961B" w14:textId="77777777" w:rsidR="00097EB6" w:rsidRDefault="00097EB6" w:rsidP="00097EB6">
      <w:pPr>
        <w:pStyle w:val="SourceCode"/>
        <w:rPr>
          <w:lang w:eastAsia="fi-FI"/>
        </w:rPr>
      </w:pPr>
    </w:p>
    <w:p w14:paraId="3EE6611A" w14:textId="77777777" w:rsidR="00097EB6" w:rsidRPr="00434A40" w:rsidRDefault="00097EB6" w:rsidP="00097EB6">
      <w:pPr>
        <w:rPr>
          <w:rFonts w:asciiTheme="majorHAnsi" w:eastAsiaTheme="majorEastAsia" w:hAnsiTheme="majorHAnsi" w:cstheme="majorBidi"/>
          <w:color w:val="31378B" w:themeColor="text2"/>
          <w:sz w:val="28"/>
          <w:szCs w:val="26"/>
          <w:lang w:eastAsia="fi-FI"/>
        </w:rPr>
      </w:pPr>
      <w:r>
        <w:rPr>
          <w:lang w:eastAsia="fi-FI"/>
        </w:rPr>
        <w:br w:type="page"/>
      </w:r>
    </w:p>
    <w:p w14:paraId="2727ED60" w14:textId="77777777" w:rsidR="00097EB6" w:rsidRDefault="00097EB6" w:rsidP="00097EB6">
      <w:pPr>
        <w:pStyle w:val="Heading3"/>
        <w:rPr>
          <w:lang w:eastAsia="fi-FI"/>
        </w:rPr>
      </w:pPr>
      <w:r>
        <w:rPr>
          <w:lang w:eastAsia="fi-FI"/>
        </w:rPr>
        <w:lastRenderedPageBreak/>
        <w:t>Chaining Tasks</w:t>
      </w:r>
    </w:p>
    <w:p w14:paraId="41CA47ED" w14:textId="77777777" w:rsidR="00097EB6" w:rsidRDefault="00097EB6" w:rsidP="00097EB6">
      <w:pPr>
        <w:rPr>
          <w:lang w:eastAsia="fi-FI"/>
        </w:rPr>
      </w:pPr>
      <w:r>
        <w:rPr>
          <w:lang w:eastAsia="fi-FI"/>
        </w:rPr>
        <w:t xml:space="preserve">Tasks can be chained together using Continuations. Continuations are set up using the </w:t>
      </w:r>
      <w:r w:rsidRPr="007675BA">
        <w:rPr>
          <w:rStyle w:val="SourceCodeChar"/>
        </w:rPr>
        <w:t>ContinueWith</w:t>
      </w:r>
      <w:r>
        <w:rPr>
          <w:lang w:eastAsia="fi-FI"/>
        </w:rPr>
        <w:t xml:space="preserve"> method. The following code shows how to chain two tasks together. We have two very basic methods </w:t>
      </w:r>
      <w:r>
        <w:rPr>
          <w:lang w:eastAsia="fi-FI"/>
        </w:rPr>
        <w:sym w:font="Wingdings" w:char="F08C"/>
      </w:r>
      <w:r>
        <w:rPr>
          <w:lang w:eastAsia="fi-FI"/>
        </w:rPr>
        <w:t>,</w:t>
      </w:r>
      <w:r>
        <w:rPr>
          <w:lang w:eastAsia="fi-FI"/>
        </w:rPr>
        <w:sym w:font="Wingdings" w:char="F08D"/>
      </w:r>
      <w:r>
        <w:rPr>
          <w:lang w:eastAsia="fi-FI"/>
        </w:rPr>
        <w:t xml:space="preserve">that carry out the work we want to do. We want </w:t>
      </w:r>
      <w:r>
        <w:rPr>
          <w:lang w:eastAsia="fi-FI"/>
        </w:rPr>
        <w:sym w:font="Wingdings" w:char="F08D"/>
      </w:r>
      <w:r>
        <w:rPr>
          <w:lang w:eastAsia="fi-FI"/>
        </w:rPr>
        <w:t xml:space="preserve">to execute once </w:t>
      </w:r>
      <w:r>
        <w:rPr>
          <w:lang w:eastAsia="fi-FI"/>
        </w:rPr>
        <w:sym w:font="Wingdings" w:char="F08C"/>
      </w:r>
      <w:r>
        <w:rPr>
          <w:lang w:eastAsia="fi-FI"/>
        </w:rPr>
        <w:t xml:space="preserve">is complete. We create a task </w:t>
      </w:r>
      <w:r>
        <w:rPr>
          <w:lang w:eastAsia="fi-FI"/>
        </w:rPr>
        <w:sym w:font="Wingdings" w:char="F08E"/>
      </w:r>
      <w:r>
        <w:rPr>
          <w:lang w:eastAsia="fi-FI"/>
        </w:rPr>
        <w:t xml:space="preserve">and pass in an Action delegate that invokes TaskOneFunction. We then add a continuation that will execute our second method. Note however we must add a wrapper method </w:t>
      </w:r>
      <w:r>
        <w:rPr>
          <w:lang w:eastAsia="fi-FI"/>
        </w:rPr>
        <w:sym w:font="Wingdings" w:char="F090"/>
      </w:r>
      <w:r>
        <w:rPr>
          <w:lang w:eastAsia="fi-FI"/>
        </w:rPr>
        <w:t xml:space="preserve"> that takes the antecedent task and calls TaskTwoFunction</w:t>
      </w:r>
    </w:p>
    <w:p w14:paraId="083636F4" w14:textId="1D543C8B"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10</w:t>
      </w:r>
      <w:r>
        <w:rPr>
          <w:noProof/>
        </w:rPr>
        <w:fldChar w:fldCharType="end"/>
      </w:r>
      <w:r>
        <w:t>Chaining One</w:t>
      </w:r>
    </w:p>
    <w:p w14:paraId="22E6D8AD" w14:textId="77777777" w:rsidR="00097EB6" w:rsidRDefault="00097EB6" w:rsidP="00097EB6">
      <w:pPr>
        <w:pStyle w:val="SourceCode"/>
        <w:rPr>
          <w:lang w:eastAsia="fi-FI"/>
        </w:rPr>
      </w:pPr>
      <w:r>
        <w:rPr>
          <w:lang w:eastAsia="fi-FI"/>
        </w:rPr>
        <w:t>void Main()</w:t>
      </w:r>
    </w:p>
    <w:p w14:paraId="0D133ADE" w14:textId="77777777" w:rsidR="00097EB6" w:rsidRDefault="00097EB6" w:rsidP="00097EB6">
      <w:pPr>
        <w:pStyle w:val="SourceCode"/>
        <w:rPr>
          <w:lang w:eastAsia="fi-FI"/>
        </w:rPr>
      </w:pPr>
      <w:r>
        <w:rPr>
          <w:lang w:eastAsia="fi-FI"/>
        </w:rPr>
        <w:t>{</w:t>
      </w:r>
    </w:p>
    <w:p w14:paraId="35C61E35" w14:textId="77777777" w:rsidR="00097EB6" w:rsidRDefault="00097EB6" w:rsidP="00097EB6">
      <w:pPr>
        <w:pStyle w:val="SourceCode"/>
        <w:rPr>
          <w:lang w:eastAsia="fi-FI"/>
        </w:rPr>
      </w:pPr>
      <w:r>
        <w:rPr>
          <w:lang w:eastAsia="fi-FI"/>
        </w:rPr>
        <w:tab/>
        <w:t>MyExtensions.SetupLog4Net();</w:t>
      </w:r>
    </w:p>
    <w:p w14:paraId="0C819CA4" w14:textId="77777777" w:rsidR="00097EB6" w:rsidRDefault="00097EB6" w:rsidP="00097EB6">
      <w:pPr>
        <w:pStyle w:val="SourceCode"/>
        <w:rPr>
          <w:lang w:eastAsia="fi-FI"/>
        </w:rPr>
      </w:pPr>
      <w:r>
        <w:rPr>
          <w:lang w:eastAsia="fi-FI"/>
        </w:rPr>
        <w:tab/>
        <w:t>logger.Info(nameof(Main));</w:t>
      </w:r>
    </w:p>
    <w:p w14:paraId="6362FAB2" w14:textId="77777777" w:rsidR="00097EB6" w:rsidRDefault="00097EB6" w:rsidP="00097EB6">
      <w:pPr>
        <w:pStyle w:val="SourceCode"/>
        <w:rPr>
          <w:lang w:eastAsia="fi-FI"/>
        </w:rPr>
      </w:pPr>
      <w:r>
        <w:rPr>
          <w:lang w:eastAsia="fi-FI"/>
        </w:rPr>
        <w:tab/>
      </w:r>
    </w:p>
    <w:p w14:paraId="67386491" w14:textId="77777777" w:rsidR="00097EB6" w:rsidRDefault="00097EB6" w:rsidP="00097EB6">
      <w:pPr>
        <w:pStyle w:val="SourceCode"/>
        <w:rPr>
          <w:lang w:eastAsia="fi-FI"/>
        </w:rPr>
      </w:pPr>
      <w:r>
        <w:rPr>
          <w:lang w:eastAsia="fi-FI"/>
        </w:rPr>
        <w:tab/>
        <w:t xml:space="preserve">Task taskOne = </w:t>
      </w:r>
      <w:r>
        <w:rPr>
          <w:lang w:eastAsia="fi-FI"/>
        </w:rPr>
        <w:sym w:font="Wingdings" w:char="F08E"/>
      </w:r>
      <w:r>
        <w:rPr>
          <w:lang w:eastAsia="fi-FI"/>
        </w:rPr>
        <w:t xml:space="preserve"> new Task( new Action(TaskOneFunction));</w:t>
      </w:r>
    </w:p>
    <w:p w14:paraId="7976E9B6" w14:textId="77777777" w:rsidR="00097EB6" w:rsidRDefault="00097EB6" w:rsidP="00097EB6">
      <w:pPr>
        <w:pStyle w:val="SourceCode"/>
        <w:rPr>
          <w:lang w:eastAsia="fi-FI"/>
        </w:rPr>
      </w:pPr>
      <w:r>
        <w:rPr>
          <w:lang w:eastAsia="fi-FI"/>
        </w:rPr>
        <w:tab/>
      </w:r>
    </w:p>
    <w:p w14:paraId="61F0DF8E" w14:textId="77777777" w:rsidR="00097EB6" w:rsidRDefault="00097EB6" w:rsidP="00097EB6">
      <w:pPr>
        <w:pStyle w:val="SourceCode"/>
        <w:rPr>
          <w:lang w:eastAsia="fi-FI"/>
        </w:rPr>
      </w:pPr>
      <w:r>
        <w:rPr>
          <w:lang w:eastAsia="fi-FI"/>
        </w:rPr>
        <w:tab/>
      </w:r>
      <w:r>
        <w:rPr>
          <w:lang w:eastAsia="fi-FI"/>
        </w:rPr>
        <w:sym w:font="Wingdings" w:char="F08F"/>
      </w:r>
    </w:p>
    <w:p w14:paraId="70BD2EEA" w14:textId="77777777" w:rsidR="00097EB6" w:rsidRDefault="00097EB6" w:rsidP="00097EB6">
      <w:pPr>
        <w:pStyle w:val="SourceCode"/>
        <w:rPr>
          <w:lang w:eastAsia="fi-FI"/>
        </w:rPr>
      </w:pPr>
      <w:r>
        <w:rPr>
          <w:lang w:eastAsia="fi-FI"/>
        </w:rPr>
        <w:tab/>
        <w:t>taskOne.ContinueWith( new Action&lt;Task&gt;(TaskTwoFunctionWrapper));</w:t>
      </w:r>
    </w:p>
    <w:p w14:paraId="24BDA92A" w14:textId="77777777" w:rsidR="00097EB6" w:rsidRDefault="00097EB6" w:rsidP="00097EB6">
      <w:pPr>
        <w:pStyle w:val="SourceCode"/>
        <w:rPr>
          <w:lang w:eastAsia="fi-FI"/>
        </w:rPr>
      </w:pPr>
      <w:r>
        <w:rPr>
          <w:lang w:eastAsia="fi-FI"/>
        </w:rPr>
        <w:tab/>
      </w:r>
    </w:p>
    <w:p w14:paraId="1B0F884D" w14:textId="77777777" w:rsidR="00097EB6" w:rsidRDefault="00097EB6" w:rsidP="00097EB6">
      <w:pPr>
        <w:pStyle w:val="SourceCode"/>
        <w:rPr>
          <w:lang w:eastAsia="fi-FI"/>
        </w:rPr>
      </w:pPr>
      <w:r>
        <w:rPr>
          <w:lang w:eastAsia="fi-FI"/>
        </w:rPr>
        <w:tab/>
        <w:t>taskOne.Start();</w:t>
      </w:r>
    </w:p>
    <w:p w14:paraId="3DECB5DC" w14:textId="77777777" w:rsidR="00097EB6" w:rsidRDefault="00097EB6" w:rsidP="00097EB6">
      <w:pPr>
        <w:pStyle w:val="SourceCode"/>
        <w:rPr>
          <w:lang w:eastAsia="fi-FI"/>
        </w:rPr>
      </w:pPr>
      <w:r>
        <w:rPr>
          <w:lang w:eastAsia="fi-FI"/>
        </w:rPr>
        <w:t>}</w:t>
      </w:r>
    </w:p>
    <w:p w14:paraId="3D098221" w14:textId="77777777" w:rsidR="00097EB6" w:rsidRDefault="00097EB6" w:rsidP="00097EB6">
      <w:pPr>
        <w:pStyle w:val="SourceCode"/>
        <w:rPr>
          <w:lang w:eastAsia="fi-FI"/>
        </w:rPr>
      </w:pPr>
    </w:p>
    <w:p w14:paraId="30D1F139" w14:textId="77777777" w:rsidR="00097EB6" w:rsidRDefault="00097EB6" w:rsidP="00097EB6">
      <w:pPr>
        <w:pStyle w:val="SourceCode"/>
        <w:rPr>
          <w:lang w:eastAsia="fi-FI"/>
        </w:rPr>
      </w:pPr>
      <w:r>
        <w:rPr>
          <w:lang w:eastAsia="fi-FI"/>
        </w:rPr>
        <w:sym w:font="Wingdings" w:char="F08C"/>
      </w:r>
    </w:p>
    <w:p w14:paraId="011FEB42" w14:textId="77777777" w:rsidR="00097EB6" w:rsidRDefault="00097EB6" w:rsidP="00097EB6">
      <w:pPr>
        <w:pStyle w:val="SourceCode"/>
        <w:rPr>
          <w:lang w:eastAsia="fi-FI"/>
        </w:rPr>
      </w:pPr>
      <w:r>
        <w:rPr>
          <w:lang w:eastAsia="fi-FI"/>
        </w:rPr>
        <w:t>public void TaskOneFunction()</w:t>
      </w:r>
    </w:p>
    <w:p w14:paraId="4090E465" w14:textId="77777777" w:rsidR="00097EB6" w:rsidRDefault="00097EB6" w:rsidP="00097EB6">
      <w:pPr>
        <w:pStyle w:val="SourceCode"/>
        <w:rPr>
          <w:lang w:eastAsia="fi-FI"/>
        </w:rPr>
      </w:pPr>
      <w:r>
        <w:rPr>
          <w:lang w:eastAsia="fi-FI"/>
        </w:rPr>
        <w:t>{</w:t>
      </w:r>
    </w:p>
    <w:p w14:paraId="1196D0FC" w14:textId="77777777" w:rsidR="00097EB6" w:rsidRDefault="00097EB6" w:rsidP="00097EB6">
      <w:pPr>
        <w:pStyle w:val="SourceCode"/>
        <w:rPr>
          <w:lang w:eastAsia="fi-FI"/>
        </w:rPr>
      </w:pPr>
      <w:r>
        <w:rPr>
          <w:lang w:eastAsia="fi-FI"/>
        </w:rPr>
        <w:tab/>
        <w:t>logger.Info(nameof(TaskOneFunction));</w:t>
      </w:r>
    </w:p>
    <w:p w14:paraId="61DC0DC4" w14:textId="77777777" w:rsidR="00097EB6" w:rsidRDefault="00097EB6" w:rsidP="00097EB6">
      <w:pPr>
        <w:pStyle w:val="SourceCode"/>
        <w:rPr>
          <w:lang w:eastAsia="fi-FI"/>
        </w:rPr>
      </w:pPr>
      <w:r>
        <w:rPr>
          <w:lang w:eastAsia="fi-FI"/>
        </w:rPr>
        <w:t>}</w:t>
      </w:r>
    </w:p>
    <w:p w14:paraId="5208F736" w14:textId="77777777" w:rsidR="00097EB6" w:rsidRDefault="00097EB6" w:rsidP="00097EB6">
      <w:pPr>
        <w:pStyle w:val="SourceCode"/>
        <w:rPr>
          <w:lang w:eastAsia="fi-FI"/>
        </w:rPr>
      </w:pPr>
    </w:p>
    <w:p w14:paraId="3D00B8BF" w14:textId="77777777" w:rsidR="00097EB6" w:rsidRDefault="00097EB6" w:rsidP="00097EB6">
      <w:pPr>
        <w:pStyle w:val="SourceCode"/>
        <w:rPr>
          <w:lang w:eastAsia="fi-FI"/>
        </w:rPr>
      </w:pPr>
      <w:r>
        <w:rPr>
          <w:lang w:eastAsia="fi-FI"/>
        </w:rPr>
        <w:sym w:font="Wingdings" w:char="F08D"/>
      </w:r>
    </w:p>
    <w:p w14:paraId="5FBC40F7" w14:textId="77777777" w:rsidR="00097EB6" w:rsidRDefault="00097EB6" w:rsidP="00097EB6">
      <w:pPr>
        <w:pStyle w:val="SourceCode"/>
        <w:rPr>
          <w:lang w:eastAsia="fi-FI"/>
        </w:rPr>
      </w:pPr>
      <w:r>
        <w:rPr>
          <w:lang w:eastAsia="fi-FI"/>
        </w:rPr>
        <w:t>public void TaskTwoFunction()</w:t>
      </w:r>
    </w:p>
    <w:p w14:paraId="54152BCE" w14:textId="77777777" w:rsidR="00097EB6" w:rsidRDefault="00097EB6" w:rsidP="00097EB6">
      <w:pPr>
        <w:pStyle w:val="SourceCode"/>
        <w:rPr>
          <w:lang w:eastAsia="fi-FI"/>
        </w:rPr>
      </w:pPr>
      <w:r>
        <w:rPr>
          <w:lang w:eastAsia="fi-FI"/>
        </w:rPr>
        <w:t>{</w:t>
      </w:r>
    </w:p>
    <w:p w14:paraId="4B3E6323" w14:textId="77777777" w:rsidR="00097EB6" w:rsidRDefault="00097EB6" w:rsidP="00097EB6">
      <w:pPr>
        <w:pStyle w:val="SourceCode"/>
        <w:rPr>
          <w:lang w:eastAsia="fi-FI"/>
        </w:rPr>
      </w:pPr>
      <w:r>
        <w:rPr>
          <w:lang w:eastAsia="fi-FI"/>
        </w:rPr>
        <w:tab/>
        <w:t>logger.Info(nameof(TaskTwoFunction));</w:t>
      </w:r>
    </w:p>
    <w:p w14:paraId="336E25BC" w14:textId="77777777" w:rsidR="00097EB6" w:rsidRDefault="00097EB6" w:rsidP="00097EB6">
      <w:pPr>
        <w:pStyle w:val="SourceCode"/>
        <w:rPr>
          <w:lang w:eastAsia="fi-FI"/>
        </w:rPr>
      </w:pPr>
      <w:r>
        <w:rPr>
          <w:lang w:eastAsia="fi-FI"/>
        </w:rPr>
        <w:t>}</w:t>
      </w:r>
    </w:p>
    <w:p w14:paraId="23AA65FB" w14:textId="77777777" w:rsidR="00097EB6" w:rsidRDefault="00097EB6" w:rsidP="00097EB6">
      <w:pPr>
        <w:pStyle w:val="SourceCode"/>
        <w:rPr>
          <w:lang w:eastAsia="fi-FI"/>
        </w:rPr>
      </w:pPr>
    </w:p>
    <w:p w14:paraId="5B170900" w14:textId="77777777" w:rsidR="00097EB6" w:rsidRDefault="00097EB6" w:rsidP="00097EB6">
      <w:pPr>
        <w:pStyle w:val="SourceCode"/>
        <w:rPr>
          <w:lang w:eastAsia="fi-FI"/>
        </w:rPr>
      </w:pPr>
      <w:r>
        <w:rPr>
          <w:lang w:eastAsia="fi-FI"/>
        </w:rPr>
        <w:sym w:font="Wingdings" w:char="F090"/>
      </w:r>
    </w:p>
    <w:p w14:paraId="1DC13565" w14:textId="77777777" w:rsidR="00097EB6" w:rsidRDefault="00097EB6" w:rsidP="00097EB6">
      <w:pPr>
        <w:pStyle w:val="SourceCode"/>
        <w:rPr>
          <w:lang w:eastAsia="fi-FI"/>
        </w:rPr>
      </w:pPr>
      <w:r>
        <w:rPr>
          <w:lang w:eastAsia="fi-FI"/>
        </w:rPr>
        <w:t>public void TaskTwoFunctionWrapper(Task antecedent)</w:t>
      </w:r>
    </w:p>
    <w:p w14:paraId="182A28DA" w14:textId="77777777" w:rsidR="00097EB6" w:rsidRDefault="00097EB6" w:rsidP="00097EB6">
      <w:pPr>
        <w:pStyle w:val="SourceCode"/>
        <w:rPr>
          <w:lang w:eastAsia="fi-FI"/>
        </w:rPr>
      </w:pPr>
      <w:r>
        <w:rPr>
          <w:lang w:eastAsia="fi-FI"/>
        </w:rPr>
        <w:t>{</w:t>
      </w:r>
    </w:p>
    <w:p w14:paraId="246DFFC6" w14:textId="77777777" w:rsidR="00097EB6" w:rsidRDefault="00097EB6" w:rsidP="00097EB6">
      <w:pPr>
        <w:pStyle w:val="SourceCode"/>
        <w:rPr>
          <w:lang w:eastAsia="fi-FI"/>
        </w:rPr>
      </w:pPr>
      <w:r>
        <w:rPr>
          <w:lang w:eastAsia="fi-FI"/>
        </w:rPr>
        <w:tab/>
        <w:t>TaskTwoFunction();</w:t>
      </w:r>
    </w:p>
    <w:p w14:paraId="2AFA1AD5" w14:textId="77777777" w:rsidR="00097EB6" w:rsidRPr="00A11601" w:rsidRDefault="00097EB6" w:rsidP="00097EB6">
      <w:pPr>
        <w:pStyle w:val="SourceCode"/>
        <w:rPr>
          <w:lang w:eastAsia="fi-FI"/>
        </w:rPr>
      </w:pPr>
      <w:r>
        <w:rPr>
          <w:lang w:eastAsia="fi-FI"/>
        </w:rPr>
        <w:t>}</w:t>
      </w:r>
      <w:r>
        <w:rPr>
          <w:lang w:eastAsia="fi-FI"/>
        </w:rPr>
        <w:br w:type="page"/>
      </w:r>
    </w:p>
    <w:p w14:paraId="57E4374B" w14:textId="77777777" w:rsidR="00097EB6" w:rsidRDefault="00097EB6" w:rsidP="00097EB6">
      <w:pPr>
        <w:pStyle w:val="Heading4"/>
        <w:rPr>
          <w:lang w:eastAsia="fi-FI"/>
        </w:rPr>
      </w:pPr>
      <w:r>
        <w:rPr>
          <w:lang w:eastAsia="fi-FI"/>
        </w:rPr>
        <w:lastRenderedPageBreak/>
        <w:t>Chaining value returning tasks</w:t>
      </w:r>
    </w:p>
    <w:p w14:paraId="692A10E2" w14:textId="77777777" w:rsidR="00097EB6" w:rsidRPr="005428C0" w:rsidRDefault="00097EB6" w:rsidP="00097EB6">
      <w:pPr>
        <w:rPr>
          <w:lang w:eastAsia="fi-FI"/>
        </w:rPr>
      </w:pPr>
      <w:r>
        <w:rPr>
          <w:lang w:eastAsia="fi-FI"/>
        </w:rPr>
        <w:t xml:space="preserve">Now we move on to consider how to chain value returning tasks together. If our first task is of type </w:t>
      </w:r>
      <w:r w:rsidRPr="005428C0">
        <w:rPr>
          <w:rStyle w:val="SourceCodeChar"/>
        </w:rPr>
        <w:t>Task&lt;int&gt;</w:t>
      </w:r>
      <w:r>
        <w:rPr>
          <w:lang w:eastAsia="fi-FI"/>
        </w:rPr>
        <w:t xml:space="preserve"> then the continuations delegate function must take an argument of type </w:t>
      </w:r>
      <w:r w:rsidRPr="005428C0">
        <w:rPr>
          <w:rStyle w:val="SourceCodeChar"/>
        </w:rPr>
        <w:t>Task&lt;int&gt;</w:t>
      </w:r>
    </w:p>
    <w:p w14:paraId="0DD6A9BD" w14:textId="24082EE1"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11</w:t>
      </w:r>
      <w:r>
        <w:rPr>
          <w:noProof/>
        </w:rPr>
        <w:fldChar w:fldCharType="end"/>
      </w:r>
      <w:r>
        <w:t xml:space="preserve"> Chaining Two</w:t>
      </w:r>
    </w:p>
    <w:p w14:paraId="7F3A5FE5" w14:textId="77777777" w:rsidR="00097EB6" w:rsidRDefault="00097EB6" w:rsidP="00097EB6">
      <w:pPr>
        <w:pStyle w:val="SourceCode"/>
        <w:rPr>
          <w:lang w:eastAsia="fi-FI"/>
        </w:rPr>
      </w:pPr>
      <w:r>
        <w:rPr>
          <w:lang w:eastAsia="fi-FI"/>
        </w:rPr>
        <w:t>void Main()</w:t>
      </w:r>
    </w:p>
    <w:p w14:paraId="7D7DC2C8" w14:textId="77777777" w:rsidR="00097EB6" w:rsidRDefault="00097EB6" w:rsidP="00097EB6">
      <w:pPr>
        <w:pStyle w:val="SourceCode"/>
        <w:rPr>
          <w:lang w:eastAsia="fi-FI"/>
        </w:rPr>
      </w:pPr>
      <w:r>
        <w:rPr>
          <w:lang w:eastAsia="fi-FI"/>
        </w:rPr>
        <w:t>{</w:t>
      </w:r>
    </w:p>
    <w:p w14:paraId="5CA676C1" w14:textId="77777777" w:rsidR="00097EB6" w:rsidRDefault="00097EB6" w:rsidP="00097EB6">
      <w:pPr>
        <w:pStyle w:val="SourceCode"/>
        <w:rPr>
          <w:lang w:eastAsia="fi-FI"/>
        </w:rPr>
      </w:pPr>
      <w:r>
        <w:rPr>
          <w:lang w:eastAsia="fi-FI"/>
        </w:rPr>
        <w:tab/>
        <w:t>MyExtensions.SetupLog4Net();</w:t>
      </w:r>
    </w:p>
    <w:p w14:paraId="7926ACF1" w14:textId="77777777" w:rsidR="00097EB6" w:rsidRDefault="00097EB6" w:rsidP="00097EB6">
      <w:pPr>
        <w:pStyle w:val="SourceCode"/>
        <w:rPr>
          <w:lang w:eastAsia="fi-FI"/>
        </w:rPr>
      </w:pPr>
    </w:p>
    <w:p w14:paraId="5BC589CB" w14:textId="77777777" w:rsidR="00097EB6" w:rsidRDefault="00097EB6" w:rsidP="00097EB6">
      <w:pPr>
        <w:pStyle w:val="SourceCode"/>
        <w:rPr>
          <w:lang w:eastAsia="fi-FI"/>
        </w:rPr>
      </w:pPr>
      <w:r>
        <w:rPr>
          <w:lang w:eastAsia="fi-FI"/>
        </w:rPr>
        <w:tab/>
        <w:t>Task&lt;int&gt; taskOne = new Task&lt;int&gt;( new Func&lt;int&gt;(TaskOneFunction));</w:t>
      </w:r>
    </w:p>
    <w:p w14:paraId="44440E7B" w14:textId="77777777" w:rsidR="00097EB6" w:rsidRDefault="00097EB6" w:rsidP="00097EB6">
      <w:pPr>
        <w:pStyle w:val="SourceCode"/>
        <w:rPr>
          <w:lang w:eastAsia="fi-FI"/>
        </w:rPr>
      </w:pPr>
      <w:r>
        <w:rPr>
          <w:lang w:eastAsia="fi-FI"/>
        </w:rPr>
        <w:tab/>
      </w:r>
    </w:p>
    <w:p w14:paraId="01EC6771" w14:textId="77777777" w:rsidR="00097EB6" w:rsidRDefault="00097EB6" w:rsidP="00097EB6">
      <w:pPr>
        <w:pStyle w:val="SourceCode"/>
        <w:rPr>
          <w:lang w:eastAsia="fi-FI"/>
        </w:rPr>
      </w:pPr>
      <w:r>
        <w:rPr>
          <w:lang w:eastAsia="fi-FI"/>
        </w:rPr>
        <w:tab/>
        <w:t>Task&lt;int&gt; continuation =taskOne.ContinueWith( new Func&lt;Task&lt;int&gt;,int&gt;(TaskTwoFunctionWrapper));</w:t>
      </w:r>
    </w:p>
    <w:p w14:paraId="65491CF6" w14:textId="77777777" w:rsidR="00097EB6" w:rsidRDefault="00097EB6" w:rsidP="00097EB6">
      <w:pPr>
        <w:pStyle w:val="SourceCode"/>
        <w:rPr>
          <w:lang w:eastAsia="fi-FI"/>
        </w:rPr>
      </w:pPr>
      <w:r>
        <w:rPr>
          <w:lang w:eastAsia="fi-FI"/>
        </w:rPr>
        <w:tab/>
      </w:r>
    </w:p>
    <w:p w14:paraId="40E8EB14" w14:textId="77777777" w:rsidR="00097EB6" w:rsidRDefault="00097EB6" w:rsidP="00097EB6">
      <w:pPr>
        <w:pStyle w:val="SourceCode"/>
        <w:rPr>
          <w:lang w:eastAsia="fi-FI"/>
        </w:rPr>
      </w:pPr>
      <w:r>
        <w:rPr>
          <w:lang w:eastAsia="fi-FI"/>
        </w:rPr>
        <w:tab/>
        <w:t>taskOne.Start();</w:t>
      </w:r>
    </w:p>
    <w:p w14:paraId="428F235A" w14:textId="77777777" w:rsidR="00097EB6" w:rsidRDefault="00097EB6" w:rsidP="00097EB6">
      <w:pPr>
        <w:pStyle w:val="SourceCode"/>
        <w:rPr>
          <w:lang w:eastAsia="fi-FI"/>
        </w:rPr>
      </w:pPr>
      <w:r>
        <w:rPr>
          <w:lang w:eastAsia="fi-FI"/>
        </w:rPr>
        <w:tab/>
        <w:t>logger.Info(continuation.Result);</w:t>
      </w:r>
    </w:p>
    <w:p w14:paraId="084BF94F" w14:textId="77777777" w:rsidR="00097EB6" w:rsidRDefault="00097EB6" w:rsidP="00097EB6">
      <w:pPr>
        <w:pStyle w:val="SourceCode"/>
        <w:rPr>
          <w:lang w:eastAsia="fi-FI"/>
        </w:rPr>
      </w:pPr>
      <w:r>
        <w:rPr>
          <w:lang w:eastAsia="fi-FI"/>
        </w:rPr>
        <w:t>}</w:t>
      </w:r>
    </w:p>
    <w:p w14:paraId="65A7F55B" w14:textId="77777777" w:rsidR="00097EB6" w:rsidRDefault="00097EB6" w:rsidP="00097EB6">
      <w:pPr>
        <w:pStyle w:val="SourceCode"/>
        <w:rPr>
          <w:lang w:eastAsia="fi-FI"/>
        </w:rPr>
      </w:pPr>
    </w:p>
    <w:p w14:paraId="777CA3F5" w14:textId="77777777" w:rsidR="00097EB6" w:rsidRDefault="00097EB6" w:rsidP="00097EB6">
      <w:pPr>
        <w:pStyle w:val="SourceCode"/>
        <w:rPr>
          <w:lang w:eastAsia="fi-FI"/>
        </w:rPr>
      </w:pPr>
    </w:p>
    <w:p w14:paraId="03AAF088" w14:textId="77777777" w:rsidR="00097EB6" w:rsidRDefault="00097EB6" w:rsidP="00097EB6">
      <w:pPr>
        <w:pStyle w:val="SourceCode"/>
        <w:rPr>
          <w:lang w:eastAsia="fi-FI"/>
        </w:rPr>
      </w:pPr>
      <w:r>
        <w:rPr>
          <w:lang w:eastAsia="fi-FI"/>
        </w:rPr>
        <w:t>public int TaskOneFunction()</w:t>
      </w:r>
    </w:p>
    <w:p w14:paraId="4FDA5511" w14:textId="77777777" w:rsidR="00097EB6" w:rsidRDefault="00097EB6" w:rsidP="00097EB6">
      <w:pPr>
        <w:pStyle w:val="SourceCode"/>
        <w:rPr>
          <w:lang w:eastAsia="fi-FI"/>
        </w:rPr>
      </w:pPr>
      <w:r>
        <w:rPr>
          <w:lang w:eastAsia="fi-FI"/>
        </w:rPr>
        <w:t>{</w:t>
      </w:r>
    </w:p>
    <w:p w14:paraId="05FE47D8" w14:textId="77777777" w:rsidR="00097EB6" w:rsidRDefault="00097EB6" w:rsidP="00097EB6">
      <w:pPr>
        <w:pStyle w:val="SourceCode"/>
        <w:rPr>
          <w:lang w:eastAsia="fi-FI"/>
        </w:rPr>
      </w:pPr>
      <w:r>
        <w:rPr>
          <w:lang w:eastAsia="fi-FI"/>
        </w:rPr>
        <w:tab/>
        <w:t>logger.Info(nameof(TaskOneFunction));</w:t>
      </w:r>
    </w:p>
    <w:p w14:paraId="0716D4B5" w14:textId="77777777" w:rsidR="00097EB6" w:rsidRDefault="00097EB6" w:rsidP="00097EB6">
      <w:pPr>
        <w:pStyle w:val="SourceCode"/>
        <w:rPr>
          <w:lang w:eastAsia="fi-FI"/>
        </w:rPr>
      </w:pPr>
      <w:r>
        <w:rPr>
          <w:lang w:eastAsia="fi-FI"/>
        </w:rPr>
        <w:tab/>
        <w:t>return 5;</w:t>
      </w:r>
    </w:p>
    <w:p w14:paraId="11EACFD1" w14:textId="77777777" w:rsidR="00097EB6" w:rsidRDefault="00097EB6" w:rsidP="00097EB6">
      <w:pPr>
        <w:pStyle w:val="SourceCode"/>
        <w:rPr>
          <w:lang w:eastAsia="fi-FI"/>
        </w:rPr>
      </w:pPr>
      <w:r>
        <w:rPr>
          <w:lang w:eastAsia="fi-FI"/>
        </w:rPr>
        <w:t>}</w:t>
      </w:r>
    </w:p>
    <w:p w14:paraId="783330E8" w14:textId="77777777" w:rsidR="00097EB6" w:rsidRDefault="00097EB6" w:rsidP="00097EB6">
      <w:pPr>
        <w:pStyle w:val="SourceCode"/>
        <w:rPr>
          <w:lang w:eastAsia="fi-FI"/>
        </w:rPr>
      </w:pPr>
    </w:p>
    <w:p w14:paraId="5EE82605" w14:textId="77777777" w:rsidR="00097EB6" w:rsidRDefault="00097EB6" w:rsidP="00097EB6">
      <w:pPr>
        <w:pStyle w:val="SourceCode"/>
        <w:rPr>
          <w:lang w:eastAsia="fi-FI"/>
        </w:rPr>
      </w:pPr>
      <w:r>
        <w:rPr>
          <w:lang w:eastAsia="fi-FI"/>
        </w:rPr>
        <w:t>public int TaskTwoFunction(int x)</w:t>
      </w:r>
    </w:p>
    <w:p w14:paraId="0B0783D5" w14:textId="77777777" w:rsidR="00097EB6" w:rsidRDefault="00097EB6" w:rsidP="00097EB6">
      <w:pPr>
        <w:pStyle w:val="SourceCode"/>
        <w:rPr>
          <w:lang w:eastAsia="fi-FI"/>
        </w:rPr>
      </w:pPr>
      <w:r>
        <w:rPr>
          <w:lang w:eastAsia="fi-FI"/>
        </w:rPr>
        <w:t>{</w:t>
      </w:r>
    </w:p>
    <w:p w14:paraId="3A593914" w14:textId="77777777" w:rsidR="00097EB6" w:rsidRDefault="00097EB6" w:rsidP="00097EB6">
      <w:pPr>
        <w:pStyle w:val="SourceCode"/>
        <w:rPr>
          <w:lang w:eastAsia="fi-FI"/>
        </w:rPr>
      </w:pPr>
      <w:r>
        <w:rPr>
          <w:lang w:eastAsia="fi-FI"/>
        </w:rPr>
        <w:tab/>
        <w:t>logger.Info(nameof(TaskTwoFunction));</w:t>
      </w:r>
    </w:p>
    <w:p w14:paraId="0BEF7EAC" w14:textId="77777777" w:rsidR="00097EB6" w:rsidRDefault="00097EB6" w:rsidP="00097EB6">
      <w:pPr>
        <w:pStyle w:val="SourceCode"/>
        <w:rPr>
          <w:lang w:eastAsia="fi-FI"/>
        </w:rPr>
      </w:pPr>
      <w:r>
        <w:rPr>
          <w:lang w:eastAsia="fi-FI"/>
        </w:rPr>
        <w:tab/>
        <w:t>return x * 2;</w:t>
      </w:r>
    </w:p>
    <w:p w14:paraId="7DDB4E1E" w14:textId="77777777" w:rsidR="00097EB6" w:rsidRDefault="00097EB6" w:rsidP="00097EB6">
      <w:pPr>
        <w:pStyle w:val="SourceCode"/>
        <w:rPr>
          <w:lang w:eastAsia="fi-FI"/>
        </w:rPr>
      </w:pPr>
      <w:r>
        <w:rPr>
          <w:lang w:eastAsia="fi-FI"/>
        </w:rPr>
        <w:t>}</w:t>
      </w:r>
    </w:p>
    <w:p w14:paraId="6150D998" w14:textId="77777777" w:rsidR="00097EB6" w:rsidRDefault="00097EB6" w:rsidP="00097EB6">
      <w:pPr>
        <w:pStyle w:val="SourceCode"/>
        <w:rPr>
          <w:lang w:eastAsia="fi-FI"/>
        </w:rPr>
      </w:pPr>
    </w:p>
    <w:p w14:paraId="75B8906E" w14:textId="77777777" w:rsidR="00097EB6" w:rsidRDefault="00097EB6" w:rsidP="00097EB6">
      <w:pPr>
        <w:pStyle w:val="SourceCode"/>
        <w:rPr>
          <w:lang w:eastAsia="fi-FI"/>
        </w:rPr>
      </w:pPr>
      <w:r>
        <w:rPr>
          <w:lang w:eastAsia="fi-FI"/>
        </w:rPr>
        <w:t>public int TaskTwoFunctionWrapper(Task&lt;int&gt; antecedent)</w:t>
      </w:r>
    </w:p>
    <w:p w14:paraId="4489C199" w14:textId="77777777" w:rsidR="00097EB6" w:rsidRDefault="00097EB6" w:rsidP="00097EB6">
      <w:pPr>
        <w:pStyle w:val="SourceCode"/>
        <w:rPr>
          <w:lang w:eastAsia="fi-FI"/>
        </w:rPr>
      </w:pPr>
      <w:r>
        <w:rPr>
          <w:lang w:eastAsia="fi-FI"/>
        </w:rPr>
        <w:t>{</w:t>
      </w:r>
    </w:p>
    <w:p w14:paraId="73D4EB50" w14:textId="77777777" w:rsidR="00097EB6" w:rsidRDefault="00097EB6" w:rsidP="00097EB6">
      <w:pPr>
        <w:pStyle w:val="SourceCode"/>
        <w:rPr>
          <w:lang w:eastAsia="fi-FI"/>
        </w:rPr>
      </w:pPr>
      <w:r>
        <w:rPr>
          <w:lang w:eastAsia="fi-FI"/>
        </w:rPr>
        <w:tab/>
        <w:t>return TaskTwoFunction(antecedent.Result);</w:t>
      </w:r>
    </w:p>
    <w:p w14:paraId="4A544902" w14:textId="77777777" w:rsidR="00097EB6" w:rsidRDefault="00097EB6" w:rsidP="00097EB6">
      <w:pPr>
        <w:pStyle w:val="SourceCode"/>
        <w:rPr>
          <w:lang w:eastAsia="fi-FI"/>
        </w:rPr>
      </w:pPr>
      <w:r>
        <w:rPr>
          <w:lang w:eastAsia="fi-FI"/>
        </w:rPr>
        <w:t>}</w:t>
      </w:r>
    </w:p>
    <w:p w14:paraId="1E81AFC4" w14:textId="77777777" w:rsidR="00097EB6" w:rsidRDefault="00097EB6" w:rsidP="00097EB6">
      <w:pPr>
        <w:rPr>
          <w:rFonts w:asciiTheme="majorHAnsi" w:eastAsiaTheme="majorEastAsia" w:hAnsiTheme="majorHAnsi" w:cstheme="majorBidi"/>
          <w:color w:val="31378B" w:themeColor="text2"/>
          <w:sz w:val="28"/>
          <w:szCs w:val="26"/>
          <w:lang w:eastAsia="fi-FI"/>
        </w:rPr>
      </w:pPr>
      <w:r>
        <w:rPr>
          <w:lang w:eastAsia="fi-FI"/>
        </w:rPr>
        <w:br w:type="page"/>
      </w:r>
    </w:p>
    <w:p w14:paraId="7040A41A" w14:textId="77777777" w:rsidR="00097EB6" w:rsidRDefault="00097EB6" w:rsidP="00097EB6">
      <w:pPr>
        <w:pStyle w:val="Heading4"/>
        <w:rPr>
          <w:lang w:eastAsia="fi-FI"/>
        </w:rPr>
      </w:pPr>
      <w:r>
        <w:rPr>
          <w:lang w:eastAsia="fi-FI"/>
        </w:rPr>
        <w:lastRenderedPageBreak/>
        <w:t>Sub-tasks and Unwrap</w:t>
      </w:r>
    </w:p>
    <w:p w14:paraId="7AE47898" w14:textId="77777777" w:rsidR="00097EB6" w:rsidRDefault="00097EB6" w:rsidP="00097EB6">
      <w:pPr>
        <w:rPr>
          <w:lang w:eastAsia="fi-FI"/>
        </w:rPr>
      </w:pPr>
      <w:r>
        <w:rPr>
          <w:lang w:eastAsia="fi-FI"/>
        </w:rPr>
        <w:t xml:space="preserve">Sometimes one task will want to use another task within its body. Where the tasks return values this can lead to a type of </w:t>
      </w:r>
      <w:r>
        <w:rPr>
          <w:lang w:eastAsia="fi-FI"/>
        </w:rPr>
        <w:sym w:font="Wingdings" w:char="F08C"/>
      </w:r>
      <w:r w:rsidRPr="00186667">
        <w:rPr>
          <w:rStyle w:val="SourceCodeChar"/>
        </w:rPr>
        <w:t>Task&lt;Task&lt;Tresult&gt;&gt;</w:t>
      </w:r>
      <w:r>
        <w:rPr>
          <w:lang w:eastAsia="fi-FI"/>
        </w:rPr>
        <w:t xml:space="preserve"> which is rather inconvenient. We can get around this using the static method </w:t>
      </w:r>
      <w:r>
        <w:rPr>
          <w:lang w:eastAsia="fi-FI"/>
        </w:rPr>
        <w:sym w:font="Wingdings" w:char="F08D"/>
      </w:r>
      <w:r>
        <w:rPr>
          <w:lang w:eastAsia="fi-FI"/>
        </w:rPr>
        <w:t>Unwrap which creates a proxy task that only completes when the outer and inner tasks complete. It achieves this internally without blocking using callbacks.</w:t>
      </w:r>
    </w:p>
    <w:p w14:paraId="29F368DD" w14:textId="1341CA49"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12</w:t>
      </w:r>
      <w:r>
        <w:rPr>
          <w:noProof/>
        </w:rPr>
        <w:fldChar w:fldCharType="end"/>
      </w:r>
      <w:r>
        <w:t>Unwrapping</w:t>
      </w:r>
    </w:p>
    <w:p w14:paraId="7A0AB3AF" w14:textId="77777777" w:rsidR="00097EB6" w:rsidRDefault="00097EB6" w:rsidP="00097EB6">
      <w:pPr>
        <w:pStyle w:val="SourceCode"/>
        <w:rPr>
          <w:lang w:eastAsia="fi-FI"/>
        </w:rPr>
      </w:pPr>
      <w:r>
        <w:rPr>
          <w:lang w:eastAsia="fi-FI"/>
        </w:rPr>
        <w:t>Task&lt;double&gt; GetSpot() =&gt; Task.Run(() =&gt; 100.0);</w:t>
      </w:r>
    </w:p>
    <w:p w14:paraId="079C32C5" w14:textId="77777777" w:rsidR="00097EB6" w:rsidRDefault="00097EB6" w:rsidP="00097EB6">
      <w:pPr>
        <w:pStyle w:val="SourceCode"/>
        <w:rPr>
          <w:lang w:eastAsia="fi-FI"/>
        </w:rPr>
      </w:pPr>
      <w:r>
        <w:rPr>
          <w:lang w:eastAsia="fi-FI"/>
        </w:rPr>
        <w:tab/>
      </w:r>
    </w:p>
    <w:p w14:paraId="0E545C27" w14:textId="77777777" w:rsidR="00097EB6" w:rsidRDefault="00097EB6" w:rsidP="00097EB6">
      <w:pPr>
        <w:pStyle w:val="SourceCode"/>
        <w:rPr>
          <w:lang w:eastAsia="fi-FI"/>
        </w:rPr>
      </w:pPr>
      <w:r>
        <w:rPr>
          <w:lang w:eastAsia="fi-FI"/>
        </w:rPr>
        <w:t>Task&lt;double&gt; GetForward(double spot) =&gt; Task.Run(() =&gt;spot *Math.Exp(0.1));</w:t>
      </w:r>
    </w:p>
    <w:p w14:paraId="555FFA91" w14:textId="77777777" w:rsidR="00097EB6" w:rsidRDefault="00097EB6" w:rsidP="00097EB6">
      <w:pPr>
        <w:pStyle w:val="SourceCode"/>
        <w:rPr>
          <w:lang w:eastAsia="fi-FI"/>
        </w:rPr>
      </w:pPr>
      <w:r>
        <w:rPr>
          <w:lang w:eastAsia="fi-FI"/>
        </w:rPr>
        <w:tab/>
      </w:r>
    </w:p>
    <w:p w14:paraId="5E1C6191" w14:textId="77777777" w:rsidR="00097EB6" w:rsidRDefault="00097EB6" w:rsidP="00097EB6">
      <w:pPr>
        <w:pStyle w:val="SourceCode"/>
        <w:rPr>
          <w:lang w:eastAsia="fi-FI"/>
        </w:rPr>
      </w:pPr>
      <w:r>
        <w:rPr>
          <w:lang w:eastAsia="fi-FI"/>
        </w:rPr>
        <w:sym w:font="Wingdings" w:char="F08C"/>
      </w:r>
      <w:r>
        <w:rPr>
          <w:lang w:eastAsia="fi-FI"/>
        </w:rPr>
        <w:t>Task&lt;Task&lt;double&gt;&gt; forward = GetSpot()</w:t>
      </w:r>
    </w:p>
    <w:p w14:paraId="01D7F02A" w14:textId="77777777" w:rsidR="00097EB6" w:rsidRDefault="00097EB6" w:rsidP="00097EB6">
      <w:pPr>
        <w:pStyle w:val="SourceCode"/>
        <w:rPr>
          <w:lang w:eastAsia="fi-FI"/>
        </w:rPr>
      </w:pPr>
      <w:r>
        <w:rPr>
          <w:lang w:eastAsia="fi-FI"/>
        </w:rPr>
        <w:t>.ContinueWith(x =&gt; GetForward(x.Result));</w:t>
      </w:r>
    </w:p>
    <w:p w14:paraId="542531BB" w14:textId="77777777" w:rsidR="00097EB6" w:rsidRDefault="00097EB6" w:rsidP="00097EB6">
      <w:pPr>
        <w:pStyle w:val="SourceCode"/>
        <w:rPr>
          <w:lang w:eastAsia="fi-FI"/>
        </w:rPr>
      </w:pPr>
    </w:p>
    <w:p w14:paraId="31F1AECD" w14:textId="77777777" w:rsidR="00097EB6" w:rsidRDefault="00097EB6" w:rsidP="00097EB6">
      <w:pPr>
        <w:pStyle w:val="SourceCode"/>
        <w:rPr>
          <w:lang w:eastAsia="fi-FI"/>
        </w:rPr>
      </w:pPr>
      <w:r>
        <w:rPr>
          <w:lang w:eastAsia="fi-FI"/>
        </w:rPr>
        <w:t>forward</w:t>
      </w:r>
    </w:p>
    <w:p w14:paraId="1FCBAD1D" w14:textId="77777777" w:rsidR="00097EB6" w:rsidRDefault="00097EB6" w:rsidP="00097EB6">
      <w:pPr>
        <w:pStyle w:val="SourceCode"/>
        <w:rPr>
          <w:lang w:eastAsia="fi-FI"/>
        </w:rPr>
      </w:pPr>
      <w:r>
        <w:rPr>
          <w:lang w:eastAsia="fi-FI"/>
        </w:rPr>
        <w:sym w:font="Wingdings" w:char="F08D"/>
      </w:r>
      <w:r>
        <w:rPr>
          <w:lang w:eastAsia="fi-FI"/>
        </w:rPr>
        <w:t>.Unwrap()</w:t>
      </w:r>
    </w:p>
    <w:p w14:paraId="63BD05AE" w14:textId="77777777" w:rsidR="00097EB6" w:rsidRDefault="00097EB6" w:rsidP="00097EB6">
      <w:pPr>
        <w:pStyle w:val="SourceCode"/>
        <w:rPr>
          <w:lang w:eastAsia="fi-FI"/>
        </w:rPr>
      </w:pPr>
      <w:r>
        <w:rPr>
          <w:lang w:eastAsia="fi-FI"/>
        </w:rPr>
        <w:t>.ContinueWith(f =&gt; log.Info(f.Result));</w:t>
      </w:r>
    </w:p>
    <w:p w14:paraId="658FBD60" w14:textId="77777777" w:rsidR="00097EB6" w:rsidRDefault="00097EB6" w:rsidP="00097EB6">
      <w:pPr>
        <w:pStyle w:val="SourceCode"/>
        <w:rPr>
          <w:lang w:eastAsia="fi-FI"/>
        </w:rPr>
      </w:pPr>
    </w:p>
    <w:p w14:paraId="5660EB8F" w14:textId="77777777" w:rsidR="00097EB6" w:rsidRDefault="00097EB6" w:rsidP="00097EB6">
      <w:pPr>
        <w:pStyle w:val="SourceCode"/>
        <w:rPr>
          <w:lang w:eastAsia="fi-FI"/>
        </w:rPr>
      </w:pPr>
    </w:p>
    <w:p w14:paraId="5F39A510" w14:textId="77777777" w:rsidR="00097EB6" w:rsidRDefault="00097EB6" w:rsidP="00097EB6">
      <w:pPr>
        <w:rPr>
          <w:lang w:eastAsia="fi-FI"/>
        </w:rPr>
      </w:pPr>
      <w:r>
        <w:rPr>
          <w:lang w:eastAsia="fi-FI"/>
        </w:rPr>
        <w:t>The following example show how Unwrap and ContinueWith can be used to chain together value returing tasks where the output from one function forms the input to the next function</w:t>
      </w:r>
    </w:p>
    <w:p w14:paraId="417E4808" w14:textId="4178E6B0"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13</w:t>
      </w:r>
      <w:r>
        <w:rPr>
          <w:noProof/>
        </w:rPr>
        <w:fldChar w:fldCharType="end"/>
      </w:r>
      <w:r>
        <w:t>Unwrap and ContinueWith</w:t>
      </w:r>
    </w:p>
    <w:p w14:paraId="249E1FFE" w14:textId="77777777" w:rsidR="00097EB6" w:rsidRDefault="00097EB6" w:rsidP="00097EB6">
      <w:pPr>
        <w:pStyle w:val="SourceCode"/>
        <w:rPr>
          <w:lang w:eastAsia="fi-FI"/>
        </w:rPr>
      </w:pPr>
      <w:r>
        <w:rPr>
          <w:lang w:eastAsia="fi-FI"/>
        </w:rPr>
        <w:tab/>
        <w:t>Task&lt;int&gt; Increment(int x)</w:t>
      </w:r>
    </w:p>
    <w:p w14:paraId="613E18E1" w14:textId="77777777" w:rsidR="00097EB6" w:rsidRDefault="00097EB6" w:rsidP="00097EB6">
      <w:pPr>
        <w:pStyle w:val="SourceCode"/>
        <w:rPr>
          <w:lang w:eastAsia="fi-FI"/>
        </w:rPr>
      </w:pPr>
      <w:r>
        <w:rPr>
          <w:lang w:eastAsia="fi-FI"/>
        </w:rPr>
        <w:tab/>
        <w:t>{</w:t>
      </w:r>
    </w:p>
    <w:p w14:paraId="264D6620" w14:textId="77777777" w:rsidR="00097EB6" w:rsidRDefault="00097EB6" w:rsidP="00097EB6">
      <w:pPr>
        <w:pStyle w:val="SourceCode"/>
        <w:rPr>
          <w:lang w:eastAsia="fi-FI"/>
        </w:rPr>
      </w:pPr>
      <w:r>
        <w:rPr>
          <w:lang w:eastAsia="fi-FI"/>
        </w:rPr>
        <w:tab/>
      </w:r>
      <w:r>
        <w:rPr>
          <w:lang w:eastAsia="fi-FI"/>
        </w:rPr>
        <w:tab/>
        <w:t>return Task.Run(() =&gt;</w:t>
      </w:r>
    </w:p>
    <w:p w14:paraId="0253B32B" w14:textId="77777777" w:rsidR="00097EB6" w:rsidRDefault="00097EB6" w:rsidP="00097EB6">
      <w:pPr>
        <w:pStyle w:val="SourceCode"/>
        <w:rPr>
          <w:lang w:eastAsia="fi-FI"/>
        </w:rPr>
      </w:pPr>
      <w:r>
        <w:rPr>
          <w:lang w:eastAsia="fi-FI"/>
        </w:rPr>
        <w:tab/>
        <w:t xml:space="preserve">    {</w:t>
      </w:r>
    </w:p>
    <w:p w14:paraId="600D2E6B" w14:textId="77777777" w:rsidR="00097EB6" w:rsidRDefault="00097EB6" w:rsidP="00097EB6">
      <w:pPr>
        <w:pStyle w:val="SourceCode"/>
        <w:rPr>
          <w:lang w:eastAsia="fi-FI"/>
        </w:rPr>
      </w:pPr>
      <w:r>
        <w:rPr>
          <w:lang w:eastAsia="fi-FI"/>
        </w:rPr>
        <w:tab/>
      </w:r>
      <w:r>
        <w:rPr>
          <w:lang w:eastAsia="fi-FI"/>
        </w:rPr>
        <w:tab/>
      </w:r>
      <w:r>
        <w:rPr>
          <w:lang w:eastAsia="fi-FI"/>
        </w:rPr>
        <w:tab/>
        <w:t>log.Info(nameof(Increment));</w:t>
      </w:r>
    </w:p>
    <w:p w14:paraId="74BAA8BF" w14:textId="77777777" w:rsidR="00097EB6" w:rsidRDefault="00097EB6" w:rsidP="00097EB6">
      <w:pPr>
        <w:pStyle w:val="SourceCode"/>
        <w:rPr>
          <w:lang w:eastAsia="fi-FI"/>
        </w:rPr>
      </w:pPr>
      <w:r>
        <w:rPr>
          <w:lang w:eastAsia="fi-FI"/>
        </w:rPr>
        <w:tab/>
      </w:r>
      <w:r>
        <w:rPr>
          <w:lang w:eastAsia="fi-FI"/>
        </w:rPr>
        <w:tab/>
      </w:r>
      <w:r>
        <w:rPr>
          <w:lang w:eastAsia="fi-FI"/>
        </w:rPr>
        <w:tab/>
        <w:t>return ++x;</w:t>
      </w:r>
    </w:p>
    <w:p w14:paraId="37E88B1E" w14:textId="77777777" w:rsidR="00097EB6" w:rsidRDefault="00097EB6" w:rsidP="00097EB6">
      <w:pPr>
        <w:pStyle w:val="SourceCode"/>
        <w:rPr>
          <w:lang w:eastAsia="fi-FI"/>
        </w:rPr>
      </w:pPr>
      <w:r>
        <w:rPr>
          <w:lang w:eastAsia="fi-FI"/>
        </w:rPr>
        <w:tab/>
        <w:t xml:space="preserve">    });</w:t>
      </w:r>
    </w:p>
    <w:p w14:paraId="6F2DCEBE" w14:textId="77777777" w:rsidR="00097EB6" w:rsidRDefault="00097EB6" w:rsidP="00097EB6">
      <w:pPr>
        <w:pStyle w:val="SourceCode"/>
        <w:rPr>
          <w:lang w:eastAsia="fi-FI"/>
        </w:rPr>
      </w:pPr>
      <w:r>
        <w:rPr>
          <w:lang w:eastAsia="fi-FI"/>
        </w:rPr>
        <w:tab/>
        <w:t>}</w:t>
      </w:r>
    </w:p>
    <w:p w14:paraId="4B614EDA" w14:textId="77777777" w:rsidR="00097EB6" w:rsidRDefault="00097EB6" w:rsidP="00097EB6">
      <w:pPr>
        <w:pStyle w:val="SourceCode"/>
        <w:rPr>
          <w:lang w:eastAsia="fi-FI"/>
        </w:rPr>
      </w:pPr>
      <w:r>
        <w:rPr>
          <w:lang w:eastAsia="fi-FI"/>
        </w:rPr>
        <w:tab/>
      </w:r>
    </w:p>
    <w:p w14:paraId="6F1AD689" w14:textId="77777777" w:rsidR="00097EB6" w:rsidRDefault="00097EB6" w:rsidP="00097EB6">
      <w:pPr>
        <w:pStyle w:val="SourceCode"/>
        <w:rPr>
          <w:lang w:eastAsia="fi-FI"/>
        </w:rPr>
      </w:pPr>
      <w:r>
        <w:rPr>
          <w:lang w:eastAsia="fi-FI"/>
        </w:rPr>
        <w:tab/>
        <w:t>var result = Increment(0)</w:t>
      </w:r>
    </w:p>
    <w:p w14:paraId="73A541B3" w14:textId="77777777" w:rsidR="00097EB6" w:rsidRDefault="00097EB6" w:rsidP="00097EB6">
      <w:pPr>
        <w:pStyle w:val="SourceCode"/>
        <w:rPr>
          <w:lang w:eastAsia="fi-FI"/>
        </w:rPr>
      </w:pPr>
      <w:r>
        <w:rPr>
          <w:lang w:eastAsia="fi-FI"/>
        </w:rPr>
        <w:tab/>
        <w:t>.ContinueWith(f =&gt; Increment(f.Result))</w:t>
      </w:r>
    </w:p>
    <w:p w14:paraId="25D65AA7" w14:textId="77777777" w:rsidR="00097EB6" w:rsidRDefault="00097EB6" w:rsidP="00097EB6">
      <w:pPr>
        <w:pStyle w:val="SourceCode"/>
        <w:rPr>
          <w:lang w:eastAsia="fi-FI"/>
        </w:rPr>
      </w:pPr>
      <w:r>
        <w:rPr>
          <w:lang w:eastAsia="fi-FI"/>
        </w:rPr>
        <w:tab/>
        <w:t>.Unwrap().ContinueWith(f =&gt; Increment(f.Result))</w:t>
      </w:r>
    </w:p>
    <w:p w14:paraId="2B607E6E" w14:textId="77777777" w:rsidR="00097EB6" w:rsidRDefault="00097EB6" w:rsidP="00097EB6">
      <w:pPr>
        <w:pStyle w:val="SourceCode"/>
        <w:rPr>
          <w:lang w:eastAsia="fi-FI"/>
        </w:rPr>
      </w:pPr>
      <w:r>
        <w:rPr>
          <w:lang w:eastAsia="fi-FI"/>
        </w:rPr>
        <w:tab/>
        <w:t>.Unwrap().ContinueWith(f =&gt; Increment(f.Result))</w:t>
      </w:r>
    </w:p>
    <w:p w14:paraId="2FDEF98F" w14:textId="77777777" w:rsidR="00097EB6" w:rsidRDefault="00097EB6" w:rsidP="00097EB6">
      <w:pPr>
        <w:pStyle w:val="SourceCode"/>
        <w:rPr>
          <w:lang w:eastAsia="fi-FI"/>
        </w:rPr>
      </w:pPr>
      <w:r>
        <w:rPr>
          <w:lang w:eastAsia="fi-FI"/>
        </w:rPr>
        <w:tab/>
        <w:t>.Unwrap().ContinueWith(f =&gt; Increment(f.Result))</w:t>
      </w:r>
    </w:p>
    <w:p w14:paraId="1818B440" w14:textId="77777777" w:rsidR="00097EB6" w:rsidRDefault="00097EB6" w:rsidP="00097EB6">
      <w:pPr>
        <w:pStyle w:val="SourceCode"/>
        <w:rPr>
          <w:lang w:eastAsia="fi-FI"/>
        </w:rPr>
      </w:pPr>
      <w:r>
        <w:rPr>
          <w:lang w:eastAsia="fi-FI"/>
        </w:rPr>
        <w:tab/>
        <w:t>.Unwrap();</w:t>
      </w:r>
    </w:p>
    <w:p w14:paraId="06C7B1CD" w14:textId="77777777" w:rsidR="00097EB6" w:rsidRDefault="00097EB6" w:rsidP="00097EB6">
      <w:pPr>
        <w:pStyle w:val="SourceCode"/>
        <w:rPr>
          <w:lang w:eastAsia="fi-FI"/>
        </w:rPr>
      </w:pPr>
    </w:p>
    <w:p w14:paraId="35FCC1F1" w14:textId="77777777" w:rsidR="00097EB6" w:rsidRDefault="00097EB6" w:rsidP="00097EB6">
      <w:pPr>
        <w:pStyle w:val="SourceCode"/>
        <w:rPr>
          <w:lang w:eastAsia="fi-FI"/>
        </w:rPr>
      </w:pPr>
      <w:r>
        <w:rPr>
          <w:lang w:eastAsia="fi-FI"/>
        </w:rPr>
        <w:tab/>
        <w:t>result.ContinueWith(r =&gt; log.Info(r.Result));</w:t>
      </w:r>
    </w:p>
    <w:p w14:paraId="3CA9046E" w14:textId="77777777" w:rsidR="00097EB6" w:rsidRPr="00794836" w:rsidRDefault="00097EB6" w:rsidP="00097EB6">
      <w:pPr>
        <w:rPr>
          <w:lang w:eastAsia="fi-FI"/>
        </w:rPr>
      </w:pPr>
    </w:p>
    <w:p w14:paraId="3B1BCD8C" w14:textId="77777777" w:rsidR="00097EB6" w:rsidRDefault="00097EB6" w:rsidP="00097EB6">
      <w:pPr>
        <w:pStyle w:val="SourceCode"/>
        <w:rPr>
          <w:lang w:eastAsia="fi-FI"/>
        </w:rPr>
      </w:pPr>
    </w:p>
    <w:p w14:paraId="34A948AE" w14:textId="77777777" w:rsidR="00097EB6" w:rsidRDefault="00097EB6" w:rsidP="00097EB6">
      <w:pPr>
        <w:pStyle w:val="Heading3"/>
        <w:rPr>
          <w:lang w:eastAsia="fi-FI"/>
        </w:rPr>
      </w:pPr>
      <w:r>
        <w:rPr>
          <w:lang w:eastAsia="fi-FI"/>
        </w:rPr>
        <w:t>Scheduling Tasks</w:t>
      </w:r>
    </w:p>
    <w:p w14:paraId="5D56065D" w14:textId="77777777" w:rsidR="00097EB6" w:rsidRPr="00EC1B0A" w:rsidRDefault="00097EB6" w:rsidP="00097EB6">
      <w:pPr>
        <w:rPr>
          <w:lang w:eastAsia="fi-FI"/>
        </w:rPr>
      </w:pPr>
      <w:r w:rsidRPr="00455EB2">
        <w:rPr>
          <w:lang w:eastAsia="fi-FI"/>
        </w:rPr>
        <w:t xml:space="preserve">The examples of creating and starting </w:t>
      </w:r>
      <w:r>
        <w:rPr>
          <w:lang w:eastAsia="fi-FI"/>
        </w:rPr>
        <w:t>tasks</w:t>
      </w:r>
      <w:r w:rsidRPr="00455EB2">
        <w:rPr>
          <w:lang w:eastAsia="fi-FI"/>
        </w:rPr>
        <w:t xml:space="preserve"> in the previous section all utilised default scheduling which schedules tasks on a thread pool. If we want to specify the scheduler, we can use the following call.</w:t>
      </w:r>
      <w:r>
        <w:rPr>
          <w:lang w:eastAsia="fi-FI"/>
        </w:rPr>
        <w:tab/>
      </w:r>
    </w:p>
    <w:p w14:paraId="483EFEBE" w14:textId="394D4975" w:rsidR="00097EB6" w:rsidRDefault="00097EB6" w:rsidP="00097EB6">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C1476B">
        <w:rPr>
          <w:noProof/>
        </w:rPr>
        <w:t>14</w:t>
      </w:r>
      <w:r>
        <w:rPr>
          <w:noProof/>
        </w:rPr>
        <w:fldChar w:fldCharType="end"/>
      </w:r>
      <w:r>
        <w:rPr>
          <w:noProof/>
        </w:rPr>
        <w:t xml:space="preserve"> </w:t>
      </w:r>
      <w:r>
        <w:t>Explicit Scheduling</w:t>
      </w:r>
    </w:p>
    <w:p w14:paraId="33BF9A83" w14:textId="77777777" w:rsidR="00097EB6" w:rsidRDefault="00097EB6" w:rsidP="00097EB6">
      <w:pPr>
        <w:pStyle w:val="SourceCode"/>
      </w:pPr>
      <w:r>
        <w:t>TaskScheduler scheduler = TaskScheduler.Default;</w:t>
      </w:r>
    </w:p>
    <w:p w14:paraId="5897651C" w14:textId="77777777" w:rsidR="00097EB6" w:rsidRDefault="00097EB6" w:rsidP="00097EB6">
      <w:pPr>
        <w:pStyle w:val="SourceCode"/>
      </w:pPr>
      <w:r>
        <w:t xml:space="preserve">Task t3 = </w:t>
      </w:r>
      <w:r>
        <w:rPr>
          <w:color w:val="0000FF"/>
        </w:rPr>
        <w:t>new</w:t>
      </w:r>
      <w:r>
        <w:t xml:space="preserve"> Task(() =&gt; Console.WriteLine(</w:t>
      </w:r>
      <w:r>
        <w:rPr>
          <w:color w:val="B41414"/>
        </w:rPr>
        <w:t>"new Task()"</w:t>
      </w:r>
      <w:r>
        <w:t>));</w:t>
      </w:r>
    </w:p>
    <w:p w14:paraId="430ED4FD" w14:textId="77777777" w:rsidR="00097EB6" w:rsidRDefault="00097EB6" w:rsidP="00097EB6">
      <w:pPr>
        <w:pStyle w:val="SourceCode"/>
      </w:pPr>
      <w:r>
        <w:t>t3.Start(scheduler);</w:t>
      </w:r>
    </w:p>
    <w:p w14:paraId="2B0DC461" w14:textId="77777777" w:rsidR="00097EB6" w:rsidRDefault="00097EB6" w:rsidP="00097EB6">
      <w:pPr>
        <w:pStyle w:val="SourceCode"/>
        <w:rPr>
          <w:lang w:eastAsia="fi-FI"/>
        </w:rPr>
      </w:pPr>
    </w:p>
    <w:p w14:paraId="4A33883E" w14:textId="77777777" w:rsidR="00097EB6" w:rsidRDefault="00097EB6" w:rsidP="00097EB6">
      <w:pPr>
        <w:rPr>
          <w:lang w:eastAsia="fi-FI"/>
        </w:rPr>
      </w:pPr>
      <w:r w:rsidRPr="00331176">
        <w:rPr>
          <w:lang w:eastAsia="fi-FI"/>
        </w:rPr>
        <w:t>Again, we use the default scheduler but this time we explicitly specify it. The following built in options are supported</w:t>
      </w:r>
    </w:p>
    <w:p w14:paraId="35FE858C" w14:textId="75703C43"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15</w:t>
      </w:r>
      <w:r>
        <w:rPr>
          <w:noProof/>
        </w:rPr>
        <w:fldChar w:fldCharType="end"/>
      </w:r>
      <w:r>
        <w:rPr>
          <w:noProof/>
        </w:rPr>
        <w:t xml:space="preserve"> </w:t>
      </w:r>
      <w:r>
        <w:t>Scheduling Options</w:t>
      </w:r>
    </w:p>
    <w:p w14:paraId="0056093B" w14:textId="77777777" w:rsidR="00097EB6" w:rsidRDefault="00097EB6" w:rsidP="00097EB6">
      <w:pPr>
        <w:pStyle w:val="SourceCode"/>
      </w:pPr>
      <w:r>
        <w:t>TaskScheduler s1 = TaskScheduler.Default;</w:t>
      </w:r>
    </w:p>
    <w:p w14:paraId="7FACC6D7" w14:textId="77777777" w:rsidR="00097EB6" w:rsidRDefault="00097EB6" w:rsidP="00097EB6">
      <w:pPr>
        <w:pStyle w:val="SourceCode"/>
      </w:pPr>
    </w:p>
    <w:p w14:paraId="22551EF8" w14:textId="77777777" w:rsidR="00097EB6" w:rsidRDefault="00097EB6" w:rsidP="00097EB6">
      <w:pPr>
        <w:pStyle w:val="SourceCode"/>
      </w:pPr>
      <w:r>
        <w:t>TaskScheduler s2 = TaskScheduler.Current;</w:t>
      </w:r>
    </w:p>
    <w:p w14:paraId="3691D182" w14:textId="77777777" w:rsidR="00097EB6" w:rsidRDefault="00097EB6" w:rsidP="00097EB6">
      <w:pPr>
        <w:pStyle w:val="SourceCode"/>
      </w:pPr>
    </w:p>
    <w:p w14:paraId="131F31A9" w14:textId="77777777" w:rsidR="00097EB6" w:rsidRDefault="00097EB6" w:rsidP="00097EB6">
      <w:pPr>
        <w:pStyle w:val="SourceCode"/>
      </w:pPr>
      <w:r>
        <w:t>TaskScheduler s3 = TaskScheduler.FromCurrentSynchronizationContext()</w:t>
      </w:r>
    </w:p>
    <w:p w14:paraId="2EC0D42C" w14:textId="77777777" w:rsidR="00097EB6" w:rsidRDefault="00097EB6" w:rsidP="00097EB6">
      <w:pPr>
        <w:pStyle w:val="SourceCode"/>
      </w:pPr>
    </w:p>
    <w:p w14:paraId="3698632B" w14:textId="77777777" w:rsidR="00097EB6" w:rsidRDefault="00097EB6" w:rsidP="00097EB6">
      <w:pPr>
        <w:rPr>
          <w:lang w:eastAsia="fi-FI"/>
        </w:rPr>
      </w:pPr>
      <w:r w:rsidRPr="00D8250A">
        <w:rPr>
          <w:lang w:eastAsia="fi-FI"/>
        </w:rPr>
        <w:t xml:space="preserve">It is often useful to add a level of indirection to the schedulers used. In </w:t>
      </w:r>
      <w:r>
        <w:rPr>
          <w:lang w:eastAsia="fi-FI"/>
        </w:rPr>
        <w:t>this</w:t>
      </w:r>
      <w:r w:rsidRPr="00D8250A">
        <w:rPr>
          <w:lang w:eastAsia="fi-FI"/>
        </w:rPr>
        <w:t xml:space="preserve"> way we can switch in different schedulers as suits our needs. I.e. we might want to use a single threaded scheduler rather than thread pool when unit testing.</w:t>
      </w:r>
      <w:r>
        <w:rPr>
          <w:lang w:eastAsia="fi-FI"/>
        </w:rPr>
        <w:t xml:space="preserve"> Often a team will create something along the lines of </w:t>
      </w:r>
      <w:r w:rsidRPr="000C2E18">
        <w:rPr>
          <w:rStyle w:val="SourceCodeChar"/>
        </w:rPr>
        <w:t>ISchedulerProvider</w:t>
      </w:r>
      <w:r>
        <w:rPr>
          <w:lang w:eastAsia="fi-FI"/>
        </w:rPr>
        <w:t xml:space="preserve"> to provide this extra level of indirection.</w:t>
      </w:r>
    </w:p>
    <w:p w14:paraId="0F213188" w14:textId="77777777" w:rsidR="00097EB6" w:rsidRPr="0023459A" w:rsidRDefault="00097EB6" w:rsidP="00097EB6">
      <w:pPr>
        <w:rPr>
          <w:lang w:eastAsia="fi-FI"/>
        </w:rPr>
      </w:pPr>
      <w:r>
        <w:rPr>
          <w:lang w:eastAsia="fi-FI"/>
        </w:rPr>
        <w:t xml:space="preserve">If the out of the box .NET schedulers don’t do what you want you can always implement your own by sub classing TaskScheduler.  </w:t>
      </w:r>
    </w:p>
    <w:p w14:paraId="0775D7C5" w14:textId="77777777" w:rsidR="00097EB6" w:rsidRDefault="00097EB6" w:rsidP="00097EB6">
      <w:pPr>
        <w:rPr>
          <w:smallCaps/>
          <w:color w:val="4F81BD" w:themeColor="accent2"/>
          <w:lang w:eastAsia="fi-FI"/>
        </w:rPr>
      </w:pPr>
      <w:r>
        <w:br w:type="page"/>
      </w:r>
    </w:p>
    <w:p w14:paraId="4EE35E3B" w14:textId="5A0B10B3" w:rsidR="00097EB6" w:rsidRDefault="00097EB6" w:rsidP="00097EB6">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C1476B">
        <w:rPr>
          <w:noProof/>
        </w:rPr>
        <w:t>16</w:t>
      </w:r>
      <w:r>
        <w:rPr>
          <w:noProof/>
        </w:rPr>
        <w:fldChar w:fldCharType="end"/>
      </w:r>
      <w:r>
        <w:rPr>
          <w:noProof/>
        </w:rPr>
        <w:t xml:space="preserve"> </w:t>
      </w:r>
      <w:r>
        <w:t>Custom Task Scheduler</w:t>
      </w:r>
    </w:p>
    <w:p w14:paraId="03A2EA15" w14:textId="77777777" w:rsidR="00097EB6" w:rsidRDefault="00097EB6" w:rsidP="00097EB6">
      <w:pPr>
        <w:pStyle w:val="SourceCode"/>
        <w:rPr>
          <w:lang w:eastAsia="fi-FI"/>
        </w:rPr>
      </w:pPr>
      <w:r>
        <w:rPr>
          <w:lang w:eastAsia="fi-FI"/>
        </w:rPr>
        <w:t>class CurrentThreadScheduler : TaskScheduler</w:t>
      </w:r>
    </w:p>
    <w:p w14:paraId="1BFAE9A5" w14:textId="77777777" w:rsidR="00097EB6" w:rsidRDefault="00097EB6" w:rsidP="00097EB6">
      <w:pPr>
        <w:pStyle w:val="SourceCode"/>
        <w:rPr>
          <w:lang w:eastAsia="fi-FI"/>
        </w:rPr>
      </w:pPr>
      <w:r>
        <w:rPr>
          <w:lang w:eastAsia="fi-FI"/>
        </w:rPr>
        <w:t>{</w:t>
      </w:r>
    </w:p>
    <w:p w14:paraId="03E21365" w14:textId="77777777" w:rsidR="00097EB6" w:rsidRDefault="00097EB6" w:rsidP="00097EB6">
      <w:pPr>
        <w:pStyle w:val="SourceCode"/>
        <w:rPr>
          <w:lang w:eastAsia="fi-FI"/>
        </w:rPr>
      </w:pPr>
      <w:r>
        <w:rPr>
          <w:lang w:eastAsia="fi-FI"/>
        </w:rPr>
        <w:tab/>
        <w:t xml:space="preserve">protected override void QueueTask(Task t) =&gt; </w:t>
      </w:r>
    </w:p>
    <w:p w14:paraId="130EC2DD" w14:textId="77777777" w:rsidR="00097EB6" w:rsidRDefault="00097EB6" w:rsidP="00097EB6">
      <w:pPr>
        <w:pStyle w:val="SourceCode"/>
        <w:rPr>
          <w:lang w:eastAsia="fi-FI"/>
        </w:rPr>
      </w:pPr>
      <w:r>
        <w:rPr>
          <w:lang w:eastAsia="fi-FI"/>
        </w:rPr>
        <w:tab/>
      </w:r>
      <w:r>
        <w:rPr>
          <w:lang w:eastAsia="fi-FI"/>
        </w:rPr>
        <w:tab/>
        <w:t>TryExecuteTask(t);</w:t>
      </w:r>
    </w:p>
    <w:p w14:paraId="38566277" w14:textId="77777777" w:rsidR="00097EB6" w:rsidRDefault="00097EB6" w:rsidP="00097EB6">
      <w:pPr>
        <w:pStyle w:val="SourceCode"/>
        <w:rPr>
          <w:lang w:eastAsia="fi-FI"/>
        </w:rPr>
      </w:pPr>
    </w:p>
    <w:p w14:paraId="650C4253" w14:textId="77777777" w:rsidR="00097EB6" w:rsidRDefault="00097EB6" w:rsidP="00097EB6">
      <w:pPr>
        <w:pStyle w:val="SourceCode"/>
        <w:rPr>
          <w:lang w:eastAsia="fi-FI"/>
        </w:rPr>
      </w:pPr>
      <w:r>
        <w:rPr>
          <w:lang w:eastAsia="fi-FI"/>
        </w:rPr>
        <w:tab/>
        <w:t xml:space="preserve">protected override bool TryExecuteTaskInline(Task t, bool b) =&gt; </w:t>
      </w:r>
    </w:p>
    <w:p w14:paraId="225954DA" w14:textId="77777777" w:rsidR="00097EB6" w:rsidRDefault="00097EB6" w:rsidP="00097EB6">
      <w:pPr>
        <w:pStyle w:val="SourceCode"/>
        <w:rPr>
          <w:lang w:eastAsia="fi-FI"/>
        </w:rPr>
      </w:pPr>
      <w:r>
        <w:rPr>
          <w:lang w:eastAsia="fi-FI"/>
        </w:rPr>
        <w:tab/>
      </w:r>
      <w:r>
        <w:rPr>
          <w:lang w:eastAsia="fi-FI"/>
        </w:rPr>
        <w:tab/>
        <w:t>TryExecuteTask(t);</w:t>
      </w:r>
    </w:p>
    <w:p w14:paraId="5818FBD9" w14:textId="77777777" w:rsidR="00097EB6" w:rsidRDefault="00097EB6" w:rsidP="00097EB6">
      <w:pPr>
        <w:pStyle w:val="SourceCode"/>
        <w:rPr>
          <w:lang w:eastAsia="fi-FI"/>
        </w:rPr>
      </w:pPr>
    </w:p>
    <w:p w14:paraId="518286B4" w14:textId="77777777" w:rsidR="00097EB6" w:rsidRDefault="00097EB6" w:rsidP="00097EB6">
      <w:pPr>
        <w:pStyle w:val="SourceCode"/>
        <w:rPr>
          <w:lang w:eastAsia="fi-FI"/>
        </w:rPr>
      </w:pPr>
      <w:r>
        <w:rPr>
          <w:lang w:eastAsia="fi-FI"/>
        </w:rPr>
        <w:tab/>
        <w:t xml:space="preserve">protected override IEnumerable&lt;Task&gt; GetScheduledTasks() =&gt; </w:t>
      </w:r>
    </w:p>
    <w:p w14:paraId="17767D30" w14:textId="77777777" w:rsidR="00097EB6" w:rsidRDefault="00097EB6" w:rsidP="00097EB6">
      <w:pPr>
        <w:pStyle w:val="SourceCode"/>
        <w:rPr>
          <w:lang w:eastAsia="fi-FI"/>
        </w:rPr>
      </w:pPr>
      <w:r>
        <w:rPr>
          <w:lang w:eastAsia="fi-FI"/>
        </w:rPr>
        <w:tab/>
      </w:r>
      <w:r>
        <w:rPr>
          <w:lang w:eastAsia="fi-FI"/>
        </w:rPr>
        <w:tab/>
        <w:t>Enumerable.Empty&lt;Task&gt;();</w:t>
      </w:r>
    </w:p>
    <w:p w14:paraId="37AD4D17" w14:textId="77777777" w:rsidR="00097EB6" w:rsidRDefault="00097EB6" w:rsidP="00097EB6">
      <w:pPr>
        <w:pStyle w:val="SourceCode"/>
        <w:rPr>
          <w:lang w:eastAsia="fi-FI"/>
        </w:rPr>
      </w:pPr>
      <w:r>
        <w:rPr>
          <w:lang w:eastAsia="fi-FI"/>
        </w:rPr>
        <w:t>}</w:t>
      </w:r>
    </w:p>
    <w:p w14:paraId="0E733D1B" w14:textId="77777777" w:rsidR="00097EB6" w:rsidRDefault="00097EB6" w:rsidP="00097EB6">
      <w:pPr>
        <w:pStyle w:val="SourceCode"/>
        <w:rPr>
          <w:lang w:eastAsia="fi-FI"/>
        </w:rPr>
      </w:pPr>
    </w:p>
    <w:p w14:paraId="75FBEECD" w14:textId="77777777" w:rsidR="00097EB6" w:rsidRDefault="00097EB6" w:rsidP="00097EB6">
      <w:pPr>
        <w:pStyle w:val="Heading4"/>
        <w:rPr>
          <w:lang w:eastAsia="fi-FI"/>
        </w:rPr>
      </w:pPr>
      <w:r>
        <w:rPr>
          <w:lang w:eastAsia="fi-FI"/>
        </w:rPr>
        <w:t>How schedulers work</w:t>
      </w:r>
    </w:p>
    <w:p w14:paraId="5D051EF0" w14:textId="77777777" w:rsidR="00097EB6" w:rsidRPr="008A2A87" w:rsidRDefault="00097EB6" w:rsidP="00097EB6">
      <w:pPr>
        <w:rPr>
          <w:lang w:eastAsia="fi-FI"/>
        </w:rPr>
      </w:pPr>
      <w:r>
        <w:rPr>
          <w:lang w:eastAsia="fi-FI"/>
        </w:rPr>
        <w:t>Consider the following scheduler</w:t>
      </w:r>
    </w:p>
    <w:p w14:paraId="2880CFC1" w14:textId="77777777" w:rsidR="00097EB6" w:rsidRDefault="00097EB6" w:rsidP="00097EB6">
      <w:pPr>
        <w:pStyle w:val="Heading3"/>
        <w:rPr>
          <w:lang w:eastAsia="fi-FI"/>
        </w:rPr>
      </w:pPr>
      <w:r>
        <w:rPr>
          <w:lang w:eastAsia="fi-FI"/>
        </w:rPr>
        <w:br w:type="page"/>
      </w:r>
    </w:p>
    <w:p w14:paraId="70AEEE89" w14:textId="77777777" w:rsidR="00097EB6" w:rsidRDefault="00097EB6" w:rsidP="00097EB6">
      <w:pPr>
        <w:pStyle w:val="Heading4"/>
        <w:rPr>
          <w:lang w:eastAsia="fi-FI"/>
        </w:rPr>
      </w:pPr>
      <w:r>
        <w:rPr>
          <w:lang w:eastAsia="fi-FI"/>
        </w:rPr>
        <w:lastRenderedPageBreak/>
        <w:t>Chaining and Scheduling example</w:t>
      </w:r>
    </w:p>
    <w:p w14:paraId="0201EC4B" w14:textId="1A79B92D"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17</w:t>
      </w:r>
      <w:r>
        <w:rPr>
          <w:noProof/>
        </w:rPr>
        <w:fldChar w:fldCharType="end"/>
      </w:r>
      <w:r>
        <w:t xml:space="preserve"> Chaining and Scheduling Example</w:t>
      </w:r>
    </w:p>
    <w:p w14:paraId="1ED2A9BA" w14:textId="77777777" w:rsidR="00097EB6" w:rsidRDefault="00097EB6" w:rsidP="00097EB6">
      <w:pPr>
        <w:pStyle w:val="SourceCode"/>
      </w:pPr>
      <w:r>
        <w:t>private void ButtonBase_OnClickAsyncAwait(object sender, RoutedEventArgs e)</w:t>
      </w:r>
    </w:p>
    <w:p w14:paraId="12C60C0F" w14:textId="77777777" w:rsidR="00097EB6" w:rsidRDefault="00097EB6" w:rsidP="00097EB6">
      <w:pPr>
        <w:pStyle w:val="SourceCode"/>
      </w:pPr>
      <w:r>
        <w:t>{</w:t>
      </w:r>
    </w:p>
    <w:p w14:paraId="52C94A81" w14:textId="77777777" w:rsidR="00097EB6" w:rsidRDefault="00097EB6" w:rsidP="00097EB6">
      <w:pPr>
        <w:pStyle w:val="SourceCode"/>
        <w:ind w:firstLine="720"/>
      </w:pPr>
      <w:r>
        <w:sym w:font="Wingdings" w:char="F08C"/>
      </w:r>
    </w:p>
    <w:p w14:paraId="0F3C1367" w14:textId="77777777" w:rsidR="00097EB6" w:rsidRDefault="00097EB6" w:rsidP="00097EB6">
      <w:pPr>
        <w:pStyle w:val="SourceCode"/>
      </w:pPr>
      <w:r>
        <w:tab/>
        <w:t>int Id() =&gt; Thread.CurrentThread.ManagedThreadId;</w:t>
      </w:r>
    </w:p>
    <w:p w14:paraId="0EC11669" w14:textId="77777777" w:rsidR="00097EB6" w:rsidRDefault="00097EB6" w:rsidP="00097EB6">
      <w:pPr>
        <w:pStyle w:val="SourceCode"/>
      </w:pPr>
    </w:p>
    <w:p w14:paraId="20857245" w14:textId="77777777" w:rsidR="00097EB6" w:rsidRDefault="00097EB6" w:rsidP="00097EB6">
      <w:pPr>
        <w:pStyle w:val="SourceCode"/>
      </w:pPr>
      <w:r>
        <w:tab/>
        <w:t>Console.WriteLine($@"Handler {Id()}");</w:t>
      </w:r>
    </w:p>
    <w:p w14:paraId="3A7D766B" w14:textId="77777777" w:rsidR="00097EB6" w:rsidRDefault="00097EB6" w:rsidP="00097EB6">
      <w:pPr>
        <w:pStyle w:val="SourceCode"/>
      </w:pPr>
    </w:p>
    <w:p w14:paraId="7A34A6EE" w14:textId="77777777" w:rsidR="00097EB6" w:rsidRDefault="00097EB6" w:rsidP="00097EB6">
      <w:pPr>
        <w:pStyle w:val="SourceCode"/>
      </w:pPr>
      <w:r>
        <w:tab/>
        <w:t>var rateTask = new Task&lt;double&gt;(() =&gt;</w:t>
      </w:r>
    </w:p>
    <w:p w14:paraId="50F50447" w14:textId="77777777" w:rsidR="00097EB6" w:rsidRDefault="00097EB6" w:rsidP="00097EB6">
      <w:pPr>
        <w:pStyle w:val="SourceCode"/>
      </w:pPr>
      <w:r>
        <w:tab/>
        <w:t>{</w:t>
      </w:r>
    </w:p>
    <w:p w14:paraId="62B1EF88" w14:textId="77777777" w:rsidR="00097EB6" w:rsidRDefault="00097EB6" w:rsidP="00097EB6">
      <w:pPr>
        <w:pStyle w:val="SourceCode"/>
      </w:pPr>
      <w:r>
        <w:tab/>
      </w:r>
      <w:r>
        <w:tab/>
        <w:t>Thread.Sleep(1000);</w:t>
      </w:r>
    </w:p>
    <w:p w14:paraId="5F3F2925" w14:textId="77777777" w:rsidR="00097EB6" w:rsidRDefault="00097EB6" w:rsidP="00097EB6">
      <w:pPr>
        <w:pStyle w:val="SourceCode"/>
      </w:pPr>
      <w:r>
        <w:tab/>
      </w:r>
      <w:r>
        <w:tab/>
        <w:t>Console.WriteLine($@"Task1 {Id()}");</w:t>
      </w:r>
    </w:p>
    <w:p w14:paraId="151A4A22" w14:textId="77777777" w:rsidR="00097EB6" w:rsidRDefault="00097EB6" w:rsidP="00097EB6">
      <w:pPr>
        <w:pStyle w:val="SourceCode"/>
      </w:pPr>
      <w:r>
        <w:tab/>
      </w:r>
      <w:r>
        <w:tab/>
        <w:t>return 0.1;</w:t>
      </w:r>
    </w:p>
    <w:p w14:paraId="2C9ABE17" w14:textId="77777777" w:rsidR="00097EB6" w:rsidRDefault="00097EB6" w:rsidP="00097EB6">
      <w:pPr>
        <w:pStyle w:val="SourceCode"/>
      </w:pPr>
      <w:r>
        <w:tab/>
        <w:t>});</w:t>
      </w:r>
    </w:p>
    <w:p w14:paraId="477B33A0" w14:textId="77777777" w:rsidR="00097EB6" w:rsidRDefault="00097EB6" w:rsidP="00097EB6">
      <w:pPr>
        <w:pStyle w:val="SourceCode"/>
      </w:pPr>
    </w:p>
    <w:p w14:paraId="5C784E99" w14:textId="77777777" w:rsidR="00097EB6" w:rsidRDefault="00097EB6" w:rsidP="00097EB6">
      <w:pPr>
        <w:pStyle w:val="SourceCode"/>
      </w:pPr>
      <w:r>
        <w:tab/>
        <w:t>var fwdTask = rateTask.ContinueWith(task =&gt;</w:t>
      </w:r>
    </w:p>
    <w:p w14:paraId="0E6C3CBF" w14:textId="77777777" w:rsidR="00097EB6" w:rsidRDefault="00097EB6" w:rsidP="00097EB6">
      <w:pPr>
        <w:pStyle w:val="SourceCode"/>
      </w:pPr>
      <w:r>
        <w:tab/>
        <w:t>{</w:t>
      </w:r>
    </w:p>
    <w:p w14:paraId="696313D9" w14:textId="77777777" w:rsidR="00097EB6" w:rsidRDefault="00097EB6" w:rsidP="00097EB6">
      <w:pPr>
        <w:pStyle w:val="SourceCode"/>
      </w:pPr>
      <w:r>
        <w:tab/>
      </w:r>
      <w:r>
        <w:tab/>
        <w:t>Thread.Sleep(1000);</w:t>
      </w:r>
    </w:p>
    <w:p w14:paraId="18FD48F8" w14:textId="77777777" w:rsidR="00097EB6" w:rsidRDefault="00097EB6" w:rsidP="00097EB6">
      <w:pPr>
        <w:pStyle w:val="SourceCode"/>
      </w:pPr>
      <w:r>
        <w:tab/>
      </w:r>
      <w:r>
        <w:tab/>
        <w:t>Console.WriteLine($@"Task2 {Id()}");</w:t>
      </w:r>
    </w:p>
    <w:p w14:paraId="47E52377" w14:textId="77777777" w:rsidR="00097EB6" w:rsidRDefault="00097EB6" w:rsidP="00097EB6">
      <w:pPr>
        <w:pStyle w:val="SourceCode"/>
      </w:pPr>
      <w:r>
        <w:tab/>
      </w:r>
      <w:r>
        <w:tab/>
        <w:t>return 100 * Math.Exp(task.Result);</w:t>
      </w:r>
    </w:p>
    <w:p w14:paraId="3C8E701C" w14:textId="77777777" w:rsidR="00097EB6" w:rsidRDefault="00097EB6" w:rsidP="00097EB6">
      <w:pPr>
        <w:pStyle w:val="SourceCode"/>
      </w:pPr>
      <w:r>
        <w:tab/>
        <w:t xml:space="preserve">}, TaskScheduler.Default); </w:t>
      </w:r>
      <w:r>
        <w:sym w:font="Wingdings" w:char="F08E"/>
      </w:r>
    </w:p>
    <w:p w14:paraId="3F6FC0E2" w14:textId="77777777" w:rsidR="00097EB6" w:rsidRDefault="00097EB6" w:rsidP="00097EB6">
      <w:pPr>
        <w:pStyle w:val="SourceCode"/>
      </w:pPr>
    </w:p>
    <w:p w14:paraId="3D47685B" w14:textId="77777777" w:rsidR="00097EB6" w:rsidRDefault="00097EB6" w:rsidP="00097EB6">
      <w:pPr>
        <w:pStyle w:val="SourceCode"/>
      </w:pPr>
      <w:r>
        <w:tab/>
        <w:t>fwdTask.ContinueWith(task =&gt;</w:t>
      </w:r>
    </w:p>
    <w:p w14:paraId="777B451F" w14:textId="77777777" w:rsidR="00097EB6" w:rsidRDefault="00097EB6" w:rsidP="00097EB6">
      <w:pPr>
        <w:pStyle w:val="SourceCode"/>
      </w:pPr>
      <w:r>
        <w:tab/>
        <w:t>{</w:t>
      </w:r>
    </w:p>
    <w:p w14:paraId="4F179CD7" w14:textId="77777777" w:rsidR="00097EB6" w:rsidRDefault="00097EB6" w:rsidP="00097EB6">
      <w:pPr>
        <w:pStyle w:val="SourceCode"/>
      </w:pPr>
      <w:r>
        <w:tab/>
      </w:r>
      <w:r>
        <w:tab/>
        <w:t>Console.WriteLine($@"Task3 {Id()}");</w:t>
      </w:r>
    </w:p>
    <w:p w14:paraId="57E8B135" w14:textId="77777777" w:rsidR="00097EB6" w:rsidRDefault="00097EB6" w:rsidP="00097EB6">
      <w:pPr>
        <w:pStyle w:val="SourceCode"/>
      </w:pPr>
      <w:r>
        <w:tab/>
      </w:r>
      <w:r>
        <w:tab/>
        <w:t>TextBlock.Text = task.Result.ToString();</w:t>
      </w:r>
    </w:p>
    <w:p w14:paraId="14E31493" w14:textId="77777777" w:rsidR="00097EB6" w:rsidRDefault="00097EB6" w:rsidP="00097EB6">
      <w:pPr>
        <w:pStyle w:val="SourceCode"/>
      </w:pPr>
      <w:r>
        <w:tab/>
        <w:t xml:space="preserve">}, TaskScheduler.FromCurrentSynchronizationContext()); </w:t>
      </w:r>
      <w:r>
        <w:sym w:font="Wingdings" w:char="F08F"/>
      </w:r>
    </w:p>
    <w:p w14:paraId="66990878" w14:textId="77777777" w:rsidR="00097EB6" w:rsidRDefault="00097EB6" w:rsidP="00097EB6">
      <w:pPr>
        <w:pStyle w:val="SourceCode"/>
      </w:pPr>
    </w:p>
    <w:p w14:paraId="17E6BEDC" w14:textId="77777777" w:rsidR="00097EB6" w:rsidRDefault="00097EB6" w:rsidP="00097EB6">
      <w:pPr>
        <w:pStyle w:val="SourceCode"/>
      </w:pPr>
      <w:r>
        <w:tab/>
        <w:t xml:space="preserve">rateTask.Start(TaskScheduler.Default); </w:t>
      </w:r>
      <w:r>
        <w:sym w:font="Wingdings" w:char="F08D"/>
      </w:r>
    </w:p>
    <w:p w14:paraId="0A34BA8B" w14:textId="77777777" w:rsidR="00097EB6" w:rsidRPr="008A3AFE" w:rsidRDefault="00097EB6" w:rsidP="00097EB6">
      <w:pPr>
        <w:pStyle w:val="SourceCode"/>
      </w:pPr>
      <w:r>
        <w:t>}</w:t>
      </w:r>
    </w:p>
    <w:p w14:paraId="23E517F3" w14:textId="77777777" w:rsidR="00097EB6" w:rsidRDefault="00097EB6" w:rsidP="00097EB6">
      <w:pPr>
        <w:pStyle w:val="SourceCode"/>
        <w:ind w:firstLine="720"/>
      </w:pPr>
    </w:p>
    <w:p w14:paraId="26D49A9F" w14:textId="77777777" w:rsidR="00097EB6" w:rsidRDefault="00097EB6" w:rsidP="00097EB6">
      <w:r>
        <w:sym w:font="Wingdings" w:char="F08C"/>
      </w:r>
      <w:r>
        <w:t xml:space="preserve"> The button click itself is executed by the UI thread and as such has an associated SynchronizationContext associated with it. </w:t>
      </w:r>
      <w:r>
        <w:sym w:font="Wingdings" w:char="F08D"/>
      </w:r>
      <w:r>
        <w:t xml:space="preserve">The first task in the chain is started and explicitly scheduled on the default thread pool scheduler. </w:t>
      </w:r>
      <w:r>
        <w:sym w:font="Wingdings" w:char="F08E"/>
      </w:r>
      <w:r>
        <w:t xml:space="preserve">The first continuation is also explicitly scheduled on the default scheduler. </w:t>
      </w:r>
      <w:r>
        <w:sym w:font="Wingdings" w:char="F08F"/>
      </w:r>
      <w:r>
        <w:t xml:space="preserve">The final continuation uses the special </w:t>
      </w:r>
      <w:r w:rsidRPr="00154833">
        <w:rPr>
          <w:rStyle w:val="SourceCodeChar"/>
        </w:rPr>
        <w:t>TaskScheduler.FromCurrentSynchronizationContext()</w:t>
      </w:r>
      <w:r>
        <w:t xml:space="preserve"> to execute the task on the SynchronizationContext captured at the point the final task is created.</w:t>
      </w:r>
    </w:p>
    <w:p w14:paraId="453C9B54" w14:textId="77777777" w:rsidR="00097EB6" w:rsidRDefault="00097EB6" w:rsidP="00097EB6">
      <w:pPr>
        <w:rPr>
          <w:lang w:eastAsia="fi-FI"/>
        </w:rPr>
      </w:pPr>
      <w:r w:rsidRPr="00AC341E">
        <w:rPr>
          <w:lang w:eastAsia="fi-FI"/>
        </w:rPr>
        <w:t xml:space="preserve">If we want the second background task to execute on the same thread pool thread as the first background task we can use the </w:t>
      </w:r>
      <w:r w:rsidRPr="001E0260">
        <w:rPr>
          <w:rStyle w:val="SourceCodeChar"/>
        </w:rPr>
        <w:t>TaskContinuationOptions.ExecuteSynchronously</w:t>
      </w:r>
      <w:r w:rsidRPr="00AC341E">
        <w:rPr>
          <w:lang w:eastAsia="fi-FI"/>
        </w:rPr>
        <w:t xml:space="preserve"> </w:t>
      </w:r>
      <w:r>
        <w:rPr>
          <w:lang w:eastAsia="fi-FI"/>
        </w:rPr>
        <w:sym w:font="Wingdings" w:char="F090"/>
      </w:r>
      <w:r w:rsidRPr="00AC341E">
        <w:rPr>
          <w:lang w:eastAsia="fi-FI"/>
        </w:rPr>
        <w:t>option as follows</w:t>
      </w:r>
    </w:p>
    <w:p w14:paraId="411FCFFD" w14:textId="69158CCD"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18</w:t>
      </w:r>
      <w:r>
        <w:rPr>
          <w:noProof/>
        </w:rPr>
        <w:fldChar w:fldCharType="end"/>
      </w:r>
      <w:r>
        <w:t xml:space="preserve"> TaskContinuationOptions.ExecuteSynchronously</w:t>
      </w:r>
    </w:p>
    <w:p w14:paraId="7C7AFB04" w14:textId="77777777" w:rsidR="00097EB6" w:rsidRDefault="00097EB6" w:rsidP="00097EB6">
      <w:pPr>
        <w:pStyle w:val="SourceCode"/>
        <w:rPr>
          <w:lang w:eastAsia="fi-FI"/>
        </w:rPr>
      </w:pPr>
      <w:r>
        <w:rPr>
          <w:lang w:eastAsia="fi-FI"/>
        </w:rPr>
        <w:t>var fwdTask = rateTask.ContinueWith(task =&gt;</w:t>
      </w:r>
    </w:p>
    <w:p w14:paraId="14FCCE0E" w14:textId="77777777" w:rsidR="00097EB6" w:rsidRDefault="00097EB6" w:rsidP="00097EB6">
      <w:pPr>
        <w:pStyle w:val="SourceCode"/>
        <w:rPr>
          <w:lang w:eastAsia="fi-FI"/>
        </w:rPr>
      </w:pPr>
      <w:r>
        <w:rPr>
          <w:lang w:eastAsia="fi-FI"/>
        </w:rPr>
        <w:t>{</w:t>
      </w:r>
    </w:p>
    <w:p w14:paraId="41799D77" w14:textId="77777777" w:rsidR="00097EB6" w:rsidRDefault="00097EB6" w:rsidP="00097EB6">
      <w:pPr>
        <w:pStyle w:val="SourceCode"/>
        <w:rPr>
          <w:lang w:eastAsia="fi-FI"/>
        </w:rPr>
      </w:pPr>
      <w:r>
        <w:rPr>
          <w:lang w:eastAsia="fi-FI"/>
        </w:rPr>
        <w:tab/>
        <w:t>Thread.Sleep(1000);</w:t>
      </w:r>
    </w:p>
    <w:p w14:paraId="719AC8C7" w14:textId="77777777" w:rsidR="00097EB6" w:rsidRDefault="00097EB6" w:rsidP="00097EB6">
      <w:pPr>
        <w:pStyle w:val="SourceCode"/>
        <w:rPr>
          <w:lang w:eastAsia="fi-FI"/>
        </w:rPr>
      </w:pPr>
      <w:r>
        <w:rPr>
          <w:lang w:eastAsia="fi-FI"/>
        </w:rPr>
        <w:tab/>
        <w:t>Console.WriteLine($@"Task2 {Id()}");</w:t>
      </w:r>
    </w:p>
    <w:p w14:paraId="5A155F5F" w14:textId="77777777" w:rsidR="00097EB6" w:rsidRDefault="00097EB6" w:rsidP="00097EB6">
      <w:pPr>
        <w:pStyle w:val="SourceCode"/>
        <w:rPr>
          <w:lang w:eastAsia="fi-FI"/>
        </w:rPr>
      </w:pPr>
      <w:r>
        <w:rPr>
          <w:lang w:eastAsia="fi-FI"/>
        </w:rPr>
        <w:tab/>
        <w:t>return 100 * Math.Exp(task.Result);</w:t>
      </w:r>
    </w:p>
    <w:p w14:paraId="00F89AB4" w14:textId="77777777" w:rsidR="00097EB6" w:rsidRDefault="00097EB6" w:rsidP="00097EB6">
      <w:pPr>
        <w:pStyle w:val="SourceCode"/>
        <w:rPr>
          <w:rFonts w:asciiTheme="majorHAnsi" w:eastAsiaTheme="majorEastAsia" w:hAnsiTheme="majorHAnsi" w:cstheme="majorBidi"/>
          <w:color w:val="31378B" w:themeColor="text2"/>
          <w:sz w:val="28"/>
          <w:szCs w:val="26"/>
          <w:lang w:eastAsia="fi-FI"/>
        </w:rPr>
      </w:pPr>
      <w:r>
        <w:rPr>
          <w:lang w:eastAsia="fi-FI"/>
        </w:rPr>
        <w:t xml:space="preserve">}, TaskContinuationOptions.ExecuteSynchronously); </w:t>
      </w:r>
      <w:r>
        <w:rPr>
          <w:lang w:eastAsia="fi-FI"/>
        </w:rPr>
        <w:sym w:font="Wingdings" w:char="F090"/>
      </w:r>
      <w:r>
        <w:rPr>
          <w:lang w:eastAsia="fi-FI"/>
        </w:rPr>
        <w:br w:type="page"/>
      </w:r>
    </w:p>
    <w:p w14:paraId="5C53A10A" w14:textId="77777777" w:rsidR="00097EB6" w:rsidRDefault="00097EB6" w:rsidP="00097EB6">
      <w:pPr>
        <w:pStyle w:val="Heading3"/>
        <w:rPr>
          <w:lang w:eastAsia="fi-FI"/>
        </w:rPr>
      </w:pPr>
      <w:r>
        <w:rPr>
          <w:lang w:eastAsia="fi-FI"/>
        </w:rPr>
        <w:lastRenderedPageBreak/>
        <w:t>Exception handling</w:t>
      </w:r>
    </w:p>
    <w:p w14:paraId="0F55D893" w14:textId="77777777" w:rsidR="00097EB6" w:rsidRPr="00A83A6D" w:rsidRDefault="00097EB6" w:rsidP="00097EB6">
      <w:pPr>
        <w:rPr>
          <w:lang w:eastAsia="fi-FI"/>
        </w:rPr>
      </w:pPr>
      <w:r w:rsidRPr="00A83A6D">
        <w:rPr>
          <w:lang w:eastAsia="fi-FI"/>
        </w:rPr>
        <w:t>Another benefit of tasks is that any uncaught exception raised from task code is re-thrown such that it can be caught by the caller when it invoke</w:t>
      </w:r>
      <w:r>
        <w:rPr>
          <w:lang w:eastAsia="fi-FI"/>
        </w:rPr>
        <w:t>s</w:t>
      </w:r>
      <w:r w:rsidRPr="00A83A6D">
        <w:rPr>
          <w:lang w:eastAsia="fi-FI"/>
        </w:rPr>
        <w:t xml:space="preserve"> Task.Wait or Task.Result</w:t>
      </w:r>
    </w:p>
    <w:p w14:paraId="6B623978" w14:textId="00A34F39"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19</w:t>
      </w:r>
      <w:r>
        <w:rPr>
          <w:noProof/>
        </w:rPr>
        <w:fldChar w:fldCharType="end"/>
      </w:r>
      <w:r>
        <w:t xml:space="preserve"> Exception Handling</w:t>
      </w:r>
    </w:p>
    <w:p w14:paraId="3243A808" w14:textId="77777777" w:rsidR="00097EB6" w:rsidRDefault="00097EB6" w:rsidP="00097EB6">
      <w:pPr>
        <w:pStyle w:val="SourceCode"/>
        <w:rPr>
          <w:lang w:eastAsia="fi-FI"/>
        </w:rPr>
      </w:pPr>
      <w:r>
        <w:rPr>
          <w:lang w:eastAsia="fi-FI"/>
        </w:rPr>
        <w:t>public Task GetExceptionTask()</w:t>
      </w:r>
    </w:p>
    <w:p w14:paraId="6892030F" w14:textId="77777777" w:rsidR="00097EB6" w:rsidRDefault="00097EB6" w:rsidP="00097EB6">
      <w:pPr>
        <w:pStyle w:val="SourceCode"/>
        <w:rPr>
          <w:lang w:eastAsia="fi-FI"/>
        </w:rPr>
      </w:pPr>
      <w:r>
        <w:rPr>
          <w:lang w:eastAsia="fi-FI"/>
        </w:rPr>
        <w:t>{</w:t>
      </w:r>
    </w:p>
    <w:p w14:paraId="448C5394" w14:textId="77777777" w:rsidR="00097EB6" w:rsidRDefault="00097EB6" w:rsidP="00097EB6">
      <w:pPr>
        <w:pStyle w:val="SourceCode"/>
        <w:rPr>
          <w:lang w:eastAsia="fi-FI"/>
        </w:rPr>
      </w:pPr>
      <w:r>
        <w:rPr>
          <w:lang w:eastAsia="fi-FI"/>
        </w:rPr>
        <w:tab/>
        <w:t>return Task.Run(() =&gt;</w:t>
      </w:r>
    </w:p>
    <w:p w14:paraId="566F3BA4" w14:textId="77777777" w:rsidR="00097EB6" w:rsidRDefault="00097EB6" w:rsidP="00097EB6">
      <w:pPr>
        <w:pStyle w:val="SourceCode"/>
        <w:rPr>
          <w:lang w:eastAsia="fi-FI"/>
        </w:rPr>
      </w:pPr>
      <w:r>
        <w:rPr>
          <w:lang w:eastAsia="fi-FI"/>
        </w:rPr>
        <w:tab/>
        <w:t>{</w:t>
      </w:r>
    </w:p>
    <w:p w14:paraId="044FEB7B" w14:textId="77777777" w:rsidR="00097EB6" w:rsidRDefault="00097EB6" w:rsidP="00097EB6">
      <w:pPr>
        <w:pStyle w:val="SourceCode"/>
        <w:rPr>
          <w:lang w:eastAsia="fi-FI"/>
        </w:rPr>
      </w:pPr>
      <w:r>
        <w:rPr>
          <w:lang w:eastAsia="fi-FI"/>
        </w:rPr>
        <w:tab/>
      </w:r>
      <w:r>
        <w:rPr>
          <w:lang w:eastAsia="fi-FI"/>
        </w:rPr>
        <w:tab/>
        <w:t>MyLogger.Log("exception raised");</w:t>
      </w:r>
    </w:p>
    <w:p w14:paraId="09098C8D" w14:textId="77777777" w:rsidR="00097EB6" w:rsidRDefault="00097EB6" w:rsidP="00097EB6">
      <w:pPr>
        <w:pStyle w:val="SourceCode"/>
        <w:rPr>
          <w:lang w:eastAsia="fi-FI"/>
        </w:rPr>
      </w:pPr>
      <w:r>
        <w:rPr>
          <w:lang w:eastAsia="fi-FI"/>
        </w:rPr>
        <w:tab/>
      </w:r>
      <w:r>
        <w:rPr>
          <w:lang w:eastAsia="fi-FI"/>
        </w:rPr>
        <w:tab/>
        <w:t>throw new ArgumentException();</w:t>
      </w:r>
    </w:p>
    <w:p w14:paraId="4E61BFE9" w14:textId="77777777" w:rsidR="00097EB6" w:rsidRDefault="00097EB6" w:rsidP="00097EB6">
      <w:pPr>
        <w:pStyle w:val="SourceCode"/>
        <w:rPr>
          <w:lang w:eastAsia="fi-FI"/>
        </w:rPr>
      </w:pPr>
      <w:r>
        <w:rPr>
          <w:lang w:eastAsia="fi-FI"/>
        </w:rPr>
        <w:tab/>
        <w:t>});</w:t>
      </w:r>
    </w:p>
    <w:p w14:paraId="170C1A73" w14:textId="77777777" w:rsidR="00097EB6" w:rsidRDefault="00097EB6" w:rsidP="00097EB6">
      <w:pPr>
        <w:pStyle w:val="SourceCode"/>
        <w:rPr>
          <w:lang w:eastAsia="fi-FI"/>
        </w:rPr>
      </w:pPr>
      <w:r>
        <w:rPr>
          <w:lang w:eastAsia="fi-FI"/>
        </w:rPr>
        <w:t>}</w:t>
      </w:r>
    </w:p>
    <w:p w14:paraId="465F6839" w14:textId="77777777" w:rsidR="00097EB6" w:rsidRDefault="00097EB6" w:rsidP="00097EB6">
      <w:pPr>
        <w:pStyle w:val="SourceCode"/>
        <w:rPr>
          <w:lang w:eastAsia="fi-FI"/>
        </w:rPr>
      </w:pPr>
    </w:p>
    <w:p w14:paraId="552E2042" w14:textId="77777777" w:rsidR="00097EB6" w:rsidRDefault="00097EB6" w:rsidP="00097EB6">
      <w:pPr>
        <w:pStyle w:val="SourceCode"/>
        <w:rPr>
          <w:lang w:eastAsia="fi-FI"/>
        </w:rPr>
      </w:pPr>
      <w:r>
        <w:rPr>
          <w:lang w:eastAsia="fi-FI"/>
        </w:rPr>
        <w:t>[Test]</w:t>
      </w:r>
    </w:p>
    <w:p w14:paraId="65985DBD" w14:textId="77777777" w:rsidR="00097EB6" w:rsidRDefault="00097EB6" w:rsidP="00097EB6">
      <w:pPr>
        <w:pStyle w:val="SourceCode"/>
        <w:rPr>
          <w:lang w:eastAsia="fi-FI"/>
        </w:rPr>
      </w:pPr>
      <w:r>
        <w:rPr>
          <w:lang w:eastAsia="fi-FI"/>
        </w:rPr>
        <w:t>public void TaskExceptionTest()</w:t>
      </w:r>
    </w:p>
    <w:p w14:paraId="21510CBB" w14:textId="77777777" w:rsidR="00097EB6" w:rsidRDefault="00097EB6" w:rsidP="00097EB6">
      <w:pPr>
        <w:pStyle w:val="SourceCode"/>
        <w:rPr>
          <w:lang w:eastAsia="fi-FI"/>
        </w:rPr>
      </w:pPr>
      <w:r>
        <w:rPr>
          <w:lang w:eastAsia="fi-FI"/>
        </w:rPr>
        <w:t>{</w:t>
      </w:r>
    </w:p>
    <w:p w14:paraId="3D621915" w14:textId="77777777" w:rsidR="00097EB6" w:rsidRDefault="00097EB6" w:rsidP="00097EB6">
      <w:pPr>
        <w:pStyle w:val="SourceCode"/>
        <w:rPr>
          <w:lang w:eastAsia="fi-FI"/>
        </w:rPr>
      </w:pPr>
      <w:r>
        <w:rPr>
          <w:lang w:eastAsia="fi-FI"/>
        </w:rPr>
        <w:tab/>
        <w:t>try</w:t>
      </w:r>
    </w:p>
    <w:p w14:paraId="7769087A" w14:textId="77777777" w:rsidR="00097EB6" w:rsidRDefault="00097EB6" w:rsidP="00097EB6">
      <w:pPr>
        <w:pStyle w:val="SourceCode"/>
        <w:rPr>
          <w:lang w:eastAsia="fi-FI"/>
        </w:rPr>
      </w:pPr>
      <w:r>
        <w:rPr>
          <w:lang w:eastAsia="fi-FI"/>
        </w:rPr>
        <w:tab/>
        <w:t>{</w:t>
      </w:r>
    </w:p>
    <w:p w14:paraId="137725F6" w14:textId="77777777" w:rsidR="00097EB6" w:rsidRDefault="00097EB6" w:rsidP="00097EB6">
      <w:pPr>
        <w:pStyle w:val="SourceCode"/>
        <w:rPr>
          <w:lang w:eastAsia="fi-FI"/>
        </w:rPr>
      </w:pPr>
      <w:r>
        <w:rPr>
          <w:lang w:eastAsia="fi-FI"/>
        </w:rPr>
        <w:tab/>
      </w:r>
      <w:r>
        <w:rPr>
          <w:lang w:eastAsia="fi-FI"/>
        </w:rPr>
        <w:tab/>
        <w:t>var exceptionTask = GetExceptionTask();</w:t>
      </w:r>
    </w:p>
    <w:p w14:paraId="5CF808BC" w14:textId="77777777" w:rsidR="00097EB6" w:rsidRDefault="00097EB6" w:rsidP="00097EB6">
      <w:pPr>
        <w:pStyle w:val="SourceCode"/>
        <w:rPr>
          <w:lang w:eastAsia="fi-FI"/>
        </w:rPr>
      </w:pPr>
      <w:r>
        <w:rPr>
          <w:lang w:eastAsia="fi-FI"/>
        </w:rPr>
        <w:tab/>
      </w:r>
      <w:r>
        <w:rPr>
          <w:lang w:eastAsia="fi-FI"/>
        </w:rPr>
        <w:tab/>
        <w:t>exceptionTask.Wait();</w:t>
      </w:r>
    </w:p>
    <w:p w14:paraId="3274013E" w14:textId="77777777" w:rsidR="00097EB6" w:rsidRDefault="00097EB6" w:rsidP="00097EB6">
      <w:pPr>
        <w:pStyle w:val="SourceCode"/>
        <w:rPr>
          <w:lang w:eastAsia="fi-FI"/>
        </w:rPr>
      </w:pPr>
      <w:r>
        <w:rPr>
          <w:lang w:eastAsia="fi-FI"/>
        </w:rPr>
        <w:tab/>
        <w:t>}</w:t>
      </w:r>
    </w:p>
    <w:p w14:paraId="27608569" w14:textId="77777777" w:rsidR="00097EB6" w:rsidRDefault="00097EB6" w:rsidP="00097EB6">
      <w:pPr>
        <w:pStyle w:val="SourceCode"/>
        <w:rPr>
          <w:lang w:eastAsia="fi-FI"/>
        </w:rPr>
      </w:pPr>
      <w:r>
        <w:rPr>
          <w:lang w:eastAsia="fi-FI"/>
        </w:rPr>
        <w:tab/>
        <w:t>catch (Exception e)</w:t>
      </w:r>
    </w:p>
    <w:p w14:paraId="3CEAD779" w14:textId="77777777" w:rsidR="00097EB6" w:rsidRDefault="00097EB6" w:rsidP="00097EB6">
      <w:pPr>
        <w:pStyle w:val="SourceCode"/>
        <w:rPr>
          <w:lang w:eastAsia="fi-FI"/>
        </w:rPr>
      </w:pPr>
      <w:r>
        <w:rPr>
          <w:lang w:eastAsia="fi-FI"/>
        </w:rPr>
        <w:tab/>
        <w:t>{</w:t>
      </w:r>
    </w:p>
    <w:p w14:paraId="18591DFE" w14:textId="77777777" w:rsidR="00097EB6" w:rsidRDefault="00097EB6" w:rsidP="00097EB6">
      <w:pPr>
        <w:pStyle w:val="SourceCode"/>
        <w:rPr>
          <w:lang w:eastAsia="fi-FI"/>
        </w:rPr>
      </w:pPr>
      <w:r>
        <w:rPr>
          <w:lang w:eastAsia="fi-FI"/>
        </w:rPr>
        <w:tab/>
      </w:r>
      <w:r>
        <w:rPr>
          <w:lang w:eastAsia="fi-FI"/>
        </w:rPr>
        <w:tab/>
        <w:t>MyLogger.Log($"Exception {e.GetType()}");</w:t>
      </w:r>
    </w:p>
    <w:p w14:paraId="2DE0555E" w14:textId="77777777" w:rsidR="00097EB6" w:rsidRDefault="00097EB6" w:rsidP="00097EB6">
      <w:pPr>
        <w:pStyle w:val="SourceCode"/>
        <w:rPr>
          <w:lang w:eastAsia="fi-FI"/>
        </w:rPr>
      </w:pPr>
      <w:r>
        <w:rPr>
          <w:lang w:eastAsia="fi-FI"/>
        </w:rPr>
        <w:tab/>
      </w:r>
      <w:r>
        <w:rPr>
          <w:lang w:eastAsia="fi-FI"/>
        </w:rPr>
        <w:tab/>
        <w:t>MyLogger.Log($"Inner exception {e.InnerException.GetType()}");</w:t>
      </w:r>
      <w:r>
        <w:rPr>
          <w:lang w:eastAsia="fi-FI"/>
        </w:rPr>
        <w:tab/>
        <w:t>}</w:t>
      </w:r>
    </w:p>
    <w:p w14:paraId="1237C48D" w14:textId="77777777" w:rsidR="00097EB6" w:rsidRDefault="00097EB6" w:rsidP="00097EB6">
      <w:pPr>
        <w:pStyle w:val="SourceCode"/>
        <w:rPr>
          <w:lang w:eastAsia="fi-FI"/>
        </w:rPr>
      </w:pPr>
      <w:r>
        <w:rPr>
          <w:lang w:eastAsia="fi-FI"/>
        </w:rPr>
        <w:t>}</w:t>
      </w:r>
    </w:p>
    <w:p w14:paraId="007C210E" w14:textId="77777777" w:rsidR="00097EB6" w:rsidRDefault="00097EB6" w:rsidP="00097EB6">
      <w:pPr>
        <w:pStyle w:val="SourceCode"/>
        <w:rPr>
          <w:lang w:eastAsia="fi-FI"/>
        </w:rPr>
      </w:pPr>
    </w:p>
    <w:p w14:paraId="350CC2AB" w14:textId="77777777" w:rsidR="00097EB6" w:rsidRDefault="00097EB6" w:rsidP="00097EB6">
      <w:pPr>
        <w:rPr>
          <w:lang w:eastAsia="fi-FI"/>
        </w:rPr>
      </w:pPr>
      <w:r>
        <w:rPr>
          <w:lang w:eastAsia="fi-FI"/>
        </w:rPr>
        <w:t xml:space="preserve">Because a task can cause multiple exceptions calling Wait or GetResult results in any exceptions being wrapped by an AggregateException. </w:t>
      </w:r>
    </w:p>
    <w:p w14:paraId="4594F6E2" w14:textId="77777777" w:rsidR="00097EB6" w:rsidRDefault="00097EB6" w:rsidP="00097EB6">
      <w:pPr>
        <w:rPr>
          <w:rFonts w:asciiTheme="majorHAnsi" w:eastAsiaTheme="majorEastAsia" w:hAnsiTheme="majorHAnsi" w:cstheme="majorBidi"/>
          <w:color w:val="31378B" w:themeColor="text2"/>
          <w:sz w:val="28"/>
          <w:szCs w:val="26"/>
          <w:lang w:eastAsia="fi-FI"/>
        </w:rPr>
      </w:pPr>
      <w:r>
        <w:rPr>
          <w:lang w:eastAsia="fi-FI"/>
        </w:rPr>
        <w:br w:type="page"/>
      </w:r>
    </w:p>
    <w:p w14:paraId="7ED01C7E" w14:textId="77777777" w:rsidR="00097EB6" w:rsidRDefault="00097EB6" w:rsidP="00097EB6">
      <w:pPr>
        <w:pStyle w:val="Heading3"/>
        <w:rPr>
          <w:lang w:eastAsia="fi-FI"/>
        </w:rPr>
      </w:pPr>
      <w:r>
        <w:rPr>
          <w:lang w:eastAsia="fi-FI"/>
        </w:rPr>
        <w:lastRenderedPageBreak/>
        <w:t>Cancelling Tasks</w:t>
      </w:r>
    </w:p>
    <w:p w14:paraId="10E214F3" w14:textId="77777777" w:rsidR="00097EB6" w:rsidRDefault="00097EB6" w:rsidP="00097EB6">
      <w:pPr>
        <w:rPr>
          <w:lang w:eastAsia="fi-FI"/>
        </w:rPr>
      </w:pPr>
      <w:r>
        <w:rPr>
          <w:lang w:eastAsia="fi-FI"/>
        </w:rPr>
        <w:t xml:space="preserve">The threading API provides two types that standardise cancellation </w:t>
      </w:r>
    </w:p>
    <w:p w14:paraId="4C4A5577" w14:textId="77777777" w:rsidR="00097EB6" w:rsidRDefault="00097EB6" w:rsidP="00097EB6">
      <w:pPr>
        <w:pStyle w:val="ListParagraph"/>
        <w:numPr>
          <w:ilvl w:val="0"/>
          <w:numId w:val="11"/>
        </w:numPr>
        <w:rPr>
          <w:lang w:eastAsia="fi-FI"/>
        </w:rPr>
      </w:pPr>
      <w:r>
        <w:rPr>
          <w:lang w:eastAsia="fi-FI"/>
        </w:rPr>
        <w:t xml:space="preserve">CancellationTokenSource </w:t>
      </w:r>
    </w:p>
    <w:p w14:paraId="5ABD8FFE" w14:textId="77777777" w:rsidR="00097EB6" w:rsidRDefault="00097EB6" w:rsidP="00097EB6">
      <w:pPr>
        <w:pStyle w:val="ListParagraph"/>
        <w:numPr>
          <w:ilvl w:val="0"/>
          <w:numId w:val="11"/>
        </w:numPr>
        <w:rPr>
          <w:lang w:eastAsia="fi-FI"/>
        </w:rPr>
      </w:pPr>
      <w:r>
        <w:rPr>
          <w:lang w:eastAsia="fi-FI"/>
        </w:rPr>
        <w:t>CancellationToken</w:t>
      </w:r>
    </w:p>
    <w:p w14:paraId="3549F457" w14:textId="77777777" w:rsidR="00097EB6" w:rsidRDefault="00097EB6" w:rsidP="00097EB6">
      <w:pPr>
        <w:rPr>
          <w:lang w:eastAsia="fi-FI"/>
        </w:rPr>
      </w:pPr>
      <w:r>
        <w:rPr>
          <w:lang w:eastAsia="fi-FI"/>
        </w:rPr>
        <w:t xml:space="preserve">By using two types the API seeks to separate the responsibilities of listening to and responding to cancellation events from the raising of cancellations. The following code shows a simple use case . </w:t>
      </w:r>
    </w:p>
    <w:p w14:paraId="712F8B1D" w14:textId="7AF94D55" w:rsidR="00097EB6" w:rsidRDefault="00097EB6" w:rsidP="00097EB6">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20</w:t>
      </w:r>
      <w:r>
        <w:rPr>
          <w:noProof/>
        </w:rPr>
        <w:fldChar w:fldCharType="end"/>
      </w:r>
      <w:r>
        <w:t xml:space="preserve"> Cancelling Tasks</w:t>
      </w:r>
    </w:p>
    <w:p w14:paraId="47F8CBC0" w14:textId="77777777" w:rsidR="00097EB6" w:rsidRDefault="00097EB6" w:rsidP="00097EB6">
      <w:pPr>
        <w:pStyle w:val="SourceCode"/>
        <w:rPr>
          <w:lang w:eastAsia="fi-FI"/>
        </w:rPr>
      </w:pPr>
      <w:r>
        <w:rPr>
          <w:lang w:eastAsia="fi-FI"/>
        </w:rPr>
        <w:t>void Main()</w:t>
      </w:r>
    </w:p>
    <w:p w14:paraId="2EAD541A" w14:textId="77777777" w:rsidR="00097EB6" w:rsidRDefault="00097EB6" w:rsidP="00097EB6">
      <w:pPr>
        <w:pStyle w:val="SourceCode"/>
        <w:rPr>
          <w:lang w:eastAsia="fi-FI"/>
        </w:rPr>
      </w:pPr>
      <w:r>
        <w:rPr>
          <w:lang w:eastAsia="fi-FI"/>
        </w:rPr>
        <w:t>{</w:t>
      </w:r>
    </w:p>
    <w:p w14:paraId="4A802AA2" w14:textId="77777777" w:rsidR="00097EB6" w:rsidRDefault="00097EB6" w:rsidP="00097EB6">
      <w:pPr>
        <w:pStyle w:val="SourceCode"/>
        <w:rPr>
          <w:lang w:eastAsia="fi-FI"/>
        </w:rPr>
      </w:pPr>
      <w:r>
        <w:rPr>
          <w:lang w:eastAsia="fi-FI"/>
        </w:rPr>
        <w:tab/>
      </w:r>
      <w:r>
        <w:rPr>
          <w:lang w:eastAsia="fi-FI"/>
        </w:rPr>
        <w:sym w:font="Wingdings" w:char="F08C"/>
      </w:r>
    </w:p>
    <w:p w14:paraId="31F063BE" w14:textId="77777777" w:rsidR="00097EB6" w:rsidRDefault="00097EB6" w:rsidP="00097EB6">
      <w:pPr>
        <w:pStyle w:val="SourceCode"/>
        <w:rPr>
          <w:lang w:eastAsia="fi-FI"/>
        </w:rPr>
      </w:pPr>
      <w:r>
        <w:rPr>
          <w:lang w:eastAsia="fi-FI"/>
        </w:rPr>
        <w:tab/>
        <w:t>var source = new CancellationTokenSource();</w:t>
      </w:r>
    </w:p>
    <w:p w14:paraId="6E2F3029" w14:textId="77777777" w:rsidR="00097EB6" w:rsidRDefault="00097EB6" w:rsidP="00097EB6">
      <w:pPr>
        <w:pStyle w:val="SourceCode"/>
        <w:rPr>
          <w:lang w:eastAsia="fi-FI"/>
        </w:rPr>
      </w:pPr>
    </w:p>
    <w:p w14:paraId="23578151" w14:textId="77777777" w:rsidR="00097EB6" w:rsidRDefault="00097EB6" w:rsidP="00097EB6">
      <w:pPr>
        <w:pStyle w:val="SourceCode"/>
        <w:rPr>
          <w:lang w:eastAsia="fi-FI"/>
        </w:rPr>
      </w:pPr>
      <w:r>
        <w:rPr>
          <w:lang w:eastAsia="fi-FI"/>
        </w:rPr>
        <w:tab/>
      </w:r>
      <w:r>
        <w:rPr>
          <w:lang w:eastAsia="fi-FI"/>
        </w:rPr>
        <w:sym w:font="Wingdings" w:char="F08D"/>
      </w:r>
    </w:p>
    <w:p w14:paraId="6F08D3F8" w14:textId="77777777" w:rsidR="00097EB6" w:rsidRDefault="00097EB6" w:rsidP="00097EB6">
      <w:pPr>
        <w:pStyle w:val="SourceCode"/>
        <w:rPr>
          <w:lang w:eastAsia="fi-FI"/>
        </w:rPr>
      </w:pPr>
      <w:r>
        <w:rPr>
          <w:lang w:eastAsia="fi-FI"/>
        </w:rPr>
        <w:t xml:space="preserve"> </w:t>
      </w:r>
      <w:r>
        <w:rPr>
          <w:lang w:eastAsia="fi-FI"/>
        </w:rPr>
        <w:tab/>
        <w:t>Task t = LongRunningAsyncMethod(source.Token);</w:t>
      </w:r>
    </w:p>
    <w:p w14:paraId="40B8BF3D" w14:textId="77777777" w:rsidR="00097EB6" w:rsidRDefault="00097EB6" w:rsidP="00097EB6">
      <w:pPr>
        <w:pStyle w:val="SourceCode"/>
        <w:rPr>
          <w:lang w:eastAsia="fi-FI"/>
        </w:rPr>
      </w:pPr>
      <w:r>
        <w:rPr>
          <w:lang w:eastAsia="fi-FI"/>
        </w:rPr>
        <w:tab/>
      </w:r>
    </w:p>
    <w:p w14:paraId="0A8D619A" w14:textId="77777777" w:rsidR="00097EB6" w:rsidRDefault="00097EB6" w:rsidP="00097EB6">
      <w:pPr>
        <w:pStyle w:val="SourceCode"/>
        <w:rPr>
          <w:lang w:eastAsia="fi-FI"/>
        </w:rPr>
      </w:pPr>
      <w:r>
        <w:rPr>
          <w:lang w:eastAsia="fi-FI"/>
        </w:rPr>
        <w:tab/>
      </w:r>
      <w:r>
        <w:rPr>
          <w:lang w:eastAsia="fi-FI"/>
        </w:rPr>
        <w:sym w:font="Wingdings" w:char="F08E"/>
      </w:r>
    </w:p>
    <w:p w14:paraId="6CE60DA3" w14:textId="77777777" w:rsidR="00097EB6" w:rsidRDefault="00097EB6" w:rsidP="00097EB6">
      <w:pPr>
        <w:pStyle w:val="SourceCode"/>
        <w:rPr>
          <w:lang w:eastAsia="fi-FI"/>
        </w:rPr>
      </w:pPr>
      <w:r>
        <w:rPr>
          <w:lang w:eastAsia="fi-FI"/>
        </w:rPr>
        <w:tab/>
        <w:t>source.CancelAfter(2);</w:t>
      </w:r>
    </w:p>
    <w:p w14:paraId="50A60500" w14:textId="77777777" w:rsidR="00097EB6" w:rsidRDefault="00097EB6" w:rsidP="00097EB6">
      <w:pPr>
        <w:pStyle w:val="SourceCode"/>
        <w:rPr>
          <w:lang w:eastAsia="fi-FI"/>
        </w:rPr>
      </w:pPr>
    </w:p>
    <w:p w14:paraId="0C1AA24D" w14:textId="77777777" w:rsidR="00097EB6" w:rsidRDefault="00097EB6" w:rsidP="00097EB6">
      <w:pPr>
        <w:pStyle w:val="SourceCode"/>
        <w:rPr>
          <w:lang w:eastAsia="fi-FI"/>
        </w:rPr>
      </w:pPr>
      <w:r>
        <w:rPr>
          <w:lang w:eastAsia="fi-FI"/>
        </w:rPr>
        <w:tab/>
        <w:t>try</w:t>
      </w:r>
    </w:p>
    <w:p w14:paraId="74D11A84" w14:textId="77777777" w:rsidR="00097EB6" w:rsidRDefault="00097EB6" w:rsidP="00097EB6">
      <w:pPr>
        <w:pStyle w:val="SourceCode"/>
        <w:rPr>
          <w:lang w:eastAsia="fi-FI"/>
        </w:rPr>
      </w:pPr>
      <w:r>
        <w:rPr>
          <w:lang w:eastAsia="fi-FI"/>
        </w:rPr>
        <w:tab/>
        <w:t>{</w:t>
      </w:r>
    </w:p>
    <w:p w14:paraId="14F34326" w14:textId="77777777" w:rsidR="00097EB6" w:rsidRDefault="00097EB6" w:rsidP="00097EB6">
      <w:pPr>
        <w:pStyle w:val="SourceCode"/>
        <w:rPr>
          <w:lang w:eastAsia="fi-FI"/>
        </w:rPr>
      </w:pPr>
      <w:r>
        <w:rPr>
          <w:lang w:eastAsia="fi-FI"/>
        </w:rPr>
        <w:tab/>
      </w:r>
      <w:r>
        <w:rPr>
          <w:lang w:eastAsia="fi-FI"/>
        </w:rPr>
        <w:tab/>
      </w:r>
      <w:r>
        <w:rPr>
          <w:lang w:eastAsia="fi-FI"/>
        </w:rPr>
        <w:sym w:font="Wingdings" w:char="F08F"/>
      </w:r>
    </w:p>
    <w:p w14:paraId="5363D2C2" w14:textId="77777777" w:rsidR="00097EB6" w:rsidRDefault="00097EB6" w:rsidP="00097EB6">
      <w:pPr>
        <w:pStyle w:val="SourceCode"/>
        <w:rPr>
          <w:lang w:eastAsia="fi-FI"/>
        </w:rPr>
      </w:pPr>
      <w:r>
        <w:rPr>
          <w:lang w:eastAsia="fi-FI"/>
        </w:rPr>
        <w:tab/>
      </w:r>
      <w:r>
        <w:rPr>
          <w:lang w:eastAsia="fi-FI"/>
        </w:rPr>
        <w:tab/>
        <w:t>t.Wait();</w:t>
      </w:r>
    </w:p>
    <w:p w14:paraId="37994108" w14:textId="77777777" w:rsidR="00097EB6" w:rsidRDefault="00097EB6" w:rsidP="00097EB6">
      <w:pPr>
        <w:pStyle w:val="SourceCode"/>
        <w:rPr>
          <w:lang w:eastAsia="fi-FI"/>
        </w:rPr>
      </w:pPr>
      <w:r>
        <w:rPr>
          <w:lang w:eastAsia="fi-FI"/>
        </w:rPr>
        <w:tab/>
        <w:t>}</w:t>
      </w:r>
    </w:p>
    <w:p w14:paraId="0D60A09C" w14:textId="77777777" w:rsidR="00097EB6" w:rsidRDefault="00097EB6" w:rsidP="00097EB6">
      <w:pPr>
        <w:pStyle w:val="SourceCode"/>
        <w:rPr>
          <w:lang w:eastAsia="fi-FI"/>
        </w:rPr>
      </w:pPr>
      <w:r>
        <w:rPr>
          <w:lang w:eastAsia="fi-FI"/>
        </w:rPr>
        <w:tab/>
        <w:t>catch (Exception ex)</w:t>
      </w:r>
    </w:p>
    <w:p w14:paraId="4EFE25D6" w14:textId="77777777" w:rsidR="00097EB6" w:rsidRDefault="00097EB6" w:rsidP="00097EB6">
      <w:pPr>
        <w:pStyle w:val="SourceCode"/>
        <w:rPr>
          <w:lang w:eastAsia="fi-FI"/>
        </w:rPr>
      </w:pPr>
      <w:r>
        <w:rPr>
          <w:lang w:eastAsia="fi-FI"/>
        </w:rPr>
        <w:tab/>
        <w:t>{</w:t>
      </w:r>
    </w:p>
    <w:p w14:paraId="06FE602E" w14:textId="77777777" w:rsidR="00097EB6" w:rsidRDefault="00097EB6" w:rsidP="00097EB6">
      <w:pPr>
        <w:pStyle w:val="SourceCode"/>
        <w:rPr>
          <w:lang w:eastAsia="fi-FI"/>
        </w:rPr>
      </w:pPr>
      <w:r>
        <w:rPr>
          <w:lang w:eastAsia="fi-FI"/>
        </w:rPr>
        <w:tab/>
      </w:r>
      <w:r>
        <w:rPr>
          <w:lang w:eastAsia="fi-FI"/>
        </w:rPr>
        <w:tab/>
        <w:t>Console.WriteLine($"Caught {ex.InnerException}");</w:t>
      </w:r>
    </w:p>
    <w:p w14:paraId="67BC8B97" w14:textId="77777777" w:rsidR="00097EB6" w:rsidRDefault="00097EB6" w:rsidP="00097EB6">
      <w:pPr>
        <w:pStyle w:val="SourceCode"/>
        <w:rPr>
          <w:lang w:eastAsia="fi-FI"/>
        </w:rPr>
      </w:pPr>
      <w:r>
        <w:rPr>
          <w:lang w:eastAsia="fi-FI"/>
        </w:rPr>
        <w:tab/>
        <w:t>}</w:t>
      </w:r>
    </w:p>
    <w:p w14:paraId="4744199D" w14:textId="77777777" w:rsidR="00097EB6" w:rsidRDefault="00097EB6" w:rsidP="00097EB6">
      <w:pPr>
        <w:pStyle w:val="SourceCode"/>
        <w:rPr>
          <w:lang w:eastAsia="fi-FI"/>
        </w:rPr>
      </w:pPr>
    </w:p>
    <w:p w14:paraId="1A977C3F" w14:textId="77777777" w:rsidR="00097EB6" w:rsidRDefault="00097EB6" w:rsidP="00097EB6">
      <w:pPr>
        <w:pStyle w:val="SourceCode"/>
        <w:rPr>
          <w:lang w:eastAsia="fi-FI"/>
        </w:rPr>
      </w:pPr>
      <w:r>
        <w:rPr>
          <w:lang w:eastAsia="fi-FI"/>
        </w:rPr>
        <w:tab/>
        <w:t>Console.WriteLine($"Final status: {t.Status}");</w:t>
      </w:r>
    </w:p>
    <w:p w14:paraId="4086390E" w14:textId="77777777" w:rsidR="00097EB6" w:rsidRDefault="00097EB6" w:rsidP="00097EB6">
      <w:pPr>
        <w:pStyle w:val="SourceCode"/>
        <w:rPr>
          <w:lang w:eastAsia="fi-FI"/>
        </w:rPr>
      </w:pPr>
      <w:r>
        <w:rPr>
          <w:lang w:eastAsia="fi-FI"/>
        </w:rPr>
        <w:t>}</w:t>
      </w:r>
    </w:p>
    <w:p w14:paraId="7847A274" w14:textId="77777777" w:rsidR="00097EB6" w:rsidRDefault="00097EB6" w:rsidP="00097EB6">
      <w:pPr>
        <w:pStyle w:val="SourceCode"/>
        <w:rPr>
          <w:lang w:eastAsia="fi-FI"/>
        </w:rPr>
      </w:pPr>
    </w:p>
    <w:p w14:paraId="6F302A35" w14:textId="77777777" w:rsidR="00097EB6" w:rsidRDefault="00097EB6" w:rsidP="00097EB6">
      <w:pPr>
        <w:pStyle w:val="SourceCode"/>
        <w:rPr>
          <w:lang w:eastAsia="fi-FI"/>
        </w:rPr>
      </w:pPr>
      <w:r>
        <w:rPr>
          <w:lang w:eastAsia="fi-FI"/>
        </w:rPr>
        <w:t>static async Task LongRunningAsyncMethod(CancellationToken token)</w:t>
      </w:r>
    </w:p>
    <w:p w14:paraId="25D02D04" w14:textId="77777777" w:rsidR="00097EB6" w:rsidRDefault="00097EB6" w:rsidP="00097EB6">
      <w:pPr>
        <w:pStyle w:val="SourceCode"/>
        <w:rPr>
          <w:lang w:eastAsia="fi-FI"/>
        </w:rPr>
      </w:pPr>
      <w:r>
        <w:rPr>
          <w:lang w:eastAsia="fi-FI"/>
        </w:rPr>
        <w:t xml:space="preserve">{ </w:t>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t xml:space="preserve"> </w:t>
      </w:r>
      <w:r>
        <w:rPr>
          <w:lang w:eastAsia="fi-FI"/>
        </w:rPr>
        <w:sym w:font="Wingdings" w:char="F08D"/>
      </w:r>
    </w:p>
    <w:p w14:paraId="3E5BAC60" w14:textId="77777777" w:rsidR="00097EB6" w:rsidRDefault="00097EB6" w:rsidP="00097EB6">
      <w:pPr>
        <w:pStyle w:val="SourceCode"/>
        <w:rPr>
          <w:lang w:eastAsia="fi-FI"/>
        </w:rPr>
      </w:pPr>
      <w:r>
        <w:rPr>
          <w:lang w:eastAsia="fi-FI"/>
        </w:rPr>
        <w:tab/>
        <w:t>await Task.Delay(TimeSpan.FromSeconds(20), token);</w:t>
      </w:r>
    </w:p>
    <w:p w14:paraId="5DF0A202" w14:textId="77777777" w:rsidR="00097EB6" w:rsidRDefault="00097EB6" w:rsidP="00097EB6">
      <w:pPr>
        <w:pStyle w:val="SourceCode"/>
        <w:rPr>
          <w:lang w:eastAsia="fi-FI"/>
        </w:rPr>
      </w:pPr>
      <w:r>
        <w:rPr>
          <w:lang w:eastAsia="fi-FI"/>
        </w:rPr>
        <w:t>}</w:t>
      </w:r>
    </w:p>
    <w:p w14:paraId="73841D56" w14:textId="77777777" w:rsidR="00097EB6" w:rsidRDefault="00097EB6" w:rsidP="00097EB6">
      <w:pPr>
        <w:rPr>
          <w:lang w:eastAsia="fi-FI"/>
        </w:rPr>
      </w:pPr>
    </w:p>
    <w:p w14:paraId="2E665AB0" w14:textId="77777777" w:rsidR="00097EB6" w:rsidRDefault="00097EB6" w:rsidP="00097EB6">
      <w:pPr>
        <w:rPr>
          <w:lang w:eastAsia="fi-FI"/>
        </w:rPr>
      </w:pPr>
      <w:r>
        <w:rPr>
          <w:lang w:eastAsia="fi-FI"/>
        </w:rPr>
        <w:sym w:font="Wingdings" w:char="F08C"/>
      </w:r>
      <w:r>
        <w:rPr>
          <w:lang w:eastAsia="fi-FI"/>
        </w:rPr>
        <w:t xml:space="preserve"> We start off by creating a CancellationTokenSource which we then pass into a long running operation </w:t>
      </w:r>
      <w:r>
        <w:rPr>
          <w:lang w:eastAsia="fi-FI"/>
        </w:rPr>
        <w:sym w:font="Wingdings" w:char="F08D"/>
      </w:r>
      <w:r>
        <w:rPr>
          <w:lang w:eastAsia="fi-FI"/>
        </w:rPr>
        <w:t xml:space="preserve"> that will take about 20 seconds to run. We then instruct the CancellationTokenSource to carry out a cancellation after 2 seconds </w:t>
      </w:r>
      <w:r>
        <w:rPr>
          <w:lang w:eastAsia="fi-FI"/>
        </w:rPr>
        <w:sym w:font="Wingdings" w:char="F08E"/>
      </w:r>
      <w:r>
        <w:rPr>
          <w:lang w:eastAsia="fi-FI"/>
        </w:rPr>
        <w:t xml:space="preserve"> and then carry out a wait on the task </w:t>
      </w:r>
      <w:r>
        <w:rPr>
          <w:lang w:eastAsia="fi-FI"/>
        </w:rPr>
        <w:sym w:font="Wingdings" w:char="F08F"/>
      </w:r>
      <w:r>
        <w:rPr>
          <w:lang w:eastAsia="fi-FI"/>
        </w:rPr>
        <w:t>. The output from executing this fragment is</w:t>
      </w:r>
    </w:p>
    <w:p w14:paraId="27B1E1E3" w14:textId="77777777" w:rsidR="00097EB6" w:rsidRDefault="00097EB6" w:rsidP="00097EB6">
      <w:pPr>
        <w:pStyle w:val="SourceCode"/>
        <w:rPr>
          <w:lang w:eastAsia="fi-FI"/>
        </w:rPr>
      </w:pPr>
      <w:r>
        <w:rPr>
          <w:lang w:eastAsia="fi-FI"/>
        </w:rPr>
        <w:t>Caught System.Threading.Tasks.TaskCanceledException: A task was canceled.</w:t>
      </w:r>
    </w:p>
    <w:p w14:paraId="6E339409" w14:textId="77777777" w:rsidR="00097EB6" w:rsidRDefault="00097EB6" w:rsidP="00097EB6">
      <w:pPr>
        <w:pStyle w:val="SourceCode"/>
        <w:rPr>
          <w:rFonts w:asciiTheme="majorHAnsi" w:eastAsiaTheme="majorEastAsia" w:hAnsiTheme="majorHAnsi" w:cstheme="majorBidi"/>
          <w:color w:val="31378B" w:themeColor="text2"/>
          <w:sz w:val="36"/>
          <w:szCs w:val="30"/>
          <w:lang w:eastAsia="fi-FI"/>
        </w:rPr>
      </w:pPr>
      <w:r>
        <w:rPr>
          <w:lang w:eastAsia="fi-FI"/>
        </w:rPr>
        <w:t xml:space="preserve">Final status: Canceled </w:t>
      </w:r>
      <w:r>
        <w:rPr>
          <w:lang w:eastAsia="fi-FI"/>
        </w:rPr>
        <w:br w:type="page"/>
      </w:r>
    </w:p>
    <w:p w14:paraId="002A15FB" w14:textId="34D15557" w:rsidR="005C48D4" w:rsidRDefault="00E86061" w:rsidP="00E86061">
      <w:pPr>
        <w:pStyle w:val="QuestionSection"/>
        <w:rPr>
          <w:lang w:eastAsia="fi-FI"/>
        </w:rPr>
      </w:pPr>
      <w:r>
        <w:rPr>
          <w:lang w:eastAsia="fi-FI"/>
        </w:rPr>
        <w:lastRenderedPageBreak/>
        <w:t>Questions - Tasks</w:t>
      </w:r>
    </w:p>
    <w:p w14:paraId="6999DEC6" w14:textId="77777777" w:rsidR="005C48D4" w:rsidRDefault="005C48D4" w:rsidP="005C48D4">
      <w:pPr>
        <w:rPr>
          <w:lang w:eastAsia="fi-FI"/>
        </w:rPr>
      </w:pPr>
      <w:r>
        <w:rPr>
          <w:lang w:eastAsia="fi-FI"/>
        </w:rPr>
        <w:t xml:space="preserve">For threading programming questions see </w:t>
      </w:r>
    </w:p>
    <w:p w14:paraId="4F0452A8" w14:textId="77777777" w:rsidR="005C48D4" w:rsidRDefault="005C48D4" w:rsidP="005C48D4">
      <w:pPr>
        <w:rPr>
          <w:lang w:eastAsia="fi-FI"/>
        </w:rPr>
      </w:pPr>
      <w:r w:rsidRPr="00CD00C9">
        <w:rPr>
          <w:rStyle w:val="PathChar"/>
          <w:lang w:eastAsia="fi-FI"/>
        </w:rPr>
        <w:t>linqpad\Queries\InterviewQuestions\Threading\Tasks</w:t>
      </w:r>
    </w:p>
    <w:p w14:paraId="521A8DBB" w14:textId="79981C91" w:rsidR="004002F8" w:rsidRDefault="006612AD" w:rsidP="004002F8">
      <w:pPr>
        <w:pStyle w:val="Question"/>
      </w:pPr>
      <w:r>
        <w:rPr>
          <w:lang w:eastAsia="fi-FI"/>
        </w:rPr>
        <w:t>What do tasks do?</w:t>
      </w:r>
    </w:p>
    <w:p w14:paraId="1994CEFD" w14:textId="17B7A85B" w:rsidR="004002F8" w:rsidRDefault="006612AD" w:rsidP="004002F8">
      <w:r>
        <w:t>S</w:t>
      </w:r>
      <w:r w:rsidR="004002F8">
        <w:t xml:space="preserve">eparates </w:t>
      </w:r>
      <w:r w:rsidR="004002F8" w:rsidRPr="002D5B50">
        <w:t xml:space="preserve">specification and co-ordination of units of work from the </w:t>
      </w:r>
      <w:r>
        <w:t>scheduling details</w:t>
      </w:r>
    </w:p>
    <w:p w14:paraId="609348FB" w14:textId="77777777" w:rsidR="003B4891" w:rsidRDefault="003B4891" w:rsidP="003B4891">
      <w:pPr>
        <w:pStyle w:val="Question"/>
        <w:rPr>
          <w:lang w:eastAsia="fi-FI"/>
        </w:rPr>
      </w:pPr>
      <w:r>
        <w:rPr>
          <w:lang w:eastAsia="fi-FI"/>
        </w:rPr>
        <w:t>Why use tasks?</w:t>
      </w:r>
    </w:p>
    <w:p w14:paraId="0D639C41" w14:textId="77777777" w:rsidR="003B4891" w:rsidRDefault="003B4891" w:rsidP="003B4891">
      <w:pPr>
        <w:pStyle w:val="Answer"/>
        <w:numPr>
          <w:ilvl w:val="0"/>
          <w:numId w:val="14"/>
        </w:numPr>
        <w:rPr>
          <w:lang w:eastAsia="fi-FI"/>
        </w:rPr>
      </w:pPr>
      <w:r>
        <w:rPr>
          <w:lang w:eastAsia="fi-FI"/>
        </w:rPr>
        <w:t>Separate</w:t>
      </w:r>
      <w:r w:rsidRPr="00BB2F28">
        <w:rPr>
          <w:lang w:eastAsia="fi-FI"/>
        </w:rPr>
        <w:t xml:space="preserve"> the specification and co-ordination of units of work from the</w:t>
      </w:r>
      <w:r>
        <w:rPr>
          <w:lang w:eastAsia="fi-FI"/>
        </w:rPr>
        <w:t>ir scheduling.</w:t>
      </w:r>
    </w:p>
    <w:p w14:paraId="416E1FA3" w14:textId="77777777" w:rsidR="003B4891" w:rsidRDefault="003B4891" w:rsidP="003B4891">
      <w:pPr>
        <w:pStyle w:val="Answer"/>
        <w:numPr>
          <w:ilvl w:val="0"/>
          <w:numId w:val="14"/>
        </w:numPr>
        <w:rPr>
          <w:lang w:eastAsia="fi-FI"/>
        </w:rPr>
      </w:pPr>
      <w:r>
        <w:rPr>
          <w:lang w:eastAsia="fi-FI"/>
        </w:rPr>
        <w:t xml:space="preserve">Easy </w:t>
      </w:r>
      <w:r w:rsidRPr="00BB2F28">
        <w:rPr>
          <w:lang w:eastAsia="fi-FI"/>
        </w:rPr>
        <w:t>to get a return value from a task.</w:t>
      </w:r>
    </w:p>
    <w:p w14:paraId="38C088A2" w14:textId="77777777" w:rsidR="003B4891" w:rsidRDefault="003B4891" w:rsidP="003B4891">
      <w:pPr>
        <w:pStyle w:val="Answer"/>
        <w:numPr>
          <w:ilvl w:val="0"/>
          <w:numId w:val="14"/>
        </w:numPr>
        <w:rPr>
          <w:lang w:eastAsia="fi-FI"/>
        </w:rPr>
      </w:pPr>
      <w:r w:rsidRPr="00BB2F28">
        <w:rPr>
          <w:lang w:eastAsia="fi-FI"/>
        </w:rPr>
        <w:t xml:space="preserve">Tasks can be chained together </w:t>
      </w:r>
    </w:p>
    <w:p w14:paraId="4D466F37" w14:textId="77777777" w:rsidR="003B4891" w:rsidRDefault="003B4891" w:rsidP="003B4891">
      <w:pPr>
        <w:pStyle w:val="Answer"/>
        <w:numPr>
          <w:ilvl w:val="0"/>
          <w:numId w:val="14"/>
        </w:numPr>
        <w:rPr>
          <w:lang w:eastAsia="fi-FI"/>
        </w:rPr>
      </w:pPr>
      <w:r>
        <w:rPr>
          <w:lang w:eastAsia="fi-FI"/>
        </w:rPr>
        <w:t>Exceptions throws by unit of work re-thrown when Wait/Result called</w:t>
      </w:r>
    </w:p>
    <w:p w14:paraId="22256BF2" w14:textId="77777777" w:rsidR="003B4891" w:rsidRDefault="003B4891" w:rsidP="003B4891">
      <w:pPr>
        <w:pStyle w:val="Answer"/>
        <w:numPr>
          <w:ilvl w:val="0"/>
          <w:numId w:val="14"/>
        </w:numPr>
        <w:rPr>
          <w:lang w:eastAsia="fi-FI"/>
        </w:rPr>
      </w:pPr>
      <w:r>
        <w:rPr>
          <w:lang w:eastAsia="fi-FI"/>
        </w:rPr>
        <w:t>Standardised cancellation protocol</w:t>
      </w:r>
    </w:p>
    <w:p w14:paraId="10AAEA06" w14:textId="77777777" w:rsidR="003B4891" w:rsidRDefault="003B4891" w:rsidP="003B4891">
      <w:pPr>
        <w:pStyle w:val="Answer"/>
        <w:numPr>
          <w:ilvl w:val="0"/>
          <w:numId w:val="14"/>
        </w:numPr>
        <w:rPr>
          <w:lang w:eastAsia="fi-FI"/>
        </w:rPr>
      </w:pPr>
      <w:r w:rsidRPr="00BB2F28">
        <w:rPr>
          <w:lang w:eastAsia="fi-FI"/>
        </w:rPr>
        <w:t>Large operations can be formed by combining smaller ones.</w:t>
      </w:r>
    </w:p>
    <w:p w14:paraId="52C91632" w14:textId="77777777" w:rsidR="004002F8" w:rsidRDefault="004002F8" w:rsidP="005C48D4">
      <w:pPr>
        <w:pStyle w:val="Question"/>
        <w:rPr>
          <w:lang w:eastAsia="fi-FI"/>
        </w:rPr>
      </w:pPr>
    </w:p>
    <w:p w14:paraId="73E3E180" w14:textId="68063FC3" w:rsidR="005C48D4" w:rsidRDefault="005C48D4" w:rsidP="005C48D4">
      <w:pPr>
        <w:pStyle w:val="Question"/>
        <w:rPr>
          <w:lang w:eastAsia="fi-FI"/>
        </w:rPr>
      </w:pPr>
      <w:r>
        <w:rPr>
          <w:lang w:eastAsia="fi-FI"/>
        </w:rPr>
        <w:t>What is a Task&lt;TResult&gt; in computer science terms?</w:t>
      </w:r>
    </w:p>
    <w:p w14:paraId="084EEFFA" w14:textId="77777777" w:rsidR="005C48D4" w:rsidRPr="00F606BA" w:rsidRDefault="005C48D4" w:rsidP="005C48D4">
      <w:pPr>
        <w:pStyle w:val="Answer"/>
        <w:rPr>
          <w:lang w:eastAsia="fi-FI"/>
        </w:rPr>
      </w:pPr>
      <w:r>
        <w:rPr>
          <w:lang w:eastAsia="fi-FI"/>
        </w:rPr>
        <w:t xml:space="preserve">A future. A promise of a value (or exception) at some time in the future. </w:t>
      </w:r>
    </w:p>
    <w:p w14:paraId="68D00B1A" w14:textId="77777777" w:rsidR="005C48D4" w:rsidRDefault="005C48D4" w:rsidP="005C48D4">
      <w:pPr>
        <w:pStyle w:val="Question"/>
        <w:rPr>
          <w:lang w:eastAsia="fi-FI"/>
        </w:rPr>
      </w:pPr>
      <w:r>
        <w:rPr>
          <w:lang w:eastAsia="fi-FI"/>
        </w:rPr>
        <w:t>How can one start a task?</w:t>
      </w:r>
    </w:p>
    <w:p w14:paraId="1046D2AB" w14:textId="77777777" w:rsidR="005C48D4" w:rsidRDefault="005C48D4" w:rsidP="005C48D4">
      <w:pPr>
        <w:pStyle w:val="SourceCode"/>
      </w:pPr>
      <w:r w:rsidRPr="006833FA">
        <w:t>Task.Factory.StartNew()</w:t>
      </w:r>
    </w:p>
    <w:p w14:paraId="080CA505" w14:textId="77777777" w:rsidR="005C48D4" w:rsidRPr="006833FA" w:rsidRDefault="005C48D4" w:rsidP="005C48D4">
      <w:pPr>
        <w:pStyle w:val="SourceCode"/>
      </w:pPr>
    </w:p>
    <w:p w14:paraId="68235B73" w14:textId="77777777" w:rsidR="005C48D4" w:rsidRDefault="005C48D4" w:rsidP="005C48D4">
      <w:pPr>
        <w:pStyle w:val="SourceCode"/>
        <w:rPr>
          <w:lang w:eastAsia="fi-FI"/>
        </w:rPr>
      </w:pPr>
      <w:r>
        <w:rPr>
          <w:lang w:eastAsia="fi-FI"/>
        </w:rPr>
        <w:t>Task.Run()</w:t>
      </w:r>
    </w:p>
    <w:p w14:paraId="2F78322E" w14:textId="77777777" w:rsidR="005C48D4" w:rsidRDefault="005C48D4" w:rsidP="005C48D4">
      <w:pPr>
        <w:pStyle w:val="SourceCode"/>
        <w:rPr>
          <w:lang w:eastAsia="fi-FI"/>
        </w:rPr>
      </w:pPr>
    </w:p>
    <w:p w14:paraId="3129DBAA" w14:textId="77777777" w:rsidR="005C48D4" w:rsidRPr="00F83617" w:rsidRDefault="005C48D4" w:rsidP="005C48D4">
      <w:pPr>
        <w:pStyle w:val="SourceCode"/>
        <w:rPr>
          <w:lang w:eastAsia="fi-FI"/>
        </w:rPr>
      </w:pPr>
      <w:r>
        <w:rPr>
          <w:lang w:eastAsia="fi-FI"/>
        </w:rPr>
        <w:t>Task t = new Task(); t.Start();</w:t>
      </w:r>
    </w:p>
    <w:p w14:paraId="2DDCD124" w14:textId="77777777" w:rsidR="005C48D4" w:rsidRDefault="005C48D4" w:rsidP="005C48D4">
      <w:pPr>
        <w:pStyle w:val="Question"/>
        <w:rPr>
          <w:lang w:eastAsia="fi-FI"/>
        </w:rPr>
      </w:pPr>
      <w:r>
        <w:rPr>
          <w:lang w:eastAsia="fi-FI"/>
        </w:rPr>
        <w:t xml:space="preserve">Sometimes one task will want to use another task within its body. Where the tasks return values this can lead to a type of </w:t>
      </w:r>
      <w:r w:rsidRPr="00186667">
        <w:rPr>
          <w:rStyle w:val="SourceCodeChar"/>
        </w:rPr>
        <w:t>Task&lt;Task&lt;Tresult&gt;&gt;</w:t>
      </w:r>
      <w:r>
        <w:rPr>
          <w:lang w:eastAsia="fi-FI"/>
        </w:rPr>
        <w:t xml:space="preserve"> which is rather inconvenient. We can get around this using the static method Unwrap. What does Unwrap do?</w:t>
      </w:r>
    </w:p>
    <w:p w14:paraId="0B501764" w14:textId="77777777" w:rsidR="005C48D4" w:rsidRDefault="005C48D4" w:rsidP="005C48D4">
      <w:pPr>
        <w:pStyle w:val="SourceCode"/>
        <w:rPr>
          <w:lang w:eastAsia="fi-FI"/>
        </w:rPr>
      </w:pPr>
      <w:r>
        <w:rPr>
          <w:lang w:eastAsia="fi-FI"/>
        </w:rPr>
        <w:t>Task&lt;double&gt; GetSpot() =&gt; Task.Run(() =&gt; 100.0);</w:t>
      </w:r>
    </w:p>
    <w:p w14:paraId="1A9E0B7B" w14:textId="77777777" w:rsidR="005C48D4" w:rsidRDefault="005C48D4" w:rsidP="005C48D4">
      <w:pPr>
        <w:pStyle w:val="SourceCode"/>
        <w:rPr>
          <w:lang w:eastAsia="fi-FI"/>
        </w:rPr>
      </w:pPr>
      <w:r>
        <w:rPr>
          <w:lang w:eastAsia="fi-FI"/>
        </w:rPr>
        <w:tab/>
      </w:r>
    </w:p>
    <w:p w14:paraId="3C2B3158" w14:textId="77777777" w:rsidR="005C48D4" w:rsidRDefault="005C48D4" w:rsidP="005C48D4">
      <w:pPr>
        <w:pStyle w:val="SourceCode"/>
        <w:rPr>
          <w:lang w:eastAsia="fi-FI"/>
        </w:rPr>
      </w:pPr>
      <w:r>
        <w:rPr>
          <w:lang w:eastAsia="fi-FI"/>
        </w:rPr>
        <w:t>Task&lt;double&gt; GetForward(double spot) =&gt; Task.Run(() =&gt;spot *Math.Exp(0.1));</w:t>
      </w:r>
    </w:p>
    <w:p w14:paraId="6010D7A1" w14:textId="77777777" w:rsidR="005C48D4" w:rsidRDefault="005C48D4" w:rsidP="005C48D4">
      <w:pPr>
        <w:pStyle w:val="SourceCode"/>
        <w:rPr>
          <w:lang w:eastAsia="fi-FI"/>
        </w:rPr>
      </w:pPr>
      <w:r>
        <w:rPr>
          <w:lang w:eastAsia="fi-FI"/>
        </w:rPr>
        <w:tab/>
      </w:r>
    </w:p>
    <w:p w14:paraId="012D3374" w14:textId="77777777" w:rsidR="005C48D4" w:rsidRDefault="005C48D4" w:rsidP="005C48D4">
      <w:pPr>
        <w:pStyle w:val="SourceCode"/>
        <w:rPr>
          <w:lang w:eastAsia="fi-FI"/>
        </w:rPr>
      </w:pPr>
      <w:r>
        <w:rPr>
          <w:lang w:eastAsia="fi-FI"/>
        </w:rPr>
        <w:t>Task&lt;Task&lt;double&gt;&gt; forward = GetSpot()</w:t>
      </w:r>
    </w:p>
    <w:p w14:paraId="3E1B9533" w14:textId="77777777" w:rsidR="005C48D4" w:rsidRDefault="005C48D4" w:rsidP="005C48D4">
      <w:pPr>
        <w:pStyle w:val="SourceCode"/>
        <w:rPr>
          <w:lang w:eastAsia="fi-FI"/>
        </w:rPr>
      </w:pPr>
      <w:r>
        <w:rPr>
          <w:lang w:eastAsia="fi-FI"/>
        </w:rPr>
        <w:t>.ContinueWith(x =&gt; GetForward(x.Result));</w:t>
      </w:r>
    </w:p>
    <w:p w14:paraId="433797E0" w14:textId="77777777" w:rsidR="005C48D4" w:rsidRDefault="005C48D4" w:rsidP="005C48D4">
      <w:pPr>
        <w:pStyle w:val="SourceCode"/>
        <w:rPr>
          <w:lang w:eastAsia="fi-FI"/>
        </w:rPr>
      </w:pPr>
    </w:p>
    <w:p w14:paraId="46CA4338" w14:textId="77777777" w:rsidR="005C48D4" w:rsidRDefault="005C48D4" w:rsidP="005C48D4">
      <w:pPr>
        <w:pStyle w:val="SourceCode"/>
        <w:rPr>
          <w:lang w:eastAsia="fi-FI"/>
        </w:rPr>
      </w:pPr>
      <w:r>
        <w:rPr>
          <w:lang w:eastAsia="fi-FI"/>
        </w:rPr>
        <w:t>forward</w:t>
      </w:r>
    </w:p>
    <w:p w14:paraId="588182D3" w14:textId="77777777" w:rsidR="005C48D4" w:rsidRDefault="005C48D4" w:rsidP="005C48D4">
      <w:pPr>
        <w:pStyle w:val="SourceCode"/>
        <w:rPr>
          <w:lang w:eastAsia="fi-FI"/>
        </w:rPr>
      </w:pPr>
      <w:r>
        <w:rPr>
          <w:lang w:eastAsia="fi-FI"/>
        </w:rPr>
        <w:t>.Unwrap()</w:t>
      </w:r>
    </w:p>
    <w:p w14:paraId="7B84BD6D" w14:textId="77777777" w:rsidR="005C48D4" w:rsidRPr="0003085F" w:rsidRDefault="005C48D4" w:rsidP="005C48D4">
      <w:pPr>
        <w:pStyle w:val="SourceCode"/>
        <w:rPr>
          <w:lang w:eastAsia="fi-FI"/>
        </w:rPr>
      </w:pPr>
      <w:r>
        <w:rPr>
          <w:lang w:eastAsia="fi-FI"/>
        </w:rPr>
        <w:lastRenderedPageBreak/>
        <w:t>.ContinueWith(f =&gt; log.Info(f.Result));</w:t>
      </w:r>
    </w:p>
    <w:p w14:paraId="2E640A91" w14:textId="77777777" w:rsidR="005C48D4" w:rsidRPr="00A958C8" w:rsidRDefault="005C48D4" w:rsidP="005C48D4">
      <w:pPr>
        <w:pStyle w:val="Answer"/>
        <w:rPr>
          <w:lang w:eastAsia="fi-FI"/>
        </w:rPr>
      </w:pPr>
      <w:r>
        <w:rPr>
          <w:lang w:eastAsia="fi-FI"/>
        </w:rPr>
        <w:t>Unwrap creates a proxy task that only completes when the outer and inner tasks complete. It achieves this internally without blocking by using callbacks,</w:t>
      </w:r>
    </w:p>
    <w:p w14:paraId="4EF61BD7" w14:textId="77777777" w:rsidR="005C48D4" w:rsidRDefault="005C48D4" w:rsidP="005C48D4">
      <w:pPr>
        <w:pStyle w:val="Question"/>
        <w:rPr>
          <w:lang w:eastAsia="fi-FI"/>
        </w:rPr>
      </w:pPr>
    </w:p>
    <w:p w14:paraId="5296E5AA" w14:textId="77777777" w:rsidR="005C48D4" w:rsidRDefault="005C48D4" w:rsidP="005C48D4">
      <w:pPr>
        <w:pStyle w:val="Question"/>
        <w:rPr>
          <w:lang w:eastAsia="fi-FI"/>
        </w:rPr>
      </w:pPr>
      <w:r>
        <w:rPr>
          <w:lang w:eastAsia="fi-FI"/>
        </w:rPr>
        <w:t>How can one define how a task is scheduled?</w:t>
      </w:r>
    </w:p>
    <w:p w14:paraId="01F58D71" w14:textId="77777777" w:rsidR="005C48D4" w:rsidRPr="0018758A" w:rsidRDefault="005C48D4" w:rsidP="005C48D4">
      <w:pPr>
        <w:pStyle w:val="Answer"/>
        <w:rPr>
          <w:lang w:eastAsia="fi-FI"/>
        </w:rPr>
      </w:pPr>
      <w:r>
        <w:rPr>
          <w:lang w:eastAsia="fi-FI"/>
        </w:rPr>
        <w:t xml:space="preserve">By passing in a scheduler to </w:t>
      </w:r>
      <w:r w:rsidRPr="009D3857">
        <w:rPr>
          <w:rStyle w:val="SourceCodeChar"/>
        </w:rPr>
        <w:t>Task.Start</w:t>
      </w:r>
    </w:p>
    <w:p w14:paraId="443FE3FE" w14:textId="77777777" w:rsidR="005C48D4" w:rsidRDefault="005C48D4" w:rsidP="005C48D4">
      <w:pPr>
        <w:pStyle w:val="Question"/>
        <w:rPr>
          <w:lang w:eastAsia="fi-FI"/>
        </w:rPr>
      </w:pPr>
      <w:r>
        <w:rPr>
          <w:lang w:eastAsia="fi-FI"/>
        </w:rPr>
        <w:t>How are tasks chained?</w:t>
      </w:r>
    </w:p>
    <w:p w14:paraId="621A6D1A" w14:textId="77777777" w:rsidR="005C48D4" w:rsidRPr="004F3E59" w:rsidRDefault="005C48D4" w:rsidP="005C48D4">
      <w:pPr>
        <w:pStyle w:val="Answer"/>
        <w:rPr>
          <w:lang w:eastAsia="fi-FI"/>
        </w:rPr>
      </w:pPr>
      <w:r>
        <w:rPr>
          <w:lang w:eastAsia="fi-FI"/>
        </w:rPr>
        <w:t xml:space="preserve">A continuation is specified using the </w:t>
      </w:r>
      <w:r w:rsidRPr="00FD10F0">
        <w:rPr>
          <w:rStyle w:val="SourceCodeChar"/>
        </w:rPr>
        <w:t>Task.ContinueWith</w:t>
      </w:r>
      <w:r>
        <w:rPr>
          <w:lang w:eastAsia="fi-FI"/>
        </w:rPr>
        <w:t xml:space="preserve"> method</w:t>
      </w:r>
    </w:p>
    <w:p w14:paraId="2AD86985" w14:textId="77777777" w:rsidR="005C48D4" w:rsidRDefault="005C48D4" w:rsidP="005C48D4">
      <w:pPr>
        <w:pStyle w:val="Question"/>
        <w:rPr>
          <w:lang w:eastAsia="fi-FI"/>
        </w:rPr>
      </w:pPr>
      <w:r w:rsidRPr="00D72F20">
        <w:rPr>
          <w:lang w:eastAsia="fi-FI"/>
        </w:rPr>
        <w:t>Sometimes one task will want to use another task within its body. Where the tasks return values this can lead to a type of Task&lt;Task&lt;T</w:t>
      </w:r>
      <w:r>
        <w:rPr>
          <w:lang w:eastAsia="fi-FI"/>
        </w:rPr>
        <w:t>R</w:t>
      </w:r>
      <w:r w:rsidRPr="00D72F20">
        <w:rPr>
          <w:lang w:eastAsia="fi-FI"/>
        </w:rPr>
        <w:t>esult&gt;&gt;</w:t>
      </w:r>
      <w:r>
        <w:rPr>
          <w:lang w:eastAsia="fi-FI"/>
        </w:rPr>
        <w:t>. How would you deal with this?</w:t>
      </w:r>
    </w:p>
    <w:p w14:paraId="4B54DC72" w14:textId="77777777" w:rsidR="005C48D4" w:rsidRPr="00105DC8" w:rsidRDefault="005C48D4" w:rsidP="005C48D4">
      <w:pPr>
        <w:pStyle w:val="Answer"/>
        <w:rPr>
          <w:lang w:eastAsia="fi-FI"/>
        </w:rPr>
      </w:pPr>
      <w:r>
        <w:rPr>
          <w:lang w:eastAsia="fi-FI"/>
        </w:rPr>
        <w:t xml:space="preserve">By calling </w:t>
      </w:r>
      <w:r w:rsidRPr="00D72F20">
        <w:rPr>
          <w:rStyle w:val="SourceCodeChar"/>
        </w:rPr>
        <w:t>Task.Unwrap</w:t>
      </w:r>
    </w:p>
    <w:p w14:paraId="1199E60C" w14:textId="77777777" w:rsidR="005C48D4" w:rsidRDefault="005C48D4" w:rsidP="005C48D4">
      <w:pPr>
        <w:pStyle w:val="Question"/>
        <w:rPr>
          <w:lang w:eastAsia="fi-FI"/>
        </w:rPr>
      </w:pPr>
      <w:r>
        <w:rPr>
          <w:lang w:eastAsia="fi-FI"/>
        </w:rPr>
        <w:t>What are the default scheduling options?</w:t>
      </w:r>
    </w:p>
    <w:p w14:paraId="581B0BA9" w14:textId="77777777" w:rsidR="005C48D4" w:rsidRDefault="005C48D4" w:rsidP="005C48D4">
      <w:pPr>
        <w:pStyle w:val="Answer"/>
        <w:rPr>
          <w:lang w:eastAsia="fi-FI"/>
        </w:rPr>
      </w:pPr>
      <w:r w:rsidRPr="009B3B03">
        <w:rPr>
          <w:rStyle w:val="SourceCodeChar"/>
        </w:rPr>
        <w:t>TaskScheduler.Current</w:t>
      </w:r>
      <w:r>
        <w:rPr>
          <w:lang w:eastAsia="fi-FI"/>
        </w:rPr>
        <w:t xml:space="preserve"> – Use the thread the current task is executing on. </w:t>
      </w:r>
    </w:p>
    <w:p w14:paraId="209B402B" w14:textId="77777777" w:rsidR="005C48D4" w:rsidRDefault="005C48D4" w:rsidP="005C48D4">
      <w:pPr>
        <w:pStyle w:val="Answer"/>
        <w:rPr>
          <w:lang w:eastAsia="fi-FI"/>
        </w:rPr>
      </w:pPr>
      <w:r w:rsidRPr="00494533">
        <w:rPr>
          <w:rStyle w:val="SourceCodeChar"/>
        </w:rPr>
        <w:t>TaskScheduler.Default</w:t>
      </w:r>
      <w:r>
        <w:rPr>
          <w:lang w:eastAsia="fi-FI"/>
        </w:rPr>
        <w:t xml:space="preserve"> – Use the thread pool to execute the task</w:t>
      </w:r>
    </w:p>
    <w:p w14:paraId="7EF96911" w14:textId="77777777" w:rsidR="005C48D4" w:rsidRPr="00850452" w:rsidRDefault="005C48D4" w:rsidP="005C48D4">
      <w:pPr>
        <w:pStyle w:val="SourceCode"/>
        <w:ind w:left="0"/>
      </w:pPr>
      <w:r w:rsidRPr="00494533">
        <w:t>TaskScheduler.FromCurrentSynchronizationContext</w:t>
      </w:r>
    </w:p>
    <w:p w14:paraId="41409AE6" w14:textId="77777777" w:rsidR="005C48D4" w:rsidRDefault="005C48D4" w:rsidP="005C48D4">
      <w:pPr>
        <w:pStyle w:val="Question"/>
        <w:rPr>
          <w:lang w:eastAsia="fi-FI"/>
        </w:rPr>
      </w:pPr>
      <w:r>
        <w:rPr>
          <w:lang w:eastAsia="fi-FI"/>
        </w:rPr>
        <w:t>What might we do when testing?</w:t>
      </w:r>
    </w:p>
    <w:p w14:paraId="66834EC8" w14:textId="77777777" w:rsidR="005C48D4" w:rsidRDefault="005C48D4" w:rsidP="005C48D4">
      <w:pPr>
        <w:pStyle w:val="Answer"/>
        <w:rPr>
          <w:lang w:eastAsia="fi-FI"/>
        </w:rPr>
      </w:pPr>
      <w:r>
        <w:rPr>
          <w:lang w:eastAsia="fi-FI"/>
        </w:rPr>
        <w:t xml:space="preserve">Add an extra level of indirection such as </w:t>
      </w:r>
      <w:r w:rsidRPr="0099470E">
        <w:rPr>
          <w:rStyle w:val="SourceCodeChar"/>
        </w:rPr>
        <w:t>ISchedulerProvider</w:t>
      </w:r>
    </w:p>
    <w:p w14:paraId="567237B4" w14:textId="77777777" w:rsidR="005C48D4" w:rsidRDefault="005C48D4" w:rsidP="005C48D4">
      <w:pPr>
        <w:pStyle w:val="Question"/>
        <w:rPr>
          <w:lang w:eastAsia="fi-FI"/>
        </w:rPr>
      </w:pPr>
      <w:r>
        <w:rPr>
          <w:lang w:eastAsia="fi-FI"/>
        </w:rPr>
        <w:t>If we want a continuation task to execute on same thread as the antecedent what do we do?</w:t>
      </w:r>
    </w:p>
    <w:p w14:paraId="76CFE78D" w14:textId="77777777" w:rsidR="005C48D4" w:rsidRPr="00E24963" w:rsidRDefault="005C48D4" w:rsidP="005C48D4">
      <w:pPr>
        <w:pStyle w:val="Answer"/>
        <w:rPr>
          <w:rStyle w:val="SourceCodeChar"/>
        </w:rPr>
      </w:pPr>
      <w:r>
        <w:rPr>
          <w:lang w:eastAsia="fi-FI"/>
        </w:rPr>
        <w:t xml:space="preserve">Use </w:t>
      </w:r>
      <w:r w:rsidRPr="00E24963">
        <w:rPr>
          <w:rStyle w:val="SourceCodeChar"/>
        </w:rPr>
        <w:t>TaskContinuationOptions.ExecuteSynchronously</w:t>
      </w:r>
    </w:p>
    <w:p w14:paraId="20F31365" w14:textId="77777777" w:rsidR="005C48D4" w:rsidRDefault="005C48D4" w:rsidP="005C48D4">
      <w:pPr>
        <w:pStyle w:val="Question"/>
        <w:rPr>
          <w:lang w:eastAsia="fi-FI"/>
        </w:rPr>
      </w:pPr>
      <w:r>
        <w:rPr>
          <w:lang w:eastAsia="fi-FI"/>
        </w:rPr>
        <w:t>How do tasks with deal with the possibility of multiple exceptions?</w:t>
      </w:r>
    </w:p>
    <w:p w14:paraId="283BD73E" w14:textId="77777777" w:rsidR="005C48D4" w:rsidRDefault="005C48D4" w:rsidP="005C48D4">
      <w:pPr>
        <w:pStyle w:val="Answer"/>
        <w:rPr>
          <w:rStyle w:val="SourceCodeChar"/>
        </w:rPr>
      </w:pPr>
      <w:r>
        <w:rPr>
          <w:lang w:eastAsia="fi-FI"/>
        </w:rPr>
        <w:t xml:space="preserve">Exceptions are wrapped in an </w:t>
      </w:r>
      <w:r w:rsidRPr="0029229F">
        <w:rPr>
          <w:rStyle w:val="SourceCodeChar"/>
        </w:rPr>
        <w:t>AggregateException</w:t>
      </w:r>
    </w:p>
    <w:p w14:paraId="1ABD3F4A" w14:textId="77777777" w:rsidR="005C48D4" w:rsidRDefault="005C48D4" w:rsidP="005C48D4">
      <w:pPr>
        <w:pStyle w:val="Question"/>
        <w:rPr>
          <w:lang w:eastAsia="fi-FI"/>
        </w:rPr>
      </w:pPr>
      <w:r>
        <w:rPr>
          <w:lang w:eastAsia="fi-FI"/>
        </w:rPr>
        <w:t>Describe how cancellation works with Tasks?</w:t>
      </w:r>
    </w:p>
    <w:p w14:paraId="6931C496" w14:textId="77777777" w:rsidR="005C48D4" w:rsidRDefault="005C48D4" w:rsidP="005C48D4">
      <w:pPr>
        <w:pStyle w:val="Answer"/>
        <w:rPr>
          <w:lang w:eastAsia="fi-FI"/>
        </w:rPr>
      </w:pPr>
      <w:r>
        <w:rPr>
          <w:lang w:eastAsia="fi-FI"/>
        </w:rPr>
        <w:t xml:space="preserve">The cancellation part of the API consists of two types </w:t>
      </w:r>
      <w:r w:rsidRPr="00897236">
        <w:rPr>
          <w:rStyle w:val="SourceCodeChar"/>
        </w:rPr>
        <w:t>CancellationTokenSource</w:t>
      </w:r>
      <w:r>
        <w:rPr>
          <w:lang w:eastAsia="fi-FI"/>
        </w:rPr>
        <w:t xml:space="preserve"> and </w:t>
      </w:r>
      <w:r w:rsidRPr="00897236">
        <w:rPr>
          <w:rStyle w:val="SourceCodeChar"/>
        </w:rPr>
        <w:t>CancellationToken</w:t>
      </w:r>
    </w:p>
    <w:p w14:paraId="354F8C01" w14:textId="76DFD0BA" w:rsidR="005C48D4" w:rsidRDefault="005C48D4" w:rsidP="005C48D4">
      <w:pPr>
        <w:pStyle w:val="Answer"/>
        <w:rPr>
          <w:lang w:eastAsia="fi-FI"/>
        </w:rPr>
      </w:pPr>
      <w:r>
        <w:rPr>
          <w:lang w:eastAsia="fi-FI"/>
        </w:rPr>
        <w:t>The purpose being to separate the responsibilities of listening to and responding to cancellation events from the raising of cancellations</w:t>
      </w:r>
    </w:p>
    <w:p w14:paraId="47BAD037" w14:textId="4ABBAB06" w:rsidR="005C48D4" w:rsidRDefault="005C48D4" w:rsidP="005C48D4">
      <w:pPr>
        <w:pStyle w:val="Question"/>
        <w:rPr>
          <w:lang w:eastAsia="fi-FI"/>
        </w:rPr>
      </w:pPr>
      <w:r>
        <w:rPr>
          <w:lang w:eastAsia="fi-FI"/>
        </w:rPr>
        <w:t>What methods must one implement to write one’s own scheduler?</w:t>
      </w:r>
    </w:p>
    <w:p w14:paraId="64D29D41" w14:textId="77777777" w:rsidR="005C48D4" w:rsidRPr="003B0634" w:rsidRDefault="005C48D4" w:rsidP="005C48D4">
      <w:pPr>
        <w:pStyle w:val="SourceCode"/>
      </w:pPr>
      <w:r w:rsidRPr="003B0634">
        <w:lastRenderedPageBreak/>
        <w:t>IEnumerable&lt;Task&gt; GetScheduledTasks()</w:t>
      </w:r>
      <w:r>
        <w:t>;</w:t>
      </w:r>
    </w:p>
    <w:p w14:paraId="7EE7A731" w14:textId="77777777" w:rsidR="005C48D4" w:rsidRPr="003B0634" w:rsidRDefault="005C48D4" w:rsidP="005C48D4">
      <w:pPr>
        <w:pStyle w:val="SourceCode"/>
      </w:pPr>
      <w:r w:rsidRPr="003B0634">
        <w:t>void QueueTask(Task task</w:t>
      </w:r>
      <w:r>
        <w:t>);</w:t>
      </w:r>
    </w:p>
    <w:p w14:paraId="1806082D" w14:textId="1C9CDA00" w:rsidR="005C48D4" w:rsidRDefault="005C48D4" w:rsidP="005C48D4">
      <w:pPr>
        <w:pStyle w:val="SourceCode"/>
      </w:pPr>
      <w:r w:rsidRPr="003B0634">
        <w:t>bool TryExecuteTaskInline(Task task, bool taskWasPreviouslyQueued</w:t>
      </w:r>
      <w:r>
        <w:t>);</w:t>
      </w:r>
    </w:p>
    <w:p w14:paraId="4863FD27" w14:textId="77777777" w:rsidR="003B4891" w:rsidRPr="003B0634" w:rsidRDefault="003B4891" w:rsidP="005C48D4">
      <w:pPr>
        <w:pStyle w:val="SourceCode"/>
      </w:pPr>
    </w:p>
    <w:p w14:paraId="3A74661D" w14:textId="77777777" w:rsidR="005C48D4" w:rsidRDefault="005C48D4" w:rsidP="005C48D4">
      <w:pPr>
        <w:pStyle w:val="Question"/>
        <w:rPr>
          <w:lang w:eastAsia="fi-FI"/>
        </w:rPr>
      </w:pPr>
      <w:r>
        <w:rPr>
          <w:lang w:eastAsia="fi-FI"/>
        </w:rPr>
        <w:t>Why should one be careful using Task.Result and Task.Wait?</w:t>
      </w:r>
    </w:p>
    <w:p w14:paraId="1E7E301E" w14:textId="77777777" w:rsidR="005C48D4" w:rsidRPr="00713F92" w:rsidRDefault="005C48D4" w:rsidP="005C48D4">
      <w:pPr>
        <w:pStyle w:val="Answer"/>
        <w:rPr>
          <w:lang w:eastAsia="fi-FI"/>
        </w:rPr>
      </w:pPr>
      <w:r>
        <w:rPr>
          <w:lang w:eastAsia="fi-FI"/>
        </w:rPr>
        <w:t>They are blocking operations. If they are called on a thread that is needed for continuations, they can cause deadlock.</w:t>
      </w:r>
      <w:r>
        <w:rPr>
          <w:lang w:eastAsia="fi-FI"/>
        </w:rPr>
        <w:br w:type="page"/>
      </w:r>
    </w:p>
    <w:p w14:paraId="1D343566" w14:textId="77777777" w:rsidR="00800A49" w:rsidRDefault="00800A49" w:rsidP="00800A49">
      <w:pPr>
        <w:pStyle w:val="Heading2"/>
        <w:rPr>
          <w:lang w:eastAsia="fi-FI"/>
        </w:rPr>
      </w:pPr>
      <w:r>
        <w:rPr>
          <w:lang w:eastAsia="fi-FI"/>
        </w:rPr>
        <w:lastRenderedPageBreak/>
        <w:t>Awaiters</w:t>
      </w:r>
    </w:p>
    <w:p w14:paraId="76F15222" w14:textId="77777777" w:rsidR="00800A49" w:rsidRDefault="00800A49" w:rsidP="00800A49">
      <w:pPr>
        <w:rPr>
          <w:lang w:eastAsia="fi-FI"/>
        </w:rPr>
      </w:pPr>
      <w:r>
        <w:rPr>
          <w:lang w:eastAsia="fi-FI"/>
        </w:rPr>
        <w:t>Awaiters provide another way of specifying a continuation. In the following code the task inside the OnCompleted handler is a continuation which is this example is executed on the same thread that the task was executing on</w:t>
      </w:r>
    </w:p>
    <w:p w14:paraId="22E8D884" w14:textId="471D2577" w:rsidR="00800A49" w:rsidRDefault="00800A49" w:rsidP="00800A49">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21</w:t>
      </w:r>
      <w:r>
        <w:rPr>
          <w:noProof/>
        </w:rPr>
        <w:fldChar w:fldCharType="end"/>
      </w:r>
      <w:r>
        <w:t xml:space="preserve"> Basic Awaiter Example</w:t>
      </w:r>
    </w:p>
    <w:p w14:paraId="59C704A9" w14:textId="77777777" w:rsidR="00800A49" w:rsidRDefault="00800A49" w:rsidP="00800A49">
      <w:pPr>
        <w:pStyle w:val="SourceCode"/>
        <w:rPr>
          <w:lang w:eastAsia="fi-FI"/>
        </w:rPr>
      </w:pPr>
      <w:r>
        <w:rPr>
          <w:lang w:eastAsia="fi-FI"/>
        </w:rPr>
        <w:t>void Main()</w:t>
      </w:r>
    </w:p>
    <w:p w14:paraId="430AB6E3" w14:textId="77777777" w:rsidR="00800A49" w:rsidRDefault="00800A49" w:rsidP="00800A49">
      <w:pPr>
        <w:pStyle w:val="SourceCode"/>
        <w:rPr>
          <w:lang w:eastAsia="fi-FI"/>
        </w:rPr>
      </w:pPr>
      <w:r>
        <w:rPr>
          <w:lang w:eastAsia="fi-FI"/>
        </w:rPr>
        <w:t>{</w:t>
      </w:r>
    </w:p>
    <w:p w14:paraId="0D170719" w14:textId="77777777" w:rsidR="00800A49" w:rsidRDefault="00800A49" w:rsidP="00800A49">
      <w:pPr>
        <w:pStyle w:val="SourceCode"/>
        <w:rPr>
          <w:lang w:eastAsia="fi-FI"/>
        </w:rPr>
      </w:pPr>
      <w:r>
        <w:rPr>
          <w:lang w:eastAsia="fi-FI"/>
        </w:rPr>
        <w:tab/>
      </w:r>
      <w:r>
        <w:rPr>
          <w:lang w:eastAsia="fi-FI"/>
        </w:rPr>
        <w:sym w:font="Wingdings" w:char="F08C"/>
      </w:r>
    </w:p>
    <w:p w14:paraId="4777FB62" w14:textId="77777777" w:rsidR="00800A49" w:rsidRDefault="00800A49" w:rsidP="00800A49">
      <w:pPr>
        <w:pStyle w:val="SourceCode"/>
        <w:rPr>
          <w:lang w:eastAsia="fi-FI"/>
        </w:rPr>
      </w:pPr>
      <w:r>
        <w:rPr>
          <w:lang w:eastAsia="fi-FI"/>
        </w:rPr>
        <w:tab/>
        <w:t>MyExtensions.SetupLog4Net();</w:t>
      </w:r>
    </w:p>
    <w:p w14:paraId="60F3CC5F" w14:textId="77777777" w:rsidR="00800A49" w:rsidRDefault="00800A49" w:rsidP="00800A49">
      <w:pPr>
        <w:pStyle w:val="SourceCode"/>
        <w:rPr>
          <w:lang w:eastAsia="fi-FI"/>
        </w:rPr>
      </w:pPr>
      <w:r>
        <w:rPr>
          <w:lang w:eastAsia="fi-FI"/>
        </w:rPr>
        <w:tab/>
        <w:t>logger.Info("Main() started");</w:t>
      </w:r>
      <w:r>
        <w:rPr>
          <w:lang w:eastAsia="fi-FI"/>
        </w:rPr>
        <w:tab/>
      </w:r>
    </w:p>
    <w:p w14:paraId="03F43653" w14:textId="77777777" w:rsidR="00800A49" w:rsidRDefault="00800A49" w:rsidP="00800A49">
      <w:pPr>
        <w:pStyle w:val="SourceCode"/>
        <w:rPr>
          <w:lang w:eastAsia="fi-FI"/>
        </w:rPr>
      </w:pPr>
    </w:p>
    <w:p w14:paraId="4AD4D183" w14:textId="77777777" w:rsidR="00800A49" w:rsidRDefault="00800A49" w:rsidP="00800A49">
      <w:pPr>
        <w:pStyle w:val="SourceCode"/>
        <w:rPr>
          <w:lang w:eastAsia="fi-FI"/>
        </w:rPr>
      </w:pPr>
      <w:r>
        <w:rPr>
          <w:lang w:eastAsia="fi-FI"/>
        </w:rPr>
        <w:tab/>
        <w:t>Task&lt;double&gt; task = GetSpotPrice();</w:t>
      </w:r>
    </w:p>
    <w:p w14:paraId="617673BE" w14:textId="77777777" w:rsidR="00800A49" w:rsidRDefault="00800A49" w:rsidP="00800A49">
      <w:pPr>
        <w:pStyle w:val="SourceCode"/>
        <w:rPr>
          <w:lang w:eastAsia="fi-FI"/>
        </w:rPr>
      </w:pPr>
      <w:r>
        <w:rPr>
          <w:lang w:eastAsia="fi-FI"/>
        </w:rPr>
        <w:tab/>
      </w:r>
    </w:p>
    <w:p w14:paraId="1843221B" w14:textId="77777777" w:rsidR="00800A49" w:rsidRDefault="00800A49" w:rsidP="00800A49">
      <w:pPr>
        <w:pStyle w:val="SourceCode"/>
        <w:rPr>
          <w:lang w:eastAsia="fi-FI"/>
        </w:rPr>
      </w:pPr>
      <w:r>
        <w:rPr>
          <w:lang w:eastAsia="fi-FI"/>
        </w:rPr>
        <w:tab/>
        <w:t>TaskAwaiter&lt;double&gt; awaiter = task.GetAwaiter();</w:t>
      </w:r>
    </w:p>
    <w:p w14:paraId="628036BB" w14:textId="77777777" w:rsidR="00800A49" w:rsidRDefault="00800A49" w:rsidP="00800A49">
      <w:pPr>
        <w:pStyle w:val="SourceCode"/>
        <w:rPr>
          <w:lang w:eastAsia="fi-FI"/>
        </w:rPr>
      </w:pPr>
    </w:p>
    <w:p w14:paraId="6BC0845D" w14:textId="77777777" w:rsidR="00800A49" w:rsidRDefault="00800A49" w:rsidP="00800A49">
      <w:pPr>
        <w:pStyle w:val="SourceCode"/>
        <w:rPr>
          <w:lang w:eastAsia="fi-FI"/>
        </w:rPr>
      </w:pPr>
      <w:r>
        <w:rPr>
          <w:lang w:eastAsia="fi-FI"/>
        </w:rPr>
        <w:tab/>
        <w:t>awaiter.OnCompleted(() =&gt;</w:t>
      </w:r>
    </w:p>
    <w:p w14:paraId="53A2DB38" w14:textId="77777777" w:rsidR="00800A49" w:rsidRDefault="00800A49" w:rsidP="00800A49">
      <w:pPr>
        <w:pStyle w:val="SourceCode"/>
        <w:rPr>
          <w:lang w:eastAsia="fi-FI"/>
        </w:rPr>
      </w:pPr>
      <w:r>
        <w:rPr>
          <w:lang w:eastAsia="fi-FI"/>
        </w:rPr>
        <w:t xml:space="preserve">    {</w:t>
      </w:r>
    </w:p>
    <w:p w14:paraId="29C0E1DD" w14:textId="77777777" w:rsidR="00800A49" w:rsidRDefault="00800A49" w:rsidP="00800A49">
      <w:pPr>
        <w:pStyle w:val="SourceCode"/>
        <w:rPr>
          <w:lang w:eastAsia="fi-FI"/>
        </w:rPr>
      </w:pPr>
      <w:r>
        <w:rPr>
          <w:lang w:eastAsia="fi-FI"/>
        </w:rPr>
        <w:tab/>
      </w:r>
      <w:r>
        <w:rPr>
          <w:lang w:eastAsia="fi-FI"/>
        </w:rPr>
        <w:tab/>
      </w:r>
      <w:r>
        <w:rPr>
          <w:lang w:eastAsia="fi-FI"/>
        </w:rPr>
        <w:sym w:font="Wingdings" w:char="F08E"/>
      </w:r>
    </w:p>
    <w:p w14:paraId="67A5B20D" w14:textId="77777777" w:rsidR="00800A49" w:rsidRDefault="00800A49" w:rsidP="00800A49">
      <w:pPr>
        <w:pStyle w:val="SourceCode"/>
        <w:rPr>
          <w:lang w:eastAsia="fi-FI"/>
        </w:rPr>
      </w:pPr>
      <w:r>
        <w:rPr>
          <w:lang w:eastAsia="fi-FI"/>
        </w:rPr>
        <w:tab/>
      </w:r>
      <w:r>
        <w:rPr>
          <w:lang w:eastAsia="fi-FI"/>
        </w:rPr>
        <w:tab/>
        <w:t>logger.Info(awaiter.GetResult());</w:t>
      </w:r>
    </w:p>
    <w:p w14:paraId="5AAC8399" w14:textId="77777777" w:rsidR="00800A49" w:rsidRDefault="00800A49" w:rsidP="00800A49">
      <w:pPr>
        <w:pStyle w:val="SourceCode"/>
        <w:rPr>
          <w:lang w:eastAsia="fi-FI"/>
        </w:rPr>
      </w:pPr>
      <w:r>
        <w:rPr>
          <w:lang w:eastAsia="fi-FI"/>
        </w:rPr>
        <w:t xml:space="preserve">    });</w:t>
      </w:r>
    </w:p>
    <w:p w14:paraId="27416D7C" w14:textId="77777777" w:rsidR="00800A49" w:rsidRDefault="00800A49" w:rsidP="00800A49">
      <w:pPr>
        <w:pStyle w:val="SourceCode"/>
        <w:rPr>
          <w:lang w:eastAsia="fi-FI"/>
        </w:rPr>
      </w:pPr>
      <w:r>
        <w:rPr>
          <w:lang w:eastAsia="fi-FI"/>
        </w:rPr>
        <w:t>}</w:t>
      </w:r>
    </w:p>
    <w:p w14:paraId="1411ECEA" w14:textId="77777777" w:rsidR="00800A49" w:rsidRDefault="00800A49" w:rsidP="00800A49">
      <w:pPr>
        <w:pStyle w:val="SourceCode"/>
        <w:rPr>
          <w:lang w:eastAsia="fi-FI"/>
        </w:rPr>
      </w:pPr>
    </w:p>
    <w:p w14:paraId="0EBA8FB3" w14:textId="77777777" w:rsidR="00800A49" w:rsidRDefault="00800A49" w:rsidP="00800A49">
      <w:pPr>
        <w:pStyle w:val="SourceCode"/>
        <w:rPr>
          <w:lang w:eastAsia="fi-FI"/>
        </w:rPr>
      </w:pPr>
    </w:p>
    <w:p w14:paraId="26276C78" w14:textId="77777777" w:rsidR="00800A49" w:rsidRDefault="00800A49" w:rsidP="00800A49">
      <w:pPr>
        <w:pStyle w:val="SourceCode"/>
        <w:rPr>
          <w:lang w:eastAsia="fi-FI"/>
        </w:rPr>
      </w:pPr>
      <w:r>
        <w:rPr>
          <w:lang w:eastAsia="fi-FI"/>
        </w:rPr>
        <w:t>age</w:t>
      </w:r>
    </w:p>
    <w:p w14:paraId="5178F209" w14:textId="77777777" w:rsidR="00800A49" w:rsidRDefault="00800A49" w:rsidP="00800A49">
      <w:pPr>
        <w:rPr>
          <w:lang w:eastAsia="fi-FI"/>
        </w:rPr>
      </w:pPr>
      <w:r>
        <w:rPr>
          <w:lang w:eastAsia="fi-FI"/>
        </w:rPr>
        <w:t xml:space="preserve">The code at points </w:t>
      </w:r>
      <w:r>
        <w:rPr>
          <w:lang w:eastAsia="fi-FI"/>
        </w:rPr>
        <w:sym w:font="Wingdings" w:char="F08D"/>
      </w:r>
      <w:r>
        <w:rPr>
          <w:lang w:eastAsia="fi-FI"/>
        </w:rPr>
        <w:t xml:space="preserve">and </w:t>
      </w:r>
      <w:r>
        <w:rPr>
          <w:lang w:eastAsia="fi-FI"/>
        </w:rPr>
        <w:sym w:font="Wingdings" w:char="F08E"/>
      </w:r>
      <w:r>
        <w:rPr>
          <w:lang w:eastAsia="fi-FI"/>
        </w:rPr>
        <w:t xml:space="preserve">execute on the same thread which is different from the main thread that </w:t>
      </w:r>
      <w:r>
        <w:rPr>
          <w:lang w:eastAsia="fi-FI"/>
        </w:rPr>
        <w:sym w:font="Wingdings" w:char="F08C"/>
      </w:r>
      <w:r>
        <w:rPr>
          <w:lang w:eastAsia="fi-FI"/>
        </w:rPr>
        <w:t>executes on.</w:t>
      </w:r>
    </w:p>
    <w:p w14:paraId="27EA372F" w14:textId="77777777" w:rsidR="00800A49" w:rsidRDefault="00800A49" w:rsidP="00800A49">
      <w:pPr>
        <w:rPr>
          <w:lang w:eastAsia="fi-FI"/>
        </w:rPr>
      </w:pPr>
      <w:r>
        <w:rPr>
          <w:lang w:eastAsia="fi-FI"/>
        </w:rPr>
        <w:t xml:space="preserve">Awaiters are types that meet the following criteria. </w:t>
      </w:r>
    </w:p>
    <w:p w14:paraId="5F53DFD6" w14:textId="77777777" w:rsidR="00800A49" w:rsidRPr="002C48CF" w:rsidRDefault="00800A49" w:rsidP="00800A49">
      <w:pPr>
        <w:pStyle w:val="ListNumber"/>
        <w:rPr>
          <w:rStyle w:val="SourceCodeChar"/>
          <w:rFonts w:asciiTheme="minorHAnsi" w:hAnsiTheme="minorHAnsi" w:cstheme="minorBidi"/>
          <w:noProof w:val="0"/>
          <w:sz w:val="24"/>
          <w:szCs w:val="22"/>
          <w:lang w:eastAsia="fi-FI"/>
        </w:rPr>
      </w:pPr>
      <w:r>
        <w:rPr>
          <w:lang w:eastAsia="fi-FI"/>
        </w:rPr>
        <w:t xml:space="preserve">Implement </w:t>
      </w:r>
      <w:r w:rsidRPr="002C48CF">
        <w:rPr>
          <w:rStyle w:val="SourceCodeChar"/>
          <w:lang w:eastAsia="fi-FI"/>
        </w:rPr>
        <w:t>InotifyCompletion</w:t>
      </w:r>
    </w:p>
    <w:p w14:paraId="2FBF05CF" w14:textId="77777777" w:rsidR="00800A49" w:rsidRPr="00D2309D" w:rsidRDefault="00800A49" w:rsidP="00800A49">
      <w:pPr>
        <w:pStyle w:val="ListNumber"/>
        <w:rPr>
          <w:rStyle w:val="SourceCodeChar"/>
          <w:rFonts w:asciiTheme="minorHAnsi" w:hAnsiTheme="minorHAnsi" w:cstheme="minorBidi"/>
          <w:noProof w:val="0"/>
          <w:sz w:val="24"/>
          <w:szCs w:val="22"/>
          <w:lang w:eastAsia="fi-FI"/>
        </w:rPr>
      </w:pPr>
      <w:r>
        <w:rPr>
          <w:lang w:eastAsia="fi-FI"/>
        </w:rPr>
        <w:t xml:space="preserve">Contain a property </w:t>
      </w:r>
      <w:r w:rsidRPr="00D2309D">
        <w:rPr>
          <w:rStyle w:val="SourceCodeChar"/>
          <w:lang w:eastAsia="fi-FI"/>
        </w:rPr>
        <w:t>public bool IsCompleted</w:t>
      </w:r>
    </w:p>
    <w:p w14:paraId="4E4EB3B6" w14:textId="77777777" w:rsidR="00800A49" w:rsidRDefault="00800A49" w:rsidP="00800A49">
      <w:pPr>
        <w:pStyle w:val="ListNumber"/>
        <w:rPr>
          <w:lang w:eastAsia="fi-FI"/>
        </w:rPr>
      </w:pPr>
      <w:r>
        <w:rPr>
          <w:lang w:eastAsia="fi-FI"/>
        </w:rPr>
        <w:t xml:space="preserve">Contain a method </w:t>
      </w:r>
      <w:r w:rsidRPr="001746FE">
        <w:rPr>
          <w:rStyle w:val="SourceCodeChar"/>
          <w:lang w:eastAsia="fi-FI"/>
        </w:rPr>
        <w:t>public TResult GetResult()</w:t>
      </w:r>
    </w:p>
    <w:p w14:paraId="3C511AF8" w14:textId="77777777" w:rsidR="00800A49" w:rsidRDefault="00800A49" w:rsidP="00800A49">
      <w:pPr>
        <w:rPr>
          <w:lang w:eastAsia="fi-FI"/>
        </w:rPr>
      </w:pPr>
      <w:r>
        <w:rPr>
          <w:lang w:eastAsia="fi-FI"/>
        </w:rPr>
        <w:t>So we could create our own noddy awaiter for our own noddy type as follows.</w:t>
      </w:r>
    </w:p>
    <w:p w14:paraId="0E846B5F" w14:textId="77777777" w:rsidR="00800A49" w:rsidRDefault="00800A49" w:rsidP="00800A49">
      <w:pPr>
        <w:rPr>
          <w:rFonts w:ascii="Courier New" w:hAnsi="Courier New" w:cs="Consolas"/>
          <w:noProof/>
          <w:sz w:val="20"/>
          <w:szCs w:val="19"/>
          <w:shd w:val="clear" w:color="auto" w:fill="FFFFFF"/>
          <w:lang w:eastAsia="fi-FI"/>
        </w:rPr>
      </w:pPr>
      <w:r>
        <w:rPr>
          <w:lang w:eastAsia="fi-FI"/>
        </w:rPr>
        <w:br w:type="page"/>
      </w:r>
    </w:p>
    <w:p w14:paraId="0917D5BC" w14:textId="2F17596E"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C1476B">
        <w:rPr>
          <w:noProof/>
        </w:rPr>
        <w:t>22</w:t>
      </w:r>
      <w:r>
        <w:rPr>
          <w:noProof/>
        </w:rPr>
        <w:fldChar w:fldCharType="end"/>
      </w:r>
      <w:r>
        <w:t xml:space="preserve"> Implementing Awaiters</w:t>
      </w:r>
    </w:p>
    <w:p w14:paraId="726F45F1" w14:textId="77777777" w:rsidR="00800A49" w:rsidRPr="000423B1" w:rsidRDefault="00800A49" w:rsidP="00800A49">
      <w:pPr>
        <w:pStyle w:val="SourceCode"/>
        <w:rPr>
          <w:lang w:eastAsia="fi-FI"/>
        </w:rPr>
      </w:pPr>
      <w:r w:rsidRPr="000423B1">
        <w:rPr>
          <w:lang w:eastAsia="fi-FI"/>
        </w:rPr>
        <w:t>async void Main()</w:t>
      </w:r>
    </w:p>
    <w:p w14:paraId="31DB14AE" w14:textId="77777777" w:rsidR="00800A49" w:rsidRPr="000423B1" w:rsidRDefault="00800A49" w:rsidP="00800A49">
      <w:pPr>
        <w:pStyle w:val="SourceCode"/>
        <w:rPr>
          <w:lang w:eastAsia="fi-FI"/>
        </w:rPr>
      </w:pPr>
      <w:r w:rsidRPr="000423B1">
        <w:rPr>
          <w:lang w:eastAsia="fi-FI"/>
        </w:rPr>
        <w:t>{</w:t>
      </w:r>
    </w:p>
    <w:p w14:paraId="3CB520DE" w14:textId="77777777" w:rsidR="00800A49" w:rsidRPr="000423B1" w:rsidRDefault="00800A49" w:rsidP="00800A49">
      <w:pPr>
        <w:pStyle w:val="SourceCode"/>
        <w:rPr>
          <w:lang w:eastAsia="fi-FI"/>
        </w:rPr>
      </w:pPr>
      <w:r w:rsidRPr="000423B1">
        <w:rPr>
          <w:lang w:eastAsia="fi-FI"/>
        </w:rPr>
        <w:tab/>
        <w:t>MyExtensions.SetupLog4Net();</w:t>
      </w:r>
    </w:p>
    <w:p w14:paraId="0BBAAD55" w14:textId="77777777" w:rsidR="00800A49" w:rsidRPr="000423B1" w:rsidRDefault="00800A49" w:rsidP="00800A49">
      <w:pPr>
        <w:pStyle w:val="SourceCode"/>
        <w:rPr>
          <w:lang w:eastAsia="fi-FI"/>
        </w:rPr>
      </w:pPr>
      <w:r w:rsidRPr="000423B1">
        <w:rPr>
          <w:lang w:eastAsia="fi-FI"/>
        </w:rPr>
        <w:tab/>
        <w:t>logger.Info("Main() started");</w:t>
      </w:r>
      <w:r w:rsidRPr="000423B1">
        <w:rPr>
          <w:lang w:eastAsia="fi-FI"/>
        </w:rPr>
        <w:tab/>
      </w:r>
    </w:p>
    <w:p w14:paraId="139850B3" w14:textId="77777777" w:rsidR="00800A49" w:rsidRPr="000423B1" w:rsidRDefault="00800A49" w:rsidP="00800A49">
      <w:pPr>
        <w:pStyle w:val="SourceCode"/>
        <w:rPr>
          <w:lang w:eastAsia="fi-FI"/>
        </w:rPr>
      </w:pPr>
    </w:p>
    <w:p w14:paraId="555CAD0E" w14:textId="77777777" w:rsidR="00800A49" w:rsidRPr="000423B1" w:rsidRDefault="00800A49" w:rsidP="00800A49">
      <w:pPr>
        <w:pStyle w:val="SourceCode"/>
        <w:rPr>
          <w:lang w:eastAsia="fi-FI"/>
        </w:rPr>
      </w:pPr>
      <w:r w:rsidRPr="000423B1">
        <w:rPr>
          <w:lang w:eastAsia="fi-FI"/>
        </w:rPr>
        <w:tab/>
        <w:t xml:space="preserve">AnAwaitableType&lt;double&gt; awaitable = </w:t>
      </w:r>
    </w:p>
    <w:p w14:paraId="5F67DD9B" w14:textId="77777777" w:rsidR="00800A49" w:rsidRPr="000423B1" w:rsidRDefault="00800A49" w:rsidP="00800A49">
      <w:pPr>
        <w:pStyle w:val="SourceCode"/>
        <w:rPr>
          <w:lang w:eastAsia="fi-FI"/>
        </w:rPr>
      </w:pPr>
      <w:r w:rsidRPr="000423B1">
        <w:rPr>
          <w:lang w:eastAsia="fi-FI"/>
        </w:rPr>
        <w:tab/>
      </w:r>
      <w:r w:rsidRPr="000423B1">
        <w:rPr>
          <w:lang w:eastAsia="fi-FI"/>
        </w:rPr>
        <w:tab/>
        <w:t>new AnAwaitableType&lt;double&gt;(100.0);</w:t>
      </w:r>
    </w:p>
    <w:p w14:paraId="2EAD7640" w14:textId="77777777" w:rsidR="00800A49" w:rsidRPr="000423B1" w:rsidRDefault="00800A49" w:rsidP="00800A49">
      <w:pPr>
        <w:pStyle w:val="SourceCode"/>
        <w:rPr>
          <w:lang w:eastAsia="fi-FI"/>
        </w:rPr>
      </w:pPr>
      <w:r w:rsidRPr="000423B1">
        <w:rPr>
          <w:lang w:eastAsia="fi-FI"/>
        </w:rPr>
        <w:tab/>
      </w:r>
    </w:p>
    <w:p w14:paraId="4F9E4127" w14:textId="77777777" w:rsidR="00800A49" w:rsidRPr="000423B1" w:rsidRDefault="00800A49" w:rsidP="00800A49">
      <w:pPr>
        <w:pStyle w:val="SourceCode"/>
        <w:rPr>
          <w:lang w:eastAsia="fi-FI"/>
        </w:rPr>
      </w:pPr>
      <w:r w:rsidRPr="000423B1">
        <w:rPr>
          <w:lang w:eastAsia="fi-FI"/>
        </w:rPr>
        <w:tab/>
        <w:t>AwaiterImplementation&lt;double&gt; awaiter = awaitable.GetAwaiter();</w:t>
      </w:r>
    </w:p>
    <w:p w14:paraId="05364F16" w14:textId="77777777" w:rsidR="00800A49" w:rsidRPr="000423B1" w:rsidRDefault="00800A49" w:rsidP="00800A49">
      <w:pPr>
        <w:pStyle w:val="SourceCode"/>
        <w:rPr>
          <w:lang w:eastAsia="fi-FI"/>
        </w:rPr>
      </w:pPr>
      <w:r w:rsidRPr="000423B1">
        <w:rPr>
          <w:lang w:eastAsia="fi-FI"/>
        </w:rPr>
        <w:tab/>
        <w:t>awaiter.OnCompleted(() =&gt;</w:t>
      </w:r>
    </w:p>
    <w:p w14:paraId="0F84B146" w14:textId="77777777" w:rsidR="00800A49" w:rsidRPr="000423B1" w:rsidRDefault="00800A49" w:rsidP="00800A49">
      <w:pPr>
        <w:pStyle w:val="SourceCode"/>
        <w:rPr>
          <w:lang w:eastAsia="fi-FI"/>
        </w:rPr>
      </w:pPr>
      <w:r w:rsidRPr="000423B1">
        <w:rPr>
          <w:lang w:eastAsia="fi-FI"/>
        </w:rPr>
        <w:tab/>
        <w:t>{</w:t>
      </w:r>
    </w:p>
    <w:p w14:paraId="70917955" w14:textId="77777777" w:rsidR="00800A49" w:rsidRPr="000423B1" w:rsidRDefault="00800A49" w:rsidP="00800A49">
      <w:pPr>
        <w:pStyle w:val="SourceCode"/>
        <w:rPr>
          <w:lang w:eastAsia="fi-FI"/>
        </w:rPr>
      </w:pPr>
      <w:r w:rsidRPr="000423B1">
        <w:rPr>
          <w:lang w:eastAsia="fi-FI"/>
        </w:rPr>
        <w:tab/>
      </w:r>
      <w:r w:rsidRPr="000423B1">
        <w:rPr>
          <w:lang w:eastAsia="fi-FI"/>
        </w:rPr>
        <w:tab/>
        <w:t>logger.Info($"{awaiter.GetResult()}");</w:t>
      </w:r>
    </w:p>
    <w:p w14:paraId="17E8A6D8" w14:textId="77777777" w:rsidR="00800A49" w:rsidRPr="000423B1" w:rsidRDefault="00800A49" w:rsidP="00800A49">
      <w:pPr>
        <w:pStyle w:val="SourceCode"/>
        <w:rPr>
          <w:lang w:eastAsia="fi-FI"/>
        </w:rPr>
      </w:pPr>
      <w:r w:rsidRPr="000423B1">
        <w:rPr>
          <w:lang w:eastAsia="fi-FI"/>
        </w:rPr>
        <w:t xml:space="preserve">    });</w:t>
      </w:r>
    </w:p>
    <w:p w14:paraId="535574C6" w14:textId="77777777" w:rsidR="00800A49" w:rsidRPr="000423B1" w:rsidRDefault="00800A49" w:rsidP="00800A49">
      <w:pPr>
        <w:pStyle w:val="SourceCode"/>
        <w:rPr>
          <w:lang w:eastAsia="fi-FI"/>
        </w:rPr>
      </w:pPr>
      <w:r w:rsidRPr="000423B1">
        <w:rPr>
          <w:lang w:eastAsia="fi-FI"/>
        </w:rPr>
        <w:t>}</w:t>
      </w:r>
    </w:p>
    <w:p w14:paraId="106DB4A3" w14:textId="77777777" w:rsidR="00800A49" w:rsidRPr="000423B1" w:rsidRDefault="00800A49" w:rsidP="00800A49">
      <w:pPr>
        <w:pStyle w:val="SourceCode"/>
        <w:rPr>
          <w:lang w:eastAsia="fi-FI"/>
        </w:rPr>
      </w:pPr>
    </w:p>
    <w:p w14:paraId="5BB7897C" w14:textId="77777777" w:rsidR="00800A49" w:rsidRPr="000423B1" w:rsidRDefault="00800A49" w:rsidP="00800A49">
      <w:pPr>
        <w:pStyle w:val="SourceCode"/>
        <w:rPr>
          <w:lang w:eastAsia="fi-FI"/>
        </w:rPr>
      </w:pPr>
      <w:r w:rsidRPr="000423B1">
        <w:rPr>
          <w:lang w:eastAsia="fi-FI"/>
        </w:rPr>
        <w:t>public class AnAwaitableType&lt;T&gt;</w:t>
      </w:r>
    </w:p>
    <w:p w14:paraId="2B2243B3" w14:textId="77777777" w:rsidR="00800A49" w:rsidRPr="000423B1" w:rsidRDefault="00800A49" w:rsidP="00800A49">
      <w:pPr>
        <w:pStyle w:val="SourceCode"/>
        <w:rPr>
          <w:lang w:eastAsia="fi-FI"/>
        </w:rPr>
      </w:pPr>
      <w:r w:rsidRPr="000423B1">
        <w:rPr>
          <w:lang w:eastAsia="fi-FI"/>
        </w:rPr>
        <w:t>{</w:t>
      </w:r>
    </w:p>
    <w:p w14:paraId="5C8BE1D9" w14:textId="77777777" w:rsidR="00800A49" w:rsidRPr="000423B1" w:rsidRDefault="00800A49" w:rsidP="00800A49">
      <w:pPr>
        <w:pStyle w:val="SourceCode"/>
        <w:rPr>
          <w:lang w:eastAsia="fi-FI"/>
        </w:rPr>
      </w:pPr>
      <w:r w:rsidRPr="000423B1">
        <w:rPr>
          <w:lang w:eastAsia="fi-FI"/>
        </w:rPr>
        <w:tab/>
        <w:t>public AnAwaitableType(T value) =&gt; _value = value;</w:t>
      </w:r>
    </w:p>
    <w:p w14:paraId="7D642808" w14:textId="77777777" w:rsidR="00800A49" w:rsidRPr="000423B1" w:rsidRDefault="00800A49" w:rsidP="00800A49">
      <w:pPr>
        <w:pStyle w:val="SourceCode"/>
        <w:rPr>
          <w:lang w:eastAsia="fi-FI"/>
        </w:rPr>
      </w:pPr>
      <w:r w:rsidRPr="000423B1">
        <w:rPr>
          <w:lang w:eastAsia="fi-FI"/>
        </w:rPr>
        <w:tab/>
      </w:r>
    </w:p>
    <w:p w14:paraId="0660B1D2" w14:textId="77777777" w:rsidR="00800A49" w:rsidRPr="000423B1" w:rsidRDefault="00800A49" w:rsidP="00800A49">
      <w:pPr>
        <w:pStyle w:val="SourceCode"/>
        <w:rPr>
          <w:lang w:eastAsia="fi-FI"/>
        </w:rPr>
      </w:pPr>
      <w:r w:rsidRPr="000423B1">
        <w:rPr>
          <w:lang w:eastAsia="fi-FI"/>
        </w:rPr>
        <w:tab/>
        <w:t xml:space="preserve">public AwaiterImplementation&lt;T&gt; GetAwaiter() =&gt; </w:t>
      </w:r>
    </w:p>
    <w:p w14:paraId="469282F4" w14:textId="77777777" w:rsidR="00800A49" w:rsidRPr="000423B1" w:rsidRDefault="00800A49" w:rsidP="00800A49">
      <w:pPr>
        <w:pStyle w:val="SourceCode"/>
        <w:rPr>
          <w:lang w:eastAsia="fi-FI"/>
        </w:rPr>
      </w:pPr>
      <w:r w:rsidRPr="000423B1">
        <w:rPr>
          <w:lang w:eastAsia="fi-FI"/>
        </w:rPr>
        <w:tab/>
      </w:r>
      <w:r w:rsidRPr="000423B1">
        <w:rPr>
          <w:lang w:eastAsia="fi-FI"/>
        </w:rPr>
        <w:tab/>
        <w:t>new AwaiterImplementation&lt;T&gt;(_value);</w:t>
      </w:r>
    </w:p>
    <w:p w14:paraId="7DB6B749" w14:textId="77777777" w:rsidR="00800A49" w:rsidRPr="000423B1" w:rsidRDefault="00800A49" w:rsidP="00800A49">
      <w:pPr>
        <w:pStyle w:val="SourceCode"/>
        <w:rPr>
          <w:lang w:eastAsia="fi-FI"/>
        </w:rPr>
      </w:pPr>
      <w:r w:rsidRPr="000423B1">
        <w:rPr>
          <w:lang w:eastAsia="fi-FI"/>
        </w:rPr>
        <w:tab/>
      </w:r>
    </w:p>
    <w:p w14:paraId="65A253E5" w14:textId="77777777" w:rsidR="00800A49" w:rsidRPr="000423B1" w:rsidRDefault="00800A49" w:rsidP="00800A49">
      <w:pPr>
        <w:pStyle w:val="SourceCode"/>
        <w:rPr>
          <w:lang w:eastAsia="fi-FI"/>
        </w:rPr>
      </w:pPr>
      <w:r w:rsidRPr="000423B1">
        <w:rPr>
          <w:lang w:eastAsia="fi-FI"/>
        </w:rPr>
        <w:tab/>
        <w:t>private T _value;</w:t>
      </w:r>
    </w:p>
    <w:p w14:paraId="1F795315" w14:textId="77777777" w:rsidR="00800A49" w:rsidRPr="000423B1" w:rsidRDefault="00800A49" w:rsidP="00800A49">
      <w:pPr>
        <w:pStyle w:val="SourceCode"/>
        <w:rPr>
          <w:lang w:eastAsia="fi-FI"/>
        </w:rPr>
      </w:pPr>
      <w:r w:rsidRPr="000423B1">
        <w:rPr>
          <w:lang w:eastAsia="fi-FI"/>
        </w:rPr>
        <w:t>}</w:t>
      </w:r>
    </w:p>
    <w:p w14:paraId="0C750CC5" w14:textId="77777777" w:rsidR="00800A49" w:rsidRPr="000423B1" w:rsidRDefault="00800A49" w:rsidP="00800A49">
      <w:pPr>
        <w:pStyle w:val="SourceCode"/>
        <w:rPr>
          <w:lang w:eastAsia="fi-FI"/>
        </w:rPr>
      </w:pPr>
    </w:p>
    <w:p w14:paraId="0177A7A1" w14:textId="77777777" w:rsidR="00800A49" w:rsidRPr="000423B1" w:rsidRDefault="00800A49" w:rsidP="00800A49">
      <w:pPr>
        <w:pStyle w:val="SourceCode"/>
        <w:rPr>
          <w:lang w:eastAsia="fi-FI"/>
        </w:rPr>
      </w:pPr>
      <w:r w:rsidRPr="000423B1">
        <w:rPr>
          <w:lang w:eastAsia="fi-FI"/>
        </w:rPr>
        <w:t>public class AwaiterImplementation&lt;TResult&gt; : INotifyCompletion</w:t>
      </w:r>
    </w:p>
    <w:p w14:paraId="66667898" w14:textId="77777777" w:rsidR="00800A49" w:rsidRPr="000423B1" w:rsidRDefault="00800A49" w:rsidP="00800A49">
      <w:pPr>
        <w:pStyle w:val="SourceCode"/>
        <w:rPr>
          <w:lang w:eastAsia="fi-FI"/>
        </w:rPr>
      </w:pPr>
      <w:r w:rsidRPr="000423B1">
        <w:rPr>
          <w:lang w:eastAsia="fi-FI"/>
        </w:rPr>
        <w:t>{</w:t>
      </w:r>
    </w:p>
    <w:p w14:paraId="042D4666" w14:textId="77777777" w:rsidR="00800A49" w:rsidRPr="000423B1" w:rsidRDefault="00800A49" w:rsidP="00800A49">
      <w:pPr>
        <w:pStyle w:val="SourceCode"/>
        <w:rPr>
          <w:lang w:eastAsia="fi-FI"/>
        </w:rPr>
      </w:pPr>
      <w:r w:rsidRPr="000423B1">
        <w:rPr>
          <w:lang w:eastAsia="fi-FI"/>
        </w:rPr>
        <w:tab/>
        <w:t>public AwaiterImplementation(TResult value) =&gt; _value = value;</w:t>
      </w:r>
    </w:p>
    <w:p w14:paraId="57F27A90" w14:textId="77777777" w:rsidR="00800A49" w:rsidRPr="000423B1" w:rsidRDefault="00800A49" w:rsidP="00800A49">
      <w:pPr>
        <w:pStyle w:val="SourceCode"/>
        <w:rPr>
          <w:lang w:eastAsia="fi-FI"/>
        </w:rPr>
      </w:pPr>
      <w:r w:rsidRPr="000423B1">
        <w:rPr>
          <w:lang w:eastAsia="fi-FI"/>
        </w:rPr>
        <w:tab/>
      </w:r>
    </w:p>
    <w:p w14:paraId="0C54D968" w14:textId="77777777" w:rsidR="00800A49" w:rsidRPr="000423B1" w:rsidRDefault="00800A49" w:rsidP="00800A49">
      <w:pPr>
        <w:pStyle w:val="SourceCode"/>
        <w:rPr>
          <w:lang w:eastAsia="fi-FI"/>
        </w:rPr>
      </w:pPr>
      <w:r w:rsidRPr="000423B1">
        <w:rPr>
          <w:lang w:eastAsia="fi-FI"/>
        </w:rPr>
        <w:tab/>
        <w:t>public bool IsCompleted =&gt; true;</w:t>
      </w:r>
    </w:p>
    <w:p w14:paraId="2E251E42" w14:textId="77777777" w:rsidR="00800A49" w:rsidRPr="000423B1" w:rsidRDefault="00800A49" w:rsidP="00800A49">
      <w:pPr>
        <w:pStyle w:val="SourceCode"/>
        <w:rPr>
          <w:lang w:eastAsia="fi-FI"/>
        </w:rPr>
      </w:pPr>
    </w:p>
    <w:p w14:paraId="61069BA6" w14:textId="77777777" w:rsidR="00800A49" w:rsidRPr="000423B1" w:rsidRDefault="00800A49" w:rsidP="00800A49">
      <w:pPr>
        <w:pStyle w:val="SourceCode"/>
        <w:rPr>
          <w:lang w:eastAsia="fi-FI"/>
        </w:rPr>
      </w:pPr>
      <w:r w:rsidRPr="000423B1">
        <w:rPr>
          <w:lang w:eastAsia="fi-FI"/>
        </w:rPr>
        <w:tab/>
        <w:t>public void OnCompleted(Action continuation) =&gt; continuation();</w:t>
      </w:r>
    </w:p>
    <w:p w14:paraId="558E08B1" w14:textId="77777777" w:rsidR="00800A49" w:rsidRPr="000423B1" w:rsidRDefault="00800A49" w:rsidP="00800A49">
      <w:pPr>
        <w:pStyle w:val="SourceCode"/>
        <w:rPr>
          <w:lang w:eastAsia="fi-FI"/>
        </w:rPr>
      </w:pPr>
      <w:r w:rsidRPr="000423B1">
        <w:rPr>
          <w:lang w:eastAsia="fi-FI"/>
        </w:rPr>
        <w:tab/>
      </w:r>
    </w:p>
    <w:p w14:paraId="44F062E4" w14:textId="77777777" w:rsidR="00800A49" w:rsidRPr="000423B1" w:rsidRDefault="00800A49" w:rsidP="00800A49">
      <w:pPr>
        <w:pStyle w:val="SourceCode"/>
        <w:rPr>
          <w:lang w:eastAsia="fi-FI"/>
        </w:rPr>
      </w:pPr>
      <w:r w:rsidRPr="000423B1">
        <w:rPr>
          <w:lang w:eastAsia="fi-FI"/>
        </w:rPr>
        <w:tab/>
        <w:t>public TResult GetResult() =&gt; _value;</w:t>
      </w:r>
    </w:p>
    <w:p w14:paraId="550E9094" w14:textId="77777777" w:rsidR="00800A49" w:rsidRPr="000423B1" w:rsidRDefault="00800A49" w:rsidP="00800A49">
      <w:pPr>
        <w:pStyle w:val="SourceCode"/>
        <w:rPr>
          <w:lang w:eastAsia="fi-FI"/>
        </w:rPr>
      </w:pPr>
      <w:r w:rsidRPr="000423B1">
        <w:rPr>
          <w:lang w:eastAsia="fi-FI"/>
        </w:rPr>
        <w:tab/>
      </w:r>
    </w:p>
    <w:p w14:paraId="2ACD701C" w14:textId="77777777" w:rsidR="00800A49" w:rsidRPr="000423B1" w:rsidRDefault="00800A49" w:rsidP="00800A49">
      <w:pPr>
        <w:pStyle w:val="SourceCode"/>
        <w:rPr>
          <w:lang w:eastAsia="fi-FI"/>
        </w:rPr>
      </w:pPr>
      <w:r w:rsidRPr="000423B1">
        <w:rPr>
          <w:lang w:eastAsia="fi-FI"/>
        </w:rPr>
        <w:tab/>
        <w:t>private TResult _value;</w:t>
      </w:r>
    </w:p>
    <w:p w14:paraId="26529CB1" w14:textId="77777777" w:rsidR="00800A49" w:rsidRDefault="00800A49" w:rsidP="00800A49">
      <w:pPr>
        <w:pStyle w:val="SourceCode"/>
        <w:rPr>
          <w:lang w:eastAsia="fi-FI"/>
        </w:rPr>
      </w:pPr>
      <w:r w:rsidRPr="000423B1">
        <w:rPr>
          <w:lang w:eastAsia="fi-FI"/>
        </w:rPr>
        <w:t>}</w:t>
      </w:r>
    </w:p>
    <w:p w14:paraId="4A5206D2" w14:textId="77777777" w:rsidR="00800A49" w:rsidRDefault="00800A49" w:rsidP="00800A49">
      <w:pPr>
        <w:rPr>
          <w:lang w:eastAsia="fi-FI"/>
        </w:rPr>
      </w:pPr>
    </w:p>
    <w:p w14:paraId="47DC7BEF" w14:textId="77777777" w:rsidR="00800A49" w:rsidRDefault="00800A49" w:rsidP="00800A49">
      <w:pPr>
        <w:rPr>
          <w:lang w:eastAsia="fi-FI"/>
        </w:rPr>
      </w:pPr>
      <w:r>
        <w:rPr>
          <w:lang w:eastAsia="fi-FI"/>
        </w:rPr>
        <w:t>The default task awaiters have two interesting properties. First if a synchronization context is present at the point the continuation is the registered it will be captured and the continuation will be posted to that context. In the following code the onloaded handler is running on the UI Thread</w:t>
      </w:r>
    </w:p>
    <w:p w14:paraId="708B4AE6" w14:textId="77777777" w:rsidR="00800A49" w:rsidRDefault="00800A49" w:rsidP="00800A49">
      <w:pPr>
        <w:rPr>
          <w:rFonts w:ascii="Courier New" w:hAnsi="Courier New" w:cs="Consolas"/>
          <w:noProof/>
          <w:sz w:val="20"/>
          <w:szCs w:val="19"/>
          <w:shd w:val="clear" w:color="auto" w:fill="FFFFFF"/>
          <w:lang w:eastAsia="fi-FI"/>
        </w:rPr>
      </w:pPr>
      <w:r>
        <w:rPr>
          <w:lang w:eastAsia="fi-FI"/>
        </w:rPr>
        <w:br w:type="page"/>
      </w:r>
    </w:p>
    <w:p w14:paraId="2AC559E9" w14:textId="0DD089C6"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C1476B">
        <w:rPr>
          <w:noProof/>
        </w:rPr>
        <w:t>23</w:t>
      </w:r>
      <w:r>
        <w:rPr>
          <w:noProof/>
        </w:rPr>
        <w:fldChar w:fldCharType="end"/>
      </w:r>
      <w:r>
        <w:t>Capturing SynchronizationContext</w:t>
      </w:r>
    </w:p>
    <w:p w14:paraId="7016F8F6" w14:textId="77777777" w:rsidR="00800A49" w:rsidRDefault="00800A49" w:rsidP="00800A49">
      <w:pPr>
        <w:pStyle w:val="SourceCode"/>
        <w:rPr>
          <w:lang w:eastAsia="fi-FI"/>
        </w:rPr>
      </w:pPr>
      <w:r>
        <w:rPr>
          <w:lang w:eastAsia="fi-FI"/>
        </w:rPr>
        <w:t>private static void WOnLoaded(object s, RoutedEventArgs e)</w:t>
      </w:r>
    </w:p>
    <w:p w14:paraId="3C59F3D9" w14:textId="77777777" w:rsidR="00800A49" w:rsidRDefault="00800A49" w:rsidP="00800A49">
      <w:pPr>
        <w:pStyle w:val="SourceCode"/>
        <w:rPr>
          <w:lang w:eastAsia="fi-FI"/>
        </w:rPr>
      </w:pPr>
      <w:r>
        <w:rPr>
          <w:lang w:eastAsia="fi-FI"/>
        </w:rPr>
        <w:t>{</w:t>
      </w:r>
    </w:p>
    <w:p w14:paraId="61EC96AF" w14:textId="77777777" w:rsidR="00800A49" w:rsidRDefault="00800A49" w:rsidP="00800A49">
      <w:pPr>
        <w:pStyle w:val="SourceCode"/>
        <w:rPr>
          <w:lang w:eastAsia="fi-FI"/>
        </w:rPr>
      </w:pPr>
      <w:r>
        <w:rPr>
          <w:lang w:eastAsia="fi-FI"/>
        </w:rPr>
        <w:tab/>
        <w:t>Task&lt;double&gt; task = GetSpotPrice();</w:t>
      </w:r>
    </w:p>
    <w:p w14:paraId="4C5DA305" w14:textId="77777777" w:rsidR="00800A49" w:rsidRDefault="00800A49" w:rsidP="00800A49">
      <w:pPr>
        <w:pStyle w:val="SourceCode"/>
        <w:rPr>
          <w:lang w:eastAsia="fi-FI"/>
        </w:rPr>
      </w:pPr>
    </w:p>
    <w:p w14:paraId="3F43E2CA" w14:textId="77777777" w:rsidR="00800A49" w:rsidRDefault="00800A49" w:rsidP="00800A49">
      <w:pPr>
        <w:pStyle w:val="SourceCode"/>
        <w:rPr>
          <w:lang w:eastAsia="fi-FI"/>
        </w:rPr>
      </w:pPr>
      <w:r>
        <w:rPr>
          <w:lang w:eastAsia="fi-FI"/>
        </w:rPr>
        <w:tab/>
        <w:t>TaskAwaiter&lt;double&gt; awaiter = task.GetAwaiter();</w:t>
      </w:r>
    </w:p>
    <w:p w14:paraId="2A602F68" w14:textId="77777777" w:rsidR="00800A49" w:rsidRDefault="00800A49" w:rsidP="00800A49">
      <w:pPr>
        <w:pStyle w:val="SourceCode"/>
        <w:rPr>
          <w:lang w:eastAsia="fi-FI"/>
        </w:rPr>
      </w:pPr>
    </w:p>
    <w:p w14:paraId="47078252" w14:textId="77777777" w:rsidR="00800A49" w:rsidRDefault="00800A49" w:rsidP="00800A49">
      <w:pPr>
        <w:pStyle w:val="SourceCode"/>
        <w:rPr>
          <w:lang w:eastAsia="fi-FI"/>
        </w:rPr>
      </w:pPr>
      <w:r>
        <w:rPr>
          <w:lang w:eastAsia="fi-FI"/>
        </w:rPr>
        <w:tab/>
        <w:t>awaiter.OnCompleted(() =&gt; logger.Info(awaiter.GetResult()));</w:t>
      </w:r>
    </w:p>
    <w:p w14:paraId="061F5FF4" w14:textId="77777777" w:rsidR="00800A49" w:rsidRDefault="00800A49" w:rsidP="00800A49">
      <w:pPr>
        <w:pStyle w:val="SourceCode"/>
        <w:rPr>
          <w:lang w:eastAsia="fi-FI"/>
        </w:rPr>
      </w:pPr>
      <w:r>
        <w:rPr>
          <w:lang w:eastAsia="fi-FI"/>
        </w:rPr>
        <w:t>}</w:t>
      </w:r>
    </w:p>
    <w:p w14:paraId="7CB0D726" w14:textId="77777777" w:rsidR="00800A49" w:rsidRDefault="00800A49" w:rsidP="00800A49">
      <w:pPr>
        <w:pStyle w:val="SourceCode"/>
        <w:rPr>
          <w:lang w:eastAsia="fi-FI"/>
        </w:rPr>
      </w:pPr>
    </w:p>
    <w:p w14:paraId="273ABFE5" w14:textId="77777777" w:rsidR="00800A49" w:rsidRDefault="00800A49" w:rsidP="00800A49">
      <w:pPr>
        <w:pStyle w:val="SourceCode"/>
        <w:rPr>
          <w:lang w:eastAsia="fi-FI"/>
        </w:rPr>
      </w:pPr>
      <w:r>
        <w:rPr>
          <w:lang w:eastAsia="fi-FI"/>
        </w:rPr>
        <w:t>public static Task&lt;double&gt; GetSpotPrice()</w:t>
      </w:r>
    </w:p>
    <w:p w14:paraId="13E08E09" w14:textId="77777777" w:rsidR="00800A49" w:rsidRDefault="00800A49" w:rsidP="00800A49">
      <w:pPr>
        <w:pStyle w:val="SourceCode"/>
        <w:rPr>
          <w:lang w:eastAsia="fi-FI"/>
        </w:rPr>
      </w:pPr>
      <w:r>
        <w:rPr>
          <w:lang w:eastAsia="fi-FI"/>
        </w:rPr>
        <w:t>{</w:t>
      </w:r>
    </w:p>
    <w:p w14:paraId="28B59A94" w14:textId="77777777" w:rsidR="00800A49" w:rsidRDefault="00800A49" w:rsidP="00800A49">
      <w:pPr>
        <w:pStyle w:val="SourceCode"/>
        <w:rPr>
          <w:lang w:eastAsia="fi-FI"/>
        </w:rPr>
      </w:pPr>
      <w:r>
        <w:rPr>
          <w:lang w:eastAsia="fi-FI"/>
        </w:rPr>
        <w:tab/>
        <w:t>return Task.Run(() =&gt;</w:t>
      </w:r>
    </w:p>
    <w:p w14:paraId="59F7F927" w14:textId="77777777" w:rsidR="00800A49" w:rsidRDefault="00800A49" w:rsidP="00800A49">
      <w:pPr>
        <w:pStyle w:val="SourceCode"/>
        <w:rPr>
          <w:lang w:eastAsia="fi-FI"/>
        </w:rPr>
      </w:pPr>
      <w:r>
        <w:rPr>
          <w:lang w:eastAsia="fi-FI"/>
        </w:rPr>
        <w:tab/>
        <w:t>{</w:t>
      </w:r>
    </w:p>
    <w:p w14:paraId="191E41C2" w14:textId="77777777" w:rsidR="00800A49" w:rsidRDefault="00800A49" w:rsidP="00800A49">
      <w:pPr>
        <w:pStyle w:val="SourceCode"/>
        <w:rPr>
          <w:lang w:eastAsia="fi-FI"/>
        </w:rPr>
      </w:pPr>
      <w:r>
        <w:rPr>
          <w:lang w:eastAsia="fi-FI"/>
        </w:rPr>
        <w:tab/>
      </w:r>
      <w:r>
        <w:rPr>
          <w:lang w:eastAsia="fi-FI"/>
        </w:rPr>
        <w:tab/>
        <w:t>logger.Info("Task running");</w:t>
      </w:r>
    </w:p>
    <w:p w14:paraId="38CD7B3B" w14:textId="77777777" w:rsidR="00800A49" w:rsidRDefault="00800A49" w:rsidP="00800A49">
      <w:pPr>
        <w:pStyle w:val="SourceCode"/>
        <w:rPr>
          <w:lang w:eastAsia="fi-FI"/>
        </w:rPr>
      </w:pPr>
      <w:r>
        <w:rPr>
          <w:lang w:eastAsia="fi-FI"/>
        </w:rPr>
        <w:tab/>
      </w:r>
      <w:r>
        <w:rPr>
          <w:lang w:eastAsia="fi-FI"/>
        </w:rPr>
        <w:tab/>
        <w:t>return 110.0;</w:t>
      </w:r>
    </w:p>
    <w:p w14:paraId="3DFD5269" w14:textId="77777777" w:rsidR="00800A49" w:rsidRDefault="00800A49" w:rsidP="00800A49">
      <w:pPr>
        <w:pStyle w:val="SourceCode"/>
        <w:rPr>
          <w:lang w:eastAsia="fi-FI"/>
        </w:rPr>
      </w:pPr>
      <w:r>
        <w:rPr>
          <w:lang w:eastAsia="fi-FI"/>
        </w:rPr>
        <w:tab/>
        <w:t>});</w:t>
      </w:r>
    </w:p>
    <w:p w14:paraId="3A4F6707" w14:textId="77777777" w:rsidR="00800A49" w:rsidRDefault="00800A49" w:rsidP="00800A49">
      <w:pPr>
        <w:pStyle w:val="SourceCode"/>
        <w:rPr>
          <w:lang w:eastAsia="fi-FI"/>
        </w:rPr>
      </w:pPr>
      <w:r>
        <w:rPr>
          <w:lang w:eastAsia="fi-FI"/>
        </w:rPr>
        <w:t>}</w:t>
      </w:r>
    </w:p>
    <w:p w14:paraId="13304C11" w14:textId="77777777" w:rsidR="00800A49" w:rsidRDefault="00800A49" w:rsidP="00800A49">
      <w:pPr>
        <w:rPr>
          <w:lang w:eastAsia="fi-FI"/>
        </w:rPr>
      </w:pPr>
      <w:r>
        <w:rPr>
          <w:lang w:eastAsia="fi-FI"/>
        </w:rPr>
        <w:t xml:space="preserve">Because the </w:t>
      </w:r>
      <w:r w:rsidRPr="007D11F7">
        <w:rPr>
          <w:rStyle w:val="SourceCodeChar"/>
        </w:rPr>
        <w:t>OnLoaded</w:t>
      </w:r>
      <w:r>
        <w:rPr>
          <w:lang w:eastAsia="fi-FI"/>
        </w:rPr>
        <w:t xml:space="preserve"> handler is running on the UI Thread the output is as follows.</w:t>
      </w:r>
    </w:p>
    <w:p w14:paraId="3EE2D775" w14:textId="77777777" w:rsidR="00800A49" w:rsidRDefault="00800A49" w:rsidP="00800A49">
      <w:pPr>
        <w:pStyle w:val="SourceCode"/>
        <w:rPr>
          <w:lang w:eastAsia="fi-FI"/>
        </w:rPr>
      </w:pPr>
      <w:r>
        <w:rPr>
          <w:lang w:eastAsia="fi-FI"/>
        </w:rPr>
        <w:t>[Main Query Thread] Main() started</w:t>
      </w:r>
    </w:p>
    <w:p w14:paraId="1F706E96" w14:textId="77777777" w:rsidR="00800A49" w:rsidRDefault="00800A49" w:rsidP="00800A49">
      <w:pPr>
        <w:pStyle w:val="SourceCode"/>
        <w:rPr>
          <w:lang w:eastAsia="fi-FI"/>
        </w:rPr>
      </w:pPr>
      <w:r>
        <w:rPr>
          <w:lang w:eastAsia="fi-FI"/>
        </w:rPr>
        <w:t>[5] Task running</w:t>
      </w:r>
    </w:p>
    <w:p w14:paraId="374F241E" w14:textId="77777777" w:rsidR="00800A49" w:rsidRDefault="00800A49" w:rsidP="00800A49">
      <w:pPr>
        <w:pStyle w:val="SourceCode"/>
        <w:rPr>
          <w:lang w:eastAsia="fi-FI"/>
        </w:rPr>
      </w:pPr>
      <w:r>
        <w:rPr>
          <w:lang w:eastAsia="fi-FI"/>
        </w:rPr>
        <w:t>[Main Query Thread] 110</w:t>
      </w:r>
    </w:p>
    <w:p w14:paraId="72297281" w14:textId="77777777" w:rsidR="00800A49" w:rsidRDefault="00800A49" w:rsidP="00800A49">
      <w:pPr>
        <w:pStyle w:val="SourceCode"/>
        <w:rPr>
          <w:lang w:eastAsia="fi-FI"/>
        </w:rPr>
      </w:pPr>
    </w:p>
    <w:p w14:paraId="3B1AB660" w14:textId="77777777" w:rsidR="00800A49" w:rsidRDefault="00800A49" w:rsidP="00800A49">
      <w:pPr>
        <w:rPr>
          <w:lang w:eastAsia="fi-FI"/>
        </w:rPr>
      </w:pPr>
      <w:r>
        <w:rPr>
          <w:lang w:eastAsia="fi-FI"/>
        </w:rPr>
        <w:t xml:space="preserve">The second important point regards exceptions. If a task throws an exception, then the awaiter unwraps the exception from the AggregateException. Of course, this means if the AggregateException had more than one inner exception only the first is returned and the others are lost. </w:t>
      </w:r>
    </w:p>
    <w:p w14:paraId="0AD34FEE" w14:textId="77777777" w:rsidR="00800A49" w:rsidRDefault="00800A49" w:rsidP="00800A49">
      <w:pPr>
        <w:rPr>
          <w:rFonts w:ascii="Times New Roman" w:eastAsia="Times New Roman" w:hAnsi="Times New Roman" w:cs="Times New Roman"/>
          <w:b/>
          <w:spacing w:val="6"/>
          <w:szCs w:val="20"/>
        </w:rPr>
      </w:pPr>
      <w:r>
        <w:br w:type="page"/>
      </w:r>
    </w:p>
    <w:p w14:paraId="67AE02C6" w14:textId="157C664C" w:rsidR="00800A49" w:rsidRDefault="00800A49" w:rsidP="00800A49">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C1476B">
        <w:rPr>
          <w:noProof/>
        </w:rPr>
        <w:t>24</w:t>
      </w:r>
      <w:r>
        <w:rPr>
          <w:noProof/>
        </w:rPr>
        <w:fldChar w:fldCharType="end"/>
      </w:r>
      <w:r>
        <w:t xml:space="preserve"> TaskAwaiter unwraps exceptions</w:t>
      </w:r>
    </w:p>
    <w:p w14:paraId="19AD514E" w14:textId="77777777" w:rsidR="00800A49" w:rsidRDefault="00800A49" w:rsidP="00800A49">
      <w:pPr>
        <w:pStyle w:val="SourceCode"/>
        <w:rPr>
          <w:lang w:eastAsia="fi-FI"/>
        </w:rPr>
      </w:pPr>
      <w:r>
        <w:rPr>
          <w:lang w:eastAsia="fi-FI"/>
        </w:rPr>
        <w:tab/>
        <w:t>awaiter.OnCompleted(() =&gt;</w:t>
      </w:r>
    </w:p>
    <w:p w14:paraId="2914DBFA" w14:textId="77777777" w:rsidR="00800A49" w:rsidRDefault="00800A49" w:rsidP="00800A49">
      <w:pPr>
        <w:pStyle w:val="SourceCode"/>
        <w:rPr>
          <w:lang w:eastAsia="fi-FI"/>
        </w:rPr>
      </w:pPr>
      <w:r>
        <w:rPr>
          <w:lang w:eastAsia="fi-FI"/>
        </w:rPr>
        <w:t xml:space="preserve">    {</w:t>
      </w:r>
    </w:p>
    <w:p w14:paraId="2047D9F8" w14:textId="77777777" w:rsidR="00800A49" w:rsidRDefault="00800A49" w:rsidP="00800A49">
      <w:pPr>
        <w:pStyle w:val="SourceCode"/>
        <w:rPr>
          <w:lang w:eastAsia="fi-FI"/>
        </w:rPr>
      </w:pPr>
      <w:r>
        <w:rPr>
          <w:lang w:eastAsia="fi-FI"/>
        </w:rPr>
        <w:tab/>
      </w:r>
      <w:r>
        <w:rPr>
          <w:lang w:eastAsia="fi-FI"/>
        </w:rPr>
        <w:tab/>
        <w:t>try</w:t>
      </w:r>
    </w:p>
    <w:p w14:paraId="7F81B1E4" w14:textId="77777777" w:rsidR="00800A49" w:rsidRDefault="00800A49" w:rsidP="00800A49">
      <w:pPr>
        <w:pStyle w:val="SourceCode"/>
        <w:rPr>
          <w:lang w:eastAsia="fi-FI"/>
        </w:rPr>
      </w:pPr>
      <w:r>
        <w:rPr>
          <w:lang w:eastAsia="fi-FI"/>
        </w:rPr>
        <w:tab/>
      </w:r>
      <w:r>
        <w:rPr>
          <w:lang w:eastAsia="fi-FI"/>
        </w:rPr>
        <w:tab/>
        <w:t>{</w:t>
      </w:r>
    </w:p>
    <w:p w14:paraId="2D927DE0" w14:textId="77777777" w:rsidR="00800A49" w:rsidRDefault="00800A49" w:rsidP="00800A49">
      <w:pPr>
        <w:pStyle w:val="SourceCode"/>
        <w:rPr>
          <w:lang w:eastAsia="fi-FI"/>
        </w:rPr>
      </w:pPr>
      <w:r>
        <w:rPr>
          <w:lang w:eastAsia="fi-FI"/>
        </w:rPr>
        <w:tab/>
      </w:r>
      <w:r>
        <w:rPr>
          <w:lang w:eastAsia="fi-FI"/>
        </w:rPr>
        <w:tab/>
      </w:r>
      <w:r>
        <w:rPr>
          <w:lang w:eastAsia="fi-FI"/>
        </w:rPr>
        <w:tab/>
        <w:t>logger.Info(awaiter.GetResult());</w:t>
      </w:r>
    </w:p>
    <w:p w14:paraId="67F3D290" w14:textId="77777777" w:rsidR="00800A49" w:rsidRDefault="00800A49" w:rsidP="00800A49">
      <w:pPr>
        <w:pStyle w:val="SourceCode"/>
        <w:rPr>
          <w:lang w:eastAsia="fi-FI"/>
        </w:rPr>
      </w:pPr>
      <w:r>
        <w:rPr>
          <w:lang w:eastAsia="fi-FI"/>
        </w:rPr>
        <w:tab/>
      </w:r>
      <w:r>
        <w:rPr>
          <w:lang w:eastAsia="fi-FI"/>
        </w:rPr>
        <w:tab/>
        <w:t>}</w:t>
      </w:r>
    </w:p>
    <w:p w14:paraId="0FE1D680" w14:textId="77777777" w:rsidR="00800A49" w:rsidRDefault="00800A49" w:rsidP="00800A49">
      <w:pPr>
        <w:pStyle w:val="SourceCode"/>
        <w:rPr>
          <w:lang w:eastAsia="fi-FI"/>
        </w:rPr>
      </w:pPr>
      <w:r>
        <w:rPr>
          <w:lang w:eastAsia="fi-FI"/>
        </w:rPr>
        <w:tab/>
      </w:r>
      <w:r>
        <w:rPr>
          <w:lang w:eastAsia="fi-FI"/>
        </w:rPr>
        <w:tab/>
        <w:t>catch (Exception ex)</w:t>
      </w:r>
    </w:p>
    <w:p w14:paraId="65EEAD76" w14:textId="77777777" w:rsidR="00800A49" w:rsidRDefault="00800A49" w:rsidP="00800A49">
      <w:pPr>
        <w:pStyle w:val="SourceCode"/>
        <w:rPr>
          <w:lang w:eastAsia="fi-FI"/>
        </w:rPr>
      </w:pPr>
      <w:r>
        <w:rPr>
          <w:lang w:eastAsia="fi-FI"/>
        </w:rPr>
        <w:tab/>
      </w:r>
      <w:r>
        <w:rPr>
          <w:lang w:eastAsia="fi-FI"/>
        </w:rPr>
        <w:tab/>
        <w:t>{</w:t>
      </w:r>
    </w:p>
    <w:p w14:paraId="10817437" w14:textId="77777777" w:rsidR="00800A49" w:rsidRDefault="00800A49" w:rsidP="00800A49">
      <w:pPr>
        <w:pStyle w:val="SourceCode"/>
        <w:rPr>
          <w:lang w:eastAsia="fi-FI"/>
        </w:rPr>
      </w:pPr>
      <w:r>
        <w:rPr>
          <w:lang w:eastAsia="fi-FI"/>
        </w:rPr>
        <w:tab/>
      </w:r>
      <w:r>
        <w:rPr>
          <w:lang w:eastAsia="fi-FI"/>
        </w:rPr>
        <w:tab/>
      </w:r>
      <w:r>
        <w:rPr>
          <w:lang w:eastAsia="fi-FI"/>
        </w:rPr>
        <w:tab/>
        <w:t>logger.Info($"{ex.GetType().Name}");</w:t>
      </w:r>
    </w:p>
    <w:p w14:paraId="51542E7B" w14:textId="77777777" w:rsidR="00800A49" w:rsidRDefault="00800A49" w:rsidP="00800A49">
      <w:pPr>
        <w:pStyle w:val="SourceCode"/>
        <w:rPr>
          <w:lang w:eastAsia="fi-FI"/>
        </w:rPr>
      </w:pPr>
      <w:r>
        <w:rPr>
          <w:lang w:eastAsia="fi-FI"/>
        </w:rPr>
        <w:tab/>
      </w:r>
      <w:r>
        <w:rPr>
          <w:lang w:eastAsia="fi-FI"/>
        </w:rPr>
        <w:tab/>
        <w:t>}</w:t>
      </w:r>
    </w:p>
    <w:p w14:paraId="25880FFC" w14:textId="77777777" w:rsidR="00800A49" w:rsidRDefault="00800A49" w:rsidP="00800A49">
      <w:pPr>
        <w:pStyle w:val="SourceCode"/>
        <w:rPr>
          <w:lang w:eastAsia="fi-FI"/>
        </w:rPr>
      </w:pPr>
      <w:r>
        <w:rPr>
          <w:lang w:eastAsia="fi-FI"/>
        </w:rPr>
        <w:tab/>
      </w:r>
      <w:r>
        <w:rPr>
          <w:lang w:eastAsia="fi-FI"/>
        </w:rPr>
        <w:tab/>
      </w:r>
    </w:p>
    <w:p w14:paraId="6FD9EE37" w14:textId="77777777" w:rsidR="00800A49" w:rsidRDefault="00800A49" w:rsidP="00800A49">
      <w:pPr>
        <w:pStyle w:val="SourceCode"/>
        <w:rPr>
          <w:lang w:eastAsia="fi-FI"/>
        </w:rPr>
      </w:pPr>
      <w:r>
        <w:rPr>
          <w:lang w:eastAsia="fi-FI"/>
        </w:rPr>
        <w:t xml:space="preserve">    });</w:t>
      </w:r>
    </w:p>
    <w:p w14:paraId="1694B29D" w14:textId="77777777" w:rsidR="00800A49" w:rsidRDefault="00800A49" w:rsidP="00800A49">
      <w:pPr>
        <w:pStyle w:val="SourceCode"/>
        <w:rPr>
          <w:lang w:eastAsia="fi-FI"/>
        </w:rPr>
      </w:pPr>
    </w:p>
    <w:p w14:paraId="6194E39C" w14:textId="77777777" w:rsidR="00800A49" w:rsidRDefault="00800A49" w:rsidP="00800A49">
      <w:pPr>
        <w:pStyle w:val="SourceCode"/>
        <w:rPr>
          <w:lang w:eastAsia="fi-FI"/>
        </w:rPr>
      </w:pPr>
      <w:r>
        <w:rPr>
          <w:lang w:eastAsia="fi-FI"/>
        </w:rPr>
        <w:t>…</w:t>
      </w:r>
    </w:p>
    <w:p w14:paraId="27ECC8D1" w14:textId="77777777" w:rsidR="00800A49" w:rsidRDefault="00800A49" w:rsidP="00800A49">
      <w:pPr>
        <w:pStyle w:val="SourceCode"/>
        <w:rPr>
          <w:lang w:eastAsia="fi-FI"/>
        </w:rPr>
      </w:pPr>
    </w:p>
    <w:p w14:paraId="41E0B80B" w14:textId="77777777" w:rsidR="00800A49" w:rsidRDefault="00800A49" w:rsidP="00800A49">
      <w:pPr>
        <w:pStyle w:val="SourceCode"/>
        <w:rPr>
          <w:lang w:eastAsia="fi-FI"/>
        </w:rPr>
      </w:pPr>
      <w:r>
        <w:rPr>
          <w:lang w:eastAsia="fi-FI"/>
        </w:rPr>
        <w:t>public Task&lt;double&gt; GetSpotPrice()</w:t>
      </w:r>
    </w:p>
    <w:p w14:paraId="650147B9" w14:textId="77777777" w:rsidR="00800A49" w:rsidRDefault="00800A49" w:rsidP="00800A49">
      <w:pPr>
        <w:pStyle w:val="SourceCode"/>
        <w:rPr>
          <w:lang w:eastAsia="fi-FI"/>
        </w:rPr>
      </w:pPr>
      <w:r>
        <w:rPr>
          <w:lang w:eastAsia="fi-FI"/>
        </w:rPr>
        <w:t>{</w:t>
      </w:r>
    </w:p>
    <w:p w14:paraId="7D297A37" w14:textId="77777777" w:rsidR="00800A49" w:rsidRDefault="00800A49" w:rsidP="00800A49">
      <w:pPr>
        <w:pStyle w:val="SourceCode"/>
        <w:rPr>
          <w:lang w:eastAsia="fi-FI"/>
        </w:rPr>
      </w:pPr>
      <w:r>
        <w:rPr>
          <w:lang w:eastAsia="fi-FI"/>
        </w:rPr>
        <w:tab/>
        <w:t>return Task.Run(() =&gt;</w:t>
      </w:r>
    </w:p>
    <w:p w14:paraId="3B429368" w14:textId="77777777" w:rsidR="00800A49" w:rsidRDefault="00800A49" w:rsidP="00800A49">
      <w:pPr>
        <w:pStyle w:val="SourceCode"/>
        <w:rPr>
          <w:lang w:eastAsia="fi-FI"/>
        </w:rPr>
      </w:pPr>
      <w:r>
        <w:rPr>
          <w:lang w:eastAsia="fi-FI"/>
        </w:rPr>
        <w:tab/>
        <w:t>{</w:t>
      </w:r>
    </w:p>
    <w:p w14:paraId="041DC757" w14:textId="77777777" w:rsidR="00800A49" w:rsidRDefault="00800A49" w:rsidP="00800A49">
      <w:pPr>
        <w:pStyle w:val="SourceCode"/>
        <w:rPr>
          <w:lang w:eastAsia="fi-FI"/>
        </w:rPr>
      </w:pPr>
      <w:r>
        <w:rPr>
          <w:lang w:eastAsia="fi-FI"/>
        </w:rPr>
        <w:tab/>
      </w:r>
      <w:r>
        <w:rPr>
          <w:lang w:eastAsia="fi-FI"/>
        </w:rPr>
        <w:tab/>
        <w:t>throw new Exception("Something happened");</w:t>
      </w:r>
    </w:p>
    <w:p w14:paraId="0574FDD2" w14:textId="77777777" w:rsidR="00800A49" w:rsidRDefault="00800A49" w:rsidP="00800A49">
      <w:pPr>
        <w:pStyle w:val="SourceCode"/>
        <w:rPr>
          <w:lang w:eastAsia="fi-FI"/>
        </w:rPr>
      </w:pPr>
      <w:r>
        <w:rPr>
          <w:lang w:eastAsia="fi-FI"/>
        </w:rPr>
        <w:tab/>
      </w:r>
      <w:r>
        <w:rPr>
          <w:lang w:eastAsia="fi-FI"/>
        </w:rPr>
        <w:tab/>
        <w:t>return 0.0;</w:t>
      </w:r>
    </w:p>
    <w:p w14:paraId="743A1104" w14:textId="77777777" w:rsidR="00800A49" w:rsidRDefault="00800A49" w:rsidP="00800A49">
      <w:pPr>
        <w:pStyle w:val="SourceCode"/>
        <w:rPr>
          <w:lang w:eastAsia="fi-FI"/>
        </w:rPr>
      </w:pPr>
      <w:r>
        <w:rPr>
          <w:lang w:eastAsia="fi-FI"/>
        </w:rPr>
        <w:tab/>
        <w:t>});</w:t>
      </w:r>
    </w:p>
    <w:p w14:paraId="72ABBB57" w14:textId="77777777" w:rsidR="00800A49" w:rsidRDefault="00800A49" w:rsidP="00800A49">
      <w:pPr>
        <w:pStyle w:val="SourceCode"/>
        <w:rPr>
          <w:lang w:eastAsia="fi-FI"/>
        </w:rPr>
      </w:pPr>
      <w:r>
        <w:rPr>
          <w:lang w:eastAsia="fi-FI"/>
        </w:rPr>
        <w:t>}</w:t>
      </w:r>
    </w:p>
    <w:p w14:paraId="413EE03B" w14:textId="77777777" w:rsidR="00800A49" w:rsidRDefault="00800A49" w:rsidP="00800A49">
      <w:pPr>
        <w:rPr>
          <w:lang w:eastAsia="fi-FI"/>
        </w:rPr>
      </w:pPr>
      <w:r>
        <w:rPr>
          <w:lang w:eastAsia="fi-FI"/>
        </w:rPr>
        <w:t>If we want the code to give us the original AggregateException we can write our own awaiter to replace the use of the default Task awaiter. X</w:t>
      </w:r>
      <w:r>
        <w:rPr>
          <w:lang w:eastAsia="fi-FI"/>
        </w:rPr>
        <w:tab/>
      </w:r>
    </w:p>
    <w:p w14:paraId="242D195E" w14:textId="77777777" w:rsidR="00800A49" w:rsidRDefault="00800A49" w:rsidP="00800A49">
      <w:pPr>
        <w:rPr>
          <w:lang w:eastAsia="fi-FI"/>
        </w:rPr>
      </w:pPr>
    </w:p>
    <w:p w14:paraId="7132EE22" w14:textId="77777777" w:rsidR="00800A49" w:rsidRDefault="00800A49" w:rsidP="00800A49">
      <w:pPr>
        <w:rPr>
          <w:rFonts w:asciiTheme="majorHAnsi" w:eastAsiaTheme="majorEastAsia" w:hAnsiTheme="majorHAnsi" w:cstheme="majorBidi"/>
          <w:color w:val="31378B" w:themeColor="text2"/>
          <w:sz w:val="32"/>
          <w:szCs w:val="28"/>
          <w:lang w:eastAsia="fi-FI"/>
        </w:rPr>
      </w:pPr>
      <w:bookmarkStart w:id="18" w:name="_Async_Await"/>
      <w:bookmarkEnd w:id="18"/>
      <w:r>
        <w:rPr>
          <w:lang w:eastAsia="fi-FI"/>
        </w:rPr>
        <w:br w:type="page"/>
      </w:r>
    </w:p>
    <w:p w14:paraId="013D5D30" w14:textId="2CBDB4A8" w:rsidR="00867C10" w:rsidRDefault="00867C10" w:rsidP="00867C10">
      <w:pPr>
        <w:pStyle w:val="QuestionSection"/>
        <w:rPr>
          <w:lang w:eastAsia="fi-FI"/>
        </w:rPr>
      </w:pPr>
      <w:r>
        <w:rPr>
          <w:lang w:eastAsia="fi-FI"/>
        </w:rPr>
        <w:lastRenderedPageBreak/>
        <w:t xml:space="preserve">Questions </w:t>
      </w:r>
      <w:r w:rsidR="004829C0">
        <w:rPr>
          <w:lang w:eastAsia="fi-FI"/>
        </w:rPr>
        <w:t xml:space="preserve">- </w:t>
      </w:r>
      <w:r>
        <w:rPr>
          <w:lang w:eastAsia="fi-FI"/>
        </w:rPr>
        <w:t>Awaiters</w:t>
      </w:r>
    </w:p>
    <w:p w14:paraId="2A2CA79F" w14:textId="77777777" w:rsidR="00867C10" w:rsidRDefault="00867C10" w:rsidP="00867C10">
      <w:pPr>
        <w:pStyle w:val="Question"/>
        <w:rPr>
          <w:lang w:eastAsia="fi-FI"/>
        </w:rPr>
      </w:pPr>
      <w:r>
        <w:rPr>
          <w:lang w:eastAsia="fi-FI"/>
        </w:rPr>
        <w:t>What are Awaiters?</w:t>
      </w:r>
    </w:p>
    <w:p w14:paraId="0E27468C" w14:textId="77777777" w:rsidR="00867C10" w:rsidRDefault="00867C10" w:rsidP="00867C10">
      <w:pPr>
        <w:pStyle w:val="Answer"/>
        <w:rPr>
          <w:lang w:eastAsia="fi-FI"/>
        </w:rPr>
      </w:pPr>
      <w:r>
        <w:rPr>
          <w:lang w:eastAsia="fi-FI"/>
        </w:rPr>
        <w:t xml:space="preserve">Awaiters are another way of specifying continuations. </w:t>
      </w:r>
    </w:p>
    <w:p w14:paraId="13CA284A" w14:textId="77777777" w:rsidR="00867C10" w:rsidRDefault="00867C10" w:rsidP="00867C10">
      <w:pPr>
        <w:pStyle w:val="Question"/>
        <w:rPr>
          <w:lang w:eastAsia="fi-FI"/>
        </w:rPr>
      </w:pPr>
      <w:r>
        <w:rPr>
          <w:lang w:eastAsia="fi-FI"/>
        </w:rPr>
        <w:t>What are the two ways of specifying continuations in .NET?</w:t>
      </w:r>
    </w:p>
    <w:p w14:paraId="4D785C49" w14:textId="77777777" w:rsidR="00867C10" w:rsidRDefault="00867C10" w:rsidP="008762A4">
      <w:pPr>
        <w:pStyle w:val="Answer"/>
        <w:numPr>
          <w:ilvl w:val="0"/>
          <w:numId w:val="15"/>
        </w:numPr>
        <w:rPr>
          <w:lang w:eastAsia="fi-FI"/>
        </w:rPr>
      </w:pPr>
      <w:r>
        <w:rPr>
          <w:lang w:eastAsia="fi-FI"/>
        </w:rPr>
        <w:t>Task.ContinueWith</w:t>
      </w:r>
    </w:p>
    <w:p w14:paraId="1D7943F6" w14:textId="77777777" w:rsidR="00867C10" w:rsidRPr="00CC4499" w:rsidRDefault="00867C10" w:rsidP="008762A4">
      <w:pPr>
        <w:pStyle w:val="Answer"/>
        <w:numPr>
          <w:ilvl w:val="0"/>
          <w:numId w:val="15"/>
        </w:numPr>
        <w:rPr>
          <w:lang w:eastAsia="fi-FI"/>
        </w:rPr>
      </w:pPr>
      <w:r>
        <w:rPr>
          <w:lang w:eastAsia="fi-FI"/>
        </w:rPr>
        <w:t>Awaiters</w:t>
      </w:r>
    </w:p>
    <w:p w14:paraId="5030F1A8" w14:textId="77777777" w:rsidR="00867C10" w:rsidRDefault="00867C10" w:rsidP="00867C10">
      <w:pPr>
        <w:pStyle w:val="Question"/>
        <w:rPr>
          <w:lang w:eastAsia="fi-FI"/>
        </w:rPr>
      </w:pPr>
      <w:r>
        <w:rPr>
          <w:lang w:eastAsia="fi-FI"/>
        </w:rPr>
        <w:t>How does one define an awaiter?</w:t>
      </w:r>
    </w:p>
    <w:p w14:paraId="00B3AA34" w14:textId="77777777" w:rsidR="00867C10" w:rsidRDefault="00867C10" w:rsidP="00867C10">
      <w:pPr>
        <w:pStyle w:val="Answer"/>
        <w:rPr>
          <w:lang w:eastAsia="fi-FI"/>
        </w:rPr>
      </w:pPr>
      <w:r>
        <w:rPr>
          <w:lang w:eastAsia="fi-FI"/>
        </w:rPr>
        <w:t>A type that</w:t>
      </w:r>
    </w:p>
    <w:p w14:paraId="07953D26" w14:textId="77777777" w:rsidR="00867C10" w:rsidRDefault="00867C10" w:rsidP="008762A4">
      <w:pPr>
        <w:pStyle w:val="Answer"/>
        <w:numPr>
          <w:ilvl w:val="0"/>
          <w:numId w:val="13"/>
        </w:numPr>
        <w:rPr>
          <w:lang w:eastAsia="fi-FI"/>
        </w:rPr>
      </w:pPr>
      <w:r>
        <w:rPr>
          <w:lang w:eastAsia="fi-FI"/>
        </w:rPr>
        <w:t xml:space="preserve">Implements </w:t>
      </w:r>
      <w:r w:rsidRPr="0095280D">
        <w:rPr>
          <w:rStyle w:val="SourceCodeChar"/>
        </w:rPr>
        <w:t>INotifyCompletion</w:t>
      </w:r>
    </w:p>
    <w:p w14:paraId="03578D63" w14:textId="77777777" w:rsidR="00867C10" w:rsidRDefault="00867C10" w:rsidP="008762A4">
      <w:pPr>
        <w:pStyle w:val="Answer"/>
        <w:numPr>
          <w:ilvl w:val="0"/>
          <w:numId w:val="13"/>
        </w:numPr>
        <w:rPr>
          <w:lang w:eastAsia="fi-FI"/>
        </w:rPr>
      </w:pPr>
      <w:r>
        <w:rPr>
          <w:lang w:eastAsia="fi-FI"/>
        </w:rPr>
        <w:t xml:space="preserve">Contains a </w:t>
      </w:r>
      <w:r w:rsidRPr="0095280D">
        <w:rPr>
          <w:rStyle w:val="SourceCodeChar"/>
        </w:rPr>
        <w:t>bool IsCompleted</w:t>
      </w:r>
      <w:r>
        <w:rPr>
          <w:lang w:eastAsia="fi-FI"/>
        </w:rPr>
        <w:t xml:space="preserve"> property</w:t>
      </w:r>
    </w:p>
    <w:p w14:paraId="50D7BEE1" w14:textId="77777777" w:rsidR="00867C10" w:rsidRPr="00805F69" w:rsidRDefault="00867C10" w:rsidP="008762A4">
      <w:pPr>
        <w:pStyle w:val="Answer"/>
        <w:numPr>
          <w:ilvl w:val="0"/>
          <w:numId w:val="13"/>
        </w:numPr>
        <w:rPr>
          <w:lang w:eastAsia="fi-FI"/>
        </w:rPr>
      </w:pPr>
      <w:r>
        <w:rPr>
          <w:lang w:eastAsia="fi-FI"/>
        </w:rPr>
        <w:t xml:space="preserve">Contains a </w:t>
      </w:r>
      <w:r w:rsidRPr="0095280D">
        <w:rPr>
          <w:rStyle w:val="SourceCodeChar"/>
        </w:rPr>
        <w:t xml:space="preserve">TResult GetResult() </w:t>
      </w:r>
      <w:r>
        <w:rPr>
          <w:lang w:eastAsia="fi-FI"/>
        </w:rPr>
        <w:t>method</w:t>
      </w:r>
    </w:p>
    <w:p w14:paraId="7FC2B0DD" w14:textId="77777777" w:rsidR="00867C10" w:rsidRPr="0009162B" w:rsidRDefault="00867C10" w:rsidP="00867C10">
      <w:pPr>
        <w:pStyle w:val="Answer"/>
        <w:rPr>
          <w:lang w:eastAsia="fi-FI"/>
        </w:rPr>
      </w:pPr>
      <w:r>
        <w:rPr>
          <w:lang w:eastAsia="fi-FI"/>
        </w:rPr>
        <w:t xml:space="preserve">Calling </w:t>
      </w:r>
      <w:r w:rsidRPr="00C269C8">
        <w:rPr>
          <w:rStyle w:val="SourceCodeChar"/>
        </w:rPr>
        <w:t>task.GetAwaiter</w:t>
      </w:r>
      <w:r>
        <w:rPr>
          <w:lang w:eastAsia="fi-FI"/>
        </w:rPr>
        <w:t xml:space="preserve"> returns a </w:t>
      </w:r>
      <w:r w:rsidRPr="00C269C8">
        <w:rPr>
          <w:rStyle w:val="SourceCodeChar"/>
        </w:rPr>
        <w:t>TaskAwaiter</w:t>
      </w:r>
      <w:r>
        <w:rPr>
          <w:lang w:eastAsia="fi-FI"/>
        </w:rPr>
        <w:t xml:space="preserve"> and the Awaiter’s </w:t>
      </w:r>
      <w:r w:rsidRPr="00C269C8">
        <w:rPr>
          <w:rStyle w:val="SourceCodeChar"/>
        </w:rPr>
        <w:t>OnCompleted</w:t>
      </w:r>
      <w:r>
        <w:rPr>
          <w:lang w:eastAsia="fi-FI"/>
        </w:rPr>
        <w:t xml:space="preserve"> method can be used to schedule a continuation</w:t>
      </w:r>
    </w:p>
    <w:p w14:paraId="6B07FED3" w14:textId="77777777" w:rsidR="00867C10" w:rsidRDefault="00867C10" w:rsidP="00867C10">
      <w:pPr>
        <w:pStyle w:val="Question"/>
        <w:rPr>
          <w:lang w:eastAsia="fi-FI"/>
        </w:rPr>
      </w:pPr>
      <w:r>
        <w:rPr>
          <w:lang w:eastAsia="fi-FI"/>
        </w:rPr>
        <w:t>What are the key features of task awaiters?</w:t>
      </w:r>
    </w:p>
    <w:p w14:paraId="2CC7DE43" w14:textId="77777777" w:rsidR="00867C10" w:rsidRDefault="00867C10" w:rsidP="00867C10">
      <w:pPr>
        <w:pStyle w:val="Answer"/>
        <w:rPr>
          <w:lang w:eastAsia="fi-FI"/>
        </w:rPr>
      </w:pPr>
      <w:r>
        <w:rPr>
          <w:lang w:eastAsia="fi-FI"/>
        </w:rPr>
        <w:t>If a synchronisation context is present at the point a continuation is registered then it is captured and used for the continuation</w:t>
      </w:r>
    </w:p>
    <w:p w14:paraId="0AA682B1" w14:textId="77777777" w:rsidR="00867C10" w:rsidRPr="00A06E53" w:rsidRDefault="00867C10" w:rsidP="00867C10">
      <w:pPr>
        <w:pStyle w:val="Answer"/>
        <w:rPr>
          <w:lang w:eastAsia="fi-FI"/>
        </w:rPr>
      </w:pPr>
      <w:r>
        <w:rPr>
          <w:lang w:eastAsia="fi-FI"/>
        </w:rPr>
        <w:t>If an exception is throws in the task the awaiter unwraps it from the aggregate exception</w:t>
      </w:r>
    </w:p>
    <w:p w14:paraId="30F06551" w14:textId="77777777" w:rsidR="00867C10" w:rsidRDefault="00867C10" w:rsidP="00867C10">
      <w:pPr>
        <w:rPr>
          <w:rFonts w:asciiTheme="majorHAnsi" w:eastAsiaTheme="majorEastAsia" w:hAnsiTheme="majorHAnsi" w:cstheme="majorBidi"/>
          <w:smallCaps/>
          <w:color w:val="31378B" w:themeColor="text2"/>
          <w:sz w:val="28"/>
          <w:szCs w:val="26"/>
          <w:lang w:eastAsia="fi-FI"/>
        </w:rPr>
      </w:pPr>
      <w:r>
        <w:rPr>
          <w:lang w:eastAsia="fi-FI"/>
        </w:rPr>
        <w:br w:type="page"/>
      </w:r>
    </w:p>
    <w:p w14:paraId="3262B6A1" w14:textId="77777777" w:rsidR="001500D2" w:rsidRDefault="001500D2" w:rsidP="001500D2">
      <w:pPr>
        <w:pStyle w:val="Heading2"/>
        <w:rPr>
          <w:lang w:eastAsia="fi-FI"/>
        </w:rPr>
      </w:pPr>
      <w:r>
        <w:rPr>
          <w:lang w:eastAsia="fi-FI"/>
        </w:rPr>
        <w:lastRenderedPageBreak/>
        <w:t>Async Await</w:t>
      </w:r>
    </w:p>
    <w:p w14:paraId="100508D2" w14:textId="77777777" w:rsidR="001500D2" w:rsidRDefault="001500D2" w:rsidP="001500D2">
      <w:pPr>
        <w:rPr>
          <w:lang w:eastAsia="fi-FI"/>
        </w:rPr>
      </w:pPr>
      <w:r>
        <w:rPr>
          <w:lang w:eastAsia="fi-FI"/>
        </w:rPr>
        <w:t>C</w:t>
      </w:r>
      <w:r w:rsidRPr="00886199">
        <w:t xml:space="preserve"> </w:t>
      </w:r>
      <w:r w:rsidRPr="00886199">
        <w:rPr>
          <w:lang w:eastAsia="fi-FI"/>
        </w:rPr>
        <w:t>#</w:t>
      </w:r>
      <w:r>
        <w:rPr>
          <w:lang w:eastAsia="fi-FI"/>
        </w:rPr>
        <w:t xml:space="preserve">5 added support for asynchronous functions which are methods or anonymous functions whose declaration contains the </w:t>
      </w:r>
      <w:r w:rsidRPr="00235BFB">
        <w:rPr>
          <w:rStyle w:val="SourceCodeChar"/>
        </w:rPr>
        <w:t>async</w:t>
      </w:r>
      <w:r>
        <w:rPr>
          <w:lang w:eastAsia="fi-FI"/>
        </w:rPr>
        <w:t xml:space="preserve"> keyword. The code inside the async method can utilize the </w:t>
      </w:r>
      <w:r w:rsidRPr="00DD1B80">
        <w:rPr>
          <w:rStyle w:val="SourceCodeChar"/>
        </w:rPr>
        <w:t>await</w:t>
      </w:r>
      <w:r>
        <w:rPr>
          <w:lang w:eastAsia="fi-FI"/>
        </w:rPr>
        <w:t xml:space="preserve"> keyword (asynchronous wait) to make asynchronous code look like synchronous code. The compiler generated state machine allows one to write much cleaner and simpler code that does away with the need to write explicit callbacks and specialized multithreaded exception handling.</w:t>
      </w:r>
    </w:p>
    <w:p w14:paraId="2C301AF6" w14:textId="77777777" w:rsidR="001500D2" w:rsidRDefault="001500D2" w:rsidP="001500D2">
      <w:pPr>
        <w:rPr>
          <w:lang w:eastAsia="fi-FI"/>
        </w:rPr>
      </w:pPr>
      <w:r>
        <w:rPr>
          <w:lang w:eastAsia="fi-FI"/>
        </w:rPr>
        <w:t xml:space="preserve">The basic idea is as follows. Imagine a piece of code that calls a long running function that returns a task. We can define the method with the async keyword and then internally we can use the </w:t>
      </w:r>
      <w:r w:rsidRPr="006217B2">
        <w:rPr>
          <w:rStyle w:val="SourceCodeChar"/>
        </w:rPr>
        <w:t>await</w:t>
      </w:r>
      <w:r>
        <w:rPr>
          <w:lang w:eastAsia="fi-FI"/>
        </w:rPr>
        <w:t xml:space="preserve"> keyword as follows. </w:t>
      </w:r>
    </w:p>
    <w:p w14:paraId="4C870B76" w14:textId="0701CB2C" w:rsidR="001500D2" w:rsidRDefault="001500D2" w:rsidP="001500D2">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25</w:t>
      </w:r>
      <w:r>
        <w:rPr>
          <w:noProof/>
        </w:rPr>
        <w:fldChar w:fldCharType="end"/>
      </w:r>
      <w:r>
        <w:t xml:space="preserve"> Simple Async Await</w:t>
      </w:r>
    </w:p>
    <w:p w14:paraId="73CF7B44" w14:textId="77777777" w:rsidR="001500D2" w:rsidRDefault="001500D2" w:rsidP="001500D2">
      <w:pPr>
        <w:pStyle w:val="SourceCode"/>
        <w:rPr>
          <w:lang w:eastAsia="fi-FI"/>
        </w:rPr>
      </w:pPr>
      <w:r>
        <w:rPr>
          <w:lang w:eastAsia="fi-FI"/>
        </w:rPr>
        <w:t>private async void ButtonBase_OnClick(object sender, RoutedEventArgs e)</w:t>
      </w:r>
    </w:p>
    <w:p w14:paraId="79B8D1E4" w14:textId="77777777" w:rsidR="001500D2" w:rsidRDefault="001500D2" w:rsidP="001500D2">
      <w:pPr>
        <w:pStyle w:val="SourceCode"/>
        <w:rPr>
          <w:lang w:eastAsia="fi-FI"/>
        </w:rPr>
      </w:pPr>
      <w:r>
        <w:rPr>
          <w:lang w:eastAsia="fi-FI"/>
        </w:rPr>
        <w:t>{</w:t>
      </w:r>
    </w:p>
    <w:p w14:paraId="42591123" w14:textId="77777777" w:rsidR="001500D2" w:rsidRDefault="001500D2" w:rsidP="001500D2">
      <w:pPr>
        <w:pStyle w:val="SourceCode"/>
        <w:rPr>
          <w:lang w:eastAsia="fi-FI"/>
        </w:rPr>
      </w:pPr>
      <w:r>
        <w:rPr>
          <w:lang w:eastAsia="fi-FI"/>
        </w:rPr>
        <w:t>Console.WriteLine($@"{nameof(ButtonBase_OnClick)}: {Thread.CurrentThread.ManagedThreadId}");</w:t>
      </w:r>
    </w:p>
    <w:p w14:paraId="6DF3488C" w14:textId="77777777" w:rsidR="001500D2" w:rsidRDefault="001500D2" w:rsidP="001500D2">
      <w:pPr>
        <w:pStyle w:val="SourceCode"/>
        <w:rPr>
          <w:lang w:eastAsia="fi-FI"/>
        </w:rPr>
      </w:pPr>
    </w:p>
    <w:p w14:paraId="29332516" w14:textId="77777777" w:rsidR="001500D2" w:rsidRDefault="001500D2" w:rsidP="001500D2">
      <w:pPr>
        <w:pStyle w:val="SourceCode"/>
        <w:rPr>
          <w:lang w:eastAsia="fi-FI"/>
        </w:rPr>
      </w:pPr>
      <w:r>
        <w:rPr>
          <w:lang w:eastAsia="fi-FI"/>
        </w:rPr>
        <w:t>Task&lt;int&gt; task = LongRunningTaskAsync();</w:t>
      </w:r>
    </w:p>
    <w:p w14:paraId="2A228B25" w14:textId="77777777" w:rsidR="001500D2" w:rsidRDefault="001500D2" w:rsidP="001500D2">
      <w:pPr>
        <w:pStyle w:val="SourceCode"/>
        <w:rPr>
          <w:lang w:eastAsia="fi-FI"/>
        </w:rPr>
      </w:pPr>
      <w:r>
        <w:rPr>
          <w:lang w:eastAsia="fi-FI"/>
        </w:rPr>
        <w:t xml:space="preserve">task.Start(TaskScheduler.Default); </w:t>
      </w:r>
      <w:r>
        <w:rPr>
          <w:lang w:eastAsia="fi-FI"/>
        </w:rPr>
        <w:sym w:font="Wingdings" w:char="F08C"/>
      </w:r>
    </w:p>
    <w:p w14:paraId="0A40CF3B" w14:textId="77777777" w:rsidR="001500D2" w:rsidRDefault="001500D2" w:rsidP="001500D2">
      <w:pPr>
        <w:pStyle w:val="SourceCode"/>
        <w:rPr>
          <w:lang w:eastAsia="fi-FI"/>
        </w:rPr>
      </w:pPr>
    </w:p>
    <w:p w14:paraId="735AB42A" w14:textId="77777777" w:rsidR="001500D2" w:rsidRDefault="001500D2" w:rsidP="001500D2">
      <w:pPr>
        <w:pStyle w:val="SourceCode"/>
        <w:rPr>
          <w:lang w:eastAsia="fi-FI"/>
        </w:rPr>
      </w:pPr>
      <w:r>
        <w:rPr>
          <w:lang w:eastAsia="fi-FI"/>
        </w:rPr>
        <w:t xml:space="preserve">int result = </w:t>
      </w:r>
      <w:r w:rsidRPr="008D3AA3">
        <w:rPr>
          <w:b/>
          <w:lang w:eastAsia="fi-FI"/>
        </w:rPr>
        <w:t>await</w:t>
      </w:r>
      <w:r>
        <w:rPr>
          <w:lang w:eastAsia="fi-FI"/>
        </w:rPr>
        <w:t xml:space="preserve"> task;</w:t>
      </w:r>
      <w:r>
        <w:rPr>
          <w:lang w:eastAsia="fi-FI"/>
        </w:rPr>
        <w:sym w:font="Wingdings" w:char="F08D"/>
      </w:r>
    </w:p>
    <w:p w14:paraId="79BEB620" w14:textId="77777777" w:rsidR="001500D2" w:rsidRDefault="001500D2" w:rsidP="001500D2">
      <w:pPr>
        <w:pStyle w:val="SourceCode"/>
        <w:rPr>
          <w:lang w:eastAsia="fi-FI"/>
        </w:rPr>
      </w:pPr>
    </w:p>
    <w:p w14:paraId="245DE808" w14:textId="77777777" w:rsidR="001500D2" w:rsidRDefault="001500D2" w:rsidP="001500D2">
      <w:pPr>
        <w:pStyle w:val="SourceCode"/>
        <w:rPr>
          <w:lang w:eastAsia="fi-FI"/>
        </w:rPr>
      </w:pPr>
      <w:r>
        <w:rPr>
          <w:lang w:eastAsia="fi-FI"/>
        </w:rPr>
        <w:t>Console.WriteLine($@"{nameof(ButtonBase_OnClick)}: {Thread.CurrentThread.ManagedThreadId}");</w:t>
      </w:r>
      <w:r>
        <w:rPr>
          <w:lang w:eastAsia="fi-FI"/>
        </w:rPr>
        <w:sym w:font="Wingdings" w:char="F08E"/>
      </w:r>
    </w:p>
    <w:p w14:paraId="419B3EDE" w14:textId="77777777" w:rsidR="001500D2" w:rsidRDefault="001500D2" w:rsidP="001500D2">
      <w:pPr>
        <w:pStyle w:val="SourceCode"/>
        <w:rPr>
          <w:lang w:eastAsia="fi-FI"/>
        </w:rPr>
      </w:pPr>
      <w:r>
        <w:rPr>
          <w:lang w:eastAsia="fi-FI"/>
        </w:rPr>
        <w:t>}</w:t>
      </w:r>
    </w:p>
    <w:p w14:paraId="7BC79AD2" w14:textId="77777777" w:rsidR="001500D2" w:rsidRDefault="001500D2" w:rsidP="001500D2">
      <w:pPr>
        <w:pStyle w:val="SourceCode"/>
        <w:rPr>
          <w:lang w:eastAsia="fi-FI"/>
        </w:rPr>
      </w:pPr>
    </w:p>
    <w:p w14:paraId="338B51C4" w14:textId="77777777" w:rsidR="001500D2" w:rsidRDefault="001500D2" w:rsidP="001500D2">
      <w:pPr>
        <w:pStyle w:val="SourceCode"/>
        <w:rPr>
          <w:lang w:eastAsia="fi-FI"/>
        </w:rPr>
      </w:pPr>
      <w:r>
        <w:rPr>
          <w:lang w:eastAsia="fi-FI"/>
        </w:rPr>
        <w:t>public Task&lt;int&gt; LongRunningTaskAsync()</w:t>
      </w:r>
    </w:p>
    <w:p w14:paraId="02CCA034" w14:textId="77777777" w:rsidR="001500D2" w:rsidRDefault="001500D2" w:rsidP="001500D2">
      <w:pPr>
        <w:pStyle w:val="SourceCode"/>
        <w:rPr>
          <w:lang w:eastAsia="fi-FI"/>
        </w:rPr>
      </w:pPr>
      <w:r>
        <w:rPr>
          <w:lang w:eastAsia="fi-FI"/>
        </w:rPr>
        <w:t>{</w:t>
      </w:r>
    </w:p>
    <w:p w14:paraId="7F2A8FC0" w14:textId="77777777" w:rsidR="001500D2" w:rsidRDefault="001500D2" w:rsidP="001500D2">
      <w:pPr>
        <w:pStyle w:val="SourceCode"/>
        <w:rPr>
          <w:lang w:eastAsia="fi-FI"/>
        </w:rPr>
      </w:pPr>
      <w:r>
        <w:rPr>
          <w:lang w:eastAsia="fi-FI"/>
        </w:rPr>
        <w:t xml:space="preserve">  return new Task&lt;int&gt;(() =&gt;</w:t>
      </w:r>
    </w:p>
    <w:p w14:paraId="1ED9C70B" w14:textId="77777777" w:rsidR="001500D2" w:rsidRDefault="001500D2" w:rsidP="001500D2">
      <w:pPr>
        <w:pStyle w:val="SourceCode"/>
        <w:rPr>
          <w:lang w:eastAsia="fi-FI"/>
        </w:rPr>
      </w:pPr>
      <w:r>
        <w:rPr>
          <w:lang w:eastAsia="fi-FI"/>
        </w:rPr>
        <w:t xml:space="preserve">  {</w:t>
      </w:r>
    </w:p>
    <w:p w14:paraId="23B5B901" w14:textId="77777777" w:rsidR="001500D2" w:rsidRDefault="001500D2" w:rsidP="001500D2">
      <w:pPr>
        <w:pStyle w:val="SourceCode"/>
        <w:rPr>
          <w:lang w:eastAsia="fi-FI"/>
        </w:rPr>
      </w:pPr>
      <w:r>
        <w:rPr>
          <w:lang w:eastAsia="fi-FI"/>
        </w:rPr>
        <w:t xml:space="preserve">    Console.WriteLine($@"LongRunningTaskAsync:   {Thread.CurrentThread.ManagedThreadId}");</w:t>
      </w:r>
    </w:p>
    <w:p w14:paraId="0D872432" w14:textId="77777777" w:rsidR="001500D2" w:rsidRDefault="001500D2" w:rsidP="001500D2">
      <w:pPr>
        <w:pStyle w:val="SourceCode"/>
        <w:rPr>
          <w:lang w:eastAsia="fi-FI"/>
        </w:rPr>
      </w:pPr>
      <w:r>
        <w:rPr>
          <w:lang w:eastAsia="fi-FI"/>
        </w:rPr>
        <w:t xml:space="preserve">    return 100;</w:t>
      </w:r>
    </w:p>
    <w:p w14:paraId="14845AEC" w14:textId="77777777" w:rsidR="001500D2" w:rsidRDefault="001500D2" w:rsidP="001500D2">
      <w:pPr>
        <w:pStyle w:val="SourceCode"/>
        <w:rPr>
          <w:lang w:eastAsia="fi-FI"/>
        </w:rPr>
      </w:pPr>
      <w:r>
        <w:rPr>
          <w:lang w:eastAsia="fi-FI"/>
        </w:rPr>
        <w:t xml:space="preserve">  });</w:t>
      </w:r>
    </w:p>
    <w:p w14:paraId="34A0D186" w14:textId="77777777" w:rsidR="001500D2" w:rsidRDefault="001500D2" w:rsidP="001500D2">
      <w:pPr>
        <w:pStyle w:val="SourceCode"/>
        <w:rPr>
          <w:lang w:eastAsia="fi-FI"/>
        </w:rPr>
      </w:pPr>
      <w:r>
        <w:rPr>
          <w:lang w:eastAsia="fi-FI"/>
        </w:rPr>
        <w:t>}</w:t>
      </w:r>
    </w:p>
    <w:p w14:paraId="1892C797" w14:textId="77777777" w:rsidR="001500D2" w:rsidRDefault="001500D2" w:rsidP="001500D2">
      <w:pPr>
        <w:rPr>
          <w:lang w:eastAsia="fi-FI"/>
        </w:rPr>
      </w:pPr>
      <w:r>
        <w:rPr>
          <w:lang w:eastAsia="fi-FI"/>
        </w:rPr>
        <w:t xml:space="preserve">The button handler is already running on a UI thread. When we kick of the long running task on a background thread </w:t>
      </w:r>
      <w:r>
        <w:rPr>
          <w:lang w:eastAsia="fi-FI"/>
        </w:rPr>
        <w:sym w:font="Wingdings" w:char="F08C"/>
      </w:r>
      <w:r>
        <w:rPr>
          <w:lang w:eastAsia="fi-FI"/>
        </w:rPr>
        <w:t xml:space="preserve">we immediately call await on it. </w:t>
      </w:r>
      <w:r>
        <w:rPr>
          <w:lang w:eastAsia="fi-FI"/>
        </w:rPr>
        <w:sym w:font="Wingdings" w:char="F08D"/>
      </w:r>
      <w:r>
        <w:rPr>
          <w:lang w:eastAsia="fi-FI"/>
        </w:rPr>
        <w:t xml:space="preserve">The code looks like the method will block at this stage but what happens is that the method returns and a continuation is setup to execute the remainder of the method once the long running task completes. The async/await mechanism has logic to capture the synchronization context if one exists and hence the continuation is posted to the correct UI thread </w:t>
      </w:r>
      <w:r>
        <w:rPr>
          <w:lang w:eastAsia="fi-FI"/>
        </w:rPr>
        <w:sym w:font="Wingdings" w:char="F08E"/>
      </w:r>
    </w:p>
    <w:p w14:paraId="51FFB163" w14:textId="77777777" w:rsidR="001500D2" w:rsidRDefault="001500D2" w:rsidP="001500D2">
      <w:pPr>
        <w:rPr>
          <w:rFonts w:asciiTheme="majorHAnsi" w:eastAsiaTheme="majorEastAsia" w:hAnsiTheme="majorHAnsi" w:cstheme="majorBidi"/>
          <w:color w:val="31378B" w:themeColor="text2"/>
          <w:sz w:val="32"/>
          <w:szCs w:val="28"/>
          <w:lang w:eastAsia="fi-FI"/>
        </w:rPr>
      </w:pPr>
      <w:r>
        <w:rPr>
          <w:lang w:eastAsia="fi-FI"/>
        </w:rPr>
        <w:br w:type="page"/>
      </w:r>
    </w:p>
    <w:p w14:paraId="59451262" w14:textId="77777777" w:rsidR="001500D2" w:rsidRDefault="001500D2" w:rsidP="001500D2">
      <w:pPr>
        <w:pStyle w:val="Heading3"/>
        <w:rPr>
          <w:lang w:eastAsia="fi-FI"/>
        </w:rPr>
      </w:pPr>
      <w:r>
        <w:rPr>
          <w:lang w:eastAsia="fi-FI"/>
        </w:rPr>
        <w:lastRenderedPageBreak/>
        <w:t>How Async/Await works</w:t>
      </w:r>
    </w:p>
    <w:p w14:paraId="49DF1743" w14:textId="77777777" w:rsidR="001500D2" w:rsidRDefault="001500D2" w:rsidP="001500D2">
      <w:pPr>
        <w:rPr>
          <w:noProof/>
          <w:shd w:val="clear" w:color="auto" w:fill="FFFFFF"/>
          <w:lang w:eastAsia="fi-FI"/>
        </w:rPr>
      </w:pPr>
      <w:r>
        <w:rPr>
          <w:lang w:eastAsia="fi-FI"/>
        </w:rPr>
        <w:t xml:space="preserve">Consider a very basic async </w:t>
      </w:r>
      <w:r>
        <w:rPr>
          <w:noProof/>
          <w:shd w:val="clear" w:color="auto" w:fill="FFFFFF"/>
          <w:lang w:eastAsia="fi-FI"/>
        </w:rPr>
        <w:t xml:space="preserve">method called </w:t>
      </w:r>
      <w:r w:rsidRPr="00C312E1">
        <w:rPr>
          <w:rStyle w:val="SourceCodeChar"/>
        </w:rPr>
        <w:t>GetDoubleAsync</w:t>
      </w:r>
      <w:r>
        <w:rPr>
          <w:noProof/>
          <w:shd w:val="clear" w:color="auto" w:fill="FFFFFF"/>
          <w:lang w:eastAsia="fi-FI"/>
        </w:rPr>
        <w:t xml:space="preserve"> that awaits a task returned as the result of the method </w:t>
      </w:r>
      <w:r w:rsidRPr="00C312E1">
        <w:rPr>
          <w:rStyle w:val="SourceCodeChar"/>
        </w:rPr>
        <w:t>GetLongRunningTask</w:t>
      </w:r>
      <w:r>
        <w:rPr>
          <w:noProof/>
          <w:shd w:val="clear" w:color="auto" w:fill="FFFFFF"/>
          <w:lang w:eastAsia="fi-FI"/>
        </w:rPr>
        <w:t xml:space="preserve">. LongRunningTask represents an operation whose result will sometimes be available immediately and sometime will require an expensive background calculation. For educational purpuses we pass in a flag to show which path is being executed. We want to observe the call stack and thread of execution. In the general case the code after an await is a continuation and hence it does not have the caller of the async method in its stack trace. </w:t>
      </w:r>
    </w:p>
    <w:p w14:paraId="0E8C4121" w14:textId="4BB23C8D" w:rsidR="001500D2" w:rsidRDefault="001500D2" w:rsidP="001500D2">
      <w:pPr>
        <w:pStyle w:val="CodeExampleCode"/>
      </w:pPr>
      <w:r>
        <w:t xml:space="preserve">Listing </w:t>
      </w:r>
      <w:r>
        <w:rPr>
          <w:noProof/>
        </w:rPr>
        <w:fldChar w:fldCharType="begin"/>
      </w:r>
      <w:r>
        <w:rPr>
          <w:noProof/>
        </w:rPr>
        <w:instrText xml:space="preserve"> SEQ Listing \* ARABIC </w:instrText>
      </w:r>
      <w:r>
        <w:rPr>
          <w:noProof/>
        </w:rPr>
        <w:fldChar w:fldCharType="separate"/>
      </w:r>
      <w:r w:rsidR="00C1476B">
        <w:rPr>
          <w:noProof/>
        </w:rPr>
        <w:t>26</w:t>
      </w:r>
      <w:r>
        <w:rPr>
          <w:noProof/>
        </w:rPr>
        <w:fldChar w:fldCharType="end"/>
      </w:r>
      <w:r>
        <w:t xml:space="preserve"> Long Running Task Async</w:t>
      </w:r>
    </w:p>
    <w:p w14:paraId="35AB5605" w14:textId="77777777" w:rsidR="001500D2" w:rsidRDefault="001500D2" w:rsidP="001500D2">
      <w:pPr>
        <w:pStyle w:val="SourceCode"/>
        <w:rPr>
          <w:lang w:eastAsia="fi-FI"/>
        </w:rPr>
      </w:pPr>
      <w:r>
        <w:rPr>
          <w:lang w:eastAsia="fi-FI"/>
        </w:rPr>
        <w:t>public Task&lt;double&gt; LongRunningTaskAsync(bool completeImmediately)</w:t>
      </w:r>
    </w:p>
    <w:p w14:paraId="090FDF27" w14:textId="77777777" w:rsidR="001500D2" w:rsidRDefault="001500D2" w:rsidP="001500D2">
      <w:pPr>
        <w:pStyle w:val="SourceCode"/>
        <w:rPr>
          <w:lang w:eastAsia="fi-FI"/>
        </w:rPr>
      </w:pPr>
      <w:r>
        <w:rPr>
          <w:lang w:eastAsia="fi-FI"/>
        </w:rPr>
        <w:t>{</w:t>
      </w:r>
    </w:p>
    <w:p w14:paraId="40F08CC5" w14:textId="77777777" w:rsidR="001500D2" w:rsidRDefault="001500D2" w:rsidP="001500D2">
      <w:pPr>
        <w:pStyle w:val="SourceCode"/>
        <w:rPr>
          <w:lang w:eastAsia="fi-FI"/>
        </w:rPr>
      </w:pPr>
      <w:r>
        <w:rPr>
          <w:lang w:eastAsia="fi-FI"/>
        </w:rPr>
        <w:tab/>
        <w:t>if (completeImmediately)</w:t>
      </w:r>
    </w:p>
    <w:p w14:paraId="675544D8" w14:textId="77777777" w:rsidR="001500D2" w:rsidRDefault="001500D2" w:rsidP="001500D2">
      <w:pPr>
        <w:pStyle w:val="SourceCode"/>
        <w:rPr>
          <w:lang w:eastAsia="fi-FI"/>
        </w:rPr>
      </w:pPr>
      <w:r>
        <w:rPr>
          <w:lang w:eastAsia="fi-FI"/>
        </w:rPr>
        <w:tab/>
        <w:t>{</w:t>
      </w:r>
    </w:p>
    <w:p w14:paraId="4D3F0628" w14:textId="77777777" w:rsidR="001500D2" w:rsidRDefault="001500D2" w:rsidP="001500D2">
      <w:pPr>
        <w:pStyle w:val="SourceCode"/>
        <w:rPr>
          <w:lang w:eastAsia="fi-FI"/>
        </w:rPr>
      </w:pPr>
      <w:r>
        <w:rPr>
          <w:lang w:eastAsia="fi-FI"/>
        </w:rPr>
        <w:tab/>
      </w:r>
      <w:r>
        <w:rPr>
          <w:lang w:eastAsia="fi-FI"/>
        </w:rPr>
        <w:tab/>
        <w:t>Log(nameof(LongRunningTaskAsync));</w:t>
      </w:r>
    </w:p>
    <w:p w14:paraId="05DC17C2" w14:textId="77777777" w:rsidR="001500D2" w:rsidRDefault="001500D2" w:rsidP="001500D2">
      <w:pPr>
        <w:pStyle w:val="SourceCode"/>
        <w:rPr>
          <w:lang w:eastAsia="fi-FI"/>
        </w:rPr>
      </w:pPr>
      <w:r>
        <w:rPr>
          <w:lang w:eastAsia="fi-FI"/>
        </w:rPr>
        <w:tab/>
      </w:r>
      <w:r>
        <w:rPr>
          <w:lang w:eastAsia="fi-FI"/>
        </w:rPr>
        <w:tab/>
        <w:t>return Task&lt;double&gt;.FromResult(100.0);</w:t>
      </w:r>
    </w:p>
    <w:p w14:paraId="67881E2E" w14:textId="77777777" w:rsidR="001500D2" w:rsidRDefault="001500D2" w:rsidP="001500D2">
      <w:pPr>
        <w:pStyle w:val="SourceCode"/>
        <w:rPr>
          <w:lang w:eastAsia="fi-FI"/>
        </w:rPr>
      </w:pPr>
      <w:r>
        <w:rPr>
          <w:lang w:eastAsia="fi-FI"/>
        </w:rPr>
        <w:tab/>
        <w:t>}</w:t>
      </w:r>
    </w:p>
    <w:p w14:paraId="6BFAA718" w14:textId="77777777" w:rsidR="001500D2" w:rsidRDefault="001500D2" w:rsidP="001500D2">
      <w:pPr>
        <w:pStyle w:val="SourceCode"/>
        <w:rPr>
          <w:lang w:eastAsia="fi-FI"/>
        </w:rPr>
      </w:pPr>
    </w:p>
    <w:p w14:paraId="09E94280" w14:textId="77777777" w:rsidR="001500D2" w:rsidRDefault="001500D2" w:rsidP="001500D2">
      <w:pPr>
        <w:pStyle w:val="SourceCode"/>
        <w:rPr>
          <w:lang w:eastAsia="fi-FI"/>
        </w:rPr>
      </w:pPr>
      <w:r>
        <w:rPr>
          <w:lang w:eastAsia="fi-FI"/>
        </w:rPr>
        <w:tab/>
        <w:t>return Task&lt;double&gt;.Run(() =&gt;</w:t>
      </w:r>
    </w:p>
    <w:p w14:paraId="54A8E8DD" w14:textId="77777777" w:rsidR="001500D2" w:rsidRDefault="001500D2" w:rsidP="001500D2">
      <w:pPr>
        <w:pStyle w:val="SourceCode"/>
        <w:rPr>
          <w:lang w:eastAsia="fi-FI"/>
        </w:rPr>
      </w:pPr>
      <w:r>
        <w:rPr>
          <w:lang w:eastAsia="fi-FI"/>
        </w:rPr>
        <w:t xml:space="preserve">    {</w:t>
      </w:r>
      <w:r>
        <w:rPr>
          <w:lang w:eastAsia="fi-FI"/>
        </w:rPr>
        <w:tab/>
      </w:r>
    </w:p>
    <w:p w14:paraId="6EFA413F" w14:textId="77777777" w:rsidR="001500D2" w:rsidRDefault="001500D2" w:rsidP="001500D2">
      <w:pPr>
        <w:pStyle w:val="SourceCode"/>
        <w:rPr>
          <w:lang w:eastAsia="fi-FI"/>
        </w:rPr>
      </w:pPr>
      <w:r>
        <w:rPr>
          <w:lang w:eastAsia="fi-FI"/>
        </w:rPr>
        <w:tab/>
      </w:r>
      <w:r>
        <w:rPr>
          <w:lang w:eastAsia="fi-FI"/>
        </w:rPr>
        <w:tab/>
        <w:t>Log(nameof(LongRunningTaskAsync));</w:t>
      </w:r>
    </w:p>
    <w:p w14:paraId="11A5FB5C" w14:textId="77777777" w:rsidR="001500D2" w:rsidRDefault="001500D2" w:rsidP="001500D2">
      <w:pPr>
        <w:pStyle w:val="SourceCode"/>
        <w:rPr>
          <w:lang w:eastAsia="fi-FI"/>
        </w:rPr>
      </w:pPr>
      <w:r>
        <w:rPr>
          <w:lang w:eastAsia="fi-FI"/>
        </w:rPr>
        <w:t xml:space="preserve">   </w:t>
      </w:r>
      <w:r>
        <w:rPr>
          <w:lang w:eastAsia="fi-FI"/>
        </w:rPr>
        <w:tab/>
        <w:t xml:space="preserve"> </w:t>
      </w:r>
      <w:r>
        <w:rPr>
          <w:lang w:eastAsia="fi-FI"/>
        </w:rPr>
        <w:tab/>
        <w:t>return 100.0;</w:t>
      </w:r>
    </w:p>
    <w:p w14:paraId="27A8BA6F" w14:textId="77777777" w:rsidR="001500D2" w:rsidRDefault="001500D2" w:rsidP="001500D2">
      <w:pPr>
        <w:pStyle w:val="SourceCode"/>
        <w:rPr>
          <w:lang w:eastAsia="fi-FI"/>
        </w:rPr>
      </w:pPr>
      <w:r>
        <w:rPr>
          <w:lang w:eastAsia="fi-FI"/>
        </w:rPr>
        <w:t xml:space="preserve">    });</w:t>
      </w:r>
    </w:p>
    <w:p w14:paraId="0F050F24" w14:textId="77777777" w:rsidR="001500D2" w:rsidRDefault="001500D2" w:rsidP="001500D2">
      <w:pPr>
        <w:pStyle w:val="SourceCode"/>
        <w:rPr>
          <w:lang w:eastAsia="fi-FI"/>
        </w:rPr>
      </w:pPr>
      <w:r>
        <w:rPr>
          <w:lang w:eastAsia="fi-FI"/>
        </w:rPr>
        <w:t>}</w:t>
      </w:r>
    </w:p>
    <w:p w14:paraId="5022913F" w14:textId="77777777" w:rsidR="001500D2" w:rsidRDefault="001500D2" w:rsidP="001500D2">
      <w:pPr>
        <w:pStyle w:val="SourceCode"/>
        <w:rPr>
          <w:lang w:eastAsia="fi-FI"/>
        </w:rPr>
      </w:pPr>
    </w:p>
    <w:p w14:paraId="592B0E6E" w14:textId="77777777" w:rsidR="001500D2" w:rsidRDefault="001500D2" w:rsidP="001500D2">
      <w:pPr>
        <w:rPr>
          <w:rFonts w:asciiTheme="majorHAnsi" w:eastAsiaTheme="majorEastAsia" w:hAnsiTheme="majorHAnsi" w:cstheme="majorBidi"/>
          <w:iCs/>
          <w:caps/>
          <w:color w:val="7076CC" w:themeColor="text2" w:themeTint="99"/>
          <w:szCs w:val="25"/>
          <w:lang w:eastAsia="fi-FI"/>
        </w:rPr>
      </w:pPr>
      <w:r>
        <w:rPr>
          <w:lang w:eastAsia="fi-FI"/>
        </w:rPr>
        <w:br w:type="page"/>
      </w:r>
    </w:p>
    <w:p w14:paraId="63D5650E" w14:textId="77777777" w:rsidR="001500D2" w:rsidRDefault="001500D2" w:rsidP="001500D2">
      <w:pPr>
        <w:pStyle w:val="Heading4"/>
        <w:rPr>
          <w:lang w:eastAsia="fi-FI"/>
        </w:rPr>
      </w:pPr>
      <w:r>
        <w:rPr>
          <w:lang w:eastAsia="fi-FI"/>
        </w:rPr>
        <w:lastRenderedPageBreak/>
        <w:t>Task executes on pool as long running</w:t>
      </w:r>
    </w:p>
    <w:p w14:paraId="0C92B4CA" w14:textId="77777777" w:rsidR="001500D2" w:rsidRDefault="001500D2" w:rsidP="001500D2">
      <w:pPr>
        <w:rPr>
          <w:lang w:eastAsia="fi-FI"/>
        </w:rPr>
      </w:pPr>
      <w:r>
        <w:rPr>
          <w:lang w:eastAsia="fi-FI"/>
        </w:rPr>
        <w:t>Consider now the case where the LongRunningTask requires to calculate its value on the ThreadPool</w:t>
      </w:r>
    </w:p>
    <w:p w14:paraId="732E4FAB" w14:textId="77777777" w:rsidR="001500D2" w:rsidRDefault="001500D2" w:rsidP="001500D2">
      <w:pPr>
        <w:pStyle w:val="SourceCode"/>
        <w:rPr>
          <w:lang w:eastAsia="fi-FI"/>
        </w:rPr>
      </w:pPr>
      <w:r>
        <w:rPr>
          <w:lang w:eastAsia="fi-FI"/>
        </w:rPr>
        <w:t>private async Task&lt;double&gt; GetDoubleAsync()</w:t>
      </w:r>
    </w:p>
    <w:p w14:paraId="52B34C5B" w14:textId="77777777" w:rsidR="001500D2" w:rsidRDefault="001500D2" w:rsidP="001500D2">
      <w:pPr>
        <w:pStyle w:val="SourceCode"/>
        <w:rPr>
          <w:lang w:eastAsia="fi-FI"/>
        </w:rPr>
      </w:pPr>
      <w:r>
        <w:rPr>
          <w:lang w:eastAsia="fi-FI"/>
        </w:rPr>
        <w:t>{</w:t>
      </w:r>
      <w:r>
        <w:rPr>
          <w:lang w:eastAsia="fi-FI"/>
        </w:rPr>
        <w:tab/>
      </w:r>
    </w:p>
    <w:p w14:paraId="43851500" w14:textId="77777777" w:rsidR="001500D2" w:rsidRDefault="001500D2" w:rsidP="001500D2">
      <w:pPr>
        <w:pStyle w:val="SourceCode"/>
        <w:ind w:firstLine="480"/>
        <w:rPr>
          <w:lang w:eastAsia="fi-FI"/>
        </w:rPr>
      </w:pPr>
      <w:r>
        <w:rPr>
          <w:lang w:eastAsia="fi-FI"/>
        </w:rPr>
        <w:sym w:font="Wingdings" w:char="F08C"/>
      </w:r>
      <w:r>
        <w:rPr>
          <w:lang w:eastAsia="fi-FI"/>
        </w:rPr>
        <w:t xml:space="preserve">Log(nameof(GetDoubleAsync)); </w:t>
      </w:r>
    </w:p>
    <w:p w14:paraId="638387F3" w14:textId="77777777" w:rsidR="001500D2" w:rsidRDefault="001500D2" w:rsidP="001500D2">
      <w:pPr>
        <w:pStyle w:val="SourceCode"/>
        <w:rPr>
          <w:lang w:eastAsia="fi-FI"/>
        </w:rPr>
      </w:pPr>
      <w:r>
        <w:rPr>
          <w:lang w:eastAsia="fi-FI"/>
        </w:rPr>
        <w:tab/>
        <w:t xml:space="preserve"> double result = await LongRunningTaskAsync(false);</w:t>
      </w:r>
    </w:p>
    <w:p w14:paraId="48036525" w14:textId="77777777" w:rsidR="001500D2" w:rsidRDefault="001500D2" w:rsidP="001500D2">
      <w:pPr>
        <w:pStyle w:val="SourceCode"/>
        <w:rPr>
          <w:lang w:eastAsia="fi-FI"/>
        </w:rPr>
      </w:pPr>
      <w:r>
        <w:rPr>
          <w:lang w:eastAsia="fi-FI"/>
        </w:rPr>
        <w:tab/>
      </w:r>
      <w:r>
        <w:rPr>
          <w:lang w:eastAsia="fi-FI"/>
        </w:rPr>
        <w:sym w:font="Wingdings" w:char="F08D"/>
      </w:r>
      <w:r>
        <w:rPr>
          <w:lang w:eastAsia="fi-FI"/>
        </w:rPr>
        <w:t xml:space="preserve">Log(nameof(GetDoubleAsync)); </w:t>
      </w:r>
    </w:p>
    <w:p w14:paraId="454C1D8C" w14:textId="77777777" w:rsidR="001500D2" w:rsidRDefault="001500D2" w:rsidP="001500D2">
      <w:pPr>
        <w:pStyle w:val="SourceCode"/>
        <w:rPr>
          <w:lang w:eastAsia="fi-FI"/>
        </w:rPr>
      </w:pPr>
      <w:r>
        <w:rPr>
          <w:lang w:eastAsia="fi-FI"/>
        </w:rPr>
        <w:tab/>
        <w:t xml:space="preserve"> return result;</w:t>
      </w:r>
    </w:p>
    <w:p w14:paraId="14166D49" w14:textId="77777777" w:rsidR="001500D2" w:rsidRDefault="001500D2" w:rsidP="001500D2">
      <w:pPr>
        <w:pStyle w:val="SourceCode"/>
        <w:rPr>
          <w:lang w:eastAsia="fi-FI"/>
        </w:rPr>
      </w:pPr>
      <w:r>
        <w:rPr>
          <w:lang w:eastAsia="fi-FI"/>
        </w:rPr>
        <w:t>}</w:t>
      </w:r>
    </w:p>
    <w:p w14:paraId="3B6B52CD" w14:textId="77777777" w:rsidR="001500D2" w:rsidRDefault="001500D2" w:rsidP="001500D2">
      <w:pPr>
        <w:rPr>
          <w:lang w:eastAsia="fi-FI"/>
        </w:rPr>
      </w:pPr>
      <w:r>
        <w:rPr>
          <w:lang w:eastAsia="fi-FI"/>
        </w:rPr>
        <w:t>The output for a given run is then as follows Notice the two parts of the method; before and after the await call both execute on the thread associated with the synchronization context and the long running task executes on a background thread</w:t>
      </w:r>
    </w:p>
    <w:p w14:paraId="1F544EAD" w14:textId="77777777" w:rsidR="001500D2" w:rsidRDefault="001500D2" w:rsidP="001500D2">
      <w:pPr>
        <w:pStyle w:val="SourceCode"/>
        <w:rPr>
          <w:lang w:eastAsia="fi-FI"/>
        </w:rPr>
      </w:pPr>
      <w:r>
        <w:rPr>
          <w:lang w:eastAsia="fi-FI"/>
        </w:rPr>
        <w:t>GetDoubleAsync 20</w:t>
      </w:r>
    </w:p>
    <w:p w14:paraId="005B1247" w14:textId="77777777" w:rsidR="001500D2" w:rsidRDefault="001500D2" w:rsidP="001500D2">
      <w:pPr>
        <w:pStyle w:val="SourceCode"/>
        <w:rPr>
          <w:lang w:eastAsia="fi-FI"/>
        </w:rPr>
      </w:pPr>
      <w:r>
        <w:rPr>
          <w:lang w:eastAsia="fi-FI"/>
        </w:rPr>
        <w:t>LongRunningTaskAsync 21</w:t>
      </w:r>
    </w:p>
    <w:p w14:paraId="40D8CF96" w14:textId="77777777" w:rsidR="001500D2" w:rsidRDefault="001500D2" w:rsidP="001500D2">
      <w:pPr>
        <w:pStyle w:val="SourceCode"/>
        <w:rPr>
          <w:lang w:eastAsia="fi-FI"/>
        </w:rPr>
      </w:pPr>
      <w:r>
        <w:rPr>
          <w:lang w:eastAsia="fi-FI"/>
        </w:rPr>
        <w:t>GetDoubleAsync 20</w:t>
      </w:r>
    </w:p>
    <w:p w14:paraId="58A08442" w14:textId="77777777" w:rsidR="001500D2" w:rsidRDefault="001500D2" w:rsidP="001500D2">
      <w:pPr>
        <w:pStyle w:val="SourceCode"/>
        <w:rPr>
          <w:lang w:eastAsia="fi-FI"/>
        </w:rPr>
      </w:pPr>
    </w:p>
    <w:p w14:paraId="20FECD3E" w14:textId="77777777" w:rsidR="001500D2" w:rsidRDefault="001500D2" w:rsidP="001500D2">
      <w:pPr>
        <w:rPr>
          <w:lang w:eastAsia="fi-FI"/>
        </w:rPr>
      </w:pPr>
      <w:r>
        <w:rPr>
          <w:lang w:eastAsia="fi-FI"/>
        </w:rPr>
        <w:t xml:space="preserve">The stack trace at point </w:t>
      </w:r>
      <w:r>
        <w:rPr>
          <w:lang w:eastAsia="fi-FI"/>
        </w:rPr>
        <w:sym w:font="Wingdings" w:char="F08C"/>
      </w:r>
      <w:r>
        <w:rPr>
          <w:lang w:eastAsia="fi-FI"/>
        </w:rPr>
        <w:t xml:space="preserve"> looks as follows. Notice how it still has the caller frame.</w:t>
      </w:r>
    </w:p>
    <w:p w14:paraId="6A148143" w14:textId="77777777" w:rsidR="001500D2" w:rsidRDefault="001500D2" w:rsidP="001500D2">
      <w:pPr>
        <w:pStyle w:val="SourceCode"/>
        <w:rPr>
          <w:lang w:eastAsia="fi-FI"/>
        </w:rPr>
      </w:pPr>
      <w:r>
        <w:rPr>
          <w:lang w:eastAsia="fi-FI"/>
        </w:rPr>
        <w:t>UserQuery.GetDoubleAsync()</w:t>
      </w:r>
    </w:p>
    <w:p w14:paraId="2FAFDAF5" w14:textId="77777777" w:rsidR="001500D2" w:rsidRDefault="001500D2" w:rsidP="001500D2">
      <w:pPr>
        <w:pStyle w:val="SourceCode"/>
        <w:rPr>
          <w:lang w:eastAsia="fi-FI"/>
        </w:rPr>
      </w:pPr>
      <w:r>
        <w:rPr>
          <w:lang w:eastAsia="fi-FI"/>
        </w:rPr>
        <w:t>UserQuery.&lt;&lt;Main&gt;b__0_0&gt;d.MoveNext()</w:t>
      </w:r>
    </w:p>
    <w:p w14:paraId="086FA6E6" w14:textId="77777777" w:rsidR="001500D2" w:rsidRDefault="001500D2" w:rsidP="001500D2">
      <w:pPr>
        <w:rPr>
          <w:lang w:eastAsia="fi-FI"/>
        </w:rPr>
      </w:pPr>
    </w:p>
    <w:p w14:paraId="3E627A61" w14:textId="77777777" w:rsidR="001500D2" w:rsidRDefault="001500D2" w:rsidP="001500D2">
      <w:pPr>
        <w:rPr>
          <w:lang w:eastAsia="fi-FI"/>
        </w:rPr>
      </w:pPr>
      <w:r>
        <w:rPr>
          <w:lang w:eastAsia="fi-FI"/>
        </w:rPr>
        <w:t>At point</w:t>
      </w:r>
      <w:r>
        <w:rPr>
          <w:lang w:eastAsia="fi-FI"/>
        </w:rPr>
        <w:sym w:font="Wingdings" w:char="F08D"/>
      </w:r>
      <w:r>
        <w:rPr>
          <w:lang w:eastAsia="fi-FI"/>
        </w:rPr>
        <w:t>however the calling method has disappeared from the stack trace. We just have compiler generated code on the stack. This is the code the compiler will have generated to implement async await</w:t>
      </w:r>
    </w:p>
    <w:p w14:paraId="62FDB740" w14:textId="77777777" w:rsidR="001500D2" w:rsidRDefault="001500D2" w:rsidP="001500D2">
      <w:pPr>
        <w:pStyle w:val="SourceCode"/>
        <w:ind w:firstLine="240"/>
        <w:rPr>
          <w:lang w:eastAsia="fi-FI"/>
        </w:rPr>
      </w:pPr>
      <w:r>
        <w:rPr>
          <w:lang w:eastAsia="fi-FI"/>
        </w:rPr>
        <w:t>UserQuery.&lt;GetDoubleAsync&gt;d__1.MoveNext()</w:t>
      </w:r>
    </w:p>
    <w:p w14:paraId="3A6BEE30" w14:textId="77777777" w:rsidR="001500D2" w:rsidRDefault="001500D2" w:rsidP="001500D2">
      <w:pPr>
        <w:pStyle w:val="SourceCode"/>
        <w:rPr>
          <w:lang w:eastAsia="fi-FI"/>
        </w:rPr>
      </w:pPr>
      <w:r>
        <w:rPr>
          <w:lang w:eastAsia="fi-FI"/>
        </w:rPr>
        <w:t>AsyncMethodBuilderCore.MoveNextRunner.InvokeMoveNext(Object stateMachine)</w:t>
      </w:r>
    </w:p>
    <w:p w14:paraId="599D7C68" w14:textId="77777777" w:rsidR="001500D2" w:rsidRDefault="001500D2" w:rsidP="001500D2">
      <w:pPr>
        <w:rPr>
          <w:rFonts w:asciiTheme="majorHAnsi" w:eastAsiaTheme="majorEastAsia" w:hAnsiTheme="majorHAnsi" w:cstheme="majorBidi"/>
          <w:iCs/>
          <w:caps/>
          <w:color w:val="7076CC" w:themeColor="text2" w:themeTint="99"/>
          <w:szCs w:val="25"/>
          <w:lang w:eastAsia="fi-FI"/>
        </w:rPr>
      </w:pPr>
      <w:r>
        <w:rPr>
          <w:lang w:eastAsia="fi-FI"/>
        </w:rPr>
        <w:br w:type="page"/>
      </w:r>
    </w:p>
    <w:p w14:paraId="09BA7AE0" w14:textId="77777777" w:rsidR="001500D2" w:rsidRDefault="001500D2" w:rsidP="001500D2">
      <w:pPr>
        <w:pStyle w:val="Heading4"/>
        <w:rPr>
          <w:lang w:eastAsia="fi-FI"/>
        </w:rPr>
      </w:pPr>
      <w:r>
        <w:rPr>
          <w:lang w:eastAsia="fi-FI"/>
        </w:rPr>
        <w:lastRenderedPageBreak/>
        <w:t>Task executes immediately</w:t>
      </w:r>
    </w:p>
    <w:p w14:paraId="520895BA" w14:textId="77777777" w:rsidR="001500D2" w:rsidRPr="00096FE7" w:rsidRDefault="001500D2" w:rsidP="001500D2">
      <w:pPr>
        <w:rPr>
          <w:lang w:eastAsia="fi-FI"/>
        </w:rPr>
      </w:pPr>
      <w:r>
        <w:rPr>
          <w:lang w:eastAsia="fi-FI"/>
        </w:rPr>
        <w:t xml:space="preserve">Now consider the case where the long running task result is available immediately. </w:t>
      </w:r>
    </w:p>
    <w:p w14:paraId="2E64DCCF" w14:textId="77777777" w:rsidR="001500D2" w:rsidRDefault="001500D2" w:rsidP="001500D2">
      <w:pPr>
        <w:pStyle w:val="SourceCode"/>
        <w:rPr>
          <w:lang w:eastAsia="fi-FI"/>
        </w:rPr>
      </w:pPr>
      <w:r>
        <w:rPr>
          <w:lang w:eastAsia="fi-FI"/>
        </w:rPr>
        <w:t>private async Task&lt;double&gt; GetDoubleAsync()</w:t>
      </w:r>
    </w:p>
    <w:p w14:paraId="6E77BBAD" w14:textId="77777777" w:rsidR="001500D2" w:rsidRDefault="001500D2" w:rsidP="001500D2">
      <w:pPr>
        <w:pStyle w:val="SourceCode"/>
        <w:rPr>
          <w:lang w:eastAsia="fi-FI"/>
        </w:rPr>
      </w:pPr>
      <w:r>
        <w:rPr>
          <w:lang w:eastAsia="fi-FI"/>
        </w:rPr>
        <w:t>{</w:t>
      </w:r>
      <w:r>
        <w:rPr>
          <w:lang w:eastAsia="fi-FI"/>
        </w:rPr>
        <w:tab/>
      </w:r>
    </w:p>
    <w:p w14:paraId="0267CAD2" w14:textId="77777777" w:rsidR="001500D2" w:rsidRDefault="001500D2" w:rsidP="001500D2">
      <w:pPr>
        <w:pStyle w:val="SourceCode"/>
        <w:ind w:firstLine="480"/>
        <w:rPr>
          <w:lang w:eastAsia="fi-FI"/>
        </w:rPr>
      </w:pPr>
      <w:r>
        <w:rPr>
          <w:lang w:eastAsia="fi-FI"/>
        </w:rPr>
        <w:sym w:font="Wingdings" w:char="F08C"/>
      </w:r>
      <w:r>
        <w:rPr>
          <w:lang w:eastAsia="fi-FI"/>
        </w:rPr>
        <w:t xml:space="preserve">Log(nameof(GetDoubleAsync)); </w:t>
      </w:r>
    </w:p>
    <w:p w14:paraId="62DC8E36" w14:textId="77777777" w:rsidR="001500D2" w:rsidRDefault="001500D2" w:rsidP="001500D2">
      <w:pPr>
        <w:pStyle w:val="SourceCode"/>
        <w:rPr>
          <w:lang w:eastAsia="fi-FI"/>
        </w:rPr>
      </w:pPr>
      <w:r>
        <w:rPr>
          <w:lang w:eastAsia="fi-FI"/>
        </w:rPr>
        <w:tab/>
        <w:t xml:space="preserve"> double result = await LongRunningTaskAsync(true);</w:t>
      </w:r>
    </w:p>
    <w:p w14:paraId="4248A91A" w14:textId="77777777" w:rsidR="001500D2" w:rsidRDefault="001500D2" w:rsidP="001500D2">
      <w:pPr>
        <w:pStyle w:val="SourceCode"/>
        <w:rPr>
          <w:lang w:eastAsia="fi-FI"/>
        </w:rPr>
      </w:pPr>
      <w:r>
        <w:rPr>
          <w:lang w:eastAsia="fi-FI"/>
        </w:rPr>
        <w:tab/>
      </w:r>
      <w:r>
        <w:rPr>
          <w:lang w:eastAsia="fi-FI"/>
        </w:rPr>
        <w:sym w:font="Wingdings" w:char="F08D"/>
      </w:r>
      <w:r>
        <w:rPr>
          <w:lang w:eastAsia="fi-FI"/>
        </w:rPr>
        <w:t xml:space="preserve">Log(nameof(GetDoubleAsync)); </w:t>
      </w:r>
    </w:p>
    <w:p w14:paraId="788C221C" w14:textId="77777777" w:rsidR="001500D2" w:rsidRDefault="001500D2" w:rsidP="001500D2">
      <w:pPr>
        <w:pStyle w:val="SourceCode"/>
        <w:rPr>
          <w:lang w:eastAsia="fi-FI"/>
        </w:rPr>
      </w:pPr>
      <w:r>
        <w:rPr>
          <w:lang w:eastAsia="fi-FI"/>
        </w:rPr>
        <w:tab/>
        <w:t xml:space="preserve"> return result;</w:t>
      </w:r>
    </w:p>
    <w:p w14:paraId="330579F1" w14:textId="77777777" w:rsidR="001500D2" w:rsidRDefault="001500D2" w:rsidP="001500D2">
      <w:pPr>
        <w:pStyle w:val="SourceCode"/>
        <w:rPr>
          <w:lang w:eastAsia="fi-FI"/>
        </w:rPr>
      </w:pPr>
      <w:r>
        <w:rPr>
          <w:lang w:eastAsia="fi-FI"/>
        </w:rPr>
        <w:t>}</w:t>
      </w:r>
    </w:p>
    <w:p w14:paraId="7423F06F" w14:textId="77777777" w:rsidR="001500D2" w:rsidRDefault="001500D2" w:rsidP="001500D2">
      <w:pPr>
        <w:rPr>
          <w:lang w:eastAsia="fi-FI"/>
        </w:rPr>
      </w:pPr>
    </w:p>
    <w:p w14:paraId="21CBC305" w14:textId="77777777" w:rsidR="001500D2" w:rsidRPr="00CA6DAE" w:rsidRDefault="001500D2" w:rsidP="001500D2">
      <w:pPr>
        <w:rPr>
          <w:lang w:eastAsia="fi-FI"/>
        </w:rPr>
      </w:pPr>
      <w:r>
        <w:rPr>
          <w:lang w:eastAsia="fi-FI"/>
        </w:rPr>
        <w:t xml:space="preserve">The output becomes as follows showing that everting executes on the same synchronization context thread. </w:t>
      </w:r>
    </w:p>
    <w:p w14:paraId="2105517D" w14:textId="77777777" w:rsidR="001500D2" w:rsidRDefault="001500D2" w:rsidP="001500D2">
      <w:pPr>
        <w:pStyle w:val="SourceCode"/>
        <w:rPr>
          <w:lang w:eastAsia="fi-FI"/>
        </w:rPr>
      </w:pPr>
      <w:r>
        <w:rPr>
          <w:lang w:eastAsia="fi-FI"/>
        </w:rPr>
        <w:t>GetDoubleAsync 12</w:t>
      </w:r>
    </w:p>
    <w:p w14:paraId="6413E480" w14:textId="77777777" w:rsidR="001500D2" w:rsidRDefault="001500D2" w:rsidP="001500D2">
      <w:pPr>
        <w:pStyle w:val="SourceCode"/>
        <w:rPr>
          <w:lang w:eastAsia="fi-FI"/>
        </w:rPr>
      </w:pPr>
      <w:r>
        <w:rPr>
          <w:lang w:eastAsia="fi-FI"/>
        </w:rPr>
        <w:t>LongRunningTaskAsync 12</w:t>
      </w:r>
    </w:p>
    <w:p w14:paraId="6A31F643" w14:textId="77777777" w:rsidR="001500D2" w:rsidRDefault="001500D2" w:rsidP="001500D2">
      <w:pPr>
        <w:pStyle w:val="SourceCode"/>
        <w:rPr>
          <w:lang w:eastAsia="fi-FI"/>
        </w:rPr>
      </w:pPr>
      <w:r>
        <w:rPr>
          <w:lang w:eastAsia="fi-FI"/>
        </w:rPr>
        <w:t>GetDoubleAsync 12</w:t>
      </w:r>
    </w:p>
    <w:p w14:paraId="19C15A89" w14:textId="77777777" w:rsidR="001500D2" w:rsidRDefault="001500D2" w:rsidP="001500D2">
      <w:pPr>
        <w:pStyle w:val="SourceCode"/>
        <w:rPr>
          <w:lang w:eastAsia="fi-FI"/>
        </w:rPr>
      </w:pPr>
    </w:p>
    <w:p w14:paraId="29BAE65B" w14:textId="77777777" w:rsidR="001500D2" w:rsidRDefault="001500D2" w:rsidP="001500D2">
      <w:pPr>
        <w:rPr>
          <w:lang w:eastAsia="fi-FI"/>
        </w:rPr>
      </w:pPr>
      <w:r>
        <w:rPr>
          <w:lang w:eastAsia="fi-FI"/>
        </w:rPr>
        <w:t xml:space="preserve">And our stack trace then become as follows. First, before the async await </w:t>
      </w:r>
      <w:r>
        <w:rPr>
          <w:lang w:eastAsia="fi-FI"/>
        </w:rPr>
        <w:sym w:font="Wingdings" w:char="F08C"/>
      </w:r>
      <w:r>
        <w:rPr>
          <w:lang w:eastAsia="fi-FI"/>
        </w:rPr>
        <w:t xml:space="preserve"> note the caller Main is still on the stack</w:t>
      </w:r>
    </w:p>
    <w:p w14:paraId="0223E776" w14:textId="77777777" w:rsidR="001500D2" w:rsidRDefault="001500D2" w:rsidP="001500D2">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36734866" w14:textId="77777777" w:rsidR="001500D2" w:rsidRDefault="001500D2" w:rsidP="001500D2">
      <w:pPr>
        <w:pStyle w:val="SourceCode"/>
        <w:rPr>
          <w:lang w:eastAsia="fi-FI"/>
        </w:rPr>
      </w:pPr>
    </w:p>
    <w:p w14:paraId="7FAD432D" w14:textId="77777777" w:rsidR="001500D2" w:rsidRDefault="001500D2" w:rsidP="001500D2">
      <w:pPr>
        <w:rPr>
          <w:lang w:eastAsia="fi-FI"/>
        </w:rPr>
      </w:pPr>
      <w:r>
        <w:rPr>
          <w:lang w:eastAsia="fi-FI"/>
        </w:rPr>
        <w:t xml:space="preserve">And after the async the caller is still on the stack because no continuation was needed due to the </w:t>
      </w:r>
      <w:r>
        <w:rPr>
          <w:lang w:eastAsia="fi-FI"/>
        </w:rPr>
        <w:sym w:font="Wingdings" w:char="F08D"/>
      </w:r>
      <w:r>
        <w:rPr>
          <w:lang w:eastAsia="fi-FI"/>
        </w:rPr>
        <w:t>long running task completing immediately</w:t>
      </w:r>
    </w:p>
    <w:p w14:paraId="34F70930" w14:textId="77777777" w:rsidR="001500D2" w:rsidRDefault="001500D2" w:rsidP="001500D2">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04284963" w14:textId="77777777" w:rsidR="001500D2" w:rsidRDefault="001500D2" w:rsidP="001500D2">
      <w:pPr>
        <w:pStyle w:val="SourceCode"/>
        <w:rPr>
          <w:lang w:eastAsia="fi-FI"/>
        </w:rPr>
      </w:pPr>
    </w:p>
    <w:p w14:paraId="1894115E" w14:textId="77777777" w:rsidR="001500D2" w:rsidRDefault="001500D2" w:rsidP="001500D2">
      <w:pPr>
        <w:rPr>
          <w:rFonts w:asciiTheme="majorHAnsi" w:eastAsiaTheme="majorEastAsia" w:hAnsiTheme="majorHAnsi" w:cstheme="majorBidi"/>
          <w:color w:val="31378B" w:themeColor="text2"/>
          <w:sz w:val="28"/>
          <w:szCs w:val="26"/>
          <w:lang w:eastAsia="fi-FI"/>
        </w:rPr>
      </w:pPr>
      <w:r>
        <w:rPr>
          <w:lang w:eastAsia="fi-FI"/>
        </w:rPr>
        <w:br w:type="page"/>
      </w:r>
    </w:p>
    <w:p w14:paraId="036AF1AF" w14:textId="77777777" w:rsidR="001500D2" w:rsidRDefault="001500D2" w:rsidP="001500D2">
      <w:pPr>
        <w:pStyle w:val="Heading4"/>
        <w:rPr>
          <w:lang w:eastAsia="fi-FI"/>
        </w:rPr>
      </w:pPr>
      <w:r>
        <w:rPr>
          <w:lang w:eastAsia="fi-FI"/>
        </w:rPr>
        <w:lastRenderedPageBreak/>
        <w:t>Combining await statements</w:t>
      </w:r>
    </w:p>
    <w:p w14:paraId="38C67255" w14:textId="77777777" w:rsidR="001500D2" w:rsidRDefault="001500D2" w:rsidP="001500D2">
      <w:pPr>
        <w:rPr>
          <w:lang w:eastAsia="fi-FI"/>
        </w:rPr>
      </w:pPr>
      <w:r>
        <w:rPr>
          <w:lang w:eastAsia="fi-FI"/>
        </w:rPr>
        <w:t>Consider the following piece of code which needlessly reduced concurrency</w:t>
      </w:r>
    </w:p>
    <w:p w14:paraId="301D03B7" w14:textId="77777777" w:rsidR="001500D2" w:rsidRDefault="001500D2" w:rsidP="001500D2">
      <w:pPr>
        <w:pStyle w:val="SourceCode"/>
        <w:rPr>
          <w:lang w:eastAsia="fi-FI"/>
        </w:rPr>
      </w:pPr>
      <w:r>
        <w:rPr>
          <w:lang w:eastAsia="fi-FI"/>
        </w:rPr>
        <w:t>public async Task SomeEventHandler()</w:t>
      </w:r>
    </w:p>
    <w:p w14:paraId="64245F57" w14:textId="77777777" w:rsidR="001500D2" w:rsidRDefault="001500D2" w:rsidP="001500D2">
      <w:pPr>
        <w:pStyle w:val="SourceCode"/>
        <w:rPr>
          <w:lang w:eastAsia="fi-FI"/>
        </w:rPr>
      </w:pPr>
      <w:r>
        <w:rPr>
          <w:lang w:eastAsia="fi-FI"/>
        </w:rPr>
        <w:t>{</w:t>
      </w:r>
    </w:p>
    <w:p w14:paraId="626A80F8" w14:textId="77777777" w:rsidR="001500D2" w:rsidRDefault="001500D2" w:rsidP="001500D2">
      <w:pPr>
        <w:pStyle w:val="SourceCode"/>
        <w:rPr>
          <w:lang w:eastAsia="fi-FI"/>
        </w:rPr>
      </w:pPr>
      <w:r>
        <w:rPr>
          <w:lang w:eastAsia="fi-FI"/>
        </w:rPr>
        <w:tab/>
        <w:t>Log(1, $"{nameof(SomeEventHandler)} Before await");</w:t>
      </w:r>
    </w:p>
    <w:p w14:paraId="2AE2874E" w14:textId="77777777" w:rsidR="001500D2" w:rsidRDefault="001500D2" w:rsidP="001500D2">
      <w:pPr>
        <w:pStyle w:val="SourceCode"/>
        <w:rPr>
          <w:lang w:eastAsia="fi-FI"/>
        </w:rPr>
      </w:pPr>
      <w:r>
        <w:rPr>
          <w:lang w:eastAsia="fi-FI"/>
        </w:rPr>
        <w:tab/>
        <w:t>double rate = await GetPresentValue( 1.0);</w:t>
      </w:r>
    </w:p>
    <w:p w14:paraId="4F6D93AD" w14:textId="77777777" w:rsidR="001500D2" w:rsidRDefault="001500D2" w:rsidP="001500D2">
      <w:pPr>
        <w:pStyle w:val="SourceCode"/>
        <w:rPr>
          <w:lang w:eastAsia="fi-FI"/>
        </w:rPr>
      </w:pPr>
      <w:r>
        <w:rPr>
          <w:lang w:eastAsia="fi-FI"/>
        </w:rPr>
        <w:t>}</w:t>
      </w:r>
    </w:p>
    <w:p w14:paraId="39C7339B" w14:textId="77777777" w:rsidR="001500D2" w:rsidRDefault="001500D2" w:rsidP="001500D2">
      <w:pPr>
        <w:pStyle w:val="SourceCode"/>
        <w:rPr>
          <w:lang w:eastAsia="fi-FI"/>
        </w:rPr>
      </w:pPr>
    </w:p>
    <w:p w14:paraId="2A13A065" w14:textId="77777777" w:rsidR="001500D2" w:rsidRDefault="001500D2" w:rsidP="001500D2">
      <w:pPr>
        <w:pStyle w:val="SourceCode"/>
        <w:rPr>
          <w:lang w:eastAsia="fi-FI"/>
        </w:rPr>
      </w:pPr>
      <w:r>
        <w:rPr>
          <w:lang w:eastAsia="fi-FI"/>
        </w:rPr>
        <w:t>public async Task&lt;double&gt; GetPresentValue(double t)</w:t>
      </w:r>
    </w:p>
    <w:p w14:paraId="4DFD096C" w14:textId="77777777" w:rsidR="001500D2" w:rsidRDefault="001500D2" w:rsidP="001500D2">
      <w:pPr>
        <w:pStyle w:val="SourceCode"/>
        <w:rPr>
          <w:lang w:eastAsia="fi-FI"/>
        </w:rPr>
      </w:pPr>
      <w:r>
        <w:rPr>
          <w:lang w:eastAsia="fi-FI"/>
        </w:rPr>
        <w:t>{</w:t>
      </w:r>
    </w:p>
    <w:p w14:paraId="7F5F600D" w14:textId="77777777" w:rsidR="001500D2" w:rsidRDefault="001500D2" w:rsidP="001500D2">
      <w:pPr>
        <w:pStyle w:val="SourceCode"/>
        <w:rPr>
          <w:lang w:eastAsia="fi-FI"/>
        </w:rPr>
      </w:pPr>
      <w:r>
        <w:rPr>
          <w:lang w:eastAsia="fi-FI"/>
        </w:rPr>
        <w:tab/>
        <w:t>Log(2, $"{nameof(GetPresentValue)} Before await");</w:t>
      </w:r>
    </w:p>
    <w:p w14:paraId="08F4E18A" w14:textId="77777777" w:rsidR="001500D2" w:rsidRDefault="001500D2" w:rsidP="001500D2">
      <w:pPr>
        <w:pStyle w:val="SourceCode"/>
        <w:rPr>
          <w:lang w:eastAsia="fi-FI"/>
        </w:rPr>
      </w:pPr>
      <w:r>
        <w:rPr>
          <w:lang w:eastAsia="fi-FI"/>
        </w:rPr>
        <w:tab/>
        <w:t>var pv = await GetFutureValue() * Math.Exp(await GetRate() * t);</w:t>
      </w:r>
    </w:p>
    <w:p w14:paraId="357D26B4" w14:textId="77777777" w:rsidR="001500D2" w:rsidRDefault="001500D2" w:rsidP="001500D2">
      <w:pPr>
        <w:pStyle w:val="SourceCode"/>
        <w:rPr>
          <w:lang w:eastAsia="fi-FI"/>
        </w:rPr>
      </w:pPr>
      <w:r>
        <w:rPr>
          <w:lang w:eastAsia="fi-FI"/>
        </w:rPr>
        <w:tab/>
        <w:t>Log(5,$"{nameof(GetPresentValue)} After await");</w:t>
      </w:r>
    </w:p>
    <w:p w14:paraId="1D428A61" w14:textId="77777777" w:rsidR="001500D2" w:rsidRDefault="001500D2" w:rsidP="001500D2">
      <w:pPr>
        <w:pStyle w:val="SourceCode"/>
        <w:rPr>
          <w:lang w:eastAsia="fi-FI"/>
        </w:rPr>
      </w:pPr>
      <w:r>
        <w:rPr>
          <w:lang w:eastAsia="fi-FI"/>
        </w:rPr>
        <w:tab/>
        <w:t>return pv;</w:t>
      </w:r>
    </w:p>
    <w:p w14:paraId="1CC36D8D" w14:textId="77777777" w:rsidR="001500D2" w:rsidRDefault="001500D2" w:rsidP="001500D2">
      <w:pPr>
        <w:pStyle w:val="SourceCode"/>
        <w:rPr>
          <w:lang w:eastAsia="fi-FI"/>
        </w:rPr>
      </w:pPr>
      <w:r>
        <w:rPr>
          <w:lang w:eastAsia="fi-FI"/>
        </w:rPr>
        <w:t>}</w:t>
      </w:r>
    </w:p>
    <w:p w14:paraId="104E8A8D" w14:textId="77777777" w:rsidR="001500D2" w:rsidRDefault="001500D2" w:rsidP="001500D2">
      <w:pPr>
        <w:pStyle w:val="SourceCode"/>
        <w:rPr>
          <w:lang w:eastAsia="fi-FI"/>
        </w:rPr>
      </w:pPr>
    </w:p>
    <w:p w14:paraId="3025EBE9" w14:textId="77777777" w:rsidR="001500D2" w:rsidRDefault="001500D2" w:rsidP="001500D2">
      <w:pPr>
        <w:pStyle w:val="SourceCode"/>
        <w:rPr>
          <w:lang w:eastAsia="fi-FI"/>
        </w:rPr>
      </w:pPr>
      <w:r>
        <w:rPr>
          <w:lang w:eastAsia="fi-FI"/>
        </w:rPr>
        <w:t>public Task&lt;double&gt; GetRate()</w:t>
      </w:r>
    </w:p>
    <w:p w14:paraId="39D81553" w14:textId="77777777" w:rsidR="001500D2" w:rsidRDefault="001500D2" w:rsidP="001500D2">
      <w:pPr>
        <w:pStyle w:val="SourceCode"/>
        <w:rPr>
          <w:lang w:eastAsia="fi-FI"/>
        </w:rPr>
      </w:pPr>
      <w:r>
        <w:rPr>
          <w:lang w:eastAsia="fi-FI"/>
        </w:rPr>
        <w:t>{</w:t>
      </w:r>
    </w:p>
    <w:p w14:paraId="31B6D62A" w14:textId="77777777" w:rsidR="001500D2" w:rsidRDefault="001500D2" w:rsidP="001500D2">
      <w:pPr>
        <w:pStyle w:val="SourceCode"/>
        <w:rPr>
          <w:lang w:eastAsia="fi-FI"/>
        </w:rPr>
      </w:pPr>
      <w:r>
        <w:rPr>
          <w:lang w:eastAsia="fi-FI"/>
        </w:rPr>
        <w:tab/>
        <w:t>return Task&lt;double&gt;.Run(() =&gt;</w:t>
      </w:r>
    </w:p>
    <w:p w14:paraId="4E42C7E6" w14:textId="77777777" w:rsidR="001500D2" w:rsidRDefault="001500D2" w:rsidP="001500D2">
      <w:pPr>
        <w:pStyle w:val="SourceCode"/>
        <w:rPr>
          <w:lang w:eastAsia="fi-FI"/>
        </w:rPr>
      </w:pPr>
      <w:r>
        <w:rPr>
          <w:lang w:eastAsia="fi-FI"/>
        </w:rPr>
        <w:t xml:space="preserve">    {</w:t>
      </w:r>
    </w:p>
    <w:p w14:paraId="72FB96B2" w14:textId="77777777" w:rsidR="001500D2" w:rsidRDefault="001500D2" w:rsidP="001500D2">
      <w:pPr>
        <w:pStyle w:val="SourceCode"/>
        <w:rPr>
          <w:lang w:eastAsia="fi-FI"/>
        </w:rPr>
      </w:pPr>
      <w:r>
        <w:rPr>
          <w:lang w:eastAsia="fi-FI"/>
        </w:rPr>
        <w:tab/>
      </w:r>
      <w:r>
        <w:rPr>
          <w:lang w:eastAsia="fi-FI"/>
        </w:rPr>
        <w:tab/>
        <w:t>Log(4, $"{nameof(GetRate)}");</w:t>
      </w:r>
    </w:p>
    <w:p w14:paraId="38D12A31" w14:textId="77777777" w:rsidR="001500D2" w:rsidRDefault="001500D2" w:rsidP="001500D2">
      <w:pPr>
        <w:pStyle w:val="SourceCode"/>
        <w:rPr>
          <w:lang w:eastAsia="fi-FI"/>
        </w:rPr>
      </w:pPr>
      <w:r>
        <w:rPr>
          <w:lang w:eastAsia="fi-FI"/>
        </w:rPr>
        <w:tab/>
      </w:r>
      <w:r>
        <w:rPr>
          <w:lang w:eastAsia="fi-FI"/>
        </w:rPr>
        <w:tab/>
        <w:t>return 0.1;</w:t>
      </w:r>
    </w:p>
    <w:p w14:paraId="4B4C79A2" w14:textId="77777777" w:rsidR="001500D2" w:rsidRDefault="001500D2" w:rsidP="001500D2">
      <w:pPr>
        <w:pStyle w:val="SourceCode"/>
        <w:rPr>
          <w:lang w:eastAsia="fi-FI"/>
        </w:rPr>
      </w:pPr>
      <w:r>
        <w:rPr>
          <w:lang w:eastAsia="fi-FI"/>
        </w:rPr>
        <w:t xml:space="preserve">    });</w:t>
      </w:r>
    </w:p>
    <w:p w14:paraId="4FE321E7" w14:textId="77777777" w:rsidR="001500D2" w:rsidRDefault="001500D2" w:rsidP="001500D2">
      <w:pPr>
        <w:pStyle w:val="SourceCode"/>
        <w:rPr>
          <w:lang w:eastAsia="fi-FI"/>
        </w:rPr>
      </w:pPr>
      <w:r>
        <w:rPr>
          <w:lang w:eastAsia="fi-FI"/>
        </w:rPr>
        <w:t>}</w:t>
      </w:r>
    </w:p>
    <w:p w14:paraId="579883E4" w14:textId="77777777" w:rsidR="001500D2" w:rsidRDefault="001500D2" w:rsidP="001500D2">
      <w:pPr>
        <w:pStyle w:val="SourceCode"/>
        <w:rPr>
          <w:lang w:eastAsia="fi-FI"/>
        </w:rPr>
      </w:pPr>
    </w:p>
    <w:p w14:paraId="1108AE07" w14:textId="77777777" w:rsidR="001500D2" w:rsidRDefault="001500D2" w:rsidP="001500D2">
      <w:pPr>
        <w:pStyle w:val="SourceCode"/>
        <w:rPr>
          <w:lang w:eastAsia="fi-FI"/>
        </w:rPr>
      </w:pPr>
      <w:r>
        <w:rPr>
          <w:lang w:eastAsia="fi-FI"/>
        </w:rPr>
        <w:t>public Task&lt;double&gt; GetFutureValue()</w:t>
      </w:r>
    </w:p>
    <w:p w14:paraId="1509011C" w14:textId="77777777" w:rsidR="001500D2" w:rsidRDefault="001500D2" w:rsidP="001500D2">
      <w:pPr>
        <w:pStyle w:val="SourceCode"/>
        <w:rPr>
          <w:lang w:eastAsia="fi-FI"/>
        </w:rPr>
      </w:pPr>
      <w:r>
        <w:rPr>
          <w:lang w:eastAsia="fi-FI"/>
        </w:rPr>
        <w:t>{</w:t>
      </w:r>
    </w:p>
    <w:p w14:paraId="157C5C5A" w14:textId="77777777" w:rsidR="001500D2" w:rsidRDefault="001500D2" w:rsidP="001500D2">
      <w:pPr>
        <w:pStyle w:val="SourceCode"/>
        <w:rPr>
          <w:lang w:eastAsia="fi-FI"/>
        </w:rPr>
      </w:pPr>
      <w:r>
        <w:rPr>
          <w:lang w:eastAsia="fi-FI"/>
        </w:rPr>
        <w:tab/>
        <w:t>return Task&lt;double&gt;.Run(() =&gt;</w:t>
      </w:r>
    </w:p>
    <w:p w14:paraId="5EEF9F9E" w14:textId="77777777" w:rsidR="001500D2" w:rsidRDefault="001500D2" w:rsidP="001500D2">
      <w:pPr>
        <w:pStyle w:val="SourceCode"/>
        <w:rPr>
          <w:lang w:eastAsia="fi-FI"/>
        </w:rPr>
      </w:pPr>
      <w:r>
        <w:rPr>
          <w:lang w:eastAsia="fi-FI"/>
        </w:rPr>
        <w:tab/>
        <w:t>{</w:t>
      </w:r>
    </w:p>
    <w:p w14:paraId="29CB4FB5" w14:textId="77777777" w:rsidR="001500D2" w:rsidRDefault="001500D2" w:rsidP="001500D2">
      <w:pPr>
        <w:pStyle w:val="SourceCode"/>
        <w:rPr>
          <w:lang w:eastAsia="fi-FI"/>
        </w:rPr>
      </w:pPr>
      <w:r>
        <w:rPr>
          <w:lang w:eastAsia="fi-FI"/>
        </w:rPr>
        <w:tab/>
      </w:r>
      <w:r>
        <w:rPr>
          <w:lang w:eastAsia="fi-FI"/>
        </w:rPr>
        <w:tab/>
        <w:t>Log(3, $"{nameof(GetFutureValue)}");</w:t>
      </w:r>
    </w:p>
    <w:p w14:paraId="77BDAE63" w14:textId="77777777" w:rsidR="001500D2" w:rsidRDefault="001500D2" w:rsidP="001500D2">
      <w:pPr>
        <w:pStyle w:val="SourceCode"/>
        <w:rPr>
          <w:lang w:eastAsia="fi-FI"/>
        </w:rPr>
      </w:pPr>
      <w:r>
        <w:rPr>
          <w:lang w:eastAsia="fi-FI"/>
        </w:rPr>
        <w:tab/>
      </w:r>
      <w:r>
        <w:rPr>
          <w:lang w:eastAsia="fi-FI"/>
        </w:rPr>
        <w:tab/>
        <w:t>return 100.0;</w:t>
      </w:r>
    </w:p>
    <w:p w14:paraId="42D811C9" w14:textId="77777777" w:rsidR="001500D2" w:rsidRDefault="001500D2" w:rsidP="001500D2">
      <w:pPr>
        <w:pStyle w:val="SourceCode"/>
        <w:rPr>
          <w:lang w:eastAsia="fi-FI"/>
        </w:rPr>
      </w:pPr>
      <w:r>
        <w:rPr>
          <w:lang w:eastAsia="fi-FI"/>
        </w:rPr>
        <w:tab/>
        <w:t>});</w:t>
      </w:r>
    </w:p>
    <w:p w14:paraId="762F35BE" w14:textId="77777777" w:rsidR="001500D2" w:rsidRDefault="001500D2" w:rsidP="001500D2">
      <w:pPr>
        <w:pStyle w:val="SourceCode"/>
        <w:rPr>
          <w:lang w:eastAsia="fi-FI"/>
        </w:rPr>
      </w:pPr>
      <w:r>
        <w:rPr>
          <w:lang w:eastAsia="fi-FI"/>
        </w:rPr>
        <w:t>}</w:t>
      </w:r>
    </w:p>
    <w:p w14:paraId="0C2D9F2E" w14:textId="77777777" w:rsidR="001500D2" w:rsidRDefault="001500D2" w:rsidP="001500D2">
      <w:pPr>
        <w:pStyle w:val="SourceCode"/>
        <w:rPr>
          <w:lang w:eastAsia="fi-FI"/>
        </w:rPr>
      </w:pPr>
    </w:p>
    <w:p w14:paraId="4D406394" w14:textId="77777777" w:rsidR="001500D2" w:rsidRDefault="001500D2" w:rsidP="001500D2">
      <w:pPr>
        <w:pStyle w:val="SourceCode"/>
        <w:rPr>
          <w:lang w:eastAsia="fi-FI"/>
        </w:rPr>
      </w:pPr>
      <w:r>
        <w:rPr>
          <w:lang w:eastAsia="fi-FI"/>
        </w:rPr>
        <w:t>public void Log(int num, String s)</w:t>
      </w:r>
    </w:p>
    <w:p w14:paraId="3A3903A0" w14:textId="77777777" w:rsidR="001500D2" w:rsidRDefault="001500D2" w:rsidP="001500D2">
      <w:pPr>
        <w:pStyle w:val="SourceCode"/>
        <w:rPr>
          <w:lang w:eastAsia="fi-FI"/>
        </w:rPr>
      </w:pPr>
      <w:r>
        <w:rPr>
          <w:lang w:eastAsia="fi-FI"/>
        </w:rPr>
        <w:t>{</w:t>
      </w:r>
    </w:p>
    <w:p w14:paraId="384CE951" w14:textId="77777777" w:rsidR="001500D2" w:rsidRDefault="001500D2" w:rsidP="001500D2">
      <w:pPr>
        <w:pStyle w:val="SourceCode"/>
        <w:rPr>
          <w:lang w:eastAsia="fi-FI"/>
        </w:rPr>
      </w:pPr>
      <w:r>
        <w:rPr>
          <w:lang w:eastAsia="fi-FI"/>
        </w:rPr>
        <w:tab/>
        <w:t>var onSc = sc == null ? false : sc.OnSynchThread();</w:t>
      </w:r>
    </w:p>
    <w:p w14:paraId="799F9A3F" w14:textId="77777777" w:rsidR="001500D2" w:rsidRDefault="001500D2" w:rsidP="001500D2">
      <w:pPr>
        <w:pStyle w:val="SourceCode"/>
        <w:rPr>
          <w:lang w:eastAsia="fi-FI"/>
        </w:rPr>
      </w:pPr>
      <w:r>
        <w:rPr>
          <w:lang w:eastAsia="fi-FI"/>
        </w:rPr>
        <w:tab/>
        <w:t>Thread t = Thread.CurrentThread;</w:t>
      </w:r>
    </w:p>
    <w:p w14:paraId="7AED4A36" w14:textId="77777777" w:rsidR="001500D2" w:rsidRDefault="001500D2" w:rsidP="001500D2">
      <w:pPr>
        <w:pStyle w:val="SourceCode"/>
        <w:rPr>
          <w:lang w:eastAsia="fi-FI"/>
        </w:rPr>
      </w:pPr>
      <w:r>
        <w:rPr>
          <w:lang w:eastAsia="fi-FI"/>
        </w:rPr>
        <w:tab/>
        <w:t>Console.WriteLine($"{num} ({t.ManagedThreadId},{onSc}) {s}");</w:t>
      </w:r>
    </w:p>
    <w:p w14:paraId="7C44E609" w14:textId="77777777" w:rsidR="001500D2" w:rsidRDefault="001500D2" w:rsidP="001500D2">
      <w:pPr>
        <w:pStyle w:val="SourceCode"/>
        <w:rPr>
          <w:lang w:eastAsia="fi-FI"/>
        </w:rPr>
      </w:pPr>
      <w:r>
        <w:rPr>
          <w:lang w:eastAsia="fi-FI"/>
        </w:rPr>
        <w:t>}</w:t>
      </w:r>
    </w:p>
    <w:p w14:paraId="7A39E12D" w14:textId="77777777" w:rsidR="001500D2" w:rsidRDefault="001500D2" w:rsidP="001500D2">
      <w:pPr>
        <w:pStyle w:val="SourceCode"/>
        <w:rPr>
          <w:lang w:eastAsia="fi-FI"/>
        </w:rPr>
      </w:pPr>
    </w:p>
    <w:p w14:paraId="19806992" w14:textId="77777777" w:rsidR="001500D2" w:rsidRDefault="001500D2" w:rsidP="001500D2">
      <w:pPr>
        <w:rPr>
          <w:lang w:eastAsia="fi-FI"/>
        </w:rPr>
      </w:pPr>
      <w:r>
        <w:rPr>
          <w:lang w:eastAsia="fi-FI"/>
        </w:rPr>
        <w:t>The logging statements show the thread they are executing on. We see the output as follows.</w:t>
      </w:r>
    </w:p>
    <w:p w14:paraId="6E5EC101" w14:textId="77777777" w:rsidR="001500D2" w:rsidRDefault="001500D2" w:rsidP="001500D2">
      <w:pPr>
        <w:pStyle w:val="SourceCode"/>
        <w:rPr>
          <w:lang w:eastAsia="fi-FI"/>
        </w:rPr>
      </w:pPr>
      <w:r>
        <w:t>1 (23,True) SomeEventHandler Before await</w:t>
      </w:r>
      <w:r>
        <w:br/>
        <w:t>2 (23,True) GetPresentValue Before await</w:t>
      </w:r>
      <w:r>
        <w:br/>
        <w:t>3 (5,False) GetFutureValue</w:t>
      </w:r>
      <w:r>
        <w:br/>
        <w:t>4 (5,False) GetRate</w:t>
      </w:r>
      <w:r>
        <w:br/>
        <w:t>5 (23,True) GetPresentValue After await</w:t>
      </w:r>
      <w:r>
        <w:rPr>
          <w:lang w:eastAsia="fi-FI"/>
        </w:rPr>
        <w:t xml:space="preserve"> </w:t>
      </w:r>
    </w:p>
    <w:p w14:paraId="441F41B1" w14:textId="77777777" w:rsidR="001500D2" w:rsidRDefault="001500D2" w:rsidP="001500D2">
      <w:pPr>
        <w:rPr>
          <w:rFonts w:asciiTheme="majorHAnsi" w:eastAsiaTheme="majorEastAsia" w:hAnsiTheme="majorHAnsi" w:cstheme="majorBidi"/>
          <w:color w:val="31378B" w:themeColor="text2"/>
          <w:sz w:val="28"/>
          <w:szCs w:val="26"/>
          <w:lang w:eastAsia="fi-FI"/>
        </w:rPr>
      </w:pPr>
      <w:r>
        <w:rPr>
          <w:lang w:eastAsia="fi-FI"/>
        </w:rPr>
        <w:br w:type="page"/>
      </w:r>
    </w:p>
    <w:p w14:paraId="7E2806BA" w14:textId="77777777" w:rsidR="001500D2" w:rsidRDefault="001500D2" w:rsidP="001500D2">
      <w:pPr>
        <w:pStyle w:val="Heading4"/>
        <w:rPr>
          <w:lang w:eastAsia="fi-FI"/>
        </w:rPr>
      </w:pPr>
      <w:r>
        <w:rPr>
          <w:lang w:eastAsia="fi-FI"/>
        </w:rPr>
        <w:lastRenderedPageBreak/>
        <w:t>Implementing async/await with awaiters</w:t>
      </w:r>
    </w:p>
    <w:p w14:paraId="60970F32" w14:textId="77777777" w:rsidR="001500D2" w:rsidRDefault="001500D2" w:rsidP="001500D2">
      <w:pPr>
        <w:rPr>
          <w:lang w:eastAsia="fi-FI"/>
        </w:rPr>
      </w:pPr>
      <w:r>
        <w:rPr>
          <w:lang w:eastAsia="fi-FI"/>
        </w:rPr>
        <w:t>We can show how we might go about writing our own async await implementation using awaiters. Note this is easy for very simple methods but quickly becomes very hard in complex methods hence the beauty of having the compiler generate state machines for us</w:t>
      </w:r>
    </w:p>
    <w:p w14:paraId="1E2ED44C" w14:textId="77777777" w:rsidR="001500D2" w:rsidRDefault="001500D2" w:rsidP="001500D2">
      <w:pPr>
        <w:pStyle w:val="SourceCode"/>
        <w:rPr>
          <w:lang w:eastAsia="fi-FI"/>
        </w:rPr>
      </w:pPr>
      <w:r>
        <w:rPr>
          <w:lang w:eastAsia="fi-FI"/>
        </w:rPr>
        <w:t>private Task&lt;double&gt; GetDoubleAwaiter()</w:t>
      </w:r>
    </w:p>
    <w:p w14:paraId="05932701" w14:textId="77777777" w:rsidR="001500D2" w:rsidRDefault="001500D2" w:rsidP="001500D2">
      <w:pPr>
        <w:pStyle w:val="SourceCode"/>
        <w:rPr>
          <w:lang w:eastAsia="fi-FI"/>
        </w:rPr>
      </w:pPr>
      <w:r>
        <w:rPr>
          <w:lang w:eastAsia="fi-FI"/>
        </w:rPr>
        <w:t>{</w:t>
      </w:r>
    </w:p>
    <w:p w14:paraId="794BF819" w14:textId="77777777" w:rsidR="001500D2" w:rsidRDefault="001500D2" w:rsidP="001500D2">
      <w:pPr>
        <w:pStyle w:val="SourceCode"/>
        <w:rPr>
          <w:lang w:eastAsia="fi-FI"/>
        </w:rPr>
      </w:pPr>
      <w:r>
        <w:rPr>
          <w:lang w:eastAsia="fi-FI"/>
        </w:rPr>
        <w:tab/>
        <w:t>Log(nameof(GetDoubleAwaiter));</w:t>
      </w:r>
    </w:p>
    <w:p w14:paraId="7279D3C3" w14:textId="77777777" w:rsidR="001500D2" w:rsidRDefault="001500D2" w:rsidP="001500D2">
      <w:pPr>
        <w:pStyle w:val="SourceCode"/>
        <w:rPr>
          <w:lang w:eastAsia="fi-FI"/>
        </w:rPr>
      </w:pPr>
    </w:p>
    <w:p w14:paraId="46BDC345" w14:textId="77777777" w:rsidR="001500D2" w:rsidRDefault="001500D2" w:rsidP="001500D2">
      <w:pPr>
        <w:pStyle w:val="SourceCode"/>
        <w:rPr>
          <w:lang w:eastAsia="fi-FI"/>
        </w:rPr>
      </w:pPr>
      <w:r>
        <w:rPr>
          <w:lang w:eastAsia="fi-FI"/>
        </w:rPr>
        <w:tab/>
        <w:t>// Get the awaiter</w:t>
      </w:r>
    </w:p>
    <w:p w14:paraId="78F90967" w14:textId="77777777" w:rsidR="001500D2" w:rsidRDefault="001500D2" w:rsidP="001500D2">
      <w:pPr>
        <w:pStyle w:val="SourceCode"/>
        <w:rPr>
          <w:lang w:eastAsia="fi-FI"/>
        </w:rPr>
      </w:pPr>
      <w:r>
        <w:rPr>
          <w:lang w:eastAsia="fi-FI"/>
        </w:rPr>
        <w:tab/>
        <w:t>TaskAwaiter&lt;double&gt; awaiter = LongRunningTaskAsync(true).GetAwaiter();</w:t>
      </w:r>
    </w:p>
    <w:p w14:paraId="04EA9E5F" w14:textId="77777777" w:rsidR="001500D2" w:rsidRDefault="001500D2" w:rsidP="001500D2">
      <w:pPr>
        <w:pStyle w:val="SourceCode"/>
        <w:rPr>
          <w:lang w:eastAsia="fi-FI"/>
        </w:rPr>
      </w:pPr>
    </w:p>
    <w:p w14:paraId="37CA4FFE" w14:textId="77777777" w:rsidR="001500D2" w:rsidRDefault="001500D2" w:rsidP="001500D2">
      <w:pPr>
        <w:pStyle w:val="SourceCode"/>
        <w:rPr>
          <w:lang w:eastAsia="fi-FI"/>
        </w:rPr>
      </w:pPr>
      <w:r>
        <w:rPr>
          <w:lang w:eastAsia="fi-FI"/>
        </w:rPr>
        <w:tab/>
        <w:t>// Special case when the result is already available</w:t>
      </w:r>
    </w:p>
    <w:p w14:paraId="676BA6ED" w14:textId="77777777" w:rsidR="001500D2" w:rsidRDefault="001500D2" w:rsidP="001500D2">
      <w:pPr>
        <w:pStyle w:val="SourceCode"/>
        <w:rPr>
          <w:lang w:eastAsia="fi-FI"/>
        </w:rPr>
      </w:pPr>
      <w:r>
        <w:rPr>
          <w:lang w:eastAsia="fi-FI"/>
        </w:rPr>
        <w:tab/>
        <w:t>if (awaiter.IsCompleted)</w:t>
      </w:r>
    </w:p>
    <w:p w14:paraId="27EFC244" w14:textId="77777777" w:rsidR="001500D2" w:rsidRDefault="001500D2" w:rsidP="001500D2">
      <w:pPr>
        <w:pStyle w:val="SourceCode"/>
        <w:rPr>
          <w:lang w:eastAsia="fi-FI"/>
        </w:rPr>
      </w:pPr>
      <w:r>
        <w:rPr>
          <w:lang w:eastAsia="fi-FI"/>
        </w:rPr>
        <w:tab/>
        <w:t>{</w:t>
      </w:r>
    </w:p>
    <w:p w14:paraId="33FC8152" w14:textId="77777777" w:rsidR="001500D2" w:rsidRDefault="001500D2" w:rsidP="001500D2">
      <w:pPr>
        <w:pStyle w:val="SourceCode"/>
        <w:rPr>
          <w:lang w:eastAsia="fi-FI"/>
        </w:rPr>
      </w:pPr>
      <w:r>
        <w:rPr>
          <w:lang w:eastAsia="fi-FI"/>
        </w:rPr>
        <w:tab/>
      </w:r>
      <w:r>
        <w:rPr>
          <w:lang w:eastAsia="fi-FI"/>
        </w:rPr>
        <w:tab/>
        <w:t>Log(nameof(GetDoubleAwaiter));</w:t>
      </w:r>
    </w:p>
    <w:p w14:paraId="78F9FFBA" w14:textId="77777777" w:rsidR="001500D2" w:rsidRDefault="001500D2" w:rsidP="001500D2">
      <w:pPr>
        <w:pStyle w:val="SourceCode"/>
        <w:rPr>
          <w:lang w:eastAsia="fi-FI"/>
        </w:rPr>
      </w:pPr>
      <w:r>
        <w:rPr>
          <w:lang w:eastAsia="fi-FI"/>
        </w:rPr>
        <w:tab/>
      </w:r>
      <w:r>
        <w:rPr>
          <w:lang w:eastAsia="fi-FI"/>
        </w:rPr>
        <w:tab/>
        <w:t>return Task&lt;double&gt;.FromResult(awaiter.GetResult());</w:t>
      </w:r>
    </w:p>
    <w:p w14:paraId="29D473B7" w14:textId="77777777" w:rsidR="001500D2" w:rsidRDefault="001500D2" w:rsidP="001500D2">
      <w:pPr>
        <w:pStyle w:val="SourceCode"/>
        <w:rPr>
          <w:lang w:eastAsia="fi-FI"/>
        </w:rPr>
      </w:pPr>
      <w:r>
        <w:rPr>
          <w:lang w:eastAsia="fi-FI"/>
        </w:rPr>
        <w:tab/>
        <w:t>}</w:t>
      </w:r>
    </w:p>
    <w:p w14:paraId="5667F1BF" w14:textId="77777777" w:rsidR="001500D2" w:rsidRDefault="001500D2" w:rsidP="001500D2">
      <w:pPr>
        <w:pStyle w:val="SourceCode"/>
        <w:rPr>
          <w:lang w:eastAsia="fi-FI"/>
        </w:rPr>
      </w:pPr>
    </w:p>
    <w:p w14:paraId="6CB2040D" w14:textId="77777777" w:rsidR="001500D2" w:rsidRDefault="001500D2" w:rsidP="001500D2">
      <w:pPr>
        <w:pStyle w:val="SourceCode"/>
        <w:rPr>
          <w:lang w:eastAsia="fi-FI"/>
        </w:rPr>
      </w:pPr>
      <w:r>
        <w:rPr>
          <w:lang w:eastAsia="fi-FI"/>
        </w:rPr>
        <w:tab/>
        <w:t>// General case requires us to register a continuation</w:t>
      </w:r>
    </w:p>
    <w:p w14:paraId="0452547F" w14:textId="77777777" w:rsidR="001500D2" w:rsidRDefault="001500D2" w:rsidP="001500D2">
      <w:pPr>
        <w:pStyle w:val="SourceCode"/>
        <w:rPr>
          <w:lang w:eastAsia="fi-FI"/>
        </w:rPr>
      </w:pPr>
      <w:r>
        <w:rPr>
          <w:lang w:eastAsia="fi-FI"/>
        </w:rPr>
        <w:tab/>
        <w:t>TaskCompletionSource&lt;double&gt; tcs = new TaskCompletionSource&lt;double&gt;();</w:t>
      </w:r>
    </w:p>
    <w:p w14:paraId="658043A8" w14:textId="77777777" w:rsidR="001500D2" w:rsidRDefault="001500D2" w:rsidP="001500D2">
      <w:pPr>
        <w:pStyle w:val="SourceCode"/>
        <w:rPr>
          <w:lang w:eastAsia="fi-FI"/>
        </w:rPr>
      </w:pPr>
      <w:r>
        <w:rPr>
          <w:lang w:eastAsia="fi-FI"/>
        </w:rPr>
        <w:tab/>
        <w:t>awaiter.OnCompleted(() =&gt;</w:t>
      </w:r>
    </w:p>
    <w:p w14:paraId="04B074BA" w14:textId="77777777" w:rsidR="001500D2" w:rsidRDefault="001500D2" w:rsidP="001500D2">
      <w:pPr>
        <w:pStyle w:val="SourceCode"/>
        <w:rPr>
          <w:lang w:eastAsia="fi-FI"/>
        </w:rPr>
      </w:pPr>
      <w:r>
        <w:rPr>
          <w:lang w:eastAsia="fi-FI"/>
        </w:rPr>
        <w:tab/>
        <w:t>{</w:t>
      </w:r>
    </w:p>
    <w:p w14:paraId="007ABE3E" w14:textId="77777777" w:rsidR="001500D2" w:rsidRDefault="001500D2" w:rsidP="001500D2">
      <w:pPr>
        <w:pStyle w:val="SourceCode"/>
        <w:rPr>
          <w:lang w:eastAsia="fi-FI"/>
        </w:rPr>
      </w:pPr>
      <w:r>
        <w:rPr>
          <w:lang w:eastAsia="fi-FI"/>
        </w:rPr>
        <w:tab/>
      </w:r>
      <w:r>
        <w:rPr>
          <w:lang w:eastAsia="fi-FI"/>
        </w:rPr>
        <w:tab/>
        <w:t>Log(nameof(GetDoubleAwaiter));</w:t>
      </w:r>
    </w:p>
    <w:p w14:paraId="7FE10C9D" w14:textId="77777777" w:rsidR="001500D2" w:rsidRDefault="001500D2" w:rsidP="001500D2">
      <w:pPr>
        <w:pStyle w:val="SourceCode"/>
        <w:rPr>
          <w:lang w:eastAsia="fi-FI"/>
        </w:rPr>
      </w:pPr>
      <w:r>
        <w:rPr>
          <w:lang w:eastAsia="fi-FI"/>
        </w:rPr>
        <w:tab/>
      </w:r>
      <w:r>
        <w:rPr>
          <w:lang w:eastAsia="fi-FI"/>
        </w:rPr>
        <w:tab/>
        <w:t>tcs.SetResult(awaiter.GetResult());</w:t>
      </w:r>
    </w:p>
    <w:p w14:paraId="77ADD6CC" w14:textId="77777777" w:rsidR="001500D2" w:rsidRDefault="001500D2" w:rsidP="001500D2">
      <w:pPr>
        <w:pStyle w:val="SourceCode"/>
        <w:rPr>
          <w:lang w:eastAsia="fi-FI"/>
        </w:rPr>
      </w:pPr>
      <w:r>
        <w:rPr>
          <w:lang w:eastAsia="fi-FI"/>
        </w:rPr>
        <w:tab/>
        <w:t>});</w:t>
      </w:r>
    </w:p>
    <w:p w14:paraId="63164DEA" w14:textId="77777777" w:rsidR="001500D2" w:rsidRDefault="001500D2" w:rsidP="001500D2">
      <w:pPr>
        <w:pStyle w:val="SourceCode"/>
        <w:rPr>
          <w:lang w:eastAsia="fi-FI"/>
        </w:rPr>
      </w:pPr>
      <w:r>
        <w:rPr>
          <w:lang w:eastAsia="fi-FI"/>
        </w:rPr>
        <w:t xml:space="preserve">  </w:t>
      </w:r>
    </w:p>
    <w:p w14:paraId="69B7E2F2" w14:textId="77777777" w:rsidR="001500D2" w:rsidRDefault="001500D2" w:rsidP="001500D2">
      <w:pPr>
        <w:pStyle w:val="SourceCode"/>
        <w:rPr>
          <w:lang w:eastAsia="fi-FI"/>
        </w:rPr>
      </w:pPr>
      <w:r>
        <w:rPr>
          <w:lang w:eastAsia="fi-FI"/>
        </w:rPr>
        <w:t xml:space="preserve">  </w:t>
      </w:r>
      <w:r>
        <w:rPr>
          <w:lang w:eastAsia="fi-FI"/>
        </w:rPr>
        <w:tab/>
        <w:t>return tcs.Task;</w:t>
      </w:r>
    </w:p>
    <w:p w14:paraId="4E8A4F0E" w14:textId="77777777" w:rsidR="001500D2" w:rsidRPr="0080718B" w:rsidRDefault="001500D2" w:rsidP="001500D2">
      <w:pPr>
        <w:pStyle w:val="SourceCode"/>
        <w:rPr>
          <w:lang w:eastAsia="fi-FI"/>
        </w:rPr>
      </w:pPr>
      <w:r>
        <w:rPr>
          <w:lang w:eastAsia="fi-FI"/>
        </w:rPr>
        <w:t>}</w:t>
      </w:r>
    </w:p>
    <w:p w14:paraId="2B07B091" w14:textId="77777777" w:rsidR="001500D2" w:rsidRDefault="001500D2" w:rsidP="001500D2">
      <w:pPr>
        <w:rPr>
          <w:lang w:eastAsia="fi-FI"/>
        </w:rPr>
      </w:pPr>
    </w:p>
    <w:p w14:paraId="610D7467" w14:textId="77777777" w:rsidR="001500D2" w:rsidRDefault="001500D2" w:rsidP="001500D2">
      <w:pPr>
        <w:rPr>
          <w:lang w:eastAsia="fi-FI"/>
        </w:rPr>
      </w:pPr>
    </w:p>
    <w:p w14:paraId="5C37896E" w14:textId="77777777" w:rsidR="001500D2" w:rsidRPr="00281E75" w:rsidRDefault="001500D2" w:rsidP="001500D2">
      <w:pPr>
        <w:rPr>
          <w:lang w:eastAsia="fi-FI"/>
        </w:rPr>
      </w:pPr>
    </w:p>
    <w:p w14:paraId="59A01E05" w14:textId="77777777" w:rsidR="001500D2" w:rsidRDefault="001500D2" w:rsidP="001500D2">
      <w:pPr>
        <w:rPr>
          <w:rFonts w:asciiTheme="majorHAnsi" w:eastAsiaTheme="majorEastAsia" w:hAnsiTheme="majorHAnsi" w:cstheme="majorBidi"/>
          <w:b/>
          <w:color w:val="403152" w:themeColor="accent4" w:themeShade="80"/>
          <w:sz w:val="32"/>
          <w:szCs w:val="30"/>
          <w:lang w:eastAsia="fi-FI"/>
        </w:rPr>
      </w:pPr>
      <w:r>
        <w:rPr>
          <w:lang w:eastAsia="fi-FI"/>
        </w:rPr>
        <w:br w:type="page"/>
      </w:r>
    </w:p>
    <w:p w14:paraId="6EAC9695" w14:textId="77777777" w:rsidR="001500D2" w:rsidRDefault="001500D2" w:rsidP="001500D2">
      <w:pPr>
        <w:pStyle w:val="Heading4"/>
        <w:rPr>
          <w:lang w:eastAsia="fi-FI"/>
        </w:rPr>
      </w:pPr>
      <w:r>
        <w:rPr>
          <w:lang w:eastAsia="fi-FI"/>
        </w:rPr>
        <w:lastRenderedPageBreak/>
        <w:t>Writing our own awaiters</w:t>
      </w:r>
    </w:p>
    <w:p w14:paraId="6E19BA20" w14:textId="77777777" w:rsidR="001500D2" w:rsidRDefault="001500D2" w:rsidP="001500D2">
      <w:pPr>
        <w:rPr>
          <w:lang w:eastAsia="fi-FI"/>
        </w:rPr>
      </w:pPr>
      <w:r>
        <w:rPr>
          <w:lang w:eastAsia="fi-FI"/>
        </w:rPr>
        <w:t>Tasks come with an implementation of awaiters but we can create our own awaiters for types. For a type to be used on the rhs of an await expression it must have a method called GetAwaiter (or have a suitable extension method) that returns a type that implements a specific pattern</w:t>
      </w:r>
    </w:p>
    <w:p w14:paraId="6C066252" w14:textId="77777777" w:rsidR="001500D2" w:rsidRDefault="001500D2" w:rsidP="001500D2">
      <w:pPr>
        <w:rPr>
          <w:lang w:eastAsia="fi-FI"/>
        </w:rPr>
      </w:pPr>
    </w:p>
    <w:p w14:paraId="4BF6D801" w14:textId="77777777" w:rsidR="001500D2" w:rsidRDefault="001500D2" w:rsidP="001500D2">
      <w:pPr>
        <w:rPr>
          <w:rFonts w:asciiTheme="majorHAnsi" w:eastAsiaTheme="majorEastAsia" w:hAnsiTheme="majorHAnsi" w:cstheme="majorBidi"/>
          <w:b/>
          <w:color w:val="403152" w:themeColor="accent4" w:themeShade="80"/>
          <w:sz w:val="32"/>
          <w:szCs w:val="28"/>
          <w:lang w:eastAsia="fi-FI"/>
        </w:rPr>
      </w:pPr>
      <w:r>
        <w:rPr>
          <w:lang w:eastAsia="fi-FI"/>
        </w:rPr>
        <w:br w:type="page"/>
      </w:r>
    </w:p>
    <w:p w14:paraId="069C29E6" w14:textId="7B8AAD07" w:rsidR="00B15281" w:rsidRDefault="00B15281" w:rsidP="00B15281">
      <w:pPr>
        <w:pStyle w:val="QuestionSection"/>
        <w:rPr>
          <w:lang w:eastAsia="fi-FI"/>
        </w:rPr>
      </w:pPr>
      <w:r>
        <w:rPr>
          <w:lang w:eastAsia="fi-FI"/>
        </w:rPr>
        <w:lastRenderedPageBreak/>
        <w:t>Questions - Async Await</w:t>
      </w:r>
    </w:p>
    <w:p w14:paraId="30001C65" w14:textId="77777777" w:rsidR="00B15281" w:rsidRDefault="00B15281" w:rsidP="00B15281">
      <w:pPr>
        <w:pStyle w:val="Question"/>
        <w:rPr>
          <w:lang w:eastAsia="fi-FI"/>
        </w:rPr>
      </w:pPr>
      <w:r>
        <w:rPr>
          <w:lang w:eastAsia="fi-FI"/>
        </w:rPr>
        <w:t>What is a continuation?</w:t>
      </w:r>
    </w:p>
    <w:p w14:paraId="0F4E1F3E" w14:textId="77777777" w:rsidR="00B15281" w:rsidRPr="00315AFD" w:rsidRDefault="00B15281" w:rsidP="00B15281">
      <w:pPr>
        <w:pStyle w:val="Answer"/>
        <w:rPr>
          <w:lang w:eastAsia="fi-FI"/>
        </w:rPr>
      </w:pPr>
      <w:r>
        <w:rPr>
          <w:lang w:eastAsia="fi-FI"/>
        </w:rPr>
        <w:t>A piece of code that will be executed once an asynchronous operation completes. The continuation knows where the calling method was before the asynchronous operation was started so it can continue from the correct place. When one starts an asynchronous operation we can tell it what we want to be executed as a continuation when that operation completes</w:t>
      </w:r>
    </w:p>
    <w:p w14:paraId="43114B1D" w14:textId="77777777" w:rsidR="00B15281" w:rsidRDefault="00B15281" w:rsidP="00B15281">
      <w:pPr>
        <w:pStyle w:val="Question"/>
        <w:rPr>
          <w:lang w:eastAsia="fi-FI"/>
        </w:rPr>
      </w:pPr>
      <w:r>
        <w:rPr>
          <w:lang w:eastAsia="fi-FI"/>
        </w:rPr>
        <w:t>How are continuations implemented in .NET?</w:t>
      </w:r>
    </w:p>
    <w:p w14:paraId="097B7D37" w14:textId="77777777" w:rsidR="00B15281" w:rsidRPr="00A462AF" w:rsidRDefault="00B15281" w:rsidP="00B15281">
      <w:pPr>
        <w:pStyle w:val="Answer"/>
        <w:rPr>
          <w:lang w:eastAsia="fi-FI"/>
        </w:rPr>
      </w:pPr>
      <w:r>
        <w:rPr>
          <w:lang w:eastAsia="fi-FI"/>
        </w:rPr>
        <w:t>As action delegates that are invoked with the result of the asynchronous operation</w:t>
      </w:r>
    </w:p>
    <w:p w14:paraId="617F6D1D" w14:textId="77777777" w:rsidR="00B15281" w:rsidRDefault="00B15281" w:rsidP="00B15281">
      <w:pPr>
        <w:pStyle w:val="Question"/>
        <w:rPr>
          <w:lang w:eastAsia="fi-FI"/>
        </w:rPr>
      </w:pPr>
      <w:r>
        <w:rPr>
          <w:lang w:eastAsia="fi-FI"/>
        </w:rPr>
        <w:t>Why are continuations better than blocking?</w:t>
      </w:r>
    </w:p>
    <w:p w14:paraId="7089CBF9" w14:textId="77777777" w:rsidR="00B15281" w:rsidRPr="007E6C30" w:rsidRDefault="00B15281" w:rsidP="00B15281">
      <w:pPr>
        <w:pStyle w:val="Answer"/>
        <w:rPr>
          <w:lang w:eastAsia="fi-FI"/>
        </w:rPr>
      </w:pPr>
      <w:r>
        <w:rPr>
          <w:lang w:eastAsia="fi-FI"/>
        </w:rPr>
        <w:t>They do force valuable threads to just wait around doing nothing until the asynchronous operation completes.</w:t>
      </w:r>
    </w:p>
    <w:p w14:paraId="7162F282" w14:textId="77777777" w:rsidR="00B15281" w:rsidRDefault="00B15281" w:rsidP="00B15281">
      <w:pPr>
        <w:pStyle w:val="Question"/>
        <w:rPr>
          <w:lang w:eastAsia="fi-FI"/>
        </w:rPr>
      </w:pPr>
      <w:r>
        <w:rPr>
          <w:lang w:eastAsia="fi-FI"/>
        </w:rPr>
        <w:t>What is a SynchronizationContext?</w:t>
      </w:r>
    </w:p>
    <w:p w14:paraId="7BFE6A85" w14:textId="77777777" w:rsidR="00B15281" w:rsidRDefault="00B15281" w:rsidP="00B15281">
      <w:pPr>
        <w:pStyle w:val="Answer"/>
        <w:rPr>
          <w:lang w:eastAsia="fi-FI"/>
        </w:rPr>
      </w:pPr>
      <w:r>
        <w:rPr>
          <w:lang w:eastAsia="fi-FI"/>
        </w:rPr>
        <w:t>Abstracts the concept of invoking delegates on particular threads</w:t>
      </w:r>
    </w:p>
    <w:p w14:paraId="6A4975E9" w14:textId="77777777" w:rsidR="00B15281" w:rsidRDefault="00B15281" w:rsidP="00B15281">
      <w:pPr>
        <w:pStyle w:val="Question"/>
        <w:rPr>
          <w:lang w:eastAsia="fi-FI"/>
        </w:rPr>
      </w:pPr>
      <w:r>
        <w:rPr>
          <w:lang w:eastAsia="fi-FI"/>
        </w:rPr>
        <w:t>What are the methods of SynchronizationContext?</w:t>
      </w:r>
    </w:p>
    <w:p w14:paraId="1F3D66C1" w14:textId="77777777" w:rsidR="00B15281" w:rsidRDefault="00B15281" w:rsidP="00B15281">
      <w:pPr>
        <w:pStyle w:val="Answer"/>
        <w:rPr>
          <w:lang w:eastAsia="fi-FI"/>
        </w:rPr>
      </w:pPr>
      <w:r>
        <w:rPr>
          <w:lang w:eastAsia="fi-FI"/>
        </w:rPr>
        <w:t>Post – asynchronous, similar to BeginInvoke</w:t>
      </w:r>
    </w:p>
    <w:p w14:paraId="119BBE4D" w14:textId="77777777" w:rsidR="00B15281" w:rsidRPr="002E5D1D" w:rsidRDefault="00B15281" w:rsidP="00B15281">
      <w:pPr>
        <w:pStyle w:val="Answer"/>
        <w:rPr>
          <w:lang w:eastAsia="fi-FI"/>
        </w:rPr>
      </w:pPr>
      <w:r>
        <w:rPr>
          <w:lang w:eastAsia="fi-FI"/>
        </w:rPr>
        <w:t>Send – synchronous, similar to invoke</w:t>
      </w:r>
    </w:p>
    <w:p w14:paraId="1EE04EB1" w14:textId="77777777" w:rsidR="00B15281" w:rsidRDefault="00B15281" w:rsidP="00B15281">
      <w:pPr>
        <w:pStyle w:val="Question"/>
        <w:rPr>
          <w:lang w:eastAsia="fi-FI"/>
        </w:rPr>
      </w:pPr>
      <w:r>
        <w:rPr>
          <w:lang w:eastAsia="fi-FI"/>
        </w:rPr>
        <w:t>What is async/await?</w:t>
      </w:r>
    </w:p>
    <w:p w14:paraId="62FB632C" w14:textId="77777777" w:rsidR="00B95DCF" w:rsidRDefault="00B15281" w:rsidP="00B15281">
      <w:pPr>
        <w:pStyle w:val="Answer"/>
        <w:rPr>
          <w:lang w:eastAsia="fi-FI"/>
        </w:rPr>
      </w:pPr>
      <w:r>
        <w:rPr>
          <w:lang w:eastAsia="fi-FI"/>
        </w:rPr>
        <w:t>Language support, layered on top of TPL, for writing asynchronous code</w:t>
      </w:r>
    </w:p>
    <w:p w14:paraId="7D8F9E65" w14:textId="7D420DE9" w:rsidR="00B95DCF" w:rsidRDefault="00B95DCF" w:rsidP="00B95DCF">
      <w:pPr>
        <w:pStyle w:val="Question"/>
        <w:rPr>
          <w:lang w:eastAsia="fi-FI"/>
        </w:rPr>
      </w:pPr>
      <w:r>
        <w:rPr>
          <w:lang w:eastAsia="fi-FI"/>
        </w:rPr>
        <w:t>What is the benefit of having language support?</w:t>
      </w:r>
    </w:p>
    <w:p w14:paraId="6A1C90F6" w14:textId="050865A0" w:rsidR="00B95DCF" w:rsidRPr="00B95DCF" w:rsidRDefault="00B95DCF" w:rsidP="00B95DCF">
      <w:pPr>
        <w:pStyle w:val="Answer"/>
        <w:rPr>
          <w:lang w:eastAsia="fi-FI"/>
        </w:rPr>
      </w:pPr>
      <w:r>
        <w:rPr>
          <w:lang w:eastAsia="fi-FI"/>
        </w:rPr>
        <w:t xml:space="preserve">Frees the developer from writing boilerplate code to perform explicit callbacks and </w:t>
      </w:r>
      <w:r w:rsidR="00FC2CFE">
        <w:rPr>
          <w:lang w:eastAsia="fi-FI"/>
        </w:rPr>
        <w:t>have disparate error handling</w:t>
      </w:r>
    </w:p>
    <w:p w14:paraId="5D9B1D69" w14:textId="2763CA73" w:rsidR="00FC2CFE" w:rsidRDefault="00B15281" w:rsidP="00FC2CFE">
      <w:pPr>
        <w:pStyle w:val="Question"/>
        <w:rPr>
          <w:lang w:eastAsia="fi-FI"/>
        </w:rPr>
      </w:pPr>
      <w:r>
        <w:rPr>
          <w:lang w:eastAsia="fi-FI"/>
        </w:rPr>
        <w:t xml:space="preserve"> </w:t>
      </w:r>
      <w:r w:rsidR="00FC2CFE">
        <w:rPr>
          <w:lang w:eastAsia="fi-FI"/>
        </w:rPr>
        <w:t>What is the result?</w:t>
      </w:r>
    </w:p>
    <w:p w14:paraId="1E37910D" w14:textId="016C00E1" w:rsidR="00B15281" w:rsidRPr="00DD39A0" w:rsidRDefault="00B15281" w:rsidP="00B15281">
      <w:pPr>
        <w:pStyle w:val="Answer"/>
        <w:rPr>
          <w:lang w:eastAsia="fi-FI"/>
        </w:rPr>
      </w:pPr>
      <w:r>
        <w:rPr>
          <w:lang w:eastAsia="fi-FI"/>
        </w:rPr>
        <w:t>The resultant asynchronous code looks superficially like synchronous code</w:t>
      </w:r>
    </w:p>
    <w:p w14:paraId="54C474C4" w14:textId="77777777" w:rsidR="00B15281" w:rsidRDefault="00B15281" w:rsidP="00B15281">
      <w:pPr>
        <w:pStyle w:val="Question"/>
        <w:rPr>
          <w:lang w:eastAsia="fi-FI"/>
        </w:rPr>
      </w:pPr>
      <w:r>
        <w:rPr>
          <w:lang w:eastAsia="fi-FI"/>
        </w:rPr>
        <w:t>What is an asynchronous function?</w:t>
      </w:r>
    </w:p>
    <w:p w14:paraId="0FC06344" w14:textId="77777777" w:rsidR="00B15281" w:rsidRDefault="00B15281" w:rsidP="00B15281">
      <w:pPr>
        <w:pStyle w:val="Answer"/>
        <w:rPr>
          <w:lang w:eastAsia="fi-FI"/>
        </w:rPr>
      </w:pPr>
      <w:r>
        <w:rPr>
          <w:lang w:eastAsia="fi-FI"/>
        </w:rPr>
        <w:t>A method or an anonymous function declared with the async modifier</w:t>
      </w:r>
    </w:p>
    <w:p w14:paraId="62ACD5EF" w14:textId="77777777" w:rsidR="00B15281" w:rsidRDefault="00B15281" w:rsidP="00B15281">
      <w:pPr>
        <w:pStyle w:val="Question"/>
        <w:rPr>
          <w:lang w:eastAsia="fi-FI"/>
        </w:rPr>
      </w:pPr>
      <w:r>
        <w:rPr>
          <w:lang w:eastAsia="fi-FI"/>
        </w:rPr>
        <w:t>What is an anonymous function?</w:t>
      </w:r>
    </w:p>
    <w:p w14:paraId="1B980E70" w14:textId="77777777" w:rsidR="00B15281" w:rsidRPr="00D840B2" w:rsidRDefault="00B15281" w:rsidP="00B15281">
      <w:pPr>
        <w:pStyle w:val="Answer"/>
        <w:rPr>
          <w:lang w:eastAsia="fi-FI"/>
        </w:rPr>
      </w:pPr>
      <w:r>
        <w:rPr>
          <w:lang w:eastAsia="fi-FI"/>
        </w:rPr>
        <w:t>A lambda expression or an anonymous method</w:t>
      </w:r>
    </w:p>
    <w:p w14:paraId="336EA5A5" w14:textId="77777777" w:rsidR="00B15281" w:rsidRDefault="00B15281" w:rsidP="00B15281">
      <w:pPr>
        <w:pStyle w:val="Question"/>
        <w:rPr>
          <w:lang w:eastAsia="fi-FI"/>
        </w:rPr>
      </w:pPr>
      <w:r>
        <w:rPr>
          <w:lang w:eastAsia="fi-FI"/>
        </w:rPr>
        <w:t>What are the valid return types of an async method</w:t>
      </w:r>
    </w:p>
    <w:p w14:paraId="36D5854E" w14:textId="77777777" w:rsidR="00B15281" w:rsidRDefault="00B15281" w:rsidP="00B15281">
      <w:pPr>
        <w:pStyle w:val="Answer"/>
        <w:rPr>
          <w:lang w:eastAsia="fi-FI"/>
        </w:rPr>
      </w:pPr>
      <w:r>
        <w:rPr>
          <w:lang w:eastAsia="fi-FI"/>
        </w:rPr>
        <w:lastRenderedPageBreak/>
        <w:t>Void</w:t>
      </w:r>
    </w:p>
    <w:p w14:paraId="3867DD6C" w14:textId="77777777" w:rsidR="00B15281" w:rsidRDefault="00B15281" w:rsidP="00B15281">
      <w:pPr>
        <w:pStyle w:val="Answer"/>
        <w:rPr>
          <w:lang w:eastAsia="fi-FI"/>
        </w:rPr>
      </w:pPr>
      <w:r>
        <w:rPr>
          <w:lang w:eastAsia="fi-FI"/>
        </w:rPr>
        <w:t>Task</w:t>
      </w:r>
    </w:p>
    <w:p w14:paraId="03A65B25" w14:textId="77777777" w:rsidR="00B15281" w:rsidRDefault="00B15281" w:rsidP="00B15281">
      <w:pPr>
        <w:pStyle w:val="Answer"/>
        <w:rPr>
          <w:lang w:eastAsia="fi-FI"/>
        </w:rPr>
      </w:pPr>
      <w:r>
        <w:rPr>
          <w:lang w:eastAsia="fi-FI"/>
        </w:rPr>
        <w:t>Task&lt;TResult&gt;</w:t>
      </w:r>
    </w:p>
    <w:p w14:paraId="200344EE" w14:textId="77777777" w:rsidR="00B15281" w:rsidRDefault="00B15281" w:rsidP="00B15281">
      <w:pPr>
        <w:pStyle w:val="Question"/>
        <w:rPr>
          <w:lang w:eastAsia="fi-FI"/>
        </w:rPr>
      </w:pPr>
      <w:r>
        <w:rPr>
          <w:lang w:eastAsia="fi-FI"/>
        </w:rPr>
        <w:t>Why is it preferable to return Task rather than void?</w:t>
      </w:r>
    </w:p>
    <w:p w14:paraId="38781190" w14:textId="77777777" w:rsidR="00B15281" w:rsidRPr="005B1B0D" w:rsidRDefault="00B15281" w:rsidP="00B15281">
      <w:pPr>
        <w:pStyle w:val="Answer"/>
        <w:rPr>
          <w:lang w:eastAsia="fi-FI"/>
        </w:rPr>
      </w:pPr>
      <w:r>
        <w:rPr>
          <w:lang w:eastAsia="fi-FI"/>
        </w:rPr>
        <w:t>Enables the caller to attach continuations, check for completion and failure.</w:t>
      </w:r>
    </w:p>
    <w:p w14:paraId="71469681" w14:textId="77777777" w:rsidR="00B15281" w:rsidRDefault="00B15281" w:rsidP="00B15281">
      <w:pPr>
        <w:pStyle w:val="Question"/>
        <w:rPr>
          <w:lang w:eastAsia="fi-FI"/>
        </w:rPr>
      </w:pPr>
      <w:r>
        <w:rPr>
          <w:lang w:eastAsia="fi-FI"/>
        </w:rPr>
        <w:t>What restrictions are there on the parameters of an async method?</w:t>
      </w:r>
    </w:p>
    <w:p w14:paraId="3C08C0DC" w14:textId="77777777" w:rsidR="00B15281" w:rsidRPr="0037204D" w:rsidRDefault="00B15281" w:rsidP="00B15281">
      <w:pPr>
        <w:pStyle w:val="Answer"/>
        <w:rPr>
          <w:lang w:eastAsia="fi-FI"/>
        </w:rPr>
      </w:pPr>
      <w:r>
        <w:rPr>
          <w:lang w:eastAsia="fi-FI"/>
        </w:rPr>
        <w:t>Cannot be out or ref as the caller is no longer on the stack for the continuation part of the method</w:t>
      </w:r>
    </w:p>
    <w:p w14:paraId="36DB8446" w14:textId="77777777" w:rsidR="00B15281" w:rsidRDefault="00B15281" w:rsidP="00B15281">
      <w:pPr>
        <w:pStyle w:val="Question"/>
        <w:rPr>
          <w:lang w:eastAsia="fi-FI"/>
        </w:rPr>
      </w:pPr>
      <w:r>
        <w:rPr>
          <w:lang w:eastAsia="fi-FI"/>
        </w:rPr>
        <w:t>What is await?</w:t>
      </w:r>
    </w:p>
    <w:p w14:paraId="1E6E4ECB" w14:textId="77777777" w:rsidR="00B15281" w:rsidRDefault="00B15281" w:rsidP="00B15281">
      <w:pPr>
        <w:pStyle w:val="Answer"/>
        <w:rPr>
          <w:lang w:eastAsia="fi-FI"/>
        </w:rPr>
      </w:pPr>
      <w:r>
        <w:rPr>
          <w:lang w:eastAsia="fi-FI"/>
        </w:rPr>
        <w:t>Asynchronous wait. It prevents having to block when waiting for long running operations to complete. If the task being awaited is of type TResult it unwraps to a value of TResult</w:t>
      </w:r>
    </w:p>
    <w:p w14:paraId="08D181AA" w14:textId="77777777" w:rsidR="00B15281" w:rsidRDefault="00B15281" w:rsidP="00B15281">
      <w:pPr>
        <w:pStyle w:val="Question"/>
        <w:rPr>
          <w:lang w:eastAsia="fi-FI"/>
        </w:rPr>
      </w:pPr>
      <w:r>
        <w:rPr>
          <w:lang w:eastAsia="fi-FI"/>
        </w:rPr>
        <w:t>What does await do?</w:t>
      </w:r>
    </w:p>
    <w:p w14:paraId="686807E9" w14:textId="77777777" w:rsidR="00B15281" w:rsidRDefault="00B15281" w:rsidP="00B15281">
      <w:pPr>
        <w:pStyle w:val="Answer"/>
        <w:rPr>
          <w:lang w:eastAsia="fi-FI"/>
        </w:rPr>
      </w:pPr>
      <w:r>
        <w:rPr>
          <w:lang w:eastAsia="fi-FI"/>
        </w:rPr>
        <w:t>Instructs the compiler to build a continuation</w:t>
      </w:r>
    </w:p>
    <w:p w14:paraId="7A045579" w14:textId="77777777" w:rsidR="00B15281" w:rsidRDefault="00B15281" w:rsidP="00B15281">
      <w:pPr>
        <w:pStyle w:val="Answer"/>
        <w:rPr>
          <w:lang w:eastAsia="fi-FI"/>
        </w:rPr>
      </w:pPr>
      <w:r>
        <w:rPr>
          <w:lang w:eastAsia="fi-FI"/>
        </w:rPr>
        <w:t>Consume asynchronous operation</w:t>
      </w:r>
    </w:p>
    <w:p w14:paraId="13500F60" w14:textId="77777777" w:rsidR="00B15281" w:rsidRDefault="00B15281" w:rsidP="00B15281">
      <w:pPr>
        <w:pStyle w:val="Answer"/>
        <w:rPr>
          <w:lang w:eastAsia="fi-FI"/>
        </w:rPr>
      </w:pPr>
      <w:r>
        <w:rPr>
          <w:lang w:eastAsia="fi-FI"/>
        </w:rPr>
        <w:t>If the task is of type Task&lt;TResult&gt; it unwraps a value of TResult</w:t>
      </w:r>
    </w:p>
    <w:p w14:paraId="016A98A4" w14:textId="77777777" w:rsidR="00B15281" w:rsidRDefault="00B15281" w:rsidP="00B15281">
      <w:pPr>
        <w:pStyle w:val="Question"/>
        <w:rPr>
          <w:lang w:eastAsia="fi-FI"/>
        </w:rPr>
      </w:pPr>
      <w:r>
        <w:rPr>
          <w:lang w:eastAsia="fi-FI"/>
        </w:rPr>
        <w:t>What is the benefit of the wrapping and unwrapping with async/await</w:t>
      </w:r>
    </w:p>
    <w:p w14:paraId="716E78FB" w14:textId="77777777" w:rsidR="00B15281" w:rsidRPr="005C40BD" w:rsidRDefault="00B15281" w:rsidP="00B15281">
      <w:pPr>
        <w:pStyle w:val="Answer"/>
        <w:rPr>
          <w:lang w:eastAsia="fi-FI"/>
        </w:rPr>
      </w:pPr>
      <w:r>
        <w:rPr>
          <w:lang w:eastAsia="fi-FI"/>
        </w:rPr>
        <w:t>Makes is easy for async methods to consume the results of other async methods</w:t>
      </w:r>
    </w:p>
    <w:p w14:paraId="3624383C" w14:textId="77777777" w:rsidR="00B15281" w:rsidRDefault="00B15281" w:rsidP="00B15281">
      <w:pPr>
        <w:pStyle w:val="Question"/>
        <w:rPr>
          <w:lang w:eastAsia="fi-FI"/>
        </w:rPr>
      </w:pPr>
      <w:r>
        <w:rPr>
          <w:lang w:eastAsia="fi-FI"/>
        </w:rPr>
        <w:t>Where can await be used?</w:t>
      </w:r>
    </w:p>
    <w:p w14:paraId="268E2F57" w14:textId="77777777" w:rsidR="00B15281" w:rsidRDefault="00B15281" w:rsidP="00B15281">
      <w:pPr>
        <w:pStyle w:val="Answer"/>
        <w:rPr>
          <w:lang w:eastAsia="fi-FI"/>
        </w:rPr>
      </w:pPr>
      <w:r>
        <w:rPr>
          <w:lang w:eastAsia="fi-FI"/>
        </w:rPr>
        <w:t>Inside an async method</w:t>
      </w:r>
    </w:p>
    <w:p w14:paraId="37BAD268" w14:textId="77777777" w:rsidR="00B15281" w:rsidRDefault="00B15281" w:rsidP="00B15281">
      <w:pPr>
        <w:pStyle w:val="Answer"/>
        <w:rPr>
          <w:lang w:eastAsia="fi-FI"/>
        </w:rPr>
      </w:pPr>
      <w:r>
        <w:rPr>
          <w:lang w:eastAsia="fi-FI"/>
        </w:rPr>
        <w:t>Not inside unsafe code</w:t>
      </w:r>
    </w:p>
    <w:p w14:paraId="1526A34B" w14:textId="77777777" w:rsidR="00B15281" w:rsidRDefault="00B15281" w:rsidP="00B15281">
      <w:pPr>
        <w:pStyle w:val="Answer"/>
        <w:rPr>
          <w:lang w:eastAsia="fi-FI"/>
        </w:rPr>
      </w:pPr>
      <w:r>
        <w:rPr>
          <w:lang w:eastAsia="fi-FI"/>
        </w:rPr>
        <w:t>Not inside a lock</w:t>
      </w:r>
    </w:p>
    <w:p w14:paraId="065340FA" w14:textId="77777777" w:rsidR="00B15281" w:rsidRDefault="00B15281" w:rsidP="00B15281">
      <w:pPr>
        <w:pStyle w:val="Question"/>
        <w:rPr>
          <w:lang w:eastAsia="fi-FI"/>
        </w:rPr>
      </w:pPr>
      <w:r>
        <w:rPr>
          <w:lang w:eastAsia="fi-FI"/>
        </w:rPr>
        <w:t>why not inside a lock?</w:t>
      </w:r>
    </w:p>
    <w:p w14:paraId="42F06A4C" w14:textId="77777777" w:rsidR="00B15281" w:rsidRPr="00E86D60" w:rsidRDefault="00B15281" w:rsidP="00B15281">
      <w:pPr>
        <w:pStyle w:val="Answer"/>
        <w:rPr>
          <w:lang w:eastAsia="fi-FI"/>
        </w:rPr>
      </w:pPr>
      <w:r>
        <w:rPr>
          <w:lang w:eastAsia="fi-FI"/>
        </w:rPr>
        <w:t>A monitor can only be released by the thread that acquired it and the continuation could be on another thread</w:t>
      </w:r>
    </w:p>
    <w:p w14:paraId="1C2AB749" w14:textId="77777777" w:rsidR="00B15281" w:rsidRDefault="00B15281" w:rsidP="00B15281">
      <w:pPr>
        <w:pStyle w:val="Question"/>
        <w:rPr>
          <w:lang w:eastAsia="fi-FI"/>
        </w:rPr>
      </w:pPr>
      <w:r>
        <w:rPr>
          <w:lang w:eastAsia="fi-FI"/>
        </w:rPr>
        <w:t>What are the advantages?</w:t>
      </w:r>
    </w:p>
    <w:p w14:paraId="2DC61E8C" w14:textId="77777777" w:rsidR="00B15281" w:rsidRDefault="00B15281" w:rsidP="00B15281">
      <w:pPr>
        <w:pStyle w:val="Answer"/>
        <w:rPr>
          <w:lang w:eastAsia="fi-FI"/>
        </w:rPr>
      </w:pPr>
      <w:r>
        <w:rPr>
          <w:lang w:eastAsia="fi-FI"/>
        </w:rPr>
        <w:t>The compiler generated state machine allows one to write much cleaner and simpler code that does away with the need to write explicit callbacks and specialized multithreaded exception handling.</w:t>
      </w:r>
    </w:p>
    <w:p w14:paraId="248EAF16" w14:textId="77777777" w:rsidR="00B15281" w:rsidRDefault="00B15281" w:rsidP="00B15281">
      <w:pPr>
        <w:pStyle w:val="Question"/>
        <w:rPr>
          <w:lang w:eastAsia="fi-FI"/>
        </w:rPr>
      </w:pPr>
      <w:r>
        <w:rPr>
          <w:lang w:eastAsia="fi-FI"/>
        </w:rPr>
        <w:lastRenderedPageBreak/>
        <w:t>Can you see any problem with the following code?</w:t>
      </w:r>
    </w:p>
    <w:p w14:paraId="10DFAABF" w14:textId="77777777" w:rsidR="00B15281" w:rsidRDefault="00B15281" w:rsidP="00B15281">
      <w:pPr>
        <w:pStyle w:val="SourceCode"/>
        <w:rPr>
          <w:lang w:eastAsia="fi-FI"/>
        </w:rPr>
      </w:pPr>
      <w:r>
        <w:rPr>
          <w:lang w:eastAsia="fi-FI"/>
        </w:rPr>
        <w:t>public async Task&lt;double&gt; GetPresentValueInefficient(double t)</w:t>
      </w:r>
    </w:p>
    <w:p w14:paraId="6FA62D5D" w14:textId="77777777" w:rsidR="00B15281" w:rsidRDefault="00B15281" w:rsidP="00B15281">
      <w:pPr>
        <w:pStyle w:val="SourceCode"/>
        <w:rPr>
          <w:lang w:eastAsia="fi-FI"/>
        </w:rPr>
      </w:pPr>
      <w:r>
        <w:rPr>
          <w:lang w:eastAsia="fi-FI"/>
        </w:rPr>
        <w:t>{</w:t>
      </w:r>
    </w:p>
    <w:p w14:paraId="552729AB" w14:textId="77777777" w:rsidR="00B15281" w:rsidRDefault="00B15281" w:rsidP="00B15281">
      <w:pPr>
        <w:pStyle w:val="SourceCode"/>
        <w:rPr>
          <w:lang w:eastAsia="fi-FI"/>
        </w:rPr>
      </w:pPr>
      <w:r>
        <w:rPr>
          <w:lang w:eastAsia="fi-FI"/>
        </w:rPr>
        <w:tab/>
        <w:t>var pv = await GetFutureValue() * Math.Exp(await GetRate() * t);</w:t>
      </w:r>
    </w:p>
    <w:p w14:paraId="5A7659B7" w14:textId="77777777" w:rsidR="00B15281" w:rsidRDefault="00B15281" w:rsidP="00B15281">
      <w:pPr>
        <w:pStyle w:val="SourceCode"/>
        <w:rPr>
          <w:lang w:eastAsia="fi-FI"/>
        </w:rPr>
      </w:pPr>
      <w:r>
        <w:rPr>
          <w:lang w:eastAsia="fi-FI"/>
        </w:rPr>
        <w:tab/>
        <w:t>return pv;</w:t>
      </w:r>
    </w:p>
    <w:p w14:paraId="095C9E18" w14:textId="77777777" w:rsidR="00B15281" w:rsidRPr="0056219B" w:rsidRDefault="00B15281" w:rsidP="00B15281">
      <w:pPr>
        <w:pStyle w:val="SourceCode"/>
        <w:rPr>
          <w:lang w:eastAsia="fi-FI"/>
        </w:rPr>
      </w:pPr>
      <w:r>
        <w:rPr>
          <w:lang w:eastAsia="fi-FI"/>
        </w:rPr>
        <w:t>}</w:t>
      </w:r>
    </w:p>
    <w:p w14:paraId="4129C5AD" w14:textId="77777777" w:rsidR="00B15281" w:rsidRPr="00686090" w:rsidRDefault="00B15281" w:rsidP="00B15281">
      <w:pPr>
        <w:pStyle w:val="Answer"/>
      </w:pPr>
      <w:r>
        <w:t>The await calls are needlessly synchronized. One will wait for the other to complete</w:t>
      </w:r>
    </w:p>
    <w:p w14:paraId="7A915835" w14:textId="77777777" w:rsidR="00B15281" w:rsidRDefault="00B15281" w:rsidP="00B15281">
      <w:pPr>
        <w:pStyle w:val="Question"/>
        <w:rPr>
          <w:lang w:eastAsia="fi-FI"/>
        </w:rPr>
      </w:pPr>
      <w:r>
        <w:rPr>
          <w:lang w:eastAsia="fi-FI"/>
        </w:rPr>
        <w:t>Improve the code from the following question?</w:t>
      </w:r>
    </w:p>
    <w:p w14:paraId="34F1EBB4" w14:textId="77777777" w:rsidR="00B15281" w:rsidRDefault="00B15281" w:rsidP="00B15281">
      <w:pPr>
        <w:pStyle w:val="SourceCode"/>
        <w:rPr>
          <w:lang w:eastAsia="fi-FI"/>
        </w:rPr>
      </w:pPr>
      <w:r>
        <w:rPr>
          <w:lang w:eastAsia="fi-FI"/>
        </w:rPr>
        <w:t>public async Task&lt;double&gt; GetPresentValueEfficient(double t)</w:t>
      </w:r>
    </w:p>
    <w:p w14:paraId="3FEC3B5F" w14:textId="77777777" w:rsidR="00B15281" w:rsidRDefault="00B15281" w:rsidP="00B15281">
      <w:pPr>
        <w:pStyle w:val="SourceCode"/>
        <w:rPr>
          <w:lang w:eastAsia="fi-FI"/>
        </w:rPr>
      </w:pPr>
      <w:r>
        <w:rPr>
          <w:lang w:eastAsia="fi-FI"/>
        </w:rPr>
        <w:t>{</w:t>
      </w:r>
    </w:p>
    <w:p w14:paraId="64AE8353" w14:textId="77777777" w:rsidR="00B15281" w:rsidRDefault="00B15281" w:rsidP="00B15281">
      <w:pPr>
        <w:pStyle w:val="SourceCode"/>
        <w:rPr>
          <w:lang w:eastAsia="fi-FI"/>
        </w:rPr>
      </w:pPr>
      <w:r>
        <w:rPr>
          <w:lang w:eastAsia="fi-FI"/>
        </w:rPr>
        <w:tab/>
        <w:t>var fvTask = GetFutureValue();</w:t>
      </w:r>
    </w:p>
    <w:p w14:paraId="15F102DD" w14:textId="77777777" w:rsidR="00B15281" w:rsidRDefault="00B15281" w:rsidP="00B15281">
      <w:pPr>
        <w:pStyle w:val="SourceCode"/>
        <w:rPr>
          <w:lang w:eastAsia="fi-FI"/>
        </w:rPr>
      </w:pPr>
      <w:r>
        <w:rPr>
          <w:lang w:eastAsia="fi-FI"/>
        </w:rPr>
        <w:tab/>
        <w:t>var rateTask = GetRate();</w:t>
      </w:r>
    </w:p>
    <w:p w14:paraId="5A07877D" w14:textId="77777777" w:rsidR="00B15281" w:rsidRDefault="00B15281" w:rsidP="00B15281">
      <w:pPr>
        <w:pStyle w:val="SourceCode"/>
        <w:rPr>
          <w:lang w:eastAsia="fi-FI"/>
        </w:rPr>
      </w:pPr>
      <w:r>
        <w:rPr>
          <w:lang w:eastAsia="fi-FI"/>
        </w:rPr>
        <w:tab/>
      </w:r>
    </w:p>
    <w:p w14:paraId="6DE5B0E1" w14:textId="77777777" w:rsidR="00B15281" w:rsidRDefault="00B15281" w:rsidP="00B15281">
      <w:pPr>
        <w:pStyle w:val="SourceCode"/>
        <w:rPr>
          <w:lang w:eastAsia="fi-FI"/>
        </w:rPr>
      </w:pPr>
      <w:r>
        <w:rPr>
          <w:lang w:eastAsia="fi-FI"/>
        </w:rPr>
        <w:tab/>
        <w:t>var pv = await fvTask * Math.Exp(await rateTask* t);</w:t>
      </w:r>
    </w:p>
    <w:p w14:paraId="1FBFAC37" w14:textId="77777777" w:rsidR="00B15281" w:rsidRDefault="00B15281" w:rsidP="00B15281">
      <w:pPr>
        <w:pStyle w:val="SourceCode"/>
        <w:rPr>
          <w:lang w:eastAsia="fi-FI"/>
        </w:rPr>
      </w:pPr>
      <w:r>
        <w:rPr>
          <w:lang w:eastAsia="fi-FI"/>
        </w:rPr>
        <w:tab/>
        <w:t>return pv;</w:t>
      </w:r>
    </w:p>
    <w:p w14:paraId="173E72DB" w14:textId="77777777" w:rsidR="00B15281" w:rsidRDefault="00B15281" w:rsidP="00B15281">
      <w:pPr>
        <w:pStyle w:val="SourceCode"/>
        <w:rPr>
          <w:lang w:eastAsia="fi-FI"/>
        </w:rPr>
      </w:pPr>
      <w:r>
        <w:rPr>
          <w:lang w:eastAsia="fi-FI"/>
        </w:rPr>
        <w:t>}</w:t>
      </w:r>
    </w:p>
    <w:p w14:paraId="51C8E9DD" w14:textId="77777777" w:rsidR="00B15281" w:rsidRDefault="00B15281" w:rsidP="00B15281">
      <w:pPr>
        <w:pStyle w:val="Question"/>
        <w:rPr>
          <w:lang w:eastAsia="fi-FI"/>
        </w:rPr>
      </w:pPr>
      <w:r>
        <w:rPr>
          <w:lang w:eastAsia="fi-FI"/>
        </w:rPr>
        <w:t>What happens when this code is executed?</w:t>
      </w:r>
    </w:p>
    <w:p w14:paraId="23C0A6DE" w14:textId="77777777" w:rsidR="00B15281" w:rsidRPr="00DB41CC" w:rsidRDefault="00B15281" w:rsidP="00B15281">
      <w:pPr>
        <w:pStyle w:val="SourceCode"/>
      </w:pPr>
      <w:r w:rsidRPr="00DB41CC">
        <w:tab/>
        <w:t>double forward = GetForward(await GetSpot(), await GetRate());</w:t>
      </w:r>
    </w:p>
    <w:p w14:paraId="30CE557C" w14:textId="77777777" w:rsidR="00B15281" w:rsidRPr="00DB41CC" w:rsidRDefault="00B15281" w:rsidP="00B15281">
      <w:pPr>
        <w:pStyle w:val="SourceCode"/>
      </w:pPr>
      <w:r w:rsidRPr="00DB41CC">
        <w:tab/>
        <w:t>logger.Info(forward);</w:t>
      </w:r>
    </w:p>
    <w:p w14:paraId="76B250C8" w14:textId="77777777" w:rsidR="00B15281" w:rsidRDefault="00B15281" w:rsidP="00B15281">
      <w:pPr>
        <w:pStyle w:val="SourceCode"/>
        <w:ind w:left="0"/>
      </w:pPr>
    </w:p>
    <w:p w14:paraId="31D20796" w14:textId="77777777" w:rsidR="00B15281" w:rsidRDefault="00B15281" w:rsidP="00B15281">
      <w:pPr>
        <w:pStyle w:val="Answer"/>
      </w:pPr>
      <w:r>
        <w:t>Answer</w:t>
      </w:r>
    </w:p>
    <w:p w14:paraId="6179D3F1" w14:textId="77777777" w:rsidR="00B15281" w:rsidRPr="00D0735F" w:rsidRDefault="00B15281" w:rsidP="00B15281">
      <w:pPr>
        <w:pStyle w:val="SourceCode"/>
      </w:pPr>
      <w:r w:rsidRPr="00D0735F">
        <w:tab/>
        <w:t>Task&lt;double&gt; spotTask = GetSpot();</w:t>
      </w:r>
    </w:p>
    <w:p w14:paraId="19C4A536" w14:textId="77777777" w:rsidR="00B15281" w:rsidRPr="00D0735F" w:rsidRDefault="00B15281" w:rsidP="00B15281">
      <w:pPr>
        <w:pStyle w:val="SourceCode"/>
      </w:pPr>
      <w:r w:rsidRPr="00D0735F">
        <w:tab/>
        <w:t>double spot = await spotTask;</w:t>
      </w:r>
    </w:p>
    <w:p w14:paraId="2802C83C" w14:textId="77777777" w:rsidR="00B15281" w:rsidRPr="00D0735F" w:rsidRDefault="00B15281" w:rsidP="00B15281">
      <w:pPr>
        <w:pStyle w:val="SourceCode"/>
      </w:pPr>
      <w:r w:rsidRPr="00D0735F">
        <w:tab/>
        <w:t>Task&lt;double&gt; rateTask = GetRate();</w:t>
      </w:r>
    </w:p>
    <w:p w14:paraId="0DC86171" w14:textId="77777777" w:rsidR="00B15281" w:rsidRPr="00D0735F" w:rsidRDefault="00B15281" w:rsidP="00B15281">
      <w:pPr>
        <w:pStyle w:val="SourceCode"/>
      </w:pPr>
      <w:r w:rsidRPr="00D0735F">
        <w:tab/>
        <w:t>double rate = await rateTask;</w:t>
      </w:r>
    </w:p>
    <w:p w14:paraId="5B4EF601" w14:textId="77777777" w:rsidR="00B15281" w:rsidRPr="00D0735F" w:rsidRDefault="00B15281" w:rsidP="00B15281">
      <w:pPr>
        <w:pStyle w:val="SourceCode"/>
      </w:pPr>
      <w:r w:rsidRPr="00D0735F">
        <w:tab/>
        <w:t>double forward2 = GetForward(spot,rate);</w:t>
      </w:r>
    </w:p>
    <w:p w14:paraId="7F4068EA" w14:textId="77777777" w:rsidR="00B15281" w:rsidRPr="00D0735F" w:rsidRDefault="00B15281" w:rsidP="00B15281">
      <w:pPr>
        <w:pStyle w:val="SourceCode"/>
        <w:ind w:firstLine="482"/>
      </w:pPr>
      <w:r w:rsidRPr="00D0735F">
        <w:t>logger.Info(forward2);</w:t>
      </w:r>
    </w:p>
    <w:p w14:paraId="6505D011" w14:textId="77777777" w:rsidR="00B15281" w:rsidRDefault="00B15281" w:rsidP="00B15281">
      <w:pPr>
        <w:pStyle w:val="Question"/>
        <w:rPr>
          <w:lang w:eastAsia="fi-FI"/>
        </w:rPr>
      </w:pPr>
      <w:r>
        <w:rPr>
          <w:lang w:eastAsia="fi-FI"/>
        </w:rPr>
        <w:t>When will the caller call stack be present at a line after an await?</w:t>
      </w:r>
    </w:p>
    <w:p w14:paraId="2B0C0E25" w14:textId="77777777" w:rsidR="00B15281" w:rsidRPr="00220F42" w:rsidRDefault="00B15281" w:rsidP="00B15281">
      <w:pPr>
        <w:pStyle w:val="Answer"/>
        <w:rPr>
          <w:lang w:eastAsia="fi-FI"/>
        </w:rPr>
      </w:pPr>
      <w:r>
        <w:rPr>
          <w:lang w:eastAsia="fi-FI"/>
        </w:rPr>
        <w:t>If the task has completed at the point the await is called</w:t>
      </w:r>
    </w:p>
    <w:p w14:paraId="08875F7C" w14:textId="77777777" w:rsidR="00B15281" w:rsidRDefault="00B15281" w:rsidP="00B15281">
      <w:pPr>
        <w:pStyle w:val="Question"/>
        <w:rPr>
          <w:lang w:eastAsia="fi-FI"/>
        </w:rPr>
      </w:pPr>
      <w:r>
        <w:rPr>
          <w:lang w:eastAsia="fi-FI"/>
        </w:rPr>
        <w:t>When will an async method not return on encountering an await expression?</w:t>
      </w:r>
    </w:p>
    <w:p w14:paraId="4C66DACF" w14:textId="77777777" w:rsidR="00B15281" w:rsidRPr="00346522" w:rsidRDefault="00B15281" w:rsidP="00B15281">
      <w:pPr>
        <w:pStyle w:val="Answer"/>
        <w:rPr>
          <w:lang w:eastAsia="fi-FI"/>
        </w:rPr>
      </w:pPr>
      <w:r>
        <w:rPr>
          <w:lang w:eastAsia="fi-FI"/>
        </w:rPr>
        <w:t>If the expression being awaited has already completed</w:t>
      </w:r>
    </w:p>
    <w:p w14:paraId="20E50AF9" w14:textId="77777777" w:rsidR="00B15281" w:rsidRDefault="00B15281" w:rsidP="00B15281">
      <w:pPr>
        <w:rPr>
          <w:b/>
          <w:lang w:eastAsia="fi-FI"/>
        </w:rPr>
      </w:pPr>
      <w:r>
        <w:rPr>
          <w:lang w:eastAsia="fi-FI"/>
        </w:rPr>
        <w:br w:type="page"/>
      </w:r>
    </w:p>
    <w:p w14:paraId="0DE2A8C9" w14:textId="77777777" w:rsidR="00B15281" w:rsidRDefault="00B15281" w:rsidP="00B15281">
      <w:pPr>
        <w:pStyle w:val="Question"/>
        <w:rPr>
          <w:lang w:eastAsia="fi-FI"/>
        </w:rPr>
      </w:pPr>
      <w:r>
        <w:rPr>
          <w:lang w:eastAsia="fi-FI"/>
        </w:rPr>
        <w:lastRenderedPageBreak/>
        <w:t>Write code using an awaiter to achieve the same result as this code?</w:t>
      </w:r>
    </w:p>
    <w:p w14:paraId="4B71CE95" w14:textId="77777777" w:rsidR="00B15281" w:rsidRDefault="00B15281" w:rsidP="00B15281">
      <w:pPr>
        <w:pStyle w:val="SourceCode"/>
        <w:rPr>
          <w:lang w:eastAsia="fi-FI"/>
        </w:rPr>
      </w:pPr>
      <w:r>
        <w:rPr>
          <w:lang w:eastAsia="fi-FI"/>
        </w:rPr>
        <w:t>public async Task&lt;double&gt; GetPresentValue(double t)</w:t>
      </w:r>
    </w:p>
    <w:p w14:paraId="680F005F" w14:textId="77777777" w:rsidR="00B15281" w:rsidRDefault="00B15281" w:rsidP="00B15281">
      <w:pPr>
        <w:pStyle w:val="SourceCode"/>
        <w:rPr>
          <w:lang w:eastAsia="fi-FI"/>
        </w:rPr>
      </w:pPr>
      <w:r>
        <w:rPr>
          <w:lang w:eastAsia="fi-FI"/>
        </w:rPr>
        <w:t>{</w:t>
      </w:r>
    </w:p>
    <w:p w14:paraId="228E18FA" w14:textId="77777777" w:rsidR="00B15281" w:rsidRDefault="00B15281" w:rsidP="00B15281">
      <w:pPr>
        <w:pStyle w:val="SourceCode"/>
        <w:rPr>
          <w:lang w:eastAsia="fi-FI"/>
        </w:rPr>
      </w:pPr>
      <w:r>
        <w:rPr>
          <w:lang w:eastAsia="fi-FI"/>
        </w:rPr>
        <w:tab/>
        <w:t>double rate = await GetRate();</w:t>
      </w:r>
    </w:p>
    <w:p w14:paraId="4060E7D7" w14:textId="77777777" w:rsidR="00B15281" w:rsidRDefault="00B15281" w:rsidP="00B15281">
      <w:pPr>
        <w:pStyle w:val="SourceCode"/>
        <w:rPr>
          <w:lang w:eastAsia="fi-FI"/>
        </w:rPr>
      </w:pPr>
      <w:r>
        <w:rPr>
          <w:lang w:eastAsia="fi-FI"/>
        </w:rPr>
        <w:tab/>
        <w:t>return rate;</w:t>
      </w:r>
    </w:p>
    <w:p w14:paraId="60AB05B6" w14:textId="77777777" w:rsidR="00B15281" w:rsidRDefault="00B15281" w:rsidP="00B15281">
      <w:pPr>
        <w:pStyle w:val="SourceCode"/>
        <w:rPr>
          <w:lang w:eastAsia="fi-FI"/>
        </w:rPr>
      </w:pPr>
      <w:r>
        <w:rPr>
          <w:lang w:eastAsia="fi-FI"/>
        </w:rPr>
        <w:t>}</w:t>
      </w:r>
    </w:p>
    <w:p w14:paraId="1C06F275" w14:textId="77777777" w:rsidR="00B15281" w:rsidRDefault="00B15281" w:rsidP="00B15281">
      <w:pPr>
        <w:pStyle w:val="SourceCode"/>
        <w:rPr>
          <w:lang w:eastAsia="fi-FI"/>
        </w:rPr>
      </w:pPr>
    </w:p>
    <w:p w14:paraId="51903617" w14:textId="77777777" w:rsidR="00B15281" w:rsidRDefault="00B15281" w:rsidP="00B15281">
      <w:pPr>
        <w:pStyle w:val="SourceCode"/>
        <w:rPr>
          <w:lang w:eastAsia="fi-FI"/>
        </w:rPr>
      </w:pPr>
      <w:r>
        <w:rPr>
          <w:lang w:eastAsia="fi-FI"/>
        </w:rPr>
        <w:t>public Task&lt;double&gt; GetRateAwaiter()</w:t>
      </w:r>
    </w:p>
    <w:p w14:paraId="2477E40D" w14:textId="77777777" w:rsidR="00B15281" w:rsidRDefault="00B15281" w:rsidP="00B15281">
      <w:pPr>
        <w:pStyle w:val="SourceCode"/>
        <w:rPr>
          <w:lang w:eastAsia="fi-FI"/>
        </w:rPr>
      </w:pPr>
      <w:r>
        <w:rPr>
          <w:lang w:eastAsia="fi-FI"/>
        </w:rPr>
        <w:t>{</w:t>
      </w:r>
    </w:p>
    <w:p w14:paraId="26749C71" w14:textId="77777777" w:rsidR="00B15281" w:rsidRDefault="00B15281" w:rsidP="00B15281">
      <w:pPr>
        <w:pStyle w:val="SourceCode"/>
        <w:rPr>
          <w:lang w:eastAsia="fi-FI"/>
        </w:rPr>
      </w:pPr>
      <w:r>
        <w:rPr>
          <w:lang w:eastAsia="fi-FI"/>
        </w:rPr>
        <w:tab/>
        <w:t>Task&lt;double&gt;  rateTask = GetRate();</w:t>
      </w:r>
    </w:p>
    <w:p w14:paraId="62A26D18" w14:textId="77777777" w:rsidR="00B15281" w:rsidRDefault="00B15281" w:rsidP="00B15281">
      <w:pPr>
        <w:pStyle w:val="SourceCode"/>
        <w:rPr>
          <w:lang w:eastAsia="fi-FI"/>
        </w:rPr>
      </w:pPr>
      <w:r>
        <w:rPr>
          <w:lang w:eastAsia="fi-FI"/>
        </w:rPr>
        <w:tab/>
        <w:t>TaskAwaiter&lt;double&gt; rateAwaiter = rateTask.GetAwaiter();</w:t>
      </w:r>
    </w:p>
    <w:p w14:paraId="0C402DF4" w14:textId="77777777" w:rsidR="00B15281" w:rsidRDefault="00B15281" w:rsidP="00B15281">
      <w:pPr>
        <w:pStyle w:val="SourceCode"/>
        <w:rPr>
          <w:lang w:eastAsia="fi-FI"/>
        </w:rPr>
      </w:pPr>
      <w:r>
        <w:rPr>
          <w:lang w:eastAsia="fi-FI"/>
        </w:rPr>
        <w:tab/>
        <w:t>TaskCompletionSource&lt;double&gt; tcs = new TaskCompletionSource&lt;double&gt;();</w:t>
      </w:r>
    </w:p>
    <w:p w14:paraId="152FA343" w14:textId="77777777" w:rsidR="00B15281" w:rsidRDefault="00B15281" w:rsidP="00B15281">
      <w:pPr>
        <w:pStyle w:val="SourceCode"/>
        <w:rPr>
          <w:lang w:eastAsia="fi-FI"/>
        </w:rPr>
      </w:pPr>
    </w:p>
    <w:p w14:paraId="5F970EF7" w14:textId="77777777" w:rsidR="00B15281" w:rsidRDefault="00B15281" w:rsidP="00B15281">
      <w:pPr>
        <w:pStyle w:val="SourceCode"/>
        <w:rPr>
          <w:lang w:eastAsia="fi-FI"/>
        </w:rPr>
      </w:pPr>
      <w:r>
        <w:rPr>
          <w:lang w:eastAsia="fi-FI"/>
        </w:rPr>
        <w:tab/>
        <w:t>if ( rateAwaiter.IsCompleted)</w:t>
      </w:r>
    </w:p>
    <w:p w14:paraId="4125FA77" w14:textId="77777777" w:rsidR="00B15281" w:rsidRDefault="00B15281" w:rsidP="00B15281">
      <w:pPr>
        <w:pStyle w:val="SourceCode"/>
        <w:rPr>
          <w:lang w:eastAsia="fi-FI"/>
        </w:rPr>
      </w:pPr>
      <w:r>
        <w:rPr>
          <w:lang w:eastAsia="fi-FI"/>
        </w:rPr>
        <w:tab/>
        <w:t>{</w:t>
      </w:r>
    </w:p>
    <w:p w14:paraId="69066DD0" w14:textId="77777777" w:rsidR="00B15281" w:rsidRDefault="00B15281" w:rsidP="00B15281">
      <w:pPr>
        <w:pStyle w:val="SourceCode"/>
        <w:rPr>
          <w:lang w:eastAsia="fi-FI"/>
        </w:rPr>
      </w:pPr>
      <w:r>
        <w:rPr>
          <w:lang w:eastAsia="fi-FI"/>
        </w:rPr>
        <w:tab/>
      </w:r>
      <w:r>
        <w:rPr>
          <w:lang w:eastAsia="fi-FI"/>
        </w:rPr>
        <w:tab/>
        <w:t>return Task&lt;double&gt;.FromResult(rateAwaiter.GetResult());</w:t>
      </w:r>
    </w:p>
    <w:p w14:paraId="36AFA273" w14:textId="77777777" w:rsidR="00B15281" w:rsidRDefault="00B15281" w:rsidP="00B15281">
      <w:pPr>
        <w:pStyle w:val="SourceCode"/>
        <w:rPr>
          <w:lang w:eastAsia="fi-FI"/>
        </w:rPr>
      </w:pPr>
      <w:r>
        <w:rPr>
          <w:lang w:eastAsia="fi-FI"/>
        </w:rPr>
        <w:tab/>
        <w:t>}</w:t>
      </w:r>
    </w:p>
    <w:p w14:paraId="0AF7E01C" w14:textId="77777777" w:rsidR="00B15281" w:rsidRDefault="00B15281" w:rsidP="00B15281">
      <w:pPr>
        <w:pStyle w:val="SourceCode"/>
        <w:rPr>
          <w:lang w:eastAsia="fi-FI"/>
        </w:rPr>
      </w:pPr>
      <w:r>
        <w:rPr>
          <w:lang w:eastAsia="fi-FI"/>
        </w:rPr>
        <w:tab/>
        <w:t>else</w:t>
      </w:r>
    </w:p>
    <w:p w14:paraId="625D4CD7" w14:textId="77777777" w:rsidR="00B15281" w:rsidRDefault="00B15281" w:rsidP="00B15281">
      <w:pPr>
        <w:pStyle w:val="SourceCode"/>
        <w:rPr>
          <w:lang w:eastAsia="fi-FI"/>
        </w:rPr>
      </w:pPr>
      <w:r>
        <w:rPr>
          <w:lang w:eastAsia="fi-FI"/>
        </w:rPr>
        <w:tab/>
        <w:t>{</w:t>
      </w:r>
    </w:p>
    <w:p w14:paraId="3059B690" w14:textId="77777777" w:rsidR="00B15281" w:rsidRDefault="00B15281" w:rsidP="00B15281">
      <w:pPr>
        <w:pStyle w:val="SourceCode"/>
        <w:rPr>
          <w:lang w:eastAsia="fi-FI"/>
        </w:rPr>
      </w:pPr>
      <w:r>
        <w:rPr>
          <w:lang w:eastAsia="fi-FI"/>
        </w:rPr>
        <w:tab/>
      </w:r>
      <w:r>
        <w:rPr>
          <w:lang w:eastAsia="fi-FI"/>
        </w:rPr>
        <w:tab/>
        <w:t>rateAwaiter.OnCompleted(() =&gt;</w:t>
      </w:r>
    </w:p>
    <w:p w14:paraId="7CBD7FB6" w14:textId="77777777" w:rsidR="00B15281" w:rsidRDefault="00B15281" w:rsidP="00B15281">
      <w:pPr>
        <w:pStyle w:val="SourceCode"/>
        <w:rPr>
          <w:lang w:eastAsia="fi-FI"/>
        </w:rPr>
      </w:pPr>
      <w:r>
        <w:rPr>
          <w:lang w:eastAsia="fi-FI"/>
        </w:rPr>
        <w:tab/>
        <w:t xml:space="preserve">    { </w:t>
      </w:r>
    </w:p>
    <w:p w14:paraId="0CD95B50" w14:textId="77777777" w:rsidR="00B15281" w:rsidRDefault="00B15281" w:rsidP="00B15281">
      <w:pPr>
        <w:pStyle w:val="SourceCode"/>
        <w:rPr>
          <w:lang w:eastAsia="fi-FI"/>
        </w:rPr>
      </w:pPr>
      <w:r>
        <w:rPr>
          <w:lang w:eastAsia="fi-FI"/>
        </w:rPr>
        <w:tab/>
      </w:r>
      <w:r>
        <w:rPr>
          <w:lang w:eastAsia="fi-FI"/>
        </w:rPr>
        <w:tab/>
      </w:r>
      <w:r>
        <w:rPr>
          <w:lang w:eastAsia="fi-FI"/>
        </w:rPr>
        <w:tab/>
        <w:t>tcs.SetResult(rateAwaiter.GetResult());</w:t>
      </w:r>
    </w:p>
    <w:p w14:paraId="0990B8A6" w14:textId="77777777" w:rsidR="00B15281" w:rsidRDefault="00B15281" w:rsidP="00B15281">
      <w:pPr>
        <w:pStyle w:val="SourceCode"/>
        <w:rPr>
          <w:lang w:eastAsia="fi-FI"/>
        </w:rPr>
      </w:pPr>
      <w:r>
        <w:rPr>
          <w:lang w:eastAsia="fi-FI"/>
        </w:rPr>
        <w:tab/>
        <w:t xml:space="preserve">    });</w:t>
      </w:r>
    </w:p>
    <w:p w14:paraId="10086EB5" w14:textId="77777777" w:rsidR="00B15281" w:rsidRDefault="00B15281" w:rsidP="00B15281">
      <w:pPr>
        <w:pStyle w:val="SourceCode"/>
        <w:rPr>
          <w:lang w:eastAsia="fi-FI"/>
        </w:rPr>
      </w:pPr>
      <w:r>
        <w:rPr>
          <w:lang w:eastAsia="fi-FI"/>
        </w:rPr>
        <w:tab/>
        <w:t>}</w:t>
      </w:r>
    </w:p>
    <w:p w14:paraId="2E8BC449" w14:textId="77777777" w:rsidR="00B15281" w:rsidRDefault="00B15281" w:rsidP="00B15281">
      <w:pPr>
        <w:pStyle w:val="SourceCode"/>
        <w:rPr>
          <w:lang w:eastAsia="fi-FI"/>
        </w:rPr>
      </w:pPr>
      <w:r>
        <w:rPr>
          <w:lang w:eastAsia="fi-FI"/>
        </w:rPr>
        <w:tab/>
      </w:r>
    </w:p>
    <w:p w14:paraId="42F5F6A4" w14:textId="77777777" w:rsidR="00B15281" w:rsidRDefault="00B15281" w:rsidP="00B15281">
      <w:pPr>
        <w:pStyle w:val="SourceCode"/>
        <w:rPr>
          <w:lang w:eastAsia="fi-FI"/>
        </w:rPr>
      </w:pPr>
      <w:r>
        <w:rPr>
          <w:lang w:eastAsia="fi-FI"/>
        </w:rPr>
        <w:tab/>
        <w:t>return tcs.Task;</w:t>
      </w:r>
    </w:p>
    <w:p w14:paraId="7103CE69" w14:textId="77777777" w:rsidR="00B15281" w:rsidRPr="00BD258E" w:rsidRDefault="00B15281" w:rsidP="00B15281">
      <w:pPr>
        <w:pStyle w:val="SourceCode"/>
        <w:rPr>
          <w:lang w:eastAsia="fi-FI"/>
        </w:rPr>
      </w:pPr>
      <w:r>
        <w:rPr>
          <w:lang w:eastAsia="fi-FI"/>
        </w:rPr>
        <w:t>}</w:t>
      </w:r>
    </w:p>
    <w:p w14:paraId="3A12945F" w14:textId="77777777" w:rsidR="00B15281" w:rsidRDefault="00B15281" w:rsidP="00B15281"/>
    <w:p w14:paraId="4A8A685B" w14:textId="77777777" w:rsidR="00B00309" w:rsidRDefault="00B00309">
      <w:pPr>
        <w:rPr>
          <w:rFonts w:asciiTheme="majorHAnsi" w:eastAsiaTheme="majorEastAsia" w:hAnsiTheme="majorHAnsi" w:cstheme="majorBidi"/>
          <w:color w:val="31378B" w:themeColor="text2"/>
          <w:sz w:val="32"/>
          <w:szCs w:val="28"/>
          <w:lang w:eastAsia="fi-FI"/>
        </w:rPr>
      </w:pPr>
      <w:r>
        <w:rPr>
          <w:lang w:eastAsia="fi-FI"/>
        </w:rPr>
        <w:br w:type="page"/>
      </w:r>
    </w:p>
    <w:p w14:paraId="16BAAA16" w14:textId="60A2F588" w:rsidR="00B00309" w:rsidRDefault="00B00309" w:rsidP="00B00309">
      <w:pPr>
        <w:pStyle w:val="Heading2"/>
        <w:rPr>
          <w:lang w:eastAsia="fi-FI"/>
        </w:rPr>
      </w:pPr>
      <w:r>
        <w:rPr>
          <w:lang w:eastAsia="fi-FI"/>
        </w:rPr>
        <w:lastRenderedPageBreak/>
        <w:t>Thread communication</w:t>
      </w:r>
    </w:p>
    <w:p w14:paraId="16772B67" w14:textId="51E07ED8" w:rsidR="005F136D" w:rsidRDefault="005F136D" w:rsidP="005F136D">
      <w:pPr>
        <w:rPr>
          <w:lang w:eastAsia="fi-FI"/>
        </w:rPr>
      </w:pPr>
      <w:r>
        <w:rPr>
          <w:lang w:eastAsia="fi-FI"/>
        </w:rPr>
        <w:t>Interaction</w:t>
      </w:r>
    </w:p>
    <w:p w14:paraId="2C6F0FB1" w14:textId="24B1A857" w:rsidR="005F136D" w:rsidRDefault="008E2FB2" w:rsidP="005F136D">
      <w:pPr>
        <w:rPr>
          <w:lang w:eastAsia="fi-FI"/>
        </w:rPr>
      </w:pPr>
      <w:r>
        <w:rPr>
          <w:lang w:eastAsia="fi-FI"/>
        </w:rPr>
        <w:t>Communication</w:t>
      </w:r>
    </w:p>
    <w:p w14:paraId="4E93DBB6" w14:textId="3506E0E1" w:rsidR="008E2FB2" w:rsidRDefault="008E2FB2" w:rsidP="005F136D">
      <w:pPr>
        <w:rPr>
          <w:lang w:eastAsia="fi-FI"/>
        </w:rPr>
      </w:pPr>
      <w:r>
        <w:rPr>
          <w:lang w:eastAsia="fi-FI"/>
        </w:rPr>
        <w:t>Synchronization</w:t>
      </w:r>
    </w:p>
    <w:p w14:paraId="63EDEAC2" w14:textId="77C3B6B5" w:rsidR="008E2FB2" w:rsidRDefault="0049068B" w:rsidP="005F136D">
      <w:pPr>
        <w:rPr>
          <w:lang w:eastAsia="fi-FI"/>
        </w:rPr>
      </w:pPr>
      <w:r>
        <w:rPr>
          <w:lang w:eastAsia="fi-FI"/>
        </w:rPr>
        <w:t>Coordination</w:t>
      </w:r>
    </w:p>
    <w:p w14:paraId="2A4529CD" w14:textId="77777777" w:rsidR="0049068B" w:rsidRPr="005F136D" w:rsidRDefault="0049068B" w:rsidP="005F136D">
      <w:pPr>
        <w:rPr>
          <w:lang w:eastAsia="fi-FI"/>
        </w:rPr>
      </w:pPr>
    </w:p>
    <w:p w14:paraId="121BDEB1" w14:textId="77777777" w:rsidR="00B00309" w:rsidRDefault="00B00309" w:rsidP="00B00309">
      <w:pPr>
        <w:rPr>
          <w:lang w:eastAsia="fi-FI"/>
        </w:rPr>
      </w:pPr>
      <w:r>
        <w:rPr>
          <w:lang w:eastAsia="fi-FI"/>
        </w:rPr>
        <w:t>Thread can communicate using simple blocking methods or signalling constructs and event wait handles</w:t>
      </w:r>
    </w:p>
    <w:p w14:paraId="523AF7D4" w14:textId="77777777" w:rsidR="00B00309" w:rsidRDefault="00B00309" w:rsidP="00B00309">
      <w:pPr>
        <w:pStyle w:val="ListBulletHeader"/>
        <w:rPr>
          <w:rFonts w:eastAsiaTheme="majorEastAsia"/>
          <w:color w:val="0083B3" w:themeColor="accent1" w:themeShade="BF"/>
        </w:rPr>
      </w:pPr>
      <w:bookmarkStart w:id="19" w:name="_Toc294035164"/>
      <w:r>
        <w:t>Simple Blocking Methods</w:t>
      </w:r>
      <w:bookmarkEnd w:id="19"/>
    </w:p>
    <w:p w14:paraId="3B425D74" w14:textId="04514203" w:rsidR="00B00309" w:rsidRDefault="00B00309" w:rsidP="00B00309">
      <w:pPr>
        <w:pStyle w:val="ListBullet"/>
      </w:pPr>
      <w:r>
        <w:t xml:space="preserve">Waiting for another thread to finish </w:t>
      </w:r>
      <w:r w:rsidR="004C2F8A">
        <w:t>using Join</w:t>
      </w:r>
      <w:r>
        <w:t xml:space="preserve"> </w:t>
      </w:r>
    </w:p>
    <w:p w14:paraId="7C07F205" w14:textId="4EC0595B" w:rsidR="00B00309" w:rsidRDefault="00B00309" w:rsidP="00B00309">
      <w:pPr>
        <w:pStyle w:val="ListBullet"/>
      </w:pPr>
      <w:r>
        <w:t xml:space="preserve">Waiting for </w:t>
      </w:r>
      <w:r w:rsidR="00E3557E">
        <w:t>period</w:t>
      </w:r>
      <w:r>
        <w:t xml:space="preserve"> to elapse</w:t>
      </w:r>
    </w:p>
    <w:p w14:paraId="57DCA393" w14:textId="77777777" w:rsidR="00B00309" w:rsidRDefault="00B00309" w:rsidP="00B00309">
      <w:pPr>
        <w:pStyle w:val="ListBulletHeader"/>
      </w:pPr>
      <w:bookmarkStart w:id="20" w:name="_Toc294035165"/>
      <w:r>
        <w:t>Signalling constructs</w:t>
      </w:r>
      <w:bookmarkEnd w:id="20"/>
      <w:r>
        <w:t xml:space="preserve"> and event wait handles</w:t>
      </w:r>
    </w:p>
    <w:p w14:paraId="467C1EAF" w14:textId="77777777" w:rsidR="00B00309" w:rsidRDefault="00B00309" w:rsidP="00B00309">
      <w:pPr>
        <w:pStyle w:val="ListBullet"/>
      </w:pPr>
      <w:r>
        <w:t>Allow a thread to pause until receiving notification from another</w:t>
      </w:r>
    </w:p>
    <w:p w14:paraId="22B20913" w14:textId="77777777" w:rsidR="00B00309" w:rsidRDefault="00B00309" w:rsidP="00B00309">
      <w:pPr>
        <w:pStyle w:val="ListBullet"/>
      </w:pPr>
      <w:r>
        <w:t>Avoids the need for inefficient polling</w:t>
      </w:r>
    </w:p>
    <w:p w14:paraId="2312EE27" w14:textId="77777777" w:rsidR="00B00309" w:rsidRDefault="00B00309" w:rsidP="00B00309">
      <w:pPr>
        <w:pStyle w:val="ListBullet"/>
      </w:pPr>
      <w:r>
        <w:t>Event Wait Handles</w:t>
      </w:r>
    </w:p>
    <w:p w14:paraId="28471640" w14:textId="77777777" w:rsidR="00B00309" w:rsidRDefault="00B00309" w:rsidP="00B00309">
      <w:pPr>
        <w:rPr>
          <w:rFonts w:asciiTheme="majorHAnsi" w:eastAsiaTheme="majorEastAsia" w:hAnsiTheme="majorHAnsi" w:cstheme="majorBidi"/>
          <w:color w:val="31378B" w:themeColor="text2"/>
          <w:sz w:val="32"/>
          <w:szCs w:val="28"/>
          <w:lang w:eastAsia="fi-FI"/>
        </w:rPr>
      </w:pPr>
      <w:r>
        <w:rPr>
          <w:lang w:eastAsia="fi-FI"/>
        </w:rPr>
        <w:br w:type="page"/>
      </w:r>
    </w:p>
    <w:p w14:paraId="6E5EAE1E" w14:textId="78EFD695" w:rsidR="00B00309" w:rsidRDefault="00B00309" w:rsidP="00B00309">
      <w:pPr>
        <w:pStyle w:val="QuestionSection"/>
        <w:rPr>
          <w:lang w:eastAsia="fi-FI"/>
        </w:rPr>
      </w:pPr>
      <w:r>
        <w:rPr>
          <w:lang w:eastAsia="fi-FI"/>
        </w:rPr>
        <w:lastRenderedPageBreak/>
        <w:t>Questions - Thread Communication</w:t>
      </w:r>
    </w:p>
    <w:p w14:paraId="414AB39A" w14:textId="77777777" w:rsidR="00B00309" w:rsidRDefault="00B00309" w:rsidP="00B00309">
      <w:pPr>
        <w:pStyle w:val="Question"/>
        <w:rPr>
          <w:lang w:eastAsia="fi-FI"/>
        </w:rPr>
      </w:pPr>
      <w:r>
        <w:rPr>
          <w:lang w:eastAsia="fi-FI"/>
        </w:rPr>
        <w:t>What is the most common method of communication between thread?</w:t>
      </w:r>
    </w:p>
    <w:p w14:paraId="69D8FAC7" w14:textId="77777777" w:rsidR="00B00309" w:rsidRDefault="00B00309" w:rsidP="00B00309">
      <w:pPr>
        <w:pStyle w:val="Answer"/>
        <w:rPr>
          <w:lang w:eastAsia="fi-FI"/>
        </w:rPr>
      </w:pPr>
      <w:r>
        <w:rPr>
          <w:lang w:eastAsia="fi-FI"/>
        </w:rPr>
        <w:t>Shared memory</w:t>
      </w:r>
    </w:p>
    <w:p w14:paraId="44198A58" w14:textId="77777777" w:rsidR="00B00309" w:rsidRDefault="00B00309" w:rsidP="00B00309">
      <w:pPr>
        <w:pStyle w:val="Question"/>
        <w:rPr>
          <w:lang w:eastAsia="fi-FI"/>
        </w:rPr>
      </w:pPr>
      <w:r>
        <w:rPr>
          <w:lang w:eastAsia="fi-FI"/>
        </w:rPr>
        <w:t>What is the effect of the join method?</w:t>
      </w:r>
    </w:p>
    <w:p w14:paraId="22DD3AF2" w14:textId="77777777" w:rsidR="00B00309" w:rsidRDefault="00B00309" w:rsidP="00B00309">
      <w:pPr>
        <w:pStyle w:val="Answer"/>
        <w:rPr>
          <w:lang w:eastAsia="fi-FI"/>
        </w:rPr>
      </w:pPr>
      <w:r>
        <w:rPr>
          <w:lang w:eastAsia="fi-FI"/>
        </w:rPr>
        <w:t>Causes the calling thread to block until the given thread ends</w:t>
      </w:r>
    </w:p>
    <w:p w14:paraId="1C2B1BC0" w14:textId="77777777" w:rsidR="00B00309" w:rsidRDefault="00B00309" w:rsidP="00B00309">
      <w:pPr>
        <w:pStyle w:val="Question"/>
        <w:rPr>
          <w:lang w:eastAsia="fi-FI"/>
        </w:rPr>
      </w:pPr>
      <w:r>
        <w:rPr>
          <w:lang w:eastAsia="fi-FI"/>
        </w:rPr>
        <w:t>Why is it rarely used in practice?</w:t>
      </w:r>
    </w:p>
    <w:p w14:paraId="3CD45351" w14:textId="58D400EA" w:rsidR="00B00309" w:rsidRDefault="00B00309" w:rsidP="00B00309">
      <w:pPr>
        <w:pStyle w:val="Answer"/>
        <w:rPr>
          <w:lang w:eastAsia="fi-FI"/>
        </w:rPr>
      </w:pPr>
      <w:r>
        <w:rPr>
          <w:lang w:eastAsia="fi-FI"/>
        </w:rPr>
        <w:t xml:space="preserve">Because most threads are daemons, have no result or communicate using some </w:t>
      </w:r>
      <w:r w:rsidR="003137D3">
        <w:rPr>
          <w:lang w:eastAsia="fi-FI"/>
        </w:rPr>
        <w:t>synchronization</w:t>
      </w:r>
      <w:r>
        <w:rPr>
          <w:lang w:eastAsia="fi-FI"/>
        </w:rPr>
        <w:t xml:space="preserve"> construct</w:t>
      </w:r>
    </w:p>
    <w:p w14:paraId="57B83F5B" w14:textId="77777777" w:rsidR="00B00309" w:rsidRDefault="00B00309" w:rsidP="00B00309">
      <w:pPr>
        <w:pStyle w:val="Answer"/>
        <w:rPr>
          <w:lang w:eastAsia="fi-FI"/>
        </w:rPr>
      </w:pPr>
    </w:p>
    <w:p w14:paraId="52636D89" w14:textId="77777777" w:rsidR="00B00309" w:rsidRPr="009323A4" w:rsidRDefault="00B00309" w:rsidP="00B00309">
      <w:pPr>
        <w:pStyle w:val="Answer"/>
        <w:rPr>
          <w:lang w:eastAsia="fi-FI"/>
        </w:rPr>
      </w:pPr>
    </w:p>
    <w:p w14:paraId="4B6DF4B0" w14:textId="77777777" w:rsidR="00B00309" w:rsidRDefault="00B00309" w:rsidP="00B00309">
      <w:pPr>
        <w:rPr>
          <w:rFonts w:asciiTheme="majorHAnsi" w:eastAsiaTheme="majorEastAsia" w:hAnsiTheme="majorHAnsi" w:cstheme="majorBidi"/>
          <w:color w:val="31378B" w:themeColor="text2"/>
          <w:sz w:val="32"/>
          <w:szCs w:val="28"/>
        </w:rPr>
      </w:pPr>
      <w:r>
        <w:br w:type="page"/>
      </w:r>
    </w:p>
    <w:p w14:paraId="5450EE8F" w14:textId="77777777" w:rsidR="00B00309" w:rsidRDefault="00B00309" w:rsidP="00B00309">
      <w:r>
        <w:lastRenderedPageBreak/>
        <w:br w:type="page"/>
      </w:r>
    </w:p>
    <w:p w14:paraId="3FDCCFFF" w14:textId="77777777" w:rsidR="00B00309" w:rsidRPr="000D436F" w:rsidRDefault="00B00309" w:rsidP="00B00309"/>
    <w:p w14:paraId="152440A2" w14:textId="77777777" w:rsidR="00B00309" w:rsidRDefault="00B00309" w:rsidP="00B00309">
      <w:pPr>
        <w:rPr>
          <w:rFonts w:asciiTheme="majorHAnsi" w:eastAsiaTheme="majorEastAsia" w:hAnsiTheme="majorHAnsi" w:cstheme="majorBidi"/>
          <w:color w:val="31378B" w:themeColor="text2"/>
          <w:sz w:val="36"/>
          <w:szCs w:val="30"/>
          <w:lang w:eastAsia="fi-FI"/>
        </w:rPr>
      </w:pPr>
      <w:r>
        <w:rPr>
          <w:lang w:eastAsia="fi-FI"/>
        </w:rPr>
        <w:br w:type="page"/>
      </w:r>
    </w:p>
    <w:p w14:paraId="0C2B9E1C" w14:textId="77777777" w:rsidR="00845084" w:rsidRDefault="00845084" w:rsidP="00845084">
      <w:pPr>
        <w:pStyle w:val="Heading2"/>
        <w:rPr>
          <w:lang w:eastAsia="fi-FI"/>
        </w:rPr>
      </w:pPr>
      <w:r>
        <w:rPr>
          <w:lang w:eastAsia="fi-FI"/>
        </w:rPr>
        <w:lastRenderedPageBreak/>
        <w:t>Patterns</w:t>
      </w:r>
    </w:p>
    <w:p w14:paraId="005D541E" w14:textId="77777777" w:rsidR="00845084" w:rsidRDefault="00845084" w:rsidP="00845084">
      <w:pPr>
        <w:pStyle w:val="Heading3"/>
        <w:rPr>
          <w:lang w:eastAsia="fi-FI"/>
        </w:rPr>
      </w:pPr>
      <w:r>
        <w:rPr>
          <w:lang w:eastAsia="fi-FI"/>
        </w:rPr>
        <w:t xml:space="preserve">Obsolete patterns </w:t>
      </w:r>
    </w:p>
    <w:p w14:paraId="1770C25E" w14:textId="77777777" w:rsidR="00845084" w:rsidRDefault="00845084" w:rsidP="00845084">
      <w:pPr>
        <w:pStyle w:val="Heading4"/>
      </w:pPr>
      <w:r>
        <w:t>Asynchronous Delegates</w:t>
      </w:r>
    </w:p>
    <w:p w14:paraId="5BDD3DDB" w14:textId="77777777" w:rsidR="00845084" w:rsidRDefault="00845084" w:rsidP="00845084">
      <w:r>
        <w:t>We can invoke a delegate asynchronously using its begininvoke method. The delegate will execute on the thread pool. Invoking EndInvoke frees any resources and retrives its return value.</w:t>
      </w:r>
    </w:p>
    <w:p w14:paraId="519ADB1F" w14:textId="77777777" w:rsidR="00845084" w:rsidRDefault="00845084" w:rsidP="00845084">
      <w:pPr>
        <w:pStyle w:val="SourceCode"/>
      </w:pPr>
      <w:r>
        <w:tab/>
        <w:t>Func&lt;</w:t>
      </w:r>
      <w:r>
        <w:rPr>
          <w:color w:val="0000FF"/>
        </w:rPr>
        <w:t>int</w:t>
      </w:r>
      <w:r>
        <w:t xml:space="preserve">, </w:t>
      </w:r>
      <w:r>
        <w:rPr>
          <w:color w:val="0000FF"/>
        </w:rPr>
        <w:t>int</w:t>
      </w:r>
      <w:r>
        <w:t>&gt; squareDelegate = (x) =&gt; x * x;</w:t>
      </w:r>
    </w:p>
    <w:p w14:paraId="3CD51B24" w14:textId="77777777" w:rsidR="00845084" w:rsidRDefault="00845084" w:rsidP="00845084">
      <w:pPr>
        <w:pStyle w:val="SourceCode"/>
      </w:pPr>
      <w:r>
        <w:tab/>
        <w:t>IAsyncResult ias = squareDelegate.BeginInvoke(</w:t>
      </w:r>
      <w:r>
        <w:rPr>
          <w:color w:val="C81EFA"/>
        </w:rPr>
        <w:t>2</w:t>
      </w:r>
      <w:r>
        <w:t xml:space="preserve">, </w:t>
      </w:r>
      <w:r>
        <w:rPr>
          <w:color w:val="0000FF"/>
        </w:rPr>
        <w:t>null</w:t>
      </w:r>
      <w:r>
        <w:t xml:space="preserve">, </w:t>
      </w:r>
      <w:r>
        <w:rPr>
          <w:color w:val="0000FF"/>
        </w:rPr>
        <w:t>null</w:t>
      </w:r>
      <w:r>
        <w:t>);</w:t>
      </w:r>
    </w:p>
    <w:p w14:paraId="567EF69D" w14:textId="77777777" w:rsidR="00845084" w:rsidRDefault="00845084" w:rsidP="00845084">
      <w:pPr>
        <w:pStyle w:val="SourceCode"/>
      </w:pPr>
      <w:r>
        <w:tab/>
      </w:r>
      <w:r>
        <w:rPr>
          <w:color w:val="0000FF"/>
        </w:rPr>
        <w:t>int</w:t>
      </w:r>
      <w:r>
        <w:t xml:space="preserve"> result = squareDelegate.EndInvoke(ias);</w:t>
      </w:r>
    </w:p>
    <w:p w14:paraId="5FC7CA43" w14:textId="77777777" w:rsidR="00845084" w:rsidRPr="00E450F1" w:rsidRDefault="00845084" w:rsidP="00845084">
      <w:pPr>
        <w:pStyle w:val="SourceCode"/>
      </w:pPr>
      <w:r>
        <w:tab/>
        <w:t>Console.WriteLine(result);</w:t>
      </w:r>
    </w:p>
    <w:p w14:paraId="0EA75565" w14:textId="77777777" w:rsidR="00845084" w:rsidRPr="00E50C57" w:rsidRDefault="00845084" w:rsidP="00845084">
      <w:pPr>
        <w:rPr>
          <w:lang w:eastAsia="fi-FI"/>
        </w:rPr>
      </w:pPr>
      <w:r>
        <w:rPr>
          <w:lang w:eastAsia="fi-FI"/>
        </w:rPr>
        <w:t>Asynchronous delegates introduce significant overhead and one should wherever possible use tasks instead.</w:t>
      </w:r>
    </w:p>
    <w:p w14:paraId="4483AA21" w14:textId="77777777" w:rsidR="00845084" w:rsidRDefault="00845084" w:rsidP="00845084">
      <w:pPr>
        <w:pStyle w:val="Heading4"/>
        <w:rPr>
          <w:lang w:eastAsia="fi-FI"/>
        </w:rPr>
      </w:pPr>
      <w:r>
        <w:rPr>
          <w:lang w:eastAsia="fi-FI"/>
        </w:rPr>
        <w:t>Asynchronous Programming Model</w:t>
      </w:r>
    </w:p>
    <w:p w14:paraId="0A2294CD" w14:textId="77777777" w:rsidR="00845084" w:rsidRDefault="00845084" w:rsidP="00845084">
      <w:pPr>
        <w:pStyle w:val="Heading4"/>
        <w:rPr>
          <w:lang w:eastAsia="fi-FI"/>
        </w:rPr>
      </w:pPr>
      <w:r>
        <w:rPr>
          <w:lang w:eastAsia="fi-FI"/>
        </w:rPr>
        <w:t xml:space="preserve">BackgroundWorker </w:t>
      </w:r>
    </w:p>
    <w:p w14:paraId="6BB323A8" w14:textId="77777777" w:rsidR="00845084" w:rsidRDefault="00845084" w:rsidP="00845084">
      <w:pPr>
        <w:pStyle w:val="Heading4"/>
        <w:rPr>
          <w:lang w:eastAsia="fi-FI"/>
        </w:rPr>
      </w:pPr>
      <w:r>
        <w:rPr>
          <w:lang w:eastAsia="fi-FI"/>
        </w:rPr>
        <w:t>Asynchronous delegates</w:t>
      </w:r>
    </w:p>
    <w:p w14:paraId="6BF07E75" w14:textId="1D95D755" w:rsidR="004E7844" w:rsidRPr="00845084" w:rsidRDefault="004E7844" w:rsidP="00845084">
      <w:pPr>
        <w:rPr>
          <w:color w:val="403152" w:themeColor="accent4" w:themeShade="80"/>
          <w:szCs w:val="30"/>
          <w:lang w:eastAsia="fi-FI"/>
        </w:rPr>
      </w:pPr>
    </w:p>
    <w:p w14:paraId="31DD7532" w14:textId="77777777" w:rsidR="004E7844" w:rsidRDefault="004E7844" w:rsidP="004E7844">
      <w:pPr>
        <w:rPr>
          <w:rFonts w:asciiTheme="majorHAnsi" w:eastAsiaTheme="majorEastAsia" w:hAnsiTheme="majorHAnsi" w:cstheme="majorBidi"/>
          <w:smallCaps/>
          <w:color w:val="31378B" w:themeColor="text2"/>
          <w:sz w:val="28"/>
          <w:szCs w:val="28"/>
          <w:lang w:eastAsia="fi-FI"/>
        </w:rPr>
      </w:pPr>
      <w:r>
        <w:rPr>
          <w:lang w:eastAsia="fi-FI"/>
        </w:rPr>
        <w:br w:type="page"/>
      </w:r>
    </w:p>
    <w:p w14:paraId="17E5DF86" w14:textId="77777777" w:rsidR="004E7844" w:rsidRDefault="004E7844" w:rsidP="004E7844"/>
    <w:sectPr w:rsidR="004E7844">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30469" w14:textId="77777777" w:rsidR="008F1E30" w:rsidRDefault="008F1E30" w:rsidP="00DC0620">
      <w:r>
        <w:separator/>
      </w:r>
    </w:p>
  </w:endnote>
  <w:endnote w:type="continuationSeparator" w:id="0">
    <w:p w14:paraId="62D6BB2E" w14:textId="77777777" w:rsidR="008F1E30" w:rsidRDefault="008F1E30" w:rsidP="00DC0620">
      <w:r>
        <w:continuationSeparator/>
      </w:r>
    </w:p>
  </w:endnote>
  <w:endnote w:type="continuationNotice" w:id="1">
    <w:p w14:paraId="085A7E31" w14:textId="77777777" w:rsidR="008F1E30" w:rsidRDefault="008F1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8268" w14:textId="77777777" w:rsidR="002368D8" w:rsidRDefault="002368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2368D8" w:rsidRDefault="002368D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2368D8" w:rsidRDefault="002368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EE6D8" w14:textId="77777777" w:rsidR="002368D8" w:rsidRDefault="00236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3B97" w14:textId="77777777" w:rsidR="008F1E30" w:rsidRDefault="008F1E30" w:rsidP="00DC0620">
      <w:r>
        <w:separator/>
      </w:r>
    </w:p>
  </w:footnote>
  <w:footnote w:type="continuationSeparator" w:id="0">
    <w:p w14:paraId="66081D12" w14:textId="77777777" w:rsidR="008F1E30" w:rsidRDefault="008F1E30" w:rsidP="00DC0620">
      <w:r>
        <w:continuationSeparator/>
      </w:r>
    </w:p>
  </w:footnote>
  <w:footnote w:type="continuationNotice" w:id="1">
    <w:p w14:paraId="7D6A83B9" w14:textId="77777777" w:rsidR="008F1E30" w:rsidRDefault="008F1E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EDAD" w14:textId="77777777" w:rsidR="002368D8" w:rsidRDefault="002368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1ABE" w14:textId="04FCBAE0" w:rsidR="002368D8" w:rsidRDefault="00623E4E">
    <w:pPr>
      <w:pStyle w:val="Header"/>
    </w:pPr>
    <w:r>
      <w:t>Kenny R N Wilson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4CA5" w14:textId="77777777" w:rsidR="002368D8" w:rsidRDefault="00236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1"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093136"/>
    <w:multiLevelType w:val="hybridMultilevel"/>
    <w:tmpl w:val="236C5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06976D71"/>
    <w:multiLevelType w:val="hybridMultilevel"/>
    <w:tmpl w:val="ACC44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5312CB1"/>
    <w:multiLevelType w:val="hybridMultilevel"/>
    <w:tmpl w:val="95C2C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B32554"/>
    <w:multiLevelType w:val="hybridMultilevel"/>
    <w:tmpl w:val="7BF4CFAC"/>
    <w:lvl w:ilvl="0" w:tplc="F4922A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0" w15:restartNumberingAfterBreak="0">
    <w:nsid w:val="298C0AEC"/>
    <w:multiLevelType w:val="hybridMultilevel"/>
    <w:tmpl w:val="FA8C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F66D04"/>
    <w:multiLevelType w:val="hybridMultilevel"/>
    <w:tmpl w:val="E592B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D151A9"/>
    <w:multiLevelType w:val="hybridMultilevel"/>
    <w:tmpl w:val="FA8C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075BF"/>
    <w:multiLevelType w:val="hybridMultilevel"/>
    <w:tmpl w:val="D156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649FF"/>
    <w:multiLevelType w:val="hybridMultilevel"/>
    <w:tmpl w:val="2514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3C67C21"/>
    <w:multiLevelType w:val="hybridMultilevel"/>
    <w:tmpl w:val="C0C4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A940A0"/>
    <w:multiLevelType w:val="hybridMultilevel"/>
    <w:tmpl w:val="01682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A418B7"/>
    <w:multiLevelType w:val="hybridMultilevel"/>
    <w:tmpl w:val="9C0867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8915CA"/>
    <w:multiLevelType w:val="hybridMultilevel"/>
    <w:tmpl w:val="176AC73E"/>
    <w:lvl w:ilvl="0" w:tplc="22AA26A0">
      <w:start w:val="1"/>
      <w:numFmt w:val="bullet"/>
      <w:pStyle w:val="BulletedTex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18"/>
  </w:num>
  <w:num w:numId="4">
    <w:abstractNumId w:val="1"/>
  </w:num>
  <w:num w:numId="5">
    <w:abstractNumId w:val="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19"/>
  </w:num>
  <w:num w:numId="10">
    <w:abstractNumId w:val="9"/>
  </w:num>
  <w:num w:numId="11">
    <w:abstractNumId w:val="15"/>
  </w:num>
  <w:num w:numId="12">
    <w:abstractNumId w:val="22"/>
  </w:num>
  <w:num w:numId="13">
    <w:abstractNumId w:val="12"/>
  </w:num>
  <w:num w:numId="14">
    <w:abstractNumId w:val="17"/>
  </w:num>
  <w:num w:numId="15">
    <w:abstractNumId w:val="8"/>
  </w:num>
  <w:num w:numId="16">
    <w:abstractNumId w:val="3"/>
  </w:num>
  <w:num w:numId="17">
    <w:abstractNumId w:val="21"/>
  </w:num>
  <w:num w:numId="18">
    <w:abstractNumId w:val="13"/>
  </w:num>
  <w:num w:numId="19">
    <w:abstractNumId w:val="10"/>
  </w:num>
  <w:num w:numId="20">
    <w:abstractNumId w:val="5"/>
  </w:num>
  <w:num w:numId="21">
    <w:abstractNumId w:val="20"/>
  </w:num>
  <w:num w:numId="22">
    <w:abstractNumId w:val="7"/>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C2C"/>
    <w:rsid w:val="00000D38"/>
    <w:rsid w:val="00001B64"/>
    <w:rsid w:val="00001CC3"/>
    <w:rsid w:val="00001FD6"/>
    <w:rsid w:val="00002484"/>
    <w:rsid w:val="000025BE"/>
    <w:rsid w:val="000025FA"/>
    <w:rsid w:val="000038B4"/>
    <w:rsid w:val="0000410C"/>
    <w:rsid w:val="0000477C"/>
    <w:rsid w:val="000052E5"/>
    <w:rsid w:val="00005FC1"/>
    <w:rsid w:val="00006158"/>
    <w:rsid w:val="000061A1"/>
    <w:rsid w:val="00006343"/>
    <w:rsid w:val="000066C8"/>
    <w:rsid w:val="000072CF"/>
    <w:rsid w:val="000078F1"/>
    <w:rsid w:val="00007E3F"/>
    <w:rsid w:val="00010175"/>
    <w:rsid w:val="00010626"/>
    <w:rsid w:val="000108DD"/>
    <w:rsid w:val="000119C0"/>
    <w:rsid w:val="0001221A"/>
    <w:rsid w:val="00012977"/>
    <w:rsid w:val="00012A13"/>
    <w:rsid w:val="0001337F"/>
    <w:rsid w:val="00013AB6"/>
    <w:rsid w:val="00014052"/>
    <w:rsid w:val="000140F8"/>
    <w:rsid w:val="00014943"/>
    <w:rsid w:val="00014B75"/>
    <w:rsid w:val="000150A2"/>
    <w:rsid w:val="000154EE"/>
    <w:rsid w:val="0001577A"/>
    <w:rsid w:val="00015CDA"/>
    <w:rsid w:val="00015EF0"/>
    <w:rsid w:val="0001631A"/>
    <w:rsid w:val="00016541"/>
    <w:rsid w:val="000169FE"/>
    <w:rsid w:val="0001797D"/>
    <w:rsid w:val="00020549"/>
    <w:rsid w:val="00020C37"/>
    <w:rsid w:val="00021ECA"/>
    <w:rsid w:val="000220DA"/>
    <w:rsid w:val="000224EA"/>
    <w:rsid w:val="00022FCF"/>
    <w:rsid w:val="00023C4D"/>
    <w:rsid w:val="00024043"/>
    <w:rsid w:val="0002459C"/>
    <w:rsid w:val="00024642"/>
    <w:rsid w:val="00024EBC"/>
    <w:rsid w:val="00024F1C"/>
    <w:rsid w:val="000251BA"/>
    <w:rsid w:val="000251F4"/>
    <w:rsid w:val="00025B91"/>
    <w:rsid w:val="000263EB"/>
    <w:rsid w:val="00026A53"/>
    <w:rsid w:val="00027208"/>
    <w:rsid w:val="00027DB7"/>
    <w:rsid w:val="00027F75"/>
    <w:rsid w:val="00027F99"/>
    <w:rsid w:val="00030350"/>
    <w:rsid w:val="00030662"/>
    <w:rsid w:val="0003085F"/>
    <w:rsid w:val="00031199"/>
    <w:rsid w:val="000311A3"/>
    <w:rsid w:val="00031357"/>
    <w:rsid w:val="00031507"/>
    <w:rsid w:val="0003206C"/>
    <w:rsid w:val="00033152"/>
    <w:rsid w:val="000345B9"/>
    <w:rsid w:val="000349C1"/>
    <w:rsid w:val="00034C51"/>
    <w:rsid w:val="00034C76"/>
    <w:rsid w:val="0003509D"/>
    <w:rsid w:val="00035285"/>
    <w:rsid w:val="0003553C"/>
    <w:rsid w:val="0003578C"/>
    <w:rsid w:val="00035B56"/>
    <w:rsid w:val="00035E4E"/>
    <w:rsid w:val="00036026"/>
    <w:rsid w:val="00036116"/>
    <w:rsid w:val="000362CB"/>
    <w:rsid w:val="000369E5"/>
    <w:rsid w:val="00036B17"/>
    <w:rsid w:val="0003714C"/>
    <w:rsid w:val="0003755E"/>
    <w:rsid w:val="00037EE9"/>
    <w:rsid w:val="00037FED"/>
    <w:rsid w:val="00041858"/>
    <w:rsid w:val="0004190F"/>
    <w:rsid w:val="000426F7"/>
    <w:rsid w:val="00042802"/>
    <w:rsid w:val="00042FB9"/>
    <w:rsid w:val="000430D1"/>
    <w:rsid w:val="00043639"/>
    <w:rsid w:val="00043BF9"/>
    <w:rsid w:val="00044661"/>
    <w:rsid w:val="00044F4C"/>
    <w:rsid w:val="000454DB"/>
    <w:rsid w:val="00045F72"/>
    <w:rsid w:val="0004603B"/>
    <w:rsid w:val="000460DD"/>
    <w:rsid w:val="00046711"/>
    <w:rsid w:val="000467E2"/>
    <w:rsid w:val="000468EF"/>
    <w:rsid w:val="00046A1F"/>
    <w:rsid w:val="00047272"/>
    <w:rsid w:val="00047771"/>
    <w:rsid w:val="00050752"/>
    <w:rsid w:val="00051E4B"/>
    <w:rsid w:val="00052290"/>
    <w:rsid w:val="00053289"/>
    <w:rsid w:val="000536AD"/>
    <w:rsid w:val="0005392E"/>
    <w:rsid w:val="00053A15"/>
    <w:rsid w:val="00053C8E"/>
    <w:rsid w:val="00054030"/>
    <w:rsid w:val="000545E2"/>
    <w:rsid w:val="000549FA"/>
    <w:rsid w:val="00055CAD"/>
    <w:rsid w:val="00055CE8"/>
    <w:rsid w:val="0005757F"/>
    <w:rsid w:val="000575A2"/>
    <w:rsid w:val="00057F2D"/>
    <w:rsid w:val="000600E1"/>
    <w:rsid w:val="0006044E"/>
    <w:rsid w:val="00060751"/>
    <w:rsid w:val="00061182"/>
    <w:rsid w:val="00061D65"/>
    <w:rsid w:val="00062562"/>
    <w:rsid w:val="00062CF2"/>
    <w:rsid w:val="00063662"/>
    <w:rsid w:val="00064C37"/>
    <w:rsid w:val="00064F73"/>
    <w:rsid w:val="000653D7"/>
    <w:rsid w:val="000656BD"/>
    <w:rsid w:val="00065DD7"/>
    <w:rsid w:val="0006620E"/>
    <w:rsid w:val="000665D8"/>
    <w:rsid w:val="00066B58"/>
    <w:rsid w:val="00066E6F"/>
    <w:rsid w:val="00067338"/>
    <w:rsid w:val="000678E5"/>
    <w:rsid w:val="00067D76"/>
    <w:rsid w:val="00070016"/>
    <w:rsid w:val="000713A2"/>
    <w:rsid w:val="00071981"/>
    <w:rsid w:val="00071A8C"/>
    <w:rsid w:val="000725C0"/>
    <w:rsid w:val="00072919"/>
    <w:rsid w:val="00072B92"/>
    <w:rsid w:val="00074A52"/>
    <w:rsid w:val="00075B73"/>
    <w:rsid w:val="00075F18"/>
    <w:rsid w:val="0007628E"/>
    <w:rsid w:val="000770DB"/>
    <w:rsid w:val="00077E2B"/>
    <w:rsid w:val="00077E56"/>
    <w:rsid w:val="000802F0"/>
    <w:rsid w:val="00080386"/>
    <w:rsid w:val="000807EB"/>
    <w:rsid w:val="0008180E"/>
    <w:rsid w:val="000818CF"/>
    <w:rsid w:val="0008191C"/>
    <w:rsid w:val="00081B82"/>
    <w:rsid w:val="00081BB2"/>
    <w:rsid w:val="00081BEC"/>
    <w:rsid w:val="00081C6E"/>
    <w:rsid w:val="00081CE1"/>
    <w:rsid w:val="000821CF"/>
    <w:rsid w:val="000826BA"/>
    <w:rsid w:val="00082D46"/>
    <w:rsid w:val="00083144"/>
    <w:rsid w:val="00083C8C"/>
    <w:rsid w:val="00083E00"/>
    <w:rsid w:val="00084760"/>
    <w:rsid w:val="0008557E"/>
    <w:rsid w:val="0008568F"/>
    <w:rsid w:val="00085D11"/>
    <w:rsid w:val="0008664E"/>
    <w:rsid w:val="000867B7"/>
    <w:rsid w:val="00086AC1"/>
    <w:rsid w:val="00086ACC"/>
    <w:rsid w:val="00086AE8"/>
    <w:rsid w:val="00086E84"/>
    <w:rsid w:val="00086F05"/>
    <w:rsid w:val="000903BA"/>
    <w:rsid w:val="00090719"/>
    <w:rsid w:val="0009090F"/>
    <w:rsid w:val="00091494"/>
    <w:rsid w:val="0009162B"/>
    <w:rsid w:val="00091848"/>
    <w:rsid w:val="00091A9E"/>
    <w:rsid w:val="00093073"/>
    <w:rsid w:val="0009332D"/>
    <w:rsid w:val="0009381C"/>
    <w:rsid w:val="00093DED"/>
    <w:rsid w:val="000940AB"/>
    <w:rsid w:val="00094911"/>
    <w:rsid w:val="00094A7B"/>
    <w:rsid w:val="00094C45"/>
    <w:rsid w:val="00094FC3"/>
    <w:rsid w:val="00095877"/>
    <w:rsid w:val="0009618E"/>
    <w:rsid w:val="000962D1"/>
    <w:rsid w:val="00096656"/>
    <w:rsid w:val="00096917"/>
    <w:rsid w:val="00097E79"/>
    <w:rsid w:val="00097EB6"/>
    <w:rsid w:val="000A082C"/>
    <w:rsid w:val="000A0C2C"/>
    <w:rsid w:val="000A0C55"/>
    <w:rsid w:val="000A14D1"/>
    <w:rsid w:val="000A1F2B"/>
    <w:rsid w:val="000A236D"/>
    <w:rsid w:val="000A26A4"/>
    <w:rsid w:val="000A3D51"/>
    <w:rsid w:val="000A3D89"/>
    <w:rsid w:val="000A4144"/>
    <w:rsid w:val="000A41DE"/>
    <w:rsid w:val="000A5F27"/>
    <w:rsid w:val="000A5F85"/>
    <w:rsid w:val="000A6297"/>
    <w:rsid w:val="000A664B"/>
    <w:rsid w:val="000A6ED9"/>
    <w:rsid w:val="000A79D2"/>
    <w:rsid w:val="000A7B85"/>
    <w:rsid w:val="000B05EA"/>
    <w:rsid w:val="000B189B"/>
    <w:rsid w:val="000B1A94"/>
    <w:rsid w:val="000B3074"/>
    <w:rsid w:val="000B3487"/>
    <w:rsid w:val="000B38A1"/>
    <w:rsid w:val="000B3D0B"/>
    <w:rsid w:val="000B3EB0"/>
    <w:rsid w:val="000B4335"/>
    <w:rsid w:val="000B44BE"/>
    <w:rsid w:val="000B47E7"/>
    <w:rsid w:val="000B4F91"/>
    <w:rsid w:val="000B5AC7"/>
    <w:rsid w:val="000B6DB5"/>
    <w:rsid w:val="000B763F"/>
    <w:rsid w:val="000B7718"/>
    <w:rsid w:val="000B7A40"/>
    <w:rsid w:val="000B7B74"/>
    <w:rsid w:val="000C03B1"/>
    <w:rsid w:val="000C07C2"/>
    <w:rsid w:val="000C086B"/>
    <w:rsid w:val="000C0CCD"/>
    <w:rsid w:val="000C0E9F"/>
    <w:rsid w:val="000C1025"/>
    <w:rsid w:val="000C1BA1"/>
    <w:rsid w:val="000C2763"/>
    <w:rsid w:val="000C2C60"/>
    <w:rsid w:val="000C3AD4"/>
    <w:rsid w:val="000C3CC3"/>
    <w:rsid w:val="000C3CD0"/>
    <w:rsid w:val="000C44C1"/>
    <w:rsid w:val="000C4F80"/>
    <w:rsid w:val="000C538F"/>
    <w:rsid w:val="000C5712"/>
    <w:rsid w:val="000C5C23"/>
    <w:rsid w:val="000C612A"/>
    <w:rsid w:val="000C612F"/>
    <w:rsid w:val="000C63E1"/>
    <w:rsid w:val="000C6424"/>
    <w:rsid w:val="000C64DC"/>
    <w:rsid w:val="000C6723"/>
    <w:rsid w:val="000C6734"/>
    <w:rsid w:val="000C77DD"/>
    <w:rsid w:val="000C7AC1"/>
    <w:rsid w:val="000C7E31"/>
    <w:rsid w:val="000D03CA"/>
    <w:rsid w:val="000D0F2A"/>
    <w:rsid w:val="000D0F7F"/>
    <w:rsid w:val="000D16B9"/>
    <w:rsid w:val="000D1C93"/>
    <w:rsid w:val="000D24FF"/>
    <w:rsid w:val="000D2669"/>
    <w:rsid w:val="000D2748"/>
    <w:rsid w:val="000D27B4"/>
    <w:rsid w:val="000D3096"/>
    <w:rsid w:val="000D33C3"/>
    <w:rsid w:val="000D37C2"/>
    <w:rsid w:val="000D3991"/>
    <w:rsid w:val="000D5B59"/>
    <w:rsid w:val="000D6332"/>
    <w:rsid w:val="000D652E"/>
    <w:rsid w:val="000D65A8"/>
    <w:rsid w:val="000D676B"/>
    <w:rsid w:val="000D6FB9"/>
    <w:rsid w:val="000D7A83"/>
    <w:rsid w:val="000E153A"/>
    <w:rsid w:val="000E17E5"/>
    <w:rsid w:val="000E1853"/>
    <w:rsid w:val="000E1974"/>
    <w:rsid w:val="000E1BBC"/>
    <w:rsid w:val="000E1F0C"/>
    <w:rsid w:val="000E1F6A"/>
    <w:rsid w:val="000E2027"/>
    <w:rsid w:val="000E207F"/>
    <w:rsid w:val="000E2624"/>
    <w:rsid w:val="000E2686"/>
    <w:rsid w:val="000E31A7"/>
    <w:rsid w:val="000E3535"/>
    <w:rsid w:val="000E52C7"/>
    <w:rsid w:val="000E56BF"/>
    <w:rsid w:val="000E5EA3"/>
    <w:rsid w:val="000E7506"/>
    <w:rsid w:val="000E77F8"/>
    <w:rsid w:val="000F004D"/>
    <w:rsid w:val="000F0825"/>
    <w:rsid w:val="000F0DC2"/>
    <w:rsid w:val="000F1075"/>
    <w:rsid w:val="000F1259"/>
    <w:rsid w:val="000F1DA9"/>
    <w:rsid w:val="000F1F0E"/>
    <w:rsid w:val="000F1F22"/>
    <w:rsid w:val="000F20D3"/>
    <w:rsid w:val="000F2521"/>
    <w:rsid w:val="000F2861"/>
    <w:rsid w:val="000F2B71"/>
    <w:rsid w:val="000F2C4C"/>
    <w:rsid w:val="000F301B"/>
    <w:rsid w:val="000F4472"/>
    <w:rsid w:val="000F4683"/>
    <w:rsid w:val="000F4AD5"/>
    <w:rsid w:val="000F4F5D"/>
    <w:rsid w:val="000F522E"/>
    <w:rsid w:val="000F589F"/>
    <w:rsid w:val="000F60CD"/>
    <w:rsid w:val="000F667D"/>
    <w:rsid w:val="000F6C67"/>
    <w:rsid w:val="000F6E06"/>
    <w:rsid w:val="000F7743"/>
    <w:rsid w:val="000F7989"/>
    <w:rsid w:val="00100208"/>
    <w:rsid w:val="0010065B"/>
    <w:rsid w:val="001009B7"/>
    <w:rsid w:val="00100BC9"/>
    <w:rsid w:val="00100CED"/>
    <w:rsid w:val="00101016"/>
    <w:rsid w:val="00101331"/>
    <w:rsid w:val="00101656"/>
    <w:rsid w:val="001016D6"/>
    <w:rsid w:val="00101756"/>
    <w:rsid w:val="00101786"/>
    <w:rsid w:val="001024FA"/>
    <w:rsid w:val="0010284A"/>
    <w:rsid w:val="00102A1B"/>
    <w:rsid w:val="00102D26"/>
    <w:rsid w:val="00102D32"/>
    <w:rsid w:val="001030D1"/>
    <w:rsid w:val="00103124"/>
    <w:rsid w:val="00103B4F"/>
    <w:rsid w:val="001052E3"/>
    <w:rsid w:val="00105320"/>
    <w:rsid w:val="00105B26"/>
    <w:rsid w:val="00105D0C"/>
    <w:rsid w:val="00105DC8"/>
    <w:rsid w:val="00105EE2"/>
    <w:rsid w:val="00106CC9"/>
    <w:rsid w:val="0010703D"/>
    <w:rsid w:val="001075B1"/>
    <w:rsid w:val="001075DD"/>
    <w:rsid w:val="00107BB4"/>
    <w:rsid w:val="00110297"/>
    <w:rsid w:val="00111033"/>
    <w:rsid w:val="00111314"/>
    <w:rsid w:val="00111AD4"/>
    <w:rsid w:val="001121FE"/>
    <w:rsid w:val="00113387"/>
    <w:rsid w:val="0011353D"/>
    <w:rsid w:val="001135A9"/>
    <w:rsid w:val="0011380E"/>
    <w:rsid w:val="00114124"/>
    <w:rsid w:val="0011600A"/>
    <w:rsid w:val="00117084"/>
    <w:rsid w:val="00117366"/>
    <w:rsid w:val="001176A7"/>
    <w:rsid w:val="0012045F"/>
    <w:rsid w:val="00120C5F"/>
    <w:rsid w:val="00121118"/>
    <w:rsid w:val="00121AD6"/>
    <w:rsid w:val="001226C6"/>
    <w:rsid w:val="001227FA"/>
    <w:rsid w:val="0012289F"/>
    <w:rsid w:val="001229FB"/>
    <w:rsid w:val="00122A2B"/>
    <w:rsid w:val="0012324D"/>
    <w:rsid w:val="00123442"/>
    <w:rsid w:val="00123E4A"/>
    <w:rsid w:val="0012462F"/>
    <w:rsid w:val="0012465E"/>
    <w:rsid w:val="00124B97"/>
    <w:rsid w:val="001251ED"/>
    <w:rsid w:val="00125714"/>
    <w:rsid w:val="00126128"/>
    <w:rsid w:val="00127155"/>
    <w:rsid w:val="001308F3"/>
    <w:rsid w:val="0013096E"/>
    <w:rsid w:val="0013099D"/>
    <w:rsid w:val="00130BAA"/>
    <w:rsid w:val="00131B02"/>
    <w:rsid w:val="00131D58"/>
    <w:rsid w:val="001330EA"/>
    <w:rsid w:val="0013352D"/>
    <w:rsid w:val="00133977"/>
    <w:rsid w:val="001349F6"/>
    <w:rsid w:val="00134C65"/>
    <w:rsid w:val="00135C92"/>
    <w:rsid w:val="00135F33"/>
    <w:rsid w:val="001369A0"/>
    <w:rsid w:val="00136FF1"/>
    <w:rsid w:val="0013710D"/>
    <w:rsid w:val="00137573"/>
    <w:rsid w:val="00137D2E"/>
    <w:rsid w:val="001400A0"/>
    <w:rsid w:val="001400F9"/>
    <w:rsid w:val="00141377"/>
    <w:rsid w:val="00141E11"/>
    <w:rsid w:val="00142F8C"/>
    <w:rsid w:val="00143EEB"/>
    <w:rsid w:val="0014425C"/>
    <w:rsid w:val="001443C8"/>
    <w:rsid w:val="00144B44"/>
    <w:rsid w:val="001452B9"/>
    <w:rsid w:val="001462A9"/>
    <w:rsid w:val="00146A6D"/>
    <w:rsid w:val="00146E3D"/>
    <w:rsid w:val="00146EF9"/>
    <w:rsid w:val="001500D2"/>
    <w:rsid w:val="001502BC"/>
    <w:rsid w:val="00150A1D"/>
    <w:rsid w:val="00150C7D"/>
    <w:rsid w:val="00151792"/>
    <w:rsid w:val="001527B6"/>
    <w:rsid w:val="00152B0C"/>
    <w:rsid w:val="00152C6B"/>
    <w:rsid w:val="00152E3C"/>
    <w:rsid w:val="001533FB"/>
    <w:rsid w:val="001538F0"/>
    <w:rsid w:val="00153D10"/>
    <w:rsid w:val="00154518"/>
    <w:rsid w:val="001545EF"/>
    <w:rsid w:val="0015461A"/>
    <w:rsid w:val="0015470A"/>
    <w:rsid w:val="00154961"/>
    <w:rsid w:val="00154B79"/>
    <w:rsid w:val="00154C5F"/>
    <w:rsid w:val="00154C68"/>
    <w:rsid w:val="00155095"/>
    <w:rsid w:val="0015520D"/>
    <w:rsid w:val="00155F9C"/>
    <w:rsid w:val="0015628E"/>
    <w:rsid w:val="00156553"/>
    <w:rsid w:val="001579A8"/>
    <w:rsid w:val="00157C92"/>
    <w:rsid w:val="00157DD4"/>
    <w:rsid w:val="00160604"/>
    <w:rsid w:val="00160D52"/>
    <w:rsid w:val="00161B98"/>
    <w:rsid w:val="00162B72"/>
    <w:rsid w:val="00163689"/>
    <w:rsid w:val="00163A23"/>
    <w:rsid w:val="00163DBE"/>
    <w:rsid w:val="0016464D"/>
    <w:rsid w:val="00164ADD"/>
    <w:rsid w:val="00164EB9"/>
    <w:rsid w:val="00165048"/>
    <w:rsid w:val="00165A4A"/>
    <w:rsid w:val="001670F9"/>
    <w:rsid w:val="0016783B"/>
    <w:rsid w:val="00167A8C"/>
    <w:rsid w:val="0017010C"/>
    <w:rsid w:val="001709EC"/>
    <w:rsid w:val="00171510"/>
    <w:rsid w:val="001715C7"/>
    <w:rsid w:val="00172AB4"/>
    <w:rsid w:val="00172CE8"/>
    <w:rsid w:val="00172D37"/>
    <w:rsid w:val="00173045"/>
    <w:rsid w:val="00173338"/>
    <w:rsid w:val="0017360D"/>
    <w:rsid w:val="00174264"/>
    <w:rsid w:val="00174869"/>
    <w:rsid w:val="00174A72"/>
    <w:rsid w:val="001754F1"/>
    <w:rsid w:val="0017570F"/>
    <w:rsid w:val="0017665B"/>
    <w:rsid w:val="001774FA"/>
    <w:rsid w:val="00177F63"/>
    <w:rsid w:val="00180264"/>
    <w:rsid w:val="00180389"/>
    <w:rsid w:val="00180566"/>
    <w:rsid w:val="00180B6B"/>
    <w:rsid w:val="00180D68"/>
    <w:rsid w:val="00181743"/>
    <w:rsid w:val="00181A5D"/>
    <w:rsid w:val="00181BC4"/>
    <w:rsid w:val="00181F24"/>
    <w:rsid w:val="0018208C"/>
    <w:rsid w:val="00182F6F"/>
    <w:rsid w:val="0018309C"/>
    <w:rsid w:val="001837D5"/>
    <w:rsid w:val="001838A6"/>
    <w:rsid w:val="00183BDD"/>
    <w:rsid w:val="00183CD1"/>
    <w:rsid w:val="00184020"/>
    <w:rsid w:val="00184C2A"/>
    <w:rsid w:val="00184FED"/>
    <w:rsid w:val="0018536C"/>
    <w:rsid w:val="00185670"/>
    <w:rsid w:val="00185BEF"/>
    <w:rsid w:val="0018638E"/>
    <w:rsid w:val="00186921"/>
    <w:rsid w:val="00186AD6"/>
    <w:rsid w:val="00187468"/>
    <w:rsid w:val="00187523"/>
    <w:rsid w:val="0018758A"/>
    <w:rsid w:val="001877A1"/>
    <w:rsid w:val="001878C1"/>
    <w:rsid w:val="00187927"/>
    <w:rsid w:val="00190587"/>
    <w:rsid w:val="00191122"/>
    <w:rsid w:val="0019143F"/>
    <w:rsid w:val="001917D3"/>
    <w:rsid w:val="001921FF"/>
    <w:rsid w:val="00192961"/>
    <w:rsid w:val="00192A0D"/>
    <w:rsid w:val="001944F8"/>
    <w:rsid w:val="0019491F"/>
    <w:rsid w:val="00195356"/>
    <w:rsid w:val="00195723"/>
    <w:rsid w:val="00195A47"/>
    <w:rsid w:val="0019602E"/>
    <w:rsid w:val="00196880"/>
    <w:rsid w:val="00196ACE"/>
    <w:rsid w:val="00196AE6"/>
    <w:rsid w:val="00196DB4"/>
    <w:rsid w:val="00196EF5"/>
    <w:rsid w:val="00197E0A"/>
    <w:rsid w:val="00197E27"/>
    <w:rsid w:val="00197F33"/>
    <w:rsid w:val="001A0299"/>
    <w:rsid w:val="001A09CA"/>
    <w:rsid w:val="001A128A"/>
    <w:rsid w:val="001A176D"/>
    <w:rsid w:val="001A1BC3"/>
    <w:rsid w:val="001A250C"/>
    <w:rsid w:val="001A28B8"/>
    <w:rsid w:val="001A2E50"/>
    <w:rsid w:val="001A3688"/>
    <w:rsid w:val="001A375F"/>
    <w:rsid w:val="001A40D2"/>
    <w:rsid w:val="001A476E"/>
    <w:rsid w:val="001A4C5A"/>
    <w:rsid w:val="001A5915"/>
    <w:rsid w:val="001A5BD0"/>
    <w:rsid w:val="001A61F2"/>
    <w:rsid w:val="001A78E8"/>
    <w:rsid w:val="001A7986"/>
    <w:rsid w:val="001A7C32"/>
    <w:rsid w:val="001B1492"/>
    <w:rsid w:val="001B1582"/>
    <w:rsid w:val="001B1BCC"/>
    <w:rsid w:val="001B23BE"/>
    <w:rsid w:val="001B2CB4"/>
    <w:rsid w:val="001B32E6"/>
    <w:rsid w:val="001B33E8"/>
    <w:rsid w:val="001B3726"/>
    <w:rsid w:val="001B37C6"/>
    <w:rsid w:val="001B3999"/>
    <w:rsid w:val="001B3A77"/>
    <w:rsid w:val="001B44DF"/>
    <w:rsid w:val="001B4569"/>
    <w:rsid w:val="001B4948"/>
    <w:rsid w:val="001B519A"/>
    <w:rsid w:val="001B56D8"/>
    <w:rsid w:val="001B5924"/>
    <w:rsid w:val="001B5C77"/>
    <w:rsid w:val="001B5DFC"/>
    <w:rsid w:val="001B6525"/>
    <w:rsid w:val="001B6C09"/>
    <w:rsid w:val="001B759E"/>
    <w:rsid w:val="001C03A8"/>
    <w:rsid w:val="001C049D"/>
    <w:rsid w:val="001C0674"/>
    <w:rsid w:val="001C1131"/>
    <w:rsid w:val="001C1452"/>
    <w:rsid w:val="001C1992"/>
    <w:rsid w:val="001C2086"/>
    <w:rsid w:val="001C20BC"/>
    <w:rsid w:val="001C25AC"/>
    <w:rsid w:val="001C2AFE"/>
    <w:rsid w:val="001C3680"/>
    <w:rsid w:val="001C36EA"/>
    <w:rsid w:val="001C39B3"/>
    <w:rsid w:val="001C47FE"/>
    <w:rsid w:val="001C5967"/>
    <w:rsid w:val="001C64E6"/>
    <w:rsid w:val="001C652D"/>
    <w:rsid w:val="001C783D"/>
    <w:rsid w:val="001C7C66"/>
    <w:rsid w:val="001D0080"/>
    <w:rsid w:val="001D017F"/>
    <w:rsid w:val="001D0407"/>
    <w:rsid w:val="001D0EB7"/>
    <w:rsid w:val="001D1430"/>
    <w:rsid w:val="001D15BD"/>
    <w:rsid w:val="001D1D0D"/>
    <w:rsid w:val="001D2080"/>
    <w:rsid w:val="001D2722"/>
    <w:rsid w:val="001D3440"/>
    <w:rsid w:val="001D3BF7"/>
    <w:rsid w:val="001D3FD9"/>
    <w:rsid w:val="001D4D39"/>
    <w:rsid w:val="001D4D74"/>
    <w:rsid w:val="001D51F3"/>
    <w:rsid w:val="001D6D4C"/>
    <w:rsid w:val="001D6FF9"/>
    <w:rsid w:val="001D73AB"/>
    <w:rsid w:val="001D74EC"/>
    <w:rsid w:val="001E0CE8"/>
    <w:rsid w:val="001E0DC8"/>
    <w:rsid w:val="001E1130"/>
    <w:rsid w:val="001E1255"/>
    <w:rsid w:val="001E1259"/>
    <w:rsid w:val="001E14AA"/>
    <w:rsid w:val="001E1C03"/>
    <w:rsid w:val="001E2167"/>
    <w:rsid w:val="001E255E"/>
    <w:rsid w:val="001E2BB4"/>
    <w:rsid w:val="001E3525"/>
    <w:rsid w:val="001E4D80"/>
    <w:rsid w:val="001E4D9D"/>
    <w:rsid w:val="001E4FCA"/>
    <w:rsid w:val="001E5B4F"/>
    <w:rsid w:val="001E5C4A"/>
    <w:rsid w:val="001E63F9"/>
    <w:rsid w:val="001E6B49"/>
    <w:rsid w:val="001E749B"/>
    <w:rsid w:val="001E76BE"/>
    <w:rsid w:val="001E7B4B"/>
    <w:rsid w:val="001E7C10"/>
    <w:rsid w:val="001E7D37"/>
    <w:rsid w:val="001F034B"/>
    <w:rsid w:val="001F0D40"/>
    <w:rsid w:val="001F109D"/>
    <w:rsid w:val="001F18B9"/>
    <w:rsid w:val="001F2E09"/>
    <w:rsid w:val="001F35AD"/>
    <w:rsid w:val="001F3BB9"/>
    <w:rsid w:val="001F413E"/>
    <w:rsid w:val="001F4576"/>
    <w:rsid w:val="001F47F6"/>
    <w:rsid w:val="001F4B60"/>
    <w:rsid w:val="001F4FED"/>
    <w:rsid w:val="001F51D2"/>
    <w:rsid w:val="001F5827"/>
    <w:rsid w:val="001F5C16"/>
    <w:rsid w:val="001F5CD8"/>
    <w:rsid w:val="001F622E"/>
    <w:rsid w:val="001F66F0"/>
    <w:rsid w:val="001F6859"/>
    <w:rsid w:val="001F6FFF"/>
    <w:rsid w:val="001F7310"/>
    <w:rsid w:val="001F782F"/>
    <w:rsid w:val="001F7BEC"/>
    <w:rsid w:val="002004D8"/>
    <w:rsid w:val="002010AB"/>
    <w:rsid w:val="00201848"/>
    <w:rsid w:val="0020238D"/>
    <w:rsid w:val="0020254D"/>
    <w:rsid w:val="00203083"/>
    <w:rsid w:val="00203488"/>
    <w:rsid w:val="002034F7"/>
    <w:rsid w:val="002035E0"/>
    <w:rsid w:val="0020479C"/>
    <w:rsid w:val="00204BEF"/>
    <w:rsid w:val="00204DE4"/>
    <w:rsid w:val="0020526A"/>
    <w:rsid w:val="002054A3"/>
    <w:rsid w:val="00205B06"/>
    <w:rsid w:val="0020606A"/>
    <w:rsid w:val="002062A7"/>
    <w:rsid w:val="002064D4"/>
    <w:rsid w:val="002078FD"/>
    <w:rsid w:val="00207C3E"/>
    <w:rsid w:val="00207C99"/>
    <w:rsid w:val="00210A2D"/>
    <w:rsid w:val="00210E64"/>
    <w:rsid w:val="0021156D"/>
    <w:rsid w:val="00212151"/>
    <w:rsid w:val="00212B67"/>
    <w:rsid w:val="00212E2F"/>
    <w:rsid w:val="0021345D"/>
    <w:rsid w:val="00213756"/>
    <w:rsid w:val="002138D2"/>
    <w:rsid w:val="00214560"/>
    <w:rsid w:val="002146F7"/>
    <w:rsid w:val="00214C65"/>
    <w:rsid w:val="00215394"/>
    <w:rsid w:val="00215595"/>
    <w:rsid w:val="00217FBE"/>
    <w:rsid w:val="00220410"/>
    <w:rsid w:val="00220B73"/>
    <w:rsid w:val="00220EBF"/>
    <w:rsid w:val="00220F42"/>
    <w:rsid w:val="0022102C"/>
    <w:rsid w:val="0022122C"/>
    <w:rsid w:val="00221328"/>
    <w:rsid w:val="00222054"/>
    <w:rsid w:val="0022208E"/>
    <w:rsid w:val="002225D4"/>
    <w:rsid w:val="00222A69"/>
    <w:rsid w:val="002232AC"/>
    <w:rsid w:val="002234F7"/>
    <w:rsid w:val="00223626"/>
    <w:rsid w:val="002239D3"/>
    <w:rsid w:val="00223A52"/>
    <w:rsid w:val="0022460A"/>
    <w:rsid w:val="0022464F"/>
    <w:rsid w:val="00224DFF"/>
    <w:rsid w:val="002251BC"/>
    <w:rsid w:val="00225E1D"/>
    <w:rsid w:val="0022605F"/>
    <w:rsid w:val="002263B4"/>
    <w:rsid w:val="0022692D"/>
    <w:rsid w:val="00226BAC"/>
    <w:rsid w:val="00226F09"/>
    <w:rsid w:val="00230159"/>
    <w:rsid w:val="00230648"/>
    <w:rsid w:val="00230779"/>
    <w:rsid w:val="00230E95"/>
    <w:rsid w:val="0023145A"/>
    <w:rsid w:val="00231932"/>
    <w:rsid w:val="00232C63"/>
    <w:rsid w:val="00232D9B"/>
    <w:rsid w:val="0023355A"/>
    <w:rsid w:val="002335F1"/>
    <w:rsid w:val="002336D8"/>
    <w:rsid w:val="00233AEE"/>
    <w:rsid w:val="00233BFD"/>
    <w:rsid w:val="00233E13"/>
    <w:rsid w:val="002345F6"/>
    <w:rsid w:val="00235F07"/>
    <w:rsid w:val="00236731"/>
    <w:rsid w:val="002368D8"/>
    <w:rsid w:val="002375EE"/>
    <w:rsid w:val="0024027B"/>
    <w:rsid w:val="002404DC"/>
    <w:rsid w:val="0024089C"/>
    <w:rsid w:val="00240951"/>
    <w:rsid w:val="00241ABA"/>
    <w:rsid w:val="00241D13"/>
    <w:rsid w:val="002426A6"/>
    <w:rsid w:val="00242905"/>
    <w:rsid w:val="00243E70"/>
    <w:rsid w:val="00244345"/>
    <w:rsid w:val="0024466F"/>
    <w:rsid w:val="002448AC"/>
    <w:rsid w:val="00244AD7"/>
    <w:rsid w:val="00244B41"/>
    <w:rsid w:val="00245226"/>
    <w:rsid w:val="00245658"/>
    <w:rsid w:val="00245B95"/>
    <w:rsid w:val="00245D84"/>
    <w:rsid w:val="00246100"/>
    <w:rsid w:val="00246B19"/>
    <w:rsid w:val="00246BFA"/>
    <w:rsid w:val="00247A17"/>
    <w:rsid w:val="00250F9E"/>
    <w:rsid w:val="00250FC0"/>
    <w:rsid w:val="00251113"/>
    <w:rsid w:val="002527A4"/>
    <w:rsid w:val="00252D68"/>
    <w:rsid w:val="00252E1A"/>
    <w:rsid w:val="00252F11"/>
    <w:rsid w:val="00253284"/>
    <w:rsid w:val="0025373C"/>
    <w:rsid w:val="002539CE"/>
    <w:rsid w:val="00253D58"/>
    <w:rsid w:val="0025494C"/>
    <w:rsid w:val="00254A45"/>
    <w:rsid w:val="00255743"/>
    <w:rsid w:val="00255C87"/>
    <w:rsid w:val="00255D85"/>
    <w:rsid w:val="00256224"/>
    <w:rsid w:val="0025644B"/>
    <w:rsid w:val="0025668A"/>
    <w:rsid w:val="002567E9"/>
    <w:rsid w:val="00257CAC"/>
    <w:rsid w:val="002603BA"/>
    <w:rsid w:val="00260598"/>
    <w:rsid w:val="0026139F"/>
    <w:rsid w:val="00261E73"/>
    <w:rsid w:val="002621ED"/>
    <w:rsid w:val="00262CD6"/>
    <w:rsid w:val="00263AE5"/>
    <w:rsid w:val="002642B1"/>
    <w:rsid w:val="0026479F"/>
    <w:rsid w:val="002648F2"/>
    <w:rsid w:val="00264BCB"/>
    <w:rsid w:val="00265E63"/>
    <w:rsid w:val="002664F7"/>
    <w:rsid w:val="00266B4E"/>
    <w:rsid w:val="002672E6"/>
    <w:rsid w:val="00267512"/>
    <w:rsid w:val="002705CF"/>
    <w:rsid w:val="00270C10"/>
    <w:rsid w:val="002715E8"/>
    <w:rsid w:val="00271693"/>
    <w:rsid w:val="00272C74"/>
    <w:rsid w:val="00272CD9"/>
    <w:rsid w:val="00273413"/>
    <w:rsid w:val="00273458"/>
    <w:rsid w:val="00273461"/>
    <w:rsid w:val="00273462"/>
    <w:rsid w:val="002738A9"/>
    <w:rsid w:val="00273EC4"/>
    <w:rsid w:val="002740A6"/>
    <w:rsid w:val="00275086"/>
    <w:rsid w:val="002752AF"/>
    <w:rsid w:val="002759F6"/>
    <w:rsid w:val="00276114"/>
    <w:rsid w:val="00276907"/>
    <w:rsid w:val="002774E9"/>
    <w:rsid w:val="00277511"/>
    <w:rsid w:val="00277CCF"/>
    <w:rsid w:val="002803AA"/>
    <w:rsid w:val="00281C25"/>
    <w:rsid w:val="00281DBF"/>
    <w:rsid w:val="00281DD1"/>
    <w:rsid w:val="002823DA"/>
    <w:rsid w:val="00282916"/>
    <w:rsid w:val="002852C1"/>
    <w:rsid w:val="00285874"/>
    <w:rsid w:val="0028612D"/>
    <w:rsid w:val="0028625C"/>
    <w:rsid w:val="00286DA5"/>
    <w:rsid w:val="00287616"/>
    <w:rsid w:val="0028775F"/>
    <w:rsid w:val="00287E6F"/>
    <w:rsid w:val="00290690"/>
    <w:rsid w:val="00290C12"/>
    <w:rsid w:val="002916E0"/>
    <w:rsid w:val="002918D1"/>
    <w:rsid w:val="00292206"/>
    <w:rsid w:val="0029229F"/>
    <w:rsid w:val="002933B2"/>
    <w:rsid w:val="00293E95"/>
    <w:rsid w:val="0029446D"/>
    <w:rsid w:val="002945C1"/>
    <w:rsid w:val="00294783"/>
    <w:rsid w:val="00294ACC"/>
    <w:rsid w:val="00295273"/>
    <w:rsid w:val="0029584E"/>
    <w:rsid w:val="00295899"/>
    <w:rsid w:val="00296F89"/>
    <w:rsid w:val="002A0997"/>
    <w:rsid w:val="002A0BDA"/>
    <w:rsid w:val="002A221B"/>
    <w:rsid w:val="002A22EB"/>
    <w:rsid w:val="002A2385"/>
    <w:rsid w:val="002A2544"/>
    <w:rsid w:val="002A2F55"/>
    <w:rsid w:val="002A376A"/>
    <w:rsid w:val="002A4861"/>
    <w:rsid w:val="002A4B0B"/>
    <w:rsid w:val="002A4B21"/>
    <w:rsid w:val="002A4E30"/>
    <w:rsid w:val="002A5048"/>
    <w:rsid w:val="002A5068"/>
    <w:rsid w:val="002A5B5D"/>
    <w:rsid w:val="002A5B75"/>
    <w:rsid w:val="002A662E"/>
    <w:rsid w:val="002A6920"/>
    <w:rsid w:val="002A6A61"/>
    <w:rsid w:val="002A6B45"/>
    <w:rsid w:val="002A7218"/>
    <w:rsid w:val="002A79AA"/>
    <w:rsid w:val="002A7BCB"/>
    <w:rsid w:val="002B06C0"/>
    <w:rsid w:val="002B0A79"/>
    <w:rsid w:val="002B0E0C"/>
    <w:rsid w:val="002B0EF0"/>
    <w:rsid w:val="002B0FB7"/>
    <w:rsid w:val="002B1526"/>
    <w:rsid w:val="002B1600"/>
    <w:rsid w:val="002B1676"/>
    <w:rsid w:val="002B198C"/>
    <w:rsid w:val="002B1AC4"/>
    <w:rsid w:val="002B2964"/>
    <w:rsid w:val="002B37C8"/>
    <w:rsid w:val="002B3975"/>
    <w:rsid w:val="002B3B2F"/>
    <w:rsid w:val="002B4149"/>
    <w:rsid w:val="002B4EA4"/>
    <w:rsid w:val="002B5EE2"/>
    <w:rsid w:val="002B66E9"/>
    <w:rsid w:val="002B6DB9"/>
    <w:rsid w:val="002C0549"/>
    <w:rsid w:val="002C143C"/>
    <w:rsid w:val="002C17E1"/>
    <w:rsid w:val="002C251A"/>
    <w:rsid w:val="002C25E6"/>
    <w:rsid w:val="002C2B30"/>
    <w:rsid w:val="002C2BD8"/>
    <w:rsid w:val="002C35F5"/>
    <w:rsid w:val="002C36CE"/>
    <w:rsid w:val="002C4F7B"/>
    <w:rsid w:val="002C55B7"/>
    <w:rsid w:val="002C5C37"/>
    <w:rsid w:val="002C5D2B"/>
    <w:rsid w:val="002C6B4E"/>
    <w:rsid w:val="002C72BB"/>
    <w:rsid w:val="002D090B"/>
    <w:rsid w:val="002D1983"/>
    <w:rsid w:val="002D280B"/>
    <w:rsid w:val="002D2C73"/>
    <w:rsid w:val="002D2EFF"/>
    <w:rsid w:val="002D3070"/>
    <w:rsid w:val="002D30E2"/>
    <w:rsid w:val="002D33DF"/>
    <w:rsid w:val="002D3ADA"/>
    <w:rsid w:val="002D4361"/>
    <w:rsid w:val="002D4C6B"/>
    <w:rsid w:val="002D5FD8"/>
    <w:rsid w:val="002D623F"/>
    <w:rsid w:val="002D721F"/>
    <w:rsid w:val="002D77FD"/>
    <w:rsid w:val="002E0A67"/>
    <w:rsid w:val="002E0EE4"/>
    <w:rsid w:val="002E1654"/>
    <w:rsid w:val="002E2038"/>
    <w:rsid w:val="002E2158"/>
    <w:rsid w:val="002E2C88"/>
    <w:rsid w:val="002E3266"/>
    <w:rsid w:val="002E41F1"/>
    <w:rsid w:val="002E4316"/>
    <w:rsid w:val="002E4ABB"/>
    <w:rsid w:val="002E54E8"/>
    <w:rsid w:val="002E5794"/>
    <w:rsid w:val="002E5857"/>
    <w:rsid w:val="002E5D1D"/>
    <w:rsid w:val="002E60D6"/>
    <w:rsid w:val="002E6CCF"/>
    <w:rsid w:val="002E73D5"/>
    <w:rsid w:val="002E74AD"/>
    <w:rsid w:val="002E7AEC"/>
    <w:rsid w:val="002F0657"/>
    <w:rsid w:val="002F1712"/>
    <w:rsid w:val="002F2F36"/>
    <w:rsid w:val="002F3032"/>
    <w:rsid w:val="002F35B5"/>
    <w:rsid w:val="002F388F"/>
    <w:rsid w:val="002F3BE5"/>
    <w:rsid w:val="002F3CCF"/>
    <w:rsid w:val="002F439C"/>
    <w:rsid w:val="002F4A16"/>
    <w:rsid w:val="002F4D5B"/>
    <w:rsid w:val="002F52A5"/>
    <w:rsid w:val="002F53D4"/>
    <w:rsid w:val="002F55EC"/>
    <w:rsid w:val="002F70F1"/>
    <w:rsid w:val="002F7690"/>
    <w:rsid w:val="002F777E"/>
    <w:rsid w:val="00300ED6"/>
    <w:rsid w:val="0030166C"/>
    <w:rsid w:val="003017B5"/>
    <w:rsid w:val="0030190A"/>
    <w:rsid w:val="00301C2E"/>
    <w:rsid w:val="00301CC4"/>
    <w:rsid w:val="00301E79"/>
    <w:rsid w:val="0030340F"/>
    <w:rsid w:val="0030393F"/>
    <w:rsid w:val="00303FE1"/>
    <w:rsid w:val="003048F0"/>
    <w:rsid w:val="00305434"/>
    <w:rsid w:val="0030678D"/>
    <w:rsid w:val="00306D11"/>
    <w:rsid w:val="003077FC"/>
    <w:rsid w:val="003107DF"/>
    <w:rsid w:val="00310E57"/>
    <w:rsid w:val="00311465"/>
    <w:rsid w:val="0031199B"/>
    <w:rsid w:val="003126B8"/>
    <w:rsid w:val="00312F2F"/>
    <w:rsid w:val="0031318E"/>
    <w:rsid w:val="00313595"/>
    <w:rsid w:val="003137D3"/>
    <w:rsid w:val="00313949"/>
    <w:rsid w:val="003148D7"/>
    <w:rsid w:val="003149DA"/>
    <w:rsid w:val="00314C36"/>
    <w:rsid w:val="0031576E"/>
    <w:rsid w:val="0031597D"/>
    <w:rsid w:val="00315AFD"/>
    <w:rsid w:val="00315B66"/>
    <w:rsid w:val="00315CF5"/>
    <w:rsid w:val="00315DEB"/>
    <w:rsid w:val="00316378"/>
    <w:rsid w:val="00316E23"/>
    <w:rsid w:val="0031727D"/>
    <w:rsid w:val="00317478"/>
    <w:rsid w:val="00317DB4"/>
    <w:rsid w:val="00321DA4"/>
    <w:rsid w:val="003222A7"/>
    <w:rsid w:val="003224BF"/>
    <w:rsid w:val="00322510"/>
    <w:rsid w:val="00322F3C"/>
    <w:rsid w:val="00323035"/>
    <w:rsid w:val="00323218"/>
    <w:rsid w:val="0032322B"/>
    <w:rsid w:val="003234D8"/>
    <w:rsid w:val="003236A2"/>
    <w:rsid w:val="00323F49"/>
    <w:rsid w:val="00324479"/>
    <w:rsid w:val="003245FD"/>
    <w:rsid w:val="00324F54"/>
    <w:rsid w:val="00325145"/>
    <w:rsid w:val="00325C66"/>
    <w:rsid w:val="00326507"/>
    <w:rsid w:val="00326ABC"/>
    <w:rsid w:val="00327403"/>
    <w:rsid w:val="0033071E"/>
    <w:rsid w:val="0033083E"/>
    <w:rsid w:val="00330AF8"/>
    <w:rsid w:val="00330F30"/>
    <w:rsid w:val="00330FA7"/>
    <w:rsid w:val="003315D7"/>
    <w:rsid w:val="00331715"/>
    <w:rsid w:val="00331A99"/>
    <w:rsid w:val="0033221F"/>
    <w:rsid w:val="00332BE7"/>
    <w:rsid w:val="00332CAA"/>
    <w:rsid w:val="003334FF"/>
    <w:rsid w:val="003338D3"/>
    <w:rsid w:val="003338DC"/>
    <w:rsid w:val="003344FC"/>
    <w:rsid w:val="00334530"/>
    <w:rsid w:val="003352C3"/>
    <w:rsid w:val="0033556D"/>
    <w:rsid w:val="00336555"/>
    <w:rsid w:val="0033666A"/>
    <w:rsid w:val="00336685"/>
    <w:rsid w:val="00336F03"/>
    <w:rsid w:val="00336FC2"/>
    <w:rsid w:val="00337B6F"/>
    <w:rsid w:val="0034171F"/>
    <w:rsid w:val="00341CBD"/>
    <w:rsid w:val="003427F5"/>
    <w:rsid w:val="0034366F"/>
    <w:rsid w:val="00343CD4"/>
    <w:rsid w:val="003442D8"/>
    <w:rsid w:val="00344ACD"/>
    <w:rsid w:val="00344B32"/>
    <w:rsid w:val="00344BC0"/>
    <w:rsid w:val="00344E0F"/>
    <w:rsid w:val="00345BA2"/>
    <w:rsid w:val="00346522"/>
    <w:rsid w:val="00346EAD"/>
    <w:rsid w:val="00347C09"/>
    <w:rsid w:val="003502B9"/>
    <w:rsid w:val="003505C4"/>
    <w:rsid w:val="00350974"/>
    <w:rsid w:val="00350EB7"/>
    <w:rsid w:val="00350EFB"/>
    <w:rsid w:val="00350F17"/>
    <w:rsid w:val="00351A32"/>
    <w:rsid w:val="00351B7F"/>
    <w:rsid w:val="00351C09"/>
    <w:rsid w:val="00352402"/>
    <w:rsid w:val="0035267A"/>
    <w:rsid w:val="00352A73"/>
    <w:rsid w:val="00352C23"/>
    <w:rsid w:val="00352EBC"/>
    <w:rsid w:val="00353038"/>
    <w:rsid w:val="00353626"/>
    <w:rsid w:val="003544EC"/>
    <w:rsid w:val="00354617"/>
    <w:rsid w:val="00354804"/>
    <w:rsid w:val="003557BC"/>
    <w:rsid w:val="00355D3A"/>
    <w:rsid w:val="00355E88"/>
    <w:rsid w:val="00356046"/>
    <w:rsid w:val="003560D6"/>
    <w:rsid w:val="00356339"/>
    <w:rsid w:val="00356BF2"/>
    <w:rsid w:val="00357A98"/>
    <w:rsid w:val="00357CC6"/>
    <w:rsid w:val="00360B01"/>
    <w:rsid w:val="003612D4"/>
    <w:rsid w:val="0036141F"/>
    <w:rsid w:val="0036155B"/>
    <w:rsid w:val="00361966"/>
    <w:rsid w:val="003619A0"/>
    <w:rsid w:val="00361FF9"/>
    <w:rsid w:val="0036226E"/>
    <w:rsid w:val="0036239E"/>
    <w:rsid w:val="00362536"/>
    <w:rsid w:val="00362CD9"/>
    <w:rsid w:val="00363301"/>
    <w:rsid w:val="003639C8"/>
    <w:rsid w:val="00363C4A"/>
    <w:rsid w:val="00364C1E"/>
    <w:rsid w:val="00365ED7"/>
    <w:rsid w:val="00365F4B"/>
    <w:rsid w:val="00366072"/>
    <w:rsid w:val="00366D49"/>
    <w:rsid w:val="0036740D"/>
    <w:rsid w:val="00367457"/>
    <w:rsid w:val="00367A41"/>
    <w:rsid w:val="00370EB7"/>
    <w:rsid w:val="00371194"/>
    <w:rsid w:val="00371635"/>
    <w:rsid w:val="00371FF2"/>
    <w:rsid w:val="0037204D"/>
    <w:rsid w:val="00372476"/>
    <w:rsid w:val="00372BEA"/>
    <w:rsid w:val="00372E4F"/>
    <w:rsid w:val="00372EDB"/>
    <w:rsid w:val="0037368C"/>
    <w:rsid w:val="00374A81"/>
    <w:rsid w:val="00374C49"/>
    <w:rsid w:val="00374F8F"/>
    <w:rsid w:val="00375053"/>
    <w:rsid w:val="00375150"/>
    <w:rsid w:val="0037541F"/>
    <w:rsid w:val="00376596"/>
    <w:rsid w:val="00376716"/>
    <w:rsid w:val="00376796"/>
    <w:rsid w:val="00376C34"/>
    <w:rsid w:val="00376CAB"/>
    <w:rsid w:val="00377286"/>
    <w:rsid w:val="003779C4"/>
    <w:rsid w:val="003800A0"/>
    <w:rsid w:val="003801F9"/>
    <w:rsid w:val="003803A3"/>
    <w:rsid w:val="0038058D"/>
    <w:rsid w:val="00380B46"/>
    <w:rsid w:val="0038126C"/>
    <w:rsid w:val="0038139A"/>
    <w:rsid w:val="003813BB"/>
    <w:rsid w:val="003813F4"/>
    <w:rsid w:val="003822D7"/>
    <w:rsid w:val="0038276B"/>
    <w:rsid w:val="00382FBD"/>
    <w:rsid w:val="003837CD"/>
    <w:rsid w:val="00383881"/>
    <w:rsid w:val="00384012"/>
    <w:rsid w:val="00384D20"/>
    <w:rsid w:val="00384E9B"/>
    <w:rsid w:val="00385BD8"/>
    <w:rsid w:val="0038612F"/>
    <w:rsid w:val="00386168"/>
    <w:rsid w:val="00386201"/>
    <w:rsid w:val="00386C03"/>
    <w:rsid w:val="00390030"/>
    <w:rsid w:val="003900DC"/>
    <w:rsid w:val="00390257"/>
    <w:rsid w:val="003906CD"/>
    <w:rsid w:val="00390734"/>
    <w:rsid w:val="00390D76"/>
    <w:rsid w:val="003916E9"/>
    <w:rsid w:val="003916F6"/>
    <w:rsid w:val="00391A15"/>
    <w:rsid w:val="00391C55"/>
    <w:rsid w:val="003921CB"/>
    <w:rsid w:val="00392520"/>
    <w:rsid w:val="0039254D"/>
    <w:rsid w:val="00392A7D"/>
    <w:rsid w:val="00392CCC"/>
    <w:rsid w:val="00392D21"/>
    <w:rsid w:val="00392EFC"/>
    <w:rsid w:val="00393380"/>
    <w:rsid w:val="00393670"/>
    <w:rsid w:val="00393A1C"/>
    <w:rsid w:val="00393A35"/>
    <w:rsid w:val="00393DEB"/>
    <w:rsid w:val="00394262"/>
    <w:rsid w:val="003942D7"/>
    <w:rsid w:val="003944D1"/>
    <w:rsid w:val="003955DE"/>
    <w:rsid w:val="00395B2B"/>
    <w:rsid w:val="00395C58"/>
    <w:rsid w:val="003963BE"/>
    <w:rsid w:val="00396FA2"/>
    <w:rsid w:val="0039703D"/>
    <w:rsid w:val="00397128"/>
    <w:rsid w:val="0039736B"/>
    <w:rsid w:val="00397BB3"/>
    <w:rsid w:val="00397E06"/>
    <w:rsid w:val="003A1386"/>
    <w:rsid w:val="003A16F6"/>
    <w:rsid w:val="003A1894"/>
    <w:rsid w:val="003A18EB"/>
    <w:rsid w:val="003A26E1"/>
    <w:rsid w:val="003A2B10"/>
    <w:rsid w:val="003A2E57"/>
    <w:rsid w:val="003A2FDF"/>
    <w:rsid w:val="003A3059"/>
    <w:rsid w:val="003A3AE2"/>
    <w:rsid w:val="003A3D4A"/>
    <w:rsid w:val="003A3EBD"/>
    <w:rsid w:val="003A4350"/>
    <w:rsid w:val="003A48AD"/>
    <w:rsid w:val="003A48D9"/>
    <w:rsid w:val="003A4BD9"/>
    <w:rsid w:val="003A4D4B"/>
    <w:rsid w:val="003A5AC4"/>
    <w:rsid w:val="003A5F26"/>
    <w:rsid w:val="003A641D"/>
    <w:rsid w:val="003A67CA"/>
    <w:rsid w:val="003A69B3"/>
    <w:rsid w:val="003A6D12"/>
    <w:rsid w:val="003A6D4C"/>
    <w:rsid w:val="003A7174"/>
    <w:rsid w:val="003A71C5"/>
    <w:rsid w:val="003A7C40"/>
    <w:rsid w:val="003A7DB8"/>
    <w:rsid w:val="003B0634"/>
    <w:rsid w:val="003B0724"/>
    <w:rsid w:val="003B131B"/>
    <w:rsid w:val="003B1A5C"/>
    <w:rsid w:val="003B22F6"/>
    <w:rsid w:val="003B27C7"/>
    <w:rsid w:val="003B3117"/>
    <w:rsid w:val="003B3F65"/>
    <w:rsid w:val="003B4891"/>
    <w:rsid w:val="003B6406"/>
    <w:rsid w:val="003B7080"/>
    <w:rsid w:val="003B70C7"/>
    <w:rsid w:val="003B721D"/>
    <w:rsid w:val="003B73C3"/>
    <w:rsid w:val="003C05B8"/>
    <w:rsid w:val="003C103A"/>
    <w:rsid w:val="003C11A9"/>
    <w:rsid w:val="003C146F"/>
    <w:rsid w:val="003C1DD4"/>
    <w:rsid w:val="003C20CD"/>
    <w:rsid w:val="003C34A3"/>
    <w:rsid w:val="003C3996"/>
    <w:rsid w:val="003C458D"/>
    <w:rsid w:val="003C4D5D"/>
    <w:rsid w:val="003C6075"/>
    <w:rsid w:val="003C6B43"/>
    <w:rsid w:val="003C729A"/>
    <w:rsid w:val="003C7735"/>
    <w:rsid w:val="003D0283"/>
    <w:rsid w:val="003D0A5B"/>
    <w:rsid w:val="003D0D98"/>
    <w:rsid w:val="003D10A1"/>
    <w:rsid w:val="003D15FF"/>
    <w:rsid w:val="003D2331"/>
    <w:rsid w:val="003D24D4"/>
    <w:rsid w:val="003D25ED"/>
    <w:rsid w:val="003D2EC6"/>
    <w:rsid w:val="003D380E"/>
    <w:rsid w:val="003D3D9C"/>
    <w:rsid w:val="003D3DB9"/>
    <w:rsid w:val="003D4EE0"/>
    <w:rsid w:val="003D4F88"/>
    <w:rsid w:val="003D535E"/>
    <w:rsid w:val="003D5493"/>
    <w:rsid w:val="003D5D44"/>
    <w:rsid w:val="003D64A6"/>
    <w:rsid w:val="003D6542"/>
    <w:rsid w:val="003E0225"/>
    <w:rsid w:val="003E02B2"/>
    <w:rsid w:val="003E02C7"/>
    <w:rsid w:val="003E05AF"/>
    <w:rsid w:val="003E0996"/>
    <w:rsid w:val="003E0B66"/>
    <w:rsid w:val="003E0DD9"/>
    <w:rsid w:val="003E0DFA"/>
    <w:rsid w:val="003E0E02"/>
    <w:rsid w:val="003E1988"/>
    <w:rsid w:val="003E1E62"/>
    <w:rsid w:val="003E2AD0"/>
    <w:rsid w:val="003E2B00"/>
    <w:rsid w:val="003E3F60"/>
    <w:rsid w:val="003E426E"/>
    <w:rsid w:val="003E43AA"/>
    <w:rsid w:val="003E4CAC"/>
    <w:rsid w:val="003E51AA"/>
    <w:rsid w:val="003E5F85"/>
    <w:rsid w:val="003E6A4B"/>
    <w:rsid w:val="003E7041"/>
    <w:rsid w:val="003E70EA"/>
    <w:rsid w:val="003E7B37"/>
    <w:rsid w:val="003E7C53"/>
    <w:rsid w:val="003F01A0"/>
    <w:rsid w:val="003F0347"/>
    <w:rsid w:val="003F0CA0"/>
    <w:rsid w:val="003F11CA"/>
    <w:rsid w:val="003F18C3"/>
    <w:rsid w:val="003F23A4"/>
    <w:rsid w:val="003F3106"/>
    <w:rsid w:val="003F366B"/>
    <w:rsid w:val="003F39A8"/>
    <w:rsid w:val="003F3B5D"/>
    <w:rsid w:val="003F3E2F"/>
    <w:rsid w:val="003F4619"/>
    <w:rsid w:val="003F4726"/>
    <w:rsid w:val="003F48CB"/>
    <w:rsid w:val="003F49ED"/>
    <w:rsid w:val="003F5348"/>
    <w:rsid w:val="003F5B47"/>
    <w:rsid w:val="003F60A2"/>
    <w:rsid w:val="003F70B2"/>
    <w:rsid w:val="003F75B1"/>
    <w:rsid w:val="004002F8"/>
    <w:rsid w:val="00400650"/>
    <w:rsid w:val="00400D18"/>
    <w:rsid w:val="004013D5"/>
    <w:rsid w:val="00401B5F"/>
    <w:rsid w:val="00402001"/>
    <w:rsid w:val="00402287"/>
    <w:rsid w:val="00402299"/>
    <w:rsid w:val="004022A9"/>
    <w:rsid w:val="00402870"/>
    <w:rsid w:val="00402E6C"/>
    <w:rsid w:val="004030AE"/>
    <w:rsid w:val="004039B5"/>
    <w:rsid w:val="00403C67"/>
    <w:rsid w:val="00403F94"/>
    <w:rsid w:val="0040441A"/>
    <w:rsid w:val="004046E8"/>
    <w:rsid w:val="00405071"/>
    <w:rsid w:val="0040592C"/>
    <w:rsid w:val="00406255"/>
    <w:rsid w:val="004068CD"/>
    <w:rsid w:val="0040730E"/>
    <w:rsid w:val="004073EF"/>
    <w:rsid w:val="00407C97"/>
    <w:rsid w:val="00407DAB"/>
    <w:rsid w:val="004100CA"/>
    <w:rsid w:val="0041040A"/>
    <w:rsid w:val="004104D0"/>
    <w:rsid w:val="00410883"/>
    <w:rsid w:val="004112E6"/>
    <w:rsid w:val="004114EF"/>
    <w:rsid w:val="00411753"/>
    <w:rsid w:val="00411A1B"/>
    <w:rsid w:val="00411A1C"/>
    <w:rsid w:val="00411C83"/>
    <w:rsid w:val="004124E0"/>
    <w:rsid w:val="00412767"/>
    <w:rsid w:val="00412CBE"/>
    <w:rsid w:val="00412EC4"/>
    <w:rsid w:val="00412F74"/>
    <w:rsid w:val="0041379C"/>
    <w:rsid w:val="00413F35"/>
    <w:rsid w:val="004144DC"/>
    <w:rsid w:val="00414DF5"/>
    <w:rsid w:val="00415891"/>
    <w:rsid w:val="00415994"/>
    <w:rsid w:val="00416310"/>
    <w:rsid w:val="004169CC"/>
    <w:rsid w:val="00416FAB"/>
    <w:rsid w:val="00417A85"/>
    <w:rsid w:val="00417BC8"/>
    <w:rsid w:val="004209B5"/>
    <w:rsid w:val="004214C5"/>
    <w:rsid w:val="00421CA9"/>
    <w:rsid w:val="004222A6"/>
    <w:rsid w:val="004227FC"/>
    <w:rsid w:val="00422C8D"/>
    <w:rsid w:val="00422FEF"/>
    <w:rsid w:val="00423148"/>
    <w:rsid w:val="0042350C"/>
    <w:rsid w:val="004244EE"/>
    <w:rsid w:val="004245C5"/>
    <w:rsid w:val="0042486E"/>
    <w:rsid w:val="00424C81"/>
    <w:rsid w:val="00426439"/>
    <w:rsid w:val="004264F9"/>
    <w:rsid w:val="00426AD5"/>
    <w:rsid w:val="00426FD0"/>
    <w:rsid w:val="0042768B"/>
    <w:rsid w:val="00427A35"/>
    <w:rsid w:val="00427F93"/>
    <w:rsid w:val="00430609"/>
    <w:rsid w:val="004321BF"/>
    <w:rsid w:val="00432518"/>
    <w:rsid w:val="004333D2"/>
    <w:rsid w:val="0043345C"/>
    <w:rsid w:val="00433580"/>
    <w:rsid w:val="0043375B"/>
    <w:rsid w:val="00433ABD"/>
    <w:rsid w:val="00433D41"/>
    <w:rsid w:val="0043501F"/>
    <w:rsid w:val="0043509E"/>
    <w:rsid w:val="004351F7"/>
    <w:rsid w:val="0043574C"/>
    <w:rsid w:val="0043588C"/>
    <w:rsid w:val="004360D7"/>
    <w:rsid w:val="0043654D"/>
    <w:rsid w:val="00436EA0"/>
    <w:rsid w:val="00437EE8"/>
    <w:rsid w:val="004406C9"/>
    <w:rsid w:val="004416CA"/>
    <w:rsid w:val="00441996"/>
    <w:rsid w:val="0044240A"/>
    <w:rsid w:val="004426B0"/>
    <w:rsid w:val="0044274C"/>
    <w:rsid w:val="00442918"/>
    <w:rsid w:val="00442B50"/>
    <w:rsid w:val="00442CA7"/>
    <w:rsid w:val="00443702"/>
    <w:rsid w:val="00443755"/>
    <w:rsid w:val="004437D2"/>
    <w:rsid w:val="0044380D"/>
    <w:rsid w:val="00443947"/>
    <w:rsid w:val="00443F7A"/>
    <w:rsid w:val="004440B9"/>
    <w:rsid w:val="00444244"/>
    <w:rsid w:val="00444C64"/>
    <w:rsid w:val="00444FFF"/>
    <w:rsid w:val="004460E2"/>
    <w:rsid w:val="00446D2D"/>
    <w:rsid w:val="00446DEE"/>
    <w:rsid w:val="00446EAD"/>
    <w:rsid w:val="00447396"/>
    <w:rsid w:val="00447E8A"/>
    <w:rsid w:val="00450295"/>
    <w:rsid w:val="00450A9D"/>
    <w:rsid w:val="00450D54"/>
    <w:rsid w:val="00450E52"/>
    <w:rsid w:val="004512E9"/>
    <w:rsid w:val="00451E53"/>
    <w:rsid w:val="00452646"/>
    <w:rsid w:val="00452F6C"/>
    <w:rsid w:val="00453291"/>
    <w:rsid w:val="00455097"/>
    <w:rsid w:val="004551FB"/>
    <w:rsid w:val="00455620"/>
    <w:rsid w:val="004559D6"/>
    <w:rsid w:val="00455B64"/>
    <w:rsid w:val="0045651A"/>
    <w:rsid w:val="00457BA9"/>
    <w:rsid w:val="00457E7D"/>
    <w:rsid w:val="00460EAF"/>
    <w:rsid w:val="0046163D"/>
    <w:rsid w:val="00461740"/>
    <w:rsid w:val="00461EDF"/>
    <w:rsid w:val="004623A8"/>
    <w:rsid w:val="00462EC8"/>
    <w:rsid w:val="0046367A"/>
    <w:rsid w:val="00464A00"/>
    <w:rsid w:val="00464B6B"/>
    <w:rsid w:val="00464C09"/>
    <w:rsid w:val="00464D12"/>
    <w:rsid w:val="00465198"/>
    <w:rsid w:val="00465E0F"/>
    <w:rsid w:val="004664FF"/>
    <w:rsid w:val="00467074"/>
    <w:rsid w:val="004675DD"/>
    <w:rsid w:val="004675EC"/>
    <w:rsid w:val="0046768E"/>
    <w:rsid w:val="00470164"/>
    <w:rsid w:val="004701FF"/>
    <w:rsid w:val="004709DF"/>
    <w:rsid w:val="004718BC"/>
    <w:rsid w:val="00471AFA"/>
    <w:rsid w:val="00472B1A"/>
    <w:rsid w:val="00472B93"/>
    <w:rsid w:val="0047302B"/>
    <w:rsid w:val="004732A7"/>
    <w:rsid w:val="00473FD4"/>
    <w:rsid w:val="00474552"/>
    <w:rsid w:val="00474BFF"/>
    <w:rsid w:val="00475FF6"/>
    <w:rsid w:val="0047681A"/>
    <w:rsid w:val="00476F37"/>
    <w:rsid w:val="00477614"/>
    <w:rsid w:val="00480C82"/>
    <w:rsid w:val="00480DF1"/>
    <w:rsid w:val="00481554"/>
    <w:rsid w:val="00482254"/>
    <w:rsid w:val="004823B7"/>
    <w:rsid w:val="004823F0"/>
    <w:rsid w:val="00482660"/>
    <w:rsid w:val="004829C0"/>
    <w:rsid w:val="00482D1F"/>
    <w:rsid w:val="004838DF"/>
    <w:rsid w:val="00483BFD"/>
    <w:rsid w:val="0048401D"/>
    <w:rsid w:val="00484B84"/>
    <w:rsid w:val="004863F9"/>
    <w:rsid w:val="00487837"/>
    <w:rsid w:val="0049068B"/>
    <w:rsid w:val="00490D68"/>
    <w:rsid w:val="00491152"/>
    <w:rsid w:val="0049126E"/>
    <w:rsid w:val="004912F4"/>
    <w:rsid w:val="00492481"/>
    <w:rsid w:val="00492717"/>
    <w:rsid w:val="00492EAC"/>
    <w:rsid w:val="004931AF"/>
    <w:rsid w:val="00493B83"/>
    <w:rsid w:val="00494514"/>
    <w:rsid w:val="00494533"/>
    <w:rsid w:val="00494539"/>
    <w:rsid w:val="004946C4"/>
    <w:rsid w:val="00494873"/>
    <w:rsid w:val="004949AD"/>
    <w:rsid w:val="00494B3A"/>
    <w:rsid w:val="004968A5"/>
    <w:rsid w:val="0049694A"/>
    <w:rsid w:val="00496B02"/>
    <w:rsid w:val="004A0084"/>
    <w:rsid w:val="004A02A5"/>
    <w:rsid w:val="004A03E9"/>
    <w:rsid w:val="004A077A"/>
    <w:rsid w:val="004A0783"/>
    <w:rsid w:val="004A1202"/>
    <w:rsid w:val="004A1916"/>
    <w:rsid w:val="004A1CBA"/>
    <w:rsid w:val="004A216E"/>
    <w:rsid w:val="004A316D"/>
    <w:rsid w:val="004A3259"/>
    <w:rsid w:val="004A390D"/>
    <w:rsid w:val="004A47FF"/>
    <w:rsid w:val="004A5040"/>
    <w:rsid w:val="004A513D"/>
    <w:rsid w:val="004A6732"/>
    <w:rsid w:val="004A7231"/>
    <w:rsid w:val="004A741F"/>
    <w:rsid w:val="004A77F7"/>
    <w:rsid w:val="004B04C7"/>
    <w:rsid w:val="004B0DEA"/>
    <w:rsid w:val="004B2241"/>
    <w:rsid w:val="004B24DE"/>
    <w:rsid w:val="004B3AE4"/>
    <w:rsid w:val="004B3E40"/>
    <w:rsid w:val="004B4838"/>
    <w:rsid w:val="004B4890"/>
    <w:rsid w:val="004B59F0"/>
    <w:rsid w:val="004B5AFE"/>
    <w:rsid w:val="004B62F4"/>
    <w:rsid w:val="004B63F2"/>
    <w:rsid w:val="004B733F"/>
    <w:rsid w:val="004B7659"/>
    <w:rsid w:val="004B78F2"/>
    <w:rsid w:val="004B79E2"/>
    <w:rsid w:val="004B7B9D"/>
    <w:rsid w:val="004B7D46"/>
    <w:rsid w:val="004C063D"/>
    <w:rsid w:val="004C0C0E"/>
    <w:rsid w:val="004C0F34"/>
    <w:rsid w:val="004C1222"/>
    <w:rsid w:val="004C1636"/>
    <w:rsid w:val="004C1799"/>
    <w:rsid w:val="004C1BC5"/>
    <w:rsid w:val="004C1E37"/>
    <w:rsid w:val="004C1F08"/>
    <w:rsid w:val="004C22DF"/>
    <w:rsid w:val="004C2DBC"/>
    <w:rsid w:val="004C2F8A"/>
    <w:rsid w:val="004C33B5"/>
    <w:rsid w:val="004C38E4"/>
    <w:rsid w:val="004C49B6"/>
    <w:rsid w:val="004C4B74"/>
    <w:rsid w:val="004C4E78"/>
    <w:rsid w:val="004C530B"/>
    <w:rsid w:val="004C57C0"/>
    <w:rsid w:val="004C7BDC"/>
    <w:rsid w:val="004C7D50"/>
    <w:rsid w:val="004C7F33"/>
    <w:rsid w:val="004D075E"/>
    <w:rsid w:val="004D0842"/>
    <w:rsid w:val="004D0F11"/>
    <w:rsid w:val="004D11F3"/>
    <w:rsid w:val="004D1735"/>
    <w:rsid w:val="004D1A2E"/>
    <w:rsid w:val="004D1CB3"/>
    <w:rsid w:val="004D2054"/>
    <w:rsid w:val="004D21F3"/>
    <w:rsid w:val="004D2D88"/>
    <w:rsid w:val="004D3394"/>
    <w:rsid w:val="004D3E6F"/>
    <w:rsid w:val="004D4097"/>
    <w:rsid w:val="004D434D"/>
    <w:rsid w:val="004D43FD"/>
    <w:rsid w:val="004D53FB"/>
    <w:rsid w:val="004E064C"/>
    <w:rsid w:val="004E0B50"/>
    <w:rsid w:val="004E122B"/>
    <w:rsid w:val="004E15C0"/>
    <w:rsid w:val="004E2CC1"/>
    <w:rsid w:val="004E30CB"/>
    <w:rsid w:val="004E33D9"/>
    <w:rsid w:val="004E4425"/>
    <w:rsid w:val="004E53F8"/>
    <w:rsid w:val="004E5EAD"/>
    <w:rsid w:val="004E6222"/>
    <w:rsid w:val="004E6584"/>
    <w:rsid w:val="004E67BC"/>
    <w:rsid w:val="004E698A"/>
    <w:rsid w:val="004E6A9A"/>
    <w:rsid w:val="004E764B"/>
    <w:rsid w:val="004E7844"/>
    <w:rsid w:val="004E7BB8"/>
    <w:rsid w:val="004E7D32"/>
    <w:rsid w:val="004F02CC"/>
    <w:rsid w:val="004F0459"/>
    <w:rsid w:val="004F07CF"/>
    <w:rsid w:val="004F0817"/>
    <w:rsid w:val="004F2122"/>
    <w:rsid w:val="004F3E59"/>
    <w:rsid w:val="004F40CB"/>
    <w:rsid w:val="004F502A"/>
    <w:rsid w:val="004F58E7"/>
    <w:rsid w:val="004F733D"/>
    <w:rsid w:val="004F7828"/>
    <w:rsid w:val="004F7CFD"/>
    <w:rsid w:val="00500850"/>
    <w:rsid w:val="00500D40"/>
    <w:rsid w:val="00501066"/>
    <w:rsid w:val="00501138"/>
    <w:rsid w:val="00502259"/>
    <w:rsid w:val="00503524"/>
    <w:rsid w:val="00503AFA"/>
    <w:rsid w:val="0050405C"/>
    <w:rsid w:val="0050413A"/>
    <w:rsid w:val="005044E2"/>
    <w:rsid w:val="00504C1E"/>
    <w:rsid w:val="005052BD"/>
    <w:rsid w:val="00505584"/>
    <w:rsid w:val="00505E75"/>
    <w:rsid w:val="005065E1"/>
    <w:rsid w:val="00507D50"/>
    <w:rsid w:val="0051013A"/>
    <w:rsid w:val="005108FA"/>
    <w:rsid w:val="00511806"/>
    <w:rsid w:val="00512D28"/>
    <w:rsid w:val="005131EC"/>
    <w:rsid w:val="0051348B"/>
    <w:rsid w:val="0051421D"/>
    <w:rsid w:val="00514D5A"/>
    <w:rsid w:val="00515A71"/>
    <w:rsid w:val="00515B71"/>
    <w:rsid w:val="00515C2F"/>
    <w:rsid w:val="0051615E"/>
    <w:rsid w:val="00516F01"/>
    <w:rsid w:val="00517527"/>
    <w:rsid w:val="00520599"/>
    <w:rsid w:val="00520A1E"/>
    <w:rsid w:val="00520C00"/>
    <w:rsid w:val="00521156"/>
    <w:rsid w:val="00521463"/>
    <w:rsid w:val="0052181F"/>
    <w:rsid w:val="00521FF5"/>
    <w:rsid w:val="0052235E"/>
    <w:rsid w:val="00522487"/>
    <w:rsid w:val="00522681"/>
    <w:rsid w:val="00522EDA"/>
    <w:rsid w:val="00523104"/>
    <w:rsid w:val="00523460"/>
    <w:rsid w:val="005234FB"/>
    <w:rsid w:val="00523EAE"/>
    <w:rsid w:val="0052400D"/>
    <w:rsid w:val="00524210"/>
    <w:rsid w:val="00524387"/>
    <w:rsid w:val="00524DA4"/>
    <w:rsid w:val="00525B15"/>
    <w:rsid w:val="0052668B"/>
    <w:rsid w:val="005268BF"/>
    <w:rsid w:val="00526A2C"/>
    <w:rsid w:val="00526FFE"/>
    <w:rsid w:val="0052727B"/>
    <w:rsid w:val="005273F9"/>
    <w:rsid w:val="005274AD"/>
    <w:rsid w:val="0052785A"/>
    <w:rsid w:val="00527F40"/>
    <w:rsid w:val="00530837"/>
    <w:rsid w:val="00530E5D"/>
    <w:rsid w:val="0053113F"/>
    <w:rsid w:val="00531619"/>
    <w:rsid w:val="005325D6"/>
    <w:rsid w:val="0053263B"/>
    <w:rsid w:val="005331B3"/>
    <w:rsid w:val="00533506"/>
    <w:rsid w:val="005335A4"/>
    <w:rsid w:val="00533CC5"/>
    <w:rsid w:val="00533E1A"/>
    <w:rsid w:val="00533F90"/>
    <w:rsid w:val="00534554"/>
    <w:rsid w:val="00534EBD"/>
    <w:rsid w:val="00535126"/>
    <w:rsid w:val="005356F5"/>
    <w:rsid w:val="00535A44"/>
    <w:rsid w:val="005366FD"/>
    <w:rsid w:val="00536B8D"/>
    <w:rsid w:val="005372F2"/>
    <w:rsid w:val="00537341"/>
    <w:rsid w:val="00537484"/>
    <w:rsid w:val="005378CC"/>
    <w:rsid w:val="0054078B"/>
    <w:rsid w:val="0054094C"/>
    <w:rsid w:val="00540E22"/>
    <w:rsid w:val="00541380"/>
    <w:rsid w:val="00541662"/>
    <w:rsid w:val="00541A16"/>
    <w:rsid w:val="00541C9F"/>
    <w:rsid w:val="005422EB"/>
    <w:rsid w:val="00542AA5"/>
    <w:rsid w:val="00544015"/>
    <w:rsid w:val="00544506"/>
    <w:rsid w:val="00544E93"/>
    <w:rsid w:val="00545EA4"/>
    <w:rsid w:val="00546126"/>
    <w:rsid w:val="00546D12"/>
    <w:rsid w:val="00547740"/>
    <w:rsid w:val="00550110"/>
    <w:rsid w:val="00550420"/>
    <w:rsid w:val="00551159"/>
    <w:rsid w:val="00551C6E"/>
    <w:rsid w:val="00552065"/>
    <w:rsid w:val="00552323"/>
    <w:rsid w:val="00553690"/>
    <w:rsid w:val="00554CE2"/>
    <w:rsid w:val="00554D5F"/>
    <w:rsid w:val="00554D7B"/>
    <w:rsid w:val="00555227"/>
    <w:rsid w:val="00556186"/>
    <w:rsid w:val="005567C7"/>
    <w:rsid w:val="005610ED"/>
    <w:rsid w:val="00561809"/>
    <w:rsid w:val="00562060"/>
    <w:rsid w:val="005623DE"/>
    <w:rsid w:val="005625F4"/>
    <w:rsid w:val="0056338D"/>
    <w:rsid w:val="00563B3F"/>
    <w:rsid w:val="00563FBF"/>
    <w:rsid w:val="00564938"/>
    <w:rsid w:val="00565097"/>
    <w:rsid w:val="005650C2"/>
    <w:rsid w:val="005652B0"/>
    <w:rsid w:val="0056536C"/>
    <w:rsid w:val="00565776"/>
    <w:rsid w:val="00565CB7"/>
    <w:rsid w:val="00567667"/>
    <w:rsid w:val="005676BE"/>
    <w:rsid w:val="0056797C"/>
    <w:rsid w:val="00567E55"/>
    <w:rsid w:val="00567F3A"/>
    <w:rsid w:val="005704A1"/>
    <w:rsid w:val="005707DD"/>
    <w:rsid w:val="00570E72"/>
    <w:rsid w:val="005712D7"/>
    <w:rsid w:val="00571A2B"/>
    <w:rsid w:val="00571A95"/>
    <w:rsid w:val="00572334"/>
    <w:rsid w:val="005726E6"/>
    <w:rsid w:val="00573ABD"/>
    <w:rsid w:val="00573B72"/>
    <w:rsid w:val="0057462F"/>
    <w:rsid w:val="00574681"/>
    <w:rsid w:val="00574890"/>
    <w:rsid w:val="00574A9B"/>
    <w:rsid w:val="00574AB8"/>
    <w:rsid w:val="00574DAA"/>
    <w:rsid w:val="0057505E"/>
    <w:rsid w:val="00575127"/>
    <w:rsid w:val="00575B5F"/>
    <w:rsid w:val="00575CBD"/>
    <w:rsid w:val="005768A6"/>
    <w:rsid w:val="005770CF"/>
    <w:rsid w:val="005773C9"/>
    <w:rsid w:val="0057748A"/>
    <w:rsid w:val="00577658"/>
    <w:rsid w:val="00577781"/>
    <w:rsid w:val="00577A8E"/>
    <w:rsid w:val="00577B52"/>
    <w:rsid w:val="00577C54"/>
    <w:rsid w:val="00577EAB"/>
    <w:rsid w:val="005804F3"/>
    <w:rsid w:val="00580799"/>
    <w:rsid w:val="005807BC"/>
    <w:rsid w:val="00580B99"/>
    <w:rsid w:val="00580D63"/>
    <w:rsid w:val="00581174"/>
    <w:rsid w:val="005811BB"/>
    <w:rsid w:val="005813C7"/>
    <w:rsid w:val="00581938"/>
    <w:rsid w:val="00583585"/>
    <w:rsid w:val="0058364D"/>
    <w:rsid w:val="00585A88"/>
    <w:rsid w:val="00585F83"/>
    <w:rsid w:val="005860D3"/>
    <w:rsid w:val="005868E9"/>
    <w:rsid w:val="00586CA6"/>
    <w:rsid w:val="00586E46"/>
    <w:rsid w:val="00590105"/>
    <w:rsid w:val="005905D8"/>
    <w:rsid w:val="00590793"/>
    <w:rsid w:val="0059112D"/>
    <w:rsid w:val="00591F8B"/>
    <w:rsid w:val="005921EE"/>
    <w:rsid w:val="00592416"/>
    <w:rsid w:val="00592560"/>
    <w:rsid w:val="00593B23"/>
    <w:rsid w:val="00593D3E"/>
    <w:rsid w:val="005946BE"/>
    <w:rsid w:val="00594AB4"/>
    <w:rsid w:val="00594B40"/>
    <w:rsid w:val="005954C7"/>
    <w:rsid w:val="0059565C"/>
    <w:rsid w:val="005957B0"/>
    <w:rsid w:val="005962D6"/>
    <w:rsid w:val="0059655E"/>
    <w:rsid w:val="005A0B3D"/>
    <w:rsid w:val="005A1471"/>
    <w:rsid w:val="005A2445"/>
    <w:rsid w:val="005A27E2"/>
    <w:rsid w:val="005A2952"/>
    <w:rsid w:val="005A4463"/>
    <w:rsid w:val="005A4A3E"/>
    <w:rsid w:val="005A4BCA"/>
    <w:rsid w:val="005A54AF"/>
    <w:rsid w:val="005A54FF"/>
    <w:rsid w:val="005A56A7"/>
    <w:rsid w:val="005A580B"/>
    <w:rsid w:val="005A5F79"/>
    <w:rsid w:val="005A62C3"/>
    <w:rsid w:val="005A74C4"/>
    <w:rsid w:val="005B0F76"/>
    <w:rsid w:val="005B1491"/>
    <w:rsid w:val="005B1516"/>
    <w:rsid w:val="005B1B0D"/>
    <w:rsid w:val="005B2194"/>
    <w:rsid w:val="005B2EF4"/>
    <w:rsid w:val="005B35A3"/>
    <w:rsid w:val="005B43C8"/>
    <w:rsid w:val="005B4C2B"/>
    <w:rsid w:val="005B507D"/>
    <w:rsid w:val="005B5248"/>
    <w:rsid w:val="005B6598"/>
    <w:rsid w:val="005B6A17"/>
    <w:rsid w:val="005B7375"/>
    <w:rsid w:val="005B74A1"/>
    <w:rsid w:val="005B7E25"/>
    <w:rsid w:val="005C00E1"/>
    <w:rsid w:val="005C12B6"/>
    <w:rsid w:val="005C1AA6"/>
    <w:rsid w:val="005C1AD4"/>
    <w:rsid w:val="005C1D14"/>
    <w:rsid w:val="005C1DF3"/>
    <w:rsid w:val="005C254F"/>
    <w:rsid w:val="005C3564"/>
    <w:rsid w:val="005C381E"/>
    <w:rsid w:val="005C3C10"/>
    <w:rsid w:val="005C40BD"/>
    <w:rsid w:val="005C43C8"/>
    <w:rsid w:val="005C4493"/>
    <w:rsid w:val="005C48D4"/>
    <w:rsid w:val="005C4A6C"/>
    <w:rsid w:val="005C4E6A"/>
    <w:rsid w:val="005C56FA"/>
    <w:rsid w:val="005C5708"/>
    <w:rsid w:val="005C5732"/>
    <w:rsid w:val="005C592A"/>
    <w:rsid w:val="005C5D30"/>
    <w:rsid w:val="005C5DE5"/>
    <w:rsid w:val="005C6030"/>
    <w:rsid w:val="005C6063"/>
    <w:rsid w:val="005C6A7A"/>
    <w:rsid w:val="005C6B72"/>
    <w:rsid w:val="005C6E8A"/>
    <w:rsid w:val="005C6E8E"/>
    <w:rsid w:val="005C71DA"/>
    <w:rsid w:val="005C77A5"/>
    <w:rsid w:val="005C79D1"/>
    <w:rsid w:val="005C7BA5"/>
    <w:rsid w:val="005D010E"/>
    <w:rsid w:val="005D148B"/>
    <w:rsid w:val="005D189B"/>
    <w:rsid w:val="005D1B90"/>
    <w:rsid w:val="005D1D9D"/>
    <w:rsid w:val="005D1EA3"/>
    <w:rsid w:val="005D2477"/>
    <w:rsid w:val="005D27E5"/>
    <w:rsid w:val="005D2BAC"/>
    <w:rsid w:val="005D3720"/>
    <w:rsid w:val="005D38AF"/>
    <w:rsid w:val="005D4030"/>
    <w:rsid w:val="005D47B8"/>
    <w:rsid w:val="005D49E7"/>
    <w:rsid w:val="005D4D56"/>
    <w:rsid w:val="005D6958"/>
    <w:rsid w:val="005D7021"/>
    <w:rsid w:val="005D731E"/>
    <w:rsid w:val="005D7796"/>
    <w:rsid w:val="005E0515"/>
    <w:rsid w:val="005E0850"/>
    <w:rsid w:val="005E0F32"/>
    <w:rsid w:val="005E1286"/>
    <w:rsid w:val="005E1AE5"/>
    <w:rsid w:val="005E2A5E"/>
    <w:rsid w:val="005E34EE"/>
    <w:rsid w:val="005E36D4"/>
    <w:rsid w:val="005E3CE8"/>
    <w:rsid w:val="005E3FB4"/>
    <w:rsid w:val="005E4473"/>
    <w:rsid w:val="005E482C"/>
    <w:rsid w:val="005E4AE5"/>
    <w:rsid w:val="005E5B92"/>
    <w:rsid w:val="005E650E"/>
    <w:rsid w:val="005E6AE2"/>
    <w:rsid w:val="005E6BCB"/>
    <w:rsid w:val="005E70DD"/>
    <w:rsid w:val="005E72BD"/>
    <w:rsid w:val="005E74A8"/>
    <w:rsid w:val="005E7851"/>
    <w:rsid w:val="005E7BBA"/>
    <w:rsid w:val="005F02A0"/>
    <w:rsid w:val="005F0CA6"/>
    <w:rsid w:val="005F1042"/>
    <w:rsid w:val="005F1151"/>
    <w:rsid w:val="005F136D"/>
    <w:rsid w:val="005F14D7"/>
    <w:rsid w:val="005F18F4"/>
    <w:rsid w:val="005F19BB"/>
    <w:rsid w:val="005F1A01"/>
    <w:rsid w:val="005F1A84"/>
    <w:rsid w:val="005F3677"/>
    <w:rsid w:val="005F4980"/>
    <w:rsid w:val="005F5020"/>
    <w:rsid w:val="005F5101"/>
    <w:rsid w:val="005F5809"/>
    <w:rsid w:val="005F63F0"/>
    <w:rsid w:val="005F680F"/>
    <w:rsid w:val="005F6B70"/>
    <w:rsid w:val="005F6EDC"/>
    <w:rsid w:val="005F7189"/>
    <w:rsid w:val="005F719A"/>
    <w:rsid w:val="005F7EA1"/>
    <w:rsid w:val="00600350"/>
    <w:rsid w:val="006006CB"/>
    <w:rsid w:val="0060153D"/>
    <w:rsid w:val="00601A4E"/>
    <w:rsid w:val="00601B7E"/>
    <w:rsid w:val="00601FE6"/>
    <w:rsid w:val="00602DE1"/>
    <w:rsid w:val="00603237"/>
    <w:rsid w:val="0060328F"/>
    <w:rsid w:val="00604645"/>
    <w:rsid w:val="006047CA"/>
    <w:rsid w:val="00604EA6"/>
    <w:rsid w:val="0060520D"/>
    <w:rsid w:val="006054CD"/>
    <w:rsid w:val="00605E28"/>
    <w:rsid w:val="00605F1C"/>
    <w:rsid w:val="006060C7"/>
    <w:rsid w:val="00606280"/>
    <w:rsid w:val="006067F5"/>
    <w:rsid w:val="0060693F"/>
    <w:rsid w:val="00606A35"/>
    <w:rsid w:val="00606AEE"/>
    <w:rsid w:val="00606FF4"/>
    <w:rsid w:val="00607670"/>
    <w:rsid w:val="0061246A"/>
    <w:rsid w:val="00612A9E"/>
    <w:rsid w:val="00612ADF"/>
    <w:rsid w:val="00612B83"/>
    <w:rsid w:val="006136D8"/>
    <w:rsid w:val="00613BD1"/>
    <w:rsid w:val="00613C6A"/>
    <w:rsid w:val="00613F5F"/>
    <w:rsid w:val="00614A06"/>
    <w:rsid w:val="0061524F"/>
    <w:rsid w:val="0061582C"/>
    <w:rsid w:val="0061594A"/>
    <w:rsid w:val="00616BB1"/>
    <w:rsid w:val="00616C96"/>
    <w:rsid w:val="00617373"/>
    <w:rsid w:val="0062006A"/>
    <w:rsid w:val="00620AFF"/>
    <w:rsid w:val="00621773"/>
    <w:rsid w:val="006233D5"/>
    <w:rsid w:val="00623E4E"/>
    <w:rsid w:val="00624106"/>
    <w:rsid w:val="00624163"/>
    <w:rsid w:val="00624621"/>
    <w:rsid w:val="00624F1C"/>
    <w:rsid w:val="00625309"/>
    <w:rsid w:val="0062537E"/>
    <w:rsid w:val="00625689"/>
    <w:rsid w:val="006257AB"/>
    <w:rsid w:val="006259F7"/>
    <w:rsid w:val="00625DC5"/>
    <w:rsid w:val="00630E89"/>
    <w:rsid w:val="00631112"/>
    <w:rsid w:val="006316BC"/>
    <w:rsid w:val="00631910"/>
    <w:rsid w:val="00631A7C"/>
    <w:rsid w:val="00632250"/>
    <w:rsid w:val="006335C0"/>
    <w:rsid w:val="00634151"/>
    <w:rsid w:val="00634190"/>
    <w:rsid w:val="0063425F"/>
    <w:rsid w:val="0063429B"/>
    <w:rsid w:val="006342C1"/>
    <w:rsid w:val="00634355"/>
    <w:rsid w:val="006356AD"/>
    <w:rsid w:val="0063586D"/>
    <w:rsid w:val="00635F21"/>
    <w:rsid w:val="00636306"/>
    <w:rsid w:val="00636354"/>
    <w:rsid w:val="00636595"/>
    <w:rsid w:val="0063710C"/>
    <w:rsid w:val="0063768D"/>
    <w:rsid w:val="006378EB"/>
    <w:rsid w:val="006402C4"/>
    <w:rsid w:val="00640439"/>
    <w:rsid w:val="00640DA8"/>
    <w:rsid w:val="006419FF"/>
    <w:rsid w:val="00641AE3"/>
    <w:rsid w:val="00641C37"/>
    <w:rsid w:val="00642599"/>
    <w:rsid w:val="00642631"/>
    <w:rsid w:val="0064273B"/>
    <w:rsid w:val="00642D5D"/>
    <w:rsid w:val="00642F4A"/>
    <w:rsid w:val="00643663"/>
    <w:rsid w:val="00643D7E"/>
    <w:rsid w:val="006443FC"/>
    <w:rsid w:val="00646246"/>
    <w:rsid w:val="00647064"/>
    <w:rsid w:val="006471D5"/>
    <w:rsid w:val="00647FA0"/>
    <w:rsid w:val="006502D6"/>
    <w:rsid w:val="0065034F"/>
    <w:rsid w:val="006505C2"/>
    <w:rsid w:val="006506D4"/>
    <w:rsid w:val="00651108"/>
    <w:rsid w:val="00651292"/>
    <w:rsid w:val="0065136D"/>
    <w:rsid w:val="00651C3F"/>
    <w:rsid w:val="006528FB"/>
    <w:rsid w:val="006529F5"/>
    <w:rsid w:val="00652AE1"/>
    <w:rsid w:val="006532D6"/>
    <w:rsid w:val="006532FD"/>
    <w:rsid w:val="0065385E"/>
    <w:rsid w:val="006538E4"/>
    <w:rsid w:val="006543A3"/>
    <w:rsid w:val="00654655"/>
    <w:rsid w:val="00654EC9"/>
    <w:rsid w:val="006550AE"/>
    <w:rsid w:val="00655ECB"/>
    <w:rsid w:val="0065619B"/>
    <w:rsid w:val="00656468"/>
    <w:rsid w:val="0065689C"/>
    <w:rsid w:val="00656E1B"/>
    <w:rsid w:val="0065797A"/>
    <w:rsid w:val="00657B02"/>
    <w:rsid w:val="00660174"/>
    <w:rsid w:val="006612AD"/>
    <w:rsid w:val="006613BA"/>
    <w:rsid w:val="006619F0"/>
    <w:rsid w:val="00661FF0"/>
    <w:rsid w:val="00663B9B"/>
    <w:rsid w:val="00664A36"/>
    <w:rsid w:val="00664B58"/>
    <w:rsid w:val="00664CCF"/>
    <w:rsid w:val="00664CD0"/>
    <w:rsid w:val="00664D97"/>
    <w:rsid w:val="006658B1"/>
    <w:rsid w:val="00665CF1"/>
    <w:rsid w:val="00665D99"/>
    <w:rsid w:val="00665E96"/>
    <w:rsid w:val="00665E9F"/>
    <w:rsid w:val="006661BE"/>
    <w:rsid w:val="00666ECF"/>
    <w:rsid w:val="00667520"/>
    <w:rsid w:val="00667FE9"/>
    <w:rsid w:val="00670808"/>
    <w:rsid w:val="00671588"/>
    <w:rsid w:val="006724D5"/>
    <w:rsid w:val="00672952"/>
    <w:rsid w:val="00672DD3"/>
    <w:rsid w:val="00673019"/>
    <w:rsid w:val="006733A7"/>
    <w:rsid w:val="006741CD"/>
    <w:rsid w:val="00674279"/>
    <w:rsid w:val="0067436B"/>
    <w:rsid w:val="006746C5"/>
    <w:rsid w:val="00674943"/>
    <w:rsid w:val="00675F02"/>
    <w:rsid w:val="0067624C"/>
    <w:rsid w:val="0067767C"/>
    <w:rsid w:val="006778DE"/>
    <w:rsid w:val="006779AA"/>
    <w:rsid w:val="00680382"/>
    <w:rsid w:val="00680EEC"/>
    <w:rsid w:val="00681483"/>
    <w:rsid w:val="00681937"/>
    <w:rsid w:val="00681AE9"/>
    <w:rsid w:val="00681ED1"/>
    <w:rsid w:val="00682247"/>
    <w:rsid w:val="00682B6A"/>
    <w:rsid w:val="006833FA"/>
    <w:rsid w:val="00683461"/>
    <w:rsid w:val="006835A0"/>
    <w:rsid w:val="0068427C"/>
    <w:rsid w:val="00684AD8"/>
    <w:rsid w:val="0068596B"/>
    <w:rsid w:val="00685A13"/>
    <w:rsid w:val="006863A3"/>
    <w:rsid w:val="00686EC9"/>
    <w:rsid w:val="006879DA"/>
    <w:rsid w:val="00687A1B"/>
    <w:rsid w:val="00687B46"/>
    <w:rsid w:val="00687C18"/>
    <w:rsid w:val="0069025D"/>
    <w:rsid w:val="006902AD"/>
    <w:rsid w:val="006905D3"/>
    <w:rsid w:val="006909B9"/>
    <w:rsid w:val="00690C71"/>
    <w:rsid w:val="00690C86"/>
    <w:rsid w:val="00690F4B"/>
    <w:rsid w:val="006911D8"/>
    <w:rsid w:val="00691371"/>
    <w:rsid w:val="00691C04"/>
    <w:rsid w:val="00692556"/>
    <w:rsid w:val="00693A41"/>
    <w:rsid w:val="00693B50"/>
    <w:rsid w:val="00693BCB"/>
    <w:rsid w:val="00693DCA"/>
    <w:rsid w:val="006944B7"/>
    <w:rsid w:val="00694EAB"/>
    <w:rsid w:val="006955A3"/>
    <w:rsid w:val="00695B60"/>
    <w:rsid w:val="00696293"/>
    <w:rsid w:val="006967F9"/>
    <w:rsid w:val="00696A91"/>
    <w:rsid w:val="006971B8"/>
    <w:rsid w:val="00697422"/>
    <w:rsid w:val="00697694"/>
    <w:rsid w:val="00697DD5"/>
    <w:rsid w:val="006A0263"/>
    <w:rsid w:val="006A02E9"/>
    <w:rsid w:val="006A0C70"/>
    <w:rsid w:val="006A12D4"/>
    <w:rsid w:val="006A1B51"/>
    <w:rsid w:val="006A20E0"/>
    <w:rsid w:val="006A24C8"/>
    <w:rsid w:val="006A2881"/>
    <w:rsid w:val="006A3B0F"/>
    <w:rsid w:val="006A41E8"/>
    <w:rsid w:val="006A4B72"/>
    <w:rsid w:val="006A5277"/>
    <w:rsid w:val="006A52EA"/>
    <w:rsid w:val="006A53D2"/>
    <w:rsid w:val="006A657F"/>
    <w:rsid w:val="006A69C1"/>
    <w:rsid w:val="006A7639"/>
    <w:rsid w:val="006B0F89"/>
    <w:rsid w:val="006B162A"/>
    <w:rsid w:val="006B1FCC"/>
    <w:rsid w:val="006B2258"/>
    <w:rsid w:val="006B2340"/>
    <w:rsid w:val="006B2C0C"/>
    <w:rsid w:val="006B327A"/>
    <w:rsid w:val="006B3288"/>
    <w:rsid w:val="006B6594"/>
    <w:rsid w:val="006B6B2B"/>
    <w:rsid w:val="006C03A2"/>
    <w:rsid w:val="006C08F7"/>
    <w:rsid w:val="006C0AB6"/>
    <w:rsid w:val="006C0F64"/>
    <w:rsid w:val="006C163F"/>
    <w:rsid w:val="006C305C"/>
    <w:rsid w:val="006C3159"/>
    <w:rsid w:val="006C3397"/>
    <w:rsid w:val="006C33D4"/>
    <w:rsid w:val="006C3F7D"/>
    <w:rsid w:val="006C4EDA"/>
    <w:rsid w:val="006D021A"/>
    <w:rsid w:val="006D0555"/>
    <w:rsid w:val="006D09D3"/>
    <w:rsid w:val="006D0A17"/>
    <w:rsid w:val="006D0DB0"/>
    <w:rsid w:val="006D1104"/>
    <w:rsid w:val="006D128F"/>
    <w:rsid w:val="006D13DC"/>
    <w:rsid w:val="006D1AAE"/>
    <w:rsid w:val="006D1BEE"/>
    <w:rsid w:val="006D29C8"/>
    <w:rsid w:val="006D3E18"/>
    <w:rsid w:val="006D5862"/>
    <w:rsid w:val="006D636F"/>
    <w:rsid w:val="006D7F28"/>
    <w:rsid w:val="006E0345"/>
    <w:rsid w:val="006E04FB"/>
    <w:rsid w:val="006E269E"/>
    <w:rsid w:val="006E2890"/>
    <w:rsid w:val="006E2BB4"/>
    <w:rsid w:val="006E2CF1"/>
    <w:rsid w:val="006E3ECB"/>
    <w:rsid w:val="006E477B"/>
    <w:rsid w:val="006E4F5F"/>
    <w:rsid w:val="006E4FF9"/>
    <w:rsid w:val="006E54D5"/>
    <w:rsid w:val="006E5EDC"/>
    <w:rsid w:val="006E6681"/>
    <w:rsid w:val="006E6722"/>
    <w:rsid w:val="006E6E0B"/>
    <w:rsid w:val="006E7272"/>
    <w:rsid w:val="006E72FA"/>
    <w:rsid w:val="006E75CD"/>
    <w:rsid w:val="006E7B77"/>
    <w:rsid w:val="006E7D19"/>
    <w:rsid w:val="006E7E0C"/>
    <w:rsid w:val="006F09CF"/>
    <w:rsid w:val="006F2F38"/>
    <w:rsid w:val="006F3B38"/>
    <w:rsid w:val="006F44C1"/>
    <w:rsid w:val="006F4D64"/>
    <w:rsid w:val="006F4F14"/>
    <w:rsid w:val="006F50FD"/>
    <w:rsid w:val="006F5C7D"/>
    <w:rsid w:val="006F6749"/>
    <w:rsid w:val="006F6D34"/>
    <w:rsid w:val="006F6D99"/>
    <w:rsid w:val="006F7045"/>
    <w:rsid w:val="006F7150"/>
    <w:rsid w:val="00700992"/>
    <w:rsid w:val="00700E10"/>
    <w:rsid w:val="0070100A"/>
    <w:rsid w:val="0070213B"/>
    <w:rsid w:val="00703762"/>
    <w:rsid w:val="007049A0"/>
    <w:rsid w:val="007049CB"/>
    <w:rsid w:val="00704F2C"/>
    <w:rsid w:val="007066DE"/>
    <w:rsid w:val="00707318"/>
    <w:rsid w:val="00707DCF"/>
    <w:rsid w:val="007104C6"/>
    <w:rsid w:val="00710E8A"/>
    <w:rsid w:val="007116B4"/>
    <w:rsid w:val="0071188B"/>
    <w:rsid w:val="007119F2"/>
    <w:rsid w:val="00711F99"/>
    <w:rsid w:val="00711FB6"/>
    <w:rsid w:val="00712BFC"/>
    <w:rsid w:val="00713F92"/>
    <w:rsid w:val="00714167"/>
    <w:rsid w:val="0071468F"/>
    <w:rsid w:val="007147E5"/>
    <w:rsid w:val="00714FE9"/>
    <w:rsid w:val="007150E1"/>
    <w:rsid w:val="0071553E"/>
    <w:rsid w:val="00716725"/>
    <w:rsid w:val="00717520"/>
    <w:rsid w:val="00717A60"/>
    <w:rsid w:val="00721C40"/>
    <w:rsid w:val="00721CBF"/>
    <w:rsid w:val="00722104"/>
    <w:rsid w:val="00722D6D"/>
    <w:rsid w:val="0072345D"/>
    <w:rsid w:val="00723ADA"/>
    <w:rsid w:val="00724B6D"/>
    <w:rsid w:val="00724EA7"/>
    <w:rsid w:val="00725249"/>
    <w:rsid w:val="0072589B"/>
    <w:rsid w:val="007260BA"/>
    <w:rsid w:val="007263DD"/>
    <w:rsid w:val="00726424"/>
    <w:rsid w:val="007265D2"/>
    <w:rsid w:val="00726EDC"/>
    <w:rsid w:val="00726FE0"/>
    <w:rsid w:val="007275CE"/>
    <w:rsid w:val="00727A46"/>
    <w:rsid w:val="007301BF"/>
    <w:rsid w:val="007302B6"/>
    <w:rsid w:val="00730C08"/>
    <w:rsid w:val="00731B64"/>
    <w:rsid w:val="00732005"/>
    <w:rsid w:val="00732FD3"/>
    <w:rsid w:val="00733199"/>
    <w:rsid w:val="007334CD"/>
    <w:rsid w:val="007338B1"/>
    <w:rsid w:val="00733F44"/>
    <w:rsid w:val="007346AA"/>
    <w:rsid w:val="00734879"/>
    <w:rsid w:val="00734A86"/>
    <w:rsid w:val="007351A2"/>
    <w:rsid w:val="007352AE"/>
    <w:rsid w:val="00735310"/>
    <w:rsid w:val="007353B5"/>
    <w:rsid w:val="0073566B"/>
    <w:rsid w:val="007357B5"/>
    <w:rsid w:val="0073593E"/>
    <w:rsid w:val="007367D2"/>
    <w:rsid w:val="007367F5"/>
    <w:rsid w:val="00736B8F"/>
    <w:rsid w:val="00736C6B"/>
    <w:rsid w:val="00736E0D"/>
    <w:rsid w:val="007377E1"/>
    <w:rsid w:val="00737FFB"/>
    <w:rsid w:val="00740511"/>
    <w:rsid w:val="007407FC"/>
    <w:rsid w:val="007409DD"/>
    <w:rsid w:val="00741635"/>
    <w:rsid w:val="00741CE8"/>
    <w:rsid w:val="0074459F"/>
    <w:rsid w:val="00744779"/>
    <w:rsid w:val="007454E2"/>
    <w:rsid w:val="0074761D"/>
    <w:rsid w:val="007479A1"/>
    <w:rsid w:val="00747EE3"/>
    <w:rsid w:val="0075013C"/>
    <w:rsid w:val="007508A6"/>
    <w:rsid w:val="0075170E"/>
    <w:rsid w:val="00751C35"/>
    <w:rsid w:val="007523FD"/>
    <w:rsid w:val="00752BBA"/>
    <w:rsid w:val="0075321E"/>
    <w:rsid w:val="0075323C"/>
    <w:rsid w:val="00753955"/>
    <w:rsid w:val="0075410F"/>
    <w:rsid w:val="007544E0"/>
    <w:rsid w:val="00754D8C"/>
    <w:rsid w:val="007562B7"/>
    <w:rsid w:val="00756396"/>
    <w:rsid w:val="00756C0C"/>
    <w:rsid w:val="00756F24"/>
    <w:rsid w:val="00757AC4"/>
    <w:rsid w:val="00761057"/>
    <w:rsid w:val="007612DB"/>
    <w:rsid w:val="00761692"/>
    <w:rsid w:val="00761870"/>
    <w:rsid w:val="00761CD7"/>
    <w:rsid w:val="00761E06"/>
    <w:rsid w:val="007620E3"/>
    <w:rsid w:val="007624E7"/>
    <w:rsid w:val="00762882"/>
    <w:rsid w:val="00762D1D"/>
    <w:rsid w:val="00763108"/>
    <w:rsid w:val="00763D15"/>
    <w:rsid w:val="00764071"/>
    <w:rsid w:val="0076414B"/>
    <w:rsid w:val="007647E1"/>
    <w:rsid w:val="007649C2"/>
    <w:rsid w:val="00765117"/>
    <w:rsid w:val="007652DE"/>
    <w:rsid w:val="0076533C"/>
    <w:rsid w:val="00766777"/>
    <w:rsid w:val="007675ED"/>
    <w:rsid w:val="0076788A"/>
    <w:rsid w:val="00770276"/>
    <w:rsid w:val="00770A12"/>
    <w:rsid w:val="00770A5A"/>
    <w:rsid w:val="007711D3"/>
    <w:rsid w:val="00771DE5"/>
    <w:rsid w:val="00771E33"/>
    <w:rsid w:val="00772149"/>
    <w:rsid w:val="00772D07"/>
    <w:rsid w:val="00773654"/>
    <w:rsid w:val="0077390D"/>
    <w:rsid w:val="00773B45"/>
    <w:rsid w:val="007742F1"/>
    <w:rsid w:val="007745C7"/>
    <w:rsid w:val="007748ED"/>
    <w:rsid w:val="00774999"/>
    <w:rsid w:val="00775012"/>
    <w:rsid w:val="00775024"/>
    <w:rsid w:val="007756AA"/>
    <w:rsid w:val="007757E9"/>
    <w:rsid w:val="007763F1"/>
    <w:rsid w:val="00776CD2"/>
    <w:rsid w:val="00777651"/>
    <w:rsid w:val="00777A69"/>
    <w:rsid w:val="00777AAC"/>
    <w:rsid w:val="0078021B"/>
    <w:rsid w:val="00780515"/>
    <w:rsid w:val="007818B1"/>
    <w:rsid w:val="007819A8"/>
    <w:rsid w:val="00781A5A"/>
    <w:rsid w:val="0078205A"/>
    <w:rsid w:val="0078311A"/>
    <w:rsid w:val="00783CD3"/>
    <w:rsid w:val="007843D2"/>
    <w:rsid w:val="007848A8"/>
    <w:rsid w:val="007849C3"/>
    <w:rsid w:val="00785803"/>
    <w:rsid w:val="00786508"/>
    <w:rsid w:val="007872C3"/>
    <w:rsid w:val="007872E1"/>
    <w:rsid w:val="00790024"/>
    <w:rsid w:val="0079098B"/>
    <w:rsid w:val="00790E58"/>
    <w:rsid w:val="007912F1"/>
    <w:rsid w:val="007916D5"/>
    <w:rsid w:val="007925A3"/>
    <w:rsid w:val="00792791"/>
    <w:rsid w:val="00792AC4"/>
    <w:rsid w:val="00792AE2"/>
    <w:rsid w:val="00792F44"/>
    <w:rsid w:val="0079338B"/>
    <w:rsid w:val="0079442D"/>
    <w:rsid w:val="00794D66"/>
    <w:rsid w:val="007952C3"/>
    <w:rsid w:val="00796354"/>
    <w:rsid w:val="00796482"/>
    <w:rsid w:val="007968A0"/>
    <w:rsid w:val="00796CF1"/>
    <w:rsid w:val="0079709D"/>
    <w:rsid w:val="00797382"/>
    <w:rsid w:val="007A02E1"/>
    <w:rsid w:val="007A078B"/>
    <w:rsid w:val="007A0C91"/>
    <w:rsid w:val="007A10BF"/>
    <w:rsid w:val="007A10E6"/>
    <w:rsid w:val="007A1684"/>
    <w:rsid w:val="007A1C25"/>
    <w:rsid w:val="007A22EA"/>
    <w:rsid w:val="007A2463"/>
    <w:rsid w:val="007A2D81"/>
    <w:rsid w:val="007A3524"/>
    <w:rsid w:val="007A38C5"/>
    <w:rsid w:val="007A38FA"/>
    <w:rsid w:val="007A3B16"/>
    <w:rsid w:val="007A3CFD"/>
    <w:rsid w:val="007A3E99"/>
    <w:rsid w:val="007A52A4"/>
    <w:rsid w:val="007A57B6"/>
    <w:rsid w:val="007A587D"/>
    <w:rsid w:val="007A5A5E"/>
    <w:rsid w:val="007A643E"/>
    <w:rsid w:val="007A6CF7"/>
    <w:rsid w:val="007A6E27"/>
    <w:rsid w:val="007A71D5"/>
    <w:rsid w:val="007A7766"/>
    <w:rsid w:val="007A7776"/>
    <w:rsid w:val="007B0C6F"/>
    <w:rsid w:val="007B11A9"/>
    <w:rsid w:val="007B159D"/>
    <w:rsid w:val="007B178B"/>
    <w:rsid w:val="007B1937"/>
    <w:rsid w:val="007B1B74"/>
    <w:rsid w:val="007B205F"/>
    <w:rsid w:val="007B2B00"/>
    <w:rsid w:val="007B324A"/>
    <w:rsid w:val="007B392E"/>
    <w:rsid w:val="007B3ED5"/>
    <w:rsid w:val="007B4277"/>
    <w:rsid w:val="007B468D"/>
    <w:rsid w:val="007B5209"/>
    <w:rsid w:val="007B62A9"/>
    <w:rsid w:val="007B65CD"/>
    <w:rsid w:val="007B73AC"/>
    <w:rsid w:val="007B7787"/>
    <w:rsid w:val="007B789B"/>
    <w:rsid w:val="007B7AC6"/>
    <w:rsid w:val="007B7F2D"/>
    <w:rsid w:val="007C0527"/>
    <w:rsid w:val="007C0C9C"/>
    <w:rsid w:val="007C0D98"/>
    <w:rsid w:val="007C2C05"/>
    <w:rsid w:val="007C322B"/>
    <w:rsid w:val="007C32DA"/>
    <w:rsid w:val="007C3673"/>
    <w:rsid w:val="007C3944"/>
    <w:rsid w:val="007C3CBB"/>
    <w:rsid w:val="007C47CF"/>
    <w:rsid w:val="007C4D84"/>
    <w:rsid w:val="007C5493"/>
    <w:rsid w:val="007C5DB9"/>
    <w:rsid w:val="007C6333"/>
    <w:rsid w:val="007C7BE7"/>
    <w:rsid w:val="007D0E92"/>
    <w:rsid w:val="007D1052"/>
    <w:rsid w:val="007D114B"/>
    <w:rsid w:val="007D11F7"/>
    <w:rsid w:val="007D11FA"/>
    <w:rsid w:val="007D165E"/>
    <w:rsid w:val="007D2443"/>
    <w:rsid w:val="007D2DF4"/>
    <w:rsid w:val="007D306A"/>
    <w:rsid w:val="007D3118"/>
    <w:rsid w:val="007D3241"/>
    <w:rsid w:val="007D32DD"/>
    <w:rsid w:val="007D375C"/>
    <w:rsid w:val="007D4D20"/>
    <w:rsid w:val="007D4F64"/>
    <w:rsid w:val="007D50CB"/>
    <w:rsid w:val="007D57D6"/>
    <w:rsid w:val="007D61D4"/>
    <w:rsid w:val="007D633E"/>
    <w:rsid w:val="007D6572"/>
    <w:rsid w:val="007D66F3"/>
    <w:rsid w:val="007D71FB"/>
    <w:rsid w:val="007D77C0"/>
    <w:rsid w:val="007D7801"/>
    <w:rsid w:val="007E0678"/>
    <w:rsid w:val="007E1113"/>
    <w:rsid w:val="007E114F"/>
    <w:rsid w:val="007E2013"/>
    <w:rsid w:val="007E22D2"/>
    <w:rsid w:val="007E236C"/>
    <w:rsid w:val="007E2800"/>
    <w:rsid w:val="007E3464"/>
    <w:rsid w:val="007E3681"/>
    <w:rsid w:val="007E3904"/>
    <w:rsid w:val="007E45AB"/>
    <w:rsid w:val="007E497A"/>
    <w:rsid w:val="007E4CF9"/>
    <w:rsid w:val="007E540B"/>
    <w:rsid w:val="007E562B"/>
    <w:rsid w:val="007E6312"/>
    <w:rsid w:val="007E6920"/>
    <w:rsid w:val="007E6AC6"/>
    <w:rsid w:val="007E6C30"/>
    <w:rsid w:val="007E75D4"/>
    <w:rsid w:val="007F041F"/>
    <w:rsid w:val="007F062D"/>
    <w:rsid w:val="007F199B"/>
    <w:rsid w:val="007F1EEB"/>
    <w:rsid w:val="007F216C"/>
    <w:rsid w:val="007F292E"/>
    <w:rsid w:val="007F30E4"/>
    <w:rsid w:val="007F34EF"/>
    <w:rsid w:val="007F358E"/>
    <w:rsid w:val="007F3970"/>
    <w:rsid w:val="007F3982"/>
    <w:rsid w:val="007F3CA9"/>
    <w:rsid w:val="007F3D4B"/>
    <w:rsid w:val="007F3F0F"/>
    <w:rsid w:val="007F46AC"/>
    <w:rsid w:val="007F4718"/>
    <w:rsid w:val="007F4804"/>
    <w:rsid w:val="007F4B94"/>
    <w:rsid w:val="007F6193"/>
    <w:rsid w:val="007F63C8"/>
    <w:rsid w:val="007F7487"/>
    <w:rsid w:val="007F781D"/>
    <w:rsid w:val="00800A49"/>
    <w:rsid w:val="00801231"/>
    <w:rsid w:val="0080197C"/>
    <w:rsid w:val="00801CCF"/>
    <w:rsid w:val="00802905"/>
    <w:rsid w:val="008029FB"/>
    <w:rsid w:val="00802CD0"/>
    <w:rsid w:val="00802FD6"/>
    <w:rsid w:val="0080343F"/>
    <w:rsid w:val="008037C1"/>
    <w:rsid w:val="0080382B"/>
    <w:rsid w:val="00803885"/>
    <w:rsid w:val="008039EB"/>
    <w:rsid w:val="00803A6F"/>
    <w:rsid w:val="00803C9C"/>
    <w:rsid w:val="00804077"/>
    <w:rsid w:val="0080446F"/>
    <w:rsid w:val="00804A6D"/>
    <w:rsid w:val="00805C64"/>
    <w:rsid w:val="00805F69"/>
    <w:rsid w:val="00806413"/>
    <w:rsid w:val="00806C3C"/>
    <w:rsid w:val="00806CB1"/>
    <w:rsid w:val="0080760E"/>
    <w:rsid w:val="0080775A"/>
    <w:rsid w:val="00807D43"/>
    <w:rsid w:val="00807EB4"/>
    <w:rsid w:val="008102EF"/>
    <w:rsid w:val="00810857"/>
    <w:rsid w:val="00810A1D"/>
    <w:rsid w:val="00810E71"/>
    <w:rsid w:val="00810FCC"/>
    <w:rsid w:val="008115AC"/>
    <w:rsid w:val="00811AA7"/>
    <w:rsid w:val="00811C79"/>
    <w:rsid w:val="008130CE"/>
    <w:rsid w:val="008131CD"/>
    <w:rsid w:val="00813731"/>
    <w:rsid w:val="00814CA1"/>
    <w:rsid w:val="00815553"/>
    <w:rsid w:val="00815B55"/>
    <w:rsid w:val="00815C70"/>
    <w:rsid w:val="00815F15"/>
    <w:rsid w:val="00816373"/>
    <w:rsid w:val="00816811"/>
    <w:rsid w:val="008168BF"/>
    <w:rsid w:val="00816BCB"/>
    <w:rsid w:val="0081755D"/>
    <w:rsid w:val="00817639"/>
    <w:rsid w:val="00817ED3"/>
    <w:rsid w:val="008203FC"/>
    <w:rsid w:val="0082068B"/>
    <w:rsid w:val="00820A02"/>
    <w:rsid w:val="00821891"/>
    <w:rsid w:val="00821EEC"/>
    <w:rsid w:val="00821FB5"/>
    <w:rsid w:val="00822460"/>
    <w:rsid w:val="008224D4"/>
    <w:rsid w:val="0082313D"/>
    <w:rsid w:val="0082348F"/>
    <w:rsid w:val="008236CD"/>
    <w:rsid w:val="00824E38"/>
    <w:rsid w:val="00825F7E"/>
    <w:rsid w:val="00826158"/>
    <w:rsid w:val="00826AEE"/>
    <w:rsid w:val="00827517"/>
    <w:rsid w:val="00827B93"/>
    <w:rsid w:val="00827F39"/>
    <w:rsid w:val="008300EB"/>
    <w:rsid w:val="008304AA"/>
    <w:rsid w:val="0083058C"/>
    <w:rsid w:val="00830C40"/>
    <w:rsid w:val="00831024"/>
    <w:rsid w:val="00831167"/>
    <w:rsid w:val="00831273"/>
    <w:rsid w:val="00831A5B"/>
    <w:rsid w:val="008323B8"/>
    <w:rsid w:val="008323D6"/>
    <w:rsid w:val="0083306A"/>
    <w:rsid w:val="0083357E"/>
    <w:rsid w:val="00833864"/>
    <w:rsid w:val="00833B3C"/>
    <w:rsid w:val="00834053"/>
    <w:rsid w:val="00834606"/>
    <w:rsid w:val="008347B3"/>
    <w:rsid w:val="00834832"/>
    <w:rsid w:val="0083485E"/>
    <w:rsid w:val="00834AB0"/>
    <w:rsid w:val="0083552F"/>
    <w:rsid w:val="00836034"/>
    <w:rsid w:val="008377B8"/>
    <w:rsid w:val="008378A3"/>
    <w:rsid w:val="00837B36"/>
    <w:rsid w:val="00837D3B"/>
    <w:rsid w:val="00840749"/>
    <w:rsid w:val="00840D5B"/>
    <w:rsid w:val="0084120D"/>
    <w:rsid w:val="0084148E"/>
    <w:rsid w:val="008415AE"/>
    <w:rsid w:val="00842594"/>
    <w:rsid w:val="00843679"/>
    <w:rsid w:val="008436A7"/>
    <w:rsid w:val="00843F04"/>
    <w:rsid w:val="00844391"/>
    <w:rsid w:val="00844871"/>
    <w:rsid w:val="00844A0B"/>
    <w:rsid w:val="00844B1A"/>
    <w:rsid w:val="00844BD9"/>
    <w:rsid w:val="00845084"/>
    <w:rsid w:val="00846194"/>
    <w:rsid w:val="00847DFC"/>
    <w:rsid w:val="00850447"/>
    <w:rsid w:val="00850452"/>
    <w:rsid w:val="00850733"/>
    <w:rsid w:val="00850E1E"/>
    <w:rsid w:val="008510B6"/>
    <w:rsid w:val="008513DA"/>
    <w:rsid w:val="0085183F"/>
    <w:rsid w:val="00851D08"/>
    <w:rsid w:val="00852627"/>
    <w:rsid w:val="00852CC1"/>
    <w:rsid w:val="00853372"/>
    <w:rsid w:val="0085357B"/>
    <w:rsid w:val="00853C41"/>
    <w:rsid w:val="008548B0"/>
    <w:rsid w:val="00855918"/>
    <w:rsid w:val="00855B4A"/>
    <w:rsid w:val="008567F8"/>
    <w:rsid w:val="008569C9"/>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918"/>
    <w:rsid w:val="00867B1C"/>
    <w:rsid w:val="00867C10"/>
    <w:rsid w:val="0087046A"/>
    <w:rsid w:val="0087071E"/>
    <w:rsid w:val="008715D3"/>
    <w:rsid w:val="008718EA"/>
    <w:rsid w:val="0087190F"/>
    <w:rsid w:val="00871B23"/>
    <w:rsid w:val="00871D73"/>
    <w:rsid w:val="008721C2"/>
    <w:rsid w:val="0087272A"/>
    <w:rsid w:val="0087286A"/>
    <w:rsid w:val="00872995"/>
    <w:rsid w:val="00873967"/>
    <w:rsid w:val="00873DC5"/>
    <w:rsid w:val="0087484C"/>
    <w:rsid w:val="00874CA4"/>
    <w:rsid w:val="00875B0C"/>
    <w:rsid w:val="0087625F"/>
    <w:rsid w:val="008762A4"/>
    <w:rsid w:val="00876808"/>
    <w:rsid w:val="008769BB"/>
    <w:rsid w:val="00876C06"/>
    <w:rsid w:val="00877060"/>
    <w:rsid w:val="00877920"/>
    <w:rsid w:val="00877B05"/>
    <w:rsid w:val="00882088"/>
    <w:rsid w:val="00882369"/>
    <w:rsid w:val="008824C8"/>
    <w:rsid w:val="008832F5"/>
    <w:rsid w:val="008837CF"/>
    <w:rsid w:val="0088381E"/>
    <w:rsid w:val="00883AD4"/>
    <w:rsid w:val="00885316"/>
    <w:rsid w:val="0088577C"/>
    <w:rsid w:val="00885A29"/>
    <w:rsid w:val="00886F62"/>
    <w:rsid w:val="0088706E"/>
    <w:rsid w:val="00887132"/>
    <w:rsid w:val="008873BA"/>
    <w:rsid w:val="0088771B"/>
    <w:rsid w:val="00887BD7"/>
    <w:rsid w:val="008906E8"/>
    <w:rsid w:val="0089163C"/>
    <w:rsid w:val="0089166C"/>
    <w:rsid w:val="00891798"/>
    <w:rsid w:val="00891D39"/>
    <w:rsid w:val="00891DB3"/>
    <w:rsid w:val="008921D4"/>
    <w:rsid w:val="00892911"/>
    <w:rsid w:val="00893318"/>
    <w:rsid w:val="008937BC"/>
    <w:rsid w:val="008937BD"/>
    <w:rsid w:val="00893C4E"/>
    <w:rsid w:val="00893F4A"/>
    <w:rsid w:val="00894744"/>
    <w:rsid w:val="00894DDD"/>
    <w:rsid w:val="00894FA7"/>
    <w:rsid w:val="00895221"/>
    <w:rsid w:val="00895857"/>
    <w:rsid w:val="008965D5"/>
    <w:rsid w:val="00896843"/>
    <w:rsid w:val="00896B3A"/>
    <w:rsid w:val="00896C2B"/>
    <w:rsid w:val="00896DE6"/>
    <w:rsid w:val="00897236"/>
    <w:rsid w:val="0089748C"/>
    <w:rsid w:val="008A0061"/>
    <w:rsid w:val="008A0B11"/>
    <w:rsid w:val="008A0E03"/>
    <w:rsid w:val="008A147A"/>
    <w:rsid w:val="008A1CDE"/>
    <w:rsid w:val="008A23DE"/>
    <w:rsid w:val="008A246C"/>
    <w:rsid w:val="008A2F5E"/>
    <w:rsid w:val="008A3760"/>
    <w:rsid w:val="008A3901"/>
    <w:rsid w:val="008A391A"/>
    <w:rsid w:val="008A3C13"/>
    <w:rsid w:val="008A3D35"/>
    <w:rsid w:val="008A3E41"/>
    <w:rsid w:val="008A44E2"/>
    <w:rsid w:val="008A4C02"/>
    <w:rsid w:val="008A5283"/>
    <w:rsid w:val="008A5468"/>
    <w:rsid w:val="008A5952"/>
    <w:rsid w:val="008A6383"/>
    <w:rsid w:val="008A64B7"/>
    <w:rsid w:val="008A6905"/>
    <w:rsid w:val="008A6CE5"/>
    <w:rsid w:val="008A76E0"/>
    <w:rsid w:val="008B02A6"/>
    <w:rsid w:val="008B0598"/>
    <w:rsid w:val="008B1B15"/>
    <w:rsid w:val="008B1B9E"/>
    <w:rsid w:val="008B20F2"/>
    <w:rsid w:val="008B4029"/>
    <w:rsid w:val="008B414D"/>
    <w:rsid w:val="008B42F7"/>
    <w:rsid w:val="008B5198"/>
    <w:rsid w:val="008B5439"/>
    <w:rsid w:val="008B5EDA"/>
    <w:rsid w:val="008B71E8"/>
    <w:rsid w:val="008B774E"/>
    <w:rsid w:val="008B7889"/>
    <w:rsid w:val="008C0081"/>
    <w:rsid w:val="008C178E"/>
    <w:rsid w:val="008C29E9"/>
    <w:rsid w:val="008C3159"/>
    <w:rsid w:val="008C35A1"/>
    <w:rsid w:val="008C4394"/>
    <w:rsid w:val="008C457B"/>
    <w:rsid w:val="008C464D"/>
    <w:rsid w:val="008C4946"/>
    <w:rsid w:val="008C55C6"/>
    <w:rsid w:val="008C57A4"/>
    <w:rsid w:val="008C5BB6"/>
    <w:rsid w:val="008C5C53"/>
    <w:rsid w:val="008C60B6"/>
    <w:rsid w:val="008C6135"/>
    <w:rsid w:val="008C638E"/>
    <w:rsid w:val="008C6A09"/>
    <w:rsid w:val="008C6E11"/>
    <w:rsid w:val="008C7ACB"/>
    <w:rsid w:val="008D0DFE"/>
    <w:rsid w:val="008D10A1"/>
    <w:rsid w:val="008D1314"/>
    <w:rsid w:val="008D1C96"/>
    <w:rsid w:val="008D1FCD"/>
    <w:rsid w:val="008D2034"/>
    <w:rsid w:val="008D223B"/>
    <w:rsid w:val="008D2CA1"/>
    <w:rsid w:val="008D3014"/>
    <w:rsid w:val="008D333B"/>
    <w:rsid w:val="008D35B4"/>
    <w:rsid w:val="008D5233"/>
    <w:rsid w:val="008D5A77"/>
    <w:rsid w:val="008D644B"/>
    <w:rsid w:val="008D67A0"/>
    <w:rsid w:val="008D68C2"/>
    <w:rsid w:val="008D6B9D"/>
    <w:rsid w:val="008D6C5F"/>
    <w:rsid w:val="008D6DB1"/>
    <w:rsid w:val="008E04A7"/>
    <w:rsid w:val="008E04C7"/>
    <w:rsid w:val="008E0D1C"/>
    <w:rsid w:val="008E164E"/>
    <w:rsid w:val="008E2D57"/>
    <w:rsid w:val="008E2FB2"/>
    <w:rsid w:val="008E32D5"/>
    <w:rsid w:val="008E4412"/>
    <w:rsid w:val="008E47A8"/>
    <w:rsid w:val="008E4D8B"/>
    <w:rsid w:val="008E5514"/>
    <w:rsid w:val="008E5E16"/>
    <w:rsid w:val="008E60C5"/>
    <w:rsid w:val="008E66DA"/>
    <w:rsid w:val="008E6700"/>
    <w:rsid w:val="008E6C11"/>
    <w:rsid w:val="008E6F15"/>
    <w:rsid w:val="008E7C6F"/>
    <w:rsid w:val="008F0541"/>
    <w:rsid w:val="008F0D06"/>
    <w:rsid w:val="008F175E"/>
    <w:rsid w:val="008F1E30"/>
    <w:rsid w:val="008F2664"/>
    <w:rsid w:val="008F38E5"/>
    <w:rsid w:val="008F53D1"/>
    <w:rsid w:val="008F5963"/>
    <w:rsid w:val="008F5DD9"/>
    <w:rsid w:val="008F61F6"/>
    <w:rsid w:val="008F6203"/>
    <w:rsid w:val="008F6524"/>
    <w:rsid w:val="008F6E40"/>
    <w:rsid w:val="008F75C4"/>
    <w:rsid w:val="008F7FBF"/>
    <w:rsid w:val="009016FD"/>
    <w:rsid w:val="00902139"/>
    <w:rsid w:val="00903085"/>
    <w:rsid w:val="00903745"/>
    <w:rsid w:val="00904519"/>
    <w:rsid w:val="0090490E"/>
    <w:rsid w:val="00905630"/>
    <w:rsid w:val="00905D5D"/>
    <w:rsid w:val="009060B2"/>
    <w:rsid w:val="00906F28"/>
    <w:rsid w:val="009078F1"/>
    <w:rsid w:val="00907B08"/>
    <w:rsid w:val="0091022C"/>
    <w:rsid w:val="00910807"/>
    <w:rsid w:val="00910BCC"/>
    <w:rsid w:val="00910D39"/>
    <w:rsid w:val="009119EA"/>
    <w:rsid w:val="0091238B"/>
    <w:rsid w:val="0091289F"/>
    <w:rsid w:val="009129C3"/>
    <w:rsid w:val="00912DA8"/>
    <w:rsid w:val="00913395"/>
    <w:rsid w:val="00913F2C"/>
    <w:rsid w:val="00914418"/>
    <w:rsid w:val="00915E59"/>
    <w:rsid w:val="0091607F"/>
    <w:rsid w:val="009161E9"/>
    <w:rsid w:val="009165ED"/>
    <w:rsid w:val="009168C0"/>
    <w:rsid w:val="009179D5"/>
    <w:rsid w:val="00920691"/>
    <w:rsid w:val="009210E7"/>
    <w:rsid w:val="00921AD4"/>
    <w:rsid w:val="00922E68"/>
    <w:rsid w:val="00924027"/>
    <w:rsid w:val="00924F0B"/>
    <w:rsid w:val="0092608F"/>
    <w:rsid w:val="009263A2"/>
    <w:rsid w:val="00926DD9"/>
    <w:rsid w:val="009279FE"/>
    <w:rsid w:val="00930417"/>
    <w:rsid w:val="00930AD2"/>
    <w:rsid w:val="00930C59"/>
    <w:rsid w:val="0093107B"/>
    <w:rsid w:val="009316D4"/>
    <w:rsid w:val="00931965"/>
    <w:rsid w:val="00931BBD"/>
    <w:rsid w:val="009321ED"/>
    <w:rsid w:val="009324A8"/>
    <w:rsid w:val="0093252D"/>
    <w:rsid w:val="009325E9"/>
    <w:rsid w:val="00932C9B"/>
    <w:rsid w:val="00933431"/>
    <w:rsid w:val="009348F6"/>
    <w:rsid w:val="00934AC3"/>
    <w:rsid w:val="00935039"/>
    <w:rsid w:val="009350CD"/>
    <w:rsid w:val="00935D09"/>
    <w:rsid w:val="00935F42"/>
    <w:rsid w:val="00936A2D"/>
    <w:rsid w:val="0093785F"/>
    <w:rsid w:val="0094001E"/>
    <w:rsid w:val="00940045"/>
    <w:rsid w:val="00940678"/>
    <w:rsid w:val="0094072C"/>
    <w:rsid w:val="009408D3"/>
    <w:rsid w:val="009408F8"/>
    <w:rsid w:val="00941F37"/>
    <w:rsid w:val="00942098"/>
    <w:rsid w:val="0094212A"/>
    <w:rsid w:val="009428F8"/>
    <w:rsid w:val="00942B4C"/>
    <w:rsid w:val="009430FC"/>
    <w:rsid w:val="00943F56"/>
    <w:rsid w:val="00943FDF"/>
    <w:rsid w:val="009444C7"/>
    <w:rsid w:val="009449B6"/>
    <w:rsid w:val="00944B06"/>
    <w:rsid w:val="00944BEA"/>
    <w:rsid w:val="00947458"/>
    <w:rsid w:val="0095097B"/>
    <w:rsid w:val="00951536"/>
    <w:rsid w:val="0095196F"/>
    <w:rsid w:val="00951A41"/>
    <w:rsid w:val="00951F19"/>
    <w:rsid w:val="009526AD"/>
    <w:rsid w:val="0095280D"/>
    <w:rsid w:val="009530E8"/>
    <w:rsid w:val="009539E9"/>
    <w:rsid w:val="00953A44"/>
    <w:rsid w:val="00953D52"/>
    <w:rsid w:val="00953FC5"/>
    <w:rsid w:val="00954290"/>
    <w:rsid w:val="0095582E"/>
    <w:rsid w:val="00955A6F"/>
    <w:rsid w:val="00955D37"/>
    <w:rsid w:val="00955E0A"/>
    <w:rsid w:val="00957976"/>
    <w:rsid w:val="00960714"/>
    <w:rsid w:val="009609F4"/>
    <w:rsid w:val="00960BC7"/>
    <w:rsid w:val="00960E7C"/>
    <w:rsid w:val="009614C4"/>
    <w:rsid w:val="0096178F"/>
    <w:rsid w:val="0096209A"/>
    <w:rsid w:val="009630BF"/>
    <w:rsid w:val="009631DB"/>
    <w:rsid w:val="00963F9F"/>
    <w:rsid w:val="0096462B"/>
    <w:rsid w:val="00964BFF"/>
    <w:rsid w:val="00964E89"/>
    <w:rsid w:val="009651E9"/>
    <w:rsid w:val="00965AFB"/>
    <w:rsid w:val="00965CEE"/>
    <w:rsid w:val="00966715"/>
    <w:rsid w:val="009672EF"/>
    <w:rsid w:val="009674C3"/>
    <w:rsid w:val="00967704"/>
    <w:rsid w:val="00967778"/>
    <w:rsid w:val="00967B82"/>
    <w:rsid w:val="00967C18"/>
    <w:rsid w:val="00970321"/>
    <w:rsid w:val="00970602"/>
    <w:rsid w:val="009707DB"/>
    <w:rsid w:val="00970C81"/>
    <w:rsid w:val="00970D1C"/>
    <w:rsid w:val="00971A59"/>
    <w:rsid w:val="00971D17"/>
    <w:rsid w:val="00972058"/>
    <w:rsid w:val="009720A3"/>
    <w:rsid w:val="0097256B"/>
    <w:rsid w:val="00972B2E"/>
    <w:rsid w:val="00972ECC"/>
    <w:rsid w:val="00972F45"/>
    <w:rsid w:val="009734FD"/>
    <w:rsid w:val="0097383A"/>
    <w:rsid w:val="0097451A"/>
    <w:rsid w:val="00974862"/>
    <w:rsid w:val="00974936"/>
    <w:rsid w:val="00975290"/>
    <w:rsid w:val="00975323"/>
    <w:rsid w:val="00976301"/>
    <w:rsid w:val="009763D0"/>
    <w:rsid w:val="00977B6F"/>
    <w:rsid w:val="00977FFB"/>
    <w:rsid w:val="00980272"/>
    <w:rsid w:val="009803AF"/>
    <w:rsid w:val="009803B0"/>
    <w:rsid w:val="00980522"/>
    <w:rsid w:val="00980AAD"/>
    <w:rsid w:val="00980B42"/>
    <w:rsid w:val="00980C71"/>
    <w:rsid w:val="009816F1"/>
    <w:rsid w:val="00981DB6"/>
    <w:rsid w:val="0098281E"/>
    <w:rsid w:val="00983DC7"/>
    <w:rsid w:val="00983DCD"/>
    <w:rsid w:val="0098440C"/>
    <w:rsid w:val="009845E6"/>
    <w:rsid w:val="009848B9"/>
    <w:rsid w:val="009852D8"/>
    <w:rsid w:val="00985444"/>
    <w:rsid w:val="009858AA"/>
    <w:rsid w:val="009859E1"/>
    <w:rsid w:val="00985AD3"/>
    <w:rsid w:val="00985F59"/>
    <w:rsid w:val="00985F8F"/>
    <w:rsid w:val="0098649F"/>
    <w:rsid w:val="00986651"/>
    <w:rsid w:val="009866A5"/>
    <w:rsid w:val="00986976"/>
    <w:rsid w:val="00986DA4"/>
    <w:rsid w:val="00987526"/>
    <w:rsid w:val="00990B15"/>
    <w:rsid w:val="00990D72"/>
    <w:rsid w:val="00990EFF"/>
    <w:rsid w:val="009927DA"/>
    <w:rsid w:val="00992D01"/>
    <w:rsid w:val="00993EDF"/>
    <w:rsid w:val="00994320"/>
    <w:rsid w:val="0099470E"/>
    <w:rsid w:val="00994D79"/>
    <w:rsid w:val="00995567"/>
    <w:rsid w:val="00997445"/>
    <w:rsid w:val="009A0064"/>
    <w:rsid w:val="009A0315"/>
    <w:rsid w:val="009A063A"/>
    <w:rsid w:val="009A0738"/>
    <w:rsid w:val="009A0D0C"/>
    <w:rsid w:val="009A0E27"/>
    <w:rsid w:val="009A1419"/>
    <w:rsid w:val="009A14C4"/>
    <w:rsid w:val="009A165C"/>
    <w:rsid w:val="009A2B68"/>
    <w:rsid w:val="009A2D49"/>
    <w:rsid w:val="009A368E"/>
    <w:rsid w:val="009A3900"/>
    <w:rsid w:val="009A3A53"/>
    <w:rsid w:val="009A3B6F"/>
    <w:rsid w:val="009A3CEF"/>
    <w:rsid w:val="009A45C8"/>
    <w:rsid w:val="009A6145"/>
    <w:rsid w:val="009A6BD6"/>
    <w:rsid w:val="009A7DC9"/>
    <w:rsid w:val="009B1C24"/>
    <w:rsid w:val="009B24CD"/>
    <w:rsid w:val="009B36CD"/>
    <w:rsid w:val="009B3B03"/>
    <w:rsid w:val="009B3DEE"/>
    <w:rsid w:val="009B4181"/>
    <w:rsid w:val="009B4434"/>
    <w:rsid w:val="009B4463"/>
    <w:rsid w:val="009B479D"/>
    <w:rsid w:val="009B4FC5"/>
    <w:rsid w:val="009B5020"/>
    <w:rsid w:val="009B507A"/>
    <w:rsid w:val="009B5623"/>
    <w:rsid w:val="009B570A"/>
    <w:rsid w:val="009B5C17"/>
    <w:rsid w:val="009B66B4"/>
    <w:rsid w:val="009B6A4F"/>
    <w:rsid w:val="009B6F08"/>
    <w:rsid w:val="009B7EDB"/>
    <w:rsid w:val="009B7F88"/>
    <w:rsid w:val="009C01D3"/>
    <w:rsid w:val="009C0831"/>
    <w:rsid w:val="009C08CC"/>
    <w:rsid w:val="009C1669"/>
    <w:rsid w:val="009C1CF4"/>
    <w:rsid w:val="009C1D11"/>
    <w:rsid w:val="009C1EB3"/>
    <w:rsid w:val="009C1EF0"/>
    <w:rsid w:val="009C240D"/>
    <w:rsid w:val="009C2EE0"/>
    <w:rsid w:val="009C31D2"/>
    <w:rsid w:val="009C395C"/>
    <w:rsid w:val="009C426C"/>
    <w:rsid w:val="009C4737"/>
    <w:rsid w:val="009C4749"/>
    <w:rsid w:val="009C4F7E"/>
    <w:rsid w:val="009C59E4"/>
    <w:rsid w:val="009D0CBF"/>
    <w:rsid w:val="009D1A92"/>
    <w:rsid w:val="009D2099"/>
    <w:rsid w:val="009D2B85"/>
    <w:rsid w:val="009D380A"/>
    <w:rsid w:val="009D3857"/>
    <w:rsid w:val="009D3905"/>
    <w:rsid w:val="009D4493"/>
    <w:rsid w:val="009D4914"/>
    <w:rsid w:val="009D6B9C"/>
    <w:rsid w:val="009D7451"/>
    <w:rsid w:val="009E069A"/>
    <w:rsid w:val="009E0AFF"/>
    <w:rsid w:val="009E1BA0"/>
    <w:rsid w:val="009E20E1"/>
    <w:rsid w:val="009E2B77"/>
    <w:rsid w:val="009E341A"/>
    <w:rsid w:val="009E3BB4"/>
    <w:rsid w:val="009E4457"/>
    <w:rsid w:val="009E45D0"/>
    <w:rsid w:val="009E4689"/>
    <w:rsid w:val="009E4CA0"/>
    <w:rsid w:val="009E4D21"/>
    <w:rsid w:val="009E5906"/>
    <w:rsid w:val="009E610F"/>
    <w:rsid w:val="009E6375"/>
    <w:rsid w:val="009E651C"/>
    <w:rsid w:val="009E7206"/>
    <w:rsid w:val="009F0F25"/>
    <w:rsid w:val="009F1542"/>
    <w:rsid w:val="009F1F46"/>
    <w:rsid w:val="009F1F8A"/>
    <w:rsid w:val="009F267C"/>
    <w:rsid w:val="009F2AB4"/>
    <w:rsid w:val="009F2D06"/>
    <w:rsid w:val="009F39E3"/>
    <w:rsid w:val="009F3D24"/>
    <w:rsid w:val="009F42E2"/>
    <w:rsid w:val="009F4A58"/>
    <w:rsid w:val="009F4B8D"/>
    <w:rsid w:val="009F4D09"/>
    <w:rsid w:val="009F4DA3"/>
    <w:rsid w:val="009F5819"/>
    <w:rsid w:val="009F5914"/>
    <w:rsid w:val="009F6C40"/>
    <w:rsid w:val="009F72DC"/>
    <w:rsid w:val="009F785C"/>
    <w:rsid w:val="009F7AC2"/>
    <w:rsid w:val="00A0018C"/>
    <w:rsid w:val="00A00964"/>
    <w:rsid w:val="00A00FE4"/>
    <w:rsid w:val="00A011A8"/>
    <w:rsid w:val="00A021A9"/>
    <w:rsid w:val="00A029F4"/>
    <w:rsid w:val="00A02A7A"/>
    <w:rsid w:val="00A02F59"/>
    <w:rsid w:val="00A03550"/>
    <w:rsid w:val="00A039E3"/>
    <w:rsid w:val="00A03A76"/>
    <w:rsid w:val="00A03CB0"/>
    <w:rsid w:val="00A03DA1"/>
    <w:rsid w:val="00A043BF"/>
    <w:rsid w:val="00A04409"/>
    <w:rsid w:val="00A0499B"/>
    <w:rsid w:val="00A04B06"/>
    <w:rsid w:val="00A04C3C"/>
    <w:rsid w:val="00A051B2"/>
    <w:rsid w:val="00A06656"/>
    <w:rsid w:val="00A06E53"/>
    <w:rsid w:val="00A078E9"/>
    <w:rsid w:val="00A105C7"/>
    <w:rsid w:val="00A12839"/>
    <w:rsid w:val="00A12E61"/>
    <w:rsid w:val="00A13C4D"/>
    <w:rsid w:val="00A14772"/>
    <w:rsid w:val="00A152F2"/>
    <w:rsid w:val="00A161C8"/>
    <w:rsid w:val="00A16554"/>
    <w:rsid w:val="00A16CEF"/>
    <w:rsid w:val="00A17284"/>
    <w:rsid w:val="00A172CC"/>
    <w:rsid w:val="00A173E3"/>
    <w:rsid w:val="00A20041"/>
    <w:rsid w:val="00A20AFF"/>
    <w:rsid w:val="00A20F28"/>
    <w:rsid w:val="00A2257D"/>
    <w:rsid w:val="00A22DEB"/>
    <w:rsid w:val="00A230DD"/>
    <w:rsid w:val="00A231C1"/>
    <w:rsid w:val="00A2322F"/>
    <w:rsid w:val="00A236F9"/>
    <w:rsid w:val="00A24095"/>
    <w:rsid w:val="00A242C9"/>
    <w:rsid w:val="00A2539A"/>
    <w:rsid w:val="00A25611"/>
    <w:rsid w:val="00A25A40"/>
    <w:rsid w:val="00A26787"/>
    <w:rsid w:val="00A268BA"/>
    <w:rsid w:val="00A27437"/>
    <w:rsid w:val="00A27C06"/>
    <w:rsid w:val="00A27E39"/>
    <w:rsid w:val="00A30F36"/>
    <w:rsid w:val="00A317AE"/>
    <w:rsid w:val="00A31E38"/>
    <w:rsid w:val="00A3263D"/>
    <w:rsid w:val="00A32C34"/>
    <w:rsid w:val="00A33307"/>
    <w:rsid w:val="00A33441"/>
    <w:rsid w:val="00A33B33"/>
    <w:rsid w:val="00A33C46"/>
    <w:rsid w:val="00A340BE"/>
    <w:rsid w:val="00A348C3"/>
    <w:rsid w:val="00A34BCA"/>
    <w:rsid w:val="00A34E37"/>
    <w:rsid w:val="00A35F39"/>
    <w:rsid w:val="00A366AD"/>
    <w:rsid w:val="00A36AAE"/>
    <w:rsid w:val="00A3741C"/>
    <w:rsid w:val="00A3760E"/>
    <w:rsid w:val="00A37CFF"/>
    <w:rsid w:val="00A37EBD"/>
    <w:rsid w:val="00A40187"/>
    <w:rsid w:val="00A406C1"/>
    <w:rsid w:val="00A40744"/>
    <w:rsid w:val="00A41826"/>
    <w:rsid w:val="00A42ED1"/>
    <w:rsid w:val="00A42FFF"/>
    <w:rsid w:val="00A4300A"/>
    <w:rsid w:val="00A43550"/>
    <w:rsid w:val="00A4357F"/>
    <w:rsid w:val="00A44485"/>
    <w:rsid w:val="00A44DEC"/>
    <w:rsid w:val="00A45A14"/>
    <w:rsid w:val="00A45A1F"/>
    <w:rsid w:val="00A462AF"/>
    <w:rsid w:val="00A4698E"/>
    <w:rsid w:val="00A46ADD"/>
    <w:rsid w:val="00A46D8B"/>
    <w:rsid w:val="00A5007F"/>
    <w:rsid w:val="00A5056F"/>
    <w:rsid w:val="00A512B7"/>
    <w:rsid w:val="00A51B91"/>
    <w:rsid w:val="00A521AF"/>
    <w:rsid w:val="00A529E6"/>
    <w:rsid w:val="00A52BFB"/>
    <w:rsid w:val="00A52D04"/>
    <w:rsid w:val="00A53138"/>
    <w:rsid w:val="00A53257"/>
    <w:rsid w:val="00A53A85"/>
    <w:rsid w:val="00A54271"/>
    <w:rsid w:val="00A543E7"/>
    <w:rsid w:val="00A54451"/>
    <w:rsid w:val="00A55A9A"/>
    <w:rsid w:val="00A55AB7"/>
    <w:rsid w:val="00A561DB"/>
    <w:rsid w:val="00A563BD"/>
    <w:rsid w:val="00A564B5"/>
    <w:rsid w:val="00A564C4"/>
    <w:rsid w:val="00A57779"/>
    <w:rsid w:val="00A57B08"/>
    <w:rsid w:val="00A57F40"/>
    <w:rsid w:val="00A60400"/>
    <w:rsid w:val="00A60B19"/>
    <w:rsid w:val="00A60D8F"/>
    <w:rsid w:val="00A612F3"/>
    <w:rsid w:val="00A619CC"/>
    <w:rsid w:val="00A61D60"/>
    <w:rsid w:val="00A6242A"/>
    <w:rsid w:val="00A62702"/>
    <w:rsid w:val="00A62B8D"/>
    <w:rsid w:val="00A62D6E"/>
    <w:rsid w:val="00A62DC8"/>
    <w:rsid w:val="00A63182"/>
    <w:rsid w:val="00A6343F"/>
    <w:rsid w:val="00A63634"/>
    <w:rsid w:val="00A63C43"/>
    <w:rsid w:val="00A640A5"/>
    <w:rsid w:val="00A648C4"/>
    <w:rsid w:val="00A65009"/>
    <w:rsid w:val="00A65048"/>
    <w:rsid w:val="00A6508E"/>
    <w:rsid w:val="00A655B6"/>
    <w:rsid w:val="00A66082"/>
    <w:rsid w:val="00A669A6"/>
    <w:rsid w:val="00A66CF0"/>
    <w:rsid w:val="00A67A43"/>
    <w:rsid w:val="00A70781"/>
    <w:rsid w:val="00A70CB5"/>
    <w:rsid w:val="00A719B9"/>
    <w:rsid w:val="00A71A39"/>
    <w:rsid w:val="00A71BA8"/>
    <w:rsid w:val="00A7233B"/>
    <w:rsid w:val="00A72986"/>
    <w:rsid w:val="00A72C1E"/>
    <w:rsid w:val="00A72DFD"/>
    <w:rsid w:val="00A73EB1"/>
    <w:rsid w:val="00A74958"/>
    <w:rsid w:val="00A7511F"/>
    <w:rsid w:val="00A75306"/>
    <w:rsid w:val="00A75D41"/>
    <w:rsid w:val="00A76083"/>
    <w:rsid w:val="00A76E9F"/>
    <w:rsid w:val="00A7778A"/>
    <w:rsid w:val="00A77883"/>
    <w:rsid w:val="00A80D12"/>
    <w:rsid w:val="00A81A90"/>
    <w:rsid w:val="00A81BA6"/>
    <w:rsid w:val="00A83320"/>
    <w:rsid w:val="00A83488"/>
    <w:rsid w:val="00A840BA"/>
    <w:rsid w:val="00A841CB"/>
    <w:rsid w:val="00A84E0F"/>
    <w:rsid w:val="00A85894"/>
    <w:rsid w:val="00A860B3"/>
    <w:rsid w:val="00A86640"/>
    <w:rsid w:val="00A86BCF"/>
    <w:rsid w:val="00A86CFC"/>
    <w:rsid w:val="00A8702E"/>
    <w:rsid w:val="00A872DB"/>
    <w:rsid w:val="00A87F42"/>
    <w:rsid w:val="00A90020"/>
    <w:rsid w:val="00A90296"/>
    <w:rsid w:val="00A9063B"/>
    <w:rsid w:val="00A909F8"/>
    <w:rsid w:val="00A90DA3"/>
    <w:rsid w:val="00A9169A"/>
    <w:rsid w:val="00A917FA"/>
    <w:rsid w:val="00A923A4"/>
    <w:rsid w:val="00A92564"/>
    <w:rsid w:val="00A933FD"/>
    <w:rsid w:val="00A941F0"/>
    <w:rsid w:val="00A943E1"/>
    <w:rsid w:val="00A946CF"/>
    <w:rsid w:val="00A955F7"/>
    <w:rsid w:val="00A958C2"/>
    <w:rsid w:val="00A958C8"/>
    <w:rsid w:val="00A95B1E"/>
    <w:rsid w:val="00A95FEE"/>
    <w:rsid w:val="00A95FFF"/>
    <w:rsid w:val="00A962AF"/>
    <w:rsid w:val="00A96DA1"/>
    <w:rsid w:val="00AA0163"/>
    <w:rsid w:val="00AA1157"/>
    <w:rsid w:val="00AA1A1D"/>
    <w:rsid w:val="00AA2507"/>
    <w:rsid w:val="00AA25C7"/>
    <w:rsid w:val="00AA2778"/>
    <w:rsid w:val="00AA277E"/>
    <w:rsid w:val="00AA3064"/>
    <w:rsid w:val="00AA3268"/>
    <w:rsid w:val="00AA39AF"/>
    <w:rsid w:val="00AA5693"/>
    <w:rsid w:val="00AA5D7F"/>
    <w:rsid w:val="00AA68DD"/>
    <w:rsid w:val="00AA6A21"/>
    <w:rsid w:val="00AA6DF3"/>
    <w:rsid w:val="00AB00F7"/>
    <w:rsid w:val="00AB0283"/>
    <w:rsid w:val="00AB0A31"/>
    <w:rsid w:val="00AB0D22"/>
    <w:rsid w:val="00AB0EEF"/>
    <w:rsid w:val="00AB0FA2"/>
    <w:rsid w:val="00AB105C"/>
    <w:rsid w:val="00AB112C"/>
    <w:rsid w:val="00AB162F"/>
    <w:rsid w:val="00AB1C19"/>
    <w:rsid w:val="00AB3918"/>
    <w:rsid w:val="00AB4DD5"/>
    <w:rsid w:val="00AB52AD"/>
    <w:rsid w:val="00AB545A"/>
    <w:rsid w:val="00AB559C"/>
    <w:rsid w:val="00AB5F7B"/>
    <w:rsid w:val="00AB6D09"/>
    <w:rsid w:val="00AB6EC5"/>
    <w:rsid w:val="00AC164D"/>
    <w:rsid w:val="00AC16DC"/>
    <w:rsid w:val="00AC2E69"/>
    <w:rsid w:val="00AC3218"/>
    <w:rsid w:val="00AC32C4"/>
    <w:rsid w:val="00AC33CA"/>
    <w:rsid w:val="00AC3B04"/>
    <w:rsid w:val="00AC4883"/>
    <w:rsid w:val="00AC5153"/>
    <w:rsid w:val="00AC5B9C"/>
    <w:rsid w:val="00AC5D02"/>
    <w:rsid w:val="00AC6C80"/>
    <w:rsid w:val="00AC73B9"/>
    <w:rsid w:val="00AC77FF"/>
    <w:rsid w:val="00AC7A6E"/>
    <w:rsid w:val="00AC7B27"/>
    <w:rsid w:val="00AD0964"/>
    <w:rsid w:val="00AD182E"/>
    <w:rsid w:val="00AD1962"/>
    <w:rsid w:val="00AD1C7F"/>
    <w:rsid w:val="00AD26D4"/>
    <w:rsid w:val="00AD2A76"/>
    <w:rsid w:val="00AD2FC2"/>
    <w:rsid w:val="00AD3239"/>
    <w:rsid w:val="00AD3CC2"/>
    <w:rsid w:val="00AD4029"/>
    <w:rsid w:val="00AD419F"/>
    <w:rsid w:val="00AD42B3"/>
    <w:rsid w:val="00AD492E"/>
    <w:rsid w:val="00AD4CE7"/>
    <w:rsid w:val="00AD4E29"/>
    <w:rsid w:val="00AD4EBD"/>
    <w:rsid w:val="00AD4FD2"/>
    <w:rsid w:val="00AD5156"/>
    <w:rsid w:val="00AD5CFF"/>
    <w:rsid w:val="00AD6AA6"/>
    <w:rsid w:val="00AD73DA"/>
    <w:rsid w:val="00AD7D0C"/>
    <w:rsid w:val="00AD7D30"/>
    <w:rsid w:val="00AE0884"/>
    <w:rsid w:val="00AE0AFA"/>
    <w:rsid w:val="00AE10F7"/>
    <w:rsid w:val="00AE1209"/>
    <w:rsid w:val="00AE15BB"/>
    <w:rsid w:val="00AE16A2"/>
    <w:rsid w:val="00AE1AFA"/>
    <w:rsid w:val="00AE1C6B"/>
    <w:rsid w:val="00AE1D1A"/>
    <w:rsid w:val="00AE2022"/>
    <w:rsid w:val="00AE2461"/>
    <w:rsid w:val="00AE2771"/>
    <w:rsid w:val="00AE3984"/>
    <w:rsid w:val="00AE40DA"/>
    <w:rsid w:val="00AE41CF"/>
    <w:rsid w:val="00AE4979"/>
    <w:rsid w:val="00AE4A55"/>
    <w:rsid w:val="00AE5A25"/>
    <w:rsid w:val="00AE5EA6"/>
    <w:rsid w:val="00AE6077"/>
    <w:rsid w:val="00AE6BFF"/>
    <w:rsid w:val="00AE73E7"/>
    <w:rsid w:val="00AE790E"/>
    <w:rsid w:val="00AF012D"/>
    <w:rsid w:val="00AF0981"/>
    <w:rsid w:val="00AF1405"/>
    <w:rsid w:val="00AF178A"/>
    <w:rsid w:val="00AF1867"/>
    <w:rsid w:val="00AF18AF"/>
    <w:rsid w:val="00AF2CD6"/>
    <w:rsid w:val="00AF37CD"/>
    <w:rsid w:val="00AF3819"/>
    <w:rsid w:val="00AF3EA4"/>
    <w:rsid w:val="00AF4141"/>
    <w:rsid w:val="00AF4326"/>
    <w:rsid w:val="00AF598F"/>
    <w:rsid w:val="00AF5D94"/>
    <w:rsid w:val="00AF5E6E"/>
    <w:rsid w:val="00AF63C7"/>
    <w:rsid w:val="00AF6D2B"/>
    <w:rsid w:val="00AF6D65"/>
    <w:rsid w:val="00AF70F9"/>
    <w:rsid w:val="00AF7C75"/>
    <w:rsid w:val="00AF7E31"/>
    <w:rsid w:val="00B00309"/>
    <w:rsid w:val="00B00482"/>
    <w:rsid w:val="00B005D3"/>
    <w:rsid w:val="00B007C3"/>
    <w:rsid w:val="00B00E2E"/>
    <w:rsid w:val="00B011A7"/>
    <w:rsid w:val="00B0170A"/>
    <w:rsid w:val="00B01809"/>
    <w:rsid w:val="00B01C37"/>
    <w:rsid w:val="00B01D3C"/>
    <w:rsid w:val="00B02164"/>
    <w:rsid w:val="00B047E6"/>
    <w:rsid w:val="00B04A17"/>
    <w:rsid w:val="00B0524A"/>
    <w:rsid w:val="00B06353"/>
    <w:rsid w:val="00B06DB0"/>
    <w:rsid w:val="00B0700D"/>
    <w:rsid w:val="00B07543"/>
    <w:rsid w:val="00B076FA"/>
    <w:rsid w:val="00B0791E"/>
    <w:rsid w:val="00B10614"/>
    <w:rsid w:val="00B10910"/>
    <w:rsid w:val="00B10C0A"/>
    <w:rsid w:val="00B1163A"/>
    <w:rsid w:val="00B11E43"/>
    <w:rsid w:val="00B12FD0"/>
    <w:rsid w:val="00B134B6"/>
    <w:rsid w:val="00B13D0F"/>
    <w:rsid w:val="00B14E6B"/>
    <w:rsid w:val="00B15281"/>
    <w:rsid w:val="00B15297"/>
    <w:rsid w:val="00B155EE"/>
    <w:rsid w:val="00B15755"/>
    <w:rsid w:val="00B15C5E"/>
    <w:rsid w:val="00B1692C"/>
    <w:rsid w:val="00B16C1F"/>
    <w:rsid w:val="00B16D9B"/>
    <w:rsid w:val="00B16E5A"/>
    <w:rsid w:val="00B1710C"/>
    <w:rsid w:val="00B178B8"/>
    <w:rsid w:val="00B17951"/>
    <w:rsid w:val="00B17B90"/>
    <w:rsid w:val="00B20356"/>
    <w:rsid w:val="00B203D7"/>
    <w:rsid w:val="00B2050A"/>
    <w:rsid w:val="00B20D2A"/>
    <w:rsid w:val="00B21AF0"/>
    <w:rsid w:val="00B23478"/>
    <w:rsid w:val="00B23CB7"/>
    <w:rsid w:val="00B24D56"/>
    <w:rsid w:val="00B25086"/>
    <w:rsid w:val="00B250C2"/>
    <w:rsid w:val="00B25547"/>
    <w:rsid w:val="00B2567E"/>
    <w:rsid w:val="00B26980"/>
    <w:rsid w:val="00B273EE"/>
    <w:rsid w:val="00B279EF"/>
    <w:rsid w:val="00B27A99"/>
    <w:rsid w:val="00B27C63"/>
    <w:rsid w:val="00B27E80"/>
    <w:rsid w:val="00B31080"/>
    <w:rsid w:val="00B33421"/>
    <w:rsid w:val="00B33D95"/>
    <w:rsid w:val="00B345C9"/>
    <w:rsid w:val="00B34B15"/>
    <w:rsid w:val="00B35222"/>
    <w:rsid w:val="00B3528A"/>
    <w:rsid w:val="00B3556C"/>
    <w:rsid w:val="00B35C4E"/>
    <w:rsid w:val="00B362F6"/>
    <w:rsid w:val="00B36567"/>
    <w:rsid w:val="00B36CF3"/>
    <w:rsid w:val="00B37026"/>
    <w:rsid w:val="00B4044F"/>
    <w:rsid w:val="00B40761"/>
    <w:rsid w:val="00B410E9"/>
    <w:rsid w:val="00B4139C"/>
    <w:rsid w:val="00B4143A"/>
    <w:rsid w:val="00B41FD2"/>
    <w:rsid w:val="00B428D6"/>
    <w:rsid w:val="00B433BE"/>
    <w:rsid w:val="00B43534"/>
    <w:rsid w:val="00B446EB"/>
    <w:rsid w:val="00B4486B"/>
    <w:rsid w:val="00B4506C"/>
    <w:rsid w:val="00B47074"/>
    <w:rsid w:val="00B47882"/>
    <w:rsid w:val="00B47F18"/>
    <w:rsid w:val="00B501AF"/>
    <w:rsid w:val="00B504E2"/>
    <w:rsid w:val="00B50C73"/>
    <w:rsid w:val="00B50F43"/>
    <w:rsid w:val="00B51698"/>
    <w:rsid w:val="00B521C2"/>
    <w:rsid w:val="00B521CD"/>
    <w:rsid w:val="00B5249B"/>
    <w:rsid w:val="00B525FC"/>
    <w:rsid w:val="00B52719"/>
    <w:rsid w:val="00B5272B"/>
    <w:rsid w:val="00B52C89"/>
    <w:rsid w:val="00B52F94"/>
    <w:rsid w:val="00B53DC0"/>
    <w:rsid w:val="00B53F29"/>
    <w:rsid w:val="00B54ADC"/>
    <w:rsid w:val="00B5558D"/>
    <w:rsid w:val="00B555DB"/>
    <w:rsid w:val="00B55763"/>
    <w:rsid w:val="00B55F2B"/>
    <w:rsid w:val="00B56848"/>
    <w:rsid w:val="00B56CAC"/>
    <w:rsid w:val="00B5762A"/>
    <w:rsid w:val="00B57C58"/>
    <w:rsid w:val="00B57E58"/>
    <w:rsid w:val="00B57E77"/>
    <w:rsid w:val="00B60A7E"/>
    <w:rsid w:val="00B60F54"/>
    <w:rsid w:val="00B61626"/>
    <w:rsid w:val="00B618FD"/>
    <w:rsid w:val="00B61D75"/>
    <w:rsid w:val="00B62F72"/>
    <w:rsid w:val="00B63442"/>
    <w:rsid w:val="00B634E4"/>
    <w:rsid w:val="00B635C1"/>
    <w:rsid w:val="00B637B2"/>
    <w:rsid w:val="00B64203"/>
    <w:rsid w:val="00B6421C"/>
    <w:rsid w:val="00B64FA4"/>
    <w:rsid w:val="00B6592B"/>
    <w:rsid w:val="00B65D12"/>
    <w:rsid w:val="00B66869"/>
    <w:rsid w:val="00B66DC8"/>
    <w:rsid w:val="00B67436"/>
    <w:rsid w:val="00B677B0"/>
    <w:rsid w:val="00B67C9C"/>
    <w:rsid w:val="00B701ED"/>
    <w:rsid w:val="00B70202"/>
    <w:rsid w:val="00B70C9F"/>
    <w:rsid w:val="00B71B08"/>
    <w:rsid w:val="00B71C95"/>
    <w:rsid w:val="00B72082"/>
    <w:rsid w:val="00B7266A"/>
    <w:rsid w:val="00B72E96"/>
    <w:rsid w:val="00B7309C"/>
    <w:rsid w:val="00B7330E"/>
    <w:rsid w:val="00B737B2"/>
    <w:rsid w:val="00B73B34"/>
    <w:rsid w:val="00B74589"/>
    <w:rsid w:val="00B750DC"/>
    <w:rsid w:val="00B752E4"/>
    <w:rsid w:val="00B757CF"/>
    <w:rsid w:val="00B7595C"/>
    <w:rsid w:val="00B75CF7"/>
    <w:rsid w:val="00B7680B"/>
    <w:rsid w:val="00B77A72"/>
    <w:rsid w:val="00B77EBD"/>
    <w:rsid w:val="00B80761"/>
    <w:rsid w:val="00B8084B"/>
    <w:rsid w:val="00B80ECD"/>
    <w:rsid w:val="00B81040"/>
    <w:rsid w:val="00B82742"/>
    <w:rsid w:val="00B82903"/>
    <w:rsid w:val="00B82988"/>
    <w:rsid w:val="00B83BAB"/>
    <w:rsid w:val="00B8405B"/>
    <w:rsid w:val="00B84AD3"/>
    <w:rsid w:val="00B84EAC"/>
    <w:rsid w:val="00B8650D"/>
    <w:rsid w:val="00B879C9"/>
    <w:rsid w:val="00B9049A"/>
    <w:rsid w:val="00B90C0B"/>
    <w:rsid w:val="00B92B08"/>
    <w:rsid w:val="00B9361F"/>
    <w:rsid w:val="00B9380A"/>
    <w:rsid w:val="00B939B4"/>
    <w:rsid w:val="00B93F57"/>
    <w:rsid w:val="00B94CE8"/>
    <w:rsid w:val="00B94FE4"/>
    <w:rsid w:val="00B954CC"/>
    <w:rsid w:val="00B95DCF"/>
    <w:rsid w:val="00B96302"/>
    <w:rsid w:val="00B96893"/>
    <w:rsid w:val="00B96AA0"/>
    <w:rsid w:val="00B96DB8"/>
    <w:rsid w:val="00B96E28"/>
    <w:rsid w:val="00BA0231"/>
    <w:rsid w:val="00BA073B"/>
    <w:rsid w:val="00BA09FB"/>
    <w:rsid w:val="00BA0D6A"/>
    <w:rsid w:val="00BA0E67"/>
    <w:rsid w:val="00BA1C17"/>
    <w:rsid w:val="00BA23AF"/>
    <w:rsid w:val="00BA27D6"/>
    <w:rsid w:val="00BA2A8A"/>
    <w:rsid w:val="00BA30BD"/>
    <w:rsid w:val="00BA322E"/>
    <w:rsid w:val="00BA3CA1"/>
    <w:rsid w:val="00BA3E4D"/>
    <w:rsid w:val="00BA4501"/>
    <w:rsid w:val="00BA4AB3"/>
    <w:rsid w:val="00BA4BE7"/>
    <w:rsid w:val="00BA59A5"/>
    <w:rsid w:val="00BA6CF4"/>
    <w:rsid w:val="00BA6DE8"/>
    <w:rsid w:val="00BA6EC7"/>
    <w:rsid w:val="00BA720C"/>
    <w:rsid w:val="00BA728B"/>
    <w:rsid w:val="00BA76A8"/>
    <w:rsid w:val="00BA776F"/>
    <w:rsid w:val="00BB0185"/>
    <w:rsid w:val="00BB03C5"/>
    <w:rsid w:val="00BB05BF"/>
    <w:rsid w:val="00BB096E"/>
    <w:rsid w:val="00BB19E9"/>
    <w:rsid w:val="00BB1B31"/>
    <w:rsid w:val="00BB1BDB"/>
    <w:rsid w:val="00BB2057"/>
    <w:rsid w:val="00BB3EA6"/>
    <w:rsid w:val="00BB4D80"/>
    <w:rsid w:val="00BB5101"/>
    <w:rsid w:val="00BB5278"/>
    <w:rsid w:val="00BB5B5A"/>
    <w:rsid w:val="00BB6521"/>
    <w:rsid w:val="00BB6AD1"/>
    <w:rsid w:val="00BB7541"/>
    <w:rsid w:val="00BB762B"/>
    <w:rsid w:val="00BB784B"/>
    <w:rsid w:val="00BC1117"/>
    <w:rsid w:val="00BC177C"/>
    <w:rsid w:val="00BC17F5"/>
    <w:rsid w:val="00BC2D3D"/>
    <w:rsid w:val="00BC364A"/>
    <w:rsid w:val="00BC4430"/>
    <w:rsid w:val="00BC49F8"/>
    <w:rsid w:val="00BC4E5B"/>
    <w:rsid w:val="00BC51EB"/>
    <w:rsid w:val="00BC56C9"/>
    <w:rsid w:val="00BC5D3B"/>
    <w:rsid w:val="00BC62C6"/>
    <w:rsid w:val="00BC676A"/>
    <w:rsid w:val="00BC7324"/>
    <w:rsid w:val="00BD04E8"/>
    <w:rsid w:val="00BD0581"/>
    <w:rsid w:val="00BD05E8"/>
    <w:rsid w:val="00BD1223"/>
    <w:rsid w:val="00BD1711"/>
    <w:rsid w:val="00BD1F29"/>
    <w:rsid w:val="00BD200D"/>
    <w:rsid w:val="00BD230C"/>
    <w:rsid w:val="00BD277D"/>
    <w:rsid w:val="00BD285E"/>
    <w:rsid w:val="00BD30E0"/>
    <w:rsid w:val="00BD376D"/>
    <w:rsid w:val="00BD39A3"/>
    <w:rsid w:val="00BD3BC5"/>
    <w:rsid w:val="00BD3CFB"/>
    <w:rsid w:val="00BD3F97"/>
    <w:rsid w:val="00BD411A"/>
    <w:rsid w:val="00BD414D"/>
    <w:rsid w:val="00BD47D1"/>
    <w:rsid w:val="00BD6202"/>
    <w:rsid w:val="00BD706B"/>
    <w:rsid w:val="00BE08DA"/>
    <w:rsid w:val="00BE0A31"/>
    <w:rsid w:val="00BE173B"/>
    <w:rsid w:val="00BE1CB0"/>
    <w:rsid w:val="00BE25CB"/>
    <w:rsid w:val="00BE2948"/>
    <w:rsid w:val="00BE2B42"/>
    <w:rsid w:val="00BE2E88"/>
    <w:rsid w:val="00BE371E"/>
    <w:rsid w:val="00BE4673"/>
    <w:rsid w:val="00BE4C06"/>
    <w:rsid w:val="00BE578F"/>
    <w:rsid w:val="00BE5BBB"/>
    <w:rsid w:val="00BE5F99"/>
    <w:rsid w:val="00BE5FF6"/>
    <w:rsid w:val="00BE607A"/>
    <w:rsid w:val="00BE6903"/>
    <w:rsid w:val="00BE6A7A"/>
    <w:rsid w:val="00BE6DCB"/>
    <w:rsid w:val="00BE7289"/>
    <w:rsid w:val="00BE77FD"/>
    <w:rsid w:val="00BE7AA5"/>
    <w:rsid w:val="00BE7D1C"/>
    <w:rsid w:val="00BE7F94"/>
    <w:rsid w:val="00BE7FC5"/>
    <w:rsid w:val="00BF04A7"/>
    <w:rsid w:val="00BF04D4"/>
    <w:rsid w:val="00BF06AF"/>
    <w:rsid w:val="00BF160C"/>
    <w:rsid w:val="00BF17B6"/>
    <w:rsid w:val="00BF19DB"/>
    <w:rsid w:val="00BF1B2E"/>
    <w:rsid w:val="00BF2229"/>
    <w:rsid w:val="00BF229F"/>
    <w:rsid w:val="00BF2E55"/>
    <w:rsid w:val="00BF2EE1"/>
    <w:rsid w:val="00BF323A"/>
    <w:rsid w:val="00BF35EF"/>
    <w:rsid w:val="00BF3ECA"/>
    <w:rsid w:val="00BF4310"/>
    <w:rsid w:val="00BF4518"/>
    <w:rsid w:val="00BF45B1"/>
    <w:rsid w:val="00BF535C"/>
    <w:rsid w:val="00BF60CC"/>
    <w:rsid w:val="00BF6AFC"/>
    <w:rsid w:val="00BF6C5C"/>
    <w:rsid w:val="00BF6C7C"/>
    <w:rsid w:val="00C00038"/>
    <w:rsid w:val="00C01A9D"/>
    <w:rsid w:val="00C02AC6"/>
    <w:rsid w:val="00C0369C"/>
    <w:rsid w:val="00C0385B"/>
    <w:rsid w:val="00C0460E"/>
    <w:rsid w:val="00C04739"/>
    <w:rsid w:val="00C047D0"/>
    <w:rsid w:val="00C0485F"/>
    <w:rsid w:val="00C048AF"/>
    <w:rsid w:val="00C04954"/>
    <w:rsid w:val="00C04E5B"/>
    <w:rsid w:val="00C04EDC"/>
    <w:rsid w:val="00C05459"/>
    <w:rsid w:val="00C05644"/>
    <w:rsid w:val="00C05740"/>
    <w:rsid w:val="00C05BFF"/>
    <w:rsid w:val="00C0646A"/>
    <w:rsid w:val="00C067B9"/>
    <w:rsid w:val="00C07639"/>
    <w:rsid w:val="00C10F1F"/>
    <w:rsid w:val="00C1102D"/>
    <w:rsid w:val="00C111F0"/>
    <w:rsid w:val="00C1132B"/>
    <w:rsid w:val="00C120F3"/>
    <w:rsid w:val="00C1324D"/>
    <w:rsid w:val="00C13AE6"/>
    <w:rsid w:val="00C13C2C"/>
    <w:rsid w:val="00C1413D"/>
    <w:rsid w:val="00C141D4"/>
    <w:rsid w:val="00C142C4"/>
    <w:rsid w:val="00C1476B"/>
    <w:rsid w:val="00C15688"/>
    <w:rsid w:val="00C15710"/>
    <w:rsid w:val="00C17407"/>
    <w:rsid w:val="00C200B7"/>
    <w:rsid w:val="00C206EC"/>
    <w:rsid w:val="00C207A1"/>
    <w:rsid w:val="00C20D02"/>
    <w:rsid w:val="00C21106"/>
    <w:rsid w:val="00C214C4"/>
    <w:rsid w:val="00C21732"/>
    <w:rsid w:val="00C223D5"/>
    <w:rsid w:val="00C225B4"/>
    <w:rsid w:val="00C226E1"/>
    <w:rsid w:val="00C22D9E"/>
    <w:rsid w:val="00C22FCE"/>
    <w:rsid w:val="00C22FD7"/>
    <w:rsid w:val="00C23558"/>
    <w:rsid w:val="00C23630"/>
    <w:rsid w:val="00C237FD"/>
    <w:rsid w:val="00C23CF6"/>
    <w:rsid w:val="00C241A7"/>
    <w:rsid w:val="00C24566"/>
    <w:rsid w:val="00C245DB"/>
    <w:rsid w:val="00C25B5D"/>
    <w:rsid w:val="00C25E64"/>
    <w:rsid w:val="00C25EE5"/>
    <w:rsid w:val="00C26160"/>
    <w:rsid w:val="00C26480"/>
    <w:rsid w:val="00C269C8"/>
    <w:rsid w:val="00C272A7"/>
    <w:rsid w:val="00C276D6"/>
    <w:rsid w:val="00C30D85"/>
    <w:rsid w:val="00C31D76"/>
    <w:rsid w:val="00C31DE4"/>
    <w:rsid w:val="00C32729"/>
    <w:rsid w:val="00C334DF"/>
    <w:rsid w:val="00C336CE"/>
    <w:rsid w:val="00C33DA8"/>
    <w:rsid w:val="00C349E9"/>
    <w:rsid w:val="00C34F61"/>
    <w:rsid w:val="00C34FF7"/>
    <w:rsid w:val="00C35229"/>
    <w:rsid w:val="00C352A0"/>
    <w:rsid w:val="00C3559E"/>
    <w:rsid w:val="00C35FD8"/>
    <w:rsid w:val="00C363CD"/>
    <w:rsid w:val="00C37A0E"/>
    <w:rsid w:val="00C40B8A"/>
    <w:rsid w:val="00C41299"/>
    <w:rsid w:val="00C413E1"/>
    <w:rsid w:val="00C41D28"/>
    <w:rsid w:val="00C42FA7"/>
    <w:rsid w:val="00C43D66"/>
    <w:rsid w:val="00C446F8"/>
    <w:rsid w:val="00C448E1"/>
    <w:rsid w:val="00C44D1E"/>
    <w:rsid w:val="00C4502B"/>
    <w:rsid w:val="00C45424"/>
    <w:rsid w:val="00C45CFF"/>
    <w:rsid w:val="00C45E8E"/>
    <w:rsid w:val="00C46AF5"/>
    <w:rsid w:val="00C46E29"/>
    <w:rsid w:val="00C472EA"/>
    <w:rsid w:val="00C47673"/>
    <w:rsid w:val="00C50248"/>
    <w:rsid w:val="00C5091D"/>
    <w:rsid w:val="00C50DC6"/>
    <w:rsid w:val="00C50EDF"/>
    <w:rsid w:val="00C510EF"/>
    <w:rsid w:val="00C51E65"/>
    <w:rsid w:val="00C52176"/>
    <w:rsid w:val="00C52AC8"/>
    <w:rsid w:val="00C53896"/>
    <w:rsid w:val="00C53E90"/>
    <w:rsid w:val="00C5447A"/>
    <w:rsid w:val="00C547AD"/>
    <w:rsid w:val="00C54930"/>
    <w:rsid w:val="00C54BAC"/>
    <w:rsid w:val="00C56664"/>
    <w:rsid w:val="00C570C1"/>
    <w:rsid w:val="00C57755"/>
    <w:rsid w:val="00C57993"/>
    <w:rsid w:val="00C57D7F"/>
    <w:rsid w:val="00C6049D"/>
    <w:rsid w:val="00C61796"/>
    <w:rsid w:val="00C61B23"/>
    <w:rsid w:val="00C621DE"/>
    <w:rsid w:val="00C63400"/>
    <w:rsid w:val="00C6414E"/>
    <w:rsid w:val="00C65629"/>
    <w:rsid w:val="00C65AB3"/>
    <w:rsid w:val="00C65BC8"/>
    <w:rsid w:val="00C66D85"/>
    <w:rsid w:val="00C67BFD"/>
    <w:rsid w:val="00C67CBA"/>
    <w:rsid w:val="00C67D3B"/>
    <w:rsid w:val="00C7047D"/>
    <w:rsid w:val="00C73949"/>
    <w:rsid w:val="00C739E9"/>
    <w:rsid w:val="00C74629"/>
    <w:rsid w:val="00C7482C"/>
    <w:rsid w:val="00C74DA0"/>
    <w:rsid w:val="00C75C56"/>
    <w:rsid w:val="00C765AE"/>
    <w:rsid w:val="00C772EE"/>
    <w:rsid w:val="00C77310"/>
    <w:rsid w:val="00C77A7A"/>
    <w:rsid w:val="00C77DE7"/>
    <w:rsid w:val="00C808E1"/>
    <w:rsid w:val="00C809CF"/>
    <w:rsid w:val="00C80A4C"/>
    <w:rsid w:val="00C80ED7"/>
    <w:rsid w:val="00C810AF"/>
    <w:rsid w:val="00C8164D"/>
    <w:rsid w:val="00C82631"/>
    <w:rsid w:val="00C83293"/>
    <w:rsid w:val="00C834D8"/>
    <w:rsid w:val="00C83555"/>
    <w:rsid w:val="00C835B3"/>
    <w:rsid w:val="00C84122"/>
    <w:rsid w:val="00C84874"/>
    <w:rsid w:val="00C8494B"/>
    <w:rsid w:val="00C84CEF"/>
    <w:rsid w:val="00C855F4"/>
    <w:rsid w:val="00C85A7F"/>
    <w:rsid w:val="00C864CB"/>
    <w:rsid w:val="00C86F0F"/>
    <w:rsid w:val="00C87270"/>
    <w:rsid w:val="00C873AD"/>
    <w:rsid w:val="00C902F3"/>
    <w:rsid w:val="00C9047C"/>
    <w:rsid w:val="00C90E56"/>
    <w:rsid w:val="00C913B1"/>
    <w:rsid w:val="00C91D76"/>
    <w:rsid w:val="00C91F8E"/>
    <w:rsid w:val="00C9245B"/>
    <w:rsid w:val="00C92768"/>
    <w:rsid w:val="00C94CAE"/>
    <w:rsid w:val="00C95222"/>
    <w:rsid w:val="00C95465"/>
    <w:rsid w:val="00C955B3"/>
    <w:rsid w:val="00C95A37"/>
    <w:rsid w:val="00C96506"/>
    <w:rsid w:val="00C96C70"/>
    <w:rsid w:val="00C973DD"/>
    <w:rsid w:val="00C97602"/>
    <w:rsid w:val="00C97D2A"/>
    <w:rsid w:val="00CA02A2"/>
    <w:rsid w:val="00CA02C8"/>
    <w:rsid w:val="00CA1391"/>
    <w:rsid w:val="00CA1752"/>
    <w:rsid w:val="00CA1966"/>
    <w:rsid w:val="00CA1B78"/>
    <w:rsid w:val="00CA1B9D"/>
    <w:rsid w:val="00CA1CAE"/>
    <w:rsid w:val="00CA1FB3"/>
    <w:rsid w:val="00CA235C"/>
    <w:rsid w:val="00CA2461"/>
    <w:rsid w:val="00CA337A"/>
    <w:rsid w:val="00CA3646"/>
    <w:rsid w:val="00CA39C7"/>
    <w:rsid w:val="00CA4702"/>
    <w:rsid w:val="00CA5DEF"/>
    <w:rsid w:val="00CA6B75"/>
    <w:rsid w:val="00CA74B0"/>
    <w:rsid w:val="00CA77D1"/>
    <w:rsid w:val="00CA7DB0"/>
    <w:rsid w:val="00CA7F8E"/>
    <w:rsid w:val="00CB05C8"/>
    <w:rsid w:val="00CB0761"/>
    <w:rsid w:val="00CB19A3"/>
    <w:rsid w:val="00CB2283"/>
    <w:rsid w:val="00CB2B61"/>
    <w:rsid w:val="00CB2D87"/>
    <w:rsid w:val="00CB2F35"/>
    <w:rsid w:val="00CB38D2"/>
    <w:rsid w:val="00CB3E3F"/>
    <w:rsid w:val="00CB3E8E"/>
    <w:rsid w:val="00CB4262"/>
    <w:rsid w:val="00CB48B8"/>
    <w:rsid w:val="00CB4A38"/>
    <w:rsid w:val="00CB5799"/>
    <w:rsid w:val="00CB5949"/>
    <w:rsid w:val="00CB5DC5"/>
    <w:rsid w:val="00CB610C"/>
    <w:rsid w:val="00CB66CA"/>
    <w:rsid w:val="00CB6B61"/>
    <w:rsid w:val="00CB6D4F"/>
    <w:rsid w:val="00CB7429"/>
    <w:rsid w:val="00CB79F8"/>
    <w:rsid w:val="00CC010A"/>
    <w:rsid w:val="00CC0B4D"/>
    <w:rsid w:val="00CC0C70"/>
    <w:rsid w:val="00CC1902"/>
    <w:rsid w:val="00CC306C"/>
    <w:rsid w:val="00CC3427"/>
    <w:rsid w:val="00CC4499"/>
    <w:rsid w:val="00CC5CE9"/>
    <w:rsid w:val="00CC5E67"/>
    <w:rsid w:val="00CC60EF"/>
    <w:rsid w:val="00CC61FD"/>
    <w:rsid w:val="00CC68E6"/>
    <w:rsid w:val="00CC6BB1"/>
    <w:rsid w:val="00CC7AD8"/>
    <w:rsid w:val="00CC7C09"/>
    <w:rsid w:val="00CC7D0E"/>
    <w:rsid w:val="00CC7E50"/>
    <w:rsid w:val="00CD00C9"/>
    <w:rsid w:val="00CD0231"/>
    <w:rsid w:val="00CD1924"/>
    <w:rsid w:val="00CD2424"/>
    <w:rsid w:val="00CD3417"/>
    <w:rsid w:val="00CD3FA3"/>
    <w:rsid w:val="00CD4208"/>
    <w:rsid w:val="00CD43A3"/>
    <w:rsid w:val="00CD5B38"/>
    <w:rsid w:val="00CD5B65"/>
    <w:rsid w:val="00CD64C5"/>
    <w:rsid w:val="00CD6855"/>
    <w:rsid w:val="00CD7B33"/>
    <w:rsid w:val="00CD7E2E"/>
    <w:rsid w:val="00CE092A"/>
    <w:rsid w:val="00CE09AA"/>
    <w:rsid w:val="00CE0C4B"/>
    <w:rsid w:val="00CE0D0D"/>
    <w:rsid w:val="00CE0E02"/>
    <w:rsid w:val="00CE1579"/>
    <w:rsid w:val="00CE17B7"/>
    <w:rsid w:val="00CE19A4"/>
    <w:rsid w:val="00CE2092"/>
    <w:rsid w:val="00CE2116"/>
    <w:rsid w:val="00CE23AA"/>
    <w:rsid w:val="00CE2449"/>
    <w:rsid w:val="00CE26C2"/>
    <w:rsid w:val="00CE292F"/>
    <w:rsid w:val="00CE4326"/>
    <w:rsid w:val="00CE4F29"/>
    <w:rsid w:val="00CE5B26"/>
    <w:rsid w:val="00CE6E53"/>
    <w:rsid w:val="00CE7DF4"/>
    <w:rsid w:val="00CF02A2"/>
    <w:rsid w:val="00CF02E6"/>
    <w:rsid w:val="00CF03C0"/>
    <w:rsid w:val="00CF1937"/>
    <w:rsid w:val="00CF221C"/>
    <w:rsid w:val="00CF22DB"/>
    <w:rsid w:val="00CF2666"/>
    <w:rsid w:val="00CF3C22"/>
    <w:rsid w:val="00CF4798"/>
    <w:rsid w:val="00CF63A0"/>
    <w:rsid w:val="00CF677E"/>
    <w:rsid w:val="00CF774C"/>
    <w:rsid w:val="00CF7A90"/>
    <w:rsid w:val="00D00087"/>
    <w:rsid w:val="00D00544"/>
    <w:rsid w:val="00D00FA4"/>
    <w:rsid w:val="00D01157"/>
    <w:rsid w:val="00D013CC"/>
    <w:rsid w:val="00D01661"/>
    <w:rsid w:val="00D01739"/>
    <w:rsid w:val="00D01B2A"/>
    <w:rsid w:val="00D01DE8"/>
    <w:rsid w:val="00D020E8"/>
    <w:rsid w:val="00D02538"/>
    <w:rsid w:val="00D02908"/>
    <w:rsid w:val="00D02E9D"/>
    <w:rsid w:val="00D02FD1"/>
    <w:rsid w:val="00D0360D"/>
    <w:rsid w:val="00D0450D"/>
    <w:rsid w:val="00D04F52"/>
    <w:rsid w:val="00D05AF5"/>
    <w:rsid w:val="00D06776"/>
    <w:rsid w:val="00D06B15"/>
    <w:rsid w:val="00D06D9A"/>
    <w:rsid w:val="00D06F23"/>
    <w:rsid w:val="00D07268"/>
    <w:rsid w:val="00D0735F"/>
    <w:rsid w:val="00D07BC2"/>
    <w:rsid w:val="00D07FB7"/>
    <w:rsid w:val="00D10EB1"/>
    <w:rsid w:val="00D125F0"/>
    <w:rsid w:val="00D131A2"/>
    <w:rsid w:val="00D131ED"/>
    <w:rsid w:val="00D139B6"/>
    <w:rsid w:val="00D13EAD"/>
    <w:rsid w:val="00D14037"/>
    <w:rsid w:val="00D14CF7"/>
    <w:rsid w:val="00D14F4B"/>
    <w:rsid w:val="00D14F9B"/>
    <w:rsid w:val="00D15386"/>
    <w:rsid w:val="00D15446"/>
    <w:rsid w:val="00D168E7"/>
    <w:rsid w:val="00D16B01"/>
    <w:rsid w:val="00D17559"/>
    <w:rsid w:val="00D177B8"/>
    <w:rsid w:val="00D17D1B"/>
    <w:rsid w:val="00D20280"/>
    <w:rsid w:val="00D20494"/>
    <w:rsid w:val="00D2099F"/>
    <w:rsid w:val="00D20D88"/>
    <w:rsid w:val="00D21636"/>
    <w:rsid w:val="00D22151"/>
    <w:rsid w:val="00D22D82"/>
    <w:rsid w:val="00D23E98"/>
    <w:rsid w:val="00D24181"/>
    <w:rsid w:val="00D25F6A"/>
    <w:rsid w:val="00D266A8"/>
    <w:rsid w:val="00D275FE"/>
    <w:rsid w:val="00D27A1C"/>
    <w:rsid w:val="00D27F6A"/>
    <w:rsid w:val="00D27FA2"/>
    <w:rsid w:val="00D3035C"/>
    <w:rsid w:val="00D311F2"/>
    <w:rsid w:val="00D3194C"/>
    <w:rsid w:val="00D3218D"/>
    <w:rsid w:val="00D32634"/>
    <w:rsid w:val="00D32774"/>
    <w:rsid w:val="00D32CED"/>
    <w:rsid w:val="00D32F60"/>
    <w:rsid w:val="00D330D1"/>
    <w:rsid w:val="00D335AC"/>
    <w:rsid w:val="00D33B6F"/>
    <w:rsid w:val="00D33B81"/>
    <w:rsid w:val="00D33BAB"/>
    <w:rsid w:val="00D33BE9"/>
    <w:rsid w:val="00D3489A"/>
    <w:rsid w:val="00D34A89"/>
    <w:rsid w:val="00D34D9D"/>
    <w:rsid w:val="00D34E78"/>
    <w:rsid w:val="00D353F8"/>
    <w:rsid w:val="00D3583B"/>
    <w:rsid w:val="00D35B7D"/>
    <w:rsid w:val="00D35CC6"/>
    <w:rsid w:val="00D35E5C"/>
    <w:rsid w:val="00D35EB1"/>
    <w:rsid w:val="00D35EB3"/>
    <w:rsid w:val="00D369C5"/>
    <w:rsid w:val="00D37436"/>
    <w:rsid w:val="00D407A9"/>
    <w:rsid w:val="00D40F31"/>
    <w:rsid w:val="00D41067"/>
    <w:rsid w:val="00D415FC"/>
    <w:rsid w:val="00D42C95"/>
    <w:rsid w:val="00D4316B"/>
    <w:rsid w:val="00D44182"/>
    <w:rsid w:val="00D44290"/>
    <w:rsid w:val="00D44437"/>
    <w:rsid w:val="00D452E1"/>
    <w:rsid w:val="00D45399"/>
    <w:rsid w:val="00D45432"/>
    <w:rsid w:val="00D45A18"/>
    <w:rsid w:val="00D474A0"/>
    <w:rsid w:val="00D507E9"/>
    <w:rsid w:val="00D50853"/>
    <w:rsid w:val="00D50B58"/>
    <w:rsid w:val="00D5124A"/>
    <w:rsid w:val="00D513D9"/>
    <w:rsid w:val="00D51553"/>
    <w:rsid w:val="00D51F7E"/>
    <w:rsid w:val="00D52BF3"/>
    <w:rsid w:val="00D52DAC"/>
    <w:rsid w:val="00D5378E"/>
    <w:rsid w:val="00D539D0"/>
    <w:rsid w:val="00D53F0D"/>
    <w:rsid w:val="00D53F7E"/>
    <w:rsid w:val="00D54361"/>
    <w:rsid w:val="00D547CA"/>
    <w:rsid w:val="00D54A33"/>
    <w:rsid w:val="00D555C3"/>
    <w:rsid w:val="00D558A0"/>
    <w:rsid w:val="00D55A04"/>
    <w:rsid w:val="00D55AEA"/>
    <w:rsid w:val="00D56195"/>
    <w:rsid w:val="00D56980"/>
    <w:rsid w:val="00D56BE2"/>
    <w:rsid w:val="00D57366"/>
    <w:rsid w:val="00D57736"/>
    <w:rsid w:val="00D61838"/>
    <w:rsid w:val="00D61D71"/>
    <w:rsid w:val="00D620A8"/>
    <w:rsid w:val="00D62979"/>
    <w:rsid w:val="00D62F5D"/>
    <w:rsid w:val="00D62FA2"/>
    <w:rsid w:val="00D630F3"/>
    <w:rsid w:val="00D63C9E"/>
    <w:rsid w:val="00D640CC"/>
    <w:rsid w:val="00D645A4"/>
    <w:rsid w:val="00D649DD"/>
    <w:rsid w:val="00D64A60"/>
    <w:rsid w:val="00D64C9D"/>
    <w:rsid w:val="00D65420"/>
    <w:rsid w:val="00D65B26"/>
    <w:rsid w:val="00D65C82"/>
    <w:rsid w:val="00D65CB3"/>
    <w:rsid w:val="00D65E31"/>
    <w:rsid w:val="00D66F83"/>
    <w:rsid w:val="00D67596"/>
    <w:rsid w:val="00D71063"/>
    <w:rsid w:val="00D71832"/>
    <w:rsid w:val="00D71899"/>
    <w:rsid w:val="00D71E66"/>
    <w:rsid w:val="00D72EE4"/>
    <w:rsid w:val="00D72F20"/>
    <w:rsid w:val="00D7356D"/>
    <w:rsid w:val="00D73C94"/>
    <w:rsid w:val="00D740B8"/>
    <w:rsid w:val="00D75065"/>
    <w:rsid w:val="00D76009"/>
    <w:rsid w:val="00D765C5"/>
    <w:rsid w:val="00D77961"/>
    <w:rsid w:val="00D805DF"/>
    <w:rsid w:val="00D808BD"/>
    <w:rsid w:val="00D813EE"/>
    <w:rsid w:val="00D81CEB"/>
    <w:rsid w:val="00D81D12"/>
    <w:rsid w:val="00D82299"/>
    <w:rsid w:val="00D82F9F"/>
    <w:rsid w:val="00D8388C"/>
    <w:rsid w:val="00D83916"/>
    <w:rsid w:val="00D840B2"/>
    <w:rsid w:val="00D84B97"/>
    <w:rsid w:val="00D84FA5"/>
    <w:rsid w:val="00D8502C"/>
    <w:rsid w:val="00D85206"/>
    <w:rsid w:val="00D85544"/>
    <w:rsid w:val="00D85866"/>
    <w:rsid w:val="00D85BEB"/>
    <w:rsid w:val="00D85F32"/>
    <w:rsid w:val="00D86168"/>
    <w:rsid w:val="00D86367"/>
    <w:rsid w:val="00D869A8"/>
    <w:rsid w:val="00D86C50"/>
    <w:rsid w:val="00D86C60"/>
    <w:rsid w:val="00D8748A"/>
    <w:rsid w:val="00D876C4"/>
    <w:rsid w:val="00D8786C"/>
    <w:rsid w:val="00D91443"/>
    <w:rsid w:val="00D92754"/>
    <w:rsid w:val="00D92C82"/>
    <w:rsid w:val="00D93172"/>
    <w:rsid w:val="00D94524"/>
    <w:rsid w:val="00D9490D"/>
    <w:rsid w:val="00D96110"/>
    <w:rsid w:val="00D96327"/>
    <w:rsid w:val="00D96FA3"/>
    <w:rsid w:val="00D96FD0"/>
    <w:rsid w:val="00D9730E"/>
    <w:rsid w:val="00D976EC"/>
    <w:rsid w:val="00D97839"/>
    <w:rsid w:val="00D97A46"/>
    <w:rsid w:val="00D97B90"/>
    <w:rsid w:val="00DA0277"/>
    <w:rsid w:val="00DA02C1"/>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3F75"/>
    <w:rsid w:val="00DA4275"/>
    <w:rsid w:val="00DA4A6B"/>
    <w:rsid w:val="00DA6111"/>
    <w:rsid w:val="00DA616C"/>
    <w:rsid w:val="00DA683C"/>
    <w:rsid w:val="00DA6FEC"/>
    <w:rsid w:val="00DB0212"/>
    <w:rsid w:val="00DB083D"/>
    <w:rsid w:val="00DB0902"/>
    <w:rsid w:val="00DB120F"/>
    <w:rsid w:val="00DB145E"/>
    <w:rsid w:val="00DB15CB"/>
    <w:rsid w:val="00DB1A1B"/>
    <w:rsid w:val="00DB1BD7"/>
    <w:rsid w:val="00DB1DB0"/>
    <w:rsid w:val="00DB1F56"/>
    <w:rsid w:val="00DB2FDA"/>
    <w:rsid w:val="00DB382E"/>
    <w:rsid w:val="00DB3F21"/>
    <w:rsid w:val="00DB408F"/>
    <w:rsid w:val="00DB41CC"/>
    <w:rsid w:val="00DB42F7"/>
    <w:rsid w:val="00DB4642"/>
    <w:rsid w:val="00DB5BBE"/>
    <w:rsid w:val="00DB6530"/>
    <w:rsid w:val="00DB65A0"/>
    <w:rsid w:val="00DB67B8"/>
    <w:rsid w:val="00DB6CC2"/>
    <w:rsid w:val="00DB6E08"/>
    <w:rsid w:val="00DB76C3"/>
    <w:rsid w:val="00DC00AC"/>
    <w:rsid w:val="00DC0620"/>
    <w:rsid w:val="00DC11F1"/>
    <w:rsid w:val="00DC16B9"/>
    <w:rsid w:val="00DC1B56"/>
    <w:rsid w:val="00DC2177"/>
    <w:rsid w:val="00DC22A1"/>
    <w:rsid w:val="00DC394C"/>
    <w:rsid w:val="00DC43D3"/>
    <w:rsid w:val="00DC4CD9"/>
    <w:rsid w:val="00DC4EB4"/>
    <w:rsid w:val="00DC502C"/>
    <w:rsid w:val="00DC5061"/>
    <w:rsid w:val="00DC5155"/>
    <w:rsid w:val="00DC53C3"/>
    <w:rsid w:val="00DC53C8"/>
    <w:rsid w:val="00DC5782"/>
    <w:rsid w:val="00DC5E2A"/>
    <w:rsid w:val="00DC657D"/>
    <w:rsid w:val="00DC6706"/>
    <w:rsid w:val="00DC6C99"/>
    <w:rsid w:val="00DC7474"/>
    <w:rsid w:val="00DC7C67"/>
    <w:rsid w:val="00DC7C72"/>
    <w:rsid w:val="00DD0BEC"/>
    <w:rsid w:val="00DD137A"/>
    <w:rsid w:val="00DD1C60"/>
    <w:rsid w:val="00DD231D"/>
    <w:rsid w:val="00DD2352"/>
    <w:rsid w:val="00DD2A82"/>
    <w:rsid w:val="00DD3274"/>
    <w:rsid w:val="00DD3997"/>
    <w:rsid w:val="00DD39A0"/>
    <w:rsid w:val="00DD3C22"/>
    <w:rsid w:val="00DD5080"/>
    <w:rsid w:val="00DD58AE"/>
    <w:rsid w:val="00DD59A1"/>
    <w:rsid w:val="00DD5E44"/>
    <w:rsid w:val="00DD62C6"/>
    <w:rsid w:val="00DD6385"/>
    <w:rsid w:val="00DD6492"/>
    <w:rsid w:val="00DD65BC"/>
    <w:rsid w:val="00DD66C0"/>
    <w:rsid w:val="00DD743D"/>
    <w:rsid w:val="00DD74A6"/>
    <w:rsid w:val="00DE0F4B"/>
    <w:rsid w:val="00DE1329"/>
    <w:rsid w:val="00DE184F"/>
    <w:rsid w:val="00DE1E9C"/>
    <w:rsid w:val="00DE26A0"/>
    <w:rsid w:val="00DE2974"/>
    <w:rsid w:val="00DE2A06"/>
    <w:rsid w:val="00DE3EA0"/>
    <w:rsid w:val="00DE4840"/>
    <w:rsid w:val="00DE4AAA"/>
    <w:rsid w:val="00DE4AAC"/>
    <w:rsid w:val="00DE4FA3"/>
    <w:rsid w:val="00DE511B"/>
    <w:rsid w:val="00DE66DE"/>
    <w:rsid w:val="00DE6C45"/>
    <w:rsid w:val="00DE7086"/>
    <w:rsid w:val="00DE723B"/>
    <w:rsid w:val="00DE736B"/>
    <w:rsid w:val="00DE7706"/>
    <w:rsid w:val="00DF0DB2"/>
    <w:rsid w:val="00DF1777"/>
    <w:rsid w:val="00DF2BBD"/>
    <w:rsid w:val="00DF4074"/>
    <w:rsid w:val="00DF4E0C"/>
    <w:rsid w:val="00DF4E48"/>
    <w:rsid w:val="00DF52E0"/>
    <w:rsid w:val="00DF54AD"/>
    <w:rsid w:val="00DF54B3"/>
    <w:rsid w:val="00DF585A"/>
    <w:rsid w:val="00DF5C04"/>
    <w:rsid w:val="00DF5EE8"/>
    <w:rsid w:val="00DF6292"/>
    <w:rsid w:val="00DF64C8"/>
    <w:rsid w:val="00DF712B"/>
    <w:rsid w:val="00DF748B"/>
    <w:rsid w:val="00DF794E"/>
    <w:rsid w:val="00DF7B23"/>
    <w:rsid w:val="00E00812"/>
    <w:rsid w:val="00E010CB"/>
    <w:rsid w:val="00E0123A"/>
    <w:rsid w:val="00E01A2E"/>
    <w:rsid w:val="00E01ABC"/>
    <w:rsid w:val="00E01D2F"/>
    <w:rsid w:val="00E01E01"/>
    <w:rsid w:val="00E02C6D"/>
    <w:rsid w:val="00E03511"/>
    <w:rsid w:val="00E037BB"/>
    <w:rsid w:val="00E04479"/>
    <w:rsid w:val="00E04680"/>
    <w:rsid w:val="00E04748"/>
    <w:rsid w:val="00E04E77"/>
    <w:rsid w:val="00E0592C"/>
    <w:rsid w:val="00E06A53"/>
    <w:rsid w:val="00E06B5C"/>
    <w:rsid w:val="00E10693"/>
    <w:rsid w:val="00E10A3B"/>
    <w:rsid w:val="00E110B0"/>
    <w:rsid w:val="00E11A0F"/>
    <w:rsid w:val="00E11F81"/>
    <w:rsid w:val="00E12071"/>
    <w:rsid w:val="00E12755"/>
    <w:rsid w:val="00E1379B"/>
    <w:rsid w:val="00E142CC"/>
    <w:rsid w:val="00E14A8E"/>
    <w:rsid w:val="00E14E02"/>
    <w:rsid w:val="00E15210"/>
    <w:rsid w:val="00E1557B"/>
    <w:rsid w:val="00E1562C"/>
    <w:rsid w:val="00E15914"/>
    <w:rsid w:val="00E16295"/>
    <w:rsid w:val="00E16793"/>
    <w:rsid w:val="00E16A34"/>
    <w:rsid w:val="00E16D3F"/>
    <w:rsid w:val="00E16E58"/>
    <w:rsid w:val="00E17135"/>
    <w:rsid w:val="00E17761"/>
    <w:rsid w:val="00E17B90"/>
    <w:rsid w:val="00E17B9B"/>
    <w:rsid w:val="00E2044F"/>
    <w:rsid w:val="00E2047F"/>
    <w:rsid w:val="00E20A40"/>
    <w:rsid w:val="00E20D67"/>
    <w:rsid w:val="00E21AAD"/>
    <w:rsid w:val="00E220CE"/>
    <w:rsid w:val="00E22738"/>
    <w:rsid w:val="00E22EA1"/>
    <w:rsid w:val="00E231D2"/>
    <w:rsid w:val="00E236FB"/>
    <w:rsid w:val="00E23874"/>
    <w:rsid w:val="00E238B3"/>
    <w:rsid w:val="00E23EF4"/>
    <w:rsid w:val="00E24601"/>
    <w:rsid w:val="00E24963"/>
    <w:rsid w:val="00E24E97"/>
    <w:rsid w:val="00E24EAF"/>
    <w:rsid w:val="00E25024"/>
    <w:rsid w:val="00E251CC"/>
    <w:rsid w:val="00E253E1"/>
    <w:rsid w:val="00E2567C"/>
    <w:rsid w:val="00E25735"/>
    <w:rsid w:val="00E25740"/>
    <w:rsid w:val="00E25BFE"/>
    <w:rsid w:val="00E266D1"/>
    <w:rsid w:val="00E27229"/>
    <w:rsid w:val="00E27357"/>
    <w:rsid w:val="00E27665"/>
    <w:rsid w:val="00E300B1"/>
    <w:rsid w:val="00E30312"/>
    <w:rsid w:val="00E309CB"/>
    <w:rsid w:val="00E30F8C"/>
    <w:rsid w:val="00E317ED"/>
    <w:rsid w:val="00E31F6F"/>
    <w:rsid w:val="00E31FB2"/>
    <w:rsid w:val="00E33405"/>
    <w:rsid w:val="00E33724"/>
    <w:rsid w:val="00E34A87"/>
    <w:rsid w:val="00E34B78"/>
    <w:rsid w:val="00E34F58"/>
    <w:rsid w:val="00E35364"/>
    <w:rsid w:val="00E3557E"/>
    <w:rsid w:val="00E37A3D"/>
    <w:rsid w:val="00E415B0"/>
    <w:rsid w:val="00E415C7"/>
    <w:rsid w:val="00E418E2"/>
    <w:rsid w:val="00E41ACA"/>
    <w:rsid w:val="00E43292"/>
    <w:rsid w:val="00E436B5"/>
    <w:rsid w:val="00E4370C"/>
    <w:rsid w:val="00E43D2D"/>
    <w:rsid w:val="00E448CD"/>
    <w:rsid w:val="00E44E21"/>
    <w:rsid w:val="00E45D46"/>
    <w:rsid w:val="00E45E78"/>
    <w:rsid w:val="00E46961"/>
    <w:rsid w:val="00E46B3A"/>
    <w:rsid w:val="00E47533"/>
    <w:rsid w:val="00E47626"/>
    <w:rsid w:val="00E47AE2"/>
    <w:rsid w:val="00E511D6"/>
    <w:rsid w:val="00E5125F"/>
    <w:rsid w:val="00E5206D"/>
    <w:rsid w:val="00E52083"/>
    <w:rsid w:val="00E52489"/>
    <w:rsid w:val="00E52954"/>
    <w:rsid w:val="00E52CE8"/>
    <w:rsid w:val="00E5398A"/>
    <w:rsid w:val="00E543B4"/>
    <w:rsid w:val="00E543D4"/>
    <w:rsid w:val="00E5444A"/>
    <w:rsid w:val="00E54584"/>
    <w:rsid w:val="00E55337"/>
    <w:rsid w:val="00E569B5"/>
    <w:rsid w:val="00E56DFB"/>
    <w:rsid w:val="00E60527"/>
    <w:rsid w:val="00E606E4"/>
    <w:rsid w:val="00E60BC1"/>
    <w:rsid w:val="00E61005"/>
    <w:rsid w:val="00E61335"/>
    <w:rsid w:val="00E6202B"/>
    <w:rsid w:val="00E62325"/>
    <w:rsid w:val="00E62C10"/>
    <w:rsid w:val="00E631AB"/>
    <w:rsid w:val="00E64781"/>
    <w:rsid w:val="00E65041"/>
    <w:rsid w:val="00E665DF"/>
    <w:rsid w:val="00E66D90"/>
    <w:rsid w:val="00E672E0"/>
    <w:rsid w:val="00E675F4"/>
    <w:rsid w:val="00E7063D"/>
    <w:rsid w:val="00E71194"/>
    <w:rsid w:val="00E713DF"/>
    <w:rsid w:val="00E71819"/>
    <w:rsid w:val="00E719C9"/>
    <w:rsid w:val="00E7283C"/>
    <w:rsid w:val="00E73B08"/>
    <w:rsid w:val="00E73F07"/>
    <w:rsid w:val="00E74161"/>
    <w:rsid w:val="00E74EBD"/>
    <w:rsid w:val="00E752CC"/>
    <w:rsid w:val="00E76110"/>
    <w:rsid w:val="00E762CA"/>
    <w:rsid w:val="00E77631"/>
    <w:rsid w:val="00E77BAF"/>
    <w:rsid w:val="00E80698"/>
    <w:rsid w:val="00E80D36"/>
    <w:rsid w:val="00E80E6E"/>
    <w:rsid w:val="00E81C62"/>
    <w:rsid w:val="00E82C08"/>
    <w:rsid w:val="00E8339A"/>
    <w:rsid w:val="00E834E8"/>
    <w:rsid w:val="00E834F7"/>
    <w:rsid w:val="00E841A2"/>
    <w:rsid w:val="00E84F53"/>
    <w:rsid w:val="00E855B8"/>
    <w:rsid w:val="00E85718"/>
    <w:rsid w:val="00E85A10"/>
    <w:rsid w:val="00E85D8C"/>
    <w:rsid w:val="00E86061"/>
    <w:rsid w:val="00E86AA8"/>
    <w:rsid w:val="00E86D60"/>
    <w:rsid w:val="00E87EC7"/>
    <w:rsid w:val="00E90730"/>
    <w:rsid w:val="00E9085E"/>
    <w:rsid w:val="00E91BA1"/>
    <w:rsid w:val="00E91CA0"/>
    <w:rsid w:val="00E91EB6"/>
    <w:rsid w:val="00E9219A"/>
    <w:rsid w:val="00E922E8"/>
    <w:rsid w:val="00E92707"/>
    <w:rsid w:val="00E92F62"/>
    <w:rsid w:val="00E938A9"/>
    <w:rsid w:val="00E94ED8"/>
    <w:rsid w:val="00E95339"/>
    <w:rsid w:val="00E953AF"/>
    <w:rsid w:val="00E95515"/>
    <w:rsid w:val="00E95641"/>
    <w:rsid w:val="00E96E70"/>
    <w:rsid w:val="00E9737D"/>
    <w:rsid w:val="00E97514"/>
    <w:rsid w:val="00E977DC"/>
    <w:rsid w:val="00E97D1B"/>
    <w:rsid w:val="00EA0241"/>
    <w:rsid w:val="00EA02E2"/>
    <w:rsid w:val="00EA05C1"/>
    <w:rsid w:val="00EA0A0C"/>
    <w:rsid w:val="00EA0A9B"/>
    <w:rsid w:val="00EA113E"/>
    <w:rsid w:val="00EA144A"/>
    <w:rsid w:val="00EA15F7"/>
    <w:rsid w:val="00EA1781"/>
    <w:rsid w:val="00EA18AA"/>
    <w:rsid w:val="00EA1E65"/>
    <w:rsid w:val="00EA28C2"/>
    <w:rsid w:val="00EA308D"/>
    <w:rsid w:val="00EA358C"/>
    <w:rsid w:val="00EA37B7"/>
    <w:rsid w:val="00EA3C55"/>
    <w:rsid w:val="00EA3FCB"/>
    <w:rsid w:val="00EA42DE"/>
    <w:rsid w:val="00EA55E2"/>
    <w:rsid w:val="00EA5E5A"/>
    <w:rsid w:val="00EA67ED"/>
    <w:rsid w:val="00EA6D7F"/>
    <w:rsid w:val="00EA75D1"/>
    <w:rsid w:val="00EB08CE"/>
    <w:rsid w:val="00EB176E"/>
    <w:rsid w:val="00EB1BAC"/>
    <w:rsid w:val="00EB295E"/>
    <w:rsid w:val="00EB2DB8"/>
    <w:rsid w:val="00EB4304"/>
    <w:rsid w:val="00EB4563"/>
    <w:rsid w:val="00EB46AD"/>
    <w:rsid w:val="00EB4F34"/>
    <w:rsid w:val="00EB51C2"/>
    <w:rsid w:val="00EB56F3"/>
    <w:rsid w:val="00EB5FED"/>
    <w:rsid w:val="00EB605D"/>
    <w:rsid w:val="00EB65E9"/>
    <w:rsid w:val="00EB6858"/>
    <w:rsid w:val="00EB6E17"/>
    <w:rsid w:val="00EB731C"/>
    <w:rsid w:val="00EC015A"/>
    <w:rsid w:val="00EC0DFF"/>
    <w:rsid w:val="00EC11CC"/>
    <w:rsid w:val="00EC1282"/>
    <w:rsid w:val="00EC15D4"/>
    <w:rsid w:val="00EC252F"/>
    <w:rsid w:val="00EC2B70"/>
    <w:rsid w:val="00EC3008"/>
    <w:rsid w:val="00EC30F0"/>
    <w:rsid w:val="00EC36B0"/>
    <w:rsid w:val="00EC3B11"/>
    <w:rsid w:val="00EC4D84"/>
    <w:rsid w:val="00EC4FB5"/>
    <w:rsid w:val="00EC5644"/>
    <w:rsid w:val="00EC57A3"/>
    <w:rsid w:val="00EC5908"/>
    <w:rsid w:val="00EC5EA8"/>
    <w:rsid w:val="00EC6A2A"/>
    <w:rsid w:val="00EC6C49"/>
    <w:rsid w:val="00EC73CA"/>
    <w:rsid w:val="00EC7482"/>
    <w:rsid w:val="00EC7511"/>
    <w:rsid w:val="00EC7C4B"/>
    <w:rsid w:val="00ED0312"/>
    <w:rsid w:val="00ED0CBB"/>
    <w:rsid w:val="00ED0F04"/>
    <w:rsid w:val="00ED1788"/>
    <w:rsid w:val="00ED2248"/>
    <w:rsid w:val="00ED2B59"/>
    <w:rsid w:val="00ED2DD3"/>
    <w:rsid w:val="00ED30F5"/>
    <w:rsid w:val="00ED323C"/>
    <w:rsid w:val="00ED3875"/>
    <w:rsid w:val="00ED3CDC"/>
    <w:rsid w:val="00ED43E9"/>
    <w:rsid w:val="00ED4B44"/>
    <w:rsid w:val="00ED513B"/>
    <w:rsid w:val="00ED56F8"/>
    <w:rsid w:val="00ED5965"/>
    <w:rsid w:val="00ED5973"/>
    <w:rsid w:val="00ED62D4"/>
    <w:rsid w:val="00ED6B80"/>
    <w:rsid w:val="00EE0646"/>
    <w:rsid w:val="00EE15BF"/>
    <w:rsid w:val="00EE1979"/>
    <w:rsid w:val="00EE1AA5"/>
    <w:rsid w:val="00EE2144"/>
    <w:rsid w:val="00EE2470"/>
    <w:rsid w:val="00EE301D"/>
    <w:rsid w:val="00EE4100"/>
    <w:rsid w:val="00EE56D3"/>
    <w:rsid w:val="00EE6C99"/>
    <w:rsid w:val="00EE6CF8"/>
    <w:rsid w:val="00EE7346"/>
    <w:rsid w:val="00EE7619"/>
    <w:rsid w:val="00EF0B43"/>
    <w:rsid w:val="00EF1046"/>
    <w:rsid w:val="00EF1960"/>
    <w:rsid w:val="00EF202C"/>
    <w:rsid w:val="00EF3CDD"/>
    <w:rsid w:val="00EF4127"/>
    <w:rsid w:val="00EF423D"/>
    <w:rsid w:val="00EF4D64"/>
    <w:rsid w:val="00EF50E5"/>
    <w:rsid w:val="00EF53D0"/>
    <w:rsid w:val="00EF53FD"/>
    <w:rsid w:val="00EF5F80"/>
    <w:rsid w:val="00EF61AF"/>
    <w:rsid w:val="00EF655D"/>
    <w:rsid w:val="00EF759D"/>
    <w:rsid w:val="00EF79DD"/>
    <w:rsid w:val="00EF7E21"/>
    <w:rsid w:val="00F01438"/>
    <w:rsid w:val="00F01D0C"/>
    <w:rsid w:val="00F028CE"/>
    <w:rsid w:val="00F02BB4"/>
    <w:rsid w:val="00F03CD8"/>
    <w:rsid w:val="00F04DAF"/>
    <w:rsid w:val="00F0535C"/>
    <w:rsid w:val="00F054B9"/>
    <w:rsid w:val="00F058BE"/>
    <w:rsid w:val="00F05C85"/>
    <w:rsid w:val="00F05CD4"/>
    <w:rsid w:val="00F05CD7"/>
    <w:rsid w:val="00F05E21"/>
    <w:rsid w:val="00F060A9"/>
    <w:rsid w:val="00F06387"/>
    <w:rsid w:val="00F0648B"/>
    <w:rsid w:val="00F06638"/>
    <w:rsid w:val="00F06CB1"/>
    <w:rsid w:val="00F06EBF"/>
    <w:rsid w:val="00F072E2"/>
    <w:rsid w:val="00F11254"/>
    <w:rsid w:val="00F11501"/>
    <w:rsid w:val="00F12232"/>
    <w:rsid w:val="00F124C5"/>
    <w:rsid w:val="00F12552"/>
    <w:rsid w:val="00F12876"/>
    <w:rsid w:val="00F128B0"/>
    <w:rsid w:val="00F12CEA"/>
    <w:rsid w:val="00F136E6"/>
    <w:rsid w:val="00F1436E"/>
    <w:rsid w:val="00F14A94"/>
    <w:rsid w:val="00F15274"/>
    <w:rsid w:val="00F15784"/>
    <w:rsid w:val="00F1715B"/>
    <w:rsid w:val="00F17321"/>
    <w:rsid w:val="00F175FC"/>
    <w:rsid w:val="00F17E7B"/>
    <w:rsid w:val="00F2031E"/>
    <w:rsid w:val="00F204C2"/>
    <w:rsid w:val="00F21862"/>
    <w:rsid w:val="00F21E12"/>
    <w:rsid w:val="00F2243D"/>
    <w:rsid w:val="00F22522"/>
    <w:rsid w:val="00F22B29"/>
    <w:rsid w:val="00F22B47"/>
    <w:rsid w:val="00F24072"/>
    <w:rsid w:val="00F24D98"/>
    <w:rsid w:val="00F25289"/>
    <w:rsid w:val="00F256A4"/>
    <w:rsid w:val="00F258DD"/>
    <w:rsid w:val="00F26334"/>
    <w:rsid w:val="00F267E1"/>
    <w:rsid w:val="00F26F37"/>
    <w:rsid w:val="00F2713B"/>
    <w:rsid w:val="00F271DD"/>
    <w:rsid w:val="00F272ED"/>
    <w:rsid w:val="00F27AC7"/>
    <w:rsid w:val="00F27F81"/>
    <w:rsid w:val="00F304D9"/>
    <w:rsid w:val="00F306CB"/>
    <w:rsid w:val="00F31262"/>
    <w:rsid w:val="00F312F8"/>
    <w:rsid w:val="00F313DF"/>
    <w:rsid w:val="00F3193D"/>
    <w:rsid w:val="00F31949"/>
    <w:rsid w:val="00F31C64"/>
    <w:rsid w:val="00F31D69"/>
    <w:rsid w:val="00F32165"/>
    <w:rsid w:val="00F325F7"/>
    <w:rsid w:val="00F329DC"/>
    <w:rsid w:val="00F32F4D"/>
    <w:rsid w:val="00F33FAE"/>
    <w:rsid w:val="00F3443B"/>
    <w:rsid w:val="00F347ED"/>
    <w:rsid w:val="00F3516A"/>
    <w:rsid w:val="00F352FB"/>
    <w:rsid w:val="00F35B46"/>
    <w:rsid w:val="00F35D59"/>
    <w:rsid w:val="00F3682F"/>
    <w:rsid w:val="00F376FC"/>
    <w:rsid w:val="00F37B2B"/>
    <w:rsid w:val="00F40355"/>
    <w:rsid w:val="00F41291"/>
    <w:rsid w:val="00F4148A"/>
    <w:rsid w:val="00F416AB"/>
    <w:rsid w:val="00F41D64"/>
    <w:rsid w:val="00F41E00"/>
    <w:rsid w:val="00F41E0E"/>
    <w:rsid w:val="00F41EC3"/>
    <w:rsid w:val="00F43868"/>
    <w:rsid w:val="00F44EFB"/>
    <w:rsid w:val="00F45D6B"/>
    <w:rsid w:val="00F45E9B"/>
    <w:rsid w:val="00F465E3"/>
    <w:rsid w:val="00F46E81"/>
    <w:rsid w:val="00F46EBE"/>
    <w:rsid w:val="00F47414"/>
    <w:rsid w:val="00F477B2"/>
    <w:rsid w:val="00F47A3C"/>
    <w:rsid w:val="00F47DA3"/>
    <w:rsid w:val="00F50DDF"/>
    <w:rsid w:val="00F5105F"/>
    <w:rsid w:val="00F5176B"/>
    <w:rsid w:val="00F518F6"/>
    <w:rsid w:val="00F51E0B"/>
    <w:rsid w:val="00F5329A"/>
    <w:rsid w:val="00F53343"/>
    <w:rsid w:val="00F53367"/>
    <w:rsid w:val="00F53506"/>
    <w:rsid w:val="00F53660"/>
    <w:rsid w:val="00F54810"/>
    <w:rsid w:val="00F54CC6"/>
    <w:rsid w:val="00F550B4"/>
    <w:rsid w:val="00F55BC1"/>
    <w:rsid w:val="00F55E73"/>
    <w:rsid w:val="00F56076"/>
    <w:rsid w:val="00F56DB4"/>
    <w:rsid w:val="00F573CD"/>
    <w:rsid w:val="00F575DF"/>
    <w:rsid w:val="00F6052B"/>
    <w:rsid w:val="00F60608"/>
    <w:rsid w:val="00F606BA"/>
    <w:rsid w:val="00F60F93"/>
    <w:rsid w:val="00F61900"/>
    <w:rsid w:val="00F62978"/>
    <w:rsid w:val="00F63002"/>
    <w:rsid w:val="00F6317E"/>
    <w:rsid w:val="00F634B5"/>
    <w:rsid w:val="00F647CB"/>
    <w:rsid w:val="00F65536"/>
    <w:rsid w:val="00F65558"/>
    <w:rsid w:val="00F6591F"/>
    <w:rsid w:val="00F65BAC"/>
    <w:rsid w:val="00F65CC6"/>
    <w:rsid w:val="00F6638B"/>
    <w:rsid w:val="00F669F3"/>
    <w:rsid w:val="00F66CB7"/>
    <w:rsid w:val="00F66EEA"/>
    <w:rsid w:val="00F675F1"/>
    <w:rsid w:val="00F67988"/>
    <w:rsid w:val="00F67B10"/>
    <w:rsid w:val="00F67FEA"/>
    <w:rsid w:val="00F70BFF"/>
    <w:rsid w:val="00F70D39"/>
    <w:rsid w:val="00F71EA9"/>
    <w:rsid w:val="00F74BAF"/>
    <w:rsid w:val="00F75026"/>
    <w:rsid w:val="00F75227"/>
    <w:rsid w:val="00F75C80"/>
    <w:rsid w:val="00F76DA3"/>
    <w:rsid w:val="00F77F16"/>
    <w:rsid w:val="00F77FA8"/>
    <w:rsid w:val="00F8000D"/>
    <w:rsid w:val="00F80F42"/>
    <w:rsid w:val="00F813F2"/>
    <w:rsid w:val="00F8180F"/>
    <w:rsid w:val="00F819BC"/>
    <w:rsid w:val="00F81E3E"/>
    <w:rsid w:val="00F81F93"/>
    <w:rsid w:val="00F8218B"/>
    <w:rsid w:val="00F825FD"/>
    <w:rsid w:val="00F8274F"/>
    <w:rsid w:val="00F82856"/>
    <w:rsid w:val="00F8336B"/>
    <w:rsid w:val="00F83583"/>
    <w:rsid w:val="00F83617"/>
    <w:rsid w:val="00F83D7E"/>
    <w:rsid w:val="00F84329"/>
    <w:rsid w:val="00F84FFC"/>
    <w:rsid w:val="00F85132"/>
    <w:rsid w:val="00F85376"/>
    <w:rsid w:val="00F85525"/>
    <w:rsid w:val="00F85DA2"/>
    <w:rsid w:val="00F87D7A"/>
    <w:rsid w:val="00F90C3C"/>
    <w:rsid w:val="00F919E7"/>
    <w:rsid w:val="00F93E42"/>
    <w:rsid w:val="00F94F6D"/>
    <w:rsid w:val="00F95024"/>
    <w:rsid w:val="00F959EA"/>
    <w:rsid w:val="00F95FB3"/>
    <w:rsid w:val="00F9662B"/>
    <w:rsid w:val="00F96A9B"/>
    <w:rsid w:val="00F96D6E"/>
    <w:rsid w:val="00F96DF4"/>
    <w:rsid w:val="00F96E8A"/>
    <w:rsid w:val="00F977FE"/>
    <w:rsid w:val="00FA1DC7"/>
    <w:rsid w:val="00FA2322"/>
    <w:rsid w:val="00FA2BEC"/>
    <w:rsid w:val="00FA2DD9"/>
    <w:rsid w:val="00FA323D"/>
    <w:rsid w:val="00FA3335"/>
    <w:rsid w:val="00FA3C29"/>
    <w:rsid w:val="00FA3FBC"/>
    <w:rsid w:val="00FA430E"/>
    <w:rsid w:val="00FA5007"/>
    <w:rsid w:val="00FA5468"/>
    <w:rsid w:val="00FA6578"/>
    <w:rsid w:val="00FA6C45"/>
    <w:rsid w:val="00FA752D"/>
    <w:rsid w:val="00FA7D1E"/>
    <w:rsid w:val="00FB0326"/>
    <w:rsid w:val="00FB04C5"/>
    <w:rsid w:val="00FB052F"/>
    <w:rsid w:val="00FB1194"/>
    <w:rsid w:val="00FB2325"/>
    <w:rsid w:val="00FB2697"/>
    <w:rsid w:val="00FB290F"/>
    <w:rsid w:val="00FB2BD2"/>
    <w:rsid w:val="00FB32D8"/>
    <w:rsid w:val="00FB34BA"/>
    <w:rsid w:val="00FB3789"/>
    <w:rsid w:val="00FB4631"/>
    <w:rsid w:val="00FB479F"/>
    <w:rsid w:val="00FB47BB"/>
    <w:rsid w:val="00FB5181"/>
    <w:rsid w:val="00FB5A94"/>
    <w:rsid w:val="00FB5B0D"/>
    <w:rsid w:val="00FB5D58"/>
    <w:rsid w:val="00FB5F91"/>
    <w:rsid w:val="00FB7063"/>
    <w:rsid w:val="00FB70A0"/>
    <w:rsid w:val="00FB70FD"/>
    <w:rsid w:val="00FB710E"/>
    <w:rsid w:val="00FB7466"/>
    <w:rsid w:val="00FB7995"/>
    <w:rsid w:val="00FB7A09"/>
    <w:rsid w:val="00FB7CE2"/>
    <w:rsid w:val="00FB7FC8"/>
    <w:rsid w:val="00FC0B3C"/>
    <w:rsid w:val="00FC0E10"/>
    <w:rsid w:val="00FC1570"/>
    <w:rsid w:val="00FC170F"/>
    <w:rsid w:val="00FC1D21"/>
    <w:rsid w:val="00FC1EC2"/>
    <w:rsid w:val="00FC2B3B"/>
    <w:rsid w:val="00FC2C1B"/>
    <w:rsid w:val="00FC2CFE"/>
    <w:rsid w:val="00FC4240"/>
    <w:rsid w:val="00FC4395"/>
    <w:rsid w:val="00FC44BB"/>
    <w:rsid w:val="00FC4530"/>
    <w:rsid w:val="00FC4A37"/>
    <w:rsid w:val="00FC53C9"/>
    <w:rsid w:val="00FC54CF"/>
    <w:rsid w:val="00FC63FE"/>
    <w:rsid w:val="00FC6AD3"/>
    <w:rsid w:val="00FC6E54"/>
    <w:rsid w:val="00FC7E91"/>
    <w:rsid w:val="00FD0050"/>
    <w:rsid w:val="00FD021B"/>
    <w:rsid w:val="00FD0DBB"/>
    <w:rsid w:val="00FD10F0"/>
    <w:rsid w:val="00FD1188"/>
    <w:rsid w:val="00FD1CA5"/>
    <w:rsid w:val="00FD30EA"/>
    <w:rsid w:val="00FD3273"/>
    <w:rsid w:val="00FD3281"/>
    <w:rsid w:val="00FD329A"/>
    <w:rsid w:val="00FD32ED"/>
    <w:rsid w:val="00FD4AEF"/>
    <w:rsid w:val="00FD5BBE"/>
    <w:rsid w:val="00FD5D62"/>
    <w:rsid w:val="00FD5FEE"/>
    <w:rsid w:val="00FD68E4"/>
    <w:rsid w:val="00FD69D1"/>
    <w:rsid w:val="00FD6A59"/>
    <w:rsid w:val="00FD6B90"/>
    <w:rsid w:val="00FD6D32"/>
    <w:rsid w:val="00FD6EFD"/>
    <w:rsid w:val="00FD7286"/>
    <w:rsid w:val="00FD7421"/>
    <w:rsid w:val="00FD74AD"/>
    <w:rsid w:val="00FE08E7"/>
    <w:rsid w:val="00FE1297"/>
    <w:rsid w:val="00FE223B"/>
    <w:rsid w:val="00FE2EE3"/>
    <w:rsid w:val="00FE3447"/>
    <w:rsid w:val="00FE374D"/>
    <w:rsid w:val="00FE3CA9"/>
    <w:rsid w:val="00FE4931"/>
    <w:rsid w:val="00FE495E"/>
    <w:rsid w:val="00FE4C08"/>
    <w:rsid w:val="00FE538E"/>
    <w:rsid w:val="00FE54A7"/>
    <w:rsid w:val="00FE5817"/>
    <w:rsid w:val="00FE6D25"/>
    <w:rsid w:val="00FE744A"/>
    <w:rsid w:val="00FF07D2"/>
    <w:rsid w:val="00FF07D8"/>
    <w:rsid w:val="00FF1427"/>
    <w:rsid w:val="00FF1AA1"/>
    <w:rsid w:val="00FF1AB2"/>
    <w:rsid w:val="00FF2AA7"/>
    <w:rsid w:val="00FF3DF7"/>
    <w:rsid w:val="00FF590F"/>
    <w:rsid w:val="00FF6D01"/>
    <w:rsid w:val="00FF79AF"/>
    <w:rsid w:val="00FF7A34"/>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E0FE5B69-CED1-463B-81E4-D51168BA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BC3"/>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1A1BC3"/>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1A1BC3"/>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1A1BC3"/>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1A1BC3"/>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1A1BC3"/>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1A1BC3"/>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1A1BC3"/>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1A1BC3"/>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1A1BC3"/>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1A1B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1BC3"/>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1BC3"/>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1A1BC3"/>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1A1BC3"/>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1A1BC3"/>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1A1BC3"/>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1A1BC3"/>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1A1BC3"/>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1A1BC3"/>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1A1BC3"/>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1A1BC3"/>
    <w:rPr>
      <w:rFonts w:cs="Times New Roman"/>
      <w:color w:val="0000FF"/>
      <w:u w:val="single"/>
    </w:rPr>
  </w:style>
  <w:style w:type="character" w:styleId="FollowedHyperlink">
    <w:name w:val="FollowedHyperlink"/>
    <w:basedOn w:val="DefaultParagraphFont"/>
    <w:uiPriority w:val="99"/>
    <w:rsid w:val="001A1BC3"/>
    <w:rPr>
      <w:rFonts w:cs="Times New Roman"/>
      <w:color w:val="606420"/>
      <w:u w:val="single"/>
    </w:rPr>
  </w:style>
  <w:style w:type="character" w:styleId="PageNumber">
    <w:name w:val="page number"/>
    <w:basedOn w:val="DefaultParagraphFont"/>
    <w:uiPriority w:val="99"/>
    <w:rsid w:val="001A1BC3"/>
    <w:rPr>
      <w:rFonts w:cs="Times New Roman"/>
    </w:rPr>
  </w:style>
  <w:style w:type="character" w:styleId="UnresolvedMention">
    <w:name w:val="Unresolved Mention"/>
    <w:basedOn w:val="DefaultParagraphFont"/>
    <w:uiPriority w:val="99"/>
    <w:semiHidden/>
    <w:unhideWhenUsed/>
    <w:rsid w:val="001A1BC3"/>
    <w:rPr>
      <w:color w:val="808080"/>
      <w:shd w:val="clear" w:color="auto" w:fill="E6E6E6"/>
    </w:rPr>
  </w:style>
  <w:style w:type="paragraph" w:customStyle="1" w:styleId="StyleGuideSubsection">
    <w:name w:val="Style Guide Subsection"/>
    <w:basedOn w:val="StyleGuideSection"/>
    <w:next w:val="Normal"/>
    <w:autoRedefine/>
    <w:qFormat/>
    <w:rsid w:val="001A1BC3"/>
    <w:pPr>
      <w:pBdr>
        <w:top w:val="none" w:sz="0" w:space="0" w:color="auto"/>
      </w:pBdr>
    </w:pPr>
    <w:rPr>
      <w:smallCaps/>
      <w:sz w:val="24"/>
    </w:rPr>
  </w:style>
  <w:style w:type="paragraph" w:customStyle="1" w:styleId="Command">
    <w:name w:val="Command"/>
    <w:basedOn w:val="Normal"/>
    <w:link w:val="CommandChar"/>
    <w:qFormat/>
    <w:rsid w:val="001A1BC3"/>
    <w:pPr>
      <w:spacing w:line="240" w:lineRule="auto"/>
      <w:ind w:left="284"/>
    </w:pPr>
    <w:rPr>
      <w:rFonts w:ascii="Courier New" w:hAnsi="Courier New"/>
      <w:sz w:val="20"/>
    </w:rPr>
  </w:style>
  <w:style w:type="paragraph" w:customStyle="1" w:styleId="CodeHeading">
    <w:name w:val="Code Heading"/>
    <w:basedOn w:val="Normal"/>
    <w:uiPriority w:val="99"/>
    <w:rsid w:val="001A1BC3"/>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1A1BC3"/>
    <w:pPr>
      <w:jc w:val="both"/>
    </w:pPr>
    <w:rPr>
      <w:rFonts w:ascii="Courier New" w:hAnsi="Courier New"/>
      <w:noProof/>
      <w:sz w:val="20"/>
    </w:rPr>
  </w:style>
  <w:style w:type="character" w:styleId="PlaceholderText">
    <w:name w:val="Placeholder Text"/>
    <w:basedOn w:val="DefaultParagraphFont"/>
    <w:uiPriority w:val="99"/>
    <w:semiHidden/>
    <w:rsid w:val="001A1BC3"/>
    <w:rPr>
      <w:color w:val="808080"/>
    </w:rPr>
  </w:style>
  <w:style w:type="paragraph" w:styleId="HTMLPreformatted">
    <w:name w:val="HTML Preformatted"/>
    <w:basedOn w:val="Normal"/>
    <w:link w:val="HTMLPreformattedChar"/>
    <w:uiPriority w:val="99"/>
    <w:semiHidden/>
    <w:unhideWhenUsed/>
    <w:rsid w:val="001A1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1A1BC3"/>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1A1BC3"/>
    <w:rPr>
      <w:b/>
    </w:rPr>
  </w:style>
  <w:style w:type="numbering" w:customStyle="1" w:styleId="KennysListStyles">
    <w:name w:val="KennysListStyles"/>
    <w:uiPriority w:val="99"/>
    <w:rsid w:val="001A1BC3"/>
    <w:pPr>
      <w:numPr>
        <w:numId w:val="1"/>
      </w:numPr>
    </w:pPr>
  </w:style>
  <w:style w:type="paragraph" w:customStyle="1" w:styleId="Question">
    <w:name w:val="Question"/>
    <w:basedOn w:val="Normal"/>
    <w:next w:val="Answer"/>
    <w:qFormat/>
    <w:rsid w:val="001A1BC3"/>
    <w:rPr>
      <w:b/>
    </w:rPr>
  </w:style>
  <w:style w:type="paragraph" w:customStyle="1" w:styleId="Answer">
    <w:name w:val="Answer"/>
    <w:basedOn w:val="Normal"/>
    <w:qFormat/>
    <w:rsid w:val="001A1BC3"/>
    <w:pPr>
      <w:spacing w:line="240" w:lineRule="auto"/>
    </w:pPr>
    <w:rPr>
      <w:i/>
    </w:rPr>
  </w:style>
  <w:style w:type="paragraph" w:customStyle="1" w:styleId="ChapterHeading">
    <w:name w:val="Chapter Heading"/>
    <w:basedOn w:val="Heading1"/>
    <w:qFormat/>
    <w:rsid w:val="001A1BC3"/>
    <w:pPr>
      <w:numPr>
        <w:numId w:val="6"/>
      </w:numPr>
      <w:spacing w:before="200" w:after="100"/>
      <w:ind w:left="357" w:hanging="357"/>
    </w:pPr>
    <w:rPr>
      <w:sz w:val="40"/>
    </w:rPr>
  </w:style>
  <w:style w:type="table" w:styleId="TableGrid">
    <w:name w:val="Table Grid"/>
    <w:basedOn w:val="TableNormal"/>
    <w:uiPriority w:val="59"/>
    <w:rsid w:val="001A1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1A1BC3"/>
    <w:pPr>
      <w:numPr>
        <w:numId w:val="2"/>
      </w:numPr>
    </w:pPr>
  </w:style>
  <w:style w:type="paragraph" w:customStyle="1" w:styleId="QuestionSection">
    <w:name w:val="Question Section"/>
    <w:basedOn w:val="Heading2"/>
    <w:qFormat/>
    <w:rsid w:val="001A1BC3"/>
    <w:rPr>
      <w:b/>
      <w:color w:val="403152" w:themeColor="accent4" w:themeShade="80"/>
    </w:rPr>
  </w:style>
  <w:style w:type="paragraph" w:customStyle="1" w:styleId="TableCaption">
    <w:name w:val="Table Caption"/>
    <w:basedOn w:val="Normal"/>
    <w:qFormat/>
    <w:rsid w:val="001A1BC3"/>
    <w:rPr>
      <w:smallCaps/>
    </w:rPr>
  </w:style>
  <w:style w:type="paragraph" w:customStyle="1" w:styleId="SourceCodeCaption">
    <w:name w:val="Source Code Caption"/>
    <w:basedOn w:val="Normal"/>
    <w:rsid w:val="001A1BC3"/>
    <w:pPr>
      <w:spacing w:after="0" w:line="240" w:lineRule="auto"/>
    </w:pPr>
    <w:rPr>
      <w:rFonts w:ascii="Arial" w:hAnsi="Arial"/>
      <w:noProof/>
    </w:rPr>
  </w:style>
  <w:style w:type="paragraph" w:customStyle="1" w:styleId="CodeListing">
    <w:name w:val="Code Listing"/>
    <w:basedOn w:val="Normal"/>
    <w:qFormat/>
    <w:rsid w:val="001A1BC3"/>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1A1BC3"/>
    <w:pPr>
      <w:spacing w:before="120"/>
      <w:ind w:left="720" w:right="720"/>
      <w:jc w:val="center"/>
    </w:pPr>
    <w:rPr>
      <w:i/>
      <w:iCs/>
    </w:rPr>
  </w:style>
  <w:style w:type="character" w:customStyle="1" w:styleId="QuoteChar">
    <w:name w:val="Quote Char"/>
    <w:basedOn w:val="DefaultParagraphFont"/>
    <w:link w:val="Quote"/>
    <w:uiPriority w:val="29"/>
    <w:rsid w:val="001A1BC3"/>
    <w:rPr>
      <w:rFonts w:eastAsiaTheme="minorEastAsia"/>
      <w:i/>
      <w:iCs/>
      <w:color w:val="000000" w:themeColor="text1"/>
      <w:sz w:val="24"/>
      <w:lang w:eastAsia="en-GB"/>
    </w:rPr>
  </w:style>
  <w:style w:type="paragraph" w:styleId="Caption">
    <w:name w:val="caption"/>
    <w:basedOn w:val="Normal"/>
    <w:next w:val="Normal"/>
    <w:uiPriority w:val="35"/>
    <w:unhideWhenUsed/>
    <w:qFormat/>
    <w:rsid w:val="001A1BC3"/>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1A1BC3"/>
    <w:rPr>
      <w:b/>
      <w:smallCaps/>
    </w:rPr>
  </w:style>
  <w:style w:type="paragraph" w:customStyle="1" w:styleId="NumberedList">
    <w:name w:val="Numbered List"/>
    <w:basedOn w:val="Normal"/>
    <w:qFormat/>
    <w:rsid w:val="001A1BC3"/>
    <w:pPr>
      <w:numPr>
        <w:numId w:val="3"/>
      </w:numPr>
      <w:contextualSpacing/>
    </w:pPr>
    <w:rPr>
      <w:b/>
      <w:i/>
    </w:rPr>
  </w:style>
  <w:style w:type="paragraph" w:customStyle="1" w:styleId="ListNumberHeader">
    <w:name w:val="List Number Header"/>
    <w:basedOn w:val="Normal"/>
    <w:next w:val="ListNumber"/>
    <w:qFormat/>
    <w:rsid w:val="001A1BC3"/>
    <w:pPr>
      <w:ind w:left="357" w:hanging="357"/>
      <w:contextualSpacing/>
    </w:pPr>
    <w:rPr>
      <w:b/>
      <w:smallCaps/>
    </w:rPr>
  </w:style>
  <w:style w:type="paragraph" w:styleId="ListBullet">
    <w:name w:val="List Bullet"/>
    <w:basedOn w:val="Normal"/>
    <w:uiPriority w:val="99"/>
    <w:unhideWhenUsed/>
    <w:rsid w:val="001A1BC3"/>
    <w:pPr>
      <w:numPr>
        <w:numId w:val="4"/>
      </w:numPr>
      <w:contextualSpacing/>
    </w:pPr>
  </w:style>
  <w:style w:type="paragraph" w:customStyle="1" w:styleId="NumberedBullet">
    <w:name w:val="Numbered Bullet"/>
    <w:basedOn w:val="NumberedList"/>
    <w:rsid w:val="001A1BC3"/>
  </w:style>
  <w:style w:type="paragraph" w:styleId="ListNumber">
    <w:name w:val="List Number"/>
    <w:basedOn w:val="Normal"/>
    <w:uiPriority w:val="99"/>
    <w:unhideWhenUsed/>
    <w:rsid w:val="001A1BC3"/>
    <w:pPr>
      <w:numPr>
        <w:numId w:val="5"/>
      </w:numPr>
      <w:contextualSpacing/>
    </w:pPr>
  </w:style>
  <w:style w:type="table" w:customStyle="1" w:styleId="RowAndColumnStyle">
    <w:name w:val="RowAndColumnStyle"/>
    <w:basedOn w:val="TableNormal"/>
    <w:uiPriority w:val="99"/>
    <w:rsid w:val="001A1BC3"/>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1A1BC3"/>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1A1BC3"/>
    <w:rPr>
      <w:rFonts w:eastAsiaTheme="minorEastAsia"/>
      <w:lang w:eastAsia="en-GB"/>
    </w:rPr>
    <w:tblPr/>
  </w:style>
  <w:style w:type="paragraph" w:customStyle="1" w:styleId="CommandOutput">
    <w:name w:val="Command Output"/>
    <w:basedOn w:val="Normal"/>
    <w:qFormat/>
    <w:rsid w:val="001A1BC3"/>
    <w:pPr>
      <w:spacing w:after="0" w:line="240" w:lineRule="auto"/>
      <w:ind w:left="284"/>
    </w:pPr>
    <w:rPr>
      <w:rFonts w:ascii="Courier New" w:hAnsi="Courier New"/>
      <w:noProof/>
      <w:sz w:val="20"/>
    </w:rPr>
  </w:style>
  <w:style w:type="character" w:styleId="Emphasis">
    <w:name w:val="Emphasis"/>
    <w:basedOn w:val="DefaultParagraphFont"/>
    <w:uiPriority w:val="20"/>
    <w:qFormat/>
    <w:rsid w:val="001A1BC3"/>
    <w:rPr>
      <w:i/>
      <w:iCs/>
    </w:rPr>
  </w:style>
  <w:style w:type="character" w:styleId="IntenseEmphasis">
    <w:name w:val="Intense Emphasis"/>
    <w:basedOn w:val="DefaultParagraphFont"/>
    <w:uiPriority w:val="21"/>
    <w:qFormat/>
    <w:rsid w:val="001A1BC3"/>
    <w:rPr>
      <w:b w:val="0"/>
      <w:bCs w:val="0"/>
      <w:i/>
      <w:iCs/>
      <w:color w:val="00B0F0" w:themeColor="accent1"/>
    </w:rPr>
  </w:style>
  <w:style w:type="paragraph" w:customStyle="1" w:styleId="Intro">
    <w:name w:val="Intro"/>
    <w:basedOn w:val="Normal"/>
    <w:next w:val="Normal"/>
    <w:qFormat/>
    <w:rsid w:val="001A1BC3"/>
    <w:pPr>
      <w:spacing w:before="240"/>
    </w:pPr>
    <w:rPr>
      <w:sz w:val="28"/>
      <w:lang w:eastAsia="fi-FI"/>
    </w:rPr>
  </w:style>
  <w:style w:type="paragraph" w:customStyle="1" w:styleId="StyleGuideSection">
    <w:name w:val="Style Guide Section"/>
    <w:basedOn w:val="Normal"/>
    <w:next w:val="Normal"/>
    <w:autoRedefine/>
    <w:qFormat/>
    <w:rsid w:val="001A1BC3"/>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1A1BC3"/>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1A1BC3"/>
    <w:rPr>
      <w:rFonts w:eastAsiaTheme="minorEastAsia"/>
      <w:color w:val="31378B" w:themeColor="text2"/>
      <w:sz w:val="32"/>
      <w:lang w:eastAsia="en-GB"/>
    </w:rPr>
  </w:style>
  <w:style w:type="paragraph" w:styleId="Footer">
    <w:name w:val="footer"/>
    <w:basedOn w:val="Normal"/>
    <w:link w:val="FooterChar"/>
    <w:uiPriority w:val="99"/>
    <w:unhideWhenUsed/>
    <w:rsid w:val="001A1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BC3"/>
    <w:rPr>
      <w:rFonts w:eastAsiaTheme="minorEastAsia"/>
      <w:color w:val="000000" w:themeColor="text1"/>
      <w:sz w:val="24"/>
      <w:lang w:eastAsia="en-GB"/>
    </w:rPr>
  </w:style>
  <w:style w:type="paragraph" w:customStyle="1" w:styleId="QuestionSubSection">
    <w:name w:val="Question Sub Section"/>
    <w:basedOn w:val="Heading3"/>
    <w:qFormat/>
    <w:rsid w:val="001A1BC3"/>
    <w:rPr>
      <w:smallCaps/>
    </w:rPr>
  </w:style>
  <w:style w:type="paragraph" w:customStyle="1" w:styleId="TableCellNormal">
    <w:name w:val="Table Cell Normal"/>
    <w:basedOn w:val="Normal"/>
    <w:qFormat/>
    <w:rsid w:val="001A1BC3"/>
    <w:pPr>
      <w:spacing w:before="120" w:after="120" w:line="240" w:lineRule="auto"/>
    </w:pPr>
  </w:style>
  <w:style w:type="paragraph" w:customStyle="1" w:styleId="Strong1">
    <w:name w:val="Strong1"/>
    <w:basedOn w:val="Normal"/>
    <w:next w:val="BodyText"/>
    <w:link w:val="strongChar"/>
    <w:qFormat/>
    <w:rsid w:val="001A1BC3"/>
    <w:rPr>
      <w:b/>
      <w:lang w:eastAsia="fi-FI"/>
    </w:rPr>
  </w:style>
  <w:style w:type="paragraph" w:customStyle="1" w:styleId="Emphasis1">
    <w:name w:val="Emphasis1"/>
    <w:basedOn w:val="Normal"/>
    <w:next w:val="BodyText"/>
    <w:link w:val="emphasisChar"/>
    <w:qFormat/>
    <w:rsid w:val="001A1BC3"/>
    <w:rPr>
      <w:i/>
      <w:lang w:eastAsia="fi-FI"/>
    </w:rPr>
  </w:style>
  <w:style w:type="paragraph" w:styleId="BodyText">
    <w:name w:val="Body Text"/>
    <w:aliases w:val="b"/>
    <w:basedOn w:val="Normal"/>
    <w:link w:val="BodyTextChar"/>
    <w:unhideWhenUsed/>
    <w:rsid w:val="001A1BC3"/>
    <w:pPr>
      <w:spacing w:after="120"/>
    </w:pPr>
  </w:style>
  <w:style w:type="character" w:customStyle="1" w:styleId="BodyTextChar">
    <w:name w:val="Body Text Char"/>
    <w:aliases w:val="b Char"/>
    <w:basedOn w:val="DefaultParagraphFont"/>
    <w:link w:val="BodyText"/>
    <w:rsid w:val="001A1BC3"/>
    <w:rPr>
      <w:rFonts w:eastAsiaTheme="minorEastAsia"/>
      <w:color w:val="000000" w:themeColor="text1"/>
      <w:sz w:val="24"/>
      <w:lang w:eastAsia="en-GB"/>
    </w:rPr>
  </w:style>
  <w:style w:type="character" w:customStyle="1" w:styleId="strongChar">
    <w:name w:val="strong Char"/>
    <w:basedOn w:val="DefaultParagraphFont"/>
    <w:link w:val="Strong1"/>
    <w:rsid w:val="001A1BC3"/>
    <w:rPr>
      <w:rFonts w:eastAsiaTheme="minorEastAsia"/>
      <w:b/>
      <w:color w:val="000000" w:themeColor="text1"/>
      <w:sz w:val="24"/>
      <w:lang w:eastAsia="fi-FI"/>
    </w:rPr>
  </w:style>
  <w:style w:type="character" w:customStyle="1" w:styleId="PathChar">
    <w:name w:val="Path Char"/>
    <w:basedOn w:val="BodyTextChar"/>
    <w:link w:val="Path"/>
    <w:rsid w:val="001A1BC3"/>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1A1BC3"/>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1A1BC3"/>
    <w:rPr>
      <w:i/>
      <w:iCs/>
    </w:rPr>
  </w:style>
  <w:style w:type="character" w:customStyle="1" w:styleId="CommandChar">
    <w:name w:val="Command Char"/>
    <w:basedOn w:val="DefaultParagraphFont"/>
    <w:link w:val="Command"/>
    <w:rsid w:val="001A1BC3"/>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1A1BC3"/>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1A1BC3"/>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1A1BC3"/>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1A1BC3"/>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1A1BC3"/>
    <w:pPr>
      <w:numPr>
        <w:numId w:val="0"/>
      </w:numPr>
      <w:spacing w:after="0"/>
      <w:ind w:left="357" w:hanging="357"/>
      <w:jc w:val="right"/>
    </w:pPr>
    <w:rPr>
      <w:lang w:eastAsia="fi-FI"/>
    </w:rPr>
  </w:style>
  <w:style w:type="paragraph" w:customStyle="1" w:styleId="SubTitle">
    <w:name w:val="Sub Title"/>
    <w:basedOn w:val="Heading1"/>
    <w:qFormat/>
    <w:rsid w:val="001A1BC3"/>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1A1BC3"/>
    <w:pPr>
      <w:spacing w:after="0"/>
      <w:ind w:left="924" w:hanging="357"/>
    </w:pPr>
  </w:style>
  <w:style w:type="paragraph" w:customStyle="1" w:styleId="a">
    <w:name w:val="`"/>
    <w:basedOn w:val="Normal"/>
    <w:qFormat/>
    <w:rsid w:val="001A1BC3"/>
    <w:pPr>
      <w:pBdr>
        <w:bottom w:val="single" w:sz="4" w:space="1" w:color="auto"/>
      </w:pBdr>
    </w:pPr>
  </w:style>
  <w:style w:type="paragraph" w:customStyle="1" w:styleId="ContainsHeader">
    <w:name w:val="Contains Header"/>
    <w:basedOn w:val="ListBulletHeader"/>
    <w:qFormat/>
    <w:rsid w:val="001A1BC3"/>
    <w:pPr>
      <w:pBdr>
        <w:top w:val="single" w:sz="4" w:space="12" w:color="auto"/>
      </w:pBdr>
      <w:spacing w:before="240" w:after="120"/>
    </w:pPr>
  </w:style>
  <w:style w:type="paragraph" w:customStyle="1" w:styleId="ContainsEnd">
    <w:name w:val="Contains End"/>
    <w:basedOn w:val="Normal"/>
    <w:qFormat/>
    <w:rsid w:val="001A1BC3"/>
    <w:pPr>
      <w:pBdr>
        <w:bottom w:val="single" w:sz="4" w:space="1" w:color="auto"/>
      </w:pBdr>
      <w:spacing w:after="0" w:line="240" w:lineRule="auto"/>
    </w:pPr>
  </w:style>
  <w:style w:type="paragraph" w:customStyle="1" w:styleId="QuoteCallOut">
    <w:name w:val="Quote CallOut"/>
    <w:basedOn w:val="Normal"/>
    <w:qFormat/>
    <w:rsid w:val="001A1BC3"/>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1A1BC3"/>
    <w:rPr>
      <w:b/>
      <w:smallCaps/>
    </w:rPr>
  </w:style>
  <w:style w:type="table" w:customStyle="1" w:styleId="SimpleDefinition">
    <w:name w:val="SimpleDefinition"/>
    <w:basedOn w:val="TableNormal"/>
    <w:uiPriority w:val="99"/>
    <w:rsid w:val="001A1BC3"/>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1A1BC3"/>
    <w:pPr>
      <w:shd w:val="clear" w:color="auto" w:fill="FFFFFF" w:themeFill="background1"/>
      <w:spacing w:before="240"/>
      <w:ind w:left="238" w:right="238"/>
      <w:jc w:val="center"/>
    </w:pPr>
  </w:style>
  <w:style w:type="paragraph" w:customStyle="1" w:styleId="CaptionSubtle">
    <w:name w:val="Caption Subtle"/>
    <w:basedOn w:val="Caption"/>
    <w:next w:val="Normal"/>
    <w:qFormat/>
    <w:rsid w:val="001A1BC3"/>
    <w:rPr>
      <w:i w:val="0"/>
      <w:color w:val="auto"/>
    </w:rPr>
  </w:style>
  <w:style w:type="paragraph" w:customStyle="1" w:styleId="TableHeader">
    <w:name w:val="Table Header"/>
    <w:basedOn w:val="ListBulletHeader"/>
    <w:qFormat/>
    <w:rsid w:val="001A1BC3"/>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1A1BC3"/>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1A1BC3"/>
    <w:rPr>
      <w:color w:val="7F7F7F" w:themeColor="text1" w:themeTint="80"/>
    </w:rPr>
  </w:style>
  <w:style w:type="paragraph" w:customStyle="1" w:styleId="AppendiceSection">
    <w:name w:val="Appendice Section"/>
    <w:basedOn w:val="Normal"/>
    <w:next w:val="Heading1"/>
    <w:qFormat/>
    <w:rsid w:val="001A1BC3"/>
    <w:rPr>
      <w:rFonts w:asciiTheme="majorHAnsi" w:hAnsiTheme="majorHAnsi"/>
      <w:color w:val="31378B" w:themeColor="text2"/>
      <w:sz w:val="32"/>
      <w:lang w:eastAsia="fi-FI"/>
    </w:rPr>
  </w:style>
  <w:style w:type="paragraph" w:customStyle="1" w:styleId="Appendice">
    <w:name w:val="Appendice"/>
    <w:basedOn w:val="Heading2"/>
    <w:qFormat/>
    <w:rsid w:val="001A1BC3"/>
    <w:rPr>
      <w:sz w:val="28"/>
      <w:lang w:eastAsia="fi-FI"/>
    </w:rPr>
  </w:style>
  <w:style w:type="paragraph" w:customStyle="1" w:styleId="QuestionEsoteric">
    <w:name w:val="Question Esoteric"/>
    <w:basedOn w:val="Normal"/>
    <w:qFormat/>
    <w:rsid w:val="001A1BC3"/>
    <w:rPr>
      <w:color w:val="4BACC6" w:themeColor="accent5"/>
    </w:rPr>
  </w:style>
  <w:style w:type="paragraph" w:customStyle="1" w:styleId="ToDoSection">
    <w:name w:val="ToDo Section"/>
    <w:basedOn w:val="Heading1"/>
    <w:qFormat/>
    <w:rsid w:val="001A1BC3"/>
  </w:style>
  <w:style w:type="paragraph" w:customStyle="1" w:styleId="ToDoQuestionHeader">
    <w:name w:val="ToDo Question Header"/>
    <w:basedOn w:val="Question"/>
    <w:qFormat/>
    <w:rsid w:val="001A1BC3"/>
  </w:style>
  <w:style w:type="paragraph" w:customStyle="1" w:styleId="ToDoDetails">
    <w:name w:val="ToDoDetails"/>
    <w:basedOn w:val="Normal"/>
    <w:qFormat/>
    <w:rsid w:val="001A1BC3"/>
  </w:style>
  <w:style w:type="paragraph" w:customStyle="1" w:styleId="CodeExampleCode">
    <w:name w:val="Code Example Code"/>
    <w:basedOn w:val="Normal"/>
    <w:rsid w:val="001A1BC3"/>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1A1BC3"/>
    <w:pPr>
      <w:spacing w:after="160" w:line="240" w:lineRule="auto"/>
    </w:pPr>
    <w:rPr>
      <w:b/>
      <w:color w:val="auto"/>
      <w:lang w:eastAsia="fi-FI"/>
    </w:rPr>
  </w:style>
  <w:style w:type="paragraph" w:customStyle="1" w:styleId="CodeExampleRuntime">
    <w:name w:val="Code Example Runtime"/>
    <w:basedOn w:val="Normal"/>
    <w:qFormat/>
    <w:rsid w:val="001A1BC3"/>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1A1BC3"/>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1A1BC3"/>
  </w:style>
  <w:style w:type="paragraph" w:customStyle="1" w:styleId="questionsubsection2">
    <w:name w:val="question sub section 2"/>
    <w:basedOn w:val="Heading4"/>
    <w:qFormat/>
    <w:rsid w:val="001A1BC3"/>
  </w:style>
  <w:style w:type="paragraph" w:customStyle="1" w:styleId="ListBulletHeader2">
    <w:name w:val="List Bullet Header 2"/>
    <w:basedOn w:val="Normal"/>
    <w:next w:val="ListBullet"/>
    <w:qFormat/>
    <w:rsid w:val="001A1BC3"/>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1A1BC3"/>
    <w:rPr>
      <w:color w:val="31378B" w:themeColor="text2"/>
    </w:rPr>
  </w:style>
  <w:style w:type="character" w:customStyle="1" w:styleId="CodeExampleHeadingChar">
    <w:name w:val="Code Example Heading Char"/>
    <w:basedOn w:val="DefaultParagraphFont"/>
    <w:link w:val="CodeExampleHeading"/>
    <w:rsid w:val="001A1BC3"/>
    <w:rPr>
      <w:rFonts w:eastAsiaTheme="minorEastAsia"/>
      <w:b/>
      <w:smallCaps/>
      <w:color w:val="31378B" w:themeColor="text2"/>
      <w:sz w:val="28"/>
      <w:lang w:eastAsia="fi-FI"/>
    </w:rPr>
  </w:style>
  <w:style w:type="character" w:customStyle="1" w:styleId="DefChar">
    <w:name w:val="Def Char"/>
    <w:basedOn w:val="CodeExampleHeadingChar"/>
    <w:link w:val="Def"/>
    <w:rsid w:val="001A1BC3"/>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1A1BC3"/>
    <w:rPr>
      <w:color w:val="00B0F0" w:themeColor="accent1"/>
    </w:rPr>
  </w:style>
  <w:style w:type="paragraph" w:customStyle="1" w:styleId="BulletedHeader">
    <w:name w:val="Bulleted Header"/>
    <w:basedOn w:val="Normal"/>
    <w:next w:val="ListBullet"/>
    <w:qFormat/>
    <w:rsid w:val="00B555DB"/>
    <w:rPr>
      <w:b/>
      <w:color w:val="00B050"/>
    </w:rPr>
  </w:style>
  <w:style w:type="paragraph" w:customStyle="1" w:styleId="BulletedText">
    <w:name w:val="Bulleted Text"/>
    <w:basedOn w:val="Normal"/>
    <w:qFormat/>
    <w:rsid w:val="00B555DB"/>
    <w:pPr>
      <w:numPr>
        <w:numId w:val="12"/>
      </w:numPr>
      <w:spacing w:line="360" w:lineRule="auto"/>
      <w:ind w:left="714" w:hanging="357"/>
    </w:pPr>
  </w:style>
  <w:style w:type="paragraph" w:styleId="BalloonText">
    <w:name w:val="Balloon Text"/>
    <w:basedOn w:val="Normal"/>
    <w:link w:val="BalloonTextChar"/>
    <w:uiPriority w:val="99"/>
    <w:semiHidden/>
    <w:unhideWhenUsed/>
    <w:rsid w:val="00F9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9EA"/>
    <w:rPr>
      <w:rFonts w:ascii="Segoe UI" w:eastAsiaTheme="minorEastAsia" w:hAnsi="Segoe UI" w:cs="Segoe UI"/>
      <w:color w:val="000000" w:themeColor="text1"/>
      <w:sz w:val="18"/>
      <w:szCs w:val="18"/>
      <w:lang w:eastAsia="en-GB"/>
    </w:rPr>
  </w:style>
  <w:style w:type="character" w:styleId="Mention">
    <w:name w:val="Mention"/>
    <w:basedOn w:val="DefaultParagraphFont"/>
    <w:uiPriority w:val="99"/>
    <w:unhideWhenUsed/>
    <w:rsid w:val="00187523"/>
    <w:rPr>
      <w:color w:val="2B579A"/>
      <w:shd w:val="clear" w:color="auto" w:fill="E1DFDD"/>
    </w:rPr>
  </w:style>
  <w:style w:type="paragraph" w:styleId="Revision">
    <w:name w:val="Revision"/>
    <w:hidden/>
    <w:uiPriority w:val="99"/>
    <w:semiHidden/>
    <w:rsid w:val="0097451A"/>
    <w:pPr>
      <w:spacing w:after="0" w:line="240" w:lineRule="auto"/>
    </w:pPr>
    <w:rPr>
      <w:rFonts w:eastAsiaTheme="minorEastAsia"/>
      <w:color w:val="000000" w:themeColor="text1"/>
      <w:sz w:val="24"/>
      <w:lang w:eastAsia="en-GB"/>
    </w:rPr>
  </w:style>
  <w:style w:type="paragraph" w:customStyle="1" w:styleId="TutorialStepText">
    <w:name w:val="Tutorial Step Text"/>
    <w:basedOn w:val="Normal"/>
    <w:qFormat/>
    <w:rsid w:val="001A1BC3"/>
    <w:pPr>
      <w:ind w:left="480"/>
    </w:pPr>
  </w:style>
  <w:style w:type="paragraph" w:customStyle="1" w:styleId="Keyword">
    <w:name w:val="Keyword"/>
    <w:basedOn w:val="Strong1"/>
    <w:link w:val="KeywordChar"/>
    <w:qFormat/>
    <w:rsid w:val="001A1BC3"/>
    <w:rPr>
      <w:b w:val="0"/>
      <w:color w:val="31378B" w:themeColor="text2"/>
    </w:rPr>
  </w:style>
  <w:style w:type="character" w:customStyle="1" w:styleId="KeywordChar">
    <w:name w:val="Keyword Char"/>
    <w:basedOn w:val="strongChar"/>
    <w:link w:val="Keyword"/>
    <w:rsid w:val="001A1BC3"/>
    <w:rPr>
      <w:rFonts w:eastAsiaTheme="minorEastAsia"/>
      <w:b w:val="0"/>
      <w:color w:val="31378B" w:themeColor="text2"/>
      <w:sz w:val="24"/>
      <w:lang w:eastAsia="fi-FI"/>
    </w:rPr>
  </w:style>
  <w:style w:type="paragraph" w:customStyle="1" w:styleId="Style1">
    <w:name w:val="Style1"/>
    <w:basedOn w:val="SourceCode"/>
    <w:qFormat/>
    <w:rsid w:val="001A1BC3"/>
    <w:rPr>
      <w:sz w:val="16"/>
    </w:rPr>
  </w:style>
  <w:style w:type="paragraph" w:customStyle="1" w:styleId="SourceCodeTight">
    <w:name w:val="Source Code Tight"/>
    <w:basedOn w:val="SourceCode"/>
    <w:qFormat/>
    <w:rsid w:val="001A1BC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716E3-84E9-4717-BE4C-C62A7EFB9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38184</TotalTime>
  <Pages>114</Pages>
  <Words>14741</Words>
  <Characters>84029</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98573</CharactersWithSpaces>
  <SharedDoc>false</SharedDoc>
  <HLinks>
    <vt:vector size="6" baseType="variant">
      <vt:variant>
        <vt:i4>983043</vt:i4>
      </vt:variant>
      <vt:variant>
        <vt:i4>0</vt:i4>
      </vt:variant>
      <vt:variant>
        <vt:i4>0</vt:i4>
      </vt:variant>
      <vt:variant>
        <vt:i4>5</vt:i4>
      </vt:variant>
      <vt:variant>
        <vt:lpwstr/>
      </vt:variant>
      <vt:variant>
        <vt:lpwstr>_Async_Await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2334</cp:revision>
  <cp:lastPrinted>2021-04-29T15:08:00Z</cp:lastPrinted>
  <dcterms:created xsi:type="dcterms:W3CDTF">2019-05-31T03:33:00Z</dcterms:created>
  <dcterms:modified xsi:type="dcterms:W3CDTF">2021-04-29T15:08:00Z</dcterms:modified>
</cp:coreProperties>
</file>