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732D0" w14:textId="42044645" w:rsidR="000B0006" w:rsidRDefault="00A97013" w:rsidP="000B0006">
      <w:pPr>
        <w:pStyle w:val="DocumentTitle"/>
        <w:ind w:firstLine="0"/>
      </w:pPr>
      <w:bookmarkStart w:id="0" w:name="_Toc43574562"/>
      <w:r>
        <w:t>T</w:t>
      </w:r>
      <w:r w:rsidR="002F4BCA">
        <w:t>ypeScript</w:t>
      </w:r>
      <w:bookmarkEnd w:id="0"/>
    </w:p>
    <w:p w14:paraId="1109A0F1" w14:textId="77777777" w:rsidR="00436FFA" w:rsidRDefault="00436FFA" w:rsidP="00436FFA">
      <w:pPr>
        <w:pStyle w:val="Heading2"/>
      </w:pPr>
      <w:r>
        <w:t>Introduction</w:t>
      </w:r>
    </w:p>
    <w:p w14:paraId="396FF453" w14:textId="77777777" w:rsidR="00436FFA" w:rsidRDefault="00436FFA" w:rsidP="00436FFA">
      <w:pPr>
        <w:pStyle w:val="ContainsHeader"/>
      </w:pPr>
      <w:r>
        <w:t>This document covers</w:t>
      </w:r>
    </w:p>
    <w:p w14:paraId="16FCE587" w14:textId="77777777" w:rsidR="00436FFA" w:rsidRDefault="00436FFA" w:rsidP="00436FFA">
      <w:pPr>
        <w:pStyle w:val="ContainsSection"/>
      </w:pPr>
      <w:r>
        <w:t>Introduction</w:t>
      </w:r>
    </w:p>
    <w:p w14:paraId="7EFE298E" w14:textId="77777777" w:rsidR="00436FFA" w:rsidRPr="006C7A76" w:rsidRDefault="00436FFA" w:rsidP="00436FFA">
      <w:pPr>
        <w:pStyle w:val="ContainsEnd"/>
      </w:pPr>
    </w:p>
    <w:p w14:paraId="78366288" w14:textId="77777777" w:rsidR="0065136D" w:rsidRDefault="0065136D" w:rsidP="0065136D">
      <w:pPr>
        <w:pStyle w:val="Answer"/>
      </w:pPr>
    </w:p>
    <w:p w14:paraId="1988CA96" w14:textId="77777777" w:rsidR="00F944B1" w:rsidRDefault="00F944B1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bookmarkStart w:id="1" w:name="_Toc43574563"/>
      <w:r>
        <w:br w:type="page"/>
      </w:r>
    </w:p>
    <w:p w14:paraId="76588996" w14:textId="64BF4A0D" w:rsidR="00520264" w:rsidRDefault="00FB4375" w:rsidP="00520264">
      <w:pPr>
        <w:pStyle w:val="Heading2"/>
      </w:pPr>
      <w:r>
        <w:lastRenderedPageBreak/>
        <w:t>Characteristics and Benefits</w:t>
      </w:r>
    </w:p>
    <w:p w14:paraId="41FB42BB" w14:textId="1049C503" w:rsidR="00520264" w:rsidRDefault="00520264" w:rsidP="00520264">
      <w:r>
        <w:t>Scalable Applications</w:t>
      </w:r>
    </w:p>
    <w:p w14:paraId="278EC8F2" w14:textId="77777777" w:rsidR="00510DBB" w:rsidRDefault="00510DBB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578E6F15" w14:textId="63C0D541" w:rsidR="00510DBB" w:rsidRDefault="00510DBB" w:rsidP="00510DBB">
      <w:pPr>
        <w:pStyle w:val="Heading2"/>
      </w:pPr>
      <w:r>
        <w:lastRenderedPageBreak/>
        <w:t>Cheat Sheets</w:t>
      </w:r>
    </w:p>
    <w:p w14:paraId="06A3F9CB" w14:textId="4A99994A" w:rsidR="00510DBB" w:rsidRDefault="00171538" w:rsidP="00171538">
      <w:pPr>
        <w:pStyle w:val="Heading3"/>
      </w:pPr>
      <w:bookmarkStart w:id="2" w:name="_Toc43574567"/>
      <w:bookmarkEnd w:id="1"/>
      <w:r>
        <w:t>Interface</w:t>
      </w:r>
    </w:p>
    <w:p w14:paraId="019A9323" w14:textId="77777777" w:rsidR="00171538" w:rsidRPr="00171538" w:rsidRDefault="00171538" w:rsidP="00171538"/>
    <w:p w14:paraId="75BDAD04" w14:textId="77777777" w:rsidR="00171538" w:rsidRDefault="00171538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</w:p>
    <w:p w14:paraId="400CCFF8" w14:textId="2A288C46" w:rsidR="00B72FE6" w:rsidRDefault="00B72FE6" w:rsidP="00B72FE6">
      <w:pPr>
        <w:pStyle w:val="Heading2"/>
      </w:pPr>
      <w:r>
        <w:t>The Type System</w:t>
      </w:r>
    </w:p>
    <w:p w14:paraId="62BF9C8E" w14:textId="77777777" w:rsidR="009717B9" w:rsidRDefault="009717B9" w:rsidP="009717B9">
      <w:pPr>
        <w:pStyle w:val="QuestionSection"/>
      </w:pPr>
      <w:r>
        <w:rPr>
          <w:lang w:eastAsia="fi-FI"/>
        </w:rPr>
        <w:t xml:space="preserve">Questions </w:t>
      </w:r>
      <w:r>
        <w:t>– The Type System</w:t>
      </w:r>
    </w:p>
    <w:p w14:paraId="665211F9" w14:textId="77777777" w:rsidR="00245658" w:rsidRDefault="00245658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54E83C48" w14:textId="319CC583" w:rsidR="00F143DD" w:rsidRDefault="00F143DD" w:rsidP="00F143DD">
      <w:pPr>
        <w:pStyle w:val="Heading2"/>
      </w:pPr>
      <w:r>
        <w:lastRenderedPageBreak/>
        <w:t>Overview</w:t>
      </w:r>
      <w:bookmarkEnd w:id="2"/>
    </w:p>
    <w:p w14:paraId="04CB4DBC" w14:textId="2E65F972" w:rsidR="00D94499" w:rsidRPr="00D94499" w:rsidRDefault="00D94499" w:rsidP="00D94499">
      <w:pPr>
        <w:pStyle w:val="Heading3"/>
      </w:pPr>
      <w:bookmarkStart w:id="3" w:name="_Toc43574568"/>
      <w:r>
        <w:t>Basics of Type</w:t>
      </w:r>
      <w:bookmarkEnd w:id="3"/>
    </w:p>
    <w:p w14:paraId="7BDBDFFF" w14:textId="645F949A" w:rsidR="00F143DD" w:rsidRDefault="00BC1425" w:rsidP="00F143DD">
      <w:r>
        <w:t xml:space="preserve">TypeScript allows </w:t>
      </w:r>
      <w:r w:rsidR="00067519">
        <w:t xml:space="preserve">supports the use of </w:t>
      </w:r>
      <w:r w:rsidR="00895688" w:rsidRPr="006C7838">
        <w:rPr>
          <w:rStyle w:val="KeywordChar"/>
        </w:rPr>
        <w:t>type annotations</w:t>
      </w:r>
      <w:r>
        <w:t xml:space="preserve"> to </w:t>
      </w:r>
      <w:r w:rsidR="00895688">
        <w:t>add</w:t>
      </w:r>
      <w:r w:rsidR="00F86D63">
        <w:t xml:space="preserve"> </w:t>
      </w:r>
      <w:r>
        <w:t xml:space="preserve"> explicit </w:t>
      </w:r>
      <w:r w:rsidR="00A444ED">
        <w:t xml:space="preserve">static </w:t>
      </w:r>
      <w:r>
        <w:t>type</w:t>
      </w:r>
      <w:r w:rsidR="009248C1">
        <w:t xml:space="preserve"> information to variables, formal parameters and return types.</w:t>
      </w:r>
      <w:r w:rsidR="008C66BC">
        <w:t xml:space="preserve"> The compiler then </w:t>
      </w:r>
      <w:r w:rsidR="00A444ED">
        <w:t xml:space="preserve">uses this information to perform </w:t>
      </w:r>
      <w:r w:rsidR="00A444ED" w:rsidRPr="002C2760">
        <w:rPr>
          <w:rStyle w:val="KeywordChar"/>
        </w:rPr>
        <w:t xml:space="preserve">static type </w:t>
      </w:r>
      <w:r w:rsidR="00A444ED" w:rsidRPr="00E2315B">
        <w:rPr>
          <w:rStyle w:val="KeywordChar"/>
        </w:rPr>
        <w:t>checking</w:t>
      </w:r>
      <w:r w:rsidR="00A444ED">
        <w:t xml:space="preserve">. </w:t>
      </w:r>
    </w:p>
    <w:p w14:paraId="6CF12E28" w14:textId="77777777" w:rsidR="001F2715" w:rsidRPr="001F2715" w:rsidRDefault="001F2715" w:rsidP="001F2715">
      <w:pPr>
        <w:pStyle w:val="SourceCode"/>
      </w:pPr>
      <w:r w:rsidRPr="001F2715">
        <w:t>function add(x: number, y: number): number {</w:t>
      </w:r>
    </w:p>
    <w:p w14:paraId="7B84B508" w14:textId="77777777" w:rsidR="001F2715" w:rsidRPr="001F2715" w:rsidRDefault="001F2715" w:rsidP="001F2715">
      <w:pPr>
        <w:pStyle w:val="SourceCode"/>
      </w:pPr>
      <w:r w:rsidRPr="001F2715">
        <w:t>    return x+y;</w:t>
      </w:r>
    </w:p>
    <w:p w14:paraId="2D21E187" w14:textId="77777777" w:rsidR="001F2715" w:rsidRPr="001F2715" w:rsidRDefault="001F2715" w:rsidP="001F2715">
      <w:pPr>
        <w:pStyle w:val="SourceCode"/>
      </w:pPr>
      <w:r w:rsidRPr="001F2715">
        <w:t>}</w:t>
      </w:r>
    </w:p>
    <w:p w14:paraId="07D5C7FF" w14:textId="77777777" w:rsidR="001F2715" w:rsidRPr="001F2715" w:rsidRDefault="001F2715" w:rsidP="001F2715">
      <w:pPr>
        <w:pStyle w:val="SourceCode"/>
      </w:pPr>
      <w:r w:rsidRPr="001F2715">
        <w:t>let a: number = 5;</w:t>
      </w:r>
    </w:p>
    <w:p w14:paraId="2F662DD9" w14:textId="77777777" w:rsidR="001F2715" w:rsidRPr="001F2715" w:rsidRDefault="001F2715" w:rsidP="001F2715">
      <w:pPr>
        <w:pStyle w:val="SourceCode"/>
      </w:pPr>
    </w:p>
    <w:p w14:paraId="6B3F8A3F" w14:textId="790E7EA1" w:rsidR="001F2715" w:rsidRDefault="001F2715" w:rsidP="001F2715">
      <w:pPr>
        <w:pStyle w:val="SourceCode"/>
      </w:pPr>
      <w:r w:rsidRPr="001F2715">
        <w:t>add(</w:t>
      </w:r>
      <w:r w:rsidR="008C66BC">
        <w:t>a</w:t>
      </w:r>
      <w:r w:rsidRPr="001F2715">
        <w:t>,"5");</w:t>
      </w:r>
    </w:p>
    <w:p w14:paraId="1839CEF3" w14:textId="7CC50176" w:rsidR="00522209" w:rsidRDefault="00522209" w:rsidP="001F2715">
      <w:pPr>
        <w:pStyle w:val="SourceCode"/>
      </w:pPr>
    </w:p>
    <w:p w14:paraId="2CD60D1F" w14:textId="000DFA6A" w:rsidR="00522209" w:rsidRPr="001F2715" w:rsidRDefault="00995A6E" w:rsidP="00522209">
      <w:pPr>
        <w:pStyle w:val="SourceCode"/>
      </w:pPr>
      <w:r>
        <w:t xml:space="preserve">&gt;&gt; </w:t>
      </w:r>
      <w:r w:rsidR="00522209">
        <w:t>error TS2345: Argument of type '"5"' is not assignable to parameter of type 'number'.</w:t>
      </w:r>
    </w:p>
    <w:p w14:paraId="1BF45308" w14:textId="77777777" w:rsidR="00FD4079" w:rsidRDefault="00FD4079" w:rsidP="00F143DD"/>
    <w:p w14:paraId="219CC824" w14:textId="6B282367" w:rsidR="009248C1" w:rsidRDefault="0073564A" w:rsidP="00F143DD">
      <w:r>
        <w:t xml:space="preserve">The compiler also uses </w:t>
      </w:r>
      <w:r w:rsidRPr="00803780">
        <w:rPr>
          <w:rStyle w:val="KeywordChar"/>
        </w:rPr>
        <w:t>type inference</w:t>
      </w:r>
      <w:r>
        <w:t xml:space="preserve"> to implicitly statically type </w:t>
      </w:r>
      <w:r w:rsidR="005B3067">
        <w:t>return types and variables where appropriate</w:t>
      </w:r>
      <w:r w:rsidR="002F1DAF">
        <w:t xml:space="preserve">. In this fragment the return type of </w:t>
      </w:r>
      <w:r w:rsidR="002F1DAF" w:rsidRPr="002F1DAF">
        <w:rPr>
          <w:rStyle w:val="SourceCodeChar"/>
        </w:rPr>
        <w:t>add</w:t>
      </w:r>
      <w:r w:rsidR="002F1DAF">
        <w:t xml:space="preserve"> and the variable </w:t>
      </w:r>
      <w:r w:rsidR="002F1DAF" w:rsidRPr="002F1DAF">
        <w:rPr>
          <w:rStyle w:val="SourceCodeChar"/>
        </w:rPr>
        <w:t>c</w:t>
      </w:r>
      <w:r w:rsidR="002F1DAF">
        <w:t xml:space="preserve"> </w:t>
      </w:r>
      <w:r w:rsidR="00630DEF">
        <w:t xml:space="preserve">both </w:t>
      </w:r>
      <w:r w:rsidR="002F1DAF">
        <w:t xml:space="preserve">have </w:t>
      </w:r>
      <w:r w:rsidR="00630DEF">
        <w:t>a</w:t>
      </w:r>
      <w:r w:rsidR="002F1DAF">
        <w:t xml:space="preserve"> static type </w:t>
      </w:r>
      <w:r w:rsidR="00630DEF">
        <w:t xml:space="preserve">of </w:t>
      </w:r>
      <w:r w:rsidR="002F1DAF">
        <w:t>number.</w:t>
      </w:r>
    </w:p>
    <w:p w14:paraId="31FE1FA7" w14:textId="77777777" w:rsidR="00643194" w:rsidRPr="00643194" w:rsidRDefault="00643194" w:rsidP="00643194">
      <w:pPr>
        <w:pStyle w:val="SourceCode"/>
      </w:pPr>
      <w:r w:rsidRPr="00643194">
        <w:t>function add2(x: number, y: number) {</w:t>
      </w:r>
    </w:p>
    <w:p w14:paraId="7D110B9A" w14:textId="77777777" w:rsidR="00643194" w:rsidRPr="00643194" w:rsidRDefault="00643194" w:rsidP="00643194">
      <w:pPr>
        <w:pStyle w:val="SourceCode"/>
      </w:pPr>
      <w:r w:rsidRPr="00643194">
        <w:t>    return x+y;</w:t>
      </w:r>
    </w:p>
    <w:p w14:paraId="11F70D28" w14:textId="77777777" w:rsidR="00643194" w:rsidRPr="00643194" w:rsidRDefault="00643194" w:rsidP="00643194">
      <w:pPr>
        <w:pStyle w:val="SourceCode"/>
      </w:pPr>
      <w:r w:rsidRPr="00643194">
        <w:t>}</w:t>
      </w:r>
    </w:p>
    <w:p w14:paraId="4DC074E6" w14:textId="39D92C95" w:rsidR="00643194" w:rsidRPr="00643194" w:rsidRDefault="00643194" w:rsidP="00643194">
      <w:pPr>
        <w:pStyle w:val="SourceCode"/>
      </w:pPr>
      <w:r w:rsidRPr="00643194">
        <w:t>let c = add(4,5);</w:t>
      </w:r>
    </w:p>
    <w:p w14:paraId="6EF2DE58" w14:textId="62377A3A" w:rsidR="00332CC8" w:rsidRDefault="00332CC8" w:rsidP="00332CC8">
      <w:pPr>
        <w:pStyle w:val="Heading4"/>
      </w:pPr>
      <w:r>
        <w:t>Any</w:t>
      </w:r>
    </w:p>
    <w:p w14:paraId="0558FB2F" w14:textId="3A75411B" w:rsidR="00332CC8" w:rsidRDefault="002744DF" w:rsidP="00332CC8">
      <w:r>
        <w:t>To</w:t>
      </w:r>
      <w:r w:rsidR="00E42EBE">
        <w:t xml:space="preserve"> allow the developer to use the full scope of JavaScript’s dynamic type system, TypeScript allows </w:t>
      </w:r>
      <w:r w:rsidR="00A90FD9" w:rsidRPr="00A90FD9">
        <w:rPr>
          <w:rStyle w:val="KeywordChar"/>
        </w:rPr>
        <w:t>any</w:t>
      </w:r>
      <w:r w:rsidR="00A90FD9">
        <w:t xml:space="preserve"> type. </w:t>
      </w:r>
      <w:r w:rsidR="00A57F79">
        <w:t xml:space="preserve">When </w:t>
      </w:r>
      <w:r w:rsidR="00DC3AA7">
        <w:t>parameter</w:t>
      </w:r>
      <w:r w:rsidR="0038258D">
        <w:t xml:space="preserve">s, return types or variables are marked with any they </w:t>
      </w:r>
      <w:r w:rsidR="001A6DD5">
        <w:t xml:space="preserve">can be assigned </w:t>
      </w:r>
      <w:r w:rsidR="0025473E">
        <w:t xml:space="preserve">values of any type. </w:t>
      </w:r>
      <w:r w:rsidR="00BF0BF9">
        <w:t xml:space="preserve">It then becomes the </w:t>
      </w:r>
      <w:r w:rsidR="001F0942">
        <w:t>developer’s</w:t>
      </w:r>
      <w:r w:rsidR="00BF0BF9">
        <w:t xml:space="preserve"> responsibility to </w:t>
      </w:r>
      <w:r w:rsidR="00352C33">
        <w:t xml:space="preserve">ensure only </w:t>
      </w:r>
      <w:r w:rsidR="00676714">
        <w:t>sensible values are assigned.</w:t>
      </w:r>
    </w:p>
    <w:p w14:paraId="77F743AD" w14:textId="77777777" w:rsidR="00E2456C" w:rsidRPr="00E2456C" w:rsidRDefault="00E2456C" w:rsidP="00E2456C">
      <w:pPr>
        <w:pStyle w:val="SourceCode"/>
      </w:pPr>
      <w:r w:rsidRPr="00E2456C">
        <w:t>let y: any = 1;</w:t>
      </w:r>
    </w:p>
    <w:p w14:paraId="63EC32D1" w14:textId="77777777" w:rsidR="00E2456C" w:rsidRPr="00E2456C" w:rsidRDefault="00E2456C" w:rsidP="00E2456C">
      <w:pPr>
        <w:pStyle w:val="SourceCode"/>
      </w:pPr>
      <w:r w:rsidRPr="00E2456C">
        <w:t>let x:string = "hello";</w:t>
      </w:r>
    </w:p>
    <w:p w14:paraId="77665636" w14:textId="77777777" w:rsidR="00E2456C" w:rsidRPr="00E2456C" w:rsidRDefault="00E2456C" w:rsidP="00E2456C">
      <w:pPr>
        <w:pStyle w:val="SourceCode"/>
      </w:pPr>
      <w:r w:rsidRPr="00E2456C">
        <w:t>x = y;</w:t>
      </w:r>
    </w:p>
    <w:p w14:paraId="2C06511A" w14:textId="69A73BED" w:rsidR="00E2456C" w:rsidRDefault="00E2456C" w:rsidP="00E2456C">
      <w:pPr>
        <w:pStyle w:val="SourceCode"/>
      </w:pPr>
      <w:r w:rsidRPr="00E2456C">
        <w:t>console.log(x.length);</w:t>
      </w:r>
    </w:p>
    <w:p w14:paraId="4FB2DCE5" w14:textId="1BD12951" w:rsidR="00E2456C" w:rsidRDefault="00E2456C" w:rsidP="00E2456C">
      <w:pPr>
        <w:pStyle w:val="SourceCode"/>
      </w:pPr>
    </w:p>
    <w:p w14:paraId="422AC006" w14:textId="287263EF" w:rsidR="00E2456C" w:rsidRPr="00E2456C" w:rsidRDefault="00E2456C" w:rsidP="00E2456C">
      <w:pPr>
        <w:pStyle w:val="SourceCode"/>
      </w:pPr>
      <w:r>
        <w:t>&gt;&gt; undefined</w:t>
      </w:r>
    </w:p>
    <w:p w14:paraId="2852A98E" w14:textId="2CF902DA" w:rsidR="001E328D" w:rsidRDefault="001E328D" w:rsidP="00332CC8"/>
    <w:p w14:paraId="6D9BEC87" w14:textId="0CACDE16" w:rsidR="00FC2932" w:rsidRDefault="001E328D" w:rsidP="00332CC8">
      <w:r>
        <w:t xml:space="preserve">When </w:t>
      </w:r>
      <w:r w:rsidR="007E73C0">
        <w:t>performing</w:t>
      </w:r>
      <w:r>
        <w:t xml:space="preserve"> </w:t>
      </w:r>
      <w:r w:rsidR="007E73C0">
        <w:t xml:space="preserve">type inference to </w:t>
      </w:r>
      <w:r>
        <w:t>implicit</w:t>
      </w:r>
      <w:r w:rsidR="007E73C0">
        <w:t xml:space="preserve">ly statically type </w:t>
      </w:r>
      <w:r w:rsidR="009915A1">
        <w:t>variables the compiler will</w:t>
      </w:r>
      <w:r w:rsidR="00201151">
        <w:t>,</w:t>
      </w:r>
      <w:r w:rsidR="009915A1">
        <w:t xml:space="preserve"> by default</w:t>
      </w:r>
      <w:r w:rsidR="00201151">
        <w:t>,</w:t>
      </w:r>
      <w:r w:rsidR="009915A1">
        <w:t xml:space="preserve"> silently assign the type any when it cannot infer a more explicit type. </w:t>
      </w:r>
      <w:r w:rsidR="0008006D">
        <w:t>It is often useful to turn this off using the following compiler option.</w:t>
      </w:r>
    </w:p>
    <w:p w14:paraId="5ED0AB63" w14:textId="77777777" w:rsidR="00FC2932" w:rsidRDefault="00FC2932">
      <w:pPr>
        <w:spacing w:after="160" w:line="259" w:lineRule="auto"/>
      </w:pPr>
      <w:r>
        <w:br w:type="page"/>
      </w:r>
    </w:p>
    <w:p w14:paraId="091884D7" w14:textId="77777777" w:rsidR="0008006D" w:rsidRDefault="0008006D" w:rsidP="00332CC8"/>
    <w:p w14:paraId="19D7B891" w14:textId="77777777" w:rsidR="00B32D57" w:rsidRPr="00B32D57" w:rsidRDefault="00B32D57" w:rsidP="00B32D57">
      <w:pPr>
        <w:pStyle w:val="SourceCode"/>
      </w:pPr>
      <w:r w:rsidRPr="00B32D57">
        <w:t>{</w:t>
      </w:r>
    </w:p>
    <w:p w14:paraId="03D04FF9" w14:textId="77777777" w:rsidR="00B32D57" w:rsidRPr="00B32D57" w:rsidRDefault="00B32D57" w:rsidP="00B32D57">
      <w:pPr>
        <w:pStyle w:val="SourceCode"/>
      </w:pPr>
      <w:r w:rsidRPr="00B32D57">
        <w:t>    "compilerOptions": {</w:t>
      </w:r>
    </w:p>
    <w:p w14:paraId="6998A6E5" w14:textId="77777777" w:rsidR="00B32D57" w:rsidRPr="00B32D57" w:rsidRDefault="00B32D57" w:rsidP="00B32D57">
      <w:pPr>
        <w:pStyle w:val="SourceCode"/>
      </w:pPr>
      <w:r w:rsidRPr="00B32D57">
        <w:t>        "target": "ES2018", </w:t>
      </w:r>
    </w:p>
    <w:p w14:paraId="20479C2D" w14:textId="77777777" w:rsidR="00B32D57" w:rsidRPr="00B32D57" w:rsidRDefault="00B32D57" w:rsidP="00B32D57">
      <w:pPr>
        <w:pStyle w:val="SourceCode"/>
      </w:pPr>
      <w:r w:rsidRPr="00B32D57">
        <w:t>        "outDir": "./dist", </w:t>
      </w:r>
    </w:p>
    <w:p w14:paraId="763F1CEC" w14:textId="77777777" w:rsidR="00B32D57" w:rsidRPr="00B32D57" w:rsidRDefault="00B32D57" w:rsidP="00B32D57">
      <w:pPr>
        <w:pStyle w:val="SourceCode"/>
      </w:pPr>
      <w:r w:rsidRPr="00B32D57">
        <w:t>        "rootDir": "./src",</w:t>
      </w:r>
    </w:p>
    <w:p w14:paraId="6E457AE0" w14:textId="77777777" w:rsidR="00B32D57" w:rsidRPr="00B32D57" w:rsidRDefault="00B32D57" w:rsidP="00B32D57">
      <w:pPr>
        <w:pStyle w:val="SourceCode"/>
      </w:pPr>
      <w:r w:rsidRPr="00B32D57">
        <w:t>        "noEmitOnError": true,</w:t>
      </w:r>
    </w:p>
    <w:p w14:paraId="18324CA3" w14:textId="77777777" w:rsidR="00B32D57" w:rsidRPr="00B32D57" w:rsidRDefault="00B32D57" w:rsidP="00B32D57">
      <w:pPr>
        <w:pStyle w:val="SourceCode"/>
        <w:rPr>
          <w:b/>
          <w:bCs/>
        </w:rPr>
      </w:pPr>
      <w:r w:rsidRPr="00B32D57">
        <w:t>        </w:t>
      </w:r>
      <w:r w:rsidRPr="00B32D57">
        <w:rPr>
          <w:b/>
          <w:bCs/>
        </w:rPr>
        <w:t>"noImplicitAny": true</w:t>
      </w:r>
    </w:p>
    <w:p w14:paraId="5CB2C8D4" w14:textId="77777777" w:rsidR="00B32D57" w:rsidRPr="00B32D57" w:rsidRDefault="00B32D57" w:rsidP="00B32D57">
      <w:pPr>
        <w:pStyle w:val="SourceCode"/>
      </w:pPr>
      <w:r w:rsidRPr="00B32D57">
        <w:t>    }</w:t>
      </w:r>
    </w:p>
    <w:p w14:paraId="51CF4F05" w14:textId="77777777" w:rsidR="00B32D57" w:rsidRPr="00B32D57" w:rsidRDefault="00B32D57" w:rsidP="00B32D57">
      <w:pPr>
        <w:pStyle w:val="SourceCode"/>
      </w:pPr>
      <w:r w:rsidRPr="00B32D57">
        <w:t>}</w:t>
      </w:r>
    </w:p>
    <w:p w14:paraId="19176323" w14:textId="77777777" w:rsidR="00B32D57" w:rsidRPr="00B32D57" w:rsidRDefault="00B32D57" w:rsidP="00B32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6D21C7" w14:textId="38400082" w:rsidR="0000643C" w:rsidRDefault="0000643C" w:rsidP="0000643C">
      <w:pPr>
        <w:pStyle w:val="Heading4"/>
      </w:pPr>
      <w:r>
        <w:t>Union</w:t>
      </w:r>
    </w:p>
    <w:p w14:paraId="0A605D50" w14:textId="2397ECF6" w:rsidR="0000643C" w:rsidRDefault="00811518" w:rsidP="0000643C">
      <w:r>
        <w:t>TypeScript supports union types. These define a restricted set of types that a variable can take.</w:t>
      </w:r>
    </w:p>
    <w:p w14:paraId="26BE2B73" w14:textId="77777777" w:rsidR="006B35F0" w:rsidRPr="006B35F0" w:rsidRDefault="006B35F0" w:rsidP="006B35F0">
      <w:pPr>
        <w:pStyle w:val="SourceCode"/>
      </w:pPr>
      <w:r w:rsidRPr="006B35F0">
        <w:t>function selector(flag: boolean) : </w:t>
      </w:r>
      <w:r w:rsidRPr="006B35F0">
        <w:rPr>
          <w:rStyle w:val="SourceCodeStrongChar"/>
        </w:rPr>
        <w:t>number | string</w:t>
      </w:r>
      <w:r w:rsidRPr="006B35F0">
        <w:t> {</w:t>
      </w:r>
    </w:p>
    <w:p w14:paraId="6895A1A8" w14:textId="77777777" w:rsidR="006B35F0" w:rsidRPr="006B35F0" w:rsidRDefault="006B35F0" w:rsidP="006B35F0">
      <w:pPr>
        <w:pStyle w:val="SourceCode"/>
      </w:pPr>
      <w:r w:rsidRPr="006B35F0">
        <w:t>    return flag ? 1.0 : "1.0"</w:t>
      </w:r>
    </w:p>
    <w:p w14:paraId="4F67A3CA" w14:textId="77777777" w:rsidR="006B35F0" w:rsidRPr="006B35F0" w:rsidRDefault="006B35F0" w:rsidP="006B35F0">
      <w:pPr>
        <w:pStyle w:val="SourceCode"/>
      </w:pPr>
      <w:r w:rsidRPr="006B35F0">
        <w:t>}</w:t>
      </w:r>
    </w:p>
    <w:p w14:paraId="56035C97" w14:textId="77777777" w:rsidR="006B35F0" w:rsidRPr="006B35F0" w:rsidRDefault="006B35F0" w:rsidP="006B35F0">
      <w:pPr>
        <w:pStyle w:val="SourceCode"/>
      </w:pPr>
    </w:p>
    <w:p w14:paraId="5A03EF63" w14:textId="77777777" w:rsidR="006B35F0" w:rsidRPr="006B35F0" w:rsidRDefault="006B35F0" w:rsidP="006B35F0">
      <w:pPr>
        <w:pStyle w:val="SourceCode"/>
      </w:pPr>
      <w:r w:rsidRPr="006B35F0">
        <w:t>let selected: </w:t>
      </w:r>
      <w:r w:rsidRPr="006B35F0">
        <w:rPr>
          <w:rStyle w:val="SourceCodeStrongChar"/>
        </w:rPr>
        <w:t>number|string</w:t>
      </w:r>
      <w:r w:rsidRPr="006B35F0">
        <w:t>  = selector(true);</w:t>
      </w:r>
    </w:p>
    <w:p w14:paraId="64037D55" w14:textId="77777777" w:rsidR="006B35F0" w:rsidRPr="006B35F0" w:rsidRDefault="006B35F0" w:rsidP="006B35F0">
      <w:pPr>
        <w:pStyle w:val="SourceCode"/>
      </w:pPr>
      <w:r w:rsidRPr="006B35F0">
        <w:t>console.log(selected.toString());</w:t>
      </w:r>
    </w:p>
    <w:p w14:paraId="43BE50BD" w14:textId="77777777" w:rsidR="006B35F0" w:rsidRDefault="006B35F0" w:rsidP="0000643C"/>
    <w:p w14:paraId="4A4E1A1B" w14:textId="49B3DD20" w:rsidR="0008006D" w:rsidRDefault="006B35F0" w:rsidP="00332CC8">
      <w:pPr>
        <w:rPr>
          <w:rStyle w:val="SourceCodeChar"/>
        </w:rPr>
      </w:pPr>
      <w:r>
        <w:t>If a variable has union type the compiler will only allow operations that are supported by every type in the union</w:t>
      </w:r>
      <w:r w:rsidR="00492EEC">
        <w:t xml:space="preserve">. In our case above this pretty much limits us to </w:t>
      </w:r>
      <w:r w:rsidR="00492EEC" w:rsidRPr="00492EEC">
        <w:rPr>
          <w:rStyle w:val="SourceCodeChar"/>
        </w:rPr>
        <w:t>toString</w:t>
      </w:r>
      <w:r w:rsidR="00492EEC">
        <w:t xml:space="preserve"> and </w:t>
      </w:r>
      <w:r w:rsidR="009470EE" w:rsidRPr="009470EE">
        <w:rPr>
          <w:rStyle w:val="SourceCodeChar"/>
        </w:rPr>
        <w:t>valueOf</w:t>
      </w:r>
      <w:r w:rsidR="00A324BF">
        <w:rPr>
          <w:rStyle w:val="SourceCodeChar"/>
        </w:rPr>
        <w:t>.</w:t>
      </w:r>
    </w:p>
    <w:p w14:paraId="1A671156" w14:textId="3D8E5E3E" w:rsidR="00CA2667" w:rsidRDefault="00CA2667" w:rsidP="00CA2667">
      <w:pPr>
        <w:pStyle w:val="Heading4"/>
      </w:pPr>
      <w:r>
        <w:t>Type Assertion</w:t>
      </w:r>
    </w:p>
    <w:p w14:paraId="14370266" w14:textId="4A7BA29E" w:rsidR="00A324BF" w:rsidRDefault="00A324BF" w:rsidP="00332CC8">
      <w:r>
        <w:t xml:space="preserve">Where we know more than the </w:t>
      </w:r>
      <w:r w:rsidR="006C5ADE">
        <w:t>compiler,</w:t>
      </w:r>
      <w:r>
        <w:t xml:space="preserve"> we can narrow a union type </w:t>
      </w:r>
      <w:r w:rsidR="00364603">
        <w:t xml:space="preserve">value to one the types in the union using a </w:t>
      </w:r>
      <w:r w:rsidR="006C5ADE" w:rsidRPr="006C5ADE">
        <w:rPr>
          <w:rStyle w:val="KeywordChar"/>
        </w:rPr>
        <w:t>type assertion</w:t>
      </w:r>
      <w:r w:rsidR="006C5ADE">
        <w:t>.</w:t>
      </w:r>
      <w:r w:rsidR="00F22CF8">
        <w:t xml:space="preserve"> The compiler will make sure we only narrow to a type which is a member of the relevant union. </w:t>
      </w:r>
    </w:p>
    <w:p w14:paraId="7337D129" w14:textId="77777777" w:rsidR="00F22CF8" w:rsidRPr="008201FA" w:rsidRDefault="00F22CF8" w:rsidP="00F22CF8">
      <w:pPr>
        <w:pStyle w:val="SourceCode"/>
      </w:pPr>
      <w:r w:rsidRPr="008201FA">
        <w:t>let n = selector(true) as number;</w:t>
      </w:r>
    </w:p>
    <w:p w14:paraId="3F5FF9E5" w14:textId="77777777" w:rsidR="00F22CF8" w:rsidRPr="008201FA" w:rsidRDefault="00F22CF8" w:rsidP="00F22CF8">
      <w:pPr>
        <w:pStyle w:val="SourceCode"/>
      </w:pPr>
      <w:r w:rsidRPr="008201FA">
        <w:t>let str = selector(false) </w:t>
      </w:r>
      <w:r w:rsidRPr="00F22CF8">
        <w:rPr>
          <w:rStyle w:val="SourceCodeStrongChar"/>
        </w:rPr>
        <w:t>as string</w:t>
      </w:r>
      <w:r w:rsidRPr="008201FA">
        <w:t>;</w:t>
      </w:r>
    </w:p>
    <w:p w14:paraId="6002A486" w14:textId="77777777" w:rsidR="00F22CF8" w:rsidRPr="008201FA" w:rsidRDefault="00F22CF8" w:rsidP="00F22CF8">
      <w:pPr>
        <w:pStyle w:val="SourceCode"/>
      </w:pPr>
      <w:r w:rsidRPr="008201FA">
        <w:t>console.log(str.length);</w:t>
      </w:r>
    </w:p>
    <w:p w14:paraId="5C84F1A9" w14:textId="12A1C8EE" w:rsidR="00F22CF8" w:rsidRDefault="00F22CF8" w:rsidP="00332CC8"/>
    <w:p w14:paraId="63A61B70" w14:textId="34C8B841" w:rsidR="00912D25" w:rsidRDefault="00912D25" w:rsidP="00332CC8">
      <w:r>
        <w:t>If the developer gets it wrong the code will fail at runtime.</w:t>
      </w:r>
    </w:p>
    <w:p w14:paraId="30E19193" w14:textId="77777777" w:rsidR="00912D25" w:rsidRPr="00CB3BAA" w:rsidRDefault="00912D25" w:rsidP="00CB3BAA">
      <w:pPr>
        <w:pStyle w:val="SourceCode"/>
      </w:pPr>
      <w:r w:rsidRPr="00CB3BAA">
        <w:t>function selector(flag: boolean) : number | string {</w:t>
      </w:r>
    </w:p>
    <w:p w14:paraId="589A83D3" w14:textId="77777777" w:rsidR="00912D25" w:rsidRPr="00CB3BAA" w:rsidRDefault="00912D25" w:rsidP="00CB3BAA">
      <w:pPr>
        <w:pStyle w:val="SourceCode"/>
      </w:pPr>
      <w:r w:rsidRPr="00CB3BAA">
        <w:t>    return flag ? 1.0 : "1.0"</w:t>
      </w:r>
    </w:p>
    <w:p w14:paraId="3AC0242C" w14:textId="77777777" w:rsidR="00912D25" w:rsidRPr="00CB3BAA" w:rsidRDefault="00912D25" w:rsidP="00CB3BAA">
      <w:pPr>
        <w:pStyle w:val="SourceCode"/>
      </w:pPr>
      <w:r w:rsidRPr="00CB3BAA">
        <w:t>}</w:t>
      </w:r>
    </w:p>
    <w:p w14:paraId="783882C0" w14:textId="77777777" w:rsidR="00912D25" w:rsidRPr="00CB3BAA" w:rsidRDefault="00912D25" w:rsidP="00CB3BAA">
      <w:pPr>
        <w:pStyle w:val="SourceCode"/>
      </w:pPr>
    </w:p>
    <w:p w14:paraId="2AFCE6A1" w14:textId="77777777" w:rsidR="00912D25" w:rsidRPr="00CB3BAA" w:rsidRDefault="00912D25" w:rsidP="00CB3BAA">
      <w:pPr>
        <w:pStyle w:val="SourceCode"/>
      </w:pPr>
      <w:r w:rsidRPr="00CB3BAA">
        <w:t>let selected: number|string  = selector(false) </w:t>
      </w:r>
      <w:r w:rsidRPr="00AB3017">
        <w:rPr>
          <w:rStyle w:val="SourceCodeStrongChar"/>
        </w:rPr>
        <w:t>as number</w:t>
      </w:r>
      <w:r w:rsidRPr="00CB3BAA">
        <w:t>;</w:t>
      </w:r>
    </w:p>
    <w:p w14:paraId="4328711A" w14:textId="5254442D" w:rsidR="00912D25" w:rsidRDefault="00912D25" w:rsidP="00CB3BAA">
      <w:pPr>
        <w:pStyle w:val="SourceCode"/>
      </w:pPr>
      <w:r w:rsidRPr="00CB3BAA">
        <w:t>console.log(selected.</w:t>
      </w:r>
      <w:r w:rsidRPr="00AB3017">
        <w:rPr>
          <w:rStyle w:val="SourceCodeStrongChar"/>
        </w:rPr>
        <w:t>toFixed(2)</w:t>
      </w:r>
      <w:r w:rsidRPr="00CB3BAA">
        <w:t>);</w:t>
      </w:r>
    </w:p>
    <w:p w14:paraId="05C844FF" w14:textId="77777777" w:rsidR="001B2EDB" w:rsidRPr="00CB3BAA" w:rsidRDefault="001B2EDB" w:rsidP="00CB3BAA">
      <w:pPr>
        <w:pStyle w:val="SourceCode"/>
      </w:pPr>
    </w:p>
    <w:p w14:paraId="192B1D60" w14:textId="0CF8CDA2" w:rsidR="00CB3BAA" w:rsidRPr="00CB3BAA" w:rsidRDefault="001B2EDB" w:rsidP="00CB3BAA">
      <w:pPr>
        <w:pStyle w:val="SourceCode"/>
      </w:pPr>
      <w:r>
        <w:t xml:space="preserve">&gt;&gt; </w:t>
      </w:r>
      <w:r w:rsidR="00CB3BAA" w:rsidRPr="00CB3BAA">
        <w:t>C:</w:t>
      </w:r>
      <w:r w:rsidRPr="00CB3BAA">
        <w:t xml:space="preserve"> </w:t>
      </w:r>
      <w:r>
        <w:t>…</w:t>
      </w:r>
      <w:r w:rsidR="00CB3BAA" w:rsidRPr="00CB3BAA">
        <w:t>\dist\hello.js:5</w:t>
      </w:r>
    </w:p>
    <w:p w14:paraId="135156A7" w14:textId="77B19C14" w:rsidR="00912D25" w:rsidRDefault="005E4CF4" w:rsidP="00CB3BAA">
      <w:pPr>
        <w:pStyle w:val="SourceCode"/>
      </w:pPr>
      <w:r>
        <w:t xml:space="preserve">&gt;&gt; </w:t>
      </w:r>
      <w:r w:rsidR="00CB3BAA" w:rsidRPr="00CB3BAA">
        <w:t>console.log(selected.toFixed(2));</w:t>
      </w:r>
    </w:p>
    <w:p w14:paraId="6713BB68" w14:textId="52573C50" w:rsidR="005E4CF4" w:rsidRPr="00CB3BAA" w:rsidRDefault="005E4CF4" w:rsidP="00CB3BAA">
      <w:pPr>
        <w:pStyle w:val="SourceCode"/>
      </w:pPr>
      <w:r>
        <w:t xml:space="preserve">&gt;&gt; </w:t>
      </w:r>
      <w:r w:rsidRPr="005E4CF4">
        <w:t>TypeError: selected.toFixed is not a function</w:t>
      </w:r>
    </w:p>
    <w:p w14:paraId="5FA0695A" w14:textId="77777777" w:rsidR="00083B85" w:rsidRPr="00C8680C" w:rsidRDefault="00083B85" w:rsidP="00C8680C"/>
    <w:p w14:paraId="6DAEA7F7" w14:textId="77777777" w:rsidR="00E13748" w:rsidRDefault="00ED09CA" w:rsidP="00E300C4">
      <w:r>
        <w:lastRenderedPageBreak/>
        <w:t>We can also circumvent th</w:t>
      </w:r>
      <w:r w:rsidR="000B3DAD">
        <w:t xml:space="preserve">e compiler as the following piece of horrible code shows. </w:t>
      </w:r>
    </w:p>
    <w:p w14:paraId="74D61B75" w14:textId="005C3D77" w:rsidR="00F143DD" w:rsidRDefault="004353F3" w:rsidP="00E13748">
      <w:pPr>
        <w:pStyle w:val="QuoteCallOut"/>
      </w:pPr>
      <w:r>
        <w:t xml:space="preserve">It is worth noting that </w:t>
      </w:r>
      <w:r w:rsidR="00CD0E30">
        <w:t xml:space="preserve">type assertions are a compile time construct. They </w:t>
      </w:r>
      <w:r w:rsidR="009E79E7">
        <w:t xml:space="preserve">do not cause runtime type coercion to occur when the </w:t>
      </w:r>
      <w:r w:rsidR="00AF5308">
        <w:t>actual runtime type does not match the asserted type.</w:t>
      </w:r>
    </w:p>
    <w:p w14:paraId="45C93F50" w14:textId="77777777" w:rsidR="00E13748" w:rsidRDefault="00E13748" w:rsidP="00EB785A">
      <w:pPr>
        <w:pStyle w:val="SourceCode"/>
      </w:pPr>
    </w:p>
    <w:p w14:paraId="6DDF2CF2" w14:textId="11A01819" w:rsidR="00EB785A" w:rsidRPr="00EB785A" w:rsidRDefault="00EB785A" w:rsidP="00EB785A">
      <w:pPr>
        <w:pStyle w:val="SourceCode"/>
      </w:pPr>
      <w:r w:rsidRPr="00EB785A">
        <w:t>function selector(flag: boolean) : boolean | string {</w:t>
      </w:r>
    </w:p>
    <w:p w14:paraId="25CC3361" w14:textId="77777777" w:rsidR="00EB785A" w:rsidRPr="00EB785A" w:rsidRDefault="00EB785A" w:rsidP="00EB785A">
      <w:pPr>
        <w:pStyle w:val="SourceCode"/>
      </w:pPr>
      <w:r w:rsidRPr="00EB785A">
        <w:t>    return flag ? true : "1.0"</w:t>
      </w:r>
    </w:p>
    <w:p w14:paraId="25DBE6A2" w14:textId="77777777" w:rsidR="00EB785A" w:rsidRPr="00EB785A" w:rsidRDefault="00EB785A" w:rsidP="00EB785A">
      <w:pPr>
        <w:pStyle w:val="SourceCode"/>
      </w:pPr>
      <w:r w:rsidRPr="00EB785A">
        <w:t>}</w:t>
      </w:r>
    </w:p>
    <w:p w14:paraId="002B98E4" w14:textId="77777777" w:rsidR="00EB785A" w:rsidRPr="00EB785A" w:rsidRDefault="00EB785A" w:rsidP="00EB785A">
      <w:pPr>
        <w:pStyle w:val="SourceCode"/>
      </w:pPr>
    </w:p>
    <w:p w14:paraId="2395139C" w14:textId="77777777" w:rsidR="00EB785A" w:rsidRPr="00EB785A" w:rsidRDefault="00EB785A" w:rsidP="00EB785A">
      <w:pPr>
        <w:pStyle w:val="SourceCode"/>
      </w:pPr>
      <w:r w:rsidRPr="00EB785A">
        <w:t>let x: number|string  = selector(true) </w:t>
      </w:r>
      <w:r w:rsidRPr="00EB785A">
        <w:rPr>
          <w:rStyle w:val="SourceCodeStrongChar"/>
        </w:rPr>
        <w:t>as any as number</w:t>
      </w:r>
      <w:r w:rsidRPr="00EB785A">
        <w:t>;</w:t>
      </w:r>
    </w:p>
    <w:p w14:paraId="291E04AB" w14:textId="1A37AC7F" w:rsidR="00EB785A" w:rsidRDefault="00EB785A" w:rsidP="00EB785A">
      <w:pPr>
        <w:pStyle w:val="SourceCode"/>
      </w:pPr>
      <w:r w:rsidRPr="00EB785A">
        <w:t>console.log(x </w:t>
      </w:r>
      <w:r w:rsidR="00F01A48">
        <w:t>+ 1</w:t>
      </w:r>
      <w:r w:rsidRPr="00EB785A">
        <w:t>);</w:t>
      </w:r>
    </w:p>
    <w:p w14:paraId="7285149B" w14:textId="76747B83" w:rsidR="00EB785A" w:rsidRDefault="00EB785A" w:rsidP="00EB785A">
      <w:pPr>
        <w:pStyle w:val="SourceCode"/>
      </w:pPr>
    </w:p>
    <w:p w14:paraId="6DB34A0C" w14:textId="31D9D448" w:rsidR="00EB785A" w:rsidRPr="00EB785A" w:rsidRDefault="00EB785A" w:rsidP="00EB785A">
      <w:pPr>
        <w:pStyle w:val="SourceCode"/>
      </w:pPr>
      <w:r>
        <w:t>&gt;&gt; 2</w:t>
      </w:r>
    </w:p>
    <w:p w14:paraId="16E94078" w14:textId="5CD3EB05" w:rsidR="00B90275" w:rsidRDefault="00B90275" w:rsidP="00B90275">
      <w:pPr>
        <w:pStyle w:val="Heading4"/>
      </w:pPr>
      <w:r>
        <w:t>Type</w:t>
      </w:r>
      <w:r w:rsidR="00ED4184">
        <w:t xml:space="preserve"> </w:t>
      </w:r>
      <w:r>
        <w:t>Guards</w:t>
      </w:r>
    </w:p>
    <w:p w14:paraId="48EC0086" w14:textId="79380BF4" w:rsidR="005A35D5" w:rsidRPr="005A35D5" w:rsidRDefault="005A35D5" w:rsidP="005A35D5">
      <w:r>
        <w:t xml:space="preserve">The </w:t>
      </w:r>
      <w:r w:rsidR="001D4E43">
        <w:t>following struct</w:t>
      </w:r>
      <w:r w:rsidR="004D018C">
        <w:t xml:space="preserve">ure can be used with primitive types. </w:t>
      </w:r>
      <w:r w:rsidR="00F67016">
        <w:t>The compiler is clever enough to allow any string operations inside the if block.</w:t>
      </w:r>
    </w:p>
    <w:p w14:paraId="143FDB56" w14:textId="77777777" w:rsidR="00F67016" w:rsidRPr="00F67016" w:rsidRDefault="00F67016" w:rsidP="00F67016">
      <w:pPr>
        <w:pStyle w:val="SourceCode"/>
      </w:pPr>
      <w:r w:rsidRPr="00F67016">
        <w:t>let s: number|string  = selector(false);</w:t>
      </w:r>
    </w:p>
    <w:p w14:paraId="70CE24BE" w14:textId="77777777" w:rsidR="00F67016" w:rsidRPr="00F67016" w:rsidRDefault="00F67016" w:rsidP="00F67016">
      <w:pPr>
        <w:pStyle w:val="SourceCode"/>
      </w:pPr>
    </w:p>
    <w:p w14:paraId="2F647733" w14:textId="77777777" w:rsidR="00F67016" w:rsidRPr="00F67016" w:rsidRDefault="00F67016" w:rsidP="00F67016">
      <w:pPr>
        <w:pStyle w:val="SourceCode"/>
      </w:pPr>
      <w:r w:rsidRPr="00F67016">
        <w:t>if (typeof s === "string")</w:t>
      </w:r>
    </w:p>
    <w:p w14:paraId="3C3DA1D7" w14:textId="77777777" w:rsidR="00F67016" w:rsidRPr="00F67016" w:rsidRDefault="00F67016" w:rsidP="00F67016">
      <w:pPr>
        <w:pStyle w:val="SourceCode"/>
      </w:pPr>
      <w:r w:rsidRPr="00F67016">
        <w:t>    console.log(s.length);</w:t>
      </w:r>
    </w:p>
    <w:p w14:paraId="5B57AC1C" w14:textId="6586C746" w:rsidR="00212522" w:rsidRDefault="00224DEF" w:rsidP="00212522">
      <w:pPr>
        <w:pStyle w:val="Heading4"/>
      </w:pPr>
      <w:r>
        <w:t>Unknown versus Any</w:t>
      </w:r>
    </w:p>
    <w:p w14:paraId="7E97B2E6" w14:textId="0C03FD92" w:rsidR="000A2B72" w:rsidRPr="000A2B72" w:rsidRDefault="000A2B72" w:rsidP="000A2B72">
      <w:r>
        <w:t>We can do anything with variables of type any. Using unknown is more restrictive. We can only access unknown inside a guard which is safer.</w:t>
      </w:r>
    </w:p>
    <w:p w14:paraId="3E02BB63" w14:textId="77777777" w:rsidR="00DA6DC0" w:rsidRPr="00DA6DC0" w:rsidRDefault="00DA6DC0" w:rsidP="00DA6DC0">
      <w:pPr>
        <w:pStyle w:val="SourceCode"/>
      </w:pPr>
      <w:r w:rsidRPr="00DA6DC0">
        <w:t>function selector(flag: boolean) : number | string {</w:t>
      </w:r>
    </w:p>
    <w:p w14:paraId="09DB997D" w14:textId="77777777" w:rsidR="00DA6DC0" w:rsidRPr="00DA6DC0" w:rsidRDefault="00DA6DC0" w:rsidP="00DA6DC0">
      <w:pPr>
        <w:pStyle w:val="SourceCode"/>
      </w:pPr>
      <w:r w:rsidRPr="00DA6DC0">
        <w:t>    return flag ? 1.0 : "1.0"</w:t>
      </w:r>
    </w:p>
    <w:p w14:paraId="489BFFB1" w14:textId="77777777" w:rsidR="00DA6DC0" w:rsidRPr="00DA6DC0" w:rsidRDefault="00DA6DC0" w:rsidP="00DA6DC0">
      <w:pPr>
        <w:pStyle w:val="SourceCode"/>
      </w:pPr>
      <w:r w:rsidRPr="00DA6DC0">
        <w:t>}</w:t>
      </w:r>
    </w:p>
    <w:p w14:paraId="23ACF462" w14:textId="77777777" w:rsidR="00DA6DC0" w:rsidRPr="00DA6DC0" w:rsidRDefault="00DA6DC0" w:rsidP="00DA6DC0">
      <w:pPr>
        <w:pStyle w:val="SourceCode"/>
      </w:pPr>
    </w:p>
    <w:p w14:paraId="3D28073A" w14:textId="77777777" w:rsidR="00DA6DC0" w:rsidRPr="00DA6DC0" w:rsidRDefault="00DA6DC0" w:rsidP="00DA6DC0">
      <w:pPr>
        <w:pStyle w:val="SourceCode"/>
      </w:pPr>
      <w:r w:rsidRPr="00DA6DC0">
        <w:t>let an: any  = selector(false);</w:t>
      </w:r>
    </w:p>
    <w:p w14:paraId="43AA1BAE" w14:textId="77777777" w:rsidR="00DA6DC0" w:rsidRPr="00DA6DC0" w:rsidRDefault="00DA6DC0" w:rsidP="00DA6DC0">
      <w:pPr>
        <w:pStyle w:val="SourceCode"/>
      </w:pPr>
      <w:r w:rsidRPr="00DA6DC0">
        <w:t>let un: unknown  = selector(false);</w:t>
      </w:r>
    </w:p>
    <w:p w14:paraId="6FF4B35B" w14:textId="77777777" w:rsidR="00DA6DC0" w:rsidRPr="00DA6DC0" w:rsidRDefault="00DA6DC0" w:rsidP="00DA6DC0">
      <w:pPr>
        <w:pStyle w:val="SourceCode"/>
      </w:pPr>
    </w:p>
    <w:p w14:paraId="19919F66" w14:textId="77777777" w:rsidR="00DA6DC0" w:rsidRPr="00DA6DC0" w:rsidRDefault="00DA6DC0" w:rsidP="00DA6DC0">
      <w:pPr>
        <w:pStyle w:val="SourceCode"/>
      </w:pPr>
      <w:r w:rsidRPr="00DA6DC0">
        <w:t>// We dont need to check the type of </w:t>
      </w:r>
    </w:p>
    <w:p w14:paraId="029CD0EB" w14:textId="77777777" w:rsidR="00DA6DC0" w:rsidRPr="00DA6DC0" w:rsidRDefault="00DA6DC0" w:rsidP="00DA6DC0">
      <w:pPr>
        <w:pStyle w:val="SourceCode"/>
      </w:pPr>
      <w:r w:rsidRPr="00DA6DC0">
        <w:t>// any. We can do anything with it</w:t>
      </w:r>
    </w:p>
    <w:p w14:paraId="55077813" w14:textId="77777777" w:rsidR="00DA6DC0" w:rsidRPr="00DA6DC0" w:rsidRDefault="00DA6DC0" w:rsidP="000A2B72">
      <w:pPr>
        <w:pStyle w:val="SourceCodeStrong"/>
      </w:pPr>
      <w:r w:rsidRPr="00DA6DC0">
        <w:t>console.log(an.length);</w:t>
      </w:r>
    </w:p>
    <w:p w14:paraId="1A964D4B" w14:textId="77777777" w:rsidR="00DA6DC0" w:rsidRPr="00DA6DC0" w:rsidRDefault="00DA6DC0" w:rsidP="00DA6DC0">
      <w:pPr>
        <w:pStyle w:val="SourceCode"/>
      </w:pPr>
    </w:p>
    <w:p w14:paraId="131FFF4E" w14:textId="77777777" w:rsidR="00DA6DC0" w:rsidRPr="00DA6DC0" w:rsidRDefault="00DA6DC0" w:rsidP="00DA6DC0">
      <w:pPr>
        <w:pStyle w:val="SourceCode"/>
      </w:pPr>
      <w:r w:rsidRPr="00DA6DC0">
        <w:t>// Unknown can only be accessed inside a guard</w:t>
      </w:r>
    </w:p>
    <w:p w14:paraId="4D920AA2" w14:textId="77777777" w:rsidR="00DA6DC0" w:rsidRPr="00DA6DC0" w:rsidRDefault="00DA6DC0" w:rsidP="000A2B72">
      <w:pPr>
        <w:pStyle w:val="SourceCodeStrong"/>
      </w:pPr>
      <w:r w:rsidRPr="00DA6DC0">
        <w:t>if (typeof un === "string")</w:t>
      </w:r>
    </w:p>
    <w:p w14:paraId="76AEC4A3" w14:textId="77777777" w:rsidR="00DA6DC0" w:rsidRPr="00DA6DC0" w:rsidRDefault="00DA6DC0" w:rsidP="000A2B72">
      <w:pPr>
        <w:pStyle w:val="SourceCodeStrong"/>
      </w:pPr>
      <w:r w:rsidRPr="00DA6DC0">
        <w:t>    console.log(un.length);</w:t>
      </w:r>
    </w:p>
    <w:p w14:paraId="6032304C" w14:textId="77777777" w:rsidR="00781FEB" w:rsidRDefault="00781FEB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66FDA53B" w14:textId="1A58EABE" w:rsidR="00F757B8" w:rsidRDefault="00F757B8" w:rsidP="00F757B8">
      <w:pPr>
        <w:pStyle w:val="Heading4"/>
      </w:pPr>
      <w:r>
        <w:lastRenderedPageBreak/>
        <w:t>Null and Undefined</w:t>
      </w:r>
    </w:p>
    <w:p w14:paraId="430451C2" w14:textId="1D31DE60" w:rsidR="00F757B8" w:rsidRPr="00F757B8" w:rsidRDefault="007D66C4" w:rsidP="00F757B8">
      <w:r>
        <w:t xml:space="preserve">Null and undefined are valid values for all types. </w:t>
      </w:r>
    </w:p>
    <w:p w14:paraId="48C7278D" w14:textId="77777777" w:rsidR="00E77E9F" w:rsidRPr="00E77E9F" w:rsidRDefault="00E77E9F" w:rsidP="00E77E9F">
      <w:pPr>
        <w:pStyle w:val="SourceCode"/>
      </w:pPr>
      <w:r w:rsidRPr="00E77E9F">
        <w:t>var undef: number;</w:t>
      </w:r>
    </w:p>
    <w:p w14:paraId="1B45289D" w14:textId="77777777" w:rsidR="00E77E9F" w:rsidRPr="00E77E9F" w:rsidRDefault="00E77E9F" w:rsidP="00E77E9F">
      <w:pPr>
        <w:pStyle w:val="SourceCode"/>
      </w:pPr>
      <w:r w:rsidRPr="00E77E9F">
        <w:t>console.log(typeof undef);</w:t>
      </w:r>
    </w:p>
    <w:p w14:paraId="4733C116" w14:textId="77777777" w:rsidR="00E77E9F" w:rsidRPr="00E77E9F" w:rsidRDefault="00E77E9F" w:rsidP="00E77E9F">
      <w:pPr>
        <w:pStyle w:val="SourceCode"/>
      </w:pPr>
    </w:p>
    <w:p w14:paraId="27834FB8" w14:textId="77777777" w:rsidR="00E77E9F" w:rsidRPr="00E77E9F" w:rsidRDefault="00E77E9F" w:rsidP="00E77E9F">
      <w:pPr>
        <w:pStyle w:val="SourceCode"/>
      </w:pPr>
      <w:r w:rsidRPr="00E77E9F">
        <w:t>undef = null;</w:t>
      </w:r>
    </w:p>
    <w:p w14:paraId="739620CE" w14:textId="639524EE" w:rsidR="00E77E9F" w:rsidRDefault="00E77E9F" w:rsidP="00E77E9F">
      <w:pPr>
        <w:pStyle w:val="SourceCode"/>
      </w:pPr>
      <w:r w:rsidRPr="00E77E9F">
        <w:t>console.log(typeof undef);</w:t>
      </w:r>
    </w:p>
    <w:p w14:paraId="6BB69DFE" w14:textId="57D809D1" w:rsidR="00E77E9F" w:rsidRDefault="00E77E9F" w:rsidP="00E77E9F">
      <w:pPr>
        <w:pStyle w:val="SourceCode"/>
      </w:pPr>
    </w:p>
    <w:p w14:paraId="15FD6A2D" w14:textId="608588D1" w:rsidR="00E77E9F" w:rsidRDefault="00E77E9F" w:rsidP="00E77E9F">
      <w:pPr>
        <w:pStyle w:val="SourceCode"/>
      </w:pPr>
      <w:r>
        <w:t>&gt;&gt; undefined</w:t>
      </w:r>
    </w:p>
    <w:p w14:paraId="7DDEACCA" w14:textId="65D7DC56" w:rsidR="00E77E9F" w:rsidRPr="00E77E9F" w:rsidRDefault="00E77E9F" w:rsidP="00E77E9F">
      <w:pPr>
        <w:pStyle w:val="SourceCode"/>
      </w:pPr>
      <w:r>
        <w:t>&gt;&gt; object</w:t>
      </w:r>
    </w:p>
    <w:p w14:paraId="68F6F00D" w14:textId="77777777" w:rsidR="00781FEB" w:rsidRDefault="00781FEB" w:rsidP="00781FEB"/>
    <w:p w14:paraId="71A97CBF" w14:textId="08D3093E" w:rsidR="00781FEB" w:rsidRDefault="00781FEB" w:rsidP="00781FEB">
      <w:r>
        <w:t>This can cause problems as these values change the type</w:t>
      </w:r>
      <w:r w:rsidR="00BB7462">
        <w:t xml:space="preserve"> thereby breaking the static type checking</w:t>
      </w:r>
    </w:p>
    <w:p w14:paraId="1AA8332C" w14:textId="77777777" w:rsidR="00825A12" w:rsidRPr="00825A12" w:rsidRDefault="00825A12" w:rsidP="00825A12">
      <w:pPr>
        <w:pStyle w:val="SourceCode"/>
      </w:pPr>
      <w:r w:rsidRPr="00825A12">
        <w:t>function f() : number {</w:t>
      </w:r>
    </w:p>
    <w:p w14:paraId="41BFEFAF" w14:textId="77777777" w:rsidR="00825A12" w:rsidRPr="00825A12" w:rsidRDefault="00825A12" w:rsidP="00825A12">
      <w:pPr>
        <w:pStyle w:val="SourceCode"/>
      </w:pPr>
      <w:r w:rsidRPr="00825A12">
        <w:t>    return null;</w:t>
      </w:r>
    </w:p>
    <w:p w14:paraId="7B5AD819" w14:textId="77777777" w:rsidR="00825A12" w:rsidRPr="00825A12" w:rsidRDefault="00825A12" w:rsidP="00825A12">
      <w:pPr>
        <w:pStyle w:val="SourceCode"/>
      </w:pPr>
      <w:r w:rsidRPr="00825A12">
        <w:t>}</w:t>
      </w:r>
    </w:p>
    <w:p w14:paraId="67213AE1" w14:textId="77777777" w:rsidR="00825A12" w:rsidRPr="00825A12" w:rsidRDefault="00825A12" w:rsidP="00825A12">
      <w:pPr>
        <w:pStyle w:val="SourceCode"/>
      </w:pPr>
    </w:p>
    <w:p w14:paraId="00DCB710" w14:textId="77777777" w:rsidR="00825A12" w:rsidRPr="00825A12" w:rsidRDefault="00825A12" w:rsidP="00825A12">
      <w:pPr>
        <w:pStyle w:val="SourceCode"/>
      </w:pPr>
      <w:r w:rsidRPr="00825A12">
        <w:t>var x: number = f();</w:t>
      </w:r>
    </w:p>
    <w:p w14:paraId="2E6794D0" w14:textId="28144A68" w:rsidR="00825A12" w:rsidRDefault="00825A12" w:rsidP="00825A12">
      <w:pPr>
        <w:pStyle w:val="SourceCode"/>
      </w:pPr>
      <w:r w:rsidRPr="00825A12">
        <w:t>console.log(typeof x);</w:t>
      </w:r>
    </w:p>
    <w:p w14:paraId="2D773BBE" w14:textId="523BB832" w:rsidR="009B6D6C" w:rsidRDefault="009B6D6C" w:rsidP="00825A12">
      <w:pPr>
        <w:pStyle w:val="SourceCode"/>
      </w:pPr>
    </w:p>
    <w:p w14:paraId="58163DA4" w14:textId="2582BBC4" w:rsidR="009B6D6C" w:rsidRPr="00825A12" w:rsidRDefault="009B6D6C" w:rsidP="00825A12">
      <w:pPr>
        <w:pStyle w:val="SourceCode"/>
      </w:pPr>
      <w:r>
        <w:t>&gt;&gt; object</w:t>
      </w:r>
    </w:p>
    <w:p w14:paraId="56C4CBA6" w14:textId="77777777" w:rsidR="00825A12" w:rsidRPr="00825A12" w:rsidRDefault="00825A12" w:rsidP="00825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6E9FD0" w14:textId="06151111" w:rsidR="00472244" w:rsidRDefault="00A54B19" w:rsidP="00472244">
      <w:r>
        <w:t>We can instruct the compiler to prevent the assignment of null and undefined to other types.</w:t>
      </w:r>
    </w:p>
    <w:p w14:paraId="7FB58527" w14:textId="77777777" w:rsidR="0015422A" w:rsidRPr="0015422A" w:rsidRDefault="0015422A" w:rsidP="0015422A">
      <w:pPr>
        <w:pStyle w:val="SourceCode"/>
      </w:pPr>
      <w:r w:rsidRPr="0015422A">
        <w:t>{</w:t>
      </w:r>
    </w:p>
    <w:p w14:paraId="71C22A31" w14:textId="77777777" w:rsidR="0015422A" w:rsidRPr="0015422A" w:rsidRDefault="0015422A" w:rsidP="0015422A">
      <w:pPr>
        <w:pStyle w:val="SourceCode"/>
      </w:pPr>
      <w:r w:rsidRPr="0015422A">
        <w:t>    "compilerOptions": {</w:t>
      </w:r>
    </w:p>
    <w:p w14:paraId="40D991E9" w14:textId="77777777" w:rsidR="0015422A" w:rsidRPr="0015422A" w:rsidRDefault="0015422A" w:rsidP="0015422A">
      <w:pPr>
        <w:pStyle w:val="SourceCode"/>
      </w:pPr>
      <w:r w:rsidRPr="0015422A">
        <w:t>        "target": "ES2018", </w:t>
      </w:r>
    </w:p>
    <w:p w14:paraId="75BF7813" w14:textId="77777777" w:rsidR="0015422A" w:rsidRPr="0015422A" w:rsidRDefault="0015422A" w:rsidP="0015422A">
      <w:pPr>
        <w:pStyle w:val="SourceCode"/>
      </w:pPr>
      <w:r w:rsidRPr="0015422A">
        <w:t>        "outDir": "./dist", </w:t>
      </w:r>
    </w:p>
    <w:p w14:paraId="4D6E6856" w14:textId="77777777" w:rsidR="0015422A" w:rsidRPr="0015422A" w:rsidRDefault="0015422A" w:rsidP="0015422A">
      <w:pPr>
        <w:pStyle w:val="SourceCode"/>
      </w:pPr>
      <w:r w:rsidRPr="0015422A">
        <w:t>        "rootDir": "./src",</w:t>
      </w:r>
    </w:p>
    <w:p w14:paraId="0ED9B7B4" w14:textId="77777777" w:rsidR="0015422A" w:rsidRPr="0015422A" w:rsidRDefault="0015422A" w:rsidP="0015422A">
      <w:pPr>
        <w:pStyle w:val="SourceCode"/>
        <w:rPr>
          <w:b/>
          <w:bCs/>
        </w:rPr>
      </w:pPr>
      <w:r w:rsidRPr="0015422A">
        <w:rPr>
          <w:b/>
          <w:bCs/>
        </w:rPr>
        <w:t>        "strictNullChecks": true</w:t>
      </w:r>
    </w:p>
    <w:p w14:paraId="516921CC" w14:textId="77777777" w:rsidR="0015422A" w:rsidRPr="0015422A" w:rsidRDefault="0015422A" w:rsidP="0015422A">
      <w:pPr>
        <w:pStyle w:val="SourceCode"/>
      </w:pPr>
      <w:r w:rsidRPr="0015422A">
        <w:t>    }</w:t>
      </w:r>
    </w:p>
    <w:p w14:paraId="713C5CC4" w14:textId="05491BEE" w:rsidR="00A54B19" w:rsidRDefault="0015422A" w:rsidP="00595084">
      <w:pPr>
        <w:pStyle w:val="SourceCode"/>
      </w:pPr>
      <w:r w:rsidRPr="0015422A">
        <w:t>}</w:t>
      </w:r>
    </w:p>
    <w:p w14:paraId="60C133D4" w14:textId="77777777" w:rsidR="00595084" w:rsidRDefault="00595084" w:rsidP="00595084">
      <w:pPr>
        <w:pStyle w:val="SourceCode"/>
      </w:pPr>
    </w:p>
    <w:p w14:paraId="22EE2F68" w14:textId="1B51BC88" w:rsidR="00921A32" w:rsidRDefault="00921A32" w:rsidP="00472244">
      <w:r>
        <w:t xml:space="preserve">Where we really need to support </w:t>
      </w:r>
      <w:r w:rsidR="00773936">
        <w:t>null,</w:t>
      </w:r>
      <w:r>
        <w:t xml:space="preserve"> we can add it to the union</w:t>
      </w:r>
    </w:p>
    <w:p w14:paraId="296CD5F5" w14:textId="77777777" w:rsidR="00FC3B2B" w:rsidRPr="00FC3B2B" w:rsidRDefault="00FC3B2B" w:rsidP="00FC3B2B">
      <w:pPr>
        <w:pStyle w:val="SourceCode"/>
      </w:pPr>
      <w:r w:rsidRPr="00FC3B2B">
        <w:t>function f() : </w:t>
      </w:r>
      <w:r w:rsidRPr="00FC3B2B">
        <w:rPr>
          <w:rStyle w:val="SourceCodeStrongChar"/>
        </w:rPr>
        <w:t>number | null</w:t>
      </w:r>
      <w:r w:rsidRPr="00FC3B2B">
        <w:t> {</w:t>
      </w:r>
    </w:p>
    <w:p w14:paraId="4F58D033" w14:textId="77777777" w:rsidR="00FC3B2B" w:rsidRPr="00FC3B2B" w:rsidRDefault="00FC3B2B" w:rsidP="00FC3B2B">
      <w:pPr>
        <w:pStyle w:val="SourceCode"/>
      </w:pPr>
      <w:r w:rsidRPr="00FC3B2B">
        <w:t>    return null;</w:t>
      </w:r>
    </w:p>
    <w:p w14:paraId="1D381736" w14:textId="77777777" w:rsidR="00FC3B2B" w:rsidRPr="00FC3B2B" w:rsidRDefault="00FC3B2B" w:rsidP="00FC3B2B">
      <w:pPr>
        <w:pStyle w:val="SourceCode"/>
      </w:pPr>
      <w:r w:rsidRPr="00FC3B2B">
        <w:t>}</w:t>
      </w:r>
    </w:p>
    <w:p w14:paraId="1171483E" w14:textId="3E3935C7" w:rsidR="00921A32" w:rsidRDefault="00921A32" w:rsidP="00472244"/>
    <w:p w14:paraId="33D0E437" w14:textId="69D9919C" w:rsidR="00BE331E" w:rsidRDefault="00BE331E" w:rsidP="00472244">
      <w:r>
        <w:t xml:space="preserve">We then need to be able to do something like this. If we know the value cannot be null we can </w:t>
      </w:r>
      <w:r w:rsidR="00BB02B2">
        <w:t xml:space="preserve">use a </w:t>
      </w:r>
      <w:r w:rsidR="006A00AB">
        <w:t>non-null</w:t>
      </w:r>
      <w:r w:rsidR="00BB02B2">
        <w:t xml:space="preserve"> assertion</w:t>
      </w:r>
      <w:r w:rsidR="006A00AB">
        <w:t xml:space="preserve"> using the ! operator</w:t>
      </w:r>
      <w:r w:rsidR="00BB02B2">
        <w:t>.</w:t>
      </w:r>
    </w:p>
    <w:p w14:paraId="506D1281" w14:textId="77777777" w:rsidR="008848A3" w:rsidRPr="008848A3" w:rsidRDefault="008848A3" w:rsidP="008848A3">
      <w:pPr>
        <w:pStyle w:val="SourceCode"/>
      </w:pPr>
      <w:r w:rsidRPr="008848A3">
        <w:t>function f(isNull: boolean) : number | null {</w:t>
      </w:r>
    </w:p>
    <w:p w14:paraId="036BB1BD" w14:textId="77777777" w:rsidR="008848A3" w:rsidRPr="008848A3" w:rsidRDefault="008848A3" w:rsidP="008848A3">
      <w:pPr>
        <w:pStyle w:val="SourceCode"/>
      </w:pPr>
      <w:r w:rsidRPr="008848A3">
        <w:t>    return isNull? null : 100.0;</w:t>
      </w:r>
    </w:p>
    <w:p w14:paraId="558E4F17" w14:textId="77777777" w:rsidR="008848A3" w:rsidRPr="008848A3" w:rsidRDefault="008848A3" w:rsidP="008848A3">
      <w:pPr>
        <w:pStyle w:val="SourceCode"/>
      </w:pPr>
      <w:r w:rsidRPr="008848A3">
        <w:t>}</w:t>
      </w:r>
    </w:p>
    <w:p w14:paraId="4F7CFE5F" w14:textId="77777777" w:rsidR="008848A3" w:rsidRPr="008848A3" w:rsidRDefault="008848A3" w:rsidP="008848A3">
      <w:pPr>
        <w:pStyle w:val="SourceCode"/>
      </w:pPr>
    </w:p>
    <w:p w14:paraId="09375443" w14:textId="77777777" w:rsidR="008848A3" w:rsidRPr="008848A3" w:rsidRDefault="008848A3" w:rsidP="008848A3">
      <w:pPr>
        <w:pStyle w:val="SourceCode"/>
      </w:pPr>
      <w:r w:rsidRPr="008848A3">
        <w:t>var x: number = f(false)</w:t>
      </w:r>
      <w:r w:rsidRPr="008848A3">
        <w:rPr>
          <w:rStyle w:val="SourceCodeStrongChar"/>
        </w:rPr>
        <w:t>!</w:t>
      </w:r>
      <w:r w:rsidRPr="008848A3">
        <w:t>;</w:t>
      </w:r>
    </w:p>
    <w:p w14:paraId="2AA84856" w14:textId="77777777" w:rsidR="008848A3" w:rsidRPr="008848A3" w:rsidRDefault="008848A3" w:rsidP="008848A3">
      <w:pPr>
        <w:pStyle w:val="SourceCode"/>
      </w:pPr>
      <w:r w:rsidRPr="008848A3">
        <w:t>console.log(typeof x);</w:t>
      </w:r>
    </w:p>
    <w:p w14:paraId="14EBD559" w14:textId="77777777" w:rsidR="008848A3" w:rsidRPr="008848A3" w:rsidRDefault="008848A3" w:rsidP="008848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16398F" w14:textId="77777777" w:rsidR="00BB7462" w:rsidRPr="00F757B8" w:rsidRDefault="00BB7462" w:rsidP="00781FEB"/>
    <w:p w14:paraId="3E59A5D6" w14:textId="6F78424C" w:rsidR="00224DEF" w:rsidRPr="00224DEF" w:rsidRDefault="00595084" w:rsidP="00224DEF">
      <w:r>
        <w:lastRenderedPageBreak/>
        <w:t>Another alternative is to use a non-null type guard</w:t>
      </w:r>
    </w:p>
    <w:p w14:paraId="6F0D162F" w14:textId="77777777" w:rsidR="00ED3012" w:rsidRPr="00ED3012" w:rsidRDefault="00ED3012" w:rsidP="00ED3012">
      <w:pPr>
        <w:pStyle w:val="SourceCode"/>
      </w:pPr>
      <w:r w:rsidRPr="00ED3012">
        <w:t>function f(isNull: boolean) : number | null {</w:t>
      </w:r>
    </w:p>
    <w:p w14:paraId="64190920" w14:textId="77777777" w:rsidR="00ED3012" w:rsidRPr="00ED3012" w:rsidRDefault="00ED3012" w:rsidP="00ED3012">
      <w:pPr>
        <w:pStyle w:val="SourceCode"/>
      </w:pPr>
      <w:r w:rsidRPr="00ED3012">
        <w:t>    return isNull? null : 100.0;</w:t>
      </w:r>
    </w:p>
    <w:p w14:paraId="2F7FFACD" w14:textId="77777777" w:rsidR="00ED3012" w:rsidRPr="00ED3012" w:rsidRDefault="00ED3012" w:rsidP="00ED3012">
      <w:pPr>
        <w:pStyle w:val="SourceCode"/>
      </w:pPr>
      <w:r w:rsidRPr="00ED3012">
        <w:t>}</w:t>
      </w:r>
    </w:p>
    <w:p w14:paraId="5BC54CB5" w14:textId="77777777" w:rsidR="00ED3012" w:rsidRPr="00ED3012" w:rsidRDefault="00ED3012" w:rsidP="00ED3012">
      <w:pPr>
        <w:pStyle w:val="SourceCode"/>
      </w:pPr>
    </w:p>
    <w:p w14:paraId="3B1CAB79" w14:textId="77777777" w:rsidR="00ED3012" w:rsidRPr="00ED3012" w:rsidRDefault="00ED3012" w:rsidP="00ED3012">
      <w:pPr>
        <w:pStyle w:val="SourceCode"/>
      </w:pPr>
      <w:r w:rsidRPr="00ED3012">
        <w:t>var x = f(false);</w:t>
      </w:r>
    </w:p>
    <w:p w14:paraId="55EB1420" w14:textId="77777777" w:rsidR="00ED3012" w:rsidRPr="00ED3012" w:rsidRDefault="00ED3012" w:rsidP="00ED3012">
      <w:pPr>
        <w:pStyle w:val="SourceCode"/>
      </w:pPr>
    </w:p>
    <w:p w14:paraId="3670014B" w14:textId="77777777" w:rsidR="00ED3012" w:rsidRPr="00ED3012" w:rsidRDefault="00ED3012" w:rsidP="00ED3012">
      <w:pPr>
        <w:pStyle w:val="SourceCode"/>
      </w:pPr>
      <w:r w:rsidRPr="00ED3012">
        <w:t>// Compiler error</w:t>
      </w:r>
    </w:p>
    <w:p w14:paraId="01EE62C8" w14:textId="77777777" w:rsidR="00ED3012" w:rsidRPr="00ED3012" w:rsidRDefault="00ED3012" w:rsidP="00ED3012">
      <w:pPr>
        <w:pStyle w:val="SourceCode"/>
      </w:pPr>
      <w:r w:rsidRPr="00ED3012">
        <w:t>//console.log(x.toFixed());</w:t>
      </w:r>
    </w:p>
    <w:p w14:paraId="31503F8A" w14:textId="77777777" w:rsidR="00ED3012" w:rsidRPr="00ED3012" w:rsidRDefault="00ED3012" w:rsidP="00ED3012">
      <w:pPr>
        <w:pStyle w:val="SourceCode"/>
      </w:pPr>
    </w:p>
    <w:p w14:paraId="6EA26367" w14:textId="77777777" w:rsidR="00ED3012" w:rsidRPr="00ED3012" w:rsidRDefault="00ED3012" w:rsidP="00ED3012">
      <w:pPr>
        <w:pStyle w:val="SourceCodeStrong"/>
      </w:pPr>
      <w:r w:rsidRPr="00ED3012">
        <w:t>if (x !== null)</w:t>
      </w:r>
    </w:p>
    <w:p w14:paraId="66CC6831" w14:textId="77777777" w:rsidR="00ED3012" w:rsidRPr="00ED3012" w:rsidRDefault="00ED3012" w:rsidP="00ED3012">
      <w:pPr>
        <w:pStyle w:val="SourceCodeStrong"/>
      </w:pPr>
      <w:r w:rsidRPr="00ED3012">
        <w:t>    console.log(x.toFixed());</w:t>
      </w:r>
    </w:p>
    <w:p w14:paraId="142ECFFC" w14:textId="77777777" w:rsidR="00743A6B" w:rsidRDefault="00743A6B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78DE4ACD" w14:textId="341F310E" w:rsidR="00743A6B" w:rsidRDefault="00743A6B" w:rsidP="00743A6B">
      <w:pPr>
        <w:pStyle w:val="Heading3"/>
      </w:pPr>
      <w:bookmarkStart w:id="4" w:name="_Toc43574569"/>
      <w:r>
        <w:lastRenderedPageBreak/>
        <w:t>Functions</w:t>
      </w:r>
      <w:bookmarkEnd w:id="4"/>
    </w:p>
    <w:p w14:paraId="2BA9B7C2" w14:textId="76023E4F" w:rsidR="0031502E" w:rsidRDefault="0031502E" w:rsidP="0031502E">
      <w:r>
        <w:t xml:space="preserve">There is no </w:t>
      </w:r>
      <w:r w:rsidR="00963C54">
        <w:t xml:space="preserve">function overloading in java. If we create a second function with the same name and different </w:t>
      </w:r>
      <w:r w:rsidR="009B19B8">
        <w:t>parameters,</w:t>
      </w:r>
      <w:r w:rsidR="00963C54">
        <w:t xml:space="preserve"> it overrides the first function.</w:t>
      </w:r>
      <w:r w:rsidR="00E34D01">
        <w:t xml:space="preserve"> TypeScript will </w:t>
      </w:r>
      <w:r w:rsidR="00A54DD0">
        <w:t xml:space="preserve">give an error in such cases. </w:t>
      </w:r>
      <w:r w:rsidR="00EE3C37">
        <w:t>Unlike JavaScript</w:t>
      </w:r>
      <w:r w:rsidR="00E50E01">
        <w:t>,</w:t>
      </w:r>
      <w:r w:rsidR="00EE3C37">
        <w:t xml:space="preserve"> TypeScript expects the number of arguments to match the number of formal parameters. </w:t>
      </w:r>
      <w:r w:rsidR="009B19B8">
        <w:t xml:space="preserve">Furthermore, we can instruct the compiler to </w:t>
      </w:r>
      <w:r w:rsidR="00122405">
        <w:t xml:space="preserve">warn us when a function does not use any of its parameters. </w:t>
      </w:r>
    </w:p>
    <w:p w14:paraId="60644906" w14:textId="77777777" w:rsidR="00765263" w:rsidRPr="00765263" w:rsidRDefault="00765263" w:rsidP="00765263">
      <w:pPr>
        <w:pStyle w:val="SourceCode"/>
      </w:pPr>
      <w:r w:rsidRPr="00765263">
        <w:t>{</w:t>
      </w:r>
    </w:p>
    <w:p w14:paraId="02524C24" w14:textId="77777777" w:rsidR="00765263" w:rsidRPr="00765263" w:rsidRDefault="00765263" w:rsidP="00765263">
      <w:pPr>
        <w:pStyle w:val="SourceCode"/>
      </w:pPr>
      <w:r w:rsidRPr="00765263">
        <w:t>    "compilerOptions": {</w:t>
      </w:r>
    </w:p>
    <w:p w14:paraId="2A3FB634" w14:textId="77777777" w:rsidR="00765263" w:rsidRPr="00765263" w:rsidRDefault="00765263" w:rsidP="00765263">
      <w:pPr>
        <w:pStyle w:val="SourceCode"/>
      </w:pPr>
      <w:r w:rsidRPr="00765263">
        <w:t>        "target": "ES2018", </w:t>
      </w:r>
    </w:p>
    <w:p w14:paraId="693DBA6A" w14:textId="77777777" w:rsidR="00765263" w:rsidRPr="00765263" w:rsidRDefault="00765263" w:rsidP="00765263">
      <w:pPr>
        <w:pStyle w:val="SourceCode"/>
      </w:pPr>
      <w:r w:rsidRPr="00765263">
        <w:t>        "outDir": "./dist", </w:t>
      </w:r>
    </w:p>
    <w:p w14:paraId="002556F8" w14:textId="77777777" w:rsidR="00765263" w:rsidRPr="00765263" w:rsidRDefault="00765263" w:rsidP="00765263">
      <w:pPr>
        <w:pStyle w:val="SourceCode"/>
      </w:pPr>
      <w:r w:rsidRPr="00765263">
        <w:t>        "rootDir": "./src",</w:t>
      </w:r>
    </w:p>
    <w:p w14:paraId="7E5946B5" w14:textId="77777777" w:rsidR="00765263" w:rsidRPr="00765263" w:rsidRDefault="00765263" w:rsidP="00765263">
      <w:pPr>
        <w:pStyle w:val="SourceCode"/>
        <w:rPr>
          <w:b/>
          <w:bCs/>
        </w:rPr>
      </w:pPr>
      <w:r w:rsidRPr="00765263">
        <w:rPr>
          <w:b/>
          <w:bCs/>
        </w:rPr>
        <w:t>        "noUnusedParameters": true</w:t>
      </w:r>
    </w:p>
    <w:p w14:paraId="41FA8B2F" w14:textId="77777777" w:rsidR="00765263" w:rsidRPr="00765263" w:rsidRDefault="00765263" w:rsidP="00765263">
      <w:pPr>
        <w:pStyle w:val="SourceCode"/>
      </w:pPr>
      <w:r w:rsidRPr="00765263">
        <w:t>    }</w:t>
      </w:r>
    </w:p>
    <w:p w14:paraId="43BA669C" w14:textId="77777777" w:rsidR="00765263" w:rsidRPr="00765263" w:rsidRDefault="00765263" w:rsidP="007652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6526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F1D4B5E" w14:textId="280290CB" w:rsidR="00D24273" w:rsidRDefault="00A64FCB" w:rsidP="00A64FCB">
      <w:pPr>
        <w:pStyle w:val="Heading4"/>
      </w:pPr>
      <w:r>
        <w:t>Optional Parameters</w:t>
      </w:r>
    </w:p>
    <w:p w14:paraId="05799045" w14:textId="57737F1B" w:rsidR="00E426C6" w:rsidRPr="00E426C6" w:rsidRDefault="00E426C6" w:rsidP="00E426C6">
      <w:r>
        <w:t xml:space="preserve">Note how we use </w:t>
      </w:r>
      <w:r w:rsidR="00EB1ED6">
        <w:t>|| to coalesce the undefined y to zero before we use it.</w:t>
      </w:r>
      <w:r w:rsidR="006C2787">
        <w:t xml:space="preserve"> Any optional parameters must come after required parameters. </w:t>
      </w:r>
    </w:p>
    <w:p w14:paraId="7CC091DC" w14:textId="77777777" w:rsidR="00D41C8D" w:rsidRPr="00D41C8D" w:rsidRDefault="00D41C8D" w:rsidP="00D41C8D">
      <w:pPr>
        <w:pStyle w:val="SourceCode"/>
      </w:pPr>
      <w:r w:rsidRPr="00D41C8D">
        <w:t>function f(x:number, </w:t>
      </w:r>
      <w:r w:rsidRPr="00D41C8D">
        <w:rPr>
          <w:rStyle w:val="SourceCodeStrongChar"/>
        </w:rPr>
        <w:t>y?</w:t>
      </w:r>
      <w:r w:rsidRPr="00D41C8D">
        <w:t>: number) : number  {</w:t>
      </w:r>
    </w:p>
    <w:p w14:paraId="02A8964B" w14:textId="77777777" w:rsidR="00D41C8D" w:rsidRPr="00D41C8D" w:rsidRDefault="00D41C8D" w:rsidP="00D41C8D">
      <w:pPr>
        <w:pStyle w:val="SourceCode"/>
      </w:pPr>
      <w:r w:rsidRPr="00D41C8D">
        <w:t>    return x + (y ||0);</w:t>
      </w:r>
    </w:p>
    <w:p w14:paraId="189A67FB" w14:textId="77777777" w:rsidR="00D41C8D" w:rsidRPr="00D41C8D" w:rsidRDefault="00D41C8D" w:rsidP="00D41C8D">
      <w:pPr>
        <w:pStyle w:val="SourceCode"/>
      </w:pPr>
      <w:r w:rsidRPr="00D41C8D">
        <w:t>}</w:t>
      </w:r>
    </w:p>
    <w:p w14:paraId="7693CC84" w14:textId="77777777" w:rsidR="00D41C8D" w:rsidRPr="00D41C8D" w:rsidRDefault="00D41C8D" w:rsidP="00D41C8D">
      <w:pPr>
        <w:pStyle w:val="SourceCode"/>
      </w:pPr>
    </w:p>
    <w:p w14:paraId="1F19EDF9" w14:textId="77777777" w:rsidR="00D41C8D" w:rsidRPr="00D41C8D" w:rsidRDefault="00D41C8D" w:rsidP="00D41C8D">
      <w:pPr>
        <w:pStyle w:val="SourceCode"/>
      </w:pPr>
      <w:r w:rsidRPr="00D41C8D">
        <w:t>console.log(f(10));</w:t>
      </w:r>
    </w:p>
    <w:p w14:paraId="40CB3369" w14:textId="332A8119" w:rsidR="00D41C8D" w:rsidRDefault="00D41C8D" w:rsidP="00D41C8D">
      <w:pPr>
        <w:pStyle w:val="SourceCode"/>
      </w:pPr>
      <w:r w:rsidRPr="00D41C8D">
        <w:t>console.log(f(10,10));</w:t>
      </w:r>
    </w:p>
    <w:p w14:paraId="00A77986" w14:textId="33EDAA33" w:rsidR="00D41C8D" w:rsidRDefault="00D41C8D" w:rsidP="00D41C8D">
      <w:pPr>
        <w:pStyle w:val="SourceCode"/>
      </w:pPr>
    </w:p>
    <w:p w14:paraId="3FA739ED" w14:textId="2D52D699" w:rsidR="00D41C8D" w:rsidRDefault="00D41C8D" w:rsidP="00D41C8D">
      <w:pPr>
        <w:pStyle w:val="SourceCode"/>
      </w:pPr>
      <w:r>
        <w:t>&gt;&gt; 10</w:t>
      </w:r>
    </w:p>
    <w:p w14:paraId="5DFF75FC" w14:textId="6203F343" w:rsidR="00D41C8D" w:rsidRPr="00D41C8D" w:rsidRDefault="00D41C8D" w:rsidP="00D41C8D">
      <w:pPr>
        <w:pStyle w:val="SourceCode"/>
      </w:pPr>
      <w:r>
        <w:t>&gt;&gt; 20</w:t>
      </w:r>
    </w:p>
    <w:p w14:paraId="0FD2C5A6" w14:textId="2AFED614" w:rsidR="00745838" w:rsidRDefault="00745838" w:rsidP="00745838">
      <w:pPr>
        <w:pStyle w:val="Heading4"/>
      </w:pPr>
      <w:r>
        <w:t>Default Parameters</w:t>
      </w:r>
    </w:p>
    <w:p w14:paraId="0D678C8B" w14:textId="4E1A50AD" w:rsidR="00745838" w:rsidRPr="00745838" w:rsidRDefault="00210B79" w:rsidP="00745838">
      <w:r>
        <w:t>Default parameters are considered the same as optional parameters and must come after any required parameters.</w:t>
      </w:r>
    </w:p>
    <w:p w14:paraId="46B7C161" w14:textId="77777777" w:rsidR="004B0E30" w:rsidRPr="004B0E30" w:rsidRDefault="004B0E30" w:rsidP="004B0E30">
      <w:pPr>
        <w:pStyle w:val="SourceCode"/>
      </w:pPr>
      <w:r w:rsidRPr="004B0E30">
        <w:t>function f(x:number</w:t>
      </w:r>
      <w:r w:rsidRPr="002715AA">
        <w:rPr>
          <w:rStyle w:val="SourceCodeStrongChar"/>
        </w:rPr>
        <w:t>, y: number=0</w:t>
      </w:r>
      <w:r w:rsidRPr="004B0E30">
        <w:t>) : number  {</w:t>
      </w:r>
    </w:p>
    <w:p w14:paraId="1282803B" w14:textId="77777777" w:rsidR="004B0E30" w:rsidRPr="004B0E30" w:rsidRDefault="004B0E30" w:rsidP="004B0E30">
      <w:pPr>
        <w:pStyle w:val="SourceCode"/>
      </w:pPr>
      <w:r w:rsidRPr="004B0E30">
        <w:t>    return x + y;</w:t>
      </w:r>
    </w:p>
    <w:p w14:paraId="337E10AE" w14:textId="77777777" w:rsidR="004B0E30" w:rsidRPr="004B0E30" w:rsidRDefault="004B0E30" w:rsidP="004B0E30">
      <w:pPr>
        <w:pStyle w:val="SourceCode"/>
      </w:pPr>
      <w:r w:rsidRPr="004B0E30">
        <w:t>}</w:t>
      </w:r>
    </w:p>
    <w:p w14:paraId="0652B45D" w14:textId="77777777" w:rsidR="004B0E30" w:rsidRPr="004B0E30" w:rsidRDefault="004B0E30" w:rsidP="004B0E30">
      <w:pPr>
        <w:pStyle w:val="SourceCode"/>
      </w:pPr>
    </w:p>
    <w:p w14:paraId="2DDDFC66" w14:textId="77777777" w:rsidR="004B0E30" w:rsidRPr="004B0E30" w:rsidRDefault="004B0E30" w:rsidP="004B0E30">
      <w:pPr>
        <w:pStyle w:val="SourceCode"/>
      </w:pPr>
      <w:r w:rsidRPr="004B0E30">
        <w:t>console.log(f(10));</w:t>
      </w:r>
    </w:p>
    <w:p w14:paraId="382899C4" w14:textId="784A34E4" w:rsidR="004B0E30" w:rsidRDefault="004B0E30" w:rsidP="004B0E30">
      <w:pPr>
        <w:pStyle w:val="SourceCode"/>
      </w:pPr>
      <w:r w:rsidRPr="004B0E30">
        <w:t>console.log(f(10,10));</w:t>
      </w:r>
    </w:p>
    <w:p w14:paraId="51DBFCBF" w14:textId="7F7C1734" w:rsidR="004B0E30" w:rsidRDefault="004B0E30" w:rsidP="004B0E30">
      <w:pPr>
        <w:pStyle w:val="SourceCode"/>
      </w:pPr>
    </w:p>
    <w:p w14:paraId="569334B4" w14:textId="6B382485" w:rsidR="004B0E30" w:rsidRDefault="004B0E30" w:rsidP="004B0E30">
      <w:pPr>
        <w:pStyle w:val="SourceCode"/>
      </w:pPr>
      <w:r>
        <w:t>&gt;&gt; 10</w:t>
      </w:r>
    </w:p>
    <w:p w14:paraId="63DDEDB0" w14:textId="3EB82583" w:rsidR="004B0E30" w:rsidRPr="004B0E30" w:rsidRDefault="004B0E30" w:rsidP="004B0E30">
      <w:pPr>
        <w:pStyle w:val="SourceCode"/>
      </w:pPr>
      <w:r>
        <w:t>&gt;&gt; 20</w:t>
      </w:r>
    </w:p>
    <w:p w14:paraId="439850E0" w14:textId="77777777" w:rsidR="00905AB7" w:rsidRDefault="00905AB7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6EB006E9" w14:textId="633356DD" w:rsidR="00A568A5" w:rsidRDefault="00A568A5" w:rsidP="00A568A5">
      <w:pPr>
        <w:pStyle w:val="Heading4"/>
      </w:pPr>
      <w:r>
        <w:lastRenderedPageBreak/>
        <w:t>Res</w:t>
      </w:r>
      <w:r w:rsidR="00E1397D">
        <w:t>t</w:t>
      </w:r>
      <w:r>
        <w:t xml:space="preserve"> Parameters</w:t>
      </w:r>
    </w:p>
    <w:p w14:paraId="503BA7B3" w14:textId="5F0A38E1" w:rsidR="002E6D7F" w:rsidRDefault="0023688B" w:rsidP="002E6D7F">
      <w:r>
        <w:t>A rest parameter can be specified as the final parameter after any required and option parameters.</w:t>
      </w:r>
    </w:p>
    <w:p w14:paraId="61FC5B73" w14:textId="77777777" w:rsidR="00905AB7" w:rsidRPr="00905AB7" w:rsidRDefault="00905AB7" w:rsidP="00905AB7">
      <w:pPr>
        <w:pStyle w:val="SourceCode"/>
      </w:pPr>
      <w:r w:rsidRPr="00905AB7">
        <w:t>function f(x:number, y: number=0, </w:t>
      </w:r>
      <w:r w:rsidRPr="00905AB7">
        <w:rPr>
          <w:rStyle w:val="SourceCodeStrongChar"/>
        </w:rPr>
        <w:t>...anyextras: number[]</w:t>
      </w:r>
      <w:r w:rsidRPr="00905AB7">
        <w:t>) : number  {</w:t>
      </w:r>
    </w:p>
    <w:p w14:paraId="294D36C0" w14:textId="77777777" w:rsidR="00905AB7" w:rsidRPr="00905AB7" w:rsidRDefault="00905AB7" w:rsidP="00905AB7">
      <w:pPr>
        <w:pStyle w:val="SourceCode"/>
      </w:pPr>
      <w:r w:rsidRPr="00905AB7">
        <w:t>    return x + y + anyextras.reduce((a,b)=&gt;a+b,0);</w:t>
      </w:r>
    </w:p>
    <w:p w14:paraId="123A33C7" w14:textId="77777777" w:rsidR="00905AB7" w:rsidRPr="00905AB7" w:rsidRDefault="00905AB7" w:rsidP="00905AB7">
      <w:pPr>
        <w:pStyle w:val="SourceCode"/>
      </w:pPr>
      <w:r w:rsidRPr="00905AB7">
        <w:t>}</w:t>
      </w:r>
    </w:p>
    <w:p w14:paraId="5DE10C78" w14:textId="77777777" w:rsidR="00905AB7" w:rsidRPr="00905AB7" w:rsidRDefault="00905AB7" w:rsidP="00905AB7">
      <w:pPr>
        <w:pStyle w:val="SourceCode"/>
      </w:pPr>
    </w:p>
    <w:p w14:paraId="1DA833C2" w14:textId="77777777" w:rsidR="00905AB7" w:rsidRPr="00905AB7" w:rsidRDefault="00905AB7" w:rsidP="00905AB7">
      <w:pPr>
        <w:pStyle w:val="SourceCode"/>
      </w:pPr>
      <w:r w:rsidRPr="00905AB7">
        <w:t>console.log(f(10));</w:t>
      </w:r>
    </w:p>
    <w:p w14:paraId="58D65CFC" w14:textId="77777777" w:rsidR="00905AB7" w:rsidRPr="00905AB7" w:rsidRDefault="00905AB7" w:rsidP="00905AB7">
      <w:pPr>
        <w:pStyle w:val="SourceCode"/>
      </w:pPr>
      <w:r w:rsidRPr="00905AB7">
        <w:t>console.log(f(10,10));</w:t>
      </w:r>
    </w:p>
    <w:p w14:paraId="32BA22A3" w14:textId="45636D21" w:rsidR="00905AB7" w:rsidRDefault="00905AB7" w:rsidP="00905AB7">
      <w:pPr>
        <w:pStyle w:val="SourceCode"/>
      </w:pPr>
      <w:r w:rsidRPr="00905AB7">
        <w:t>console.log(f(10,10,10,10));</w:t>
      </w:r>
    </w:p>
    <w:p w14:paraId="125E56F8" w14:textId="483B229D" w:rsidR="00905AB7" w:rsidRDefault="00905AB7" w:rsidP="00905AB7">
      <w:pPr>
        <w:pStyle w:val="SourceCode"/>
      </w:pPr>
    </w:p>
    <w:p w14:paraId="1FABB58E" w14:textId="14D48FA8" w:rsidR="00905AB7" w:rsidRDefault="00905AB7" w:rsidP="00905AB7">
      <w:pPr>
        <w:pStyle w:val="SourceCode"/>
      </w:pPr>
      <w:r>
        <w:t>&gt;&gt; 10</w:t>
      </w:r>
    </w:p>
    <w:p w14:paraId="3997DE4C" w14:textId="3B6FBC12" w:rsidR="00905AB7" w:rsidRDefault="00905AB7" w:rsidP="00905AB7">
      <w:pPr>
        <w:pStyle w:val="SourceCode"/>
      </w:pPr>
      <w:r>
        <w:t>&gt;&gt; 20</w:t>
      </w:r>
    </w:p>
    <w:p w14:paraId="488ECF9C" w14:textId="4DC3D45C" w:rsidR="00905AB7" w:rsidRPr="00905AB7" w:rsidRDefault="00905AB7" w:rsidP="00905AB7">
      <w:pPr>
        <w:pStyle w:val="SourceCode"/>
      </w:pPr>
      <w:r>
        <w:t>&gt;&gt; 40</w:t>
      </w:r>
    </w:p>
    <w:p w14:paraId="3B9508A1" w14:textId="1207CA2F" w:rsidR="00EF477F" w:rsidRDefault="00EF477F" w:rsidP="00EF477F">
      <w:pPr>
        <w:pStyle w:val="Heading4"/>
      </w:pPr>
      <w:r>
        <w:t>Return</w:t>
      </w:r>
      <w:r w:rsidR="008B683F">
        <w:t xml:space="preserve"> Values</w:t>
      </w:r>
    </w:p>
    <w:p w14:paraId="01410DD0" w14:textId="725BE6C3" w:rsidR="008B683F" w:rsidRDefault="008B683F" w:rsidP="008B683F">
      <w:r>
        <w:t>JavaScript return undefined from any paths that do not provide an explicit return value. We can turn this off using a compiler flag.</w:t>
      </w:r>
    </w:p>
    <w:p w14:paraId="7446F7A8" w14:textId="77777777" w:rsidR="00FD6867" w:rsidRPr="00FD6867" w:rsidRDefault="00FD6867" w:rsidP="00FD6867">
      <w:pPr>
        <w:pStyle w:val="SourceCode"/>
      </w:pPr>
      <w:r w:rsidRPr="00FD6867">
        <w:t>{</w:t>
      </w:r>
    </w:p>
    <w:p w14:paraId="6197EE00" w14:textId="77777777" w:rsidR="00FD6867" w:rsidRPr="00FD6867" w:rsidRDefault="00FD6867" w:rsidP="00FD6867">
      <w:pPr>
        <w:pStyle w:val="SourceCode"/>
      </w:pPr>
      <w:r w:rsidRPr="00FD6867">
        <w:t>    "compilerOptions": {</w:t>
      </w:r>
    </w:p>
    <w:p w14:paraId="1C926D83" w14:textId="77777777" w:rsidR="00FD6867" w:rsidRPr="00FD6867" w:rsidRDefault="00FD6867" w:rsidP="00FD6867">
      <w:pPr>
        <w:pStyle w:val="SourceCode"/>
      </w:pPr>
      <w:r w:rsidRPr="00FD6867">
        <w:t>        "target": "ES2018", </w:t>
      </w:r>
    </w:p>
    <w:p w14:paraId="38800991" w14:textId="77777777" w:rsidR="00FD6867" w:rsidRPr="00FD6867" w:rsidRDefault="00FD6867" w:rsidP="00FD6867">
      <w:pPr>
        <w:pStyle w:val="SourceCode"/>
      </w:pPr>
      <w:r w:rsidRPr="00FD6867">
        <w:t>        "outDir": "./dist", </w:t>
      </w:r>
    </w:p>
    <w:p w14:paraId="22FBC463" w14:textId="77777777" w:rsidR="00FD6867" w:rsidRPr="00FD6867" w:rsidRDefault="00FD6867" w:rsidP="00FD6867">
      <w:pPr>
        <w:pStyle w:val="SourceCode"/>
      </w:pPr>
      <w:r w:rsidRPr="00FD6867">
        <w:t>        "rootDir": "./src",</w:t>
      </w:r>
    </w:p>
    <w:p w14:paraId="2FA9D319" w14:textId="77777777" w:rsidR="00FD6867" w:rsidRPr="00FD6867" w:rsidRDefault="00FD6867" w:rsidP="00FD6867">
      <w:pPr>
        <w:pStyle w:val="SourceCode"/>
      </w:pPr>
      <w:r w:rsidRPr="00FD6867">
        <w:t>        "noEmitOnError": true,</w:t>
      </w:r>
    </w:p>
    <w:p w14:paraId="3284CD74" w14:textId="77777777" w:rsidR="00FD6867" w:rsidRPr="00FD6867" w:rsidRDefault="00FD6867" w:rsidP="00FD6867">
      <w:pPr>
        <w:pStyle w:val="SourceCode"/>
      </w:pPr>
      <w:r w:rsidRPr="00FD6867">
        <w:t>        "noImplicitReturns": true</w:t>
      </w:r>
    </w:p>
    <w:p w14:paraId="2BCAAC11" w14:textId="77777777" w:rsidR="00FD6867" w:rsidRPr="00FD6867" w:rsidRDefault="00FD6867" w:rsidP="00FD6867">
      <w:pPr>
        <w:pStyle w:val="SourceCode"/>
      </w:pPr>
      <w:r w:rsidRPr="00FD6867">
        <w:t>    }</w:t>
      </w:r>
    </w:p>
    <w:p w14:paraId="1937C23F" w14:textId="77777777" w:rsidR="00FD6867" w:rsidRPr="00FD6867" w:rsidRDefault="00FD6867" w:rsidP="00FD6867">
      <w:pPr>
        <w:pStyle w:val="SourceCode"/>
      </w:pPr>
      <w:r w:rsidRPr="00FD6867">
        <w:t>}</w:t>
      </w:r>
    </w:p>
    <w:p w14:paraId="0B23BBF6" w14:textId="77777777" w:rsidR="00FD6867" w:rsidRPr="00FD6867" w:rsidRDefault="00FD6867" w:rsidP="00FD6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B0BA61" w14:textId="7A567D23" w:rsidR="008B683F" w:rsidRPr="008B683F" w:rsidRDefault="00D12130" w:rsidP="008B683F">
      <w:r>
        <w:t>We can use a void type annotation to indicate there is not return value.</w:t>
      </w:r>
    </w:p>
    <w:p w14:paraId="764812FD" w14:textId="77777777" w:rsidR="00C911F2" w:rsidRPr="00C911F2" w:rsidRDefault="00C911F2" w:rsidP="00C911F2">
      <w:pPr>
        <w:pStyle w:val="SourceCode"/>
      </w:pPr>
      <w:r w:rsidRPr="00C911F2">
        <w:t>function f(x:number, y: number=0, ...anyextras: number[]) : </w:t>
      </w:r>
      <w:r w:rsidRPr="00C911F2">
        <w:rPr>
          <w:rStyle w:val="SourceCodeStrongChar"/>
        </w:rPr>
        <w:t>void</w:t>
      </w:r>
      <w:r w:rsidRPr="00C911F2">
        <w:t>  {</w:t>
      </w:r>
    </w:p>
    <w:p w14:paraId="460D6F5B" w14:textId="77777777" w:rsidR="00C911F2" w:rsidRPr="00C911F2" w:rsidRDefault="00C911F2" w:rsidP="00C911F2">
      <w:pPr>
        <w:pStyle w:val="SourceCode"/>
      </w:pPr>
      <w:r w:rsidRPr="00C911F2">
        <w:t>    console.log( x + y + anyextras.reduce((a,b)=&gt;a+b,0));</w:t>
      </w:r>
    </w:p>
    <w:p w14:paraId="0C75C676" w14:textId="77777777" w:rsidR="00C911F2" w:rsidRPr="00C911F2" w:rsidRDefault="00C911F2" w:rsidP="00C911F2">
      <w:pPr>
        <w:pStyle w:val="SourceCode"/>
      </w:pPr>
      <w:r w:rsidRPr="00C911F2">
        <w:t>}</w:t>
      </w:r>
    </w:p>
    <w:p w14:paraId="1D4B4C86" w14:textId="7D1F2676" w:rsidR="00C911F2" w:rsidRPr="00C911F2" w:rsidRDefault="00C911F2" w:rsidP="00C911F2">
      <w:pPr>
        <w:pStyle w:val="SourceCode"/>
      </w:pPr>
      <w:r>
        <w:t>s</w:t>
      </w:r>
    </w:p>
    <w:p w14:paraId="6CC3783C" w14:textId="77777777" w:rsidR="00C911F2" w:rsidRPr="00C911F2" w:rsidRDefault="00C911F2" w:rsidP="00C911F2">
      <w:pPr>
        <w:pStyle w:val="SourceCode"/>
      </w:pPr>
      <w:r w:rsidRPr="00C911F2">
        <w:t>f(10,10,10,10,5);</w:t>
      </w:r>
    </w:p>
    <w:p w14:paraId="752EC492" w14:textId="77777777" w:rsidR="00296A7B" w:rsidRDefault="00296A7B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7657C652" w14:textId="15E7276A" w:rsidR="00F63145" w:rsidRDefault="00296A7B" w:rsidP="00F63145">
      <w:pPr>
        <w:pStyle w:val="Heading3"/>
      </w:pPr>
      <w:bookmarkStart w:id="5" w:name="_Toc43574570"/>
      <w:r>
        <w:lastRenderedPageBreak/>
        <w:t>Arrays</w:t>
      </w:r>
      <w:bookmarkEnd w:id="5"/>
    </w:p>
    <w:p w14:paraId="5FDFD630" w14:textId="6A91EB38" w:rsidR="007E636D" w:rsidRPr="007E636D" w:rsidRDefault="007E636D" w:rsidP="007E636D">
      <w:r>
        <w:t>The following uses explicit annotation but the compiler would have implicitly inferred the type.</w:t>
      </w:r>
    </w:p>
    <w:p w14:paraId="1D954FA2" w14:textId="77777777" w:rsidR="00595AB7" w:rsidRPr="00595AB7" w:rsidRDefault="00595AB7" w:rsidP="00595AB7">
      <w:pPr>
        <w:pStyle w:val="SourceCode"/>
      </w:pPr>
      <w:r w:rsidRPr="00595AB7">
        <w:t>let nums: number[] = [1,2,3,5];</w:t>
      </w:r>
    </w:p>
    <w:p w14:paraId="041CBE44" w14:textId="77777777" w:rsidR="00595AB7" w:rsidRPr="00595AB7" w:rsidRDefault="00595AB7" w:rsidP="00595AB7">
      <w:pPr>
        <w:pStyle w:val="SourceCode"/>
      </w:pPr>
    </w:p>
    <w:p w14:paraId="5DBBE3F5" w14:textId="77777777" w:rsidR="00595AB7" w:rsidRPr="00595AB7" w:rsidRDefault="00595AB7" w:rsidP="00595AB7">
      <w:pPr>
        <w:pStyle w:val="SourceCode"/>
      </w:pPr>
      <w:r w:rsidRPr="00595AB7">
        <w:t>nums.forEach((val,idx) =&gt; {</w:t>
      </w:r>
    </w:p>
    <w:p w14:paraId="0C25231F" w14:textId="77777777" w:rsidR="00595AB7" w:rsidRPr="00595AB7" w:rsidRDefault="00595AB7" w:rsidP="00595AB7">
      <w:pPr>
        <w:pStyle w:val="SourceCode"/>
      </w:pPr>
      <w:r w:rsidRPr="00595AB7">
        <w:t>    console.log(`${idx} = ${val}`);</w:t>
      </w:r>
    </w:p>
    <w:p w14:paraId="07C10C12" w14:textId="6B9DF9EA" w:rsidR="00595AB7" w:rsidRDefault="00595AB7" w:rsidP="00595AB7">
      <w:pPr>
        <w:pStyle w:val="SourceCode"/>
      </w:pPr>
      <w:r w:rsidRPr="00595AB7">
        <w:t>})</w:t>
      </w:r>
    </w:p>
    <w:p w14:paraId="26898490" w14:textId="04AF5A37" w:rsidR="00595AB7" w:rsidRDefault="00595AB7" w:rsidP="00595AB7">
      <w:pPr>
        <w:pStyle w:val="SourceCode"/>
      </w:pPr>
    </w:p>
    <w:p w14:paraId="5624918C" w14:textId="58279408" w:rsidR="00595AB7" w:rsidRDefault="00595AB7" w:rsidP="00595AB7">
      <w:pPr>
        <w:pStyle w:val="SourceCode"/>
      </w:pPr>
      <w:r>
        <w:t>&gt;&gt; 0 = 1</w:t>
      </w:r>
    </w:p>
    <w:p w14:paraId="6BF0263F" w14:textId="0166CD3A" w:rsidR="00595AB7" w:rsidRDefault="00595AB7" w:rsidP="00595AB7">
      <w:pPr>
        <w:pStyle w:val="SourceCode"/>
      </w:pPr>
      <w:r>
        <w:t>&gt;&gt; 1 = 2</w:t>
      </w:r>
    </w:p>
    <w:p w14:paraId="5FDBE723" w14:textId="2C4D3820" w:rsidR="00E61989" w:rsidRDefault="00E61989" w:rsidP="00595AB7">
      <w:pPr>
        <w:pStyle w:val="SourceCode"/>
      </w:pPr>
      <w:r>
        <w:t>&gt;&gt; 2 = 3</w:t>
      </w:r>
    </w:p>
    <w:p w14:paraId="296EE530" w14:textId="5480BDC4" w:rsidR="00E61989" w:rsidRPr="00595AB7" w:rsidRDefault="00E61989" w:rsidP="00595AB7">
      <w:pPr>
        <w:pStyle w:val="SourceCode"/>
        <w:rPr>
          <w:lang w:val="en-US"/>
        </w:rPr>
      </w:pPr>
      <w:r>
        <w:t>&gt;&gt; 3 = 5</w:t>
      </w:r>
    </w:p>
    <w:p w14:paraId="3E5F1CF1" w14:textId="509D820D" w:rsidR="003B10DD" w:rsidRDefault="003B10DD" w:rsidP="003B10DD">
      <w:pPr>
        <w:pStyle w:val="Heading3"/>
      </w:pPr>
      <w:bookmarkStart w:id="6" w:name="_Toc43574571"/>
      <w:r>
        <w:t>Tuples</w:t>
      </w:r>
      <w:bookmarkEnd w:id="6"/>
    </w:p>
    <w:p w14:paraId="291FF899" w14:textId="77777777" w:rsidR="0005188A" w:rsidRPr="0005188A" w:rsidRDefault="0005188A" w:rsidP="0005188A">
      <w:pPr>
        <w:pStyle w:val="SourceCode"/>
      </w:pPr>
      <w:r w:rsidRPr="0005188A">
        <w:t>let arrofTuples: [number,string][] = [[1,"One"],[2,"Two"]]</w:t>
      </w:r>
    </w:p>
    <w:p w14:paraId="4A90BC5B" w14:textId="77777777" w:rsidR="0005188A" w:rsidRPr="0005188A" w:rsidRDefault="0005188A" w:rsidP="0005188A">
      <w:pPr>
        <w:pStyle w:val="SourceCode"/>
      </w:pPr>
    </w:p>
    <w:p w14:paraId="2D96C06F" w14:textId="77777777" w:rsidR="0005188A" w:rsidRPr="0005188A" w:rsidRDefault="0005188A" w:rsidP="0005188A">
      <w:pPr>
        <w:pStyle w:val="SourceCode"/>
      </w:pPr>
      <w:r w:rsidRPr="0005188A">
        <w:t>arrofTuples.forEach((val) =&gt; {</w:t>
      </w:r>
    </w:p>
    <w:p w14:paraId="0B611FD8" w14:textId="77777777" w:rsidR="0005188A" w:rsidRPr="0005188A" w:rsidRDefault="0005188A" w:rsidP="0005188A">
      <w:pPr>
        <w:pStyle w:val="SourceCode"/>
      </w:pPr>
      <w:r w:rsidRPr="0005188A">
        <w:t>    console.log(`${val[1]} = ${val[0]}`);</w:t>
      </w:r>
    </w:p>
    <w:p w14:paraId="280F59D1" w14:textId="4AAD51A8" w:rsidR="0005188A" w:rsidRDefault="0005188A" w:rsidP="0005188A">
      <w:pPr>
        <w:pStyle w:val="SourceCode"/>
      </w:pPr>
      <w:r w:rsidRPr="0005188A">
        <w:t>})</w:t>
      </w:r>
    </w:p>
    <w:p w14:paraId="762274FE" w14:textId="22EF21BF" w:rsidR="0005188A" w:rsidRDefault="0005188A" w:rsidP="0005188A">
      <w:pPr>
        <w:pStyle w:val="SourceCode"/>
      </w:pPr>
    </w:p>
    <w:p w14:paraId="4AEE5E66" w14:textId="67AA3D85" w:rsidR="0005188A" w:rsidRDefault="0005188A" w:rsidP="0005188A">
      <w:pPr>
        <w:pStyle w:val="SourceCode"/>
      </w:pPr>
      <w:r>
        <w:t xml:space="preserve">&gt;&gt; </w:t>
      </w:r>
      <w:r w:rsidR="003308A8">
        <w:t>One = 1</w:t>
      </w:r>
    </w:p>
    <w:p w14:paraId="0906FC53" w14:textId="07E8C0F6" w:rsidR="003308A8" w:rsidRPr="0005188A" w:rsidRDefault="003308A8" w:rsidP="0005188A">
      <w:pPr>
        <w:pStyle w:val="SourceCode"/>
      </w:pPr>
      <w:r>
        <w:t>&gt;&gt; Two = 2</w:t>
      </w:r>
    </w:p>
    <w:p w14:paraId="390EE10B" w14:textId="6811A619" w:rsidR="00747540" w:rsidRDefault="00747540" w:rsidP="00747540">
      <w:pPr>
        <w:pStyle w:val="Heading3"/>
      </w:pPr>
      <w:bookmarkStart w:id="7" w:name="_Toc43574572"/>
      <w:r>
        <w:t>Enums</w:t>
      </w:r>
      <w:bookmarkEnd w:id="7"/>
    </w:p>
    <w:p w14:paraId="081DF337" w14:textId="4C121631" w:rsidR="00747540" w:rsidRDefault="008D6578" w:rsidP="00747540">
      <w:r>
        <w:t>Enums generate numbers in JavaScript</w:t>
      </w:r>
    </w:p>
    <w:p w14:paraId="3DBA3388" w14:textId="77777777" w:rsidR="00DB203F" w:rsidRPr="00DB203F" w:rsidRDefault="00DB203F" w:rsidP="00DB203F">
      <w:pPr>
        <w:pStyle w:val="SourceCode"/>
      </w:pPr>
      <w:r w:rsidRPr="00DB203F">
        <w:t>enum Fruit {Pear, Apple, Orange}</w:t>
      </w:r>
    </w:p>
    <w:p w14:paraId="2B57B536" w14:textId="77777777" w:rsidR="00DB203F" w:rsidRPr="00DB203F" w:rsidRDefault="00DB203F" w:rsidP="00DB203F">
      <w:pPr>
        <w:pStyle w:val="SourceCode"/>
      </w:pPr>
    </w:p>
    <w:p w14:paraId="5ECF930F" w14:textId="77777777" w:rsidR="00DB203F" w:rsidRPr="00DB203F" w:rsidRDefault="00DB203F" w:rsidP="00DB203F">
      <w:pPr>
        <w:pStyle w:val="SourceCode"/>
      </w:pPr>
      <w:r w:rsidRPr="00DB203F">
        <w:t>let f1: Fruit = Fruit.Apple;</w:t>
      </w:r>
    </w:p>
    <w:p w14:paraId="5C499A5D" w14:textId="031097A9" w:rsidR="00DB203F" w:rsidRDefault="00DB203F" w:rsidP="00DB203F">
      <w:pPr>
        <w:pStyle w:val="SourceCode"/>
      </w:pPr>
      <w:r w:rsidRPr="00DB203F">
        <w:t>console.log(f1);</w:t>
      </w:r>
    </w:p>
    <w:p w14:paraId="20B15C49" w14:textId="266A8C36" w:rsidR="00A07B13" w:rsidRDefault="00E81674" w:rsidP="00E81674">
      <w:pPr>
        <w:pStyle w:val="SourceCode"/>
        <w:ind w:left="0" w:firstLine="238"/>
      </w:pPr>
      <w:r w:rsidRPr="00E81674">
        <w:t>console.log(Fruit[1]);</w:t>
      </w:r>
    </w:p>
    <w:p w14:paraId="6091C16E" w14:textId="77777777" w:rsidR="00E81674" w:rsidRDefault="00E81674" w:rsidP="00E81674">
      <w:pPr>
        <w:pStyle w:val="SourceCode"/>
        <w:ind w:left="0" w:firstLine="238"/>
      </w:pPr>
    </w:p>
    <w:p w14:paraId="34EC1E07" w14:textId="52B677EF" w:rsidR="00A07B13" w:rsidRDefault="00A07B13" w:rsidP="00DB203F">
      <w:pPr>
        <w:pStyle w:val="SourceCode"/>
      </w:pPr>
      <w:r>
        <w:t>&gt;&gt; 1</w:t>
      </w:r>
    </w:p>
    <w:p w14:paraId="3D23DB40" w14:textId="5F0EDE70" w:rsidR="00E81674" w:rsidRPr="00DB203F" w:rsidRDefault="00E81674" w:rsidP="00DB203F">
      <w:pPr>
        <w:pStyle w:val="SourceCode"/>
      </w:pPr>
      <w:r>
        <w:t>&gt;&gt; Apple</w:t>
      </w:r>
    </w:p>
    <w:p w14:paraId="1E90ACF4" w14:textId="77777777" w:rsidR="00A960DB" w:rsidRDefault="00A960DB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bookmarkStart w:id="8" w:name="_Toc43574573"/>
      <w:r>
        <w:br w:type="page"/>
      </w:r>
    </w:p>
    <w:p w14:paraId="25FEDAB9" w14:textId="0763E68F" w:rsidR="00BA17BF" w:rsidRDefault="00BA17BF" w:rsidP="00BA17BF">
      <w:pPr>
        <w:pStyle w:val="Heading3"/>
      </w:pPr>
      <w:r>
        <w:lastRenderedPageBreak/>
        <w:t>Literal Value Types</w:t>
      </w:r>
      <w:bookmarkEnd w:id="8"/>
    </w:p>
    <w:p w14:paraId="6CEA27D8" w14:textId="77777777" w:rsidR="008D6578" w:rsidRPr="00747540" w:rsidRDefault="008D6578" w:rsidP="00747540"/>
    <w:p w14:paraId="1C041133" w14:textId="1E042938" w:rsidR="004D1FD1" w:rsidRDefault="004D1FD1" w:rsidP="004D1FD1">
      <w:pPr>
        <w:pStyle w:val="Heading3"/>
      </w:pPr>
      <w:bookmarkStart w:id="9" w:name="_Toc43574574"/>
      <w:r>
        <w:t>Type Aliase</w:t>
      </w:r>
      <w:r w:rsidR="007E26B7">
        <w:t>s</w:t>
      </w:r>
      <w:bookmarkEnd w:id="9"/>
    </w:p>
    <w:p w14:paraId="20AE1326" w14:textId="77777777" w:rsidR="007E26B7" w:rsidRPr="007E26B7" w:rsidRDefault="007E26B7" w:rsidP="007E26B7"/>
    <w:p w14:paraId="64D8CD49" w14:textId="77777777" w:rsidR="007E26B7" w:rsidRDefault="007E26B7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0ABC5B2E" w14:textId="19A2ECAE" w:rsidR="007E26B7" w:rsidRDefault="007E26B7" w:rsidP="007E26B7">
      <w:pPr>
        <w:pStyle w:val="Heading3"/>
      </w:pPr>
      <w:bookmarkStart w:id="10" w:name="_Toc43574575"/>
      <w:r>
        <w:lastRenderedPageBreak/>
        <w:t>Objects</w:t>
      </w:r>
      <w:bookmarkEnd w:id="10"/>
    </w:p>
    <w:p w14:paraId="1A5E9BCA" w14:textId="15EFCF02" w:rsidR="003A20B6" w:rsidRPr="003A20B6" w:rsidRDefault="003A20B6" w:rsidP="003A20B6">
      <w:r>
        <w:t xml:space="preserve">An objects shape is defined by its </w:t>
      </w:r>
      <w:r w:rsidR="00C52AF2">
        <w:t xml:space="preserve">properties and their types. </w:t>
      </w:r>
    </w:p>
    <w:p w14:paraId="3808D874" w14:textId="77777777" w:rsidR="00BF76DC" w:rsidRPr="00BF76DC" w:rsidRDefault="00BF76DC" w:rsidP="00BF76DC">
      <w:pPr>
        <w:pStyle w:val="SourceCode"/>
      </w:pPr>
      <w:r w:rsidRPr="00BF76DC">
        <w:t>enum ExerciseType { Put, Call }</w:t>
      </w:r>
    </w:p>
    <w:p w14:paraId="4664A8E4" w14:textId="77777777" w:rsidR="00BF76DC" w:rsidRPr="00BF76DC" w:rsidRDefault="00BF76DC" w:rsidP="00BF76DC">
      <w:pPr>
        <w:pStyle w:val="SourceCode"/>
      </w:pPr>
    </w:p>
    <w:p w14:paraId="1EB008FF" w14:textId="77777777" w:rsidR="00BF76DC" w:rsidRPr="00BF76DC" w:rsidRDefault="00BF76DC" w:rsidP="00BF76DC">
      <w:pPr>
        <w:pStyle w:val="SourceCode"/>
      </w:pPr>
      <w:r w:rsidRPr="00BF76DC">
        <w:t>let option: { strike: number, exType: ExerciseType }</w:t>
      </w:r>
    </w:p>
    <w:p w14:paraId="6255F421" w14:textId="77777777" w:rsidR="00BF76DC" w:rsidRPr="00BF76DC" w:rsidRDefault="00BF76DC" w:rsidP="00BF76DC">
      <w:pPr>
        <w:pStyle w:val="SourceCode"/>
      </w:pPr>
      <w:r w:rsidRPr="00BF76DC">
        <w:t>    = { strike: 100.0, exType: ExerciseType.Call };</w:t>
      </w:r>
    </w:p>
    <w:p w14:paraId="3FC6420C" w14:textId="77777777" w:rsidR="00837E8B" w:rsidRDefault="00837E8B" w:rsidP="00837E8B"/>
    <w:p w14:paraId="01DB42DB" w14:textId="2A5066B8" w:rsidR="00837E8B" w:rsidRDefault="00837E8B" w:rsidP="00837E8B">
      <w:r>
        <w:t>We can create type aliases for our shapes</w:t>
      </w:r>
    </w:p>
    <w:p w14:paraId="7EB2A587" w14:textId="77777777" w:rsidR="0044611E" w:rsidRPr="0044611E" w:rsidRDefault="0044611E" w:rsidP="0044611E">
      <w:pPr>
        <w:pStyle w:val="SourceCode"/>
      </w:pPr>
      <w:r w:rsidRPr="0044611E">
        <w:t>enum ExerciseType { Put, Call }</w:t>
      </w:r>
    </w:p>
    <w:p w14:paraId="26851E9C" w14:textId="77777777" w:rsidR="0044611E" w:rsidRPr="0044611E" w:rsidRDefault="0044611E" w:rsidP="0044611E">
      <w:pPr>
        <w:pStyle w:val="SourceCode"/>
      </w:pPr>
    </w:p>
    <w:p w14:paraId="5BF4162B" w14:textId="77777777" w:rsidR="0044611E" w:rsidRPr="0044611E" w:rsidRDefault="0044611E" w:rsidP="0044611E">
      <w:pPr>
        <w:pStyle w:val="SourceCode"/>
      </w:pPr>
      <w:r w:rsidRPr="0044611E">
        <w:t>type Option =</w:t>
      </w:r>
    </w:p>
    <w:p w14:paraId="3E03651C" w14:textId="77777777" w:rsidR="0044611E" w:rsidRPr="0044611E" w:rsidRDefault="0044611E" w:rsidP="0044611E">
      <w:pPr>
        <w:pStyle w:val="SourceCode"/>
      </w:pPr>
      <w:r w:rsidRPr="0044611E">
        <w:t>{ </w:t>
      </w:r>
    </w:p>
    <w:p w14:paraId="234AB5D2" w14:textId="77777777" w:rsidR="0044611E" w:rsidRPr="0044611E" w:rsidRDefault="0044611E" w:rsidP="0044611E">
      <w:pPr>
        <w:pStyle w:val="SourceCode"/>
      </w:pPr>
      <w:r w:rsidRPr="0044611E">
        <w:t>    strike: number, </w:t>
      </w:r>
    </w:p>
    <w:p w14:paraId="042DFA2E" w14:textId="77777777" w:rsidR="0044611E" w:rsidRPr="0044611E" w:rsidRDefault="0044611E" w:rsidP="0044611E">
      <w:pPr>
        <w:pStyle w:val="SourceCode"/>
      </w:pPr>
      <w:r w:rsidRPr="0044611E">
        <w:t>    exType: ExerciseType </w:t>
      </w:r>
    </w:p>
    <w:p w14:paraId="72E375B9" w14:textId="77777777" w:rsidR="0044611E" w:rsidRPr="0044611E" w:rsidRDefault="0044611E" w:rsidP="0044611E">
      <w:pPr>
        <w:pStyle w:val="SourceCode"/>
      </w:pPr>
      <w:r w:rsidRPr="0044611E">
        <w:t>};</w:t>
      </w:r>
    </w:p>
    <w:p w14:paraId="1B283132" w14:textId="77777777" w:rsidR="0044611E" w:rsidRPr="0044611E" w:rsidRDefault="0044611E" w:rsidP="0044611E">
      <w:pPr>
        <w:pStyle w:val="SourceCode"/>
      </w:pPr>
    </w:p>
    <w:p w14:paraId="6FF40FB9" w14:textId="77777777" w:rsidR="0044611E" w:rsidRPr="0044611E" w:rsidRDefault="0044611E" w:rsidP="0044611E">
      <w:pPr>
        <w:pStyle w:val="SourceCode"/>
      </w:pPr>
      <w:r w:rsidRPr="0044611E">
        <w:t>let option: Option</w:t>
      </w:r>
    </w:p>
    <w:p w14:paraId="010C0DC5" w14:textId="77777777" w:rsidR="0044611E" w:rsidRPr="0044611E" w:rsidRDefault="0044611E" w:rsidP="0044611E">
      <w:pPr>
        <w:pStyle w:val="SourceCode"/>
      </w:pPr>
      <w:r w:rsidRPr="0044611E">
        <w:t>    = { strike: 150.35, exType: ExerciseType.Call };</w:t>
      </w:r>
    </w:p>
    <w:p w14:paraId="4678DEDC" w14:textId="77777777" w:rsidR="0044611E" w:rsidRPr="0044611E" w:rsidRDefault="0044611E" w:rsidP="0044611E">
      <w:pPr>
        <w:pStyle w:val="SourceCode"/>
      </w:pPr>
    </w:p>
    <w:p w14:paraId="260A82C7" w14:textId="77777777" w:rsidR="0044611E" w:rsidRPr="0044611E" w:rsidRDefault="0044611E" w:rsidP="0044611E">
      <w:pPr>
        <w:pStyle w:val="SourceCode"/>
      </w:pPr>
      <w:r w:rsidRPr="0044611E">
        <w:t>console.log(option.strike);</w:t>
      </w:r>
    </w:p>
    <w:p w14:paraId="69815CEF" w14:textId="77777777" w:rsidR="00837E8B" w:rsidRPr="003A20B6" w:rsidRDefault="00837E8B" w:rsidP="00837E8B"/>
    <w:p w14:paraId="5812D2A7" w14:textId="77777777" w:rsidR="00883405" w:rsidRDefault="00883405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5C52DD3B" w14:textId="6C8226AE" w:rsidR="00490F85" w:rsidRDefault="00490F85" w:rsidP="00490F85">
      <w:pPr>
        <w:pStyle w:val="Heading3"/>
      </w:pPr>
      <w:bookmarkStart w:id="11" w:name="_Toc43574576"/>
      <w:r>
        <w:lastRenderedPageBreak/>
        <w:t>Classes</w:t>
      </w:r>
      <w:bookmarkEnd w:id="11"/>
    </w:p>
    <w:p w14:paraId="7CD10058" w14:textId="77777777" w:rsidR="00AE6A92" w:rsidRPr="00AE6A92" w:rsidRDefault="00AE6A92" w:rsidP="00AE6A92">
      <w:pPr>
        <w:pStyle w:val="SourceCode"/>
      </w:pPr>
      <w:r w:rsidRPr="00AE6A92">
        <w:t>class European {</w:t>
      </w:r>
    </w:p>
    <w:p w14:paraId="79071F62" w14:textId="77777777" w:rsidR="00AE6A92" w:rsidRPr="00AE6A92" w:rsidRDefault="00AE6A92" w:rsidP="00AE6A92">
      <w:pPr>
        <w:pStyle w:val="SourceCode"/>
      </w:pPr>
    </w:p>
    <w:p w14:paraId="214BF6B4" w14:textId="77777777" w:rsidR="00AE6A92" w:rsidRPr="00AE6A92" w:rsidRDefault="00AE6A92" w:rsidP="00AE6A92">
      <w:pPr>
        <w:pStyle w:val="SourceCode"/>
      </w:pPr>
      <w:r w:rsidRPr="00AE6A92">
        <w:t>    public readonly strike: number;</w:t>
      </w:r>
    </w:p>
    <w:p w14:paraId="7A4413DB" w14:textId="77777777" w:rsidR="00AE6A92" w:rsidRPr="00AE6A92" w:rsidRDefault="00AE6A92" w:rsidP="00AE6A92">
      <w:pPr>
        <w:pStyle w:val="SourceCode"/>
      </w:pPr>
      <w:r w:rsidRPr="00AE6A92">
        <w:t>    public readonly underlying: string;</w:t>
      </w:r>
    </w:p>
    <w:p w14:paraId="20BAA8CE" w14:textId="77777777" w:rsidR="00AE6A92" w:rsidRPr="00AE6A92" w:rsidRDefault="00AE6A92" w:rsidP="00AE6A92">
      <w:pPr>
        <w:pStyle w:val="SourceCode"/>
      </w:pPr>
      <w:r w:rsidRPr="00AE6A92">
        <w:t>    public readonly exerciseType : ExerciseType;</w:t>
      </w:r>
    </w:p>
    <w:p w14:paraId="33EA9E36" w14:textId="77777777" w:rsidR="00AE6A92" w:rsidRPr="00AE6A92" w:rsidRDefault="00AE6A92" w:rsidP="00AE6A92">
      <w:pPr>
        <w:pStyle w:val="SourceCode"/>
      </w:pPr>
    </w:p>
    <w:p w14:paraId="4AC43A02" w14:textId="77777777" w:rsidR="00AE6A92" w:rsidRPr="00AE6A92" w:rsidRDefault="00AE6A92" w:rsidP="00AE6A92">
      <w:pPr>
        <w:pStyle w:val="SourceCode"/>
      </w:pPr>
      <w:r w:rsidRPr="00AE6A92">
        <w:t>    constructor(underlying: string, strike:number, exerciseType: ExerciseType) {</w:t>
      </w:r>
    </w:p>
    <w:p w14:paraId="64F24800" w14:textId="77777777" w:rsidR="00AE6A92" w:rsidRPr="00AE6A92" w:rsidRDefault="00AE6A92" w:rsidP="00AE6A92">
      <w:pPr>
        <w:pStyle w:val="SourceCode"/>
      </w:pPr>
      <w:r w:rsidRPr="00AE6A92">
        <w:t>        this.underlying = underlying;</w:t>
      </w:r>
    </w:p>
    <w:p w14:paraId="3DC109B5" w14:textId="77777777" w:rsidR="00AE6A92" w:rsidRPr="00AE6A92" w:rsidRDefault="00AE6A92" w:rsidP="00AE6A92">
      <w:pPr>
        <w:pStyle w:val="SourceCode"/>
      </w:pPr>
      <w:r w:rsidRPr="00AE6A92">
        <w:t>        this.strike = strike;</w:t>
      </w:r>
    </w:p>
    <w:p w14:paraId="319E3933" w14:textId="77777777" w:rsidR="00AE6A92" w:rsidRPr="00AE6A92" w:rsidRDefault="00AE6A92" w:rsidP="00AE6A92">
      <w:pPr>
        <w:pStyle w:val="SourceCode"/>
      </w:pPr>
      <w:r w:rsidRPr="00AE6A92">
        <w:t>        this.exerciseType = exerciseType;</w:t>
      </w:r>
    </w:p>
    <w:p w14:paraId="1E052834" w14:textId="77777777" w:rsidR="00AE6A92" w:rsidRPr="00AE6A92" w:rsidRDefault="00AE6A92" w:rsidP="00AE6A92">
      <w:pPr>
        <w:pStyle w:val="SourceCode"/>
      </w:pPr>
      <w:r w:rsidRPr="00AE6A92">
        <w:t>    }</w:t>
      </w:r>
    </w:p>
    <w:p w14:paraId="46E42217" w14:textId="77777777" w:rsidR="00AE6A92" w:rsidRPr="00AE6A92" w:rsidRDefault="00AE6A92" w:rsidP="00AE6A92">
      <w:pPr>
        <w:pStyle w:val="SourceCode"/>
      </w:pPr>
    </w:p>
    <w:p w14:paraId="38FCA5F8" w14:textId="77777777" w:rsidR="00AE6A92" w:rsidRPr="00AE6A92" w:rsidRDefault="00AE6A92" w:rsidP="00AE6A92">
      <w:pPr>
        <w:pStyle w:val="SourceCode"/>
      </w:pPr>
      <w:r w:rsidRPr="00AE6A92">
        <w:t>    public intrinsicValue(spot: number) : number {</w:t>
      </w:r>
    </w:p>
    <w:p w14:paraId="4F77FE39" w14:textId="77777777" w:rsidR="00AE6A92" w:rsidRPr="00AE6A92" w:rsidRDefault="00AE6A92" w:rsidP="00AE6A92">
      <w:pPr>
        <w:pStyle w:val="SourceCode"/>
      </w:pPr>
      <w:r w:rsidRPr="00AE6A92">
        <w:t>        return this.exerciseType == ExerciseType.Call ?</w:t>
      </w:r>
    </w:p>
    <w:p w14:paraId="4960B676" w14:textId="77777777" w:rsidR="00AE6A92" w:rsidRPr="00AE6A92" w:rsidRDefault="00AE6A92" w:rsidP="00AE6A92">
      <w:pPr>
        <w:pStyle w:val="SourceCode"/>
      </w:pPr>
      <w:r w:rsidRPr="00AE6A92">
        <w:t>            Math.max(spot-this.strike,0) :</w:t>
      </w:r>
    </w:p>
    <w:p w14:paraId="1E4499F9" w14:textId="77777777" w:rsidR="00AE6A92" w:rsidRPr="00AE6A92" w:rsidRDefault="00AE6A92" w:rsidP="00AE6A92">
      <w:pPr>
        <w:pStyle w:val="SourceCode"/>
      </w:pPr>
      <w:r w:rsidRPr="00AE6A92">
        <w:t>            Math.max(this.strike-spot,0) ;</w:t>
      </w:r>
    </w:p>
    <w:p w14:paraId="48D39569" w14:textId="77777777" w:rsidR="00AE6A92" w:rsidRPr="00AE6A92" w:rsidRDefault="00AE6A92" w:rsidP="00AE6A92">
      <w:pPr>
        <w:pStyle w:val="SourceCode"/>
      </w:pPr>
      <w:r w:rsidRPr="00AE6A92">
        <w:t>    }</w:t>
      </w:r>
    </w:p>
    <w:p w14:paraId="7817C092" w14:textId="77777777" w:rsidR="00AE6A92" w:rsidRPr="00AE6A92" w:rsidRDefault="00AE6A92" w:rsidP="00AE6A92">
      <w:pPr>
        <w:pStyle w:val="SourceCode"/>
      </w:pPr>
      <w:r w:rsidRPr="00AE6A92">
        <w:t>}</w:t>
      </w:r>
    </w:p>
    <w:p w14:paraId="4243A2AA" w14:textId="77777777" w:rsidR="00AE6A92" w:rsidRPr="00AE6A92" w:rsidRDefault="00AE6A92" w:rsidP="00AE6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B64B66" w14:textId="5A2A81AC" w:rsidR="00490F85" w:rsidRDefault="00AE6A92" w:rsidP="00490F85">
      <w:r>
        <w:t>TypeScript enables one to simply the specification of fields initialized by constructors. We can achieve the same result as</w:t>
      </w:r>
    </w:p>
    <w:p w14:paraId="16D7BBDD" w14:textId="77777777" w:rsidR="002F200F" w:rsidRPr="002F200F" w:rsidRDefault="002F200F" w:rsidP="002F200F">
      <w:pPr>
        <w:pStyle w:val="SourceCode"/>
      </w:pPr>
      <w:r w:rsidRPr="002F200F">
        <w:t>class European {</w:t>
      </w:r>
    </w:p>
    <w:p w14:paraId="6D4EC016" w14:textId="77777777" w:rsidR="002F200F" w:rsidRPr="002F200F" w:rsidRDefault="002F200F" w:rsidP="002F200F">
      <w:pPr>
        <w:pStyle w:val="SourceCode"/>
      </w:pPr>
      <w:r w:rsidRPr="002F200F">
        <w:t>    </w:t>
      </w:r>
    </w:p>
    <w:p w14:paraId="012BEBAE" w14:textId="77777777" w:rsidR="002F200F" w:rsidRPr="002F200F" w:rsidRDefault="002F200F" w:rsidP="002F200F">
      <w:pPr>
        <w:pStyle w:val="SourceCode"/>
      </w:pPr>
      <w:r w:rsidRPr="002F200F">
        <w:t>    constructor(public readonly underlying: string,</w:t>
      </w:r>
    </w:p>
    <w:p w14:paraId="0CFD240B" w14:textId="77777777" w:rsidR="002F200F" w:rsidRPr="002F200F" w:rsidRDefault="002F200F" w:rsidP="002F200F">
      <w:pPr>
        <w:pStyle w:val="SourceCode"/>
      </w:pPr>
      <w:r w:rsidRPr="002F200F">
        <w:t>        public readonly strike:number, </w:t>
      </w:r>
    </w:p>
    <w:p w14:paraId="665C6574" w14:textId="77777777" w:rsidR="002F200F" w:rsidRPr="002F200F" w:rsidRDefault="002F200F" w:rsidP="002F200F">
      <w:pPr>
        <w:pStyle w:val="SourceCode"/>
      </w:pPr>
      <w:r w:rsidRPr="002F200F">
        <w:t>        public readonly  exerciseType: ExerciseType) {</w:t>
      </w:r>
    </w:p>
    <w:p w14:paraId="01AD05F9" w14:textId="77777777" w:rsidR="002F200F" w:rsidRPr="002F200F" w:rsidRDefault="002F200F" w:rsidP="002F200F">
      <w:pPr>
        <w:pStyle w:val="SourceCode"/>
      </w:pPr>
      <w:r w:rsidRPr="002F200F">
        <w:t>    }</w:t>
      </w:r>
    </w:p>
    <w:p w14:paraId="65CACFC3" w14:textId="77777777" w:rsidR="002F200F" w:rsidRPr="002F200F" w:rsidRDefault="002F200F" w:rsidP="002F200F">
      <w:pPr>
        <w:pStyle w:val="SourceCode"/>
      </w:pPr>
    </w:p>
    <w:p w14:paraId="30914F6C" w14:textId="77777777" w:rsidR="002F200F" w:rsidRPr="002F200F" w:rsidRDefault="002F200F" w:rsidP="002F200F">
      <w:pPr>
        <w:pStyle w:val="SourceCode"/>
      </w:pPr>
      <w:r w:rsidRPr="002F200F">
        <w:t>    public intrinsicValue(spot: number) : number {</w:t>
      </w:r>
    </w:p>
    <w:p w14:paraId="51A0BC13" w14:textId="77777777" w:rsidR="002F200F" w:rsidRPr="002F200F" w:rsidRDefault="002F200F" w:rsidP="002F200F">
      <w:pPr>
        <w:pStyle w:val="SourceCode"/>
      </w:pPr>
      <w:r w:rsidRPr="002F200F">
        <w:t>        return this.exerciseType == ExerciseType.Call ?</w:t>
      </w:r>
    </w:p>
    <w:p w14:paraId="1E5BF694" w14:textId="77777777" w:rsidR="002F200F" w:rsidRPr="002F200F" w:rsidRDefault="002F200F" w:rsidP="002F200F">
      <w:pPr>
        <w:pStyle w:val="SourceCode"/>
      </w:pPr>
      <w:r w:rsidRPr="002F200F">
        <w:t>            Math.max(spot-this.strike,0) :</w:t>
      </w:r>
    </w:p>
    <w:p w14:paraId="490F3ECB" w14:textId="77777777" w:rsidR="002F200F" w:rsidRPr="002F200F" w:rsidRDefault="002F200F" w:rsidP="002F200F">
      <w:pPr>
        <w:pStyle w:val="SourceCode"/>
      </w:pPr>
      <w:r w:rsidRPr="002F200F">
        <w:t>            Math.max(this.strike-spot,0) ;</w:t>
      </w:r>
    </w:p>
    <w:p w14:paraId="68E8BFF8" w14:textId="77777777" w:rsidR="002F200F" w:rsidRPr="002F200F" w:rsidRDefault="002F200F" w:rsidP="002F200F">
      <w:pPr>
        <w:pStyle w:val="SourceCode"/>
      </w:pPr>
      <w:r w:rsidRPr="002F200F">
        <w:t>    }</w:t>
      </w:r>
    </w:p>
    <w:p w14:paraId="44197F36" w14:textId="77777777" w:rsidR="002F200F" w:rsidRPr="002F200F" w:rsidRDefault="002F200F" w:rsidP="002F200F">
      <w:pPr>
        <w:pStyle w:val="SourceCode"/>
      </w:pPr>
      <w:r w:rsidRPr="002F200F">
        <w:t>}</w:t>
      </w:r>
    </w:p>
    <w:p w14:paraId="044746BC" w14:textId="77777777" w:rsidR="00204087" w:rsidRDefault="00204087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7BA805DA" w14:textId="04436E30" w:rsidR="00204087" w:rsidRDefault="00204087" w:rsidP="00204087">
      <w:pPr>
        <w:pStyle w:val="Heading3"/>
      </w:pPr>
      <w:bookmarkStart w:id="12" w:name="_Toc43574577"/>
      <w:r>
        <w:lastRenderedPageBreak/>
        <w:t>Generics</w:t>
      </w:r>
      <w:bookmarkEnd w:id="12"/>
    </w:p>
    <w:p w14:paraId="29E6CD5A" w14:textId="57533BCC" w:rsidR="00BD56D6" w:rsidRDefault="00BD56D6" w:rsidP="00087CED">
      <w:pPr>
        <w:pStyle w:val="CodeExampleCode"/>
      </w:pPr>
      <w:r>
        <w:t>.vscode/launch.json</w:t>
      </w:r>
    </w:p>
    <w:p w14:paraId="7D69E942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3C8F">
        <w:rPr>
          <w:rFonts w:ascii="Consolas" w:eastAsia="Times New Roman" w:hAnsi="Consolas" w:cs="Times New Roman"/>
          <w:color w:val="008000"/>
          <w:sz w:val="21"/>
          <w:szCs w:val="21"/>
        </w:rPr>
        <w:t>// Use IntelliSense to learn about possible attributes.</w:t>
      </w:r>
    </w:p>
    <w:p w14:paraId="63267E63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3C8F">
        <w:rPr>
          <w:rFonts w:ascii="Consolas" w:eastAsia="Times New Roman" w:hAnsi="Consolas" w:cs="Times New Roman"/>
          <w:color w:val="008000"/>
          <w:sz w:val="21"/>
          <w:szCs w:val="21"/>
        </w:rPr>
        <w:t>// Hover to view descriptions of existing attributes.</w:t>
      </w:r>
    </w:p>
    <w:p w14:paraId="56CB8E14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3C8F">
        <w:rPr>
          <w:rFonts w:ascii="Consolas" w:eastAsia="Times New Roman" w:hAnsi="Consolas" w:cs="Times New Roman"/>
          <w:color w:val="008000"/>
          <w:sz w:val="21"/>
          <w:szCs w:val="21"/>
        </w:rPr>
        <w:t>// For more information, visit: https://go.microsoft.com/fwlink/?linkid=830387</w:t>
      </w:r>
    </w:p>
    <w:p w14:paraId="5A16879B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3C8F">
        <w:rPr>
          <w:rFonts w:ascii="Consolas" w:eastAsia="Times New Roman" w:hAnsi="Consolas" w:cs="Times New Roman"/>
          <w:color w:val="0451A5"/>
          <w:sz w:val="21"/>
          <w:szCs w:val="21"/>
        </w:rPr>
        <w:t>"version"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83C8F">
        <w:rPr>
          <w:rFonts w:ascii="Consolas" w:eastAsia="Times New Roman" w:hAnsi="Consolas" w:cs="Times New Roman"/>
          <w:color w:val="A31515"/>
          <w:sz w:val="21"/>
          <w:szCs w:val="21"/>
        </w:rPr>
        <w:t>"0.2.0"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D5D2631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3C8F">
        <w:rPr>
          <w:rFonts w:ascii="Consolas" w:eastAsia="Times New Roman" w:hAnsi="Consolas" w:cs="Times New Roman"/>
          <w:color w:val="0451A5"/>
          <w:sz w:val="21"/>
          <w:szCs w:val="21"/>
        </w:rPr>
        <w:t>"configurations"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698EFA51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2D25F16F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83C8F">
        <w:rPr>
          <w:rFonts w:ascii="Consolas" w:eastAsia="Times New Roman" w:hAnsi="Consolas" w:cs="Times New Roman"/>
          <w:color w:val="0451A5"/>
          <w:sz w:val="21"/>
          <w:szCs w:val="21"/>
        </w:rPr>
        <w:t>"type"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83C8F">
        <w:rPr>
          <w:rFonts w:ascii="Consolas" w:eastAsia="Times New Roman" w:hAnsi="Consolas" w:cs="Times New Roman"/>
          <w:color w:val="A31515"/>
          <w:sz w:val="21"/>
          <w:szCs w:val="21"/>
        </w:rPr>
        <w:t>"node"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3ABFA68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83C8F">
        <w:rPr>
          <w:rFonts w:ascii="Consolas" w:eastAsia="Times New Roman" w:hAnsi="Consolas" w:cs="Times New Roman"/>
          <w:color w:val="0451A5"/>
          <w:sz w:val="21"/>
          <w:szCs w:val="21"/>
        </w:rPr>
        <w:t>"request"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83C8F">
        <w:rPr>
          <w:rFonts w:ascii="Consolas" w:eastAsia="Times New Roman" w:hAnsi="Consolas" w:cs="Times New Roman"/>
          <w:color w:val="A31515"/>
          <w:sz w:val="21"/>
          <w:szCs w:val="21"/>
        </w:rPr>
        <w:t>"launch"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7B21B69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83C8F">
        <w:rPr>
          <w:rFonts w:ascii="Consolas" w:eastAsia="Times New Roman" w:hAnsi="Consolas" w:cs="Times New Roman"/>
          <w:color w:val="0451A5"/>
          <w:sz w:val="21"/>
          <w:szCs w:val="21"/>
        </w:rPr>
        <w:t>"name"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83C8F">
        <w:rPr>
          <w:rFonts w:ascii="Consolas" w:eastAsia="Times New Roman" w:hAnsi="Consolas" w:cs="Times New Roman"/>
          <w:color w:val="A31515"/>
          <w:sz w:val="21"/>
          <w:szCs w:val="21"/>
        </w:rPr>
        <w:t>"Launch Program"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6D24464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83C8F">
        <w:rPr>
          <w:rFonts w:ascii="Consolas" w:eastAsia="Times New Roman" w:hAnsi="Consolas" w:cs="Times New Roman"/>
          <w:color w:val="0451A5"/>
          <w:sz w:val="21"/>
          <w:szCs w:val="21"/>
        </w:rPr>
        <w:t>"program"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83C8F">
        <w:rPr>
          <w:rFonts w:ascii="Consolas" w:eastAsia="Times New Roman" w:hAnsi="Consolas" w:cs="Times New Roman"/>
          <w:color w:val="A31515"/>
          <w:sz w:val="21"/>
          <w:szCs w:val="21"/>
        </w:rPr>
        <w:t>"${file}"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B968179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83C8F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183C8F">
        <w:rPr>
          <w:rFonts w:ascii="Consolas" w:eastAsia="Times New Roman" w:hAnsi="Consolas" w:cs="Times New Roman"/>
          <w:color w:val="0451A5"/>
          <w:sz w:val="21"/>
          <w:szCs w:val="21"/>
        </w:rPr>
        <w:t>preLaunchTask</w:t>
      </w:r>
      <w:proofErr w:type="spellEnd"/>
      <w:r w:rsidRPr="00183C8F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83C8F">
        <w:rPr>
          <w:rFonts w:ascii="Consolas" w:eastAsia="Times New Roman" w:hAnsi="Consolas" w:cs="Times New Roman"/>
          <w:color w:val="A31515"/>
          <w:sz w:val="21"/>
          <w:szCs w:val="21"/>
        </w:rPr>
        <w:t>"tsc: build - tsconfig.json"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7F1F44C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83C8F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183C8F">
        <w:rPr>
          <w:rFonts w:ascii="Consolas" w:eastAsia="Times New Roman" w:hAnsi="Consolas" w:cs="Times New Roman"/>
          <w:color w:val="0451A5"/>
          <w:sz w:val="21"/>
          <w:szCs w:val="21"/>
        </w:rPr>
        <w:t>outFiles</w:t>
      </w:r>
      <w:proofErr w:type="spellEnd"/>
      <w:r w:rsidRPr="00183C8F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  <w:r w:rsidRPr="00183C8F">
        <w:rPr>
          <w:rFonts w:ascii="Consolas" w:eastAsia="Times New Roman" w:hAnsi="Consolas" w:cs="Times New Roman"/>
          <w:color w:val="A31515"/>
          <w:sz w:val="21"/>
          <w:szCs w:val="21"/>
        </w:rPr>
        <w:t>"${</w:t>
      </w:r>
      <w:proofErr w:type="spellStart"/>
      <w:r w:rsidRPr="00183C8F">
        <w:rPr>
          <w:rFonts w:ascii="Consolas" w:eastAsia="Times New Roman" w:hAnsi="Consolas" w:cs="Times New Roman"/>
          <w:color w:val="A31515"/>
          <w:sz w:val="21"/>
          <w:szCs w:val="21"/>
        </w:rPr>
        <w:t>workspaceFolder</w:t>
      </w:r>
      <w:proofErr w:type="spellEnd"/>
      <w:r w:rsidRPr="00183C8F">
        <w:rPr>
          <w:rFonts w:ascii="Consolas" w:eastAsia="Times New Roman" w:hAnsi="Consolas" w:cs="Times New Roman"/>
          <w:color w:val="A31515"/>
          <w:sz w:val="21"/>
          <w:szCs w:val="21"/>
        </w:rPr>
        <w:t>}/</w:t>
      </w:r>
      <w:proofErr w:type="spellStart"/>
      <w:r w:rsidRPr="00183C8F">
        <w:rPr>
          <w:rFonts w:ascii="Consolas" w:eastAsia="Times New Roman" w:hAnsi="Consolas" w:cs="Times New Roman"/>
          <w:color w:val="A31515"/>
          <w:sz w:val="21"/>
          <w:szCs w:val="21"/>
        </w:rPr>
        <w:t>dist</w:t>
      </w:r>
      <w:proofErr w:type="spellEnd"/>
      <w:r w:rsidRPr="00183C8F">
        <w:rPr>
          <w:rFonts w:ascii="Consolas" w:eastAsia="Times New Roman" w:hAnsi="Consolas" w:cs="Times New Roman"/>
          <w:color w:val="A31515"/>
          <w:sz w:val="21"/>
          <w:szCs w:val="21"/>
        </w:rPr>
        <w:t>/**/*.</w:t>
      </w:r>
      <w:proofErr w:type="spellStart"/>
      <w:r w:rsidRPr="00183C8F">
        <w:rPr>
          <w:rFonts w:ascii="Consolas" w:eastAsia="Times New Roman" w:hAnsi="Consolas" w:cs="Times New Roman"/>
          <w:color w:val="A31515"/>
          <w:sz w:val="21"/>
          <w:szCs w:val="21"/>
        </w:rPr>
        <w:t>js</w:t>
      </w:r>
      <w:proofErr w:type="spellEnd"/>
      <w:r w:rsidRPr="00183C8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6835CC77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72F1EEA8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]</w:t>
      </w:r>
    </w:p>
    <w:p w14:paraId="465DA5C8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1ADC226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A41AD1" w14:textId="596EB3F9" w:rsidR="009C6434" w:rsidRDefault="009C6434" w:rsidP="009C6434">
      <w:pPr>
        <w:pStyle w:val="CodeExampleCode"/>
      </w:pPr>
      <w:r>
        <w:t>Jest.config.js</w:t>
      </w:r>
    </w:p>
    <w:p w14:paraId="05C28B4D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module.exports</w:t>
      </w:r>
      <w:proofErr w:type="spellEnd"/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= {</w:t>
      </w:r>
    </w:p>
    <w:p w14:paraId="1366CE3F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"roots"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"src"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6A030ABB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"transform"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:{</w:t>
      </w:r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"^.+\\.</w:t>
      </w:r>
      <w:proofErr w:type="spellStart"/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tsx</w:t>
      </w:r>
      <w:proofErr w:type="spellEnd"/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?$"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ts</w:t>
      </w:r>
      <w:proofErr w:type="spellEnd"/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-jest"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1BFA734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07E2A0C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468374" w14:textId="02FBA937" w:rsidR="009C6434" w:rsidRDefault="009C6434" w:rsidP="009C6434">
      <w:pPr>
        <w:pStyle w:val="CodeExampleCode"/>
      </w:pPr>
      <w:r>
        <w:t>Tsconfig.json</w:t>
      </w:r>
    </w:p>
    <w:p w14:paraId="5CBD7DC6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C8EF4FC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compilerOptions</w:t>
      </w:r>
      <w:proofErr w:type="spellEnd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43596281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"target"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"ES2018"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</w:p>
    <w:p w14:paraId="5724CB8C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outDir</w:t>
      </w:r>
      <w:proofErr w:type="spellEnd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"./</w:t>
      </w:r>
      <w:proofErr w:type="spellStart"/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dist</w:t>
      </w:r>
      <w:proofErr w:type="spellEnd"/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</w:p>
    <w:p w14:paraId="39A1AE26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rootDir</w:t>
      </w:r>
      <w:proofErr w:type="spellEnd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"./src"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AA2BE0D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noEmitOnError</w:t>
      </w:r>
      <w:proofErr w:type="spellEnd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C643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061AED3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sourceMap</w:t>
      </w:r>
      <w:proofErr w:type="spellEnd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C643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E7C8DAC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"module"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commonjs</w:t>
      </w:r>
      <w:proofErr w:type="spellEnd"/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B53E216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"declaration"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C643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C1567B2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noImplicitAny</w:t>
      </w:r>
      <w:proofErr w:type="spellEnd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C643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C37DB53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strictNullChecks</w:t>
      </w:r>
      <w:proofErr w:type="spellEnd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C643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5E5D9D0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noUnusedParameters</w:t>
      </w:r>
      <w:proofErr w:type="spellEnd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C643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DE1F887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noImplicitReturns</w:t>
      </w:r>
      <w:proofErr w:type="spellEnd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C643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107FF2D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suppressExcessPropertyErrors</w:t>
      </w:r>
      <w:proofErr w:type="spellEnd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C643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AD53AAA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strictPropertyInitialization</w:t>
      </w:r>
      <w:proofErr w:type="spellEnd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C643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01385305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D59053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40EB21E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4E55826" w14:textId="77777777" w:rsidR="00844F36" w:rsidRDefault="00844F36" w:rsidP="00AC0914">
      <w:pPr>
        <w:pStyle w:val="CodeExampleCode"/>
      </w:pPr>
    </w:p>
    <w:p w14:paraId="5DCDB0F4" w14:textId="2D7391CF" w:rsidR="00AC0914" w:rsidRDefault="00AC0914" w:rsidP="00AC0914">
      <w:pPr>
        <w:pStyle w:val="CodeExampleCode"/>
      </w:pPr>
      <w:r>
        <w:lastRenderedPageBreak/>
        <w:t>Package.json</w:t>
      </w:r>
    </w:p>
    <w:p w14:paraId="22932B10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2E7BF56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"name"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"intro"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FA3F467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"version"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"1.0.0"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FE3C2B4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"description"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FB12F1B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"main"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"index.js"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B691618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"scripts"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19817727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"test"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npx</w:t>
      </w:r>
      <w:proofErr w:type="spellEnd"/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 jest --</w:t>
      </w:r>
      <w:proofErr w:type="spellStart"/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watchAll</w:t>
      </w:r>
      <w:proofErr w:type="spellEnd"/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6C4E43E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"start"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"tsc-watch --</w:t>
      </w:r>
      <w:proofErr w:type="spellStart"/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onsuccess</w:t>
      </w:r>
      <w:proofErr w:type="spellEnd"/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 \" node </w:t>
      </w:r>
      <w:proofErr w:type="spellStart"/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dist</w:t>
      </w:r>
      <w:proofErr w:type="spellEnd"/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/hello.js\""</w:t>
      </w:r>
    </w:p>
    <w:p w14:paraId="1A74E688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},</w:t>
      </w:r>
    </w:p>
    <w:p w14:paraId="11BCB83D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"keywords"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[],</w:t>
      </w:r>
    </w:p>
    <w:p w14:paraId="0FF4C4EB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"author"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C332D29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"license"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"ISC"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25843CE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devDependencies</w:t>
      </w:r>
      <w:proofErr w:type="spellEnd"/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5F2DFB5E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"@types/jest"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"^25.1.4"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2113492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"jest"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"^25.2.3"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91A7C55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ts</w:t>
      </w:r>
      <w:proofErr w:type="spellEnd"/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-jest"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"^25.2.1"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820CB08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"tsc-watch"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"^4.2.3"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D19CFF1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"typescript"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"^3.8.3"</w:t>
      </w:r>
    </w:p>
    <w:p w14:paraId="424B28D1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14:paraId="5869B2B7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9F9F9AF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AD75A2" w14:textId="77777777" w:rsidR="00844F36" w:rsidRDefault="00844F36" w:rsidP="00AC0914">
      <w:pPr>
        <w:pStyle w:val="CodeExampleCode"/>
      </w:pPr>
    </w:p>
    <w:p w14:paraId="6C1334B0" w14:textId="77777777" w:rsidR="00AC0914" w:rsidRDefault="00AC0914" w:rsidP="00AC0914">
      <w:pPr>
        <w:pStyle w:val="CodeExampleCode"/>
      </w:pPr>
    </w:p>
    <w:p w14:paraId="22D418C5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974A79" w14:textId="77777777" w:rsidR="009C6434" w:rsidRDefault="009C6434" w:rsidP="009C6434">
      <w:pPr>
        <w:pStyle w:val="CodeExampleCode"/>
      </w:pPr>
    </w:p>
    <w:p w14:paraId="06FB3C64" w14:textId="071E57C4" w:rsidR="009C6434" w:rsidRDefault="009C6434" w:rsidP="009C6434">
      <w:pPr>
        <w:pStyle w:val="CodeExampleCode"/>
      </w:pPr>
    </w:p>
    <w:p w14:paraId="32199DF2" w14:textId="77777777" w:rsidR="009C6434" w:rsidRDefault="009C6434" w:rsidP="009C6434">
      <w:pPr>
        <w:pStyle w:val="CodeExampleCode"/>
      </w:pPr>
    </w:p>
    <w:p w14:paraId="2F29EFDB" w14:textId="499CA16E" w:rsidR="00087CED" w:rsidRDefault="00087CED" w:rsidP="00087CED">
      <w:pPr>
        <w:pStyle w:val="CodeExampleCode"/>
      </w:pPr>
    </w:p>
    <w:p w14:paraId="18E9DDBE" w14:textId="5EEC8143" w:rsidR="00183C8F" w:rsidRDefault="00183C8F" w:rsidP="00087CED">
      <w:pPr>
        <w:pStyle w:val="CodeExampleCode"/>
      </w:pPr>
    </w:p>
    <w:p w14:paraId="3227CCDE" w14:textId="77777777" w:rsidR="00183C8F" w:rsidRDefault="00183C8F" w:rsidP="00087CED">
      <w:pPr>
        <w:pStyle w:val="CodeExampleCode"/>
      </w:pPr>
    </w:p>
    <w:p w14:paraId="3549FA0F" w14:textId="77777777" w:rsidR="00BD56D6" w:rsidRPr="00BD56D6" w:rsidRDefault="00BD56D6" w:rsidP="00BD56D6"/>
    <w:p w14:paraId="00953C19" w14:textId="77777777" w:rsidR="004D2B46" w:rsidRDefault="004D2B46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386D08D0" w14:textId="77777777" w:rsidR="00F85228" w:rsidRDefault="00F85228" w:rsidP="00F85228">
      <w:pPr>
        <w:pStyle w:val="Heading2"/>
      </w:pPr>
      <w:r>
        <w:lastRenderedPageBreak/>
        <w:t>Development Environment</w:t>
      </w:r>
    </w:p>
    <w:p w14:paraId="604D6C7B" w14:textId="77777777" w:rsidR="00F85228" w:rsidRDefault="00F85228" w:rsidP="00F85228">
      <w:pPr>
        <w:pStyle w:val="Heading4"/>
      </w:pPr>
      <w:r>
        <w:t>JavaScript/Typescript Project Structure</w:t>
      </w:r>
    </w:p>
    <w:tbl>
      <w:tblPr>
        <w:tblStyle w:val="ColumnHeaderTableStyle"/>
        <w:tblW w:w="0" w:type="auto"/>
        <w:tblInd w:w="5" w:type="dxa"/>
        <w:tblLook w:val="04A0" w:firstRow="1" w:lastRow="0" w:firstColumn="1" w:lastColumn="0" w:noHBand="0" w:noVBand="1"/>
      </w:tblPr>
      <w:tblGrid>
        <w:gridCol w:w="2547"/>
        <w:gridCol w:w="6083"/>
      </w:tblGrid>
      <w:tr w:rsidR="00F85228" w14:paraId="397877B2" w14:textId="77777777" w:rsidTr="00BF3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1547A2F2" w14:textId="77777777" w:rsidR="00F85228" w:rsidRDefault="00F85228" w:rsidP="00BF3539">
            <w:r>
              <w:t>File/Folder/Command</w:t>
            </w:r>
          </w:p>
        </w:tc>
        <w:tc>
          <w:tcPr>
            <w:tcW w:w="6083" w:type="dxa"/>
            <w:hideMark/>
          </w:tcPr>
          <w:p w14:paraId="7842E5D8" w14:textId="77777777" w:rsidR="00F85228" w:rsidRDefault="00F85228" w:rsidP="00BF3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</w:tr>
      <w:tr w:rsidR="00F85228" w14:paraId="6F6C92F6" w14:textId="77777777" w:rsidTr="00BF3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5D94B49D" w14:textId="77777777" w:rsidR="00F85228" w:rsidRDefault="00F85228" w:rsidP="00BF3539">
            <w:pPr>
              <w:pStyle w:val="SourceCode"/>
            </w:pPr>
            <w:r>
              <w:t>package.json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  <w:hideMark/>
          </w:tcPr>
          <w:p w14:paraId="2CE1D9C8" w14:textId="77777777" w:rsidR="00F85228" w:rsidRDefault="00F85228" w:rsidP="00BF3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Describes a project’s top-level dependencies. These are packages that have been added to a project using </w:t>
            </w:r>
            <w:r w:rsidRPr="00E3190B">
              <w:rPr>
                <w:rStyle w:val="CommandChar"/>
              </w:rPr>
              <w:t>npm install</w:t>
            </w:r>
          </w:p>
        </w:tc>
      </w:tr>
      <w:tr w:rsidR="00F85228" w14:paraId="6026E185" w14:textId="77777777" w:rsidTr="00BF3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334EE83F" w14:textId="77777777" w:rsidR="00F85228" w:rsidRDefault="00F85228" w:rsidP="00BF3539">
            <w:pPr>
              <w:pStyle w:val="SourceCode"/>
            </w:pPr>
            <w:r>
              <w:t>package-lock.json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  <w:hideMark/>
          </w:tcPr>
          <w:p w14:paraId="75307C8B" w14:textId="77777777" w:rsidR="00F85228" w:rsidRDefault="00F85228" w:rsidP="00BF3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package dependencies for the project</w:t>
            </w:r>
          </w:p>
        </w:tc>
      </w:tr>
      <w:tr w:rsidR="00F85228" w14:paraId="2ED8BD1C" w14:textId="77777777" w:rsidTr="00BF3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single" w:sz="12" w:space="0" w:color="BFBFBF" w:themeColor="background1" w:themeShade="BF"/>
            </w:tcBorders>
          </w:tcPr>
          <w:p w14:paraId="4EA6A36D" w14:textId="77777777" w:rsidR="00F85228" w:rsidRDefault="00F85228" w:rsidP="00BF3539">
            <w:pPr>
              <w:pStyle w:val="SourceCode"/>
            </w:pPr>
            <w:r>
              <w:t>tsconfig.json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69D86CF4" w14:textId="77777777" w:rsidR="00F85228" w:rsidRDefault="00F85228" w:rsidP="00BF3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TypeScript compiler configuration</w:t>
            </w:r>
          </w:p>
        </w:tc>
      </w:tr>
    </w:tbl>
    <w:p w14:paraId="4BDBA74C" w14:textId="77777777" w:rsidR="00F85228" w:rsidRPr="003A6B0D" w:rsidRDefault="00F85228" w:rsidP="00F85228"/>
    <w:p w14:paraId="44ADFD6E" w14:textId="77777777" w:rsidR="00F85228" w:rsidRPr="00B9460B" w:rsidRDefault="00F85228" w:rsidP="00F85228">
      <w:pPr>
        <w:pStyle w:val="Heading4"/>
      </w:pPr>
      <w:r>
        <w:t>Node Packages</w:t>
      </w:r>
    </w:p>
    <w:p w14:paraId="61E0313C" w14:textId="77777777" w:rsidR="00F85228" w:rsidRDefault="00F85228" w:rsidP="00F85228">
      <w:pPr>
        <w:pStyle w:val="SourceCode"/>
      </w:pPr>
      <w:r>
        <w:t>npm init –yes</w:t>
      </w:r>
    </w:p>
    <w:p w14:paraId="70CDC78D" w14:textId="77777777" w:rsidR="00F85228" w:rsidRDefault="00F85228" w:rsidP="00F85228">
      <w:pPr>
        <w:pStyle w:val="SourceCode"/>
      </w:pPr>
      <w:r>
        <w:t xml:space="preserve">npm install –-save-dev typescript </w:t>
      </w:r>
      <w:r>
        <w:sym w:font="Wingdings" w:char="F08C"/>
      </w:r>
    </w:p>
    <w:p w14:paraId="216D569F" w14:textId="77777777" w:rsidR="00F85228" w:rsidRDefault="00F85228" w:rsidP="00F85228">
      <w:pPr>
        <w:pStyle w:val="SourceCode"/>
      </w:pPr>
      <w:r>
        <w:t xml:space="preserve">npm install –save-dev tsc-watch </w:t>
      </w:r>
      <w:r>
        <w:sym w:font="Wingdings" w:char="F08D"/>
      </w:r>
    </w:p>
    <w:p w14:paraId="7AA0E8E6" w14:textId="77777777" w:rsidR="00F85228" w:rsidRDefault="00F85228" w:rsidP="00F85228">
      <w:pPr>
        <w:pStyle w:val="SourceCode"/>
      </w:pPr>
      <w:r w:rsidRPr="00835F46">
        <w:t>npm install --save-dev jest</w:t>
      </w:r>
      <w:r>
        <w:t xml:space="preserve"> </w:t>
      </w:r>
      <w:r>
        <w:sym w:font="Wingdings" w:char="F08E"/>
      </w:r>
    </w:p>
    <w:p w14:paraId="0A13C947" w14:textId="77777777" w:rsidR="00F85228" w:rsidRDefault="00F85228" w:rsidP="00F85228">
      <w:pPr>
        <w:pStyle w:val="SourceCode"/>
      </w:pPr>
      <w:r w:rsidRPr="00975A29">
        <w:t>npm install --save-dev @types/jest</w:t>
      </w:r>
      <w:r>
        <w:t xml:space="preserve"> </w:t>
      </w:r>
      <w:r>
        <w:sym w:font="Wingdings" w:char="F08F"/>
      </w:r>
    </w:p>
    <w:p w14:paraId="341D56E0" w14:textId="77777777" w:rsidR="00F85228" w:rsidRDefault="00F85228" w:rsidP="00F85228">
      <w:pPr>
        <w:pStyle w:val="SourceCode"/>
      </w:pPr>
      <w:r w:rsidRPr="00F8046F">
        <w:t xml:space="preserve">npm install --save-dev ts-jest   </w:t>
      </w:r>
      <w:r>
        <w:sym w:font="Wingdings" w:char="F090"/>
      </w:r>
    </w:p>
    <w:p w14:paraId="649A9E0C" w14:textId="77777777" w:rsidR="00F85228" w:rsidRDefault="00F85228" w:rsidP="00F85228">
      <w:pPr>
        <w:pStyle w:val="SourceCode"/>
      </w:pP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2552"/>
        <w:gridCol w:w="6078"/>
      </w:tblGrid>
      <w:tr w:rsidR="00F85228" w14:paraId="424FD376" w14:textId="77777777" w:rsidTr="00BF3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AAE27ED" w14:textId="77777777" w:rsidR="00F85228" w:rsidRDefault="00F85228" w:rsidP="00BF3539">
            <w:r>
              <w:sym w:font="Wingdings" w:char="F08C"/>
            </w:r>
            <w:r>
              <w:t xml:space="preserve"> typescript</w:t>
            </w:r>
          </w:p>
        </w:tc>
        <w:tc>
          <w:tcPr>
            <w:tcW w:w="6078" w:type="dxa"/>
          </w:tcPr>
          <w:p w14:paraId="263E625A" w14:textId="77777777" w:rsidR="00F85228" w:rsidRDefault="00F85228" w:rsidP="00BF3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typescript compiler</w:t>
            </w:r>
          </w:p>
        </w:tc>
      </w:tr>
      <w:tr w:rsidR="00F85228" w14:paraId="42E9679A" w14:textId="77777777" w:rsidTr="00BF3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B703BA0" w14:textId="77777777" w:rsidR="00F85228" w:rsidRDefault="00F85228" w:rsidP="00BF3539">
            <w:r>
              <w:sym w:font="Wingdings" w:char="F08D"/>
            </w:r>
            <w:r>
              <w:t xml:space="preserve"> tsc-watch</w:t>
            </w:r>
          </w:p>
        </w:tc>
        <w:tc>
          <w:tcPr>
            <w:tcW w:w="6078" w:type="dxa"/>
          </w:tcPr>
          <w:p w14:paraId="6BAC0FDC" w14:textId="77777777" w:rsidR="00F85228" w:rsidRDefault="00F85228" w:rsidP="00BF3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Watches typescript files for changes. When it sees a change it compiles and can be configured to run a resulting JavaScript file after compilation</w:t>
            </w:r>
          </w:p>
        </w:tc>
      </w:tr>
      <w:tr w:rsidR="00F85228" w14:paraId="30CA99B2" w14:textId="77777777" w:rsidTr="00BF3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F386261" w14:textId="77777777" w:rsidR="00F85228" w:rsidRDefault="00F85228" w:rsidP="00BF3539">
            <w:r>
              <w:sym w:font="Wingdings" w:char="F08E"/>
            </w:r>
            <w:r>
              <w:t xml:space="preserve"> jest</w:t>
            </w:r>
          </w:p>
        </w:tc>
        <w:tc>
          <w:tcPr>
            <w:tcW w:w="6078" w:type="dxa"/>
          </w:tcPr>
          <w:p w14:paraId="0122D824" w14:textId="77777777" w:rsidR="00F85228" w:rsidRDefault="00F85228" w:rsidP="00BF3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JavaScript testing framework</w:t>
            </w:r>
          </w:p>
        </w:tc>
      </w:tr>
      <w:tr w:rsidR="00F85228" w14:paraId="6C32734B" w14:textId="77777777" w:rsidTr="00BF3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777197B" w14:textId="77777777" w:rsidR="00F85228" w:rsidRDefault="00F85228" w:rsidP="00BF3539">
            <w:r>
              <w:sym w:font="Wingdings" w:char="F08F"/>
            </w:r>
            <w:r>
              <w:t xml:space="preserve"> @types/jest</w:t>
            </w:r>
          </w:p>
        </w:tc>
        <w:tc>
          <w:tcPr>
            <w:tcW w:w="6078" w:type="dxa"/>
          </w:tcPr>
          <w:p w14:paraId="5F196487" w14:textId="77777777" w:rsidR="00F85228" w:rsidRDefault="00F85228" w:rsidP="00BF3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Typescript types for the jest framework</w:t>
            </w:r>
          </w:p>
        </w:tc>
      </w:tr>
      <w:tr w:rsidR="00F85228" w14:paraId="29D24412" w14:textId="77777777" w:rsidTr="00BF3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67E05CC" w14:textId="77777777" w:rsidR="00F85228" w:rsidRDefault="00F85228" w:rsidP="00BF3539">
            <w:r>
              <w:sym w:font="Wingdings" w:char="F090"/>
            </w:r>
            <w:r>
              <w:t xml:space="preserve"> </w:t>
            </w:r>
            <w:proofErr w:type="spellStart"/>
            <w:r>
              <w:t>ts</w:t>
            </w:r>
            <w:proofErr w:type="spellEnd"/>
            <w:r>
              <w:t>-test</w:t>
            </w:r>
          </w:p>
        </w:tc>
        <w:tc>
          <w:tcPr>
            <w:tcW w:w="6078" w:type="dxa"/>
          </w:tcPr>
          <w:p w14:paraId="0BB13F33" w14:textId="77777777" w:rsidR="00F85228" w:rsidRDefault="00F85228" w:rsidP="00BF3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utilities for TypeScript</w:t>
            </w:r>
          </w:p>
        </w:tc>
      </w:tr>
    </w:tbl>
    <w:p w14:paraId="028A3764" w14:textId="77777777" w:rsidR="00F85228" w:rsidRDefault="00F85228" w:rsidP="00F85228">
      <w:pPr>
        <w:pStyle w:val="Heading4"/>
      </w:pPr>
      <w:r>
        <w:t>TypeScript Compiler Options</w:t>
      </w:r>
    </w:p>
    <w:p w14:paraId="0B7BAA6F" w14:textId="4F7E3D76" w:rsidR="00F85228" w:rsidRDefault="00F85228" w:rsidP="00F85228">
      <w:pPr>
        <w:pStyle w:val="CodeExampleCode"/>
      </w:pPr>
      <w:r>
        <w:t xml:space="preserve">Listing </w:t>
      </w:r>
      <w:fldSimple w:instr=" SEQ Listing \* ARABIC ">
        <w:r w:rsidR="00933DC2">
          <w:rPr>
            <w:noProof/>
          </w:rPr>
          <w:t>1</w:t>
        </w:r>
      </w:fldSimple>
      <w:r>
        <w:t xml:space="preserve"> tsconfig.json</w:t>
      </w:r>
    </w:p>
    <w:p w14:paraId="22461329" w14:textId="77777777" w:rsidR="00F85228" w:rsidRPr="00AD4D55" w:rsidRDefault="00F85228" w:rsidP="00F85228">
      <w:pPr>
        <w:pStyle w:val="SourceCode"/>
      </w:pPr>
      <w:r w:rsidRPr="00AD4D55">
        <w:t>{</w:t>
      </w:r>
    </w:p>
    <w:p w14:paraId="7559C427" w14:textId="77777777" w:rsidR="00F85228" w:rsidRPr="00AD4D55" w:rsidRDefault="00F85228" w:rsidP="00F85228">
      <w:pPr>
        <w:pStyle w:val="SourceCode"/>
      </w:pPr>
      <w:r w:rsidRPr="00AD4D55">
        <w:t>    "compilerOptions": {</w:t>
      </w:r>
    </w:p>
    <w:p w14:paraId="0FC70CEF" w14:textId="77777777" w:rsidR="00F85228" w:rsidRPr="00AD4D55" w:rsidRDefault="00F85228" w:rsidP="00F85228">
      <w:pPr>
        <w:pStyle w:val="SourceCode"/>
      </w:pPr>
      <w:r w:rsidRPr="00AD4D55">
        <w:t>        "target": "ES2018",</w:t>
      </w:r>
      <w:r>
        <w:t xml:space="preserve"> </w:t>
      </w:r>
      <w:r>
        <w:sym w:font="Wingdings" w:char="F08D"/>
      </w:r>
    </w:p>
    <w:p w14:paraId="6247F953" w14:textId="77777777" w:rsidR="00F85228" w:rsidRPr="00AD4D55" w:rsidRDefault="00F85228" w:rsidP="00F85228">
      <w:pPr>
        <w:pStyle w:val="SourceCode"/>
      </w:pPr>
      <w:r w:rsidRPr="00AD4D55">
        <w:t>        "outDir": "./dist",</w:t>
      </w:r>
      <w:r>
        <w:t xml:space="preserve"> </w:t>
      </w:r>
    </w:p>
    <w:p w14:paraId="7E34D072" w14:textId="77777777" w:rsidR="00F85228" w:rsidRPr="00AD4D55" w:rsidRDefault="00F85228" w:rsidP="00F85228">
      <w:pPr>
        <w:pStyle w:val="SourceCode"/>
      </w:pPr>
      <w:r w:rsidRPr="00AD4D55">
        <w:t>        "rootDir": "./src",</w:t>
      </w:r>
    </w:p>
    <w:p w14:paraId="4B2DA9D0" w14:textId="77777777" w:rsidR="00F85228" w:rsidRPr="00AD4D55" w:rsidRDefault="00F85228" w:rsidP="00F85228">
      <w:pPr>
        <w:pStyle w:val="SourceCode"/>
      </w:pPr>
      <w:r w:rsidRPr="00AD4D55">
        <w:t>        "noEmitOnError": true,</w:t>
      </w:r>
    </w:p>
    <w:p w14:paraId="31D868E7" w14:textId="77777777" w:rsidR="00F85228" w:rsidRPr="00AD4D55" w:rsidRDefault="00F85228" w:rsidP="00F85228">
      <w:pPr>
        <w:pStyle w:val="SourceCode"/>
      </w:pPr>
      <w:r w:rsidRPr="00AD4D55">
        <w:t>        "sourceMap": true,</w:t>
      </w:r>
    </w:p>
    <w:p w14:paraId="563D45AD" w14:textId="77777777" w:rsidR="00F85228" w:rsidRPr="00AD4D55" w:rsidRDefault="00F85228" w:rsidP="00F85228">
      <w:pPr>
        <w:pStyle w:val="SourceCode"/>
      </w:pPr>
      <w:r w:rsidRPr="00AD4D55">
        <w:lastRenderedPageBreak/>
        <w:t>        "module": "commonjs"</w:t>
      </w:r>
      <w:r>
        <w:t xml:space="preserve"> </w:t>
      </w:r>
      <w:r>
        <w:sym w:font="Wingdings" w:char="F08C"/>
      </w:r>
    </w:p>
    <w:p w14:paraId="07A6DCEF" w14:textId="77777777" w:rsidR="00F85228" w:rsidRPr="00AD4D55" w:rsidRDefault="00F85228" w:rsidP="00F85228">
      <w:pPr>
        <w:pStyle w:val="SourceCode"/>
      </w:pPr>
      <w:r w:rsidRPr="00AD4D55">
        <w:t>    }</w:t>
      </w:r>
    </w:p>
    <w:p w14:paraId="2776838F" w14:textId="77777777" w:rsidR="00F85228" w:rsidRDefault="00F85228" w:rsidP="00F85228">
      <w:pPr>
        <w:pStyle w:val="SourceCode"/>
      </w:pPr>
      <w:r w:rsidRPr="00AD4D55">
        <w:t>}</w:t>
      </w:r>
    </w:p>
    <w:p w14:paraId="08A1CA69" w14:textId="77777777" w:rsidR="00F85228" w:rsidRDefault="00F85228" w:rsidP="00F85228">
      <w:pPr>
        <w:pStyle w:val="SourceCode"/>
      </w:pP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2552"/>
        <w:gridCol w:w="6078"/>
      </w:tblGrid>
      <w:tr w:rsidR="00F85228" w14:paraId="0ECD2E65" w14:textId="77777777" w:rsidTr="00BF3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1DEE03B" w14:textId="77777777" w:rsidR="00F85228" w:rsidRDefault="00F85228" w:rsidP="00BF3539">
            <w:r>
              <w:sym w:font="Wingdings" w:char="F08C"/>
            </w:r>
            <w:r>
              <w:t xml:space="preserve"> module format</w:t>
            </w:r>
          </w:p>
        </w:tc>
        <w:tc>
          <w:tcPr>
            <w:tcW w:w="6078" w:type="dxa"/>
          </w:tcPr>
          <w:p w14:paraId="1E4D1938" w14:textId="77777777" w:rsidR="00F85228" w:rsidRDefault="00F85228" w:rsidP="00BF3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Some environments such as node do not support ES2015 modules so specifying </w:t>
            </w:r>
            <w:r w:rsidRPr="008407D6">
              <w:rPr>
                <w:rStyle w:val="SourceCodeChar"/>
              </w:rPr>
              <w:t>commonjs</w:t>
            </w:r>
            <w:r>
              <w:t xml:space="preserve"> tells the compiler to generate older module code</w:t>
            </w:r>
          </w:p>
        </w:tc>
      </w:tr>
      <w:tr w:rsidR="00F85228" w14:paraId="798BC01B" w14:textId="77777777" w:rsidTr="00BF3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079A33E" w14:textId="77777777" w:rsidR="00F85228" w:rsidRDefault="00F85228" w:rsidP="00BF3539">
            <w:r>
              <w:sym w:font="Wingdings" w:char="F08D"/>
            </w:r>
            <w:r>
              <w:t xml:space="preserve"> target</w:t>
            </w:r>
          </w:p>
        </w:tc>
        <w:tc>
          <w:tcPr>
            <w:tcW w:w="6078" w:type="dxa"/>
          </w:tcPr>
          <w:p w14:paraId="05787777" w14:textId="77777777" w:rsidR="00F85228" w:rsidRDefault="00F85228" w:rsidP="00BF3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version of JavaScript to target</w:t>
            </w:r>
          </w:p>
        </w:tc>
      </w:tr>
    </w:tbl>
    <w:p w14:paraId="0155CEA3" w14:textId="77777777" w:rsidR="00F85228" w:rsidRPr="00F05871" w:rsidRDefault="00F85228" w:rsidP="00F85228">
      <w:pPr>
        <w:pStyle w:val="SourceCode"/>
        <w:ind w:left="0"/>
      </w:pPr>
    </w:p>
    <w:p w14:paraId="53E4FC62" w14:textId="77777777" w:rsidR="00F85228" w:rsidRDefault="00F85228" w:rsidP="00F85228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12B32C26" w14:textId="77777777" w:rsidR="00F85228" w:rsidRDefault="00F85228" w:rsidP="00F85228">
      <w:pPr>
        <w:pStyle w:val="Heading4"/>
      </w:pPr>
      <w:r>
        <w:lastRenderedPageBreak/>
        <w:t>Package.json</w:t>
      </w:r>
    </w:p>
    <w:p w14:paraId="7EB165FF" w14:textId="77777777" w:rsidR="00F85228" w:rsidRPr="004D32AB" w:rsidRDefault="00F85228" w:rsidP="00F85228">
      <w:pPr>
        <w:pStyle w:val="SourceCode"/>
      </w:pPr>
      <w:r w:rsidRPr="004D32AB">
        <w:t>{</w:t>
      </w:r>
    </w:p>
    <w:p w14:paraId="76A2F0AD" w14:textId="77777777" w:rsidR="00F85228" w:rsidRPr="004D32AB" w:rsidRDefault="00F85228" w:rsidP="00F85228">
      <w:pPr>
        <w:pStyle w:val="SourceCode"/>
      </w:pPr>
      <w:r w:rsidRPr="004D32AB">
        <w:t>  "name": "tools",</w:t>
      </w:r>
    </w:p>
    <w:p w14:paraId="63F82597" w14:textId="77777777" w:rsidR="00F85228" w:rsidRPr="004D32AB" w:rsidRDefault="00F85228" w:rsidP="00F85228">
      <w:pPr>
        <w:pStyle w:val="SourceCode"/>
      </w:pPr>
      <w:r w:rsidRPr="004D32AB">
        <w:t>  "version": "1.0.0",</w:t>
      </w:r>
    </w:p>
    <w:p w14:paraId="41C6FEBA" w14:textId="77777777" w:rsidR="00F85228" w:rsidRPr="004D32AB" w:rsidRDefault="00F85228" w:rsidP="00F85228">
      <w:pPr>
        <w:pStyle w:val="SourceCode"/>
      </w:pPr>
      <w:r w:rsidRPr="004D32AB">
        <w:t>  "description": "",</w:t>
      </w:r>
    </w:p>
    <w:p w14:paraId="0A26FC7E" w14:textId="77777777" w:rsidR="00F85228" w:rsidRPr="004D32AB" w:rsidRDefault="00F85228" w:rsidP="00F85228">
      <w:pPr>
        <w:pStyle w:val="SourceCode"/>
      </w:pPr>
      <w:r w:rsidRPr="004D32AB">
        <w:t>  "main": "index.js",</w:t>
      </w:r>
    </w:p>
    <w:p w14:paraId="14B115DD" w14:textId="77777777" w:rsidR="00F85228" w:rsidRPr="004D32AB" w:rsidRDefault="00F85228" w:rsidP="00F85228">
      <w:pPr>
        <w:pStyle w:val="SourceCode"/>
      </w:pPr>
      <w:r w:rsidRPr="004D32AB">
        <w:t>  "scripts": {</w:t>
      </w:r>
    </w:p>
    <w:p w14:paraId="68A07994" w14:textId="77777777" w:rsidR="00F85228" w:rsidRPr="0012060D" w:rsidRDefault="00F85228" w:rsidP="00F85228">
      <w:pPr>
        <w:pStyle w:val="SourceCode"/>
        <w:rPr>
          <w:b/>
          <w:bCs/>
        </w:rPr>
      </w:pPr>
      <w:r w:rsidRPr="0012060D">
        <w:rPr>
          <w:b/>
          <w:bCs/>
        </w:rPr>
        <w:t>    "test": "</w:t>
      </w:r>
      <w:r>
        <w:rPr>
          <w:b/>
          <w:bCs/>
        </w:rPr>
        <w:t>npx jest --watchAll</w:t>
      </w:r>
      <w:r w:rsidRPr="0012060D">
        <w:rPr>
          <w:b/>
          <w:bCs/>
        </w:rPr>
        <w:t>",</w:t>
      </w:r>
    </w:p>
    <w:p w14:paraId="6F6508BE" w14:textId="77777777" w:rsidR="00F85228" w:rsidRPr="0012060D" w:rsidRDefault="00F85228" w:rsidP="00F85228">
      <w:pPr>
        <w:pStyle w:val="SourceCode"/>
        <w:rPr>
          <w:b/>
          <w:bCs/>
        </w:rPr>
      </w:pPr>
      <w:r w:rsidRPr="0012060D">
        <w:rPr>
          <w:b/>
          <w:bCs/>
        </w:rPr>
        <w:t>    "start": "tsc-watch --onsuccess \" node dist/index.js\""</w:t>
      </w:r>
    </w:p>
    <w:p w14:paraId="120D4308" w14:textId="77777777" w:rsidR="00F85228" w:rsidRPr="004D32AB" w:rsidRDefault="00F85228" w:rsidP="00F85228">
      <w:pPr>
        <w:pStyle w:val="SourceCode"/>
      </w:pPr>
      <w:r w:rsidRPr="004D32AB">
        <w:t>  },</w:t>
      </w:r>
    </w:p>
    <w:p w14:paraId="21D153DD" w14:textId="77777777" w:rsidR="00F85228" w:rsidRPr="004D32AB" w:rsidRDefault="00F85228" w:rsidP="00F85228">
      <w:pPr>
        <w:pStyle w:val="SourceCode"/>
      </w:pPr>
      <w:r w:rsidRPr="004D32AB">
        <w:t>  "keywords": [],</w:t>
      </w:r>
    </w:p>
    <w:p w14:paraId="768B0379" w14:textId="77777777" w:rsidR="00F85228" w:rsidRPr="004D32AB" w:rsidRDefault="00F85228" w:rsidP="00F85228">
      <w:pPr>
        <w:pStyle w:val="SourceCode"/>
      </w:pPr>
      <w:r w:rsidRPr="004D32AB">
        <w:t>  "author": "",</w:t>
      </w:r>
    </w:p>
    <w:p w14:paraId="4E113004" w14:textId="77777777" w:rsidR="00F85228" w:rsidRPr="004D32AB" w:rsidRDefault="00F85228" w:rsidP="00F85228">
      <w:pPr>
        <w:pStyle w:val="SourceCode"/>
      </w:pPr>
      <w:r w:rsidRPr="004D32AB">
        <w:t>  "license": "ISC",</w:t>
      </w:r>
    </w:p>
    <w:p w14:paraId="046BFB6C" w14:textId="77777777" w:rsidR="00F85228" w:rsidRPr="004D32AB" w:rsidRDefault="00F85228" w:rsidP="00F85228">
      <w:pPr>
        <w:pStyle w:val="SourceCode"/>
      </w:pPr>
      <w:r w:rsidRPr="004D32AB">
        <w:t>  "devDependencies": {</w:t>
      </w:r>
    </w:p>
    <w:p w14:paraId="3D991C47" w14:textId="77777777" w:rsidR="00F85228" w:rsidRPr="004D32AB" w:rsidRDefault="00F85228" w:rsidP="00F85228">
      <w:pPr>
        <w:pStyle w:val="SourceCode"/>
      </w:pPr>
      <w:r w:rsidRPr="004D32AB">
        <w:t>    "tsc-watch": "^4.2.3",</w:t>
      </w:r>
    </w:p>
    <w:p w14:paraId="35DE928E" w14:textId="77777777" w:rsidR="00F85228" w:rsidRPr="004D32AB" w:rsidRDefault="00F85228" w:rsidP="00F85228">
      <w:pPr>
        <w:pStyle w:val="SourceCode"/>
      </w:pPr>
      <w:r w:rsidRPr="004D32AB">
        <w:t>    "typescript": "^3.8.3"</w:t>
      </w:r>
    </w:p>
    <w:p w14:paraId="36A9255B" w14:textId="77777777" w:rsidR="00F85228" w:rsidRPr="004D32AB" w:rsidRDefault="00F85228" w:rsidP="00F85228">
      <w:pPr>
        <w:pStyle w:val="SourceCode"/>
      </w:pPr>
      <w:r w:rsidRPr="004D32AB">
        <w:t>  }</w:t>
      </w:r>
    </w:p>
    <w:p w14:paraId="120AF0BF" w14:textId="77777777" w:rsidR="00F85228" w:rsidRPr="004D32AB" w:rsidRDefault="00F85228" w:rsidP="00F85228">
      <w:pPr>
        <w:pStyle w:val="SourceCode"/>
      </w:pPr>
      <w:r w:rsidRPr="004D32AB">
        <w:t>}</w:t>
      </w:r>
    </w:p>
    <w:p w14:paraId="48C29D50" w14:textId="77777777" w:rsidR="00F85228" w:rsidRPr="004D32AB" w:rsidRDefault="00F85228" w:rsidP="00F852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19DC4D" w14:textId="77777777" w:rsidR="00F85228" w:rsidRPr="00EF17A5" w:rsidRDefault="00F85228" w:rsidP="00F85228">
      <w:r>
        <w:t>The bold lines specify scripts that can be run by npm. We have added a script called start that monitors files for change and executes the index.js when changed files have been compiled</w:t>
      </w:r>
    </w:p>
    <w:p w14:paraId="142578CD" w14:textId="77777777" w:rsidR="00F85228" w:rsidRDefault="00F85228" w:rsidP="00F85228">
      <w:pPr>
        <w:pStyle w:val="Heading3"/>
      </w:pPr>
      <w:bookmarkStart w:id="13" w:name="_Toc43574564"/>
      <w:r>
        <w:t>Debugging</w:t>
      </w:r>
      <w:bookmarkEnd w:id="13"/>
    </w:p>
    <w:p w14:paraId="7C9809A4" w14:textId="77777777" w:rsidR="00F85228" w:rsidRDefault="00F85228" w:rsidP="00F85228">
      <w:pPr>
        <w:rPr>
          <w:rStyle w:val="SourceCodeChar"/>
        </w:rPr>
      </w:pPr>
      <w:r>
        <w:t xml:space="preserve">If we want to debug in VSCode we need to add a folder called </w:t>
      </w:r>
      <w:r w:rsidRPr="00474E4A">
        <w:rPr>
          <w:rStyle w:val="SourceCodeChar"/>
        </w:rPr>
        <w:t>.vscode</w:t>
      </w:r>
      <w:r>
        <w:t xml:space="preserve"> into which we add a file called </w:t>
      </w:r>
      <w:r w:rsidRPr="00474E4A">
        <w:rPr>
          <w:rStyle w:val="SourceCodeChar"/>
        </w:rPr>
        <w:t>launch.json</w:t>
      </w:r>
    </w:p>
    <w:p w14:paraId="6FB6C91E" w14:textId="77777777" w:rsidR="00F85228" w:rsidRPr="007D4E40" w:rsidRDefault="00F85228" w:rsidP="00F85228">
      <w:pPr>
        <w:pStyle w:val="SourceCode"/>
      </w:pPr>
      <w:r w:rsidRPr="007D4E40">
        <w:t>{</w:t>
      </w:r>
    </w:p>
    <w:p w14:paraId="524E7D82" w14:textId="77777777" w:rsidR="00F85228" w:rsidRPr="007D4E40" w:rsidRDefault="00F85228" w:rsidP="00F85228">
      <w:pPr>
        <w:pStyle w:val="SourceCode"/>
      </w:pPr>
      <w:r w:rsidRPr="007D4E40">
        <w:t>    // Use IntelliSense to learn about possible attributes.</w:t>
      </w:r>
    </w:p>
    <w:p w14:paraId="2831B693" w14:textId="77777777" w:rsidR="00F85228" w:rsidRPr="007D4E40" w:rsidRDefault="00F85228" w:rsidP="00F85228">
      <w:pPr>
        <w:pStyle w:val="SourceCode"/>
      </w:pPr>
      <w:r w:rsidRPr="007D4E40">
        <w:t>    // Hover to view descriptions of existing attributes.</w:t>
      </w:r>
    </w:p>
    <w:p w14:paraId="1635F0C8" w14:textId="77777777" w:rsidR="00F85228" w:rsidRPr="007D4E40" w:rsidRDefault="00F85228" w:rsidP="00F85228">
      <w:pPr>
        <w:pStyle w:val="SourceCode"/>
      </w:pPr>
      <w:r w:rsidRPr="007D4E40">
        <w:t>    // For more information, visit: https://go.microsoft.com/fwlink/?linkid=830387</w:t>
      </w:r>
    </w:p>
    <w:p w14:paraId="2E62F828" w14:textId="77777777" w:rsidR="00F85228" w:rsidRPr="007D4E40" w:rsidRDefault="00F85228" w:rsidP="00F85228">
      <w:pPr>
        <w:pStyle w:val="SourceCode"/>
      </w:pPr>
      <w:r w:rsidRPr="007D4E40">
        <w:t>    "version": "0.2.0",</w:t>
      </w:r>
    </w:p>
    <w:p w14:paraId="25D6E5A8" w14:textId="77777777" w:rsidR="00F85228" w:rsidRPr="007D4E40" w:rsidRDefault="00F85228" w:rsidP="00F85228">
      <w:pPr>
        <w:pStyle w:val="SourceCode"/>
      </w:pPr>
      <w:r w:rsidRPr="007D4E40">
        <w:t>    "configurations": [</w:t>
      </w:r>
    </w:p>
    <w:p w14:paraId="403530AD" w14:textId="77777777" w:rsidR="00F85228" w:rsidRPr="007D4E40" w:rsidRDefault="00F85228" w:rsidP="00F85228">
      <w:pPr>
        <w:pStyle w:val="SourceCode"/>
      </w:pPr>
      <w:r w:rsidRPr="007D4E40">
        <w:t>        {</w:t>
      </w:r>
    </w:p>
    <w:p w14:paraId="53994419" w14:textId="77777777" w:rsidR="00F85228" w:rsidRPr="007D4E40" w:rsidRDefault="00F85228" w:rsidP="00F85228">
      <w:pPr>
        <w:pStyle w:val="SourceCode"/>
      </w:pPr>
      <w:r w:rsidRPr="007D4E40">
        <w:t>            "type": "node",</w:t>
      </w:r>
    </w:p>
    <w:p w14:paraId="39D65876" w14:textId="77777777" w:rsidR="00F85228" w:rsidRPr="007D4E40" w:rsidRDefault="00F85228" w:rsidP="00F85228">
      <w:pPr>
        <w:pStyle w:val="SourceCode"/>
      </w:pPr>
      <w:r w:rsidRPr="007D4E40">
        <w:t>            "request": "launch",</w:t>
      </w:r>
    </w:p>
    <w:p w14:paraId="6F0C777D" w14:textId="77777777" w:rsidR="00F85228" w:rsidRPr="007D4E40" w:rsidRDefault="00F85228" w:rsidP="00F85228">
      <w:pPr>
        <w:pStyle w:val="SourceCode"/>
      </w:pPr>
      <w:r w:rsidRPr="007D4E40">
        <w:t>            "name": "Launch Program",</w:t>
      </w:r>
    </w:p>
    <w:p w14:paraId="4C50E155" w14:textId="77777777" w:rsidR="00F85228" w:rsidRPr="007D4E40" w:rsidRDefault="00F85228" w:rsidP="00F85228">
      <w:pPr>
        <w:pStyle w:val="SourceCode"/>
      </w:pPr>
      <w:r w:rsidRPr="007D4E40">
        <w:t>            "program": "${workspaceFolder}\\dist\\index.js",</w:t>
      </w:r>
    </w:p>
    <w:p w14:paraId="55E15B82" w14:textId="77777777" w:rsidR="00F85228" w:rsidRPr="007D4E40" w:rsidRDefault="00F85228" w:rsidP="00F85228">
      <w:pPr>
        <w:pStyle w:val="SourceCode"/>
      </w:pPr>
      <w:r w:rsidRPr="007D4E40">
        <w:t>        }</w:t>
      </w:r>
    </w:p>
    <w:p w14:paraId="41807E11" w14:textId="77777777" w:rsidR="00F85228" w:rsidRPr="007D4E40" w:rsidRDefault="00F85228" w:rsidP="00F85228">
      <w:pPr>
        <w:pStyle w:val="SourceCode"/>
      </w:pPr>
      <w:r w:rsidRPr="007D4E40">
        <w:t>    ]</w:t>
      </w:r>
    </w:p>
    <w:p w14:paraId="797124F8" w14:textId="77777777" w:rsidR="00F85228" w:rsidRDefault="00F85228" w:rsidP="00F85228">
      <w:pPr>
        <w:pStyle w:val="SourceCode"/>
      </w:pPr>
      <w:r w:rsidRPr="007D4E40">
        <w:t>}</w:t>
      </w:r>
    </w:p>
    <w:p w14:paraId="04A43349" w14:textId="77777777" w:rsidR="00F85228" w:rsidRDefault="00F85228" w:rsidP="00F85228">
      <w:pPr>
        <w:pStyle w:val="SourceCode"/>
      </w:pPr>
    </w:p>
    <w:p w14:paraId="2A502E4B" w14:textId="77777777" w:rsidR="00F85228" w:rsidRPr="007D4E40" w:rsidRDefault="00F85228" w:rsidP="00F85228">
      <w:r>
        <w:t>We can then run our debugger using F5 in visual studio code</w:t>
      </w:r>
    </w:p>
    <w:p w14:paraId="610CC49E" w14:textId="77777777" w:rsidR="00F85228" w:rsidRDefault="00F85228" w:rsidP="00F85228">
      <w:pPr>
        <w:pStyle w:val="Heading3"/>
      </w:pPr>
      <w:bookmarkStart w:id="14" w:name="_Toc43574565"/>
      <w:r>
        <w:t>Unit Testing</w:t>
      </w:r>
      <w:bookmarkEnd w:id="14"/>
    </w:p>
    <w:p w14:paraId="41DFC547" w14:textId="77777777" w:rsidR="00F85228" w:rsidRDefault="00F85228" w:rsidP="00F85228">
      <w:r>
        <w:t xml:space="preserve">Unit testing with Jest consists of two parts. The first part is to setup a configuration file called </w:t>
      </w:r>
      <w:r w:rsidRPr="006F416F">
        <w:rPr>
          <w:rStyle w:val="SourceCodeChar"/>
        </w:rPr>
        <w:t>jest.config.js</w:t>
      </w:r>
      <w:r>
        <w:t xml:space="preserve"> at the root level of our project. The following is a good example. </w:t>
      </w:r>
    </w:p>
    <w:p w14:paraId="40A01381" w14:textId="77777777" w:rsidR="00F85228" w:rsidRPr="0085499A" w:rsidRDefault="00F85228" w:rsidP="00F85228">
      <w:pPr>
        <w:pStyle w:val="SourceCode"/>
      </w:pPr>
      <w:r w:rsidRPr="0085499A">
        <w:t>module.exports = {</w:t>
      </w:r>
    </w:p>
    <w:p w14:paraId="5819061E" w14:textId="77777777" w:rsidR="00F85228" w:rsidRPr="0085499A" w:rsidRDefault="00F85228" w:rsidP="00F85228">
      <w:pPr>
        <w:pStyle w:val="SourceCode"/>
      </w:pPr>
      <w:r w:rsidRPr="0085499A">
        <w:t>    "roots": ["src"],</w:t>
      </w:r>
    </w:p>
    <w:p w14:paraId="530C86F6" w14:textId="77777777" w:rsidR="00F85228" w:rsidRPr="0085499A" w:rsidRDefault="00F85228" w:rsidP="00F85228">
      <w:pPr>
        <w:pStyle w:val="SourceCode"/>
      </w:pPr>
      <w:r w:rsidRPr="0085499A">
        <w:t>    "transform":{"^.+\\.tsx?$": "ts-jest"}</w:t>
      </w:r>
    </w:p>
    <w:p w14:paraId="22A271F2" w14:textId="77777777" w:rsidR="00F85228" w:rsidRPr="0085499A" w:rsidRDefault="00F85228" w:rsidP="00F85228">
      <w:pPr>
        <w:pStyle w:val="SourceCode"/>
      </w:pPr>
      <w:r w:rsidRPr="0085499A">
        <w:t>}</w:t>
      </w:r>
    </w:p>
    <w:p w14:paraId="4CFA1DF1" w14:textId="77777777" w:rsidR="00F85228" w:rsidRDefault="00F85228" w:rsidP="00F85228"/>
    <w:p w14:paraId="325B75E7" w14:textId="77777777" w:rsidR="00F85228" w:rsidRDefault="00F85228" w:rsidP="00F85228">
      <w:r>
        <w:lastRenderedPageBreak/>
        <w:t xml:space="preserve">Then we simply add tests in our source code folder. If we have a module called </w:t>
      </w:r>
      <w:r w:rsidRPr="005933B6">
        <w:rPr>
          <w:rStyle w:val="SourceCodeChar"/>
        </w:rPr>
        <w:t>adder.ts</w:t>
      </w:r>
      <w:r>
        <w:t xml:space="preserve"> as follows</w:t>
      </w:r>
    </w:p>
    <w:p w14:paraId="79C6E01A" w14:textId="77777777" w:rsidR="00F85228" w:rsidRPr="005933B6" w:rsidRDefault="00F85228" w:rsidP="00F85228">
      <w:pPr>
        <w:pStyle w:val="SourceCode"/>
      </w:pPr>
      <w:r w:rsidRPr="005933B6">
        <w:t>export function add(a: number, b: number): number {</w:t>
      </w:r>
    </w:p>
    <w:p w14:paraId="5D9046B2" w14:textId="77777777" w:rsidR="00F85228" w:rsidRPr="005933B6" w:rsidRDefault="00F85228" w:rsidP="00F85228">
      <w:pPr>
        <w:pStyle w:val="SourceCode"/>
      </w:pPr>
      <w:r w:rsidRPr="005933B6">
        <w:t>    return a+b;</w:t>
      </w:r>
    </w:p>
    <w:p w14:paraId="02F5013F" w14:textId="77777777" w:rsidR="00F85228" w:rsidRPr="005933B6" w:rsidRDefault="00F85228" w:rsidP="00F85228">
      <w:pPr>
        <w:pStyle w:val="SourceCode"/>
      </w:pPr>
      <w:r w:rsidRPr="005933B6">
        <w:t>}</w:t>
      </w:r>
    </w:p>
    <w:p w14:paraId="0C3D748E" w14:textId="77777777" w:rsidR="00F85228" w:rsidRDefault="00F85228" w:rsidP="00F85228"/>
    <w:p w14:paraId="2CAD1493" w14:textId="77777777" w:rsidR="00F85228" w:rsidRDefault="00F85228" w:rsidP="00F85228">
      <w:r>
        <w:t xml:space="preserve">We can create a test called </w:t>
      </w:r>
      <w:r w:rsidRPr="00D14D1A">
        <w:rPr>
          <w:rStyle w:val="SourceCodeChar"/>
        </w:rPr>
        <w:t>adder.test.ts</w:t>
      </w:r>
      <w:r>
        <w:t xml:space="preserve"> as follows</w:t>
      </w:r>
    </w:p>
    <w:p w14:paraId="06FB2396" w14:textId="77777777" w:rsidR="00F85228" w:rsidRPr="00D14D1A" w:rsidRDefault="00F85228" w:rsidP="00F85228">
      <w:pPr>
        <w:pStyle w:val="SourceCode"/>
      </w:pPr>
      <w:r w:rsidRPr="00D14D1A">
        <w:t>import {add} from "./adder";</w:t>
      </w:r>
    </w:p>
    <w:p w14:paraId="6B90F410" w14:textId="77777777" w:rsidR="00F85228" w:rsidRPr="00D14D1A" w:rsidRDefault="00F85228" w:rsidP="00F85228">
      <w:pPr>
        <w:pStyle w:val="SourceCode"/>
      </w:pPr>
    </w:p>
    <w:p w14:paraId="32F005B5" w14:textId="77777777" w:rsidR="00F85228" w:rsidRPr="00D14D1A" w:rsidRDefault="00F85228" w:rsidP="00F85228">
      <w:pPr>
        <w:pStyle w:val="SourceCode"/>
      </w:pPr>
      <w:r w:rsidRPr="00D14D1A">
        <w:t>test("do a test", () =&gt; {</w:t>
      </w:r>
    </w:p>
    <w:p w14:paraId="3D17C499" w14:textId="77777777" w:rsidR="00F85228" w:rsidRPr="00D14D1A" w:rsidRDefault="00F85228" w:rsidP="00F85228">
      <w:pPr>
        <w:pStyle w:val="SourceCode"/>
      </w:pPr>
      <w:r w:rsidRPr="00D14D1A">
        <w:t>    let result = add(10,5);</w:t>
      </w:r>
    </w:p>
    <w:p w14:paraId="53DE053C" w14:textId="77777777" w:rsidR="00F85228" w:rsidRPr="00D14D1A" w:rsidRDefault="00F85228" w:rsidP="00F85228">
      <w:pPr>
        <w:pStyle w:val="SourceCode"/>
      </w:pPr>
      <w:r w:rsidRPr="00D14D1A">
        <w:t>    expect(result).toBe(15);</w:t>
      </w:r>
    </w:p>
    <w:p w14:paraId="077BBEF8" w14:textId="77777777" w:rsidR="00F85228" w:rsidRPr="00D14D1A" w:rsidRDefault="00F85228" w:rsidP="00F85228">
      <w:pPr>
        <w:pStyle w:val="SourceCode"/>
      </w:pPr>
      <w:r w:rsidRPr="00D14D1A">
        <w:t>})</w:t>
      </w:r>
    </w:p>
    <w:p w14:paraId="3159E059" w14:textId="77777777" w:rsidR="00F85228" w:rsidRPr="00503A64" w:rsidRDefault="00F85228" w:rsidP="00F852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008F45" w14:textId="77777777" w:rsidR="00F85228" w:rsidRDefault="00F85228" w:rsidP="00F85228">
      <w:pPr>
        <w:pStyle w:val="Heading3"/>
      </w:pPr>
      <w:bookmarkStart w:id="15" w:name="_Toc43574566"/>
      <w:r>
        <w:t>Putting it together</w:t>
      </w:r>
      <w:bookmarkEnd w:id="15"/>
      <w:r>
        <w:t xml:space="preserve"> </w:t>
      </w:r>
    </w:p>
    <w:p w14:paraId="10853B36" w14:textId="77777777" w:rsidR="00F85228" w:rsidRDefault="00F85228" w:rsidP="00F85228">
      <w:r>
        <w:t xml:space="preserve">Often it is useful to have two terminal windows: one with a file watcher compiling and running our application and one running the tests. </w:t>
      </w:r>
    </w:p>
    <w:p w14:paraId="623D44BB" w14:textId="77777777" w:rsidR="00F85228" w:rsidRDefault="00F85228" w:rsidP="00F85228">
      <w:pPr>
        <w:pStyle w:val="SourceCode"/>
      </w:pPr>
      <w:r>
        <w:t>npm start</w:t>
      </w:r>
    </w:p>
    <w:p w14:paraId="6382AA06" w14:textId="77777777" w:rsidR="00F85228" w:rsidRPr="00B77F60" w:rsidRDefault="00F85228" w:rsidP="00F85228">
      <w:pPr>
        <w:pStyle w:val="SourceCode"/>
      </w:pPr>
      <w:r>
        <w:t>npm test</w:t>
      </w:r>
    </w:p>
    <w:p w14:paraId="26C19E32" w14:textId="77777777" w:rsidR="00F85228" w:rsidRDefault="00F85228" w:rsidP="00F85228"/>
    <w:p w14:paraId="6CDE9ADC" w14:textId="77777777" w:rsidR="00F85228" w:rsidRDefault="00F85228" w:rsidP="00F85228">
      <w:r>
        <w:rPr>
          <w:noProof/>
        </w:rPr>
        <w:drawing>
          <wp:inline distT="0" distB="0" distL="0" distR="0" wp14:anchorId="03BD7A04" wp14:editId="16FEAA65">
            <wp:extent cx="5731510" cy="24047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DAB1" w14:textId="77777777" w:rsidR="00F85228" w:rsidRDefault="00F85228" w:rsidP="00F85228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0F8D5B5B" w14:textId="77777777" w:rsidR="00F85228" w:rsidRDefault="00F85228">
      <w:pPr>
        <w:spacing w:after="160" w:line="259" w:lineRule="auto"/>
        <w:rPr>
          <w:rFonts w:eastAsiaTheme="minorHAnsi"/>
          <w:color w:val="auto"/>
          <w:sz w:val="22"/>
          <w:lang w:eastAsia="en-US"/>
        </w:rPr>
      </w:pPr>
    </w:p>
    <w:sectPr w:rsidR="00F8522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B8FAA5" w14:textId="77777777" w:rsidR="00140F70" w:rsidRDefault="00140F70" w:rsidP="00DC0620">
      <w:r>
        <w:separator/>
      </w:r>
    </w:p>
  </w:endnote>
  <w:endnote w:type="continuationSeparator" w:id="0">
    <w:p w14:paraId="27EDC3CF" w14:textId="77777777" w:rsidR="00140F70" w:rsidRDefault="00140F70" w:rsidP="00DC0620">
      <w:r>
        <w:continuationSeparator/>
      </w:r>
    </w:p>
  </w:endnote>
  <w:endnote w:type="continuationNotice" w:id="1">
    <w:p w14:paraId="5A81690A" w14:textId="77777777" w:rsidR="00140F70" w:rsidRDefault="00140F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68268" w14:textId="77777777" w:rsidR="00AC0914" w:rsidRDefault="00AC09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AC0914" w:rsidRDefault="00AC091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AC0914" w:rsidRDefault="00AC09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EE6D8" w14:textId="77777777" w:rsidR="00AC0914" w:rsidRDefault="00AC09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A51416" w14:textId="77777777" w:rsidR="00140F70" w:rsidRDefault="00140F70" w:rsidP="00DC0620">
      <w:r>
        <w:separator/>
      </w:r>
    </w:p>
  </w:footnote>
  <w:footnote w:type="continuationSeparator" w:id="0">
    <w:p w14:paraId="3B41A706" w14:textId="77777777" w:rsidR="00140F70" w:rsidRDefault="00140F70" w:rsidP="00DC0620">
      <w:r>
        <w:continuationSeparator/>
      </w:r>
    </w:p>
  </w:footnote>
  <w:footnote w:type="continuationNotice" w:id="1">
    <w:p w14:paraId="0EBA2F24" w14:textId="77777777" w:rsidR="00140F70" w:rsidRDefault="00140F7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DEDAD" w14:textId="77777777" w:rsidR="00AC0914" w:rsidRDefault="00AC09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81ABE" w14:textId="7A7E7E67" w:rsidR="00AC0914" w:rsidRPr="003E0E5D" w:rsidRDefault="003E0E5D">
    <w:pPr>
      <w:pStyle w:val="Header"/>
      <w:rPr>
        <w:lang w:val="en-US"/>
      </w:rPr>
    </w:pPr>
    <w:r>
      <w:rPr>
        <w:lang w:val="en-US"/>
      </w:rPr>
      <w:t>Kenny R N Wilson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54CA5" w14:textId="77777777" w:rsidR="00AC0914" w:rsidRDefault="00AC09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4D2CC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48E49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CD8FDC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3621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1C2D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40EA8"/>
    <w:multiLevelType w:val="multilevel"/>
    <w:tmpl w:val="FD985614"/>
    <w:numStyleLink w:val="Headings"/>
  </w:abstractNum>
  <w:abstractNum w:abstractNumId="27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3D74ED"/>
    <w:multiLevelType w:val="hybridMultilevel"/>
    <w:tmpl w:val="225C92C6"/>
    <w:lvl w:ilvl="0" w:tplc="5604405A">
      <w:numFmt w:val="bullet"/>
      <w:lvlText w:val=""/>
      <w:lvlJc w:val="left"/>
      <w:pPr>
        <w:ind w:left="598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</w:abstractNum>
  <w:abstractNum w:abstractNumId="30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9" w15:restartNumberingAfterBreak="0">
    <w:nsid w:val="7A1E2AB9"/>
    <w:multiLevelType w:val="hybridMultilevel"/>
    <w:tmpl w:val="789463CA"/>
    <w:lvl w:ilvl="0" w:tplc="61789654">
      <w:numFmt w:val="bullet"/>
      <w:lvlText w:val=""/>
      <w:lvlJc w:val="left"/>
      <w:pPr>
        <w:ind w:left="598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4"/>
  </w:num>
  <w:num w:numId="4">
    <w:abstractNumId w:val="9"/>
  </w:num>
  <w:num w:numId="5">
    <w:abstractNumId w:val="8"/>
  </w:num>
  <w:num w:numId="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1"/>
  </w:num>
  <w:num w:numId="9">
    <w:abstractNumId w:val="37"/>
  </w:num>
  <w:num w:numId="10">
    <w:abstractNumId w:val="19"/>
  </w:num>
  <w:num w:numId="11">
    <w:abstractNumId w:val="6"/>
  </w:num>
  <w:num w:numId="12">
    <w:abstractNumId w:val="5"/>
  </w:num>
  <w:num w:numId="13">
    <w:abstractNumId w:val="4"/>
  </w:num>
  <w:num w:numId="14">
    <w:abstractNumId w:val="3"/>
  </w:num>
  <w:num w:numId="15">
    <w:abstractNumId w:val="0"/>
  </w:num>
  <w:num w:numId="16">
    <w:abstractNumId w:val="29"/>
  </w:num>
  <w:num w:numId="17">
    <w:abstractNumId w:val="39"/>
  </w:num>
  <w:num w:numId="18">
    <w:abstractNumId w:val="36"/>
  </w:num>
  <w:num w:numId="19">
    <w:abstractNumId w:val="31"/>
  </w:num>
  <w:num w:numId="20">
    <w:abstractNumId w:val="23"/>
  </w:num>
  <w:num w:numId="21">
    <w:abstractNumId w:val="16"/>
  </w:num>
  <w:num w:numId="22">
    <w:abstractNumId w:val="33"/>
  </w:num>
  <w:num w:numId="23">
    <w:abstractNumId w:val="38"/>
  </w:num>
  <w:num w:numId="24">
    <w:abstractNumId w:val="22"/>
  </w:num>
  <w:num w:numId="25">
    <w:abstractNumId w:val="32"/>
  </w:num>
  <w:num w:numId="26">
    <w:abstractNumId w:val="1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15"/>
  </w:num>
  <w:num w:numId="30">
    <w:abstractNumId w:val="28"/>
  </w:num>
  <w:num w:numId="31">
    <w:abstractNumId w:val="30"/>
  </w:num>
  <w:num w:numId="32">
    <w:abstractNumId w:val="35"/>
  </w:num>
  <w:num w:numId="33">
    <w:abstractNumId w:val="27"/>
  </w:num>
  <w:num w:numId="34">
    <w:abstractNumId w:val="7"/>
  </w:num>
  <w:num w:numId="35">
    <w:abstractNumId w:val="2"/>
  </w:num>
  <w:num w:numId="36">
    <w:abstractNumId w:val="1"/>
  </w:num>
  <w:num w:numId="37">
    <w:abstractNumId w:val="24"/>
  </w:num>
  <w:num w:numId="38">
    <w:abstractNumId w:val="17"/>
  </w:num>
  <w:num w:numId="39">
    <w:abstractNumId w:val="18"/>
  </w:num>
  <w:num w:numId="40">
    <w:abstractNumId w:val="25"/>
  </w:num>
  <w:num w:numId="41">
    <w:abstractNumId w:val="26"/>
  </w:num>
  <w:num w:numId="4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CC3"/>
    <w:rsid w:val="00001FD6"/>
    <w:rsid w:val="00002484"/>
    <w:rsid w:val="000025BE"/>
    <w:rsid w:val="000025FA"/>
    <w:rsid w:val="000038B4"/>
    <w:rsid w:val="00006158"/>
    <w:rsid w:val="000061A1"/>
    <w:rsid w:val="0000643C"/>
    <w:rsid w:val="000072CF"/>
    <w:rsid w:val="00007E3F"/>
    <w:rsid w:val="0001020B"/>
    <w:rsid w:val="000108DD"/>
    <w:rsid w:val="000119C0"/>
    <w:rsid w:val="00012977"/>
    <w:rsid w:val="0001337F"/>
    <w:rsid w:val="00013AB6"/>
    <w:rsid w:val="000140F8"/>
    <w:rsid w:val="00015CDA"/>
    <w:rsid w:val="0001631A"/>
    <w:rsid w:val="000169FE"/>
    <w:rsid w:val="0001797D"/>
    <w:rsid w:val="00020549"/>
    <w:rsid w:val="0002057F"/>
    <w:rsid w:val="000208FA"/>
    <w:rsid w:val="0002099B"/>
    <w:rsid w:val="00020C37"/>
    <w:rsid w:val="00021ECA"/>
    <w:rsid w:val="000224EA"/>
    <w:rsid w:val="00022FCF"/>
    <w:rsid w:val="0002459C"/>
    <w:rsid w:val="00024642"/>
    <w:rsid w:val="00024F1C"/>
    <w:rsid w:val="000269FD"/>
    <w:rsid w:val="00026A53"/>
    <w:rsid w:val="000271AF"/>
    <w:rsid w:val="00027208"/>
    <w:rsid w:val="00027F75"/>
    <w:rsid w:val="00027F99"/>
    <w:rsid w:val="00030350"/>
    <w:rsid w:val="00030B00"/>
    <w:rsid w:val="00031357"/>
    <w:rsid w:val="00031507"/>
    <w:rsid w:val="00032631"/>
    <w:rsid w:val="00032918"/>
    <w:rsid w:val="00032C6F"/>
    <w:rsid w:val="00033B43"/>
    <w:rsid w:val="00033FA8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EF2"/>
    <w:rsid w:val="00037FED"/>
    <w:rsid w:val="000426F7"/>
    <w:rsid w:val="00043BF9"/>
    <w:rsid w:val="0004455E"/>
    <w:rsid w:val="0004603B"/>
    <w:rsid w:val="000460DD"/>
    <w:rsid w:val="00046711"/>
    <w:rsid w:val="00046B7E"/>
    <w:rsid w:val="00047272"/>
    <w:rsid w:val="0005188A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57688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519"/>
    <w:rsid w:val="000678E5"/>
    <w:rsid w:val="000712C5"/>
    <w:rsid w:val="000713A2"/>
    <w:rsid w:val="00071981"/>
    <w:rsid w:val="00071A8C"/>
    <w:rsid w:val="00075B73"/>
    <w:rsid w:val="00075F18"/>
    <w:rsid w:val="0007628E"/>
    <w:rsid w:val="000770DB"/>
    <w:rsid w:val="00077E2B"/>
    <w:rsid w:val="0008006D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B85"/>
    <w:rsid w:val="00083C8C"/>
    <w:rsid w:val="0008568F"/>
    <w:rsid w:val="0008664E"/>
    <w:rsid w:val="000867B7"/>
    <w:rsid w:val="00086AC1"/>
    <w:rsid w:val="00086ACC"/>
    <w:rsid w:val="00086E84"/>
    <w:rsid w:val="00087CED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0E0C"/>
    <w:rsid w:val="000A236D"/>
    <w:rsid w:val="000A24F4"/>
    <w:rsid w:val="000A26A4"/>
    <w:rsid w:val="000A2B72"/>
    <w:rsid w:val="000A3CC0"/>
    <w:rsid w:val="000A3D89"/>
    <w:rsid w:val="000A4144"/>
    <w:rsid w:val="000A4350"/>
    <w:rsid w:val="000A6297"/>
    <w:rsid w:val="000A664B"/>
    <w:rsid w:val="000A6ED9"/>
    <w:rsid w:val="000A7B85"/>
    <w:rsid w:val="000B0006"/>
    <w:rsid w:val="000B05EA"/>
    <w:rsid w:val="000B189B"/>
    <w:rsid w:val="000B1A94"/>
    <w:rsid w:val="000B3487"/>
    <w:rsid w:val="000B38A1"/>
    <w:rsid w:val="000B3D0B"/>
    <w:rsid w:val="000B3DAD"/>
    <w:rsid w:val="000B46B6"/>
    <w:rsid w:val="000B47E7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811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F2A"/>
    <w:rsid w:val="000D1A4D"/>
    <w:rsid w:val="000D24FF"/>
    <w:rsid w:val="000D2748"/>
    <w:rsid w:val="000D27B4"/>
    <w:rsid w:val="000D33C3"/>
    <w:rsid w:val="000D3991"/>
    <w:rsid w:val="000D3B9B"/>
    <w:rsid w:val="000D5BDA"/>
    <w:rsid w:val="000D65A8"/>
    <w:rsid w:val="000D6FB9"/>
    <w:rsid w:val="000D74AB"/>
    <w:rsid w:val="000E153A"/>
    <w:rsid w:val="000E17E5"/>
    <w:rsid w:val="000E1853"/>
    <w:rsid w:val="000E1974"/>
    <w:rsid w:val="000E1BBC"/>
    <w:rsid w:val="000E1C3B"/>
    <w:rsid w:val="000E2305"/>
    <w:rsid w:val="000E2624"/>
    <w:rsid w:val="000E2686"/>
    <w:rsid w:val="000E31A7"/>
    <w:rsid w:val="000E52C7"/>
    <w:rsid w:val="000E6767"/>
    <w:rsid w:val="000F004D"/>
    <w:rsid w:val="000F0825"/>
    <w:rsid w:val="000F1F22"/>
    <w:rsid w:val="000F2521"/>
    <w:rsid w:val="000F2B71"/>
    <w:rsid w:val="000F2C4C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3BC1"/>
    <w:rsid w:val="001052E3"/>
    <w:rsid w:val="00105B26"/>
    <w:rsid w:val="00105EE2"/>
    <w:rsid w:val="0010703D"/>
    <w:rsid w:val="001075DD"/>
    <w:rsid w:val="00111033"/>
    <w:rsid w:val="00111AD4"/>
    <w:rsid w:val="001121FE"/>
    <w:rsid w:val="00114124"/>
    <w:rsid w:val="0011600A"/>
    <w:rsid w:val="00116BFE"/>
    <w:rsid w:val="001176A7"/>
    <w:rsid w:val="00120069"/>
    <w:rsid w:val="0012060D"/>
    <w:rsid w:val="00121118"/>
    <w:rsid w:val="00121AD6"/>
    <w:rsid w:val="00122405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0BA"/>
    <w:rsid w:val="00131B02"/>
    <w:rsid w:val="00131D58"/>
    <w:rsid w:val="001330EA"/>
    <w:rsid w:val="0013352D"/>
    <w:rsid w:val="00133977"/>
    <w:rsid w:val="001349F6"/>
    <w:rsid w:val="00134C65"/>
    <w:rsid w:val="00135129"/>
    <w:rsid w:val="00135F33"/>
    <w:rsid w:val="00136FF1"/>
    <w:rsid w:val="0013710D"/>
    <w:rsid w:val="00137573"/>
    <w:rsid w:val="00137D2E"/>
    <w:rsid w:val="001400A0"/>
    <w:rsid w:val="001400F9"/>
    <w:rsid w:val="00140F70"/>
    <w:rsid w:val="00141377"/>
    <w:rsid w:val="00142F8C"/>
    <w:rsid w:val="00143EEB"/>
    <w:rsid w:val="0014484F"/>
    <w:rsid w:val="00144B44"/>
    <w:rsid w:val="001452B9"/>
    <w:rsid w:val="001462A9"/>
    <w:rsid w:val="0014689E"/>
    <w:rsid w:val="00146A6D"/>
    <w:rsid w:val="00146E3D"/>
    <w:rsid w:val="00146EF9"/>
    <w:rsid w:val="00147ACC"/>
    <w:rsid w:val="001502BC"/>
    <w:rsid w:val="001503A0"/>
    <w:rsid w:val="00150A1D"/>
    <w:rsid w:val="00150C7D"/>
    <w:rsid w:val="00152E3C"/>
    <w:rsid w:val="001533FB"/>
    <w:rsid w:val="001538F0"/>
    <w:rsid w:val="00153A35"/>
    <w:rsid w:val="00153D10"/>
    <w:rsid w:val="0015422A"/>
    <w:rsid w:val="00154518"/>
    <w:rsid w:val="001545EF"/>
    <w:rsid w:val="0015461A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38"/>
    <w:rsid w:val="001715C7"/>
    <w:rsid w:val="00172CE8"/>
    <w:rsid w:val="00172D37"/>
    <w:rsid w:val="00173338"/>
    <w:rsid w:val="00174869"/>
    <w:rsid w:val="00174A72"/>
    <w:rsid w:val="001754F1"/>
    <w:rsid w:val="0017570F"/>
    <w:rsid w:val="00177F63"/>
    <w:rsid w:val="00180389"/>
    <w:rsid w:val="00180B6B"/>
    <w:rsid w:val="001818B3"/>
    <w:rsid w:val="00181A5D"/>
    <w:rsid w:val="00181F24"/>
    <w:rsid w:val="0018208C"/>
    <w:rsid w:val="001838A6"/>
    <w:rsid w:val="00183BDD"/>
    <w:rsid w:val="00183C8F"/>
    <w:rsid w:val="00184020"/>
    <w:rsid w:val="0018536C"/>
    <w:rsid w:val="00185F59"/>
    <w:rsid w:val="00186977"/>
    <w:rsid w:val="00187468"/>
    <w:rsid w:val="001878C1"/>
    <w:rsid w:val="00190587"/>
    <w:rsid w:val="001917D3"/>
    <w:rsid w:val="001921FF"/>
    <w:rsid w:val="00192A0D"/>
    <w:rsid w:val="00195723"/>
    <w:rsid w:val="001957DA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8A3"/>
    <w:rsid w:val="001A4C5A"/>
    <w:rsid w:val="001A4EB0"/>
    <w:rsid w:val="001A5BD0"/>
    <w:rsid w:val="001A6DD5"/>
    <w:rsid w:val="001A7986"/>
    <w:rsid w:val="001A7C32"/>
    <w:rsid w:val="001B06B4"/>
    <w:rsid w:val="001B1492"/>
    <w:rsid w:val="001B1582"/>
    <w:rsid w:val="001B23BE"/>
    <w:rsid w:val="001B2CB4"/>
    <w:rsid w:val="001B2EDB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9D3"/>
    <w:rsid w:val="001C2AFE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2DBC"/>
    <w:rsid w:val="001D4D39"/>
    <w:rsid w:val="001D4D74"/>
    <w:rsid w:val="001D4E43"/>
    <w:rsid w:val="001D51F3"/>
    <w:rsid w:val="001D6D4C"/>
    <w:rsid w:val="001E0CE8"/>
    <w:rsid w:val="001E0DC8"/>
    <w:rsid w:val="001E1255"/>
    <w:rsid w:val="001E1C03"/>
    <w:rsid w:val="001E2167"/>
    <w:rsid w:val="001E255E"/>
    <w:rsid w:val="001E328D"/>
    <w:rsid w:val="001E3525"/>
    <w:rsid w:val="001E4D80"/>
    <w:rsid w:val="001E4FCA"/>
    <w:rsid w:val="001E5B4F"/>
    <w:rsid w:val="001E749B"/>
    <w:rsid w:val="001E7D37"/>
    <w:rsid w:val="001F034B"/>
    <w:rsid w:val="001F0942"/>
    <w:rsid w:val="001F109D"/>
    <w:rsid w:val="001F18B9"/>
    <w:rsid w:val="001F2715"/>
    <w:rsid w:val="001F2E09"/>
    <w:rsid w:val="001F35AD"/>
    <w:rsid w:val="001F413E"/>
    <w:rsid w:val="001F47F6"/>
    <w:rsid w:val="001F4955"/>
    <w:rsid w:val="001F51D2"/>
    <w:rsid w:val="001F5C16"/>
    <w:rsid w:val="001F66F0"/>
    <w:rsid w:val="001F6859"/>
    <w:rsid w:val="001F7310"/>
    <w:rsid w:val="001F78BA"/>
    <w:rsid w:val="001F7BEC"/>
    <w:rsid w:val="002004D8"/>
    <w:rsid w:val="00201151"/>
    <w:rsid w:val="002022C3"/>
    <w:rsid w:val="0020238D"/>
    <w:rsid w:val="00202852"/>
    <w:rsid w:val="00203488"/>
    <w:rsid w:val="00203FE5"/>
    <w:rsid w:val="00204087"/>
    <w:rsid w:val="0020479C"/>
    <w:rsid w:val="002047F7"/>
    <w:rsid w:val="00204BEF"/>
    <w:rsid w:val="002064D4"/>
    <w:rsid w:val="002105C9"/>
    <w:rsid w:val="00210A2D"/>
    <w:rsid w:val="00210B79"/>
    <w:rsid w:val="00210E64"/>
    <w:rsid w:val="00212151"/>
    <w:rsid w:val="00212425"/>
    <w:rsid w:val="00212522"/>
    <w:rsid w:val="00212E2F"/>
    <w:rsid w:val="0021345D"/>
    <w:rsid w:val="002141DF"/>
    <w:rsid w:val="002146F7"/>
    <w:rsid w:val="00215394"/>
    <w:rsid w:val="00220410"/>
    <w:rsid w:val="00220B73"/>
    <w:rsid w:val="00220EBF"/>
    <w:rsid w:val="0022122C"/>
    <w:rsid w:val="002213EB"/>
    <w:rsid w:val="00222054"/>
    <w:rsid w:val="0022208E"/>
    <w:rsid w:val="002232AC"/>
    <w:rsid w:val="002234F7"/>
    <w:rsid w:val="00223699"/>
    <w:rsid w:val="0022464F"/>
    <w:rsid w:val="00224DEF"/>
    <w:rsid w:val="00224DFF"/>
    <w:rsid w:val="0022605F"/>
    <w:rsid w:val="00226BAC"/>
    <w:rsid w:val="00226F09"/>
    <w:rsid w:val="00230159"/>
    <w:rsid w:val="00230779"/>
    <w:rsid w:val="00230E95"/>
    <w:rsid w:val="0023145A"/>
    <w:rsid w:val="00231932"/>
    <w:rsid w:val="002320E9"/>
    <w:rsid w:val="002335F1"/>
    <w:rsid w:val="002336D8"/>
    <w:rsid w:val="00233AEE"/>
    <w:rsid w:val="00233BFD"/>
    <w:rsid w:val="00233E13"/>
    <w:rsid w:val="00235F07"/>
    <w:rsid w:val="0023688B"/>
    <w:rsid w:val="002375EE"/>
    <w:rsid w:val="0024027B"/>
    <w:rsid w:val="002404DC"/>
    <w:rsid w:val="00241874"/>
    <w:rsid w:val="00241ABA"/>
    <w:rsid w:val="00241D13"/>
    <w:rsid w:val="002426A6"/>
    <w:rsid w:val="00243E70"/>
    <w:rsid w:val="0024466F"/>
    <w:rsid w:val="00244AD7"/>
    <w:rsid w:val="00245226"/>
    <w:rsid w:val="00245658"/>
    <w:rsid w:val="00246BFA"/>
    <w:rsid w:val="00247A17"/>
    <w:rsid w:val="00250F9E"/>
    <w:rsid w:val="00250FC0"/>
    <w:rsid w:val="00252D68"/>
    <w:rsid w:val="00252E1A"/>
    <w:rsid w:val="00252E37"/>
    <w:rsid w:val="00252F11"/>
    <w:rsid w:val="00253284"/>
    <w:rsid w:val="002539CE"/>
    <w:rsid w:val="00253C71"/>
    <w:rsid w:val="0025473E"/>
    <w:rsid w:val="0025494C"/>
    <w:rsid w:val="00255743"/>
    <w:rsid w:val="00255D85"/>
    <w:rsid w:val="0025644B"/>
    <w:rsid w:val="00257419"/>
    <w:rsid w:val="00257CAC"/>
    <w:rsid w:val="0026189F"/>
    <w:rsid w:val="002621ED"/>
    <w:rsid w:val="00262244"/>
    <w:rsid w:val="00262CD6"/>
    <w:rsid w:val="00263AE5"/>
    <w:rsid w:val="0026479F"/>
    <w:rsid w:val="002648F2"/>
    <w:rsid w:val="00264BCB"/>
    <w:rsid w:val="00264DBD"/>
    <w:rsid w:val="00267512"/>
    <w:rsid w:val="002705CF"/>
    <w:rsid w:val="00270C10"/>
    <w:rsid w:val="002715AA"/>
    <w:rsid w:val="002715E8"/>
    <w:rsid w:val="00272C74"/>
    <w:rsid w:val="00273461"/>
    <w:rsid w:val="00273462"/>
    <w:rsid w:val="002738A9"/>
    <w:rsid w:val="002744DF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5F81"/>
    <w:rsid w:val="0028612D"/>
    <w:rsid w:val="00286AB9"/>
    <w:rsid w:val="00287616"/>
    <w:rsid w:val="00287E6F"/>
    <w:rsid w:val="002916E0"/>
    <w:rsid w:val="002918D1"/>
    <w:rsid w:val="002919C2"/>
    <w:rsid w:val="00292B76"/>
    <w:rsid w:val="00292E1B"/>
    <w:rsid w:val="0029446D"/>
    <w:rsid w:val="00294783"/>
    <w:rsid w:val="00295273"/>
    <w:rsid w:val="0029584E"/>
    <w:rsid w:val="00295CAA"/>
    <w:rsid w:val="00296A7B"/>
    <w:rsid w:val="002A0997"/>
    <w:rsid w:val="002A0BDA"/>
    <w:rsid w:val="002A221B"/>
    <w:rsid w:val="002A22EB"/>
    <w:rsid w:val="002A2385"/>
    <w:rsid w:val="002A4861"/>
    <w:rsid w:val="002A4B21"/>
    <w:rsid w:val="002A4E09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1C4F"/>
    <w:rsid w:val="002B2964"/>
    <w:rsid w:val="002B37C8"/>
    <w:rsid w:val="002B3B2F"/>
    <w:rsid w:val="002B4D08"/>
    <w:rsid w:val="002B4EA4"/>
    <w:rsid w:val="002B5EE2"/>
    <w:rsid w:val="002B6DB9"/>
    <w:rsid w:val="002C0549"/>
    <w:rsid w:val="002C143C"/>
    <w:rsid w:val="002C251A"/>
    <w:rsid w:val="002C2760"/>
    <w:rsid w:val="002C35F5"/>
    <w:rsid w:val="002C36CE"/>
    <w:rsid w:val="002C55B7"/>
    <w:rsid w:val="002C5C37"/>
    <w:rsid w:val="002C5D2B"/>
    <w:rsid w:val="002C6B4E"/>
    <w:rsid w:val="002C72BB"/>
    <w:rsid w:val="002D0203"/>
    <w:rsid w:val="002D090B"/>
    <w:rsid w:val="002D2C73"/>
    <w:rsid w:val="002D3070"/>
    <w:rsid w:val="002D3ADA"/>
    <w:rsid w:val="002D4361"/>
    <w:rsid w:val="002D5F9A"/>
    <w:rsid w:val="002D5FD8"/>
    <w:rsid w:val="002D623F"/>
    <w:rsid w:val="002D721F"/>
    <w:rsid w:val="002E016F"/>
    <w:rsid w:val="002E1654"/>
    <w:rsid w:val="002E2158"/>
    <w:rsid w:val="002E2C88"/>
    <w:rsid w:val="002E3266"/>
    <w:rsid w:val="002E41F1"/>
    <w:rsid w:val="002E4316"/>
    <w:rsid w:val="002E4BCB"/>
    <w:rsid w:val="002E54E8"/>
    <w:rsid w:val="002E5794"/>
    <w:rsid w:val="002E60D6"/>
    <w:rsid w:val="002E6CCF"/>
    <w:rsid w:val="002E6D7F"/>
    <w:rsid w:val="002E7AEC"/>
    <w:rsid w:val="002F1712"/>
    <w:rsid w:val="002F1DAF"/>
    <w:rsid w:val="002F200F"/>
    <w:rsid w:val="002F3032"/>
    <w:rsid w:val="002F35B5"/>
    <w:rsid w:val="002F3BE5"/>
    <w:rsid w:val="002F439C"/>
    <w:rsid w:val="002F4A16"/>
    <w:rsid w:val="002F4BCA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4CEB"/>
    <w:rsid w:val="00305434"/>
    <w:rsid w:val="00306D11"/>
    <w:rsid w:val="003077FC"/>
    <w:rsid w:val="00307EC4"/>
    <w:rsid w:val="00313595"/>
    <w:rsid w:val="00313949"/>
    <w:rsid w:val="003149DA"/>
    <w:rsid w:val="0031502E"/>
    <w:rsid w:val="0031576E"/>
    <w:rsid w:val="00315B66"/>
    <w:rsid w:val="00315DEB"/>
    <w:rsid w:val="00316378"/>
    <w:rsid w:val="00316E23"/>
    <w:rsid w:val="0031727D"/>
    <w:rsid w:val="00317478"/>
    <w:rsid w:val="00321DA4"/>
    <w:rsid w:val="00322200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8A8"/>
    <w:rsid w:val="00330AF8"/>
    <w:rsid w:val="003315D7"/>
    <w:rsid w:val="00331715"/>
    <w:rsid w:val="0033221F"/>
    <w:rsid w:val="00332BE7"/>
    <w:rsid w:val="00332CAA"/>
    <w:rsid w:val="00332CC8"/>
    <w:rsid w:val="003334FF"/>
    <w:rsid w:val="003338D3"/>
    <w:rsid w:val="003338DC"/>
    <w:rsid w:val="003338F3"/>
    <w:rsid w:val="00334530"/>
    <w:rsid w:val="00334CB2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6253"/>
    <w:rsid w:val="00347C09"/>
    <w:rsid w:val="00350EFB"/>
    <w:rsid w:val="00351A32"/>
    <w:rsid w:val="00351C09"/>
    <w:rsid w:val="00352402"/>
    <w:rsid w:val="00352869"/>
    <w:rsid w:val="00352A73"/>
    <w:rsid w:val="00352C33"/>
    <w:rsid w:val="00353DDC"/>
    <w:rsid w:val="003544EC"/>
    <w:rsid w:val="00354617"/>
    <w:rsid w:val="00356046"/>
    <w:rsid w:val="003560D6"/>
    <w:rsid w:val="00356339"/>
    <w:rsid w:val="00356BF2"/>
    <w:rsid w:val="00357A98"/>
    <w:rsid w:val="00360319"/>
    <w:rsid w:val="00360B01"/>
    <w:rsid w:val="00360C81"/>
    <w:rsid w:val="003617CF"/>
    <w:rsid w:val="003619A0"/>
    <w:rsid w:val="00361FF9"/>
    <w:rsid w:val="0036239E"/>
    <w:rsid w:val="00362B03"/>
    <w:rsid w:val="00362CD9"/>
    <w:rsid w:val="00364603"/>
    <w:rsid w:val="00364C1E"/>
    <w:rsid w:val="00366072"/>
    <w:rsid w:val="00367457"/>
    <w:rsid w:val="00367A41"/>
    <w:rsid w:val="0037023B"/>
    <w:rsid w:val="00370EB7"/>
    <w:rsid w:val="00371635"/>
    <w:rsid w:val="00371FF2"/>
    <w:rsid w:val="0037368C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58D"/>
    <w:rsid w:val="0038276B"/>
    <w:rsid w:val="003837CD"/>
    <w:rsid w:val="00383881"/>
    <w:rsid w:val="00384012"/>
    <w:rsid w:val="00385711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0B6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B0D"/>
    <w:rsid w:val="003A6D12"/>
    <w:rsid w:val="003A6D4C"/>
    <w:rsid w:val="003B0724"/>
    <w:rsid w:val="003B10DD"/>
    <w:rsid w:val="003B1A5C"/>
    <w:rsid w:val="003B22F6"/>
    <w:rsid w:val="003B2402"/>
    <w:rsid w:val="003B3117"/>
    <w:rsid w:val="003B5691"/>
    <w:rsid w:val="003B60D9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3332"/>
    <w:rsid w:val="003C458D"/>
    <w:rsid w:val="003C6075"/>
    <w:rsid w:val="003C6292"/>
    <w:rsid w:val="003C6B43"/>
    <w:rsid w:val="003C7735"/>
    <w:rsid w:val="003D0283"/>
    <w:rsid w:val="003D0A5B"/>
    <w:rsid w:val="003D0D98"/>
    <w:rsid w:val="003D10A1"/>
    <w:rsid w:val="003D15FF"/>
    <w:rsid w:val="003D24D4"/>
    <w:rsid w:val="003D254C"/>
    <w:rsid w:val="003D2EC6"/>
    <w:rsid w:val="003D380E"/>
    <w:rsid w:val="003D3D9C"/>
    <w:rsid w:val="003D3DB9"/>
    <w:rsid w:val="003D4202"/>
    <w:rsid w:val="003D535E"/>
    <w:rsid w:val="003D5D44"/>
    <w:rsid w:val="003D6542"/>
    <w:rsid w:val="003E0B66"/>
    <w:rsid w:val="003E0E02"/>
    <w:rsid w:val="003E0E5D"/>
    <w:rsid w:val="003E1E62"/>
    <w:rsid w:val="003E2AD0"/>
    <w:rsid w:val="003E2B00"/>
    <w:rsid w:val="003E4CAC"/>
    <w:rsid w:val="003E51AA"/>
    <w:rsid w:val="003E6A4B"/>
    <w:rsid w:val="003E7041"/>
    <w:rsid w:val="003E70EA"/>
    <w:rsid w:val="003E79BB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0650"/>
    <w:rsid w:val="004013D5"/>
    <w:rsid w:val="00401B5F"/>
    <w:rsid w:val="00402287"/>
    <w:rsid w:val="004022A9"/>
    <w:rsid w:val="00402870"/>
    <w:rsid w:val="00402E39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635C"/>
    <w:rsid w:val="0040730E"/>
    <w:rsid w:val="004073EF"/>
    <w:rsid w:val="00407DAB"/>
    <w:rsid w:val="0041040A"/>
    <w:rsid w:val="00410883"/>
    <w:rsid w:val="004112E6"/>
    <w:rsid w:val="004114EF"/>
    <w:rsid w:val="004114FB"/>
    <w:rsid w:val="00411753"/>
    <w:rsid w:val="00411A1B"/>
    <w:rsid w:val="00411A1C"/>
    <w:rsid w:val="00412767"/>
    <w:rsid w:val="00412EC4"/>
    <w:rsid w:val="00413F35"/>
    <w:rsid w:val="00414DF5"/>
    <w:rsid w:val="004156DD"/>
    <w:rsid w:val="00415891"/>
    <w:rsid w:val="00415994"/>
    <w:rsid w:val="00415B35"/>
    <w:rsid w:val="00416310"/>
    <w:rsid w:val="00416B86"/>
    <w:rsid w:val="00416FAB"/>
    <w:rsid w:val="0041736F"/>
    <w:rsid w:val="00417A85"/>
    <w:rsid w:val="004209B5"/>
    <w:rsid w:val="004227FC"/>
    <w:rsid w:val="00422C8D"/>
    <w:rsid w:val="0042350C"/>
    <w:rsid w:val="004244EE"/>
    <w:rsid w:val="0042486E"/>
    <w:rsid w:val="00424CD8"/>
    <w:rsid w:val="00426439"/>
    <w:rsid w:val="004264F9"/>
    <w:rsid w:val="00426AD5"/>
    <w:rsid w:val="00426FD0"/>
    <w:rsid w:val="0042768B"/>
    <w:rsid w:val="00427A35"/>
    <w:rsid w:val="00430609"/>
    <w:rsid w:val="004321BF"/>
    <w:rsid w:val="0043345C"/>
    <w:rsid w:val="00433580"/>
    <w:rsid w:val="0043375B"/>
    <w:rsid w:val="00434616"/>
    <w:rsid w:val="0043501F"/>
    <w:rsid w:val="004353F3"/>
    <w:rsid w:val="004360D7"/>
    <w:rsid w:val="0043654D"/>
    <w:rsid w:val="00436FFA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4BCA"/>
    <w:rsid w:val="004460E2"/>
    <w:rsid w:val="0044611E"/>
    <w:rsid w:val="00446D2D"/>
    <w:rsid w:val="00446EAD"/>
    <w:rsid w:val="00447396"/>
    <w:rsid w:val="00447B7C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3E56"/>
    <w:rsid w:val="00455097"/>
    <w:rsid w:val="004551FB"/>
    <w:rsid w:val="004559D6"/>
    <w:rsid w:val="0045651A"/>
    <w:rsid w:val="00457A8D"/>
    <w:rsid w:val="00457BA9"/>
    <w:rsid w:val="00457E7D"/>
    <w:rsid w:val="0046163D"/>
    <w:rsid w:val="00461740"/>
    <w:rsid w:val="00462BA8"/>
    <w:rsid w:val="0046367A"/>
    <w:rsid w:val="00464B6B"/>
    <w:rsid w:val="00464C09"/>
    <w:rsid w:val="00464CAA"/>
    <w:rsid w:val="00464D12"/>
    <w:rsid w:val="004664FF"/>
    <w:rsid w:val="00467074"/>
    <w:rsid w:val="0046768E"/>
    <w:rsid w:val="00467790"/>
    <w:rsid w:val="00470164"/>
    <w:rsid w:val="004701FF"/>
    <w:rsid w:val="004704B4"/>
    <w:rsid w:val="00472244"/>
    <w:rsid w:val="00472B1A"/>
    <w:rsid w:val="00472B93"/>
    <w:rsid w:val="004732A7"/>
    <w:rsid w:val="00473FD4"/>
    <w:rsid w:val="00474552"/>
    <w:rsid w:val="00474BFF"/>
    <w:rsid w:val="00474E4A"/>
    <w:rsid w:val="00475746"/>
    <w:rsid w:val="00475FF6"/>
    <w:rsid w:val="0047681A"/>
    <w:rsid w:val="00476BB3"/>
    <w:rsid w:val="00477312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57"/>
    <w:rsid w:val="00484B84"/>
    <w:rsid w:val="004863F9"/>
    <w:rsid w:val="00487837"/>
    <w:rsid w:val="00490F85"/>
    <w:rsid w:val="0049126E"/>
    <w:rsid w:val="004912F4"/>
    <w:rsid w:val="00492717"/>
    <w:rsid w:val="00492B3D"/>
    <w:rsid w:val="00492EEC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202"/>
    <w:rsid w:val="004A16E4"/>
    <w:rsid w:val="004A1CBA"/>
    <w:rsid w:val="004A216E"/>
    <w:rsid w:val="004A2364"/>
    <w:rsid w:val="004A390D"/>
    <w:rsid w:val="004A47FF"/>
    <w:rsid w:val="004A49F2"/>
    <w:rsid w:val="004A513D"/>
    <w:rsid w:val="004A77F7"/>
    <w:rsid w:val="004A7A83"/>
    <w:rsid w:val="004B04C7"/>
    <w:rsid w:val="004B0DEA"/>
    <w:rsid w:val="004B0E30"/>
    <w:rsid w:val="004B173C"/>
    <w:rsid w:val="004B2241"/>
    <w:rsid w:val="004B24DE"/>
    <w:rsid w:val="004B2BB7"/>
    <w:rsid w:val="004B40F9"/>
    <w:rsid w:val="004B41CB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18C"/>
    <w:rsid w:val="004D075E"/>
    <w:rsid w:val="004D0842"/>
    <w:rsid w:val="004D0F11"/>
    <w:rsid w:val="004D1CB3"/>
    <w:rsid w:val="004D1FD1"/>
    <w:rsid w:val="004D2054"/>
    <w:rsid w:val="004D21F3"/>
    <w:rsid w:val="004D2B46"/>
    <w:rsid w:val="004D2D88"/>
    <w:rsid w:val="004D32AB"/>
    <w:rsid w:val="004D3394"/>
    <w:rsid w:val="004D3E6F"/>
    <w:rsid w:val="004D4097"/>
    <w:rsid w:val="004D434D"/>
    <w:rsid w:val="004D43FD"/>
    <w:rsid w:val="004D53FB"/>
    <w:rsid w:val="004E064C"/>
    <w:rsid w:val="004E079F"/>
    <w:rsid w:val="004E0B50"/>
    <w:rsid w:val="004E15C0"/>
    <w:rsid w:val="004E1863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E7DE8"/>
    <w:rsid w:val="004F0459"/>
    <w:rsid w:val="004F07CF"/>
    <w:rsid w:val="004F0817"/>
    <w:rsid w:val="004F40CB"/>
    <w:rsid w:val="004F502A"/>
    <w:rsid w:val="004F58E7"/>
    <w:rsid w:val="004F6D63"/>
    <w:rsid w:val="004F6DAD"/>
    <w:rsid w:val="004F6E8F"/>
    <w:rsid w:val="004F733D"/>
    <w:rsid w:val="004F7828"/>
    <w:rsid w:val="00500371"/>
    <w:rsid w:val="00500D40"/>
    <w:rsid w:val="00501066"/>
    <w:rsid w:val="00503524"/>
    <w:rsid w:val="00503A64"/>
    <w:rsid w:val="0050405C"/>
    <w:rsid w:val="005044E2"/>
    <w:rsid w:val="005052BD"/>
    <w:rsid w:val="00505355"/>
    <w:rsid w:val="005059EF"/>
    <w:rsid w:val="00510DBB"/>
    <w:rsid w:val="00512D28"/>
    <w:rsid w:val="005131EC"/>
    <w:rsid w:val="0051348B"/>
    <w:rsid w:val="00513BBE"/>
    <w:rsid w:val="0051421D"/>
    <w:rsid w:val="00514D5A"/>
    <w:rsid w:val="00515524"/>
    <w:rsid w:val="00515A71"/>
    <w:rsid w:val="00515B71"/>
    <w:rsid w:val="00516F01"/>
    <w:rsid w:val="00517527"/>
    <w:rsid w:val="00520264"/>
    <w:rsid w:val="00521156"/>
    <w:rsid w:val="0052181F"/>
    <w:rsid w:val="00521D30"/>
    <w:rsid w:val="00521FF5"/>
    <w:rsid w:val="00522209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FFE"/>
    <w:rsid w:val="005274AD"/>
    <w:rsid w:val="0052785A"/>
    <w:rsid w:val="00527F40"/>
    <w:rsid w:val="005306CC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AA5"/>
    <w:rsid w:val="00544015"/>
    <w:rsid w:val="00544506"/>
    <w:rsid w:val="00544519"/>
    <w:rsid w:val="00544E93"/>
    <w:rsid w:val="00545176"/>
    <w:rsid w:val="00545332"/>
    <w:rsid w:val="00546126"/>
    <w:rsid w:val="005472A3"/>
    <w:rsid w:val="00550110"/>
    <w:rsid w:val="00550420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60B1C"/>
    <w:rsid w:val="00561809"/>
    <w:rsid w:val="005623DE"/>
    <w:rsid w:val="005625F4"/>
    <w:rsid w:val="00562BB6"/>
    <w:rsid w:val="00563FBF"/>
    <w:rsid w:val="005652B0"/>
    <w:rsid w:val="0056536C"/>
    <w:rsid w:val="00565C04"/>
    <w:rsid w:val="00565CB7"/>
    <w:rsid w:val="00567667"/>
    <w:rsid w:val="00567E55"/>
    <w:rsid w:val="00567F3A"/>
    <w:rsid w:val="00570349"/>
    <w:rsid w:val="005707DD"/>
    <w:rsid w:val="005712D7"/>
    <w:rsid w:val="00571A2B"/>
    <w:rsid w:val="00571A95"/>
    <w:rsid w:val="00572206"/>
    <w:rsid w:val="005726E6"/>
    <w:rsid w:val="00573ABD"/>
    <w:rsid w:val="00573B72"/>
    <w:rsid w:val="00573FF1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123B"/>
    <w:rsid w:val="00582447"/>
    <w:rsid w:val="0058364D"/>
    <w:rsid w:val="00583ED7"/>
    <w:rsid w:val="00585A88"/>
    <w:rsid w:val="00585F83"/>
    <w:rsid w:val="005868E9"/>
    <w:rsid w:val="00586CA6"/>
    <w:rsid w:val="00586E46"/>
    <w:rsid w:val="00590105"/>
    <w:rsid w:val="005905D8"/>
    <w:rsid w:val="00590F5C"/>
    <w:rsid w:val="00591F8B"/>
    <w:rsid w:val="005924D0"/>
    <w:rsid w:val="00592560"/>
    <w:rsid w:val="005933B6"/>
    <w:rsid w:val="00593707"/>
    <w:rsid w:val="00593D3E"/>
    <w:rsid w:val="005946BE"/>
    <w:rsid w:val="00594B40"/>
    <w:rsid w:val="00595084"/>
    <w:rsid w:val="0059565C"/>
    <w:rsid w:val="00595AB7"/>
    <w:rsid w:val="005962D6"/>
    <w:rsid w:val="0059655E"/>
    <w:rsid w:val="005A0B3D"/>
    <w:rsid w:val="005A0F1A"/>
    <w:rsid w:val="005A1471"/>
    <w:rsid w:val="005A27E2"/>
    <w:rsid w:val="005A2952"/>
    <w:rsid w:val="005A35D5"/>
    <w:rsid w:val="005A54AF"/>
    <w:rsid w:val="005A54FF"/>
    <w:rsid w:val="005A580B"/>
    <w:rsid w:val="005A5AF1"/>
    <w:rsid w:val="005A62C3"/>
    <w:rsid w:val="005A646F"/>
    <w:rsid w:val="005A74C4"/>
    <w:rsid w:val="005B0686"/>
    <w:rsid w:val="005B0F76"/>
    <w:rsid w:val="005B2194"/>
    <w:rsid w:val="005B2EF4"/>
    <w:rsid w:val="005B3067"/>
    <w:rsid w:val="005B43C8"/>
    <w:rsid w:val="005B4C2B"/>
    <w:rsid w:val="005B507D"/>
    <w:rsid w:val="005B6598"/>
    <w:rsid w:val="005B6A17"/>
    <w:rsid w:val="005B6AEA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986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677"/>
    <w:rsid w:val="005D189B"/>
    <w:rsid w:val="005D1EA3"/>
    <w:rsid w:val="005D2415"/>
    <w:rsid w:val="005D2431"/>
    <w:rsid w:val="005D2828"/>
    <w:rsid w:val="005D2BAC"/>
    <w:rsid w:val="005D38AF"/>
    <w:rsid w:val="005D49E7"/>
    <w:rsid w:val="005D4EAD"/>
    <w:rsid w:val="005D5571"/>
    <w:rsid w:val="005D635F"/>
    <w:rsid w:val="005D6958"/>
    <w:rsid w:val="005D6FA9"/>
    <w:rsid w:val="005D7796"/>
    <w:rsid w:val="005D7F80"/>
    <w:rsid w:val="005E09F8"/>
    <w:rsid w:val="005E1AE5"/>
    <w:rsid w:val="005E2A5E"/>
    <w:rsid w:val="005E34EE"/>
    <w:rsid w:val="005E3FB4"/>
    <w:rsid w:val="005E4473"/>
    <w:rsid w:val="005E4CF4"/>
    <w:rsid w:val="005E548D"/>
    <w:rsid w:val="005E5B92"/>
    <w:rsid w:val="005E6BCB"/>
    <w:rsid w:val="005E70DD"/>
    <w:rsid w:val="005E73A0"/>
    <w:rsid w:val="005E7851"/>
    <w:rsid w:val="005E7BBA"/>
    <w:rsid w:val="005F0CA6"/>
    <w:rsid w:val="005F1042"/>
    <w:rsid w:val="005F14D7"/>
    <w:rsid w:val="005F19BB"/>
    <w:rsid w:val="005F1A01"/>
    <w:rsid w:val="005F5101"/>
    <w:rsid w:val="005F5809"/>
    <w:rsid w:val="005F680F"/>
    <w:rsid w:val="005F6A88"/>
    <w:rsid w:val="005F6B70"/>
    <w:rsid w:val="005F6EDC"/>
    <w:rsid w:val="005F7189"/>
    <w:rsid w:val="005F719A"/>
    <w:rsid w:val="006006CB"/>
    <w:rsid w:val="00601FE6"/>
    <w:rsid w:val="00602DE1"/>
    <w:rsid w:val="00603FB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BD1"/>
    <w:rsid w:val="00613C6A"/>
    <w:rsid w:val="00613F5F"/>
    <w:rsid w:val="0061416B"/>
    <w:rsid w:val="00614A06"/>
    <w:rsid w:val="0061594A"/>
    <w:rsid w:val="00616BB1"/>
    <w:rsid w:val="00617373"/>
    <w:rsid w:val="006179AF"/>
    <w:rsid w:val="0062006A"/>
    <w:rsid w:val="006205CF"/>
    <w:rsid w:val="00621773"/>
    <w:rsid w:val="006233D5"/>
    <w:rsid w:val="00624621"/>
    <w:rsid w:val="00624F1C"/>
    <w:rsid w:val="0062537E"/>
    <w:rsid w:val="00625689"/>
    <w:rsid w:val="00625779"/>
    <w:rsid w:val="006257AB"/>
    <w:rsid w:val="00630282"/>
    <w:rsid w:val="00630DEF"/>
    <w:rsid w:val="00631112"/>
    <w:rsid w:val="006316BC"/>
    <w:rsid w:val="00631910"/>
    <w:rsid w:val="00631A7C"/>
    <w:rsid w:val="00632250"/>
    <w:rsid w:val="006335C0"/>
    <w:rsid w:val="0063373E"/>
    <w:rsid w:val="00634151"/>
    <w:rsid w:val="00634190"/>
    <w:rsid w:val="0063425F"/>
    <w:rsid w:val="006342C1"/>
    <w:rsid w:val="0063586D"/>
    <w:rsid w:val="00636354"/>
    <w:rsid w:val="0063710C"/>
    <w:rsid w:val="00640439"/>
    <w:rsid w:val="0064173E"/>
    <w:rsid w:val="006419FF"/>
    <w:rsid w:val="00641C37"/>
    <w:rsid w:val="00642599"/>
    <w:rsid w:val="00642631"/>
    <w:rsid w:val="00642D5D"/>
    <w:rsid w:val="00642F4A"/>
    <w:rsid w:val="00643194"/>
    <w:rsid w:val="00643D7E"/>
    <w:rsid w:val="006443FC"/>
    <w:rsid w:val="00646E80"/>
    <w:rsid w:val="00647064"/>
    <w:rsid w:val="006471D5"/>
    <w:rsid w:val="0065034F"/>
    <w:rsid w:val="006505C2"/>
    <w:rsid w:val="006506D4"/>
    <w:rsid w:val="00650997"/>
    <w:rsid w:val="00651108"/>
    <w:rsid w:val="00651292"/>
    <w:rsid w:val="0065136D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374"/>
    <w:rsid w:val="0065797A"/>
    <w:rsid w:val="00657B02"/>
    <w:rsid w:val="00660174"/>
    <w:rsid w:val="00661147"/>
    <w:rsid w:val="006619F0"/>
    <w:rsid w:val="00661D69"/>
    <w:rsid w:val="00661FF0"/>
    <w:rsid w:val="00662E83"/>
    <w:rsid w:val="00663B9B"/>
    <w:rsid w:val="00664A36"/>
    <w:rsid w:val="00664B58"/>
    <w:rsid w:val="0066574C"/>
    <w:rsid w:val="006658B1"/>
    <w:rsid w:val="00665CF1"/>
    <w:rsid w:val="00665D99"/>
    <w:rsid w:val="006661BE"/>
    <w:rsid w:val="00666AE0"/>
    <w:rsid w:val="00666ECF"/>
    <w:rsid w:val="00667520"/>
    <w:rsid w:val="00667FE9"/>
    <w:rsid w:val="00670808"/>
    <w:rsid w:val="00671588"/>
    <w:rsid w:val="0067261F"/>
    <w:rsid w:val="00673019"/>
    <w:rsid w:val="006741CD"/>
    <w:rsid w:val="006746C5"/>
    <w:rsid w:val="00674943"/>
    <w:rsid w:val="00676714"/>
    <w:rsid w:val="006778DE"/>
    <w:rsid w:val="006779AA"/>
    <w:rsid w:val="00680680"/>
    <w:rsid w:val="00680EEC"/>
    <w:rsid w:val="00682247"/>
    <w:rsid w:val="00682B6A"/>
    <w:rsid w:val="0068427C"/>
    <w:rsid w:val="006854ED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02D"/>
    <w:rsid w:val="006A00AB"/>
    <w:rsid w:val="006A0263"/>
    <w:rsid w:val="006A0C70"/>
    <w:rsid w:val="006A12C2"/>
    <w:rsid w:val="006A1B51"/>
    <w:rsid w:val="006A20E0"/>
    <w:rsid w:val="006A24C8"/>
    <w:rsid w:val="006A69C1"/>
    <w:rsid w:val="006B1FCC"/>
    <w:rsid w:val="006B2258"/>
    <w:rsid w:val="006B2340"/>
    <w:rsid w:val="006B2C0C"/>
    <w:rsid w:val="006B327A"/>
    <w:rsid w:val="006B3288"/>
    <w:rsid w:val="006B3422"/>
    <w:rsid w:val="006B35F0"/>
    <w:rsid w:val="006B4C85"/>
    <w:rsid w:val="006B6594"/>
    <w:rsid w:val="006C0210"/>
    <w:rsid w:val="006C163F"/>
    <w:rsid w:val="006C2787"/>
    <w:rsid w:val="006C305C"/>
    <w:rsid w:val="006C3159"/>
    <w:rsid w:val="006C33D4"/>
    <w:rsid w:val="006C3F7D"/>
    <w:rsid w:val="006C5ADE"/>
    <w:rsid w:val="006C6027"/>
    <w:rsid w:val="006C7838"/>
    <w:rsid w:val="006D09D3"/>
    <w:rsid w:val="006D128F"/>
    <w:rsid w:val="006D13DC"/>
    <w:rsid w:val="006D1AAE"/>
    <w:rsid w:val="006D29C8"/>
    <w:rsid w:val="006D7F28"/>
    <w:rsid w:val="006E269E"/>
    <w:rsid w:val="006E477B"/>
    <w:rsid w:val="006E47AC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19B5"/>
    <w:rsid w:val="006F2F38"/>
    <w:rsid w:val="006F3B38"/>
    <w:rsid w:val="006F416F"/>
    <w:rsid w:val="006F44C1"/>
    <w:rsid w:val="006F50FD"/>
    <w:rsid w:val="006F6D34"/>
    <w:rsid w:val="006F7045"/>
    <w:rsid w:val="006F7150"/>
    <w:rsid w:val="006F7A2F"/>
    <w:rsid w:val="00700E10"/>
    <w:rsid w:val="00703762"/>
    <w:rsid w:val="0070542B"/>
    <w:rsid w:val="00707318"/>
    <w:rsid w:val="00707DCF"/>
    <w:rsid w:val="007104C6"/>
    <w:rsid w:val="00710762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8A8"/>
    <w:rsid w:val="00717A60"/>
    <w:rsid w:val="00721343"/>
    <w:rsid w:val="00721C40"/>
    <w:rsid w:val="00721CBF"/>
    <w:rsid w:val="0072263A"/>
    <w:rsid w:val="0072345D"/>
    <w:rsid w:val="0072373D"/>
    <w:rsid w:val="00724EA7"/>
    <w:rsid w:val="0072589B"/>
    <w:rsid w:val="007260BA"/>
    <w:rsid w:val="007263DD"/>
    <w:rsid w:val="00726424"/>
    <w:rsid w:val="00727A46"/>
    <w:rsid w:val="00730007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4A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3A6B"/>
    <w:rsid w:val="0074459F"/>
    <w:rsid w:val="00744779"/>
    <w:rsid w:val="007454E2"/>
    <w:rsid w:val="00745838"/>
    <w:rsid w:val="00747540"/>
    <w:rsid w:val="00747DA6"/>
    <w:rsid w:val="00747EE3"/>
    <w:rsid w:val="0075013C"/>
    <w:rsid w:val="007508A6"/>
    <w:rsid w:val="00751A1E"/>
    <w:rsid w:val="00752BBA"/>
    <w:rsid w:val="0075323C"/>
    <w:rsid w:val="00753955"/>
    <w:rsid w:val="007544E0"/>
    <w:rsid w:val="0075563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63"/>
    <w:rsid w:val="007652DE"/>
    <w:rsid w:val="0076533C"/>
    <w:rsid w:val="00766777"/>
    <w:rsid w:val="0076788A"/>
    <w:rsid w:val="00770276"/>
    <w:rsid w:val="007711D3"/>
    <w:rsid w:val="00771DE5"/>
    <w:rsid w:val="00771E33"/>
    <w:rsid w:val="00772D07"/>
    <w:rsid w:val="00773654"/>
    <w:rsid w:val="0077390D"/>
    <w:rsid w:val="00773936"/>
    <w:rsid w:val="007745C7"/>
    <w:rsid w:val="007756AA"/>
    <w:rsid w:val="007757E9"/>
    <w:rsid w:val="00776CD2"/>
    <w:rsid w:val="00777651"/>
    <w:rsid w:val="00777AAC"/>
    <w:rsid w:val="00780515"/>
    <w:rsid w:val="007812F8"/>
    <w:rsid w:val="007818B1"/>
    <w:rsid w:val="007819A8"/>
    <w:rsid w:val="00781A5A"/>
    <w:rsid w:val="00781FEB"/>
    <w:rsid w:val="0078311A"/>
    <w:rsid w:val="00783726"/>
    <w:rsid w:val="00783CD3"/>
    <w:rsid w:val="007843D2"/>
    <w:rsid w:val="00786508"/>
    <w:rsid w:val="007866D4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6354"/>
    <w:rsid w:val="007968A0"/>
    <w:rsid w:val="007A02E1"/>
    <w:rsid w:val="007A078B"/>
    <w:rsid w:val="007A0C91"/>
    <w:rsid w:val="007A10BF"/>
    <w:rsid w:val="007A1684"/>
    <w:rsid w:val="007A1993"/>
    <w:rsid w:val="007A22EA"/>
    <w:rsid w:val="007A2463"/>
    <w:rsid w:val="007A3524"/>
    <w:rsid w:val="007A38C5"/>
    <w:rsid w:val="007A38FA"/>
    <w:rsid w:val="007A3CFD"/>
    <w:rsid w:val="007A3E99"/>
    <w:rsid w:val="007A52A4"/>
    <w:rsid w:val="007A643E"/>
    <w:rsid w:val="007A6CF7"/>
    <w:rsid w:val="007A73C0"/>
    <w:rsid w:val="007A7766"/>
    <w:rsid w:val="007A7776"/>
    <w:rsid w:val="007B0149"/>
    <w:rsid w:val="007B0C6F"/>
    <w:rsid w:val="007B1937"/>
    <w:rsid w:val="007B1B74"/>
    <w:rsid w:val="007B205F"/>
    <w:rsid w:val="007B2870"/>
    <w:rsid w:val="007B2B00"/>
    <w:rsid w:val="007B392E"/>
    <w:rsid w:val="007B3ED5"/>
    <w:rsid w:val="007B4277"/>
    <w:rsid w:val="007B468D"/>
    <w:rsid w:val="007B62A9"/>
    <w:rsid w:val="007B65CD"/>
    <w:rsid w:val="007B73AC"/>
    <w:rsid w:val="007B7AC6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39AF"/>
    <w:rsid w:val="007D4322"/>
    <w:rsid w:val="007D4D20"/>
    <w:rsid w:val="007D4E40"/>
    <w:rsid w:val="007D57D6"/>
    <w:rsid w:val="007D5D45"/>
    <w:rsid w:val="007D633E"/>
    <w:rsid w:val="007D6572"/>
    <w:rsid w:val="007D66C4"/>
    <w:rsid w:val="007D7801"/>
    <w:rsid w:val="007E0678"/>
    <w:rsid w:val="007E1113"/>
    <w:rsid w:val="007E114F"/>
    <w:rsid w:val="007E22D2"/>
    <w:rsid w:val="007E2304"/>
    <w:rsid w:val="007E236C"/>
    <w:rsid w:val="007E26B7"/>
    <w:rsid w:val="007E2800"/>
    <w:rsid w:val="007E298B"/>
    <w:rsid w:val="007E3464"/>
    <w:rsid w:val="007E3904"/>
    <w:rsid w:val="007E497A"/>
    <w:rsid w:val="007E540B"/>
    <w:rsid w:val="007E562B"/>
    <w:rsid w:val="007E6312"/>
    <w:rsid w:val="007E636D"/>
    <w:rsid w:val="007E6920"/>
    <w:rsid w:val="007E6AC6"/>
    <w:rsid w:val="007E73C0"/>
    <w:rsid w:val="007E75D4"/>
    <w:rsid w:val="007F0083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4A2F"/>
    <w:rsid w:val="007F6193"/>
    <w:rsid w:val="007F63C8"/>
    <w:rsid w:val="007F64FB"/>
    <w:rsid w:val="007F7487"/>
    <w:rsid w:val="007F781D"/>
    <w:rsid w:val="007F7FE3"/>
    <w:rsid w:val="00801ADD"/>
    <w:rsid w:val="00801CCF"/>
    <w:rsid w:val="00802828"/>
    <w:rsid w:val="00802905"/>
    <w:rsid w:val="00802963"/>
    <w:rsid w:val="00802CD0"/>
    <w:rsid w:val="00802FD6"/>
    <w:rsid w:val="0080343F"/>
    <w:rsid w:val="00803780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6D74"/>
    <w:rsid w:val="0080775A"/>
    <w:rsid w:val="00810857"/>
    <w:rsid w:val="00810A1D"/>
    <w:rsid w:val="00810E71"/>
    <w:rsid w:val="00810FCC"/>
    <w:rsid w:val="00811518"/>
    <w:rsid w:val="008115AC"/>
    <w:rsid w:val="00811AA7"/>
    <w:rsid w:val="00812BD6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1FA"/>
    <w:rsid w:val="0082068B"/>
    <w:rsid w:val="00820A02"/>
    <w:rsid w:val="00821EEC"/>
    <w:rsid w:val="00821FB5"/>
    <w:rsid w:val="0082313D"/>
    <w:rsid w:val="0082348F"/>
    <w:rsid w:val="008236CD"/>
    <w:rsid w:val="00825A12"/>
    <w:rsid w:val="00825F7E"/>
    <w:rsid w:val="00826158"/>
    <w:rsid w:val="00827B93"/>
    <w:rsid w:val="00827F39"/>
    <w:rsid w:val="00830C40"/>
    <w:rsid w:val="00830E5C"/>
    <w:rsid w:val="00831024"/>
    <w:rsid w:val="00831273"/>
    <w:rsid w:val="008322BB"/>
    <w:rsid w:val="008323B8"/>
    <w:rsid w:val="00833B3C"/>
    <w:rsid w:val="00834053"/>
    <w:rsid w:val="008347B3"/>
    <w:rsid w:val="0083485E"/>
    <w:rsid w:val="008349CD"/>
    <w:rsid w:val="00835F46"/>
    <w:rsid w:val="00836034"/>
    <w:rsid w:val="008377B8"/>
    <w:rsid w:val="008378A3"/>
    <w:rsid w:val="00837B36"/>
    <w:rsid w:val="00837D3B"/>
    <w:rsid w:val="00837E8B"/>
    <w:rsid w:val="00840749"/>
    <w:rsid w:val="008407D6"/>
    <w:rsid w:val="00840D5B"/>
    <w:rsid w:val="0084120D"/>
    <w:rsid w:val="00842594"/>
    <w:rsid w:val="008437DA"/>
    <w:rsid w:val="00844391"/>
    <w:rsid w:val="00844871"/>
    <w:rsid w:val="00844A0B"/>
    <w:rsid w:val="00844BD9"/>
    <w:rsid w:val="00844F36"/>
    <w:rsid w:val="00846194"/>
    <w:rsid w:val="008477B4"/>
    <w:rsid w:val="00850447"/>
    <w:rsid w:val="00850733"/>
    <w:rsid w:val="00850E1E"/>
    <w:rsid w:val="008510B6"/>
    <w:rsid w:val="008513DA"/>
    <w:rsid w:val="0085183F"/>
    <w:rsid w:val="00851C4A"/>
    <w:rsid w:val="00851D08"/>
    <w:rsid w:val="00852515"/>
    <w:rsid w:val="00852627"/>
    <w:rsid w:val="00853372"/>
    <w:rsid w:val="00853C41"/>
    <w:rsid w:val="008548B0"/>
    <w:rsid w:val="0085499A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349"/>
    <w:rsid w:val="008628B6"/>
    <w:rsid w:val="00862909"/>
    <w:rsid w:val="00863939"/>
    <w:rsid w:val="00863C2F"/>
    <w:rsid w:val="00863EE8"/>
    <w:rsid w:val="00864842"/>
    <w:rsid w:val="00867B1C"/>
    <w:rsid w:val="0087046A"/>
    <w:rsid w:val="008718EA"/>
    <w:rsid w:val="0087190F"/>
    <w:rsid w:val="00871D73"/>
    <w:rsid w:val="0087272A"/>
    <w:rsid w:val="0087286A"/>
    <w:rsid w:val="00873DC5"/>
    <w:rsid w:val="0087484C"/>
    <w:rsid w:val="00874CA4"/>
    <w:rsid w:val="00875B0C"/>
    <w:rsid w:val="0087625F"/>
    <w:rsid w:val="00876808"/>
    <w:rsid w:val="008769BB"/>
    <w:rsid w:val="00877920"/>
    <w:rsid w:val="00880DD5"/>
    <w:rsid w:val="00881AF0"/>
    <w:rsid w:val="00881FC9"/>
    <w:rsid w:val="00882369"/>
    <w:rsid w:val="008824C8"/>
    <w:rsid w:val="00883405"/>
    <w:rsid w:val="00883AD4"/>
    <w:rsid w:val="008848A3"/>
    <w:rsid w:val="00885316"/>
    <w:rsid w:val="00885A29"/>
    <w:rsid w:val="00886F62"/>
    <w:rsid w:val="0088706E"/>
    <w:rsid w:val="00887132"/>
    <w:rsid w:val="0088771B"/>
    <w:rsid w:val="0089114D"/>
    <w:rsid w:val="0089163C"/>
    <w:rsid w:val="0089166C"/>
    <w:rsid w:val="00891D39"/>
    <w:rsid w:val="00891DB3"/>
    <w:rsid w:val="008921D4"/>
    <w:rsid w:val="00892F52"/>
    <w:rsid w:val="00893318"/>
    <w:rsid w:val="008937BC"/>
    <w:rsid w:val="00895221"/>
    <w:rsid w:val="00895688"/>
    <w:rsid w:val="00895857"/>
    <w:rsid w:val="008965D5"/>
    <w:rsid w:val="00896DE6"/>
    <w:rsid w:val="008970F8"/>
    <w:rsid w:val="0089748C"/>
    <w:rsid w:val="008975A0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B0074"/>
    <w:rsid w:val="008B1B9E"/>
    <w:rsid w:val="008B20F2"/>
    <w:rsid w:val="008B4029"/>
    <w:rsid w:val="008B42F7"/>
    <w:rsid w:val="008B5198"/>
    <w:rsid w:val="008B5EDA"/>
    <w:rsid w:val="008B683F"/>
    <w:rsid w:val="008B774E"/>
    <w:rsid w:val="008C178E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6BC"/>
    <w:rsid w:val="008C6E11"/>
    <w:rsid w:val="008C7603"/>
    <w:rsid w:val="008C7ACB"/>
    <w:rsid w:val="008D0DFE"/>
    <w:rsid w:val="008D10A1"/>
    <w:rsid w:val="008D1FCD"/>
    <w:rsid w:val="008D2034"/>
    <w:rsid w:val="008D2CA1"/>
    <w:rsid w:val="008D3014"/>
    <w:rsid w:val="008D333B"/>
    <w:rsid w:val="008D456A"/>
    <w:rsid w:val="008D5A77"/>
    <w:rsid w:val="008D644B"/>
    <w:rsid w:val="008D6578"/>
    <w:rsid w:val="008D68C2"/>
    <w:rsid w:val="008D6C5F"/>
    <w:rsid w:val="008E04C7"/>
    <w:rsid w:val="008E0D1C"/>
    <w:rsid w:val="008E2D57"/>
    <w:rsid w:val="008E30B5"/>
    <w:rsid w:val="008E32D5"/>
    <w:rsid w:val="008E4412"/>
    <w:rsid w:val="008E52F4"/>
    <w:rsid w:val="008E5514"/>
    <w:rsid w:val="008E5E16"/>
    <w:rsid w:val="008E60C5"/>
    <w:rsid w:val="008E6700"/>
    <w:rsid w:val="008E7C6F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AB7"/>
    <w:rsid w:val="00905D5D"/>
    <w:rsid w:val="00906F28"/>
    <w:rsid w:val="00907B08"/>
    <w:rsid w:val="0091022C"/>
    <w:rsid w:val="00910D39"/>
    <w:rsid w:val="0091289F"/>
    <w:rsid w:val="00912C4C"/>
    <w:rsid w:val="00912D25"/>
    <w:rsid w:val="00912DA8"/>
    <w:rsid w:val="00912FBA"/>
    <w:rsid w:val="00913224"/>
    <w:rsid w:val="00913395"/>
    <w:rsid w:val="00913F2C"/>
    <w:rsid w:val="00914418"/>
    <w:rsid w:val="00915E59"/>
    <w:rsid w:val="0091607F"/>
    <w:rsid w:val="009161E9"/>
    <w:rsid w:val="00917228"/>
    <w:rsid w:val="009210E7"/>
    <w:rsid w:val="00921A32"/>
    <w:rsid w:val="00921AD4"/>
    <w:rsid w:val="00921B21"/>
    <w:rsid w:val="009248C1"/>
    <w:rsid w:val="00924E85"/>
    <w:rsid w:val="0092608F"/>
    <w:rsid w:val="009263A2"/>
    <w:rsid w:val="00926DD9"/>
    <w:rsid w:val="009279FE"/>
    <w:rsid w:val="00930171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2F6F"/>
    <w:rsid w:val="00933431"/>
    <w:rsid w:val="00933DC2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52B"/>
    <w:rsid w:val="009449B6"/>
    <w:rsid w:val="00944B06"/>
    <w:rsid w:val="009470EE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609F4"/>
    <w:rsid w:val="00960BC7"/>
    <w:rsid w:val="009614C4"/>
    <w:rsid w:val="0096178F"/>
    <w:rsid w:val="0096209A"/>
    <w:rsid w:val="009631DB"/>
    <w:rsid w:val="00963C54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7B9"/>
    <w:rsid w:val="009717C6"/>
    <w:rsid w:val="00971A59"/>
    <w:rsid w:val="00971D17"/>
    <w:rsid w:val="00972058"/>
    <w:rsid w:val="009720A3"/>
    <w:rsid w:val="00972ECC"/>
    <w:rsid w:val="0097329C"/>
    <w:rsid w:val="0097383A"/>
    <w:rsid w:val="00974936"/>
    <w:rsid w:val="00975290"/>
    <w:rsid w:val="00975A29"/>
    <w:rsid w:val="009763D0"/>
    <w:rsid w:val="00976EF0"/>
    <w:rsid w:val="00977FFB"/>
    <w:rsid w:val="00980272"/>
    <w:rsid w:val="009803B0"/>
    <w:rsid w:val="00980522"/>
    <w:rsid w:val="00980AAD"/>
    <w:rsid w:val="00981857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874F5"/>
    <w:rsid w:val="00990B15"/>
    <w:rsid w:val="00990EFF"/>
    <w:rsid w:val="009915A1"/>
    <w:rsid w:val="009927DA"/>
    <w:rsid w:val="00994320"/>
    <w:rsid w:val="00994D79"/>
    <w:rsid w:val="00995A6E"/>
    <w:rsid w:val="009A0064"/>
    <w:rsid w:val="009A00A7"/>
    <w:rsid w:val="009A0738"/>
    <w:rsid w:val="009A0E27"/>
    <w:rsid w:val="009A12CA"/>
    <w:rsid w:val="009A1419"/>
    <w:rsid w:val="009A14C4"/>
    <w:rsid w:val="009A2B68"/>
    <w:rsid w:val="009A368E"/>
    <w:rsid w:val="009A3A53"/>
    <w:rsid w:val="009A3B6F"/>
    <w:rsid w:val="009A3CEF"/>
    <w:rsid w:val="009A45C8"/>
    <w:rsid w:val="009A583D"/>
    <w:rsid w:val="009A6145"/>
    <w:rsid w:val="009A7554"/>
    <w:rsid w:val="009A7DC9"/>
    <w:rsid w:val="009B19B8"/>
    <w:rsid w:val="009B2710"/>
    <w:rsid w:val="009B2885"/>
    <w:rsid w:val="009B36CD"/>
    <w:rsid w:val="009B4434"/>
    <w:rsid w:val="009B479D"/>
    <w:rsid w:val="009B4B61"/>
    <w:rsid w:val="009B5020"/>
    <w:rsid w:val="009B507A"/>
    <w:rsid w:val="009B5623"/>
    <w:rsid w:val="009B5C17"/>
    <w:rsid w:val="009B6D6C"/>
    <w:rsid w:val="009B6F08"/>
    <w:rsid w:val="009B7A9A"/>
    <w:rsid w:val="009C01D3"/>
    <w:rsid w:val="009C0831"/>
    <w:rsid w:val="009C1669"/>
    <w:rsid w:val="009C1EB3"/>
    <w:rsid w:val="009C1EF0"/>
    <w:rsid w:val="009C2EE0"/>
    <w:rsid w:val="009C30FA"/>
    <w:rsid w:val="009C426C"/>
    <w:rsid w:val="009C4737"/>
    <w:rsid w:val="009C6434"/>
    <w:rsid w:val="009D0CBF"/>
    <w:rsid w:val="009D1A92"/>
    <w:rsid w:val="009D2B85"/>
    <w:rsid w:val="009D3905"/>
    <w:rsid w:val="009D521C"/>
    <w:rsid w:val="009D7451"/>
    <w:rsid w:val="009E069A"/>
    <w:rsid w:val="009E0AFF"/>
    <w:rsid w:val="009E1BA0"/>
    <w:rsid w:val="009E1C59"/>
    <w:rsid w:val="009E1DDA"/>
    <w:rsid w:val="009E259B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E79E7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15C1"/>
    <w:rsid w:val="00A021A9"/>
    <w:rsid w:val="00A0352E"/>
    <w:rsid w:val="00A03A76"/>
    <w:rsid w:val="00A03CB0"/>
    <w:rsid w:val="00A03DA1"/>
    <w:rsid w:val="00A043BF"/>
    <w:rsid w:val="00A0461B"/>
    <w:rsid w:val="00A04B06"/>
    <w:rsid w:val="00A04C3C"/>
    <w:rsid w:val="00A051B2"/>
    <w:rsid w:val="00A06157"/>
    <w:rsid w:val="00A06656"/>
    <w:rsid w:val="00A07B13"/>
    <w:rsid w:val="00A105C7"/>
    <w:rsid w:val="00A12E61"/>
    <w:rsid w:val="00A13C4D"/>
    <w:rsid w:val="00A14772"/>
    <w:rsid w:val="00A152F2"/>
    <w:rsid w:val="00A16554"/>
    <w:rsid w:val="00A1671D"/>
    <w:rsid w:val="00A172CC"/>
    <w:rsid w:val="00A20041"/>
    <w:rsid w:val="00A20AFF"/>
    <w:rsid w:val="00A20F28"/>
    <w:rsid w:val="00A213A0"/>
    <w:rsid w:val="00A22DEB"/>
    <w:rsid w:val="00A230DD"/>
    <w:rsid w:val="00A231C1"/>
    <w:rsid w:val="00A2322F"/>
    <w:rsid w:val="00A24095"/>
    <w:rsid w:val="00A242C9"/>
    <w:rsid w:val="00A2539A"/>
    <w:rsid w:val="00A25611"/>
    <w:rsid w:val="00A25BCB"/>
    <w:rsid w:val="00A26310"/>
    <w:rsid w:val="00A26787"/>
    <w:rsid w:val="00A268BA"/>
    <w:rsid w:val="00A27C06"/>
    <w:rsid w:val="00A30F36"/>
    <w:rsid w:val="00A317AE"/>
    <w:rsid w:val="00A31E38"/>
    <w:rsid w:val="00A324BF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36E"/>
    <w:rsid w:val="00A42FFF"/>
    <w:rsid w:val="00A4300A"/>
    <w:rsid w:val="00A4357F"/>
    <w:rsid w:val="00A444ED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4B19"/>
    <w:rsid w:val="00A54DD0"/>
    <w:rsid w:val="00A55A9A"/>
    <w:rsid w:val="00A55AB7"/>
    <w:rsid w:val="00A563BD"/>
    <w:rsid w:val="00A564B5"/>
    <w:rsid w:val="00A564C4"/>
    <w:rsid w:val="00A568A5"/>
    <w:rsid w:val="00A57779"/>
    <w:rsid w:val="00A57B08"/>
    <w:rsid w:val="00A57F40"/>
    <w:rsid w:val="00A57F79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4FCB"/>
    <w:rsid w:val="00A65009"/>
    <w:rsid w:val="00A650F7"/>
    <w:rsid w:val="00A70CB5"/>
    <w:rsid w:val="00A719B9"/>
    <w:rsid w:val="00A727A4"/>
    <w:rsid w:val="00A72C1E"/>
    <w:rsid w:val="00A7356B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3CA"/>
    <w:rsid w:val="00A83488"/>
    <w:rsid w:val="00A841CB"/>
    <w:rsid w:val="00A85894"/>
    <w:rsid w:val="00A86BCF"/>
    <w:rsid w:val="00A86CFC"/>
    <w:rsid w:val="00A8702E"/>
    <w:rsid w:val="00A872DB"/>
    <w:rsid w:val="00A87995"/>
    <w:rsid w:val="00A87F42"/>
    <w:rsid w:val="00A909F8"/>
    <w:rsid w:val="00A90DA3"/>
    <w:rsid w:val="00A90E32"/>
    <w:rsid w:val="00A90FD9"/>
    <w:rsid w:val="00A9169A"/>
    <w:rsid w:val="00A933FD"/>
    <w:rsid w:val="00A941F0"/>
    <w:rsid w:val="00A946CF"/>
    <w:rsid w:val="00A955F7"/>
    <w:rsid w:val="00A95FFF"/>
    <w:rsid w:val="00A960DB"/>
    <w:rsid w:val="00A96270"/>
    <w:rsid w:val="00A962AF"/>
    <w:rsid w:val="00A96DA1"/>
    <w:rsid w:val="00A97013"/>
    <w:rsid w:val="00A97045"/>
    <w:rsid w:val="00A97FEC"/>
    <w:rsid w:val="00AA0163"/>
    <w:rsid w:val="00AA1157"/>
    <w:rsid w:val="00AA1A1D"/>
    <w:rsid w:val="00AA277E"/>
    <w:rsid w:val="00AA3064"/>
    <w:rsid w:val="00AA3268"/>
    <w:rsid w:val="00AA356C"/>
    <w:rsid w:val="00AA3661"/>
    <w:rsid w:val="00AA39AF"/>
    <w:rsid w:val="00AA54BB"/>
    <w:rsid w:val="00AA5693"/>
    <w:rsid w:val="00AA5D7F"/>
    <w:rsid w:val="00AA68DD"/>
    <w:rsid w:val="00AA7F1F"/>
    <w:rsid w:val="00AB0A31"/>
    <w:rsid w:val="00AB0D22"/>
    <w:rsid w:val="00AB0EEF"/>
    <w:rsid w:val="00AB0FA2"/>
    <w:rsid w:val="00AB105C"/>
    <w:rsid w:val="00AB162F"/>
    <w:rsid w:val="00AB1C19"/>
    <w:rsid w:val="00AB3017"/>
    <w:rsid w:val="00AB3918"/>
    <w:rsid w:val="00AB559C"/>
    <w:rsid w:val="00AB6D09"/>
    <w:rsid w:val="00AB6EC5"/>
    <w:rsid w:val="00AB7047"/>
    <w:rsid w:val="00AC0914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075"/>
    <w:rsid w:val="00AD1C7F"/>
    <w:rsid w:val="00AD2FC2"/>
    <w:rsid w:val="00AD4029"/>
    <w:rsid w:val="00AD419F"/>
    <w:rsid w:val="00AD492E"/>
    <w:rsid w:val="00AD4D55"/>
    <w:rsid w:val="00AD4E29"/>
    <w:rsid w:val="00AD4EBD"/>
    <w:rsid w:val="00AD54DC"/>
    <w:rsid w:val="00AD6AA6"/>
    <w:rsid w:val="00AD73DA"/>
    <w:rsid w:val="00AD7D0C"/>
    <w:rsid w:val="00AE0884"/>
    <w:rsid w:val="00AE10F7"/>
    <w:rsid w:val="00AE1C6B"/>
    <w:rsid w:val="00AE2022"/>
    <w:rsid w:val="00AE2461"/>
    <w:rsid w:val="00AE2673"/>
    <w:rsid w:val="00AE3984"/>
    <w:rsid w:val="00AE40DA"/>
    <w:rsid w:val="00AE41CF"/>
    <w:rsid w:val="00AE4A55"/>
    <w:rsid w:val="00AE4E17"/>
    <w:rsid w:val="00AE5EA6"/>
    <w:rsid w:val="00AE6077"/>
    <w:rsid w:val="00AE6A92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5308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4A17"/>
    <w:rsid w:val="00B0524A"/>
    <w:rsid w:val="00B076FA"/>
    <w:rsid w:val="00B1163A"/>
    <w:rsid w:val="00B12C85"/>
    <w:rsid w:val="00B12FD0"/>
    <w:rsid w:val="00B132A3"/>
    <w:rsid w:val="00B14E6B"/>
    <w:rsid w:val="00B15297"/>
    <w:rsid w:val="00B15755"/>
    <w:rsid w:val="00B1692C"/>
    <w:rsid w:val="00B16FD5"/>
    <w:rsid w:val="00B1710C"/>
    <w:rsid w:val="00B17B90"/>
    <w:rsid w:val="00B20356"/>
    <w:rsid w:val="00B20A0C"/>
    <w:rsid w:val="00B23478"/>
    <w:rsid w:val="00B23CB7"/>
    <w:rsid w:val="00B24A16"/>
    <w:rsid w:val="00B24D56"/>
    <w:rsid w:val="00B25086"/>
    <w:rsid w:val="00B25547"/>
    <w:rsid w:val="00B2567E"/>
    <w:rsid w:val="00B27664"/>
    <w:rsid w:val="00B279EF"/>
    <w:rsid w:val="00B27A99"/>
    <w:rsid w:val="00B27E80"/>
    <w:rsid w:val="00B31080"/>
    <w:rsid w:val="00B32D57"/>
    <w:rsid w:val="00B33421"/>
    <w:rsid w:val="00B34B15"/>
    <w:rsid w:val="00B35222"/>
    <w:rsid w:val="00B3528A"/>
    <w:rsid w:val="00B35C4E"/>
    <w:rsid w:val="00B362F6"/>
    <w:rsid w:val="00B4044F"/>
    <w:rsid w:val="00B4143A"/>
    <w:rsid w:val="00B41FD2"/>
    <w:rsid w:val="00B43747"/>
    <w:rsid w:val="00B446EB"/>
    <w:rsid w:val="00B4486B"/>
    <w:rsid w:val="00B47882"/>
    <w:rsid w:val="00B47F18"/>
    <w:rsid w:val="00B501AF"/>
    <w:rsid w:val="00B504E2"/>
    <w:rsid w:val="00B50F43"/>
    <w:rsid w:val="00B512F0"/>
    <w:rsid w:val="00B51698"/>
    <w:rsid w:val="00B52039"/>
    <w:rsid w:val="00B521C2"/>
    <w:rsid w:val="00B521CD"/>
    <w:rsid w:val="00B525FC"/>
    <w:rsid w:val="00B52719"/>
    <w:rsid w:val="00B5272B"/>
    <w:rsid w:val="00B53C3D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817"/>
    <w:rsid w:val="00B67C9C"/>
    <w:rsid w:val="00B701ED"/>
    <w:rsid w:val="00B71B08"/>
    <w:rsid w:val="00B72E96"/>
    <w:rsid w:val="00B72FE6"/>
    <w:rsid w:val="00B7309C"/>
    <w:rsid w:val="00B737B2"/>
    <w:rsid w:val="00B73B28"/>
    <w:rsid w:val="00B74589"/>
    <w:rsid w:val="00B750DC"/>
    <w:rsid w:val="00B757CF"/>
    <w:rsid w:val="00B7595C"/>
    <w:rsid w:val="00B7680B"/>
    <w:rsid w:val="00B77A72"/>
    <w:rsid w:val="00B77F60"/>
    <w:rsid w:val="00B807B9"/>
    <w:rsid w:val="00B80ECD"/>
    <w:rsid w:val="00B81040"/>
    <w:rsid w:val="00B82903"/>
    <w:rsid w:val="00B82988"/>
    <w:rsid w:val="00B82BEB"/>
    <w:rsid w:val="00B82C38"/>
    <w:rsid w:val="00B83BAB"/>
    <w:rsid w:val="00B84AD3"/>
    <w:rsid w:val="00B84EAC"/>
    <w:rsid w:val="00B855F0"/>
    <w:rsid w:val="00B8650D"/>
    <w:rsid w:val="00B879C9"/>
    <w:rsid w:val="00B90275"/>
    <w:rsid w:val="00B90C0B"/>
    <w:rsid w:val="00B90E54"/>
    <w:rsid w:val="00B92B08"/>
    <w:rsid w:val="00B92FDC"/>
    <w:rsid w:val="00B9361F"/>
    <w:rsid w:val="00B9380A"/>
    <w:rsid w:val="00B94046"/>
    <w:rsid w:val="00B9460B"/>
    <w:rsid w:val="00B94CE8"/>
    <w:rsid w:val="00B94FE4"/>
    <w:rsid w:val="00B954CC"/>
    <w:rsid w:val="00B96302"/>
    <w:rsid w:val="00B96AA0"/>
    <w:rsid w:val="00B97A38"/>
    <w:rsid w:val="00BA0231"/>
    <w:rsid w:val="00BA073B"/>
    <w:rsid w:val="00BA09FB"/>
    <w:rsid w:val="00BA0E67"/>
    <w:rsid w:val="00BA17BF"/>
    <w:rsid w:val="00BA1C17"/>
    <w:rsid w:val="00BA23AF"/>
    <w:rsid w:val="00BA322E"/>
    <w:rsid w:val="00BA5046"/>
    <w:rsid w:val="00BA6CF4"/>
    <w:rsid w:val="00BA6EC7"/>
    <w:rsid w:val="00BA720C"/>
    <w:rsid w:val="00BA728B"/>
    <w:rsid w:val="00BA76A8"/>
    <w:rsid w:val="00BA776F"/>
    <w:rsid w:val="00BB0185"/>
    <w:rsid w:val="00BB02B2"/>
    <w:rsid w:val="00BB05BF"/>
    <w:rsid w:val="00BB096E"/>
    <w:rsid w:val="00BB19E9"/>
    <w:rsid w:val="00BB5278"/>
    <w:rsid w:val="00BB54B0"/>
    <w:rsid w:val="00BB5B5A"/>
    <w:rsid w:val="00BB6AD1"/>
    <w:rsid w:val="00BB7462"/>
    <w:rsid w:val="00BB762B"/>
    <w:rsid w:val="00BB784B"/>
    <w:rsid w:val="00BC1117"/>
    <w:rsid w:val="00BC1425"/>
    <w:rsid w:val="00BC177C"/>
    <w:rsid w:val="00BC17F5"/>
    <w:rsid w:val="00BC2D3D"/>
    <w:rsid w:val="00BC4430"/>
    <w:rsid w:val="00BC51EB"/>
    <w:rsid w:val="00BC5D3B"/>
    <w:rsid w:val="00BC62C6"/>
    <w:rsid w:val="00BC6AB4"/>
    <w:rsid w:val="00BC7324"/>
    <w:rsid w:val="00BD04E8"/>
    <w:rsid w:val="00BD05E8"/>
    <w:rsid w:val="00BD1BA9"/>
    <w:rsid w:val="00BD230C"/>
    <w:rsid w:val="00BD270E"/>
    <w:rsid w:val="00BD277D"/>
    <w:rsid w:val="00BD285E"/>
    <w:rsid w:val="00BD3137"/>
    <w:rsid w:val="00BD321A"/>
    <w:rsid w:val="00BD327B"/>
    <w:rsid w:val="00BD3CFB"/>
    <w:rsid w:val="00BD3F97"/>
    <w:rsid w:val="00BD56D6"/>
    <w:rsid w:val="00BD603D"/>
    <w:rsid w:val="00BD6202"/>
    <w:rsid w:val="00BD706B"/>
    <w:rsid w:val="00BD7E53"/>
    <w:rsid w:val="00BE0184"/>
    <w:rsid w:val="00BE08DA"/>
    <w:rsid w:val="00BE173B"/>
    <w:rsid w:val="00BE25CB"/>
    <w:rsid w:val="00BE2948"/>
    <w:rsid w:val="00BE2B42"/>
    <w:rsid w:val="00BE331E"/>
    <w:rsid w:val="00BE5BBB"/>
    <w:rsid w:val="00BE5F99"/>
    <w:rsid w:val="00BE5FF6"/>
    <w:rsid w:val="00BE6729"/>
    <w:rsid w:val="00BE7289"/>
    <w:rsid w:val="00BE77FD"/>
    <w:rsid w:val="00BE7D1C"/>
    <w:rsid w:val="00BE7F94"/>
    <w:rsid w:val="00BE7FC5"/>
    <w:rsid w:val="00BF04A7"/>
    <w:rsid w:val="00BF0BF9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BF76DC"/>
    <w:rsid w:val="00C01A9D"/>
    <w:rsid w:val="00C01C0B"/>
    <w:rsid w:val="00C02AC6"/>
    <w:rsid w:val="00C02FED"/>
    <w:rsid w:val="00C0369C"/>
    <w:rsid w:val="00C0385B"/>
    <w:rsid w:val="00C047D0"/>
    <w:rsid w:val="00C0485F"/>
    <w:rsid w:val="00C04E5B"/>
    <w:rsid w:val="00C04EDC"/>
    <w:rsid w:val="00C05740"/>
    <w:rsid w:val="00C05BFF"/>
    <w:rsid w:val="00C061DA"/>
    <w:rsid w:val="00C067B9"/>
    <w:rsid w:val="00C1059B"/>
    <w:rsid w:val="00C1102D"/>
    <w:rsid w:val="00C1132B"/>
    <w:rsid w:val="00C11D25"/>
    <w:rsid w:val="00C13AE6"/>
    <w:rsid w:val="00C13C2C"/>
    <w:rsid w:val="00C141D4"/>
    <w:rsid w:val="00C14270"/>
    <w:rsid w:val="00C142C4"/>
    <w:rsid w:val="00C15688"/>
    <w:rsid w:val="00C200BC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27C0C"/>
    <w:rsid w:val="00C30D85"/>
    <w:rsid w:val="00C334DF"/>
    <w:rsid w:val="00C336CE"/>
    <w:rsid w:val="00C33DA8"/>
    <w:rsid w:val="00C341BA"/>
    <w:rsid w:val="00C34F61"/>
    <w:rsid w:val="00C34FF7"/>
    <w:rsid w:val="00C35229"/>
    <w:rsid w:val="00C3559E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31E"/>
    <w:rsid w:val="00C46AF5"/>
    <w:rsid w:val="00C472EA"/>
    <w:rsid w:val="00C47673"/>
    <w:rsid w:val="00C50248"/>
    <w:rsid w:val="00C50DC6"/>
    <w:rsid w:val="00C510EF"/>
    <w:rsid w:val="00C51E65"/>
    <w:rsid w:val="00C52AC8"/>
    <w:rsid w:val="00C52AF2"/>
    <w:rsid w:val="00C53E90"/>
    <w:rsid w:val="00C547AD"/>
    <w:rsid w:val="00C54930"/>
    <w:rsid w:val="00C56664"/>
    <w:rsid w:val="00C5708C"/>
    <w:rsid w:val="00C57755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717"/>
    <w:rsid w:val="00C77DE7"/>
    <w:rsid w:val="00C808E1"/>
    <w:rsid w:val="00C809CF"/>
    <w:rsid w:val="00C80F68"/>
    <w:rsid w:val="00C810AF"/>
    <w:rsid w:val="00C82631"/>
    <w:rsid w:val="00C83293"/>
    <w:rsid w:val="00C835B3"/>
    <w:rsid w:val="00C84122"/>
    <w:rsid w:val="00C84874"/>
    <w:rsid w:val="00C84BD5"/>
    <w:rsid w:val="00C85A7F"/>
    <w:rsid w:val="00C8680C"/>
    <w:rsid w:val="00C86F0F"/>
    <w:rsid w:val="00C902F3"/>
    <w:rsid w:val="00C9047C"/>
    <w:rsid w:val="00C908B6"/>
    <w:rsid w:val="00C90E56"/>
    <w:rsid w:val="00C911F2"/>
    <w:rsid w:val="00C91D76"/>
    <w:rsid w:val="00C92768"/>
    <w:rsid w:val="00C95A37"/>
    <w:rsid w:val="00C96C70"/>
    <w:rsid w:val="00C973DD"/>
    <w:rsid w:val="00C97602"/>
    <w:rsid w:val="00CA02A2"/>
    <w:rsid w:val="00CA02C8"/>
    <w:rsid w:val="00CA08A1"/>
    <w:rsid w:val="00CA1391"/>
    <w:rsid w:val="00CA1B78"/>
    <w:rsid w:val="00CA1FB3"/>
    <w:rsid w:val="00CA235C"/>
    <w:rsid w:val="00CA2461"/>
    <w:rsid w:val="00CA2667"/>
    <w:rsid w:val="00CA3646"/>
    <w:rsid w:val="00CA39C7"/>
    <w:rsid w:val="00CA3FF4"/>
    <w:rsid w:val="00CA4702"/>
    <w:rsid w:val="00CA73B2"/>
    <w:rsid w:val="00CA74B0"/>
    <w:rsid w:val="00CA77D1"/>
    <w:rsid w:val="00CB05C8"/>
    <w:rsid w:val="00CB19A3"/>
    <w:rsid w:val="00CB2F35"/>
    <w:rsid w:val="00CB3460"/>
    <w:rsid w:val="00CB3BAA"/>
    <w:rsid w:val="00CB3E3F"/>
    <w:rsid w:val="00CB48B8"/>
    <w:rsid w:val="00CB5DC5"/>
    <w:rsid w:val="00CB610C"/>
    <w:rsid w:val="00CB66CB"/>
    <w:rsid w:val="00CB6B61"/>
    <w:rsid w:val="00CB79F8"/>
    <w:rsid w:val="00CC010A"/>
    <w:rsid w:val="00CC0B4D"/>
    <w:rsid w:val="00CC0C70"/>
    <w:rsid w:val="00CC0DD4"/>
    <w:rsid w:val="00CC1902"/>
    <w:rsid w:val="00CC306C"/>
    <w:rsid w:val="00CC3427"/>
    <w:rsid w:val="00CC5CE9"/>
    <w:rsid w:val="00CC5E67"/>
    <w:rsid w:val="00CC61FD"/>
    <w:rsid w:val="00CC6BB1"/>
    <w:rsid w:val="00CC7AD8"/>
    <w:rsid w:val="00CC7C6D"/>
    <w:rsid w:val="00CC7E50"/>
    <w:rsid w:val="00CD0231"/>
    <w:rsid w:val="00CD0E30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7F5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E7D7C"/>
    <w:rsid w:val="00CF03C0"/>
    <w:rsid w:val="00CF221C"/>
    <w:rsid w:val="00CF22DB"/>
    <w:rsid w:val="00CF2666"/>
    <w:rsid w:val="00CF4798"/>
    <w:rsid w:val="00CF5205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7268"/>
    <w:rsid w:val="00D07BC2"/>
    <w:rsid w:val="00D12130"/>
    <w:rsid w:val="00D125F0"/>
    <w:rsid w:val="00D129F9"/>
    <w:rsid w:val="00D131ED"/>
    <w:rsid w:val="00D136AE"/>
    <w:rsid w:val="00D13EAD"/>
    <w:rsid w:val="00D14037"/>
    <w:rsid w:val="00D14CF7"/>
    <w:rsid w:val="00D14D1A"/>
    <w:rsid w:val="00D14F4B"/>
    <w:rsid w:val="00D14F9B"/>
    <w:rsid w:val="00D15446"/>
    <w:rsid w:val="00D168E7"/>
    <w:rsid w:val="00D16B01"/>
    <w:rsid w:val="00D177B8"/>
    <w:rsid w:val="00D20494"/>
    <w:rsid w:val="00D21233"/>
    <w:rsid w:val="00D21636"/>
    <w:rsid w:val="00D21F24"/>
    <w:rsid w:val="00D22151"/>
    <w:rsid w:val="00D22D82"/>
    <w:rsid w:val="00D23E98"/>
    <w:rsid w:val="00D24273"/>
    <w:rsid w:val="00D25680"/>
    <w:rsid w:val="00D25EE2"/>
    <w:rsid w:val="00D25F6A"/>
    <w:rsid w:val="00D275FE"/>
    <w:rsid w:val="00D27A1C"/>
    <w:rsid w:val="00D31AC8"/>
    <w:rsid w:val="00D3218D"/>
    <w:rsid w:val="00D32634"/>
    <w:rsid w:val="00D32CED"/>
    <w:rsid w:val="00D32F60"/>
    <w:rsid w:val="00D330D1"/>
    <w:rsid w:val="00D335AC"/>
    <w:rsid w:val="00D33B6F"/>
    <w:rsid w:val="00D34312"/>
    <w:rsid w:val="00D34D9D"/>
    <w:rsid w:val="00D34E78"/>
    <w:rsid w:val="00D35B7D"/>
    <w:rsid w:val="00D35E5C"/>
    <w:rsid w:val="00D35EB1"/>
    <w:rsid w:val="00D366B1"/>
    <w:rsid w:val="00D369C5"/>
    <w:rsid w:val="00D36C7B"/>
    <w:rsid w:val="00D37436"/>
    <w:rsid w:val="00D407A9"/>
    <w:rsid w:val="00D40F31"/>
    <w:rsid w:val="00D41067"/>
    <w:rsid w:val="00D415FC"/>
    <w:rsid w:val="00D41C8D"/>
    <w:rsid w:val="00D4316B"/>
    <w:rsid w:val="00D44182"/>
    <w:rsid w:val="00D452E1"/>
    <w:rsid w:val="00D45399"/>
    <w:rsid w:val="00D45432"/>
    <w:rsid w:val="00D45A18"/>
    <w:rsid w:val="00D507E9"/>
    <w:rsid w:val="00D507ED"/>
    <w:rsid w:val="00D50853"/>
    <w:rsid w:val="00D50B58"/>
    <w:rsid w:val="00D5124A"/>
    <w:rsid w:val="00D513D9"/>
    <w:rsid w:val="00D51553"/>
    <w:rsid w:val="00D51577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61D71"/>
    <w:rsid w:val="00D620A8"/>
    <w:rsid w:val="00D62F5D"/>
    <w:rsid w:val="00D62FA2"/>
    <w:rsid w:val="00D630F3"/>
    <w:rsid w:val="00D63AC1"/>
    <w:rsid w:val="00D64A60"/>
    <w:rsid w:val="00D64C9D"/>
    <w:rsid w:val="00D65420"/>
    <w:rsid w:val="00D65C82"/>
    <w:rsid w:val="00D65E31"/>
    <w:rsid w:val="00D66F83"/>
    <w:rsid w:val="00D71832"/>
    <w:rsid w:val="00D71899"/>
    <w:rsid w:val="00D72EE4"/>
    <w:rsid w:val="00D73C94"/>
    <w:rsid w:val="00D740B8"/>
    <w:rsid w:val="00D7456B"/>
    <w:rsid w:val="00D74EC5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0620"/>
    <w:rsid w:val="00D92C82"/>
    <w:rsid w:val="00D93172"/>
    <w:rsid w:val="00D93DE2"/>
    <w:rsid w:val="00D94499"/>
    <w:rsid w:val="00D94524"/>
    <w:rsid w:val="00D9606C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DC0"/>
    <w:rsid w:val="00DA6FEC"/>
    <w:rsid w:val="00DB15CB"/>
    <w:rsid w:val="00DB1A1B"/>
    <w:rsid w:val="00DB1DB0"/>
    <w:rsid w:val="00DB1F56"/>
    <w:rsid w:val="00DB203F"/>
    <w:rsid w:val="00DB382E"/>
    <w:rsid w:val="00DB3F21"/>
    <w:rsid w:val="00DB408F"/>
    <w:rsid w:val="00DB42F7"/>
    <w:rsid w:val="00DB4642"/>
    <w:rsid w:val="00DB497C"/>
    <w:rsid w:val="00DB5220"/>
    <w:rsid w:val="00DB65A0"/>
    <w:rsid w:val="00DB67B8"/>
    <w:rsid w:val="00DB6E08"/>
    <w:rsid w:val="00DB7206"/>
    <w:rsid w:val="00DB76C3"/>
    <w:rsid w:val="00DC00AC"/>
    <w:rsid w:val="00DC0221"/>
    <w:rsid w:val="00DC0620"/>
    <w:rsid w:val="00DC0CC7"/>
    <w:rsid w:val="00DC1B56"/>
    <w:rsid w:val="00DC2177"/>
    <w:rsid w:val="00DC3AA7"/>
    <w:rsid w:val="00DC3B9C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D7DF0"/>
    <w:rsid w:val="00DE04AF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5D7A"/>
    <w:rsid w:val="00DE66DE"/>
    <w:rsid w:val="00DE6C45"/>
    <w:rsid w:val="00DE7706"/>
    <w:rsid w:val="00DF03B4"/>
    <w:rsid w:val="00DF3368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0FD7"/>
    <w:rsid w:val="00E010CB"/>
    <w:rsid w:val="00E0123A"/>
    <w:rsid w:val="00E01A2E"/>
    <w:rsid w:val="00E01ABC"/>
    <w:rsid w:val="00E01E01"/>
    <w:rsid w:val="00E0218F"/>
    <w:rsid w:val="00E03511"/>
    <w:rsid w:val="00E04680"/>
    <w:rsid w:val="00E04E77"/>
    <w:rsid w:val="00E069C2"/>
    <w:rsid w:val="00E06A53"/>
    <w:rsid w:val="00E072AF"/>
    <w:rsid w:val="00E10A3B"/>
    <w:rsid w:val="00E11D5F"/>
    <w:rsid w:val="00E13748"/>
    <w:rsid w:val="00E1397D"/>
    <w:rsid w:val="00E14094"/>
    <w:rsid w:val="00E147F9"/>
    <w:rsid w:val="00E14E02"/>
    <w:rsid w:val="00E14FB7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5B"/>
    <w:rsid w:val="00E231D2"/>
    <w:rsid w:val="00E236FB"/>
    <w:rsid w:val="00E238B3"/>
    <w:rsid w:val="00E23EF4"/>
    <w:rsid w:val="00E2456C"/>
    <w:rsid w:val="00E25024"/>
    <w:rsid w:val="00E251CC"/>
    <w:rsid w:val="00E2567C"/>
    <w:rsid w:val="00E25735"/>
    <w:rsid w:val="00E25BFE"/>
    <w:rsid w:val="00E266D1"/>
    <w:rsid w:val="00E27357"/>
    <w:rsid w:val="00E300C4"/>
    <w:rsid w:val="00E30312"/>
    <w:rsid w:val="00E309CB"/>
    <w:rsid w:val="00E3190B"/>
    <w:rsid w:val="00E33724"/>
    <w:rsid w:val="00E3387C"/>
    <w:rsid w:val="00E34A87"/>
    <w:rsid w:val="00E34D01"/>
    <w:rsid w:val="00E35364"/>
    <w:rsid w:val="00E415C7"/>
    <w:rsid w:val="00E418E2"/>
    <w:rsid w:val="00E426C6"/>
    <w:rsid w:val="00E42EBE"/>
    <w:rsid w:val="00E436B5"/>
    <w:rsid w:val="00E438A5"/>
    <w:rsid w:val="00E43D2D"/>
    <w:rsid w:val="00E447F4"/>
    <w:rsid w:val="00E45A50"/>
    <w:rsid w:val="00E45D46"/>
    <w:rsid w:val="00E46961"/>
    <w:rsid w:val="00E469C2"/>
    <w:rsid w:val="00E46B3A"/>
    <w:rsid w:val="00E47533"/>
    <w:rsid w:val="00E47AE2"/>
    <w:rsid w:val="00E50E01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604B6"/>
    <w:rsid w:val="00E606E4"/>
    <w:rsid w:val="00E60BC1"/>
    <w:rsid w:val="00E61335"/>
    <w:rsid w:val="00E61989"/>
    <w:rsid w:val="00E62325"/>
    <w:rsid w:val="00E62C10"/>
    <w:rsid w:val="00E66D90"/>
    <w:rsid w:val="00E672E0"/>
    <w:rsid w:val="00E673C6"/>
    <w:rsid w:val="00E675F4"/>
    <w:rsid w:val="00E7063D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7AE"/>
    <w:rsid w:val="00E77BAF"/>
    <w:rsid w:val="00E77E9F"/>
    <w:rsid w:val="00E81047"/>
    <w:rsid w:val="00E81674"/>
    <w:rsid w:val="00E81A08"/>
    <w:rsid w:val="00E81C62"/>
    <w:rsid w:val="00E82C08"/>
    <w:rsid w:val="00E834F7"/>
    <w:rsid w:val="00E84C9C"/>
    <w:rsid w:val="00E84F53"/>
    <w:rsid w:val="00E85A10"/>
    <w:rsid w:val="00E86586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28C2"/>
    <w:rsid w:val="00EA308D"/>
    <w:rsid w:val="00EA358C"/>
    <w:rsid w:val="00EA3FCB"/>
    <w:rsid w:val="00EA42DE"/>
    <w:rsid w:val="00EA55E2"/>
    <w:rsid w:val="00EA5A8F"/>
    <w:rsid w:val="00EA5E5A"/>
    <w:rsid w:val="00EA67ED"/>
    <w:rsid w:val="00EA6D7F"/>
    <w:rsid w:val="00EA75D1"/>
    <w:rsid w:val="00EA7A86"/>
    <w:rsid w:val="00EA7AA2"/>
    <w:rsid w:val="00EB10E4"/>
    <w:rsid w:val="00EB1ED6"/>
    <w:rsid w:val="00EB4563"/>
    <w:rsid w:val="00EB4F34"/>
    <w:rsid w:val="00EB51C2"/>
    <w:rsid w:val="00EB5FED"/>
    <w:rsid w:val="00EB65E9"/>
    <w:rsid w:val="00EB6858"/>
    <w:rsid w:val="00EB6ABD"/>
    <w:rsid w:val="00EB6E17"/>
    <w:rsid w:val="00EB785A"/>
    <w:rsid w:val="00EC005A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7A3"/>
    <w:rsid w:val="00EC5908"/>
    <w:rsid w:val="00EC5EA8"/>
    <w:rsid w:val="00EC6C49"/>
    <w:rsid w:val="00EC73CA"/>
    <w:rsid w:val="00EC7511"/>
    <w:rsid w:val="00ED0312"/>
    <w:rsid w:val="00ED09CA"/>
    <w:rsid w:val="00ED0CBB"/>
    <w:rsid w:val="00ED0F04"/>
    <w:rsid w:val="00ED1788"/>
    <w:rsid w:val="00ED2248"/>
    <w:rsid w:val="00ED2DD3"/>
    <w:rsid w:val="00ED3012"/>
    <w:rsid w:val="00ED30F5"/>
    <w:rsid w:val="00ED323C"/>
    <w:rsid w:val="00ED3CDC"/>
    <w:rsid w:val="00ED4184"/>
    <w:rsid w:val="00ED4B44"/>
    <w:rsid w:val="00ED513B"/>
    <w:rsid w:val="00ED5965"/>
    <w:rsid w:val="00ED6B80"/>
    <w:rsid w:val="00EE0646"/>
    <w:rsid w:val="00EE1AA5"/>
    <w:rsid w:val="00EE2144"/>
    <w:rsid w:val="00EE2470"/>
    <w:rsid w:val="00EE3BCF"/>
    <w:rsid w:val="00EE3C37"/>
    <w:rsid w:val="00EE56D3"/>
    <w:rsid w:val="00EE615D"/>
    <w:rsid w:val="00EE6C99"/>
    <w:rsid w:val="00EE7346"/>
    <w:rsid w:val="00EF088D"/>
    <w:rsid w:val="00EF0B02"/>
    <w:rsid w:val="00EF1046"/>
    <w:rsid w:val="00EF17A5"/>
    <w:rsid w:val="00EF1960"/>
    <w:rsid w:val="00EF3CDD"/>
    <w:rsid w:val="00EF4127"/>
    <w:rsid w:val="00EF477F"/>
    <w:rsid w:val="00EF50E5"/>
    <w:rsid w:val="00EF5F80"/>
    <w:rsid w:val="00EF61AF"/>
    <w:rsid w:val="00EF655D"/>
    <w:rsid w:val="00EF72FC"/>
    <w:rsid w:val="00EF759D"/>
    <w:rsid w:val="00EF79DD"/>
    <w:rsid w:val="00F01A48"/>
    <w:rsid w:val="00F01D0C"/>
    <w:rsid w:val="00F028CE"/>
    <w:rsid w:val="00F02BB4"/>
    <w:rsid w:val="00F03CD8"/>
    <w:rsid w:val="00F04484"/>
    <w:rsid w:val="00F0535C"/>
    <w:rsid w:val="00F054B9"/>
    <w:rsid w:val="00F05871"/>
    <w:rsid w:val="00F058BE"/>
    <w:rsid w:val="00F05CD7"/>
    <w:rsid w:val="00F05E21"/>
    <w:rsid w:val="00F060A9"/>
    <w:rsid w:val="00F06638"/>
    <w:rsid w:val="00F06CB1"/>
    <w:rsid w:val="00F06EBF"/>
    <w:rsid w:val="00F06FC2"/>
    <w:rsid w:val="00F11501"/>
    <w:rsid w:val="00F12007"/>
    <w:rsid w:val="00F12232"/>
    <w:rsid w:val="00F124C5"/>
    <w:rsid w:val="00F12552"/>
    <w:rsid w:val="00F128B0"/>
    <w:rsid w:val="00F1436E"/>
    <w:rsid w:val="00F143DD"/>
    <w:rsid w:val="00F14A94"/>
    <w:rsid w:val="00F15274"/>
    <w:rsid w:val="00F15784"/>
    <w:rsid w:val="00F1715B"/>
    <w:rsid w:val="00F17321"/>
    <w:rsid w:val="00F175FC"/>
    <w:rsid w:val="00F17E7B"/>
    <w:rsid w:val="00F2031E"/>
    <w:rsid w:val="00F21862"/>
    <w:rsid w:val="00F2243D"/>
    <w:rsid w:val="00F22B29"/>
    <w:rsid w:val="00F22CF8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8C3"/>
    <w:rsid w:val="00F3193D"/>
    <w:rsid w:val="00F31D69"/>
    <w:rsid w:val="00F325F7"/>
    <w:rsid w:val="00F329DC"/>
    <w:rsid w:val="00F32F22"/>
    <w:rsid w:val="00F33FAE"/>
    <w:rsid w:val="00F3443B"/>
    <w:rsid w:val="00F347ED"/>
    <w:rsid w:val="00F3516A"/>
    <w:rsid w:val="00F351E7"/>
    <w:rsid w:val="00F352FB"/>
    <w:rsid w:val="00F35D59"/>
    <w:rsid w:val="00F3682F"/>
    <w:rsid w:val="00F37B2B"/>
    <w:rsid w:val="00F40355"/>
    <w:rsid w:val="00F4148A"/>
    <w:rsid w:val="00F416AB"/>
    <w:rsid w:val="00F41B65"/>
    <w:rsid w:val="00F41E00"/>
    <w:rsid w:val="00F41EC3"/>
    <w:rsid w:val="00F43868"/>
    <w:rsid w:val="00F44824"/>
    <w:rsid w:val="00F44EFB"/>
    <w:rsid w:val="00F45D6B"/>
    <w:rsid w:val="00F45E9B"/>
    <w:rsid w:val="00F4691D"/>
    <w:rsid w:val="00F46E81"/>
    <w:rsid w:val="00F46EBE"/>
    <w:rsid w:val="00F47414"/>
    <w:rsid w:val="00F477B2"/>
    <w:rsid w:val="00F47A3C"/>
    <w:rsid w:val="00F505ED"/>
    <w:rsid w:val="00F5176B"/>
    <w:rsid w:val="00F518F6"/>
    <w:rsid w:val="00F5329A"/>
    <w:rsid w:val="00F53343"/>
    <w:rsid w:val="00F53660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131D"/>
    <w:rsid w:val="00F62978"/>
    <w:rsid w:val="00F63002"/>
    <w:rsid w:val="00F63145"/>
    <w:rsid w:val="00F6317E"/>
    <w:rsid w:val="00F647CB"/>
    <w:rsid w:val="00F65536"/>
    <w:rsid w:val="00F65558"/>
    <w:rsid w:val="00F6591F"/>
    <w:rsid w:val="00F65CC6"/>
    <w:rsid w:val="00F6688F"/>
    <w:rsid w:val="00F66CB7"/>
    <w:rsid w:val="00F67016"/>
    <w:rsid w:val="00F67B10"/>
    <w:rsid w:val="00F70D39"/>
    <w:rsid w:val="00F71EA9"/>
    <w:rsid w:val="00F71F4C"/>
    <w:rsid w:val="00F74BAF"/>
    <w:rsid w:val="00F75227"/>
    <w:rsid w:val="00F757B8"/>
    <w:rsid w:val="00F75C80"/>
    <w:rsid w:val="00F75FDC"/>
    <w:rsid w:val="00F77F16"/>
    <w:rsid w:val="00F8046F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228"/>
    <w:rsid w:val="00F85376"/>
    <w:rsid w:val="00F857FC"/>
    <w:rsid w:val="00F86D63"/>
    <w:rsid w:val="00F87D7A"/>
    <w:rsid w:val="00F90C3C"/>
    <w:rsid w:val="00F90ECE"/>
    <w:rsid w:val="00F919E7"/>
    <w:rsid w:val="00F944B1"/>
    <w:rsid w:val="00F94F6D"/>
    <w:rsid w:val="00F94F91"/>
    <w:rsid w:val="00F95024"/>
    <w:rsid w:val="00F9662B"/>
    <w:rsid w:val="00F96A1C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12"/>
    <w:rsid w:val="00FB052F"/>
    <w:rsid w:val="00FB0A9C"/>
    <w:rsid w:val="00FB2697"/>
    <w:rsid w:val="00FB290F"/>
    <w:rsid w:val="00FB2BD2"/>
    <w:rsid w:val="00FB32D8"/>
    <w:rsid w:val="00FB34BA"/>
    <w:rsid w:val="00FB3789"/>
    <w:rsid w:val="00FB4375"/>
    <w:rsid w:val="00FB4631"/>
    <w:rsid w:val="00FB479F"/>
    <w:rsid w:val="00FB47BB"/>
    <w:rsid w:val="00FB5181"/>
    <w:rsid w:val="00FB5D58"/>
    <w:rsid w:val="00FB6395"/>
    <w:rsid w:val="00FB70FD"/>
    <w:rsid w:val="00FB710E"/>
    <w:rsid w:val="00FB7995"/>
    <w:rsid w:val="00FB7A09"/>
    <w:rsid w:val="00FB7CE2"/>
    <w:rsid w:val="00FC0B3C"/>
    <w:rsid w:val="00FC2932"/>
    <w:rsid w:val="00FC2B3B"/>
    <w:rsid w:val="00FC3B2B"/>
    <w:rsid w:val="00FC4240"/>
    <w:rsid w:val="00FC4368"/>
    <w:rsid w:val="00FC4395"/>
    <w:rsid w:val="00FC44BB"/>
    <w:rsid w:val="00FC53C9"/>
    <w:rsid w:val="00FC54CF"/>
    <w:rsid w:val="00FC63FE"/>
    <w:rsid w:val="00FC7E91"/>
    <w:rsid w:val="00FD0050"/>
    <w:rsid w:val="00FD021B"/>
    <w:rsid w:val="00FD095B"/>
    <w:rsid w:val="00FD0A08"/>
    <w:rsid w:val="00FD0DBB"/>
    <w:rsid w:val="00FD1188"/>
    <w:rsid w:val="00FD30EA"/>
    <w:rsid w:val="00FD3273"/>
    <w:rsid w:val="00FD3281"/>
    <w:rsid w:val="00FD329A"/>
    <w:rsid w:val="00FD32ED"/>
    <w:rsid w:val="00FD3F4E"/>
    <w:rsid w:val="00FD4079"/>
    <w:rsid w:val="00FD4A57"/>
    <w:rsid w:val="00FD4AEF"/>
    <w:rsid w:val="00FD5D62"/>
    <w:rsid w:val="00FD5FEE"/>
    <w:rsid w:val="00FD6867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90F"/>
    <w:rsid w:val="00FF6B66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538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1538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538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171538"/>
    <w:pPr>
      <w:keepNext/>
      <w:keepLines/>
      <w:spacing w:before="12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171538"/>
    <w:pPr>
      <w:keepNext/>
      <w:keepLines/>
      <w:spacing w:before="12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71538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153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53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53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53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17153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71538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71538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71538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71538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171538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171538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171538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538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538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538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171538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171538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171538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171538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171538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171538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171538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171538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171538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15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1538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171538"/>
    <w:rPr>
      <w:b/>
    </w:rPr>
  </w:style>
  <w:style w:type="numbering" w:customStyle="1" w:styleId="KennysListStyles">
    <w:name w:val="KennysListStyles"/>
    <w:uiPriority w:val="99"/>
    <w:rsid w:val="00171538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171538"/>
    <w:rPr>
      <w:b/>
    </w:rPr>
  </w:style>
  <w:style w:type="paragraph" w:customStyle="1" w:styleId="Answer">
    <w:name w:val="Answer"/>
    <w:basedOn w:val="Normal"/>
    <w:qFormat/>
    <w:rsid w:val="00171538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171538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171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171538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171538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171538"/>
    <w:rPr>
      <w:smallCaps/>
    </w:rPr>
  </w:style>
  <w:style w:type="paragraph" w:customStyle="1" w:styleId="SourceCodeCaption">
    <w:name w:val="Source Code Caption"/>
    <w:basedOn w:val="Normal"/>
    <w:rsid w:val="00171538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171538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171538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71538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171538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171538"/>
    <w:rPr>
      <w:b/>
      <w:smallCaps/>
    </w:rPr>
  </w:style>
  <w:style w:type="paragraph" w:customStyle="1" w:styleId="NumberedList">
    <w:name w:val="Numbered List"/>
    <w:basedOn w:val="Normal"/>
    <w:qFormat/>
    <w:rsid w:val="00171538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171538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171538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171538"/>
  </w:style>
  <w:style w:type="paragraph" w:styleId="ListNumber">
    <w:name w:val="List Number"/>
    <w:basedOn w:val="Normal"/>
    <w:uiPriority w:val="99"/>
    <w:unhideWhenUsed/>
    <w:rsid w:val="00171538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171538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171538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171538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171538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1715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1538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171538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171538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171538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171538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171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538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171538"/>
    <w:rPr>
      <w:smallCaps/>
    </w:rPr>
  </w:style>
  <w:style w:type="paragraph" w:customStyle="1" w:styleId="TableCellNormal">
    <w:name w:val="Table Cell Normal"/>
    <w:basedOn w:val="Normal"/>
    <w:qFormat/>
    <w:rsid w:val="00171538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171538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171538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171538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171538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171538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171538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171538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171538"/>
    <w:rPr>
      <w:i/>
      <w:iCs/>
    </w:rPr>
  </w:style>
  <w:style w:type="character" w:customStyle="1" w:styleId="CommandChar">
    <w:name w:val="Command Char"/>
    <w:basedOn w:val="DefaultParagraphFont"/>
    <w:link w:val="Command"/>
    <w:rsid w:val="00171538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171538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171538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171538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171538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171538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171538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171538"/>
    <w:pPr>
      <w:spacing w:after="0"/>
      <w:ind w:left="924" w:hanging="357"/>
    </w:pPr>
  </w:style>
  <w:style w:type="paragraph" w:customStyle="1" w:styleId="a">
    <w:name w:val="`"/>
    <w:basedOn w:val="Normal"/>
    <w:qFormat/>
    <w:rsid w:val="00171538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171538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171538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171538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171538"/>
    <w:rPr>
      <w:b/>
      <w:smallCaps/>
    </w:rPr>
  </w:style>
  <w:style w:type="table" w:customStyle="1" w:styleId="SimpleDefinition">
    <w:name w:val="SimpleDefinition"/>
    <w:basedOn w:val="TableNormal"/>
    <w:uiPriority w:val="99"/>
    <w:rsid w:val="00171538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171538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171538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171538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171538"/>
    <w:pPr>
      <w:numPr>
        <w:numId w:val="7"/>
      </w:numPr>
      <w:ind w:left="357" w:hanging="357"/>
    </w:pPr>
    <w:rPr>
      <w:color w:val="0083B3" w:themeColor="accent6" w:themeShade="BF"/>
      <w:lang w:eastAsia="fi-FI"/>
    </w:rPr>
  </w:style>
  <w:style w:type="paragraph" w:customStyle="1" w:styleId="QuestionAnkied">
    <w:name w:val="Question Ankied"/>
    <w:basedOn w:val="Question"/>
    <w:qFormat/>
    <w:rsid w:val="00171538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171538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171538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171538"/>
    <w:rPr>
      <w:color w:val="4BACC6" w:themeColor="accent5"/>
    </w:rPr>
  </w:style>
  <w:style w:type="paragraph" w:customStyle="1" w:styleId="ToDoSection">
    <w:name w:val="ToDo Section"/>
    <w:basedOn w:val="Heading1"/>
    <w:qFormat/>
    <w:rsid w:val="00171538"/>
  </w:style>
  <w:style w:type="paragraph" w:customStyle="1" w:styleId="ToDoQuestionHeader">
    <w:name w:val="ToDo Question Header"/>
    <w:basedOn w:val="Question"/>
    <w:qFormat/>
    <w:rsid w:val="00171538"/>
  </w:style>
  <w:style w:type="paragraph" w:customStyle="1" w:styleId="ToDoDetails">
    <w:name w:val="ToDoDetails"/>
    <w:basedOn w:val="Normal"/>
    <w:qFormat/>
    <w:rsid w:val="00171538"/>
  </w:style>
  <w:style w:type="paragraph" w:customStyle="1" w:styleId="CodeExampleCode">
    <w:name w:val="Code Example Code"/>
    <w:basedOn w:val="Normal"/>
    <w:rsid w:val="00171538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171538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171538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171538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171538"/>
  </w:style>
  <w:style w:type="paragraph" w:customStyle="1" w:styleId="questionsubsection2">
    <w:name w:val="question sub section 2"/>
    <w:basedOn w:val="Heading4"/>
    <w:qFormat/>
    <w:rsid w:val="00171538"/>
  </w:style>
  <w:style w:type="paragraph" w:customStyle="1" w:styleId="ListBulletHeader2">
    <w:name w:val="List Bullet Header 2"/>
    <w:basedOn w:val="Normal"/>
    <w:next w:val="ListBullet"/>
    <w:qFormat/>
    <w:rsid w:val="00171538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171538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171538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171538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171538"/>
    <w:rPr>
      <w:color w:val="00B0F0" w:themeColor="accent1"/>
    </w:rPr>
  </w:style>
  <w:style w:type="paragraph" w:customStyle="1" w:styleId="TutorialStepText">
    <w:name w:val="Tutorial Step Text"/>
    <w:basedOn w:val="Normal"/>
    <w:qFormat/>
    <w:rsid w:val="00171538"/>
    <w:pPr>
      <w:ind w:left="480"/>
    </w:pPr>
  </w:style>
  <w:style w:type="paragraph" w:customStyle="1" w:styleId="Keyword">
    <w:name w:val="Keyword"/>
    <w:basedOn w:val="Strong1"/>
    <w:link w:val="KeywordChar"/>
    <w:qFormat/>
    <w:rsid w:val="00171538"/>
    <w:rPr>
      <w:b w:val="0"/>
      <w:color w:val="31378B" w:themeColor="text2"/>
    </w:rPr>
  </w:style>
  <w:style w:type="character" w:customStyle="1" w:styleId="KeywordChar">
    <w:name w:val="Keyword Char"/>
    <w:basedOn w:val="strongChar"/>
    <w:link w:val="Keyword"/>
    <w:rsid w:val="00171538"/>
    <w:rPr>
      <w:rFonts w:eastAsiaTheme="minorEastAsia"/>
      <w:b w:val="0"/>
      <w:color w:val="31378B" w:themeColor="text2"/>
      <w:sz w:val="24"/>
      <w:lang w:eastAsia="fi-FI"/>
    </w:rPr>
  </w:style>
  <w:style w:type="paragraph" w:styleId="TOCHeading">
    <w:name w:val="TOC Heading"/>
    <w:basedOn w:val="Heading1"/>
    <w:next w:val="Normal"/>
    <w:uiPriority w:val="39"/>
    <w:unhideWhenUsed/>
    <w:qFormat/>
    <w:rsid w:val="00B73B28"/>
    <w:pPr>
      <w:spacing w:before="240" w:line="259" w:lineRule="auto"/>
      <w:outlineLvl w:val="9"/>
    </w:pPr>
    <w:rPr>
      <w:color w:val="0083B3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73B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3B2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3B28"/>
    <w:pPr>
      <w:spacing w:after="100"/>
      <w:ind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F944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44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44B1"/>
    <w:rPr>
      <w:rFonts w:eastAsiaTheme="minorEastAsia"/>
      <w:color w:val="000000" w:themeColor="text1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44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44B1"/>
    <w:rPr>
      <w:rFonts w:eastAsiaTheme="minorEastAsia"/>
      <w:b/>
      <w:bCs/>
      <w:color w:val="000000" w:themeColor="text1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4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4B1"/>
    <w:rPr>
      <w:rFonts w:ascii="Segoe UI" w:eastAsiaTheme="minorEastAsia" w:hAnsi="Segoe UI" w:cs="Segoe UI"/>
      <w:color w:val="000000" w:themeColor="text1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7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ne\Code\kennyrnwilson\github\kennyrnwilson.github.io\notes\Style%20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84373-6812-4D32-A343-CB7ED67DC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 Guide</Template>
  <TotalTime>2240</TotalTime>
  <Pages>21</Pages>
  <Words>2144</Words>
  <Characters>12225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329</cp:revision>
  <cp:lastPrinted>2021-02-23T20:54:00Z</cp:lastPrinted>
  <dcterms:created xsi:type="dcterms:W3CDTF">2020-03-27T19:40:00Z</dcterms:created>
  <dcterms:modified xsi:type="dcterms:W3CDTF">2021-03-12T14:07:00Z</dcterms:modified>
</cp:coreProperties>
</file>