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32D0" w14:textId="658CDDB8" w:rsidR="000B0006" w:rsidRDefault="000B0006" w:rsidP="000B0006">
      <w:pPr>
        <w:pStyle w:val="DocumentTitle"/>
        <w:ind w:firstLine="0"/>
      </w:pPr>
      <w:bookmarkStart w:id="0" w:name="_Toc44265500"/>
      <w:r>
        <w:t>JavaScript</w:t>
      </w:r>
      <w:bookmarkEnd w:id="0"/>
      <w:r w:rsidR="005C63E5">
        <w:t xml:space="preserve"> </w:t>
      </w:r>
      <w:r w:rsidR="00A43D8D">
        <w:t>Development Environments</w:t>
      </w:r>
    </w:p>
    <w:p w14:paraId="34F8D7B8" w14:textId="64106E59" w:rsidR="005C63E5" w:rsidRDefault="009C61D0" w:rsidP="001B4BD1">
      <w:pPr>
        <w:pStyle w:val="Heading2"/>
      </w:pPr>
      <w:r>
        <w:t>JavaScript</w:t>
      </w:r>
    </w:p>
    <w:p w14:paraId="132665C7" w14:textId="0820E225" w:rsidR="00E17256" w:rsidRDefault="00E17256" w:rsidP="001B4BD1">
      <w:pPr>
        <w:pStyle w:val="Heading3"/>
      </w:pPr>
      <w:r>
        <w:t>JavaScript and React (CRA)</w:t>
      </w:r>
    </w:p>
    <w:p w14:paraId="431B484D" w14:textId="77777777" w:rsidR="00E17256" w:rsidRDefault="00E17256" w:rsidP="00E17256">
      <w:pPr>
        <w:pStyle w:val="Heading4"/>
      </w:pPr>
      <w:r>
        <w:t>Run all tests with Filewatch</w:t>
      </w:r>
    </w:p>
    <w:p w14:paraId="08B196FB" w14:textId="77777777" w:rsidR="00E17256" w:rsidRDefault="00E17256" w:rsidP="00E17256">
      <w:r>
        <w:t xml:space="preserve">If you create you react app using </w:t>
      </w:r>
      <w:r w:rsidRPr="00571D48">
        <w:rPr>
          <w:rStyle w:val="SourceCodeChar"/>
        </w:rPr>
        <w:t>npx create-react-app my-react-app</w:t>
      </w:r>
      <w:r w:rsidRPr="00571D48">
        <w:t xml:space="preserve"> </w:t>
      </w:r>
      <w:r>
        <w:t xml:space="preserve">then this all tests with filewatch is the default for the npm </w:t>
      </w:r>
      <w:r w:rsidRPr="00E62580">
        <w:rPr>
          <w:rStyle w:val="SourceCodeChar"/>
        </w:rPr>
        <w:t>test</w:t>
      </w:r>
      <w:r>
        <w:t xml:space="preserve"> script. From the terminal just enter the following command</w:t>
      </w:r>
    </w:p>
    <w:p w14:paraId="1FF9C8F8" w14:textId="15E59734" w:rsidR="00E17256" w:rsidRDefault="00E17256" w:rsidP="00E17256">
      <w:pPr>
        <w:pStyle w:val="SourceCode"/>
      </w:pPr>
      <w:r>
        <w:t>npm test</w:t>
      </w:r>
    </w:p>
    <w:p w14:paraId="23E65373" w14:textId="77777777" w:rsidR="00BF0C0E" w:rsidRPr="00571D48" w:rsidRDefault="00BF0C0E" w:rsidP="00E17256">
      <w:pPr>
        <w:pStyle w:val="SourceCode"/>
        <w:rPr>
          <w:rStyle w:val="SourceCodeChar"/>
        </w:rPr>
      </w:pPr>
    </w:p>
    <w:p w14:paraId="59EAC944" w14:textId="5C851571" w:rsidR="00BF0C0E" w:rsidRDefault="00E363BF" w:rsidP="00BF0C0E">
      <w:pPr>
        <w:pStyle w:val="Heading4"/>
      </w:pPr>
      <w:r>
        <w:t>Debug All Tests</w:t>
      </w:r>
    </w:p>
    <w:p w14:paraId="78946504" w14:textId="4312EFF2" w:rsidR="00E54F13" w:rsidRPr="00E54F13" w:rsidRDefault="00176811" w:rsidP="00E54F13">
      <w:r>
        <w:t xml:space="preserve">Add the following code to your </w:t>
      </w:r>
      <w:r w:rsidRPr="00176811">
        <w:rPr>
          <w:rStyle w:val="SourceCodeChar"/>
        </w:rPr>
        <w:t>launch.config</w:t>
      </w:r>
    </w:p>
    <w:p w14:paraId="667BD3ED" w14:textId="49009FB0" w:rsidR="00E363BF" w:rsidRPr="00E363BF" w:rsidRDefault="00E363BF" w:rsidP="00E363BF">
      <w:pPr>
        <w:pStyle w:val="SourceCode"/>
        <w:ind w:left="0"/>
      </w:pPr>
      <w:r w:rsidRPr="00E363BF">
        <w:t>{</w:t>
      </w:r>
    </w:p>
    <w:p w14:paraId="377E0862" w14:textId="37FB0A44" w:rsidR="00E363BF" w:rsidRPr="00E363BF" w:rsidRDefault="00E363BF" w:rsidP="00E363BF">
      <w:pPr>
        <w:pStyle w:val="SourceCode"/>
      </w:pPr>
      <w:r w:rsidRPr="00E363BF">
        <w:t>"name": "Debug CRA Tests",</w:t>
      </w:r>
    </w:p>
    <w:p w14:paraId="791476E8" w14:textId="34C598B0" w:rsidR="00E363BF" w:rsidRPr="00E363BF" w:rsidRDefault="00E363BF" w:rsidP="00E363BF">
      <w:pPr>
        <w:pStyle w:val="SourceCode"/>
      </w:pPr>
      <w:r w:rsidRPr="00E363BF">
        <w:t>"type": "node",</w:t>
      </w:r>
    </w:p>
    <w:p w14:paraId="2122A449" w14:textId="70C72512" w:rsidR="00E363BF" w:rsidRPr="00E363BF" w:rsidRDefault="00E363BF" w:rsidP="00E363BF">
      <w:pPr>
        <w:pStyle w:val="SourceCode"/>
      </w:pPr>
      <w:r w:rsidRPr="00E363BF">
        <w:t>"request": "launch",</w:t>
      </w:r>
    </w:p>
    <w:p w14:paraId="49053DB1" w14:textId="0AF2647B" w:rsidR="00E363BF" w:rsidRPr="00E363BF" w:rsidRDefault="00E363BF" w:rsidP="00E363BF">
      <w:pPr>
        <w:pStyle w:val="SourceCode"/>
      </w:pPr>
      <w:r w:rsidRPr="00E363BF">
        <w:t>"runtimeExecutable": "${workspaceRoot}/node_modules/.bin/react-scripts",</w:t>
      </w:r>
    </w:p>
    <w:p w14:paraId="691C797A" w14:textId="10057EC8" w:rsidR="00E363BF" w:rsidRPr="00E363BF" w:rsidRDefault="00E363BF" w:rsidP="00E363BF">
      <w:pPr>
        <w:pStyle w:val="SourceCode"/>
      </w:pPr>
      <w:r w:rsidRPr="00E363BF">
        <w:t>"args": ["test", "--runInBand", "--no-cache", "--watchAll=false"],</w:t>
      </w:r>
    </w:p>
    <w:p w14:paraId="046D36C8" w14:textId="7193297D" w:rsidR="00E363BF" w:rsidRPr="00E363BF" w:rsidRDefault="00E363BF" w:rsidP="00E363BF">
      <w:pPr>
        <w:pStyle w:val="SourceCode"/>
      </w:pPr>
      <w:r w:rsidRPr="00E363BF">
        <w:t>"cwd": "${workspaceRoot}",</w:t>
      </w:r>
    </w:p>
    <w:p w14:paraId="6CDB5AFD" w14:textId="35AB99B8" w:rsidR="00E363BF" w:rsidRPr="00E363BF" w:rsidRDefault="00E363BF" w:rsidP="00E363BF">
      <w:pPr>
        <w:pStyle w:val="SourceCode"/>
      </w:pPr>
      <w:r w:rsidRPr="00E363BF">
        <w:t>"protocol": "inspector",</w:t>
      </w:r>
    </w:p>
    <w:p w14:paraId="363E8EED" w14:textId="133504AF" w:rsidR="00E363BF" w:rsidRPr="00E363BF" w:rsidRDefault="00E363BF" w:rsidP="00E363BF">
      <w:pPr>
        <w:pStyle w:val="SourceCode"/>
      </w:pPr>
      <w:r w:rsidRPr="00E363BF">
        <w:t>"console": "integratedTerminal",</w:t>
      </w:r>
    </w:p>
    <w:p w14:paraId="18FDED0C" w14:textId="74016312" w:rsidR="00E363BF" w:rsidRPr="00E363BF" w:rsidRDefault="00E363BF" w:rsidP="00E363BF">
      <w:pPr>
        <w:pStyle w:val="SourceCode"/>
      </w:pPr>
      <w:r w:rsidRPr="00E363BF">
        <w:t>"internalConsoleOptions": "neverOpen",</w:t>
      </w:r>
    </w:p>
    <w:p w14:paraId="607B9BC1" w14:textId="74429DE6" w:rsidR="00E363BF" w:rsidRPr="00E363BF" w:rsidRDefault="00E363BF" w:rsidP="00E363BF">
      <w:pPr>
        <w:pStyle w:val="SourceCode"/>
      </w:pPr>
      <w:r w:rsidRPr="00E363BF">
        <w:t>"env": { "CI": "true" },</w:t>
      </w:r>
    </w:p>
    <w:p w14:paraId="01133660" w14:textId="3AB08434" w:rsidR="00E363BF" w:rsidRPr="00E363BF" w:rsidRDefault="00E363BF" w:rsidP="00E363BF">
      <w:pPr>
        <w:pStyle w:val="SourceCode"/>
      </w:pPr>
      <w:r w:rsidRPr="00E363BF">
        <w:t>"disableOptimisticBPs": true</w:t>
      </w:r>
    </w:p>
    <w:p w14:paraId="4C9F84E5" w14:textId="6BAE7E41" w:rsidR="00E17256" w:rsidRPr="00E363BF" w:rsidRDefault="00E363BF" w:rsidP="00E363BF">
      <w:pPr>
        <w:pStyle w:val="SourceCode"/>
        <w:ind w:left="0"/>
      </w:pPr>
      <w:r w:rsidRPr="00E363BF">
        <w:t>}</w:t>
      </w:r>
    </w:p>
    <w:p w14:paraId="78BE788B" w14:textId="64AC4695" w:rsidR="008F5D74" w:rsidRDefault="008F5D74" w:rsidP="008F5D74">
      <w:pPr>
        <w:pStyle w:val="Heading4"/>
      </w:pPr>
      <w:r>
        <w:t>Debug Single Test File</w:t>
      </w:r>
    </w:p>
    <w:p w14:paraId="401CAB7A" w14:textId="77777777" w:rsidR="008F5D74" w:rsidRPr="008F5D74" w:rsidRDefault="008F5D74" w:rsidP="008F5D74"/>
    <w:p w14:paraId="38599811" w14:textId="77777777" w:rsidR="001657F7" w:rsidRDefault="001657F7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  <w:br w:type="page"/>
      </w:r>
    </w:p>
    <w:p w14:paraId="1C323F5E" w14:textId="7D2E59DE" w:rsidR="005C63E5" w:rsidRDefault="001657F7" w:rsidP="00F424FC">
      <w:pPr>
        <w:pStyle w:val="Heading2"/>
      </w:pPr>
      <w:r>
        <w:lastRenderedPageBreak/>
        <w:t>Typescript</w:t>
      </w:r>
    </w:p>
    <w:p w14:paraId="3F1669FF" w14:textId="77777777" w:rsidR="00E407A2" w:rsidRDefault="00E407A2" w:rsidP="00E407A2">
      <w:pPr>
        <w:pStyle w:val="Heading3"/>
      </w:pPr>
      <w:r>
        <w:t>Setup</w:t>
      </w:r>
    </w:p>
    <w:p w14:paraId="641338DB" w14:textId="4C20CBD1" w:rsidR="00E407A2" w:rsidRDefault="00D4150F" w:rsidP="00E407A2">
      <w:pPr>
        <w:pStyle w:val="Heading4"/>
      </w:pPr>
      <w:r>
        <w:t>J</w:t>
      </w:r>
      <w:r w:rsidR="00E407A2">
        <w:t>avaScript/Typescript Project Structure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E407A2" w14:paraId="1FA14703" w14:textId="77777777" w:rsidTr="0001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0792650" w14:textId="4D10AAE7" w:rsidR="00E407A2" w:rsidRDefault="00DB0581" w:rsidP="00015164">
            <w:r>
              <w:t>Command</w:t>
            </w:r>
          </w:p>
        </w:tc>
        <w:tc>
          <w:tcPr>
            <w:tcW w:w="6083" w:type="dxa"/>
            <w:hideMark/>
          </w:tcPr>
          <w:p w14:paraId="52BFB576" w14:textId="77777777" w:rsidR="00E407A2" w:rsidRDefault="00E407A2" w:rsidP="00015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E407A2" w14:paraId="3B5CCCD6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92DFB16" w14:textId="77777777" w:rsidR="00E407A2" w:rsidRDefault="00E407A2" w:rsidP="00015164">
            <w:pPr>
              <w:pStyle w:val="SourceCode"/>
            </w:pPr>
            <w:r>
              <w:t>package.json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440628EC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a project’s top-level dependencies. These are packages that have been added to a project using </w:t>
            </w:r>
            <w:r w:rsidRPr="00E3190B">
              <w:rPr>
                <w:rStyle w:val="CommandChar"/>
              </w:rPr>
              <w:t>npm install</w:t>
            </w:r>
          </w:p>
        </w:tc>
      </w:tr>
      <w:tr w:rsidR="00E407A2" w14:paraId="06944584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22B052E" w14:textId="77777777" w:rsidR="00E407A2" w:rsidRDefault="00E407A2" w:rsidP="00015164">
            <w:pPr>
              <w:pStyle w:val="SourceCode"/>
            </w:pPr>
            <w:r>
              <w:t>package-lock.json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7772B4F0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package dependencies for the project</w:t>
            </w:r>
          </w:p>
        </w:tc>
      </w:tr>
      <w:tr w:rsidR="00E407A2" w14:paraId="0D20133E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BFBFBF" w:themeColor="background1" w:themeShade="BF"/>
            </w:tcBorders>
          </w:tcPr>
          <w:p w14:paraId="013B82D8" w14:textId="77777777" w:rsidR="00E407A2" w:rsidRDefault="00E407A2" w:rsidP="00015164">
            <w:pPr>
              <w:pStyle w:val="SourceCode"/>
            </w:pPr>
            <w:r>
              <w:t>tsconfig.json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3173A2F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compiler configuration</w:t>
            </w:r>
          </w:p>
        </w:tc>
      </w:tr>
    </w:tbl>
    <w:p w14:paraId="228EDB43" w14:textId="77777777" w:rsidR="00E407A2" w:rsidRPr="003A6B0D" w:rsidRDefault="00E407A2" w:rsidP="00E407A2"/>
    <w:p w14:paraId="5D7E537C" w14:textId="281C39C7" w:rsidR="00E407A2" w:rsidRDefault="00E407A2" w:rsidP="00E407A2">
      <w:pPr>
        <w:pStyle w:val="Heading4"/>
      </w:pPr>
      <w:r>
        <w:t>Node Packages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42780C" w14:paraId="7F27D2D1" w14:textId="77777777" w:rsidTr="00BC2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8325DAE" w14:textId="75CC7722" w:rsidR="0042780C" w:rsidRDefault="00DB0581" w:rsidP="00BC2C59">
            <w:r>
              <w:t>Package</w:t>
            </w:r>
          </w:p>
        </w:tc>
        <w:tc>
          <w:tcPr>
            <w:tcW w:w="6083" w:type="dxa"/>
            <w:hideMark/>
          </w:tcPr>
          <w:p w14:paraId="4F40AC89" w14:textId="332A5B62" w:rsidR="0042780C" w:rsidRDefault="00DB0581" w:rsidP="00BC2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780C" w14:paraId="13C31231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CF8DF8" w14:textId="60FB0FD4" w:rsidR="0042780C" w:rsidRDefault="000F7D52" w:rsidP="00BC2C59">
            <w:pPr>
              <w:pStyle w:val="SourceCode"/>
            </w:pPr>
            <w:r>
              <w:t>t</w:t>
            </w:r>
            <w:r w:rsidR="00043C12">
              <w:t>ypescript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76862840" w14:textId="665E5773" w:rsidR="0042780C" w:rsidRDefault="000F7D52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typescript compiler</w:t>
            </w:r>
          </w:p>
        </w:tc>
      </w:tr>
      <w:tr w:rsidR="0042780C" w14:paraId="1AF4D8C3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D9DADDA" w14:textId="07CBA50A" w:rsidR="0042780C" w:rsidRDefault="000F7D52" w:rsidP="00BC2C59">
            <w:pPr>
              <w:pStyle w:val="SourceCode"/>
            </w:pPr>
            <w:r>
              <w:t>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5236C0B" w14:textId="6DD7384E" w:rsidR="0042780C" w:rsidRDefault="000F7D52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 testing framework</w:t>
            </w:r>
          </w:p>
        </w:tc>
      </w:tr>
      <w:tr w:rsidR="0042780C" w14:paraId="6227050C" w14:textId="77777777" w:rsidTr="00840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2C607F" w14:textId="29F11400" w:rsidR="0042780C" w:rsidRDefault="00D4150F" w:rsidP="00BC2C59">
            <w:pPr>
              <w:pStyle w:val="SourceCode"/>
            </w:pPr>
            <w:r>
              <w:t>tsc-watch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477EAFB1" w14:textId="77777777" w:rsidR="0042780C" w:rsidRDefault="0042780C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a script specified in </w:t>
            </w:r>
            <w:r w:rsidRPr="006C6027">
              <w:rPr>
                <w:rStyle w:val="SourceCodeChar"/>
              </w:rPr>
              <w:t>package.json</w:t>
            </w:r>
          </w:p>
        </w:tc>
      </w:tr>
      <w:tr w:rsidR="00840DF5" w14:paraId="6A10193D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1ED736B" w14:textId="0A5A7951" w:rsidR="00840DF5" w:rsidRDefault="00046732" w:rsidP="00BC2C59">
            <w:pPr>
              <w:pStyle w:val="SourceCode"/>
            </w:pPr>
            <w:r>
              <w:t>ts-jest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5D719939" w14:textId="17B9C35A" w:rsidR="00840DF5" w:rsidRDefault="00046732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us to use Jest with TypeScript</w:t>
            </w:r>
          </w:p>
        </w:tc>
      </w:tr>
    </w:tbl>
    <w:p w14:paraId="5DE14555" w14:textId="262DB701" w:rsidR="00BC6A8B" w:rsidRDefault="00BC6A8B" w:rsidP="00BC6A8B"/>
    <w:p w14:paraId="0C3FD5E6" w14:textId="77777777" w:rsidR="0069070E" w:rsidRDefault="0069070E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640427D" w14:textId="3FC1E375" w:rsidR="00DB0581" w:rsidRDefault="00DB0581" w:rsidP="00DB0581">
      <w:pPr>
        <w:pStyle w:val="Heading4"/>
      </w:pPr>
      <w:r>
        <w:lastRenderedPageBreak/>
        <w:t>TypeScript Compiler Options (TSCONFIG.JSON)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100F80" w14:paraId="040B595E" w14:textId="77777777" w:rsidTr="00BC2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DD3D8A5" w14:textId="77777777" w:rsidR="00100F80" w:rsidRDefault="00100F80" w:rsidP="00BC2C59">
            <w:r>
              <w:t>Package</w:t>
            </w:r>
          </w:p>
        </w:tc>
        <w:tc>
          <w:tcPr>
            <w:tcW w:w="6083" w:type="dxa"/>
            <w:hideMark/>
          </w:tcPr>
          <w:p w14:paraId="632B027D" w14:textId="77777777" w:rsidR="00100F80" w:rsidRDefault="00100F80" w:rsidP="00BC2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00F80" w14:paraId="4F4E1339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702A77" w14:textId="3FBFE506" w:rsidR="00100F80" w:rsidRDefault="0069070E" w:rsidP="00BC2C59">
            <w:pPr>
              <w:pStyle w:val="SourceCode"/>
            </w:pPr>
            <w:r>
              <w:t>target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419DD5D" w14:textId="2FEC12F9" w:rsidR="00100F80" w:rsidRDefault="00100F80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69070E">
              <w:t>version of JavaScript to transpile to</w:t>
            </w:r>
          </w:p>
        </w:tc>
      </w:tr>
      <w:tr w:rsidR="00100F80" w14:paraId="55831A59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4454C4" w14:textId="3A16936C" w:rsidR="00100F80" w:rsidRDefault="001F6483" w:rsidP="00BC2C59">
            <w:pPr>
              <w:pStyle w:val="SourceCode"/>
            </w:pPr>
            <w:r>
              <w:t>module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5749BA0" w14:textId="6BC450DD" w:rsidR="00100F80" w:rsidRDefault="001F6483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JavaScript module format. Some environments such as node do not support ES2015 </w:t>
            </w:r>
            <w:r w:rsidR="00FA08B4">
              <w:t xml:space="preserve">modules so specifying </w:t>
            </w:r>
            <w:r w:rsidR="00FA08B4" w:rsidRPr="00FA08B4">
              <w:rPr>
                <w:rStyle w:val="SourceCodeChar"/>
              </w:rPr>
              <w:t>commonjs</w:t>
            </w:r>
            <w:r w:rsidR="00FA08B4">
              <w:t xml:space="preserve"> tells the compiler to generate older module code</w:t>
            </w:r>
          </w:p>
        </w:tc>
      </w:tr>
      <w:tr w:rsidR="00100F80" w14:paraId="47702461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96A9BE" w14:textId="47B160CB" w:rsidR="00100F80" w:rsidRDefault="00A9078B" w:rsidP="00BC2C59">
            <w:pPr>
              <w:pStyle w:val="SourceCode"/>
            </w:pPr>
            <w:r>
              <w:t>lib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2BFA9699" w14:textId="0783A6D0" w:rsidR="00100F80" w:rsidRDefault="00AF3AC1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Tell TypeScript that certain APIs will be available in the </w:t>
            </w:r>
            <w:r w:rsidR="003E4C13">
              <w:t>environment in which the code will run</w:t>
            </w:r>
            <w:r w:rsidR="00EF6D42">
              <w:t xml:space="preserve">. Examples such as </w:t>
            </w:r>
            <w:r w:rsidR="009D0835">
              <w:t xml:space="preserve">DOM’s </w:t>
            </w:r>
            <w:r w:rsidR="009D0835" w:rsidRPr="00E3494D">
              <w:rPr>
                <w:rStyle w:val="SourceCodeChar"/>
              </w:rPr>
              <w:t>document.querySelector</w:t>
            </w:r>
          </w:p>
        </w:tc>
      </w:tr>
      <w:tr w:rsidR="00100F80" w14:paraId="0B28CD4B" w14:textId="77777777" w:rsidTr="00016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306AF1" w14:textId="2131384D" w:rsidR="00100F80" w:rsidRDefault="007306B6" w:rsidP="00BC2C59">
            <w:pPr>
              <w:pStyle w:val="SourceCode"/>
            </w:pPr>
            <w:r>
              <w:t>outDir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408360E3" w14:textId="0F2AA844" w:rsidR="00100F80" w:rsidRDefault="007306B6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directory into which we will put the transpiled JavaScript.  </w:t>
            </w:r>
          </w:p>
        </w:tc>
      </w:tr>
      <w:tr w:rsidR="0001635C" w14:paraId="566CE838" w14:textId="77777777" w:rsidTr="00BC2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B8B6C90" w14:textId="47294B16" w:rsidR="0001635C" w:rsidRDefault="00FA6CE1" w:rsidP="00BC2C59">
            <w:pPr>
              <w:pStyle w:val="SourceCode"/>
            </w:pPr>
            <w:r>
              <w:t>i</w:t>
            </w:r>
            <w:r w:rsidR="001E559D">
              <w:t>nclude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6ED0AC3F" w14:textId="00024262" w:rsidR="0001635C" w:rsidRDefault="001E559D" w:rsidP="00BC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folders to look in for TypeScript files</w:t>
            </w:r>
          </w:p>
        </w:tc>
      </w:tr>
    </w:tbl>
    <w:p w14:paraId="2CFBD7AD" w14:textId="77777777" w:rsidR="00794A2E" w:rsidRDefault="00794A2E" w:rsidP="00794A2E">
      <w:pPr>
        <w:rPr>
          <w:rFonts w:eastAsiaTheme="majorEastAsia"/>
        </w:rPr>
      </w:pPr>
    </w:p>
    <w:p w14:paraId="14B67FA4" w14:textId="70AE76A3" w:rsidR="00100F80" w:rsidRDefault="00794A2E" w:rsidP="00794A2E">
      <w:pPr>
        <w:rPr>
          <w:rFonts w:eastAsiaTheme="majorEastAsia"/>
        </w:rPr>
      </w:pPr>
      <w:r>
        <w:rPr>
          <w:rFonts w:eastAsiaTheme="majorEastAsia"/>
        </w:rPr>
        <w:t xml:space="preserve">The following listing shows an example tsconfig.json file. </w:t>
      </w:r>
    </w:p>
    <w:p w14:paraId="23818691" w14:textId="34517819" w:rsidR="00E407A2" w:rsidRDefault="00E407A2" w:rsidP="00E407A2">
      <w:pPr>
        <w:pStyle w:val="CodeExampleCode"/>
      </w:pPr>
      <w:r>
        <w:t xml:space="preserve">Listing </w:t>
      </w:r>
      <w:r w:rsidR="00A1278A">
        <w:fldChar w:fldCharType="begin"/>
      </w:r>
      <w:r w:rsidR="00A1278A">
        <w:instrText xml:space="preserve"> SEQ Listing \* ARABIC </w:instrText>
      </w:r>
      <w:r w:rsidR="00A1278A">
        <w:fldChar w:fldCharType="separate"/>
      </w:r>
      <w:r w:rsidR="00DD7750">
        <w:rPr>
          <w:noProof/>
        </w:rPr>
        <w:t>1</w:t>
      </w:r>
      <w:r w:rsidR="00A1278A">
        <w:rPr>
          <w:noProof/>
        </w:rPr>
        <w:fldChar w:fldCharType="end"/>
      </w:r>
      <w:r>
        <w:t xml:space="preserve"> tsconfig.json</w:t>
      </w:r>
    </w:p>
    <w:p w14:paraId="3B141F86" w14:textId="77777777" w:rsidR="00E407A2" w:rsidRPr="00AD4D55" w:rsidRDefault="00E407A2" w:rsidP="00E407A2">
      <w:pPr>
        <w:pStyle w:val="SourceCode"/>
      </w:pPr>
      <w:r w:rsidRPr="00AD4D55">
        <w:t>{</w:t>
      </w:r>
    </w:p>
    <w:p w14:paraId="0E0A3006" w14:textId="77777777" w:rsidR="00E407A2" w:rsidRPr="00AD4D55" w:rsidRDefault="00E407A2" w:rsidP="00E407A2">
      <w:pPr>
        <w:pStyle w:val="SourceCode"/>
      </w:pPr>
      <w:r w:rsidRPr="00AD4D55">
        <w:t>    "compilerOptions": {</w:t>
      </w:r>
    </w:p>
    <w:p w14:paraId="37E10F93" w14:textId="6E005180" w:rsidR="00E407A2" w:rsidRPr="00AD4D55" w:rsidRDefault="00E407A2" w:rsidP="00E407A2">
      <w:pPr>
        <w:pStyle w:val="SourceCode"/>
      </w:pPr>
      <w:r w:rsidRPr="00AD4D55">
        <w:t>        "target": "ES2018",</w:t>
      </w:r>
      <w:r>
        <w:t xml:space="preserve"> </w:t>
      </w:r>
    </w:p>
    <w:p w14:paraId="501F597C" w14:textId="77777777" w:rsidR="00E407A2" w:rsidRPr="00AD4D55" w:rsidRDefault="00E407A2" w:rsidP="00E407A2">
      <w:pPr>
        <w:pStyle w:val="SourceCode"/>
      </w:pPr>
      <w:r w:rsidRPr="00AD4D55">
        <w:t>        "outDir": "./dist",</w:t>
      </w:r>
      <w:r>
        <w:t xml:space="preserve"> </w:t>
      </w:r>
    </w:p>
    <w:p w14:paraId="17226BE7" w14:textId="77777777" w:rsidR="00E407A2" w:rsidRPr="00AD4D55" w:rsidRDefault="00E407A2" w:rsidP="00E407A2">
      <w:pPr>
        <w:pStyle w:val="SourceCode"/>
      </w:pPr>
      <w:r w:rsidRPr="00AD4D55">
        <w:t>        "noEmitOnError": true,</w:t>
      </w:r>
    </w:p>
    <w:p w14:paraId="1E923F02" w14:textId="77777777" w:rsidR="00E407A2" w:rsidRPr="00AD4D55" w:rsidRDefault="00E407A2" w:rsidP="00E407A2">
      <w:pPr>
        <w:pStyle w:val="SourceCode"/>
      </w:pPr>
      <w:r w:rsidRPr="00AD4D55">
        <w:t>        "sourceMap": true,</w:t>
      </w:r>
    </w:p>
    <w:p w14:paraId="6B87EB24" w14:textId="1D4391BD" w:rsidR="00E407A2" w:rsidRPr="00AD4D55" w:rsidRDefault="00E407A2" w:rsidP="00E407A2">
      <w:pPr>
        <w:pStyle w:val="SourceCode"/>
      </w:pPr>
      <w:r w:rsidRPr="00AD4D55">
        <w:t>        "module": "commonjs"</w:t>
      </w:r>
      <w:r>
        <w:t xml:space="preserve"> </w:t>
      </w:r>
    </w:p>
    <w:p w14:paraId="5854C5DA" w14:textId="7DB494FA" w:rsidR="00E407A2" w:rsidRDefault="00E407A2" w:rsidP="00E407A2">
      <w:pPr>
        <w:pStyle w:val="SourceCode"/>
      </w:pPr>
      <w:r w:rsidRPr="00AD4D55">
        <w:t>    }</w:t>
      </w:r>
    </w:p>
    <w:p w14:paraId="13C436D4" w14:textId="69782E2B" w:rsidR="00DB0FCA" w:rsidRPr="00AD4D55" w:rsidRDefault="00DB0FCA" w:rsidP="00E407A2">
      <w:pPr>
        <w:pStyle w:val="SourceCode"/>
      </w:pPr>
      <w:r>
        <w:tab/>
      </w:r>
    </w:p>
    <w:p w14:paraId="47372D1D" w14:textId="77777777" w:rsidR="00E407A2" w:rsidRDefault="00E407A2" w:rsidP="00E407A2">
      <w:pPr>
        <w:pStyle w:val="SourceCode"/>
      </w:pPr>
      <w:r w:rsidRPr="00AD4D55">
        <w:t>}</w:t>
      </w:r>
    </w:p>
    <w:p w14:paraId="58B8B890" w14:textId="77777777" w:rsidR="0007487D" w:rsidRDefault="0007487D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9A922B1" w14:textId="60C802B1" w:rsidR="0007487D" w:rsidRDefault="0007487D" w:rsidP="0007487D">
      <w:pPr>
        <w:pStyle w:val="Heading3"/>
      </w:pPr>
      <w:r>
        <w:lastRenderedPageBreak/>
        <w:t>Development Template</w:t>
      </w:r>
    </w:p>
    <w:p w14:paraId="6DD8D0F4" w14:textId="731E6881" w:rsidR="00EB02D3" w:rsidRDefault="00EB02D3" w:rsidP="00EB02D3">
      <w:r>
        <w:t>This section shows how to setup a TypeScript development environment with the following benefits.</w:t>
      </w:r>
    </w:p>
    <w:p w14:paraId="709C1160" w14:textId="7B97A342" w:rsidR="00EB02D3" w:rsidRDefault="00A43EBA" w:rsidP="00EB02D3">
      <w:pPr>
        <w:pStyle w:val="ListParagraph"/>
        <w:numPr>
          <w:ilvl w:val="0"/>
          <w:numId w:val="48"/>
        </w:numPr>
      </w:pPr>
      <w:r>
        <w:t>Automatically transpile TypeScript files as they change</w:t>
      </w:r>
      <w:r w:rsidR="005F3C12">
        <w:t>.</w:t>
      </w:r>
    </w:p>
    <w:p w14:paraId="46AA8E72" w14:textId="6E2DA087" w:rsidR="00A43EBA" w:rsidRDefault="00807635" w:rsidP="00EB02D3">
      <w:pPr>
        <w:pStyle w:val="ListParagraph"/>
        <w:numPr>
          <w:ilvl w:val="0"/>
          <w:numId w:val="48"/>
        </w:numPr>
      </w:pPr>
      <w:r>
        <w:t xml:space="preserve">Unit testing with </w:t>
      </w:r>
      <w:r w:rsidR="00B80B29">
        <w:t>Jest.</w:t>
      </w:r>
    </w:p>
    <w:p w14:paraId="77701D5A" w14:textId="4C884F70" w:rsidR="008D2960" w:rsidRDefault="008D2960" w:rsidP="00EB02D3">
      <w:pPr>
        <w:pStyle w:val="ListParagraph"/>
        <w:numPr>
          <w:ilvl w:val="0"/>
          <w:numId w:val="48"/>
        </w:numPr>
      </w:pPr>
      <w:r>
        <w:t>Debugging individual unit tests with Jest Visual Studio Code Plugin</w:t>
      </w:r>
      <w:r w:rsidR="0015049E">
        <w:t>.</w:t>
      </w:r>
    </w:p>
    <w:p w14:paraId="0F86A9FD" w14:textId="04C8C177" w:rsidR="008D2960" w:rsidRDefault="008D2960" w:rsidP="008D2960"/>
    <w:p w14:paraId="24B2A2A3" w14:textId="77777777" w:rsidR="008D2960" w:rsidRDefault="008D2960" w:rsidP="008D2960"/>
    <w:p w14:paraId="5B524F43" w14:textId="77777777" w:rsidR="0007487D" w:rsidRPr="0007487D" w:rsidRDefault="0007487D" w:rsidP="0007487D"/>
    <w:p w14:paraId="0A47D54B" w14:textId="2E24D323" w:rsidR="00E407A2" w:rsidRDefault="00E407A2" w:rsidP="00E407A2">
      <w:pPr>
        <w:pStyle w:val="Heading4"/>
      </w:pPr>
      <w:r>
        <w:t>Package.json</w:t>
      </w:r>
    </w:p>
    <w:p w14:paraId="00CE5D44" w14:textId="77777777" w:rsidR="00E407A2" w:rsidRPr="004D32AB" w:rsidRDefault="00E407A2" w:rsidP="00E407A2">
      <w:pPr>
        <w:pStyle w:val="SourceCode"/>
      </w:pPr>
      <w:r w:rsidRPr="004D32AB">
        <w:t>{</w:t>
      </w:r>
    </w:p>
    <w:p w14:paraId="07DCA3F7" w14:textId="77777777" w:rsidR="00E407A2" w:rsidRPr="004D32AB" w:rsidRDefault="00E407A2" w:rsidP="00E407A2">
      <w:pPr>
        <w:pStyle w:val="SourceCode"/>
      </w:pPr>
      <w:r w:rsidRPr="004D32AB">
        <w:t>  "name": "tools",</w:t>
      </w:r>
    </w:p>
    <w:p w14:paraId="368AFF4B" w14:textId="77777777" w:rsidR="00E407A2" w:rsidRPr="004D32AB" w:rsidRDefault="00E407A2" w:rsidP="00E407A2">
      <w:pPr>
        <w:pStyle w:val="SourceCode"/>
      </w:pPr>
      <w:r w:rsidRPr="004D32AB">
        <w:t>  "version": "1.0.0",</w:t>
      </w:r>
    </w:p>
    <w:p w14:paraId="0D70A6F2" w14:textId="77777777" w:rsidR="00E407A2" w:rsidRPr="004D32AB" w:rsidRDefault="00E407A2" w:rsidP="00E407A2">
      <w:pPr>
        <w:pStyle w:val="SourceCode"/>
      </w:pPr>
      <w:r w:rsidRPr="004D32AB">
        <w:t>  "description": "",</w:t>
      </w:r>
    </w:p>
    <w:p w14:paraId="35C140AC" w14:textId="77777777" w:rsidR="00E407A2" w:rsidRPr="004D32AB" w:rsidRDefault="00E407A2" w:rsidP="00E407A2">
      <w:pPr>
        <w:pStyle w:val="SourceCode"/>
      </w:pPr>
      <w:r w:rsidRPr="004D32AB">
        <w:t>  "main": "index.js",</w:t>
      </w:r>
    </w:p>
    <w:p w14:paraId="51DAC726" w14:textId="77777777" w:rsidR="00E407A2" w:rsidRPr="004D32AB" w:rsidRDefault="00E407A2" w:rsidP="00E407A2">
      <w:pPr>
        <w:pStyle w:val="SourceCode"/>
      </w:pPr>
      <w:r w:rsidRPr="004D32AB">
        <w:t>  "scripts": {</w:t>
      </w:r>
    </w:p>
    <w:p w14:paraId="5116CD47" w14:textId="77777777" w:rsidR="00E407A2" w:rsidRPr="0012060D" w:rsidRDefault="00E407A2" w:rsidP="00E407A2">
      <w:pPr>
        <w:pStyle w:val="SourceCode"/>
        <w:rPr>
          <w:b/>
          <w:bCs/>
        </w:rPr>
      </w:pPr>
      <w:r w:rsidRPr="0012060D">
        <w:rPr>
          <w:b/>
          <w:bCs/>
        </w:rPr>
        <w:t>    "test": "</w:t>
      </w:r>
      <w:r>
        <w:rPr>
          <w:b/>
          <w:bCs/>
        </w:rPr>
        <w:t>npx jest --watchAll</w:t>
      </w:r>
      <w:r w:rsidRPr="0012060D">
        <w:rPr>
          <w:b/>
          <w:bCs/>
        </w:rPr>
        <w:t>",</w:t>
      </w:r>
    </w:p>
    <w:p w14:paraId="72CDF9C7" w14:textId="77777777" w:rsidR="00E407A2" w:rsidRPr="0012060D" w:rsidRDefault="00E407A2" w:rsidP="00E407A2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dist/index.js\""</w:t>
      </w:r>
    </w:p>
    <w:p w14:paraId="62F43117" w14:textId="77777777" w:rsidR="00E407A2" w:rsidRPr="004D32AB" w:rsidRDefault="00E407A2" w:rsidP="00E407A2">
      <w:pPr>
        <w:pStyle w:val="SourceCode"/>
      </w:pPr>
      <w:r w:rsidRPr="004D32AB">
        <w:t>  },</w:t>
      </w:r>
    </w:p>
    <w:p w14:paraId="4D0C2B7A" w14:textId="77777777" w:rsidR="00E407A2" w:rsidRPr="004D32AB" w:rsidRDefault="00E407A2" w:rsidP="00E407A2">
      <w:pPr>
        <w:pStyle w:val="SourceCode"/>
      </w:pPr>
      <w:r w:rsidRPr="004D32AB">
        <w:t>  "keywords": [],</w:t>
      </w:r>
    </w:p>
    <w:p w14:paraId="66ECC547" w14:textId="77777777" w:rsidR="00E407A2" w:rsidRPr="004D32AB" w:rsidRDefault="00E407A2" w:rsidP="00E407A2">
      <w:pPr>
        <w:pStyle w:val="SourceCode"/>
      </w:pPr>
      <w:r w:rsidRPr="004D32AB">
        <w:t>  "author": "",</w:t>
      </w:r>
    </w:p>
    <w:p w14:paraId="24592C75" w14:textId="77777777" w:rsidR="00E407A2" w:rsidRPr="004D32AB" w:rsidRDefault="00E407A2" w:rsidP="00E407A2">
      <w:pPr>
        <w:pStyle w:val="SourceCode"/>
      </w:pPr>
      <w:r w:rsidRPr="004D32AB">
        <w:t>  "license": "ISC",</w:t>
      </w:r>
    </w:p>
    <w:p w14:paraId="0C0B3B0E" w14:textId="77777777" w:rsidR="00E407A2" w:rsidRPr="004D32AB" w:rsidRDefault="00E407A2" w:rsidP="00E407A2">
      <w:pPr>
        <w:pStyle w:val="SourceCode"/>
      </w:pPr>
      <w:r w:rsidRPr="004D32AB">
        <w:t>  "devDependencies": {</w:t>
      </w:r>
    </w:p>
    <w:p w14:paraId="25E5448E" w14:textId="77777777" w:rsidR="00E407A2" w:rsidRPr="004D32AB" w:rsidRDefault="00E407A2" w:rsidP="00E407A2">
      <w:pPr>
        <w:pStyle w:val="SourceCode"/>
      </w:pPr>
      <w:r w:rsidRPr="004D32AB">
        <w:t>    "tsc-watch": "^4.2.3",</w:t>
      </w:r>
    </w:p>
    <w:p w14:paraId="6783C577" w14:textId="77777777" w:rsidR="00E407A2" w:rsidRPr="004D32AB" w:rsidRDefault="00E407A2" w:rsidP="00E407A2">
      <w:pPr>
        <w:pStyle w:val="SourceCode"/>
      </w:pPr>
      <w:r w:rsidRPr="004D32AB">
        <w:t>    "typescript": "^3.8.3"</w:t>
      </w:r>
    </w:p>
    <w:p w14:paraId="453B43D1" w14:textId="77777777" w:rsidR="00E407A2" w:rsidRPr="004D32AB" w:rsidRDefault="00E407A2" w:rsidP="00E407A2">
      <w:pPr>
        <w:pStyle w:val="SourceCode"/>
      </w:pPr>
      <w:r w:rsidRPr="004D32AB">
        <w:t>  }</w:t>
      </w:r>
    </w:p>
    <w:p w14:paraId="0DA57DBF" w14:textId="77777777" w:rsidR="00E407A2" w:rsidRPr="004D32AB" w:rsidRDefault="00E407A2" w:rsidP="00E407A2">
      <w:pPr>
        <w:pStyle w:val="SourceCode"/>
      </w:pPr>
      <w:r w:rsidRPr="004D32AB">
        <w:t>}</w:t>
      </w:r>
    </w:p>
    <w:p w14:paraId="20D5D38B" w14:textId="77777777" w:rsidR="00E407A2" w:rsidRPr="004D32AB" w:rsidRDefault="00E407A2" w:rsidP="00E40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213617" w14:textId="77777777" w:rsidR="00E407A2" w:rsidRPr="00EF17A5" w:rsidRDefault="00E407A2" w:rsidP="00E407A2">
      <w:r>
        <w:t>The bold lines specify scripts that can be run by npm. We have added a script called start that monitors files for change and executes the index.js when changed files have been compiled</w:t>
      </w:r>
    </w:p>
    <w:p w14:paraId="0D727A52" w14:textId="483A73C3" w:rsidR="003350DE" w:rsidRDefault="003350DE" w:rsidP="003350DE">
      <w:pPr>
        <w:pStyle w:val="Heading2"/>
      </w:pPr>
      <w:bookmarkStart w:id="1" w:name="_Toc43574564"/>
      <w:r>
        <w:t>Typescript – Review to delete</w:t>
      </w:r>
    </w:p>
    <w:p w14:paraId="79DF7AAF" w14:textId="77777777" w:rsidR="003350DE" w:rsidRDefault="003350DE" w:rsidP="00E407A2">
      <w:pPr>
        <w:pStyle w:val="Heading3"/>
      </w:pPr>
    </w:p>
    <w:p w14:paraId="0324EBD9" w14:textId="45D790EC" w:rsidR="00E407A2" w:rsidRDefault="00E407A2" w:rsidP="00E407A2">
      <w:pPr>
        <w:pStyle w:val="Heading3"/>
      </w:pPr>
      <w:r>
        <w:t>Debugging</w:t>
      </w:r>
      <w:bookmarkEnd w:id="1"/>
    </w:p>
    <w:p w14:paraId="3A788EFE" w14:textId="77777777" w:rsidR="00E407A2" w:rsidRDefault="00E407A2" w:rsidP="00E407A2">
      <w:pPr>
        <w:rPr>
          <w:rStyle w:val="SourceCodeChar"/>
        </w:rPr>
      </w:pPr>
      <w:r>
        <w:t xml:space="preserve">If we want to debug in VSCode we need to add a folder called </w:t>
      </w:r>
      <w:r w:rsidRPr="00474E4A">
        <w:rPr>
          <w:rStyle w:val="SourceCodeChar"/>
        </w:rPr>
        <w:t>.vscode</w:t>
      </w:r>
      <w:r>
        <w:t xml:space="preserve"> into which we add a file called </w:t>
      </w:r>
      <w:r w:rsidRPr="00474E4A">
        <w:rPr>
          <w:rStyle w:val="SourceCodeChar"/>
        </w:rPr>
        <w:t>launch.json</w:t>
      </w:r>
    </w:p>
    <w:p w14:paraId="3E1271BB" w14:textId="77777777" w:rsidR="00E407A2" w:rsidRPr="007D4E40" w:rsidRDefault="00E407A2" w:rsidP="00E407A2">
      <w:pPr>
        <w:pStyle w:val="SourceCode"/>
      </w:pPr>
      <w:r w:rsidRPr="007D4E40">
        <w:t>{</w:t>
      </w:r>
    </w:p>
    <w:p w14:paraId="64A1DA0A" w14:textId="77777777" w:rsidR="00E407A2" w:rsidRPr="007D4E40" w:rsidRDefault="00E407A2" w:rsidP="00E407A2">
      <w:pPr>
        <w:pStyle w:val="SourceCode"/>
      </w:pPr>
      <w:r w:rsidRPr="007D4E40">
        <w:t>    // Use IntelliSense to learn about possible attributes.</w:t>
      </w:r>
    </w:p>
    <w:p w14:paraId="303699EF" w14:textId="77777777" w:rsidR="00E407A2" w:rsidRPr="007D4E40" w:rsidRDefault="00E407A2" w:rsidP="00E407A2">
      <w:pPr>
        <w:pStyle w:val="SourceCode"/>
      </w:pPr>
      <w:r w:rsidRPr="007D4E40">
        <w:t>    // Hover to view descriptions of existing attributes.</w:t>
      </w:r>
    </w:p>
    <w:p w14:paraId="39BC39AB" w14:textId="77777777" w:rsidR="00E407A2" w:rsidRPr="007D4E40" w:rsidRDefault="00E407A2" w:rsidP="00E407A2">
      <w:pPr>
        <w:pStyle w:val="SourceCode"/>
      </w:pPr>
      <w:r w:rsidRPr="007D4E40">
        <w:lastRenderedPageBreak/>
        <w:t>    // For more information, visit: https://go.microsoft.com/fwlink/?linkid=830387</w:t>
      </w:r>
    </w:p>
    <w:p w14:paraId="04FD38C8" w14:textId="77777777" w:rsidR="00E407A2" w:rsidRPr="007D4E40" w:rsidRDefault="00E407A2" w:rsidP="00E407A2">
      <w:pPr>
        <w:pStyle w:val="SourceCode"/>
      </w:pPr>
      <w:r w:rsidRPr="007D4E40">
        <w:t>    "version": "0.2.0",</w:t>
      </w:r>
    </w:p>
    <w:p w14:paraId="0177F41A" w14:textId="77777777" w:rsidR="00E407A2" w:rsidRPr="007D4E40" w:rsidRDefault="00E407A2" w:rsidP="00E407A2">
      <w:pPr>
        <w:pStyle w:val="SourceCode"/>
      </w:pPr>
      <w:r w:rsidRPr="007D4E40">
        <w:t>    "configurations": [</w:t>
      </w:r>
    </w:p>
    <w:p w14:paraId="71DC39B2" w14:textId="77777777" w:rsidR="00E407A2" w:rsidRPr="007D4E40" w:rsidRDefault="00E407A2" w:rsidP="00E407A2">
      <w:pPr>
        <w:pStyle w:val="SourceCode"/>
      </w:pPr>
      <w:r w:rsidRPr="007D4E40">
        <w:t>        {</w:t>
      </w:r>
    </w:p>
    <w:p w14:paraId="289E60F8" w14:textId="77777777" w:rsidR="00E407A2" w:rsidRPr="007D4E40" w:rsidRDefault="00E407A2" w:rsidP="00E407A2">
      <w:pPr>
        <w:pStyle w:val="SourceCode"/>
      </w:pPr>
      <w:r w:rsidRPr="007D4E40">
        <w:t>            "type": "node",</w:t>
      </w:r>
    </w:p>
    <w:p w14:paraId="5EFAE07C" w14:textId="77777777" w:rsidR="00E407A2" w:rsidRPr="007D4E40" w:rsidRDefault="00E407A2" w:rsidP="00E407A2">
      <w:pPr>
        <w:pStyle w:val="SourceCode"/>
      </w:pPr>
      <w:r w:rsidRPr="007D4E40">
        <w:t>            "request": "launch",</w:t>
      </w:r>
    </w:p>
    <w:p w14:paraId="5982DF72" w14:textId="77777777" w:rsidR="00E407A2" w:rsidRPr="007D4E40" w:rsidRDefault="00E407A2" w:rsidP="00E407A2">
      <w:pPr>
        <w:pStyle w:val="SourceCode"/>
      </w:pPr>
      <w:r w:rsidRPr="007D4E40">
        <w:t>            "name": "Launch Program",</w:t>
      </w:r>
    </w:p>
    <w:p w14:paraId="0CC2EF8F" w14:textId="77777777" w:rsidR="00E407A2" w:rsidRPr="007D4E40" w:rsidRDefault="00E407A2" w:rsidP="00E407A2">
      <w:pPr>
        <w:pStyle w:val="SourceCode"/>
      </w:pPr>
      <w:r w:rsidRPr="007D4E40">
        <w:t>            "program": "${workspaceFolder}\\dist\\index.js",</w:t>
      </w:r>
    </w:p>
    <w:p w14:paraId="2D6CFDF1" w14:textId="77777777" w:rsidR="00E407A2" w:rsidRPr="007D4E40" w:rsidRDefault="00E407A2" w:rsidP="00E407A2">
      <w:pPr>
        <w:pStyle w:val="SourceCode"/>
      </w:pPr>
      <w:r w:rsidRPr="007D4E40">
        <w:t>        }</w:t>
      </w:r>
    </w:p>
    <w:p w14:paraId="4956DAD8" w14:textId="77777777" w:rsidR="00E407A2" w:rsidRPr="007D4E40" w:rsidRDefault="00E407A2" w:rsidP="00E407A2">
      <w:pPr>
        <w:pStyle w:val="SourceCode"/>
      </w:pPr>
      <w:r w:rsidRPr="007D4E40">
        <w:t>    ]</w:t>
      </w:r>
    </w:p>
    <w:p w14:paraId="24167792" w14:textId="77777777" w:rsidR="00E407A2" w:rsidRDefault="00E407A2" w:rsidP="00E407A2">
      <w:pPr>
        <w:pStyle w:val="SourceCode"/>
      </w:pPr>
      <w:r w:rsidRPr="007D4E40">
        <w:t>}</w:t>
      </w:r>
    </w:p>
    <w:p w14:paraId="0CF5F37C" w14:textId="77777777" w:rsidR="00E407A2" w:rsidRDefault="00E407A2" w:rsidP="00E407A2">
      <w:pPr>
        <w:pStyle w:val="SourceCode"/>
      </w:pPr>
    </w:p>
    <w:p w14:paraId="528A8E8C" w14:textId="77777777" w:rsidR="00E407A2" w:rsidRPr="007D4E40" w:rsidRDefault="00E407A2" w:rsidP="00E407A2">
      <w:r>
        <w:t>We can then run our debugger using F5 in visual studio code</w:t>
      </w:r>
    </w:p>
    <w:p w14:paraId="288B7B09" w14:textId="77777777" w:rsidR="00E407A2" w:rsidRDefault="00E407A2" w:rsidP="00E407A2">
      <w:pPr>
        <w:pStyle w:val="Heading3"/>
      </w:pPr>
      <w:bookmarkStart w:id="2" w:name="_Toc43574565"/>
      <w:r>
        <w:t>Unit Testing</w:t>
      </w:r>
      <w:bookmarkEnd w:id="2"/>
    </w:p>
    <w:p w14:paraId="09FBCA83" w14:textId="77777777" w:rsidR="00E407A2" w:rsidRDefault="00E407A2" w:rsidP="00E407A2">
      <w:r>
        <w:t xml:space="preserve">Unit testing with Jest consists of two parts. The first part is to setup a configuration file called </w:t>
      </w:r>
      <w:r w:rsidRPr="006F416F">
        <w:rPr>
          <w:rStyle w:val="SourceCodeChar"/>
        </w:rPr>
        <w:t>jest.config.js</w:t>
      </w:r>
      <w:r>
        <w:t xml:space="preserve"> at the root level of our project. The following is a good example. </w:t>
      </w:r>
    </w:p>
    <w:p w14:paraId="1B94A695" w14:textId="77777777" w:rsidR="00E407A2" w:rsidRPr="0085499A" w:rsidRDefault="00E407A2" w:rsidP="00E407A2">
      <w:pPr>
        <w:pStyle w:val="SourceCode"/>
      </w:pPr>
      <w:r w:rsidRPr="0085499A">
        <w:t>module.exports = {</w:t>
      </w:r>
    </w:p>
    <w:p w14:paraId="30C7754D" w14:textId="77777777" w:rsidR="00E407A2" w:rsidRPr="0085499A" w:rsidRDefault="00E407A2" w:rsidP="00E407A2">
      <w:pPr>
        <w:pStyle w:val="SourceCode"/>
      </w:pPr>
      <w:r w:rsidRPr="0085499A">
        <w:t>    "roots": ["src"],</w:t>
      </w:r>
    </w:p>
    <w:p w14:paraId="6EEBD646" w14:textId="77777777" w:rsidR="00E407A2" w:rsidRPr="0085499A" w:rsidRDefault="00E407A2" w:rsidP="00E407A2">
      <w:pPr>
        <w:pStyle w:val="SourceCode"/>
      </w:pPr>
      <w:r w:rsidRPr="0085499A">
        <w:t>    "transform":{"^.+\\.tsx?$": "ts-jest"}</w:t>
      </w:r>
    </w:p>
    <w:p w14:paraId="68882A52" w14:textId="77777777" w:rsidR="00E407A2" w:rsidRPr="0085499A" w:rsidRDefault="00E407A2" w:rsidP="00E407A2">
      <w:pPr>
        <w:pStyle w:val="SourceCode"/>
      </w:pPr>
      <w:r w:rsidRPr="0085499A">
        <w:t>}</w:t>
      </w:r>
    </w:p>
    <w:p w14:paraId="4ACC8566" w14:textId="77777777" w:rsidR="00E407A2" w:rsidRDefault="00E407A2" w:rsidP="00E407A2"/>
    <w:p w14:paraId="23266C54" w14:textId="77777777" w:rsidR="00E407A2" w:rsidRDefault="00E407A2" w:rsidP="00E407A2">
      <w:r>
        <w:t xml:space="preserve">Then we simply add tests in our source code folder. If we have a module called </w:t>
      </w:r>
      <w:r w:rsidRPr="005933B6">
        <w:rPr>
          <w:rStyle w:val="SourceCodeChar"/>
        </w:rPr>
        <w:t>adder.ts</w:t>
      </w:r>
      <w:r>
        <w:t xml:space="preserve"> as follows</w:t>
      </w:r>
    </w:p>
    <w:p w14:paraId="141696EE" w14:textId="77777777" w:rsidR="00E407A2" w:rsidRPr="005933B6" w:rsidRDefault="00E407A2" w:rsidP="00E407A2">
      <w:pPr>
        <w:pStyle w:val="SourceCode"/>
      </w:pPr>
      <w:r w:rsidRPr="005933B6">
        <w:t>export function add(a: number, b: number): number {</w:t>
      </w:r>
    </w:p>
    <w:p w14:paraId="41A8D5B8" w14:textId="77777777" w:rsidR="00E407A2" w:rsidRPr="005933B6" w:rsidRDefault="00E407A2" w:rsidP="00E407A2">
      <w:pPr>
        <w:pStyle w:val="SourceCode"/>
      </w:pPr>
      <w:r w:rsidRPr="005933B6">
        <w:t>    return a+b;</w:t>
      </w:r>
    </w:p>
    <w:p w14:paraId="051BC299" w14:textId="77777777" w:rsidR="00E407A2" w:rsidRPr="005933B6" w:rsidRDefault="00E407A2" w:rsidP="00E407A2">
      <w:pPr>
        <w:pStyle w:val="SourceCode"/>
      </w:pPr>
      <w:r w:rsidRPr="005933B6">
        <w:t>}</w:t>
      </w:r>
    </w:p>
    <w:p w14:paraId="15051764" w14:textId="77777777" w:rsidR="00E407A2" w:rsidRDefault="00E407A2" w:rsidP="00E407A2"/>
    <w:p w14:paraId="7F5F0674" w14:textId="77777777" w:rsidR="00E407A2" w:rsidRDefault="00E407A2" w:rsidP="00E407A2">
      <w:r>
        <w:t xml:space="preserve">We can create a test called </w:t>
      </w:r>
      <w:r w:rsidRPr="00D14D1A">
        <w:rPr>
          <w:rStyle w:val="SourceCodeChar"/>
        </w:rPr>
        <w:t>adder.test.ts</w:t>
      </w:r>
      <w:r>
        <w:t xml:space="preserve"> as follows</w:t>
      </w:r>
    </w:p>
    <w:p w14:paraId="7B879A01" w14:textId="77777777" w:rsidR="00E407A2" w:rsidRPr="00D14D1A" w:rsidRDefault="00E407A2" w:rsidP="00E407A2">
      <w:pPr>
        <w:pStyle w:val="SourceCode"/>
      </w:pPr>
      <w:r w:rsidRPr="00D14D1A">
        <w:t>import {add} from "./adder";</w:t>
      </w:r>
    </w:p>
    <w:p w14:paraId="1C2C20F6" w14:textId="77777777" w:rsidR="00E407A2" w:rsidRPr="00D14D1A" w:rsidRDefault="00E407A2" w:rsidP="00E407A2">
      <w:pPr>
        <w:pStyle w:val="SourceCode"/>
      </w:pPr>
    </w:p>
    <w:p w14:paraId="63F935F0" w14:textId="77777777" w:rsidR="00E407A2" w:rsidRPr="00D14D1A" w:rsidRDefault="00E407A2" w:rsidP="00E407A2">
      <w:pPr>
        <w:pStyle w:val="SourceCode"/>
      </w:pPr>
      <w:r w:rsidRPr="00D14D1A">
        <w:t>test("do a test", () =&gt; {</w:t>
      </w:r>
    </w:p>
    <w:p w14:paraId="6A971758" w14:textId="77777777" w:rsidR="00E407A2" w:rsidRPr="00D14D1A" w:rsidRDefault="00E407A2" w:rsidP="00E407A2">
      <w:pPr>
        <w:pStyle w:val="SourceCode"/>
      </w:pPr>
      <w:r w:rsidRPr="00D14D1A">
        <w:t>    let result = add(10,5);</w:t>
      </w:r>
    </w:p>
    <w:p w14:paraId="41677F08" w14:textId="77777777" w:rsidR="00E407A2" w:rsidRPr="00D14D1A" w:rsidRDefault="00E407A2" w:rsidP="00E407A2">
      <w:pPr>
        <w:pStyle w:val="SourceCode"/>
      </w:pPr>
      <w:r w:rsidRPr="00D14D1A">
        <w:t>    expect(result).toBe(15);</w:t>
      </w:r>
    </w:p>
    <w:p w14:paraId="3A813D9C" w14:textId="77777777" w:rsidR="00E407A2" w:rsidRPr="00D14D1A" w:rsidRDefault="00E407A2" w:rsidP="00E407A2">
      <w:pPr>
        <w:pStyle w:val="SourceCode"/>
      </w:pPr>
      <w:r w:rsidRPr="00D14D1A">
        <w:t>})</w:t>
      </w:r>
    </w:p>
    <w:p w14:paraId="0B254C23" w14:textId="77777777" w:rsidR="00E407A2" w:rsidRPr="00503A64" w:rsidRDefault="00E407A2" w:rsidP="00E40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E6929D" w14:textId="77777777" w:rsidR="00E407A2" w:rsidRDefault="00E407A2" w:rsidP="00E407A2">
      <w:pPr>
        <w:pStyle w:val="Heading3"/>
      </w:pPr>
      <w:bookmarkStart w:id="3" w:name="_Toc43574566"/>
      <w:r>
        <w:t>Putting it together</w:t>
      </w:r>
      <w:bookmarkEnd w:id="3"/>
      <w:r>
        <w:t xml:space="preserve"> </w:t>
      </w:r>
    </w:p>
    <w:p w14:paraId="189357D8" w14:textId="77777777" w:rsidR="00E407A2" w:rsidRDefault="00E407A2" w:rsidP="00E407A2">
      <w:r>
        <w:t xml:space="preserve">Often it is useful to have two terminal windows: one with a file watcher compiling and running our application and one running the tests. </w:t>
      </w:r>
    </w:p>
    <w:p w14:paraId="679DC5E5" w14:textId="77777777" w:rsidR="00E407A2" w:rsidRDefault="00E407A2" w:rsidP="00E407A2">
      <w:pPr>
        <w:pStyle w:val="SourceCode"/>
      </w:pPr>
      <w:r>
        <w:t>npm start</w:t>
      </w:r>
    </w:p>
    <w:p w14:paraId="2ABDC686" w14:textId="77777777" w:rsidR="00E407A2" w:rsidRPr="00B77F60" w:rsidRDefault="00E407A2" w:rsidP="00E407A2">
      <w:pPr>
        <w:pStyle w:val="SourceCode"/>
      </w:pPr>
      <w:r>
        <w:t>npm test</w:t>
      </w:r>
    </w:p>
    <w:p w14:paraId="4D75BE79" w14:textId="77777777" w:rsidR="00E407A2" w:rsidRDefault="00E407A2" w:rsidP="00E407A2"/>
    <w:p w14:paraId="3918FFD9" w14:textId="77777777" w:rsidR="00E407A2" w:rsidRDefault="00E407A2" w:rsidP="00E407A2">
      <w:r>
        <w:rPr>
          <w:noProof/>
        </w:rPr>
        <w:lastRenderedPageBreak/>
        <w:drawing>
          <wp:inline distT="0" distB="0" distL="0" distR="0" wp14:anchorId="40D7D0E4" wp14:editId="32757F50">
            <wp:extent cx="5731510" cy="2404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0426" w14:textId="77777777" w:rsidR="00E407A2" w:rsidRDefault="00E407A2" w:rsidP="00E407A2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63A8BE9" w14:textId="77777777" w:rsidR="00E407A2" w:rsidRPr="00E407A2" w:rsidRDefault="00E407A2" w:rsidP="00E407A2"/>
    <w:p w14:paraId="199FA836" w14:textId="74949171" w:rsidR="00FF21EA" w:rsidRDefault="00FF21EA" w:rsidP="00FF21EA">
      <w:pPr>
        <w:pStyle w:val="Heading3"/>
      </w:pPr>
      <w:r>
        <w:t>Specified Single File</w:t>
      </w:r>
    </w:p>
    <w:p w14:paraId="029C9BF5" w14:textId="7ACB39BD" w:rsidR="008464D1" w:rsidRDefault="008464D1" w:rsidP="008464D1">
      <w:r>
        <w:t xml:space="preserve">We need to make sure we have the typescript compiler </w:t>
      </w:r>
      <w:r w:rsidR="00AE7D6E">
        <w:t>installed.</w:t>
      </w:r>
    </w:p>
    <w:p w14:paraId="0687EBB7" w14:textId="77777777" w:rsidR="003D57F0" w:rsidRDefault="003D57F0" w:rsidP="003D57F0">
      <w:pPr>
        <w:pStyle w:val="SourceCode"/>
        <w:ind w:left="0"/>
      </w:pPr>
      <w:r>
        <w:t>npm init –yes</w:t>
      </w:r>
    </w:p>
    <w:p w14:paraId="1E943898" w14:textId="63516E87" w:rsidR="008464D1" w:rsidRDefault="003D57F0" w:rsidP="003D57F0">
      <w:pPr>
        <w:pStyle w:val="SourceCode"/>
        <w:ind w:left="0"/>
      </w:pPr>
      <w:r>
        <w:t>npm install –-save-dev typescript</w:t>
      </w:r>
    </w:p>
    <w:p w14:paraId="2240EAD4" w14:textId="77777777" w:rsidR="00F8074D" w:rsidRDefault="00F8074D" w:rsidP="00F8074D"/>
    <w:p w14:paraId="460A1ED0" w14:textId="17F17E6C" w:rsidR="00F8074D" w:rsidRDefault="00F8074D" w:rsidP="00F8074D">
      <w:r>
        <w:t>We need to create a typescript compiler configuration file</w:t>
      </w:r>
    </w:p>
    <w:p w14:paraId="3AE6C5CD" w14:textId="423F23E9" w:rsidR="00F8074D" w:rsidRDefault="00F8074D" w:rsidP="003D57F0">
      <w:pPr>
        <w:pStyle w:val="SourceCode"/>
        <w:ind w:left="0"/>
      </w:pPr>
    </w:p>
    <w:p w14:paraId="58287EB2" w14:textId="4C77A6D8" w:rsidR="00F8074D" w:rsidRDefault="00F8074D" w:rsidP="00F8074D">
      <w:pPr>
        <w:pStyle w:val="CodeExampleCode"/>
      </w:pPr>
      <w:r>
        <w:t xml:space="preserve">Listing </w:t>
      </w:r>
      <w:r w:rsidR="00A1278A">
        <w:fldChar w:fldCharType="begin"/>
      </w:r>
      <w:r w:rsidR="00A1278A">
        <w:instrText xml:space="preserve"> SEQ Listing \* ARABIC </w:instrText>
      </w:r>
      <w:r w:rsidR="00A1278A">
        <w:fldChar w:fldCharType="separate"/>
      </w:r>
      <w:r w:rsidR="00DD7750">
        <w:rPr>
          <w:noProof/>
        </w:rPr>
        <w:t>2</w:t>
      </w:r>
      <w:r w:rsidR="00A1278A">
        <w:rPr>
          <w:noProof/>
        </w:rPr>
        <w:fldChar w:fldCharType="end"/>
      </w:r>
      <w:r>
        <w:t xml:space="preserve"> tsconfig.json</w:t>
      </w:r>
    </w:p>
    <w:p w14:paraId="24916887" w14:textId="77777777" w:rsidR="00F8074D" w:rsidRPr="00AD4D55" w:rsidRDefault="00F8074D" w:rsidP="00F8074D">
      <w:pPr>
        <w:pStyle w:val="SourceCode"/>
      </w:pPr>
      <w:r w:rsidRPr="00AD4D55">
        <w:t>{</w:t>
      </w:r>
    </w:p>
    <w:p w14:paraId="7963D22A" w14:textId="77777777" w:rsidR="00F8074D" w:rsidRPr="00AD4D55" w:rsidRDefault="00F8074D" w:rsidP="00F8074D">
      <w:pPr>
        <w:pStyle w:val="SourceCode"/>
      </w:pPr>
      <w:r w:rsidRPr="00AD4D55">
        <w:t>    "compilerOptions": {</w:t>
      </w:r>
    </w:p>
    <w:p w14:paraId="05828E45" w14:textId="77777777" w:rsidR="00F8074D" w:rsidRPr="00AD4D55" w:rsidRDefault="00F8074D" w:rsidP="00F8074D">
      <w:pPr>
        <w:pStyle w:val="SourceCode"/>
      </w:pPr>
      <w:r w:rsidRPr="00AD4D55">
        <w:t>        "target": "ES2018",</w:t>
      </w:r>
      <w:r>
        <w:t xml:space="preserve"> </w:t>
      </w:r>
      <w:r>
        <w:sym w:font="Wingdings" w:char="F08D"/>
      </w:r>
    </w:p>
    <w:p w14:paraId="7C98AE07" w14:textId="77777777" w:rsidR="00F8074D" w:rsidRPr="00AD4D55" w:rsidRDefault="00F8074D" w:rsidP="00F8074D">
      <w:pPr>
        <w:pStyle w:val="SourceCode"/>
      </w:pPr>
      <w:r w:rsidRPr="00AD4D55">
        <w:t>        "outDir": "./dist",</w:t>
      </w:r>
      <w:r>
        <w:t xml:space="preserve"> </w:t>
      </w:r>
    </w:p>
    <w:p w14:paraId="08592EE5" w14:textId="77777777" w:rsidR="00F8074D" w:rsidRPr="00AD4D55" w:rsidRDefault="00F8074D" w:rsidP="00F8074D">
      <w:pPr>
        <w:pStyle w:val="SourceCode"/>
      </w:pPr>
      <w:r w:rsidRPr="00AD4D55">
        <w:t>        "rootDir": "./src",</w:t>
      </w:r>
    </w:p>
    <w:p w14:paraId="6068AD7A" w14:textId="77777777" w:rsidR="00F8074D" w:rsidRPr="00AD4D55" w:rsidRDefault="00F8074D" w:rsidP="00F8074D">
      <w:pPr>
        <w:pStyle w:val="SourceCode"/>
      </w:pPr>
      <w:r w:rsidRPr="00AD4D55">
        <w:t>        "noEmitOnError": true,</w:t>
      </w:r>
    </w:p>
    <w:p w14:paraId="2AD41A8E" w14:textId="77777777" w:rsidR="00F8074D" w:rsidRPr="00AD4D55" w:rsidRDefault="00F8074D" w:rsidP="00F8074D">
      <w:pPr>
        <w:pStyle w:val="SourceCode"/>
      </w:pPr>
      <w:r w:rsidRPr="00AD4D55">
        <w:t>        "sourceMap": true,</w:t>
      </w:r>
    </w:p>
    <w:p w14:paraId="260B8F61" w14:textId="77777777" w:rsidR="00F8074D" w:rsidRPr="00AD4D55" w:rsidRDefault="00F8074D" w:rsidP="00F8074D">
      <w:pPr>
        <w:pStyle w:val="SourceCode"/>
      </w:pPr>
      <w:r w:rsidRPr="00AD4D55">
        <w:t>        "module": "commonjs"</w:t>
      </w:r>
      <w:r>
        <w:t xml:space="preserve"> </w:t>
      </w:r>
      <w:r>
        <w:sym w:font="Wingdings" w:char="F08C"/>
      </w:r>
    </w:p>
    <w:p w14:paraId="24885541" w14:textId="77777777" w:rsidR="00F8074D" w:rsidRPr="00AD4D55" w:rsidRDefault="00F8074D" w:rsidP="00F8074D">
      <w:pPr>
        <w:pStyle w:val="SourceCode"/>
      </w:pPr>
      <w:r w:rsidRPr="00AD4D55">
        <w:t>    }</w:t>
      </w:r>
    </w:p>
    <w:p w14:paraId="1D3B705D" w14:textId="77777777" w:rsidR="00F8074D" w:rsidRDefault="00F8074D" w:rsidP="00F8074D">
      <w:pPr>
        <w:pStyle w:val="SourceCode"/>
      </w:pPr>
      <w:r w:rsidRPr="00AD4D55">
        <w:t>}</w:t>
      </w:r>
    </w:p>
    <w:p w14:paraId="0C5259C8" w14:textId="77777777" w:rsidR="00F8074D" w:rsidRDefault="00F8074D" w:rsidP="00F8074D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F8074D" w14:paraId="47FD758D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E4B17C3" w14:textId="77777777" w:rsidR="00F8074D" w:rsidRDefault="00F8074D" w:rsidP="00015164">
            <w:r>
              <w:sym w:font="Wingdings" w:char="F08C"/>
            </w:r>
            <w:r>
              <w:t xml:space="preserve"> module format</w:t>
            </w:r>
          </w:p>
        </w:tc>
        <w:tc>
          <w:tcPr>
            <w:tcW w:w="6078" w:type="dxa"/>
          </w:tcPr>
          <w:p w14:paraId="31DB5FF8" w14:textId="77777777" w:rsidR="00F8074D" w:rsidRDefault="00F8074D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environments such as node do not support ES2015 modules so specifying </w:t>
            </w:r>
            <w:r w:rsidRPr="008407D6">
              <w:rPr>
                <w:rStyle w:val="SourceCodeChar"/>
              </w:rPr>
              <w:t>commonjs</w:t>
            </w:r>
            <w:r>
              <w:t xml:space="preserve"> tells the compiler to generate older module code</w:t>
            </w:r>
          </w:p>
        </w:tc>
      </w:tr>
      <w:tr w:rsidR="00F8074D" w14:paraId="3D5FE73A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936E7F" w14:textId="77777777" w:rsidR="00F8074D" w:rsidRDefault="00F8074D" w:rsidP="00015164">
            <w:r>
              <w:sym w:font="Wingdings" w:char="F08D"/>
            </w:r>
            <w:r>
              <w:t xml:space="preserve"> target</w:t>
            </w:r>
          </w:p>
        </w:tc>
        <w:tc>
          <w:tcPr>
            <w:tcW w:w="6078" w:type="dxa"/>
          </w:tcPr>
          <w:p w14:paraId="7002FAE4" w14:textId="77777777" w:rsidR="00F8074D" w:rsidRDefault="00F8074D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target</w:t>
            </w:r>
          </w:p>
        </w:tc>
      </w:tr>
    </w:tbl>
    <w:p w14:paraId="223B9123" w14:textId="77777777" w:rsidR="00E06991" w:rsidRPr="008464D1" w:rsidRDefault="00E06991" w:rsidP="003D57F0">
      <w:pPr>
        <w:pStyle w:val="SourceCode"/>
        <w:ind w:left="0"/>
      </w:pPr>
    </w:p>
    <w:p w14:paraId="1D04CD1A" w14:textId="21DBC373" w:rsidR="00FF21EA" w:rsidRDefault="00FD1A0E" w:rsidP="00FF21EA">
      <w:pPr>
        <w:pStyle w:val="Heading4"/>
      </w:pPr>
      <w:r>
        <w:t>Compile</w:t>
      </w:r>
    </w:p>
    <w:p w14:paraId="5C3D1BBC" w14:textId="15F9D70D" w:rsidR="00FF21EA" w:rsidRDefault="00DF6739" w:rsidP="00FF21EA">
      <w:r>
        <w:t xml:space="preserve">When we run tsc from the command line with no arguments it will compile </w:t>
      </w:r>
      <w:r w:rsidR="00230295">
        <w:t>TypeScript</w:t>
      </w:r>
      <w:r>
        <w:t xml:space="preserve"> source files in the </w:t>
      </w:r>
      <w:r w:rsidR="000206F0" w:rsidRPr="000206F0">
        <w:rPr>
          <w:rStyle w:val="SourceCodeChar"/>
        </w:rPr>
        <w:t>rootDir</w:t>
      </w:r>
      <w:r w:rsidR="000206F0">
        <w:t xml:space="preserve"> to </w:t>
      </w:r>
      <w:r w:rsidR="00230295">
        <w:t>JavaScript</w:t>
      </w:r>
      <w:r w:rsidR="000206F0">
        <w:t xml:space="preserve"> files in the </w:t>
      </w:r>
      <w:r w:rsidR="000206F0" w:rsidRPr="000206F0">
        <w:rPr>
          <w:rStyle w:val="SourceCodeChar"/>
        </w:rPr>
        <w:t>outDir</w:t>
      </w:r>
    </w:p>
    <w:p w14:paraId="1A606EEE" w14:textId="1E7A3C1A" w:rsidR="00F424FC" w:rsidRPr="00F424FC" w:rsidRDefault="000206F0" w:rsidP="000206F0">
      <w:pPr>
        <w:pStyle w:val="SourceCode"/>
        <w:ind w:left="0"/>
      </w:pPr>
      <w:r>
        <w:t xml:space="preserve">npx </w:t>
      </w:r>
      <w:r w:rsidR="0001320A">
        <w:t>tsc</w:t>
      </w:r>
    </w:p>
    <w:p w14:paraId="4EB5A9ED" w14:textId="1281969D" w:rsidR="005C63E5" w:rsidRDefault="005C63E5" w:rsidP="00903C92">
      <w:pPr>
        <w:pStyle w:val="SourceCode"/>
        <w:ind w:left="0"/>
      </w:pPr>
    </w:p>
    <w:p w14:paraId="78398A8A" w14:textId="5CE39484" w:rsidR="00903C92" w:rsidRDefault="00903C92" w:rsidP="00903C92">
      <w:pPr>
        <w:pStyle w:val="Heading4"/>
      </w:pPr>
      <w:r>
        <w:t xml:space="preserve">Run </w:t>
      </w:r>
      <w:r w:rsidR="001604C4">
        <w:t xml:space="preserve">specified </w:t>
      </w:r>
      <w:r>
        <w:t>single File</w:t>
      </w:r>
    </w:p>
    <w:p w14:paraId="4E2EB72E" w14:textId="240330FF" w:rsidR="00C62F96" w:rsidRDefault="00C62F96" w:rsidP="00C62F96">
      <w:r>
        <w:t xml:space="preserve">We </w:t>
      </w:r>
      <w:r w:rsidR="00370C8C">
        <w:t xml:space="preserve">run JavaScript and not </w:t>
      </w:r>
      <w:r w:rsidR="00953EA7">
        <w:t>TypeScript,</w:t>
      </w:r>
      <w:r w:rsidR="00370C8C">
        <w:t xml:space="preserve"> so the command is then</w:t>
      </w:r>
    </w:p>
    <w:p w14:paraId="71C07EAB" w14:textId="7AE7FC43" w:rsidR="00370C8C" w:rsidRPr="00953EA7" w:rsidRDefault="00953EA7" w:rsidP="00953EA7">
      <w:pPr>
        <w:pStyle w:val="SourceCode"/>
      </w:pPr>
      <w:r w:rsidRPr="00953EA7">
        <w:t>node dist/hello.js</w:t>
      </w:r>
      <w:r w:rsidR="00370C8C" w:rsidRPr="00953EA7">
        <w:t xml:space="preserve"> </w:t>
      </w:r>
    </w:p>
    <w:p w14:paraId="24EDE250" w14:textId="77777777" w:rsidR="005B3F37" w:rsidRDefault="005B3F37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976EF56" w14:textId="331D975C" w:rsidR="005B3F37" w:rsidRDefault="005B3F37" w:rsidP="005B3F37">
      <w:pPr>
        <w:pStyle w:val="Heading4"/>
      </w:pPr>
      <w:r>
        <w:lastRenderedPageBreak/>
        <w:t>Run specified single File</w:t>
      </w:r>
      <w:r w:rsidR="00D155FA">
        <w:t xml:space="preserve"> with watch</w:t>
      </w:r>
    </w:p>
    <w:p w14:paraId="107BCB79" w14:textId="64C43637" w:rsidR="00903C92" w:rsidRPr="005D1DF0" w:rsidRDefault="00294A5F" w:rsidP="005D1DF0">
      <w:pPr>
        <w:rPr>
          <w:rFonts w:ascii="Courier New" w:hAnsi="Courier New" w:cs="Consolas"/>
          <w:noProof/>
          <w:sz w:val="20"/>
          <w:szCs w:val="19"/>
        </w:rPr>
      </w:pPr>
      <w:r>
        <w:t>To</w:t>
      </w:r>
      <w:r w:rsidR="00D155FA">
        <w:t xml:space="preserve"> run typescript in watch mode we need an extra package</w:t>
      </w:r>
      <w:r w:rsidR="003821AE">
        <w:t xml:space="preserve"> called </w:t>
      </w:r>
      <w:r w:rsidR="00D155FA">
        <w:t xml:space="preserve"> </w:t>
      </w:r>
      <w:r w:rsidR="003821AE" w:rsidRPr="003821AE">
        <w:rPr>
          <w:rStyle w:val="SourceCodeChar"/>
        </w:rPr>
        <w:t>tsc-watch</w:t>
      </w:r>
    </w:p>
    <w:p w14:paraId="3D80E79C" w14:textId="546450A7" w:rsidR="00BD04E8" w:rsidRDefault="003821AE" w:rsidP="005D1DF0">
      <w:pPr>
        <w:pStyle w:val="SourceCode"/>
      </w:pPr>
      <w:r>
        <w:t>npm install –save-dev tsc-watch</w:t>
      </w:r>
    </w:p>
    <w:p w14:paraId="2777068A" w14:textId="29CD84F3" w:rsidR="00DC76F1" w:rsidRDefault="00DC76F1" w:rsidP="005D1DF0">
      <w:pPr>
        <w:pStyle w:val="SourceCode"/>
      </w:pPr>
    </w:p>
    <w:p w14:paraId="4C722FF3" w14:textId="5F005179" w:rsidR="00550F34" w:rsidRDefault="00550F34" w:rsidP="00550F34">
      <w:r>
        <w:t xml:space="preserve">We then need to add a line to the scripts section in our </w:t>
      </w:r>
      <w:r w:rsidRPr="00550F34">
        <w:rPr>
          <w:rStyle w:val="SourceCodeChar"/>
        </w:rPr>
        <w:t>package.json</w:t>
      </w:r>
    </w:p>
    <w:p w14:paraId="4CEC35F3" w14:textId="77777777" w:rsidR="00284AA7" w:rsidRPr="004D32AB" w:rsidRDefault="00284AA7" w:rsidP="00284AA7">
      <w:pPr>
        <w:pStyle w:val="SourceCode"/>
      </w:pPr>
      <w:r w:rsidRPr="004D32AB">
        <w:t>"scripts": {</w:t>
      </w:r>
    </w:p>
    <w:p w14:paraId="1CDE81E6" w14:textId="77777777" w:rsidR="00284AA7" w:rsidRPr="00284AA7" w:rsidRDefault="00284AA7" w:rsidP="00284AA7">
      <w:pPr>
        <w:pStyle w:val="SourceCode"/>
      </w:pPr>
      <w:r w:rsidRPr="0012060D">
        <w:rPr>
          <w:b/>
          <w:bCs/>
        </w:rPr>
        <w:t>    </w:t>
      </w:r>
      <w:r w:rsidRPr="00284AA7">
        <w:t>"test": "npx jest --watchAll",</w:t>
      </w:r>
    </w:p>
    <w:p w14:paraId="1F2A0722" w14:textId="21FC8A49" w:rsidR="00284AA7" w:rsidRPr="0012060D" w:rsidRDefault="00284AA7" w:rsidP="00284AA7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</w:t>
      </w:r>
      <w:r w:rsidR="004534D1">
        <w:rPr>
          <w:b/>
          <w:bCs/>
        </w:rPr>
        <w:t>hello</w:t>
      </w:r>
      <w:r w:rsidRPr="0012060D">
        <w:rPr>
          <w:b/>
          <w:bCs/>
        </w:rPr>
        <w:t>.js\""</w:t>
      </w:r>
    </w:p>
    <w:p w14:paraId="2A606E22" w14:textId="77777777" w:rsidR="00284AA7" w:rsidRPr="004D32AB" w:rsidRDefault="00284AA7" w:rsidP="00284AA7">
      <w:pPr>
        <w:pStyle w:val="SourceCode"/>
      </w:pPr>
      <w:r w:rsidRPr="004D32AB">
        <w:t>  },</w:t>
      </w:r>
    </w:p>
    <w:p w14:paraId="51C3E279" w14:textId="3D404481" w:rsidR="00633376" w:rsidRDefault="00633376" w:rsidP="00633376">
      <w:pPr>
        <w:pStyle w:val="Heading3"/>
      </w:pPr>
      <w:r>
        <w:t>Selected File</w:t>
      </w:r>
    </w:p>
    <w:p w14:paraId="692C3AA9" w14:textId="662E0B2E" w:rsidR="004569D5" w:rsidRDefault="004569D5" w:rsidP="004569D5">
      <w:pPr>
        <w:pStyle w:val="Heading4"/>
      </w:pPr>
      <w:r>
        <w:t>Run</w:t>
      </w:r>
      <w:r w:rsidR="00560A59">
        <w:t>/</w:t>
      </w:r>
      <w:r w:rsidR="001E3EA7">
        <w:t>Debug Specified File No Watch</w:t>
      </w:r>
    </w:p>
    <w:p w14:paraId="7241FA69" w14:textId="62866D0B" w:rsidR="0078358D" w:rsidRDefault="0078358D" w:rsidP="0078358D">
      <w:r>
        <w:t xml:space="preserve">Setup the </w:t>
      </w:r>
      <w:r w:rsidRPr="00177942">
        <w:rPr>
          <w:rStyle w:val="SourceCodeStrongChar"/>
        </w:rPr>
        <w:t>lauch.json</w:t>
      </w:r>
      <w:r>
        <w:t xml:space="preserve"> with a configuration as follows. </w:t>
      </w:r>
    </w:p>
    <w:p w14:paraId="2CE013BE" w14:textId="77777777" w:rsidR="0078358D" w:rsidRPr="0078358D" w:rsidRDefault="0078358D" w:rsidP="0078358D">
      <w:pPr>
        <w:pStyle w:val="SourceCode"/>
        <w:rPr>
          <w:rFonts w:eastAsia="Times New Roman"/>
        </w:rPr>
      </w:pPr>
      <w:r w:rsidRPr="0078358D">
        <w:rPr>
          <w:rFonts w:eastAsia="Times New Roman"/>
        </w:rPr>
        <w:t>{</w:t>
      </w:r>
    </w:p>
    <w:p w14:paraId="2B623119" w14:textId="77777777" w:rsidR="0078358D" w:rsidRPr="0078358D" w:rsidRDefault="0078358D" w:rsidP="0078358D">
      <w:pPr>
        <w:pStyle w:val="SourceCode"/>
      </w:pPr>
      <w:r w:rsidRPr="0078358D">
        <w:t>    "version": "0.2.0",</w:t>
      </w:r>
    </w:p>
    <w:p w14:paraId="71025416" w14:textId="77777777" w:rsidR="0078358D" w:rsidRPr="0078358D" w:rsidRDefault="0078358D" w:rsidP="0078358D">
      <w:pPr>
        <w:pStyle w:val="SourceCode"/>
      </w:pPr>
      <w:r w:rsidRPr="0078358D">
        <w:t>    "configurations": [</w:t>
      </w:r>
    </w:p>
    <w:p w14:paraId="0160BF31" w14:textId="77777777" w:rsidR="0078358D" w:rsidRPr="0078358D" w:rsidRDefault="0078358D" w:rsidP="0078358D">
      <w:pPr>
        <w:pStyle w:val="SourceCode"/>
      </w:pPr>
      <w:r w:rsidRPr="0078358D">
        <w:t>        {</w:t>
      </w:r>
    </w:p>
    <w:p w14:paraId="77935D31" w14:textId="77777777" w:rsidR="0078358D" w:rsidRPr="0078358D" w:rsidRDefault="0078358D" w:rsidP="0078358D">
      <w:pPr>
        <w:pStyle w:val="SourceCode"/>
      </w:pPr>
      <w:r w:rsidRPr="0078358D">
        <w:t>            "type": "node",</w:t>
      </w:r>
    </w:p>
    <w:p w14:paraId="6B6B08F3" w14:textId="77777777" w:rsidR="0078358D" w:rsidRPr="0078358D" w:rsidRDefault="0078358D" w:rsidP="0078358D">
      <w:pPr>
        <w:pStyle w:val="SourceCode"/>
      </w:pPr>
      <w:r w:rsidRPr="0078358D">
        <w:t>            "request": "launch",</w:t>
      </w:r>
    </w:p>
    <w:p w14:paraId="04434A17" w14:textId="77777777" w:rsidR="0078358D" w:rsidRPr="0078358D" w:rsidRDefault="0078358D" w:rsidP="0078358D">
      <w:pPr>
        <w:pStyle w:val="SourceCode"/>
      </w:pPr>
      <w:r w:rsidRPr="0078358D">
        <w:t>            "name": "Run/Debug Open File",</w:t>
      </w:r>
    </w:p>
    <w:p w14:paraId="247E18EB" w14:textId="77777777" w:rsidR="0078358D" w:rsidRPr="0078358D" w:rsidRDefault="0078358D" w:rsidP="0078358D">
      <w:pPr>
        <w:pStyle w:val="SourceCode"/>
      </w:pPr>
      <w:r w:rsidRPr="0078358D">
        <w:t>            "skipFiles": [</w:t>
      </w:r>
    </w:p>
    <w:p w14:paraId="148EAA91" w14:textId="77777777" w:rsidR="0078358D" w:rsidRPr="0078358D" w:rsidRDefault="0078358D" w:rsidP="0078358D">
      <w:pPr>
        <w:pStyle w:val="SourceCode"/>
      </w:pPr>
      <w:r w:rsidRPr="0078358D">
        <w:t>                "&lt;node_internals&gt;/**"</w:t>
      </w:r>
    </w:p>
    <w:p w14:paraId="4032432F" w14:textId="77777777" w:rsidR="0078358D" w:rsidRPr="0078358D" w:rsidRDefault="0078358D" w:rsidP="0078358D">
      <w:pPr>
        <w:pStyle w:val="SourceCode"/>
      </w:pPr>
      <w:r w:rsidRPr="0078358D">
        <w:t>            ],</w:t>
      </w:r>
    </w:p>
    <w:p w14:paraId="634838FD" w14:textId="77777777" w:rsidR="0078358D" w:rsidRPr="0078358D" w:rsidRDefault="0078358D" w:rsidP="0078358D">
      <w:pPr>
        <w:pStyle w:val="SourceCode"/>
      </w:pPr>
      <w:r w:rsidRPr="0078358D">
        <w:t>            "program": "${file}",</w:t>
      </w:r>
    </w:p>
    <w:p w14:paraId="64BF36B9" w14:textId="77777777" w:rsidR="0078358D" w:rsidRPr="0078358D" w:rsidRDefault="0078358D" w:rsidP="0078358D">
      <w:pPr>
        <w:pStyle w:val="SourceCode"/>
      </w:pPr>
      <w:r w:rsidRPr="0078358D">
        <w:t>            "preLaunchTask": "tsc: build - tsconfig.json",</w:t>
      </w:r>
    </w:p>
    <w:p w14:paraId="16A337DE" w14:textId="77777777" w:rsidR="0078358D" w:rsidRPr="0078358D" w:rsidRDefault="0078358D" w:rsidP="0078358D">
      <w:pPr>
        <w:pStyle w:val="SourceCode"/>
      </w:pPr>
      <w:r w:rsidRPr="0078358D">
        <w:t>            "outFiles": [</w:t>
      </w:r>
    </w:p>
    <w:p w14:paraId="0EA2FF44" w14:textId="77777777" w:rsidR="0078358D" w:rsidRPr="0078358D" w:rsidRDefault="0078358D" w:rsidP="0078358D">
      <w:pPr>
        <w:pStyle w:val="SourceCode"/>
      </w:pPr>
      <w:r w:rsidRPr="0078358D">
        <w:t>                "${workspaceFolder}/**/*.js"</w:t>
      </w:r>
    </w:p>
    <w:p w14:paraId="1E278F59" w14:textId="77777777" w:rsidR="0078358D" w:rsidRPr="0078358D" w:rsidRDefault="0078358D" w:rsidP="0078358D">
      <w:pPr>
        <w:pStyle w:val="SourceCode"/>
      </w:pPr>
      <w:r w:rsidRPr="0078358D">
        <w:t>            ]</w:t>
      </w:r>
    </w:p>
    <w:p w14:paraId="6EB31349" w14:textId="77777777" w:rsidR="0078358D" w:rsidRPr="0078358D" w:rsidRDefault="0078358D" w:rsidP="0078358D">
      <w:pPr>
        <w:pStyle w:val="SourceCode"/>
      </w:pPr>
      <w:r w:rsidRPr="0078358D">
        <w:t>        }</w:t>
      </w:r>
    </w:p>
    <w:p w14:paraId="66F7BC12" w14:textId="77777777" w:rsidR="0078358D" w:rsidRPr="0078358D" w:rsidRDefault="0078358D" w:rsidP="0078358D">
      <w:pPr>
        <w:pStyle w:val="SourceCode"/>
      </w:pPr>
      <w:r w:rsidRPr="0078358D">
        <w:t>    ]</w:t>
      </w:r>
    </w:p>
    <w:p w14:paraId="48F6F5C0" w14:textId="77777777" w:rsidR="0078358D" w:rsidRPr="0078358D" w:rsidRDefault="0078358D" w:rsidP="0078358D">
      <w:pPr>
        <w:pStyle w:val="SourceCode"/>
      </w:pPr>
      <w:r w:rsidRPr="0078358D">
        <w:t>}</w:t>
      </w:r>
    </w:p>
    <w:p w14:paraId="5A122679" w14:textId="3E9C9DD2" w:rsidR="0078358D" w:rsidRDefault="0078358D" w:rsidP="0078358D"/>
    <w:p w14:paraId="195F5EE1" w14:textId="0F5B99D0" w:rsidR="00177942" w:rsidRPr="0078358D" w:rsidRDefault="00177942" w:rsidP="0078358D">
      <w:r>
        <w:t xml:space="preserve">You can then run/debug the current file using </w:t>
      </w:r>
      <w:r w:rsidR="003E6A52" w:rsidRPr="003E6A52">
        <w:rPr>
          <w:rStyle w:val="SourceCodeChar"/>
        </w:rPr>
        <w:t>Ctrl-F5</w:t>
      </w:r>
      <w:r w:rsidR="003E6A52">
        <w:t xml:space="preserve"> or </w:t>
      </w:r>
      <w:r w:rsidR="003E6A52" w:rsidRPr="003E6A52">
        <w:rPr>
          <w:rStyle w:val="SourceCodeChar"/>
        </w:rPr>
        <w:t>F5</w:t>
      </w:r>
    </w:p>
    <w:p w14:paraId="6A254503" w14:textId="77777777" w:rsidR="00913184" w:rsidRDefault="00913184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4EA11E6" w14:textId="007FE816" w:rsidR="00E94BDA" w:rsidRDefault="00E94BDA" w:rsidP="00E94BDA">
      <w:pPr>
        <w:pStyle w:val="Heading3"/>
      </w:pPr>
      <w:r>
        <w:lastRenderedPageBreak/>
        <w:t xml:space="preserve">Jest </w:t>
      </w:r>
    </w:p>
    <w:p w14:paraId="45F74718" w14:textId="56E82454" w:rsidR="00B663C9" w:rsidRPr="00B663C9" w:rsidRDefault="00B663C9" w:rsidP="00B663C9">
      <w:pPr>
        <w:pStyle w:val="Heading4"/>
      </w:pPr>
      <w:r>
        <w:t>run all tests no watch</w:t>
      </w:r>
    </w:p>
    <w:p w14:paraId="6472CCB6" w14:textId="506851E1" w:rsidR="00E94BDA" w:rsidRDefault="00E94BDA" w:rsidP="00E94BDA">
      <w:r>
        <w:t>To use jest with typescript we need the following</w:t>
      </w:r>
    </w:p>
    <w:p w14:paraId="4D1A1282" w14:textId="4264E070" w:rsidR="00E94BDA" w:rsidRPr="00E94BDA" w:rsidRDefault="007B34FE" w:rsidP="001D1FE3">
      <w:pPr>
        <w:pStyle w:val="SourceCode"/>
      </w:pPr>
      <w:r w:rsidRPr="007B34FE">
        <w:t>npm install --save-dev jest</w:t>
      </w:r>
    </w:p>
    <w:p w14:paraId="13C32688" w14:textId="0637A48E" w:rsidR="001E3EA7" w:rsidRDefault="007B34FE" w:rsidP="001D1FE3">
      <w:pPr>
        <w:pStyle w:val="SourceCode"/>
      </w:pPr>
      <w:r w:rsidRPr="007B34FE">
        <w:t>npm install --save-dev @types/je</w:t>
      </w:r>
      <w:r>
        <w:t>st</w:t>
      </w:r>
    </w:p>
    <w:p w14:paraId="1FB0A1DF" w14:textId="4A6729CF" w:rsidR="001D1FE3" w:rsidRPr="001E3EA7" w:rsidRDefault="001D1FE3" w:rsidP="001D1FE3">
      <w:pPr>
        <w:pStyle w:val="SourceCode"/>
      </w:pPr>
      <w:r w:rsidRPr="001D1FE3">
        <w:t>npm install --save-dev @babel/preset-typescript</w:t>
      </w:r>
    </w:p>
    <w:p w14:paraId="56D64624" w14:textId="77777777" w:rsidR="00350D95" w:rsidRDefault="00350D95" w:rsidP="00350D95"/>
    <w:p w14:paraId="103AD6E6" w14:textId="22E8CB01" w:rsidR="00350D95" w:rsidRDefault="00350D95" w:rsidP="00350D95">
      <w:pPr>
        <w:rPr>
          <w:rStyle w:val="SourceCodeChar"/>
        </w:rPr>
      </w:pPr>
      <w:r>
        <w:t xml:space="preserve">We also need a file called </w:t>
      </w:r>
      <w:r w:rsidRPr="0047569B">
        <w:rPr>
          <w:rStyle w:val="SourceCodeChar"/>
        </w:rPr>
        <w:t>babel.config.</w:t>
      </w:r>
      <w:r w:rsidR="0047569B" w:rsidRPr="0047569B">
        <w:rPr>
          <w:rStyle w:val="SourceCodeChar"/>
        </w:rPr>
        <w:t>js</w:t>
      </w:r>
    </w:p>
    <w:p w14:paraId="149687D2" w14:textId="77777777" w:rsidR="0047569B" w:rsidRPr="0047569B" w:rsidRDefault="0047569B" w:rsidP="0047569B">
      <w:pPr>
        <w:pStyle w:val="SourceCode"/>
      </w:pPr>
      <w:r w:rsidRPr="0047569B">
        <w:t>module.exports = {</w:t>
      </w:r>
    </w:p>
    <w:p w14:paraId="6DE52D8C" w14:textId="77777777" w:rsidR="0047569B" w:rsidRPr="0047569B" w:rsidRDefault="0047569B" w:rsidP="0047569B">
      <w:pPr>
        <w:pStyle w:val="SourceCode"/>
      </w:pPr>
      <w:r w:rsidRPr="0047569B">
        <w:t>    presets: [</w:t>
      </w:r>
    </w:p>
    <w:p w14:paraId="0C113EC9" w14:textId="77777777" w:rsidR="0047569B" w:rsidRPr="0047569B" w:rsidRDefault="0047569B" w:rsidP="0047569B">
      <w:pPr>
        <w:pStyle w:val="SourceCode"/>
      </w:pPr>
      <w:r w:rsidRPr="0047569B">
        <w:t>      ['@babel/preset-env', {targets: {node: 'current'}}],</w:t>
      </w:r>
    </w:p>
    <w:p w14:paraId="0CA2604B" w14:textId="77777777" w:rsidR="0047569B" w:rsidRPr="0047569B" w:rsidRDefault="0047569B" w:rsidP="0047569B">
      <w:pPr>
        <w:pStyle w:val="SourceCode"/>
      </w:pPr>
      <w:r w:rsidRPr="0047569B">
        <w:t>  +    '@babel/preset-typescript',</w:t>
      </w:r>
    </w:p>
    <w:p w14:paraId="4C54C45C" w14:textId="77777777" w:rsidR="0047569B" w:rsidRPr="0047569B" w:rsidRDefault="0047569B" w:rsidP="0047569B">
      <w:pPr>
        <w:pStyle w:val="SourceCode"/>
      </w:pPr>
      <w:r w:rsidRPr="0047569B">
        <w:t>    ],</w:t>
      </w:r>
    </w:p>
    <w:p w14:paraId="6AFDD037" w14:textId="77777777" w:rsidR="0047569B" w:rsidRPr="0047569B" w:rsidRDefault="0047569B" w:rsidP="0047569B">
      <w:pPr>
        <w:pStyle w:val="SourceCode"/>
      </w:pPr>
      <w:r w:rsidRPr="0047569B">
        <w:t>  };</w:t>
      </w:r>
    </w:p>
    <w:p w14:paraId="57C0A92C" w14:textId="24D5EE75" w:rsidR="0047569B" w:rsidRDefault="0047569B" w:rsidP="00350D95"/>
    <w:p w14:paraId="3E29B9B3" w14:textId="45E8C90D" w:rsidR="00AA5876" w:rsidRDefault="00AA5876" w:rsidP="00350D95">
      <w:r>
        <w:t>Finally, we run the tests as follows</w:t>
      </w:r>
      <w:r w:rsidR="00694C57">
        <w:t xml:space="preserve"> in the terminal</w:t>
      </w:r>
    </w:p>
    <w:p w14:paraId="0E75C86C" w14:textId="086B83A9" w:rsidR="00694C57" w:rsidRPr="00694C57" w:rsidRDefault="00694C57" w:rsidP="00694C57">
      <w:pPr>
        <w:pStyle w:val="SourceCode"/>
      </w:pPr>
      <w:r w:rsidRPr="00694C57">
        <w:t xml:space="preserve">npx jest </w:t>
      </w:r>
    </w:p>
    <w:p w14:paraId="498B3D82" w14:textId="77777777" w:rsidR="00AA5876" w:rsidRPr="0047569B" w:rsidRDefault="00AA5876" w:rsidP="00350D95">
      <w:pPr>
        <w:rPr>
          <w:rStyle w:val="SourceCodeChar"/>
        </w:rPr>
      </w:pPr>
    </w:p>
    <w:p w14:paraId="3A6F2E5E" w14:textId="14830433" w:rsidR="001A503F" w:rsidRDefault="001A503F" w:rsidP="001A503F">
      <w:pPr>
        <w:pStyle w:val="Heading4"/>
      </w:pPr>
      <w:r>
        <w:t>run all tests With watch</w:t>
      </w:r>
    </w:p>
    <w:p w14:paraId="39CD4CC9" w14:textId="0D9AA846" w:rsidR="001A503F" w:rsidRPr="00694C57" w:rsidRDefault="001A503F" w:rsidP="001A503F">
      <w:pPr>
        <w:pStyle w:val="SourceCode"/>
      </w:pPr>
      <w:r w:rsidRPr="00694C57">
        <w:t xml:space="preserve">npx jest </w:t>
      </w:r>
      <w:r>
        <w:t>--watchAll</w:t>
      </w:r>
    </w:p>
    <w:p w14:paraId="3CA253A1" w14:textId="77777777" w:rsidR="001A503F" w:rsidRDefault="001A503F" w:rsidP="00866930">
      <w:pPr>
        <w:pStyle w:val="Heading4"/>
      </w:pPr>
    </w:p>
    <w:p w14:paraId="25D787C3" w14:textId="16184882" w:rsidR="00866930" w:rsidRDefault="00866930" w:rsidP="00866930">
      <w:pPr>
        <w:pStyle w:val="Heading4"/>
      </w:pPr>
      <w:r>
        <w:t xml:space="preserve">Run Single File </w:t>
      </w:r>
      <w:r w:rsidR="00A17A42">
        <w:t xml:space="preserve">Test </w:t>
      </w:r>
      <w:r>
        <w:t>No Watch</w:t>
      </w:r>
    </w:p>
    <w:p w14:paraId="2896E3D6" w14:textId="47652422" w:rsidR="00866930" w:rsidRDefault="00741399" w:rsidP="00866930">
      <w:r>
        <w:t xml:space="preserve">Run the test in </w:t>
      </w:r>
      <w:r w:rsidRPr="00741399">
        <w:rPr>
          <w:rStyle w:val="SourceCodeChar"/>
        </w:rPr>
        <w:t>hello2.test.ts</w:t>
      </w:r>
      <w:r>
        <w:t xml:space="preserve"> </w:t>
      </w:r>
      <w:r w:rsidR="00200625">
        <w:t xml:space="preserve">Note we miss off the .ts from the filename </w:t>
      </w:r>
    </w:p>
    <w:p w14:paraId="52B3C63D" w14:textId="5249D094" w:rsidR="00741399" w:rsidRDefault="00574C93" w:rsidP="00200625">
      <w:pPr>
        <w:pStyle w:val="SourceCode"/>
      </w:pPr>
      <w:r w:rsidRPr="00200625">
        <w:t xml:space="preserve">npx </w:t>
      </w:r>
      <w:r w:rsidR="00200625" w:rsidRPr="00200625">
        <w:t>jest hello2.test</w:t>
      </w:r>
    </w:p>
    <w:p w14:paraId="74D38D43" w14:textId="77777777" w:rsidR="00BA25B5" w:rsidRPr="00200625" w:rsidRDefault="00BA25B5" w:rsidP="00200625">
      <w:pPr>
        <w:pStyle w:val="SourceCode"/>
      </w:pPr>
    </w:p>
    <w:p w14:paraId="0E45780A" w14:textId="1A1ADD3E" w:rsidR="00E94151" w:rsidRDefault="00E94151" w:rsidP="00E94151">
      <w:pPr>
        <w:pStyle w:val="Heading4"/>
      </w:pPr>
      <w:r>
        <w:t>Run Single File Test Watch</w:t>
      </w:r>
    </w:p>
    <w:p w14:paraId="7145CB65" w14:textId="7E23A8BA" w:rsidR="00E94151" w:rsidRPr="00200625" w:rsidRDefault="00E94151" w:rsidP="00E94151">
      <w:pPr>
        <w:pStyle w:val="SourceCode"/>
      </w:pPr>
      <w:r w:rsidRPr="00200625">
        <w:t>npx jest hello2.test</w:t>
      </w:r>
      <w:r>
        <w:t>--watch</w:t>
      </w:r>
    </w:p>
    <w:p w14:paraId="15D5EC84" w14:textId="77777777" w:rsidR="00175F94" w:rsidRDefault="00175F94" w:rsidP="00175F94">
      <w:pPr>
        <w:pStyle w:val="Heading4"/>
      </w:pPr>
    </w:p>
    <w:p w14:paraId="7C34ADB2" w14:textId="77777777" w:rsidR="00910466" w:rsidRDefault="00910466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5DE1F15" w14:textId="7A6E8015" w:rsidR="00175F94" w:rsidRDefault="00175F94" w:rsidP="00175F94">
      <w:pPr>
        <w:pStyle w:val="Heading4"/>
      </w:pPr>
      <w:r>
        <w:lastRenderedPageBreak/>
        <w:t xml:space="preserve">Debug/Run Single </w:t>
      </w:r>
      <w:r w:rsidR="002D3610">
        <w:t>Test File</w:t>
      </w:r>
      <w:r w:rsidR="00410B0B">
        <w:t xml:space="preserve"> No Watch</w:t>
      </w:r>
    </w:p>
    <w:p w14:paraId="513B86CC" w14:textId="77EFBE1F" w:rsidR="00410B0B" w:rsidRPr="00410B0B" w:rsidRDefault="00410B0B" w:rsidP="00410B0B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027B8E02" w14:textId="77777777" w:rsidR="001D7D50" w:rsidRPr="001D7D50" w:rsidRDefault="001D7D50" w:rsidP="001D7D50">
      <w:pPr>
        <w:pStyle w:val="SourceCode"/>
      </w:pPr>
      <w:r w:rsidRPr="001D7D50">
        <w:t>        {</w:t>
      </w:r>
    </w:p>
    <w:p w14:paraId="5903A27D" w14:textId="77777777" w:rsidR="001D7D50" w:rsidRPr="001D7D50" w:rsidRDefault="001D7D50" w:rsidP="001D7D50">
      <w:pPr>
        <w:pStyle w:val="SourceCode"/>
      </w:pPr>
      <w:r w:rsidRPr="001D7D50">
        <w:t>            "name": "Run/Debug Open Test",</w:t>
      </w:r>
    </w:p>
    <w:p w14:paraId="7B7D855A" w14:textId="77777777" w:rsidR="001D7D50" w:rsidRPr="001D7D50" w:rsidRDefault="001D7D50" w:rsidP="001D7D50">
      <w:pPr>
        <w:pStyle w:val="SourceCode"/>
      </w:pPr>
      <w:r w:rsidRPr="001D7D50">
        <w:t>            "type": "node",</w:t>
      </w:r>
    </w:p>
    <w:p w14:paraId="1971CCC7" w14:textId="77777777" w:rsidR="001D7D50" w:rsidRPr="001D7D50" w:rsidRDefault="001D7D50" w:rsidP="001D7D50">
      <w:pPr>
        <w:pStyle w:val="SourceCode"/>
      </w:pPr>
      <w:r w:rsidRPr="001D7D50">
        <w:t>            "request": "launch",</w:t>
      </w:r>
    </w:p>
    <w:p w14:paraId="3DC9A42B" w14:textId="77777777" w:rsidR="001D7D50" w:rsidRPr="001D7D50" w:rsidRDefault="001D7D50" w:rsidP="001D7D50">
      <w:pPr>
        <w:pStyle w:val="SourceCode"/>
      </w:pPr>
      <w:r w:rsidRPr="001D7D50">
        <w:t>            "runtimeExecutable": "${workspaceRoot}/node_modules/.bin/jest.cmd",</w:t>
      </w:r>
    </w:p>
    <w:p w14:paraId="7BABD019" w14:textId="77777777" w:rsidR="001D7D50" w:rsidRPr="001D7D50" w:rsidRDefault="001D7D50" w:rsidP="001D7D50">
      <w:pPr>
        <w:pStyle w:val="SourceCode"/>
      </w:pPr>
      <w:r w:rsidRPr="001D7D50">
        <w:t>            "args": [</w:t>
      </w:r>
    </w:p>
    <w:p w14:paraId="095B3E0E" w14:textId="77777777" w:rsidR="001D7D50" w:rsidRPr="001D7D50" w:rsidRDefault="001D7D50" w:rsidP="001D7D50">
      <w:pPr>
        <w:pStyle w:val="SourceCode"/>
      </w:pPr>
      <w:r w:rsidRPr="001D7D50">
        <w:t>                "--runInBand",</w:t>
      </w:r>
    </w:p>
    <w:p w14:paraId="0C685304" w14:textId="77777777" w:rsidR="001D7D50" w:rsidRPr="001D7D50" w:rsidRDefault="001D7D50" w:rsidP="001D7D50">
      <w:pPr>
        <w:pStyle w:val="SourceCode"/>
      </w:pPr>
      <w:r w:rsidRPr="001D7D50">
        <w:t>                "--watchAll=false",</w:t>
      </w:r>
    </w:p>
    <w:p w14:paraId="19456F36" w14:textId="77777777" w:rsidR="001D7D50" w:rsidRPr="001D7D50" w:rsidRDefault="001D7D50" w:rsidP="001D7D50">
      <w:pPr>
        <w:pStyle w:val="SourceCode"/>
      </w:pPr>
      <w:r w:rsidRPr="001D7D50">
        <w:t>                "${fileBasenameNoExtension}"</w:t>
      </w:r>
    </w:p>
    <w:p w14:paraId="17C82B48" w14:textId="77777777" w:rsidR="001D7D50" w:rsidRPr="001D7D50" w:rsidRDefault="001D7D50" w:rsidP="001D7D50">
      <w:pPr>
        <w:pStyle w:val="SourceCode"/>
      </w:pPr>
      <w:r w:rsidRPr="001D7D50">
        <w:t>            ],</w:t>
      </w:r>
    </w:p>
    <w:p w14:paraId="753139A0" w14:textId="77777777" w:rsidR="001D7D50" w:rsidRPr="001D7D50" w:rsidRDefault="001D7D50" w:rsidP="001D7D50">
      <w:pPr>
        <w:pStyle w:val="SourceCode"/>
      </w:pPr>
      <w:r w:rsidRPr="001D7D50">
        <w:t>            "cwd" : "${workspaceFolder}",</w:t>
      </w:r>
    </w:p>
    <w:p w14:paraId="7C7CB279" w14:textId="77777777" w:rsidR="001D7D50" w:rsidRPr="001D7D50" w:rsidRDefault="001D7D50" w:rsidP="001D7D50">
      <w:pPr>
        <w:pStyle w:val="SourceCode"/>
      </w:pPr>
      <w:r w:rsidRPr="001D7D50">
        <w:t>            "protocol": "inspector",</w:t>
      </w:r>
    </w:p>
    <w:p w14:paraId="56D7B5D4" w14:textId="77777777" w:rsidR="001D7D50" w:rsidRPr="001D7D50" w:rsidRDefault="001D7D50" w:rsidP="001D7D50">
      <w:pPr>
        <w:pStyle w:val="SourceCode"/>
      </w:pPr>
      <w:r w:rsidRPr="001D7D50">
        <w:t>            "console": "integratedTerminal",</w:t>
      </w:r>
    </w:p>
    <w:p w14:paraId="2C67792F" w14:textId="77777777" w:rsidR="001D7D50" w:rsidRPr="001D7D50" w:rsidRDefault="001D7D50" w:rsidP="001D7D50">
      <w:pPr>
        <w:pStyle w:val="SourceCode"/>
      </w:pPr>
      <w:r w:rsidRPr="001D7D50">
        <w:t>            "internalConsoleOptions": "neverOpen"           </w:t>
      </w:r>
    </w:p>
    <w:p w14:paraId="18A0BA85" w14:textId="77777777" w:rsidR="001D7D50" w:rsidRPr="001D7D50" w:rsidRDefault="001D7D50" w:rsidP="001D7D50">
      <w:pPr>
        <w:pStyle w:val="SourceCode"/>
      </w:pPr>
      <w:r w:rsidRPr="001D7D50">
        <w:t>        }</w:t>
      </w:r>
    </w:p>
    <w:p w14:paraId="36A43E35" w14:textId="2B3A4733" w:rsidR="001D7D50" w:rsidRDefault="001D7D50" w:rsidP="001D7D50">
      <w:pPr>
        <w:pStyle w:val="Heading4"/>
      </w:pPr>
      <w:r>
        <w:t>Debug/Run Single Test File With Watch</w:t>
      </w:r>
    </w:p>
    <w:p w14:paraId="55F356B6" w14:textId="77777777" w:rsidR="001D7D50" w:rsidRPr="00410B0B" w:rsidRDefault="001D7D50" w:rsidP="001D7D50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73526DB0" w14:textId="77777777" w:rsidR="001D7D50" w:rsidRPr="001D7D50" w:rsidRDefault="001D7D50" w:rsidP="001D7D50">
      <w:pPr>
        <w:pStyle w:val="SourceCode"/>
      </w:pPr>
      <w:r w:rsidRPr="001D7D50">
        <w:t>        {</w:t>
      </w:r>
    </w:p>
    <w:p w14:paraId="3C46F685" w14:textId="77777777" w:rsidR="001D7D50" w:rsidRPr="001D7D50" w:rsidRDefault="001D7D50" w:rsidP="001D7D50">
      <w:pPr>
        <w:pStyle w:val="SourceCode"/>
      </w:pPr>
      <w:r w:rsidRPr="001D7D50">
        <w:t>            "name": "Run/Debug Open Test",</w:t>
      </w:r>
    </w:p>
    <w:p w14:paraId="096C1048" w14:textId="77777777" w:rsidR="001D7D50" w:rsidRPr="001D7D50" w:rsidRDefault="001D7D50" w:rsidP="001D7D50">
      <w:pPr>
        <w:pStyle w:val="SourceCode"/>
      </w:pPr>
      <w:r w:rsidRPr="001D7D50">
        <w:t>            "type": "node",</w:t>
      </w:r>
    </w:p>
    <w:p w14:paraId="11B943F8" w14:textId="77777777" w:rsidR="001D7D50" w:rsidRPr="001D7D50" w:rsidRDefault="001D7D50" w:rsidP="001D7D50">
      <w:pPr>
        <w:pStyle w:val="SourceCode"/>
      </w:pPr>
      <w:r w:rsidRPr="001D7D50">
        <w:t>            "request": "launch",</w:t>
      </w:r>
    </w:p>
    <w:p w14:paraId="0B714236" w14:textId="77777777" w:rsidR="001D7D50" w:rsidRPr="001D7D50" w:rsidRDefault="001D7D50" w:rsidP="001D7D50">
      <w:pPr>
        <w:pStyle w:val="SourceCode"/>
      </w:pPr>
      <w:r w:rsidRPr="001D7D50">
        <w:t>            "runtimeExecutable": "${workspaceRoot}/node_modules/.bin/jest.cmd",</w:t>
      </w:r>
    </w:p>
    <w:p w14:paraId="1305BF2D" w14:textId="77777777" w:rsidR="001D7D50" w:rsidRPr="001D7D50" w:rsidRDefault="001D7D50" w:rsidP="001D7D50">
      <w:pPr>
        <w:pStyle w:val="SourceCode"/>
      </w:pPr>
      <w:r w:rsidRPr="001D7D50">
        <w:t>            "args": [</w:t>
      </w:r>
    </w:p>
    <w:p w14:paraId="5E83E59B" w14:textId="77777777" w:rsidR="001D7D50" w:rsidRPr="001D7D50" w:rsidRDefault="001D7D50" w:rsidP="001D7D50">
      <w:pPr>
        <w:pStyle w:val="SourceCode"/>
      </w:pPr>
      <w:r w:rsidRPr="001D7D50">
        <w:t>                "--runInBand",</w:t>
      </w:r>
    </w:p>
    <w:p w14:paraId="050C575C" w14:textId="178114EB" w:rsidR="001D7D50" w:rsidRPr="001D7D50" w:rsidRDefault="001D7D50" w:rsidP="001D7D50">
      <w:pPr>
        <w:pStyle w:val="SourceCode"/>
      </w:pPr>
      <w:r w:rsidRPr="001D7D50">
        <w:t>                "--watchAll=</w:t>
      </w:r>
      <w:r>
        <w:t>true</w:t>
      </w:r>
      <w:r w:rsidRPr="001D7D50">
        <w:t>",</w:t>
      </w:r>
    </w:p>
    <w:p w14:paraId="4580150D" w14:textId="77777777" w:rsidR="001D7D50" w:rsidRPr="001D7D50" w:rsidRDefault="001D7D50" w:rsidP="001D7D50">
      <w:pPr>
        <w:pStyle w:val="SourceCode"/>
      </w:pPr>
      <w:r w:rsidRPr="001D7D50">
        <w:t>                "${fileBasenameNoExtension}"</w:t>
      </w:r>
    </w:p>
    <w:p w14:paraId="5DB46924" w14:textId="77777777" w:rsidR="001D7D50" w:rsidRPr="001D7D50" w:rsidRDefault="001D7D50" w:rsidP="001D7D50">
      <w:pPr>
        <w:pStyle w:val="SourceCode"/>
      </w:pPr>
      <w:r w:rsidRPr="001D7D50">
        <w:t>            ],</w:t>
      </w:r>
    </w:p>
    <w:p w14:paraId="6D32669D" w14:textId="77777777" w:rsidR="001D7D50" w:rsidRPr="001D7D50" w:rsidRDefault="001D7D50" w:rsidP="001D7D50">
      <w:pPr>
        <w:pStyle w:val="SourceCode"/>
      </w:pPr>
      <w:r w:rsidRPr="001D7D50">
        <w:t>            "cwd" : "${workspaceFolder}",</w:t>
      </w:r>
    </w:p>
    <w:p w14:paraId="41977B63" w14:textId="77777777" w:rsidR="001D7D50" w:rsidRPr="001D7D50" w:rsidRDefault="001D7D50" w:rsidP="001D7D50">
      <w:pPr>
        <w:pStyle w:val="SourceCode"/>
      </w:pPr>
      <w:r w:rsidRPr="001D7D50">
        <w:t>            "protocol": "inspector",</w:t>
      </w:r>
    </w:p>
    <w:p w14:paraId="6B656399" w14:textId="77777777" w:rsidR="001D7D50" w:rsidRPr="001D7D50" w:rsidRDefault="001D7D50" w:rsidP="001D7D50">
      <w:pPr>
        <w:pStyle w:val="SourceCode"/>
      </w:pPr>
      <w:r w:rsidRPr="001D7D50">
        <w:t>            "console": "integratedTerminal",</w:t>
      </w:r>
    </w:p>
    <w:p w14:paraId="2BAACE3C" w14:textId="77777777" w:rsidR="001D7D50" w:rsidRPr="001D7D50" w:rsidRDefault="001D7D50" w:rsidP="001D7D50">
      <w:pPr>
        <w:pStyle w:val="SourceCode"/>
      </w:pPr>
      <w:r w:rsidRPr="001D7D50">
        <w:t>            "internalConsoleOptions": "neverOpen"           </w:t>
      </w:r>
    </w:p>
    <w:p w14:paraId="52B68BC4" w14:textId="77777777" w:rsidR="001D7D50" w:rsidRPr="001D7D50" w:rsidRDefault="001D7D50" w:rsidP="001D7D50">
      <w:pPr>
        <w:pStyle w:val="SourceCode"/>
      </w:pPr>
      <w:r w:rsidRPr="001D7D50">
        <w:t>        }</w:t>
      </w:r>
    </w:p>
    <w:p w14:paraId="6C72C25E" w14:textId="77777777" w:rsidR="004569D5" w:rsidRPr="004569D5" w:rsidRDefault="004569D5" w:rsidP="004569D5"/>
    <w:p w14:paraId="624EC875" w14:textId="0EE440C1" w:rsidR="00E5797F" w:rsidRDefault="00A20C85" w:rsidP="00E5797F">
      <w:pPr>
        <w:pStyle w:val="Heading4"/>
      </w:pPr>
      <w:r>
        <w:t>C</w:t>
      </w:r>
      <w:r w:rsidR="00E5797F">
        <w:t>odeCoverage</w:t>
      </w:r>
    </w:p>
    <w:p w14:paraId="4E4DC587" w14:textId="4714A30D" w:rsidR="00A20C85" w:rsidRPr="00200625" w:rsidRDefault="00A20C85" w:rsidP="00A20C85">
      <w:pPr>
        <w:pStyle w:val="SourceCode"/>
      </w:pPr>
      <w:r w:rsidRPr="00200625">
        <w:t xml:space="preserve">npx </w:t>
      </w:r>
      <w:r w:rsidR="005D674A">
        <w:t xml:space="preserve">jest </w:t>
      </w:r>
      <w:r>
        <w:t>--coverage</w:t>
      </w:r>
    </w:p>
    <w:p w14:paraId="7D5F2948" w14:textId="77777777" w:rsidR="00BF4A49" w:rsidRDefault="00BF4A49">
      <w:r>
        <w:br w:type="page"/>
      </w:r>
    </w:p>
    <w:p w14:paraId="41A2F8CD" w14:textId="530CFE91" w:rsidR="00DC76F1" w:rsidRDefault="00BF4A49" w:rsidP="00BF4A49">
      <w:pPr>
        <w:pStyle w:val="Heading3"/>
      </w:pPr>
      <w:r>
        <w:lastRenderedPageBreak/>
        <w:t>React</w:t>
      </w:r>
    </w:p>
    <w:p w14:paraId="5BB45C7A" w14:textId="0F26CE79" w:rsidR="005C04EB" w:rsidRDefault="005C04EB" w:rsidP="005C04EB">
      <w:r>
        <w:t xml:space="preserve">The following sections assume the project was setup using </w:t>
      </w:r>
    </w:p>
    <w:p w14:paraId="44BC272C" w14:textId="79644BB5" w:rsidR="005C04EB" w:rsidRPr="005C04EB" w:rsidRDefault="00FE4C7D" w:rsidP="00FE4C7D">
      <w:pPr>
        <w:pStyle w:val="SourceCode"/>
      </w:pPr>
      <w:r>
        <w:t>npx create-react-app my-app --template typescript</w:t>
      </w:r>
    </w:p>
    <w:p w14:paraId="41FBB986" w14:textId="77777777" w:rsidR="00015164" w:rsidRPr="00B663C9" w:rsidRDefault="00015164" w:rsidP="00015164">
      <w:pPr>
        <w:pStyle w:val="Heading4"/>
      </w:pPr>
      <w:r>
        <w:t>run all tests no watch</w:t>
      </w:r>
    </w:p>
    <w:p w14:paraId="710911AF" w14:textId="77777777" w:rsidR="00015164" w:rsidRDefault="00015164" w:rsidP="00015164">
      <w:r>
        <w:t>To use jest with typescript we need the following</w:t>
      </w:r>
    </w:p>
    <w:p w14:paraId="03F855C6" w14:textId="77777777" w:rsidR="00015164" w:rsidRPr="00E94BDA" w:rsidRDefault="00015164" w:rsidP="00015164">
      <w:pPr>
        <w:pStyle w:val="SourceCode"/>
      </w:pPr>
      <w:r w:rsidRPr="007B34FE">
        <w:t>npm install --save-dev jest</w:t>
      </w:r>
    </w:p>
    <w:p w14:paraId="68FF2F52" w14:textId="77777777" w:rsidR="00015164" w:rsidRDefault="00015164" w:rsidP="00015164">
      <w:pPr>
        <w:pStyle w:val="SourceCode"/>
      </w:pPr>
      <w:r w:rsidRPr="007B34FE">
        <w:t>npm install --save-dev @types/je</w:t>
      </w:r>
      <w:r>
        <w:t>st</w:t>
      </w:r>
    </w:p>
    <w:p w14:paraId="20C744F1" w14:textId="77777777" w:rsidR="00015164" w:rsidRPr="001E3EA7" w:rsidRDefault="00015164" w:rsidP="00015164">
      <w:pPr>
        <w:pStyle w:val="SourceCode"/>
      </w:pPr>
      <w:r w:rsidRPr="001D1FE3">
        <w:t>npm install --save-dev @babel/preset-typescript</w:t>
      </w:r>
    </w:p>
    <w:p w14:paraId="17AC9776" w14:textId="77777777" w:rsidR="00015164" w:rsidRDefault="00015164" w:rsidP="00015164"/>
    <w:p w14:paraId="533B4F66" w14:textId="77777777" w:rsidR="00015164" w:rsidRDefault="00015164" w:rsidP="00015164">
      <w:pPr>
        <w:rPr>
          <w:rStyle w:val="SourceCodeChar"/>
        </w:rPr>
      </w:pPr>
      <w:r>
        <w:t xml:space="preserve">We also need a file called </w:t>
      </w:r>
      <w:r w:rsidRPr="0047569B">
        <w:rPr>
          <w:rStyle w:val="SourceCodeChar"/>
        </w:rPr>
        <w:t>babel.config.js</w:t>
      </w:r>
    </w:p>
    <w:p w14:paraId="2561EB7A" w14:textId="77777777" w:rsidR="00015164" w:rsidRPr="0047569B" w:rsidRDefault="00015164" w:rsidP="00015164">
      <w:pPr>
        <w:pStyle w:val="SourceCode"/>
      </w:pPr>
      <w:r w:rsidRPr="0047569B">
        <w:t>module.exports = {</w:t>
      </w:r>
    </w:p>
    <w:p w14:paraId="38935E9E" w14:textId="77777777" w:rsidR="00015164" w:rsidRPr="0047569B" w:rsidRDefault="00015164" w:rsidP="00015164">
      <w:pPr>
        <w:pStyle w:val="SourceCode"/>
      </w:pPr>
      <w:r w:rsidRPr="0047569B">
        <w:t>    presets: [</w:t>
      </w:r>
    </w:p>
    <w:p w14:paraId="08A1AF30" w14:textId="77777777" w:rsidR="00015164" w:rsidRPr="0047569B" w:rsidRDefault="00015164" w:rsidP="00015164">
      <w:pPr>
        <w:pStyle w:val="SourceCode"/>
      </w:pPr>
      <w:r w:rsidRPr="0047569B">
        <w:t>      ['@babel/preset-env', {targets: {node: 'current'}}],</w:t>
      </w:r>
    </w:p>
    <w:p w14:paraId="3DCA8B78" w14:textId="77777777" w:rsidR="00015164" w:rsidRPr="0047569B" w:rsidRDefault="00015164" w:rsidP="00015164">
      <w:pPr>
        <w:pStyle w:val="SourceCode"/>
      </w:pPr>
      <w:r w:rsidRPr="0047569B">
        <w:t>  +    '@babel/preset-typescript',</w:t>
      </w:r>
    </w:p>
    <w:p w14:paraId="1E555BEE" w14:textId="77777777" w:rsidR="00015164" w:rsidRPr="0047569B" w:rsidRDefault="00015164" w:rsidP="00015164">
      <w:pPr>
        <w:pStyle w:val="SourceCode"/>
      </w:pPr>
      <w:r w:rsidRPr="0047569B">
        <w:t>    ],</w:t>
      </w:r>
    </w:p>
    <w:p w14:paraId="4BB46B10" w14:textId="77777777" w:rsidR="00015164" w:rsidRPr="0047569B" w:rsidRDefault="00015164" w:rsidP="00015164">
      <w:pPr>
        <w:pStyle w:val="SourceCode"/>
      </w:pPr>
      <w:r w:rsidRPr="0047569B">
        <w:t>  };</w:t>
      </w:r>
    </w:p>
    <w:p w14:paraId="637C2817" w14:textId="77777777" w:rsidR="00015164" w:rsidRDefault="00015164" w:rsidP="00015164"/>
    <w:p w14:paraId="2D1AEE0C" w14:textId="77777777" w:rsidR="00015164" w:rsidRDefault="00015164" w:rsidP="00015164">
      <w:r>
        <w:t>Finally, we run the tests as follows in the terminal</w:t>
      </w:r>
    </w:p>
    <w:p w14:paraId="7D2B0737" w14:textId="77777777" w:rsidR="00015164" w:rsidRPr="00694C57" w:rsidRDefault="00015164" w:rsidP="00015164">
      <w:pPr>
        <w:pStyle w:val="SourceCode"/>
      </w:pPr>
      <w:r w:rsidRPr="00694C57">
        <w:t xml:space="preserve">npx jest </w:t>
      </w:r>
    </w:p>
    <w:p w14:paraId="76C0C668" w14:textId="77777777" w:rsidR="00015164" w:rsidRPr="0047569B" w:rsidRDefault="00015164" w:rsidP="00015164">
      <w:pPr>
        <w:rPr>
          <w:rStyle w:val="SourceCodeChar"/>
        </w:rPr>
      </w:pPr>
    </w:p>
    <w:p w14:paraId="79151F8D" w14:textId="77777777" w:rsidR="00015164" w:rsidRDefault="00015164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C8886AE" w14:textId="7606AC83" w:rsidR="00015164" w:rsidRDefault="00015164" w:rsidP="00015164">
      <w:pPr>
        <w:pStyle w:val="Heading4"/>
      </w:pPr>
      <w:r>
        <w:lastRenderedPageBreak/>
        <w:t>run all tests With watch</w:t>
      </w:r>
    </w:p>
    <w:p w14:paraId="7CA3A7A2" w14:textId="77777777" w:rsidR="00015164" w:rsidRPr="00694C57" w:rsidRDefault="00015164" w:rsidP="00015164">
      <w:pPr>
        <w:pStyle w:val="SourceCode"/>
      </w:pPr>
      <w:r w:rsidRPr="00694C57">
        <w:t xml:space="preserve">npx jest </w:t>
      </w:r>
      <w:r>
        <w:t>--watchAll</w:t>
      </w:r>
    </w:p>
    <w:p w14:paraId="2D62FDAB" w14:textId="77777777" w:rsidR="00015164" w:rsidRDefault="00015164" w:rsidP="00015164">
      <w:pPr>
        <w:pStyle w:val="Heading4"/>
      </w:pPr>
    </w:p>
    <w:p w14:paraId="49AA60DD" w14:textId="77777777" w:rsidR="00015164" w:rsidRDefault="00015164" w:rsidP="00015164">
      <w:pPr>
        <w:pStyle w:val="Heading4"/>
      </w:pPr>
      <w:r>
        <w:t>Run Single File Test No Watch</w:t>
      </w:r>
    </w:p>
    <w:p w14:paraId="2852CCA9" w14:textId="77777777" w:rsidR="00015164" w:rsidRDefault="00015164" w:rsidP="00015164">
      <w:r>
        <w:t xml:space="preserve">Run the test in </w:t>
      </w:r>
      <w:r w:rsidRPr="00741399">
        <w:rPr>
          <w:rStyle w:val="SourceCodeChar"/>
        </w:rPr>
        <w:t>hello2.test.ts</w:t>
      </w:r>
      <w:r>
        <w:t xml:space="preserve"> Note we miss off the .ts from the filename </w:t>
      </w:r>
    </w:p>
    <w:p w14:paraId="0B824916" w14:textId="77777777" w:rsidR="00015164" w:rsidRDefault="00015164" w:rsidP="00015164">
      <w:pPr>
        <w:pStyle w:val="SourceCode"/>
      </w:pPr>
      <w:r w:rsidRPr="00200625">
        <w:t>npx jest hello2.test</w:t>
      </w:r>
    </w:p>
    <w:p w14:paraId="203A94BB" w14:textId="77777777" w:rsidR="00015164" w:rsidRPr="00200625" w:rsidRDefault="00015164" w:rsidP="00015164">
      <w:pPr>
        <w:pStyle w:val="SourceCode"/>
      </w:pPr>
    </w:p>
    <w:p w14:paraId="02688535" w14:textId="77777777" w:rsidR="00015164" w:rsidRDefault="00015164" w:rsidP="00015164">
      <w:pPr>
        <w:pStyle w:val="Heading4"/>
      </w:pPr>
      <w:r>
        <w:t>Run Single File Test Watch</w:t>
      </w:r>
    </w:p>
    <w:p w14:paraId="7ECAE95D" w14:textId="77777777" w:rsidR="00015164" w:rsidRPr="00200625" w:rsidRDefault="00015164" w:rsidP="00015164">
      <w:pPr>
        <w:pStyle w:val="SourceCode"/>
      </w:pPr>
      <w:r w:rsidRPr="00200625">
        <w:t>npx jest hello2.test</w:t>
      </w:r>
      <w:r>
        <w:t>--watch</w:t>
      </w:r>
    </w:p>
    <w:p w14:paraId="49678DF2" w14:textId="77777777" w:rsidR="00015164" w:rsidRDefault="00015164" w:rsidP="00015164">
      <w:pPr>
        <w:pStyle w:val="Heading4"/>
      </w:pPr>
    </w:p>
    <w:p w14:paraId="24BD62BE" w14:textId="77777777" w:rsidR="00015164" w:rsidRDefault="00015164" w:rsidP="00015164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081E719" w14:textId="77777777" w:rsidR="00015164" w:rsidRDefault="00015164" w:rsidP="00015164">
      <w:pPr>
        <w:pStyle w:val="Heading4"/>
      </w:pPr>
      <w:r>
        <w:lastRenderedPageBreak/>
        <w:t>Debug/Run Single Test File No Watch</w:t>
      </w:r>
    </w:p>
    <w:p w14:paraId="628B55EA" w14:textId="77777777" w:rsidR="00015164" w:rsidRPr="00410B0B" w:rsidRDefault="00015164" w:rsidP="00015164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166BD5D1" w14:textId="77777777" w:rsidR="00015164" w:rsidRPr="001D7D50" w:rsidRDefault="00015164" w:rsidP="00015164">
      <w:pPr>
        <w:pStyle w:val="SourceCode"/>
      </w:pPr>
      <w:r w:rsidRPr="001D7D50">
        <w:t>        {</w:t>
      </w:r>
    </w:p>
    <w:p w14:paraId="41F6644E" w14:textId="77777777" w:rsidR="00015164" w:rsidRPr="001D7D50" w:rsidRDefault="00015164" w:rsidP="00015164">
      <w:pPr>
        <w:pStyle w:val="SourceCode"/>
      </w:pPr>
      <w:r w:rsidRPr="001D7D50">
        <w:t>            "name": "Run/Debug Open Test",</w:t>
      </w:r>
    </w:p>
    <w:p w14:paraId="2472D2B7" w14:textId="77777777" w:rsidR="00015164" w:rsidRPr="001D7D50" w:rsidRDefault="00015164" w:rsidP="00015164">
      <w:pPr>
        <w:pStyle w:val="SourceCode"/>
      </w:pPr>
      <w:r w:rsidRPr="001D7D50">
        <w:t>            "type": "node",</w:t>
      </w:r>
    </w:p>
    <w:p w14:paraId="640A69CE" w14:textId="77777777" w:rsidR="00015164" w:rsidRPr="001D7D50" w:rsidRDefault="00015164" w:rsidP="00015164">
      <w:pPr>
        <w:pStyle w:val="SourceCode"/>
      </w:pPr>
      <w:r w:rsidRPr="001D7D50">
        <w:t>            "request": "launch",</w:t>
      </w:r>
    </w:p>
    <w:p w14:paraId="7E89EDEE" w14:textId="77777777" w:rsidR="00015164" w:rsidRPr="001D7D50" w:rsidRDefault="00015164" w:rsidP="00015164">
      <w:pPr>
        <w:pStyle w:val="SourceCode"/>
      </w:pPr>
      <w:r w:rsidRPr="001D7D50">
        <w:t>            "runtimeExecutable": "${workspaceRoot}/node_modules/.bin/jest.cmd",</w:t>
      </w:r>
    </w:p>
    <w:p w14:paraId="0C79CB76" w14:textId="77777777" w:rsidR="00015164" w:rsidRPr="001D7D50" w:rsidRDefault="00015164" w:rsidP="00015164">
      <w:pPr>
        <w:pStyle w:val="SourceCode"/>
      </w:pPr>
      <w:r w:rsidRPr="001D7D50">
        <w:t>            "args": [</w:t>
      </w:r>
    </w:p>
    <w:p w14:paraId="377F150E" w14:textId="77777777" w:rsidR="00015164" w:rsidRPr="001D7D50" w:rsidRDefault="00015164" w:rsidP="00015164">
      <w:pPr>
        <w:pStyle w:val="SourceCode"/>
      </w:pPr>
      <w:r w:rsidRPr="001D7D50">
        <w:t>                "--runInBand",</w:t>
      </w:r>
    </w:p>
    <w:p w14:paraId="215793DA" w14:textId="77777777" w:rsidR="00015164" w:rsidRPr="001D7D50" w:rsidRDefault="00015164" w:rsidP="00015164">
      <w:pPr>
        <w:pStyle w:val="SourceCode"/>
      </w:pPr>
      <w:r w:rsidRPr="001D7D50">
        <w:t>                "--watchAll=false",</w:t>
      </w:r>
    </w:p>
    <w:p w14:paraId="37CFDCE6" w14:textId="77777777" w:rsidR="00015164" w:rsidRPr="001D7D50" w:rsidRDefault="00015164" w:rsidP="00015164">
      <w:pPr>
        <w:pStyle w:val="SourceCode"/>
      </w:pPr>
      <w:r w:rsidRPr="001D7D50">
        <w:t>                "${fileBasenameNoExtension}"</w:t>
      </w:r>
    </w:p>
    <w:p w14:paraId="3C5A4111" w14:textId="77777777" w:rsidR="00015164" w:rsidRPr="001D7D50" w:rsidRDefault="00015164" w:rsidP="00015164">
      <w:pPr>
        <w:pStyle w:val="SourceCode"/>
      </w:pPr>
      <w:r w:rsidRPr="001D7D50">
        <w:t>            ],</w:t>
      </w:r>
    </w:p>
    <w:p w14:paraId="6D7EF706" w14:textId="77777777" w:rsidR="00015164" w:rsidRPr="001D7D50" w:rsidRDefault="00015164" w:rsidP="00015164">
      <w:pPr>
        <w:pStyle w:val="SourceCode"/>
      </w:pPr>
      <w:r w:rsidRPr="001D7D50">
        <w:t>            "cwd" : "${workspaceFolder}",</w:t>
      </w:r>
    </w:p>
    <w:p w14:paraId="3AD796D1" w14:textId="77777777" w:rsidR="00015164" w:rsidRPr="001D7D50" w:rsidRDefault="00015164" w:rsidP="00015164">
      <w:pPr>
        <w:pStyle w:val="SourceCode"/>
      </w:pPr>
      <w:r w:rsidRPr="001D7D50">
        <w:t>            "protocol": "inspector",</w:t>
      </w:r>
    </w:p>
    <w:p w14:paraId="7BC1B0A8" w14:textId="77777777" w:rsidR="00015164" w:rsidRPr="001D7D50" w:rsidRDefault="00015164" w:rsidP="00015164">
      <w:pPr>
        <w:pStyle w:val="SourceCode"/>
      </w:pPr>
      <w:r w:rsidRPr="001D7D50">
        <w:t>            "console": "integratedTerminal",</w:t>
      </w:r>
    </w:p>
    <w:p w14:paraId="50A309FA" w14:textId="77777777" w:rsidR="00015164" w:rsidRPr="001D7D50" w:rsidRDefault="00015164" w:rsidP="00015164">
      <w:pPr>
        <w:pStyle w:val="SourceCode"/>
      </w:pPr>
      <w:r w:rsidRPr="001D7D50">
        <w:t>            "internalConsoleOptions": "neverOpen"           </w:t>
      </w:r>
    </w:p>
    <w:p w14:paraId="19C299DC" w14:textId="77777777" w:rsidR="00015164" w:rsidRPr="001D7D50" w:rsidRDefault="00015164" w:rsidP="00015164">
      <w:pPr>
        <w:pStyle w:val="SourceCode"/>
      </w:pPr>
      <w:r w:rsidRPr="001D7D50">
        <w:t>        }</w:t>
      </w:r>
    </w:p>
    <w:p w14:paraId="59953ED3" w14:textId="77777777" w:rsidR="00015164" w:rsidRDefault="00015164" w:rsidP="00015164">
      <w:pPr>
        <w:pStyle w:val="Heading4"/>
      </w:pPr>
      <w:r>
        <w:t>Debug/Run Single Test File With Watch</w:t>
      </w:r>
    </w:p>
    <w:p w14:paraId="4D97FD71" w14:textId="77777777" w:rsidR="00015164" w:rsidRPr="00410B0B" w:rsidRDefault="00015164" w:rsidP="00015164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5AE2BB41" w14:textId="77777777" w:rsidR="00015164" w:rsidRPr="001D7D50" w:rsidRDefault="00015164" w:rsidP="00015164">
      <w:pPr>
        <w:pStyle w:val="SourceCode"/>
      </w:pPr>
      <w:r w:rsidRPr="001D7D50">
        <w:t>        {</w:t>
      </w:r>
    </w:p>
    <w:p w14:paraId="47369956" w14:textId="77777777" w:rsidR="00015164" w:rsidRPr="001D7D50" w:rsidRDefault="00015164" w:rsidP="00015164">
      <w:pPr>
        <w:pStyle w:val="SourceCode"/>
      </w:pPr>
      <w:r w:rsidRPr="001D7D50">
        <w:t>            "name": "Run/Debug Open Test",</w:t>
      </w:r>
    </w:p>
    <w:p w14:paraId="14A5413A" w14:textId="77777777" w:rsidR="00015164" w:rsidRPr="001D7D50" w:rsidRDefault="00015164" w:rsidP="00015164">
      <w:pPr>
        <w:pStyle w:val="SourceCode"/>
      </w:pPr>
      <w:r w:rsidRPr="001D7D50">
        <w:t>            "type": "node",</w:t>
      </w:r>
    </w:p>
    <w:p w14:paraId="22C3FE67" w14:textId="77777777" w:rsidR="00015164" w:rsidRPr="001D7D50" w:rsidRDefault="00015164" w:rsidP="00015164">
      <w:pPr>
        <w:pStyle w:val="SourceCode"/>
      </w:pPr>
      <w:r w:rsidRPr="001D7D50">
        <w:t>            "request": "launch",</w:t>
      </w:r>
    </w:p>
    <w:p w14:paraId="54036EF6" w14:textId="77777777" w:rsidR="00015164" w:rsidRPr="001D7D50" w:rsidRDefault="00015164" w:rsidP="00015164">
      <w:pPr>
        <w:pStyle w:val="SourceCode"/>
      </w:pPr>
      <w:r w:rsidRPr="001D7D50">
        <w:t>            "runtimeExecutable": "${workspaceRoot}/node_modules/.bin/jest.cmd",</w:t>
      </w:r>
    </w:p>
    <w:p w14:paraId="22C4C064" w14:textId="77777777" w:rsidR="00015164" w:rsidRPr="001D7D50" w:rsidRDefault="00015164" w:rsidP="00015164">
      <w:pPr>
        <w:pStyle w:val="SourceCode"/>
      </w:pPr>
      <w:r w:rsidRPr="001D7D50">
        <w:t>            "args": [</w:t>
      </w:r>
    </w:p>
    <w:p w14:paraId="71157AD1" w14:textId="77777777" w:rsidR="00015164" w:rsidRPr="001D7D50" w:rsidRDefault="00015164" w:rsidP="00015164">
      <w:pPr>
        <w:pStyle w:val="SourceCode"/>
      </w:pPr>
      <w:r w:rsidRPr="001D7D50">
        <w:t>                "--runInBand",</w:t>
      </w:r>
    </w:p>
    <w:p w14:paraId="6015907F" w14:textId="77777777" w:rsidR="00015164" w:rsidRPr="001D7D50" w:rsidRDefault="00015164" w:rsidP="00015164">
      <w:pPr>
        <w:pStyle w:val="SourceCode"/>
      </w:pPr>
      <w:r w:rsidRPr="001D7D50">
        <w:t>                "--watchAll=</w:t>
      </w:r>
      <w:r>
        <w:t>true</w:t>
      </w:r>
      <w:r w:rsidRPr="001D7D50">
        <w:t>",</w:t>
      </w:r>
    </w:p>
    <w:p w14:paraId="3655399F" w14:textId="77777777" w:rsidR="00015164" w:rsidRPr="001D7D50" w:rsidRDefault="00015164" w:rsidP="00015164">
      <w:pPr>
        <w:pStyle w:val="SourceCode"/>
      </w:pPr>
      <w:r w:rsidRPr="001D7D50">
        <w:t>                "${fileBasenameNoExtension}"</w:t>
      </w:r>
    </w:p>
    <w:p w14:paraId="7E90484C" w14:textId="77777777" w:rsidR="00015164" w:rsidRPr="001D7D50" w:rsidRDefault="00015164" w:rsidP="00015164">
      <w:pPr>
        <w:pStyle w:val="SourceCode"/>
      </w:pPr>
      <w:r w:rsidRPr="001D7D50">
        <w:t>            ],</w:t>
      </w:r>
    </w:p>
    <w:p w14:paraId="00328D04" w14:textId="77777777" w:rsidR="00015164" w:rsidRPr="001D7D50" w:rsidRDefault="00015164" w:rsidP="00015164">
      <w:pPr>
        <w:pStyle w:val="SourceCode"/>
      </w:pPr>
      <w:r w:rsidRPr="001D7D50">
        <w:t>            "cwd" : "${workspaceFolder}",</w:t>
      </w:r>
    </w:p>
    <w:p w14:paraId="2E587A3E" w14:textId="77777777" w:rsidR="00015164" w:rsidRPr="001D7D50" w:rsidRDefault="00015164" w:rsidP="00015164">
      <w:pPr>
        <w:pStyle w:val="SourceCode"/>
      </w:pPr>
      <w:r w:rsidRPr="001D7D50">
        <w:t>            "protocol": "inspector",</w:t>
      </w:r>
    </w:p>
    <w:p w14:paraId="13566150" w14:textId="77777777" w:rsidR="00015164" w:rsidRPr="001D7D50" w:rsidRDefault="00015164" w:rsidP="00015164">
      <w:pPr>
        <w:pStyle w:val="SourceCode"/>
      </w:pPr>
      <w:r w:rsidRPr="001D7D50">
        <w:t>            "console": "integratedTerminal",</w:t>
      </w:r>
    </w:p>
    <w:p w14:paraId="73DFF22E" w14:textId="77777777" w:rsidR="00015164" w:rsidRPr="001D7D50" w:rsidRDefault="00015164" w:rsidP="00015164">
      <w:pPr>
        <w:pStyle w:val="SourceCode"/>
      </w:pPr>
      <w:r w:rsidRPr="001D7D50">
        <w:t>            "internalConsoleOptions": "neverOpen"           </w:t>
      </w:r>
    </w:p>
    <w:p w14:paraId="715AD0C9" w14:textId="77777777" w:rsidR="00015164" w:rsidRPr="001D7D50" w:rsidRDefault="00015164" w:rsidP="00015164">
      <w:pPr>
        <w:pStyle w:val="SourceCode"/>
      </w:pPr>
      <w:r w:rsidRPr="001D7D50">
        <w:t>        }</w:t>
      </w:r>
    </w:p>
    <w:p w14:paraId="44089572" w14:textId="77777777" w:rsidR="00015164" w:rsidRPr="004569D5" w:rsidRDefault="00015164" w:rsidP="00015164"/>
    <w:p w14:paraId="185A1BF2" w14:textId="391429AF" w:rsidR="00015164" w:rsidRDefault="00015164" w:rsidP="00015164">
      <w:pPr>
        <w:pStyle w:val="Heading4"/>
      </w:pPr>
      <w:r>
        <w:t>Code</w:t>
      </w:r>
      <w:r w:rsidR="0097161C">
        <w:t xml:space="preserve"> </w:t>
      </w:r>
      <w:r>
        <w:t>Coverage</w:t>
      </w:r>
    </w:p>
    <w:p w14:paraId="53EECB1C" w14:textId="77777777" w:rsidR="00015164" w:rsidRPr="00200625" w:rsidRDefault="00015164" w:rsidP="00015164">
      <w:pPr>
        <w:pStyle w:val="SourceCode"/>
      </w:pPr>
      <w:r w:rsidRPr="00200625">
        <w:t xml:space="preserve">npx </w:t>
      </w:r>
      <w:r>
        <w:t>jest --coverage</w:t>
      </w:r>
    </w:p>
    <w:p w14:paraId="0AF2D3DB" w14:textId="77777777" w:rsidR="00015164" w:rsidRDefault="00015164" w:rsidP="00015164">
      <w:r>
        <w:br w:type="page"/>
      </w:r>
    </w:p>
    <w:p w14:paraId="7239523C" w14:textId="5B6734C1" w:rsidR="00430FAA" w:rsidRDefault="00430FAA" w:rsidP="00430FAA">
      <w:pPr>
        <w:pStyle w:val="Heading3"/>
      </w:pPr>
      <w:r>
        <w:lastRenderedPageBreak/>
        <w:t>React</w:t>
      </w:r>
    </w:p>
    <w:p w14:paraId="215FB32C" w14:textId="6F2B1868" w:rsidR="00430FAA" w:rsidRDefault="00430FAA" w:rsidP="00430FAA">
      <w:r>
        <w:t xml:space="preserve">This section assumes react with typescript was installed with </w:t>
      </w:r>
    </w:p>
    <w:p w14:paraId="6354448A" w14:textId="5682035A" w:rsidR="00430FAA" w:rsidRPr="00CB2B57" w:rsidRDefault="00CB2B57" w:rsidP="00CB2B57">
      <w:pPr>
        <w:pStyle w:val="SourceCode"/>
      </w:pPr>
      <w:r w:rsidRPr="00CB2B57">
        <w:t>npx create-react-app my-app --template typescript</w:t>
      </w:r>
    </w:p>
    <w:p w14:paraId="229E48CC" w14:textId="77777777" w:rsidR="00AF74C5" w:rsidRDefault="00AF74C5" w:rsidP="00AF74C5">
      <w:pPr>
        <w:pStyle w:val="Heading4"/>
      </w:pPr>
    </w:p>
    <w:p w14:paraId="64021AA7" w14:textId="3C555E3E" w:rsidR="00AF74C5" w:rsidRDefault="00AF74C5" w:rsidP="00AF74C5">
      <w:pPr>
        <w:pStyle w:val="Heading4"/>
      </w:pPr>
      <w:r>
        <w:t>Run all tests with watch</w:t>
      </w:r>
    </w:p>
    <w:p w14:paraId="320D38E8" w14:textId="2E3F9F10" w:rsidR="00F12FE9" w:rsidRPr="00F12FE9" w:rsidRDefault="00F12FE9" w:rsidP="00F12FE9">
      <w:r>
        <w:t>Simply run the following from the VSCode terminal</w:t>
      </w:r>
    </w:p>
    <w:p w14:paraId="36781DEB" w14:textId="67ED2F3C" w:rsidR="00AF74C5" w:rsidRDefault="00AF74C5" w:rsidP="00F12FE9">
      <w:pPr>
        <w:pStyle w:val="SourceCode"/>
      </w:pPr>
      <w:r>
        <w:t>npm run tests</w:t>
      </w:r>
    </w:p>
    <w:p w14:paraId="113A053D" w14:textId="77777777" w:rsidR="00FC4533" w:rsidRPr="00AF74C5" w:rsidRDefault="00FC4533" w:rsidP="00F12FE9">
      <w:pPr>
        <w:pStyle w:val="SourceCode"/>
      </w:pPr>
    </w:p>
    <w:p w14:paraId="5E4B3805" w14:textId="2E5DCFCE" w:rsidR="00A97B73" w:rsidRDefault="00A97B73" w:rsidP="00A97B73">
      <w:pPr>
        <w:pStyle w:val="Heading4"/>
      </w:pPr>
      <w:r>
        <w:t>Run Single test with watch</w:t>
      </w:r>
    </w:p>
    <w:p w14:paraId="5FF9E754" w14:textId="2BCBF2C4" w:rsidR="00A97B73" w:rsidRDefault="003D6171" w:rsidP="00A97B73">
      <w:r>
        <w:t>If the test file is called maths.test.js we enter the command on the terminal</w:t>
      </w:r>
    </w:p>
    <w:p w14:paraId="4A2D152E" w14:textId="215F7639" w:rsidR="003D6171" w:rsidRPr="006073B8" w:rsidRDefault="006073B8" w:rsidP="006073B8">
      <w:pPr>
        <w:pStyle w:val="SourceCode"/>
      </w:pPr>
      <w:r w:rsidRPr="006073B8">
        <w:t>npm run test maths.test</w:t>
      </w:r>
    </w:p>
    <w:p w14:paraId="17D20185" w14:textId="77777777" w:rsidR="00FC4533" w:rsidRDefault="00FC4533" w:rsidP="00FC4533">
      <w:pPr>
        <w:pStyle w:val="Heading4"/>
      </w:pPr>
    </w:p>
    <w:p w14:paraId="5C0F7FDC" w14:textId="6F400C6E" w:rsidR="001C291D" w:rsidRDefault="00FC4533" w:rsidP="00FC4533">
      <w:pPr>
        <w:pStyle w:val="Heading4"/>
      </w:pPr>
      <w:r>
        <w:t>Debug single test</w:t>
      </w:r>
    </w:p>
    <w:sectPr w:rsidR="001C29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6C5CF" w14:textId="77777777" w:rsidR="00A1278A" w:rsidRDefault="00A1278A" w:rsidP="00DC0620">
      <w:r>
        <w:separator/>
      </w:r>
    </w:p>
  </w:endnote>
  <w:endnote w:type="continuationSeparator" w:id="0">
    <w:p w14:paraId="1A222AB1" w14:textId="77777777" w:rsidR="00A1278A" w:rsidRDefault="00A1278A" w:rsidP="00DC0620">
      <w:r>
        <w:continuationSeparator/>
      </w:r>
    </w:p>
  </w:endnote>
  <w:endnote w:type="continuationNotice" w:id="1">
    <w:p w14:paraId="60D1BAA6" w14:textId="77777777" w:rsidR="00A1278A" w:rsidRDefault="00A12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E0E97" w14:textId="77777777" w:rsidR="00A1278A" w:rsidRDefault="00A1278A" w:rsidP="00DC0620">
      <w:r>
        <w:separator/>
      </w:r>
    </w:p>
  </w:footnote>
  <w:footnote w:type="continuationSeparator" w:id="0">
    <w:p w14:paraId="5237499F" w14:textId="77777777" w:rsidR="00A1278A" w:rsidRDefault="00A1278A" w:rsidP="00DC0620">
      <w:r>
        <w:continuationSeparator/>
      </w:r>
    </w:p>
  </w:footnote>
  <w:footnote w:type="continuationNotice" w:id="1">
    <w:p w14:paraId="42350FC2" w14:textId="77777777" w:rsidR="00A1278A" w:rsidRDefault="00A127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4B9F5AA2" w:rsidR="00400650" w:rsidRDefault="0024551D" w:rsidP="0087484C">
        <w:pPr>
          <w:pStyle w:val="Header"/>
        </w:pPr>
        <w:r>
          <w:t>Kenneth R N Wilson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B23ED1"/>
    <w:multiLevelType w:val="hybridMultilevel"/>
    <w:tmpl w:val="46963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BB4178"/>
    <w:multiLevelType w:val="hybridMultilevel"/>
    <w:tmpl w:val="D070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9D7F3F"/>
    <w:multiLevelType w:val="hybridMultilevel"/>
    <w:tmpl w:val="4A9E1E3E"/>
    <w:lvl w:ilvl="0" w:tplc="31C245F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353A5"/>
    <w:multiLevelType w:val="hybridMultilevel"/>
    <w:tmpl w:val="597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3E446B76"/>
    <w:multiLevelType w:val="hybridMultilevel"/>
    <w:tmpl w:val="B8287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B40EA8"/>
    <w:multiLevelType w:val="multilevel"/>
    <w:tmpl w:val="FD985614"/>
    <w:numStyleLink w:val="Headings"/>
  </w:abstractNum>
  <w:abstractNum w:abstractNumId="32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3D74ED"/>
    <w:multiLevelType w:val="hybridMultilevel"/>
    <w:tmpl w:val="225C92C6"/>
    <w:lvl w:ilvl="0" w:tplc="5604405A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5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7A1E2AB9"/>
    <w:multiLevelType w:val="hybridMultilevel"/>
    <w:tmpl w:val="789463CA"/>
    <w:lvl w:ilvl="0" w:tplc="61789654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9"/>
  </w:num>
  <w:num w:numId="4">
    <w:abstractNumId w:val="9"/>
  </w:num>
  <w:num w:numId="5">
    <w:abstractNumId w:val="8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5"/>
  </w:num>
  <w:num w:numId="9">
    <w:abstractNumId w:val="42"/>
  </w:num>
  <w:num w:numId="10">
    <w:abstractNumId w:val="22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4"/>
  </w:num>
  <w:num w:numId="17">
    <w:abstractNumId w:val="44"/>
  </w:num>
  <w:num w:numId="18">
    <w:abstractNumId w:val="41"/>
  </w:num>
  <w:num w:numId="19">
    <w:abstractNumId w:val="36"/>
  </w:num>
  <w:num w:numId="20">
    <w:abstractNumId w:val="28"/>
  </w:num>
  <w:num w:numId="21">
    <w:abstractNumId w:val="17"/>
  </w:num>
  <w:num w:numId="22">
    <w:abstractNumId w:val="38"/>
  </w:num>
  <w:num w:numId="23">
    <w:abstractNumId w:val="43"/>
  </w:num>
  <w:num w:numId="24">
    <w:abstractNumId w:val="26"/>
  </w:num>
  <w:num w:numId="25">
    <w:abstractNumId w:val="37"/>
  </w:num>
  <w:num w:numId="26">
    <w:abstractNumId w:val="1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3"/>
  </w:num>
  <w:num w:numId="31">
    <w:abstractNumId w:val="35"/>
  </w:num>
  <w:num w:numId="32">
    <w:abstractNumId w:val="40"/>
  </w:num>
  <w:num w:numId="33">
    <w:abstractNumId w:val="32"/>
  </w:num>
  <w:num w:numId="34">
    <w:abstractNumId w:val="7"/>
  </w:num>
  <w:num w:numId="35">
    <w:abstractNumId w:val="2"/>
  </w:num>
  <w:num w:numId="36">
    <w:abstractNumId w:val="1"/>
  </w:num>
  <w:num w:numId="37">
    <w:abstractNumId w:val="29"/>
  </w:num>
  <w:num w:numId="38">
    <w:abstractNumId w:val="18"/>
  </w:num>
  <w:num w:numId="39">
    <w:abstractNumId w:val="20"/>
  </w:num>
  <w:num w:numId="40">
    <w:abstractNumId w:val="30"/>
  </w:num>
  <w:num w:numId="41">
    <w:abstractNumId w:val="31"/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27"/>
  </w:num>
  <w:num w:numId="45">
    <w:abstractNumId w:val="19"/>
  </w:num>
  <w:num w:numId="46">
    <w:abstractNumId w:val="11"/>
  </w:num>
  <w:num w:numId="47">
    <w:abstractNumId w:val="21"/>
  </w:num>
  <w:num w:numId="48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8B8"/>
    <w:rsid w:val="00001C69"/>
    <w:rsid w:val="00001CC3"/>
    <w:rsid w:val="00001FD6"/>
    <w:rsid w:val="00002219"/>
    <w:rsid w:val="00002484"/>
    <w:rsid w:val="000025BE"/>
    <w:rsid w:val="000025FA"/>
    <w:rsid w:val="000038B4"/>
    <w:rsid w:val="00003E96"/>
    <w:rsid w:val="00006158"/>
    <w:rsid w:val="000061A1"/>
    <w:rsid w:val="000072CF"/>
    <w:rsid w:val="00007E3F"/>
    <w:rsid w:val="000108DD"/>
    <w:rsid w:val="00010EEA"/>
    <w:rsid w:val="000119C0"/>
    <w:rsid w:val="000123B2"/>
    <w:rsid w:val="000128D9"/>
    <w:rsid w:val="00012977"/>
    <w:rsid w:val="0001320A"/>
    <w:rsid w:val="0001337F"/>
    <w:rsid w:val="00013393"/>
    <w:rsid w:val="00013AB6"/>
    <w:rsid w:val="000140F8"/>
    <w:rsid w:val="00015164"/>
    <w:rsid w:val="00015CDA"/>
    <w:rsid w:val="00015E7B"/>
    <w:rsid w:val="0001631A"/>
    <w:rsid w:val="0001635C"/>
    <w:rsid w:val="000169FE"/>
    <w:rsid w:val="0001703C"/>
    <w:rsid w:val="0001797D"/>
    <w:rsid w:val="00017E22"/>
    <w:rsid w:val="00020549"/>
    <w:rsid w:val="0002057F"/>
    <w:rsid w:val="000206F0"/>
    <w:rsid w:val="000208FA"/>
    <w:rsid w:val="0002099B"/>
    <w:rsid w:val="00020C37"/>
    <w:rsid w:val="00021625"/>
    <w:rsid w:val="00021ECA"/>
    <w:rsid w:val="000224EA"/>
    <w:rsid w:val="00022FCF"/>
    <w:rsid w:val="000231F6"/>
    <w:rsid w:val="0002459C"/>
    <w:rsid w:val="00024642"/>
    <w:rsid w:val="00024F1C"/>
    <w:rsid w:val="00026A53"/>
    <w:rsid w:val="000271AF"/>
    <w:rsid w:val="00027208"/>
    <w:rsid w:val="00027F75"/>
    <w:rsid w:val="00027F99"/>
    <w:rsid w:val="00030350"/>
    <w:rsid w:val="00030B00"/>
    <w:rsid w:val="00031357"/>
    <w:rsid w:val="00031507"/>
    <w:rsid w:val="000320E8"/>
    <w:rsid w:val="000323BA"/>
    <w:rsid w:val="00032631"/>
    <w:rsid w:val="00032C6F"/>
    <w:rsid w:val="00033B43"/>
    <w:rsid w:val="00034C76"/>
    <w:rsid w:val="00035285"/>
    <w:rsid w:val="0003553C"/>
    <w:rsid w:val="0003578C"/>
    <w:rsid w:val="00035B56"/>
    <w:rsid w:val="00035E4E"/>
    <w:rsid w:val="00036026"/>
    <w:rsid w:val="000367D3"/>
    <w:rsid w:val="00036B17"/>
    <w:rsid w:val="00037096"/>
    <w:rsid w:val="0003714C"/>
    <w:rsid w:val="0003755E"/>
    <w:rsid w:val="00037EE9"/>
    <w:rsid w:val="00037EF2"/>
    <w:rsid w:val="00037FED"/>
    <w:rsid w:val="000405B9"/>
    <w:rsid w:val="000426F7"/>
    <w:rsid w:val="000431C4"/>
    <w:rsid w:val="0004387B"/>
    <w:rsid w:val="00043BF9"/>
    <w:rsid w:val="00043C12"/>
    <w:rsid w:val="0004455E"/>
    <w:rsid w:val="0004603B"/>
    <w:rsid w:val="000460DD"/>
    <w:rsid w:val="00046711"/>
    <w:rsid w:val="00046732"/>
    <w:rsid w:val="00046BEE"/>
    <w:rsid w:val="00047272"/>
    <w:rsid w:val="00051E4B"/>
    <w:rsid w:val="00052306"/>
    <w:rsid w:val="00052B13"/>
    <w:rsid w:val="00053289"/>
    <w:rsid w:val="000536AD"/>
    <w:rsid w:val="00053A15"/>
    <w:rsid w:val="000545E2"/>
    <w:rsid w:val="00054919"/>
    <w:rsid w:val="000549FA"/>
    <w:rsid w:val="000555C8"/>
    <w:rsid w:val="00055CAD"/>
    <w:rsid w:val="00055CE8"/>
    <w:rsid w:val="0005757F"/>
    <w:rsid w:val="000575A2"/>
    <w:rsid w:val="0006044E"/>
    <w:rsid w:val="00060751"/>
    <w:rsid w:val="00061182"/>
    <w:rsid w:val="00061D65"/>
    <w:rsid w:val="00061ED9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451B"/>
    <w:rsid w:val="0007487D"/>
    <w:rsid w:val="00075B73"/>
    <w:rsid w:val="00075F18"/>
    <w:rsid w:val="0007628E"/>
    <w:rsid w:val="000770DB"/>
    <w:rsid w:val="0007739C"/>
    <w:rsid w:val="00077E2B"/>
    <w:rsid w:val="00080386"/>
    <w:rsid w:val="000807EB"/>
    <w:rsid w:val="000814E7"/>
    <w:rsid w:val="000817C7"/>
    <w:rsid w:val="0008180E"/>
    <w:rsid w:val="000818CF"/>
    <w:rsid w:val="0008191C"/>
    <w:rsid w:val="00081C6E"/>
    <w:rsid w:val="00081CE1"/>
    <w:rsid w:val="000821CF"/>
    <w:rsid w:val="000826BA"/>
    <w:rsid w:val="00082C78"/>
    <w:rsid w:val="000836B7"/>
    <w:rsid w:val="00083C8C"/>
    <w:rsid w:val="0008568F"/>
    <w:rsid w:val="0008664E"/>
    <w:rsid w:val="000867B7"/>
    <w:rsid w:val="00086AC1"/>
    <w:rsid w:val="00086ACC"/>
    <w:rsid w:val="00086E84"/>
    <w:rsid w:val="000879F8"/>
    <w:rsid w:val="000903BA"/>
    <w:rsid w:val="00090719"/>
    <w:rsid w:val="0009090F"/>
    <w:rsid w:val="0009140E"/>
    <w:rsid w:val="00091494"/>
    <w:rsid w:val="00091848"/>
    <w:rsid w:val="00091A9E"/>
    <w:rsid w:val="00093073"/>
    <w:rsid w:val="0009332D"/>
    <w:rsid w:val="0009381C"/>
    <w:rsid w:val="00093DED"/>
    <w:rsid w:val="0009489A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E0C"/>
    <w:rsid w:val="000A236D"/>
    <w:rsid w:val="000A24F4"/>
    <w:rsid w:val="000A26A4"/>
    <w:rsid w:val="000A3CC0"/>
    <w:rsid w:val="000A3D89"/>
    <w:rsid w:val="000A4144"/>
    <w:rsid w:val="000A41B8"/>
    <w:rsid w:val="000A441F"/>
    <w:rsid w:val="000A5323"/>
    <w:rsid w:val="000A6297"/>
    <w:rsid w:val="000A664B"/>
    <w:rsid w:val="000A6ED9"/>
    <w:rsid w:val="000A7B85"/>
    <w:rsid w:val="000B0006"/>
    <w:rsid w:val="000B05EA"/>
    <w:rsid w:val="000B189B"/>
    <w:rsid w:val="000B1A94"/>
    <w:rsid w:val="000B2DC4"/>
    <w:rsid w:val="000B3487"/>
    <w:rsid w:val="000B38A1"/>
    <w:rsid w:val="000B3D0B"/>
    <w:rsid w:val="000B47E7"/>
    <w:rsid w:val="000B483E"/>
    <w:rsid w:val="000B5831"/>
    <w:rsid w:val="000B6CF4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38"/>
    <w:rsid w:val="000C3CD0"/>
    <w:rsid w:val="000C4400"/>
    <w:rsid w:val="000C4F80"/>
    <w:rsid w:val="000C538F"/>
    <w:rsid w:val="000C5712"/>
    <w:rsid w:val="000C5C23"/>
    <w:rsid w:val="000C612A"/>
    <w:rsid w:val="000C612F"/>
    <w:rsid w:val="000C6289"/>
    <w:rsid w:val="000C6424"/>
    <w:rsid w:val="000C6723"/>
    <w:rsid w:val="000C6734"/>
    <w:rsid w:val="000C674B"/>
    <w:rsid w:val="000D03CA"/>
    <w:rsid w:val="000D0F2A"/>
    <w:rsid w:val="000D1704"/>
    <w:rsid w:val="000D1A4D"/>
    <w:rsid w:val="000D24FF"/>
    <w:rsid w:val="000D2748"/>
    <w:rsid w:val="000D27B4"/>
    <w:rsid w:val="000D33C3"/>
    <w:rsid w:val="000D3991"/>
    <w:rsid w:val="000D3B9B"/>
    <w:rsid w:val="000D657E"/>
    <w:rsid w:val="000D65A8"/>
    <w:rsid w:val="000D6FB9"/>
    <w:rsid w:val="000D74AB"/>
    <w:rsid w:val="000E09B8"/>
    <w:rsid w:val="000E0C9E"/>
    <w:rsid w:val="000E153A"/>
    <w:rsid w:val="000E17E5"/>
    <w:rsid w:val="000E1853"/>
    <w:rsid w:val="000E1974"/>
    <w:rsid w:val="000E1BBC"/>
    <w:rsid w:val="000E1C3B"/>
    <w:rsid w:val="000E2305"/>
    <w:rsid w:val="000E2624"/>
    <w:rsid w:val="000E2686"/>
    <w:rsid w:val="000E31A7"/>
    <w:rsid w:val="000E3B76"/>
    <w:rsid w:val="000E52C7"/>
    <w:rsid w:val="000F004D"/>
    <w:rsid w:val="000F0825"/>
    <w:rsid w:val="000F1F22"/>
    <w:rsid w:val="000F2521"/>
    <w:rsid w:val="000F2B71"/>
    <w:rsid w:val="000F2C4C"/>
    <w:rsid w:val="000F4683"/>
    <w:rsid w:val="000F48C1"/>
    <w:rsid w:val="000F4AB4"/>
    <w:rsid w:val="000F4AD5"/>
    <w:rsid w:val="000F4F5D"/>
    <w:rsid w:val="000F522E"/>
    <w:rsid w:val="000F589F"/>
    <w:rsid w:val="000F60CD"/>
    <w:rsid w:val="000F667D"/>
    <w:rsid w:val="000F68E4"/>
    <w:rsid w:val="000F6C67"/>
    <w:rsid w:val="000F6E06"/>
    <w:rsid w:val="000F7743"/>
    <w:rsid w:val="000F794C"/>
    <w:rsid w:val="000F7989"/>
    <w:rsid w:val="000F7D52"/>
    <w:rsid w:val="00100208"/>
    <w:rsid w:val="0010065B"/>
    <w:rsid w:val="00100BC9"/>
    <w:rsid w:val="00100CED"/>
    <w:rsid w:val="00100F80"/>
    <w:rsid w:val="00101016"/>
    <w:rsid w:val="00101331"/>
    <w:rsid w:val="0010153F"/>
    <w:rsid w:val="00101656"/>
    <w:rsid w:val="00101786"/>
    <w:rsid w:val="001024FA"/>
    <w:rsid w:val="001026E4"/>
    <w:rsid w:val="00102A1B"/>
    <w:rsid w:val="00102D26"/>
    <w:rsid w:val="00102D32"/>
    <w:rsid w:val="001030D1"/>
    <w:rsid w:val="00103BC1"/>
    <w:rsid w:val="001052E3"/>
    <w:rsid w:val="00105B26"/>
    <w:rsid w:val="00105EE2"/>
    <w:rsid w:val="0010703D"/>
    <w:rsid w:val="001075DD"/>
    <w:rsid w:val="00111033"/>
    <w:rsid w:val="00111203"/>
    <w:rsid w:val="00111AD4"/>
    <w:rsid w:val="001121FE"/>
    <w:rsid w:val="00113B79"/>
    <w:rsid w:val="00114124"/>
    <w:rsid w:val="001152D7"/>
    <w:rsid w:val="00115A3C"/>
    <w:rsid w:val="0011600A"/>
    <w:rsid w:val="001165C2"/>
    <w:rsid w:val="001176A7"/>
    <w:rsid w:val="00120A44"/>
    <w:rsid w:val="0012109F"/>
    <w:rsid w:val="00121118"/>
    <w:rsid w:val="0012193E"/>
    <w:rsid w:val="00121AD6"/>
    <w:rsid w:val="001226C6"/>
    <w:rsid w:val="001227FA"/>
    <w:rsid w:val="0012289F"/>
    <w:rsid w:val="001229FB"/>
    <w:rsid w:val="001230D2"/>
    <w:rsid w:val="0012324D"/>
    <w:rsid w:val="00123442"/>
    <w:rsid w:val="00123E4A"/>
    <w:rsid w:val="00123FBD"/>
    <w:rsid w:val="0012462F"/>
    <w:rsid w:val="0012465E"/>
    <w:rsid w:val="00125714"/>
    <w:rsid w:val="00125C5F"/>
    <w:rsid w:val="0012645D"/>
    <w:rsid w:val="001300F3"/>
    <w:rsid w:val="001308F3"/>
    <w:rsid w:val="0013096E"/>
    <w:rsid w:val="0013099D"/>
    <w:rsid w:val="00130BAA"/>
    <w:rsid w:val="001310BA"/>
    <w:rsid w:val="00131B02"/>
    <w:rsid w:val="00131D58"/>
    <w:rsid w:val="00132A7F"/>
    <w:rsid w:val="001330EA"/>
    <w:rsid w:val="0013352D"/>
    <w:rsid w:val="00133977"/>
    <w:rsid w:val="001349F6"/>
    <w:rsid w:val="00134C65"/>
    <w:rsid w:val="00135129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0D1"/>
    <w:rsid w:val="00143EEB"/>
    <w:rsid w:val="0014484F"/>
    <w:rsid w:val="00144B44"/>
    <w:rsid w:val="001452B9"/>
    <w:rsid w:val="00145689"/>
    <w:rsid w:val="001462A9"/>
    <w:rsid w:val="0014689E"/>
    <w:rsid w:val="00146A6D"/>
    <w:rsid w:val="00146E3D"/>
    <w:rsid w:val="00146EF9"/>
    <w:rsid w:val="00147903"/>
    <w:rsid w:val="001502BC"/>
    <w:rsid w:val="0015049E"/>
    <w:rsid w:val="00150A1D"/>
    <w:rsid w:val="00150C7D"/>
    <w:rsid w:val="00151127"/>
    <w:rsid w:val="0015122A"/>
    <w:rsid w:val="00152E3C"/>
    <w:rsid w:val="001533FB"/>
    <w:rsid w:val="001538C8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6DAC"/>
    <w:rsid w:val="001579A8"/>
    <w:rsid w:val="00157C92"/>
    <w:rsid w:val="001604C4"/>
    <w:rsid w:val="00160604"/>
    <w:rsid w:val="00160ED3"/>
    <w:rsid w:val="00161B98"/>
    <w:rsid w:val="00162B72"/>
    <w:rsid w:val="00163689"/>
    <w:rsid w:val="00163A23"/>
    <w:rsid w:val="0016464D"/>
    <w:rsid w:val="00165048"/>
    <w:rsid w:val="001657F7"/>
    <w:rsid w:val="0016783B"/>
    <w:rsid w:val="0017010C"/>
    <w:rsid w:val="001709EC"/>
    <w:rsid w:val="00170B25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5F94"/>
    <w:rsid w:val="00176811"/>
    <w:rsid w:val="00176B1A"/>
    <w:rsid w:val="00177942"/>
    <w:rsid w:val="00177F63"/>
    <w:rsid w:val="00180389"/>
    <w:rsid w:val="00180B6B"/>
    <w:rsid w:val="001818B3"/>
    <w:rsid w:val="00181A5D"/>
    <w:rsid w:val="00181F24"/>
    <w:rsid w:val="0018208C"/>
    <w:rsid w:val="001829A7"/>
    <w:rsid w:val="001838A6"/>
    <w:rsid w:val="00183BDD"/>
    <w:rsid w:val="00184020"/>
    <w:rsid w:val="00184F4E"/>
    <w:rsid w:val="0018536C"/>
    <w:rsid w:val="00185F59"/>
    <w:rsid w:val="00186977"/>
    <w:rsid w:val="00187468"/>
    <w:rsid w:val="001878C1"/>
    <w:rsid w:val="00190587"/>
    <w:rsid w:val="001917D3"/>
    <w:rsid w:val="001921FF"/>
    <w:rsid w:val="00192A0D"/>
    <w:rsid w:val="0019398C"/>
    <w:rsid w:val="00195723"/>
    <w:rsid w:val="00195A47"/>
    <w:rsid w:val="00196880"/>
    <w:rsid w:val="00196ACE"/>
    <w:rsid w:val="00196AE6"/>
    <w:rsid w:val="00196EF5"/>
    <w:rsid w:val="001978C5"/>
    <w:rsid w:val="001A09CA"/>
    <w:rsid w:val="001A128A"/>
    <w:rsid w:val="001A250C"/>
    <w:rsid w:val="001A2E50"/>
    <w:rsid w:val="001A3688"/>
    <w:rsid w:val="001A375F"/>
    <w:rsid w:val="001A3BFF"/>
    <w:rsid w:val="001A40D2"/>
    <w:rsid w:val="001A476E"/>
    <w:rsid w:val="001A48A3"/>
    <w:rsid w:val="001A4C5A"/>
    <w:rsid w:val="001A4EB0"/>
    <w:rsid w:val="001A503F"/>
    <w:rsid w:val="001A5BD0"/>
    <w:rsid w:val="001A7986"/>
    <w:rsid w:val="001A7C32"/>
    <w:rsid w:val="001B1492"/>
    <w:rsid w:val="001B1582"/>
    <w:rsid w:val="001B23BE"/>
    <w:rsid w:val="001B23D2"/>
    <w:rsid w:val="001B2CB4"/>
    <w:rsid w:val="001B32E6"/>
    <w:rsid w:val="001B3726"/>
    <w:rsid w:val="001B3A77"/>
    <w:rsid w:val="001B44DF"/>
    <w:rsid w:val="001B4569"/>
    <w:rsid w:val="001B4BD1"/>
    <w:rsid w:val="001B4D00"/>
    <w:rsid w:val="001B543F"/>
    <w:rsid w:val="001B56D8"/>
    <w:rsid w:val="001B5924"/>
    <w:rsid w:val="001B602A"/>
    <w:rsid w:val="001B713E"/>
    <w:rsid w:val="001B72DB"/>
    <w:rsid w:val="001B759E"/>
    <w:rsid w:val="001C03A8"/>
    <w:rsid w:val="001C0A7E"/>
    <w:rsid w:val="001C1452"/>
    <w:rsid w:val="001C20BC"/>
    <w:rsid w:val="001C21E9"/>
    <w:rsid w:val="001C25AC"/>
    <w:rsid w:val="001C291D"/>
    <w:rsid w:val="001C29D3"/>
    <w:rsid w:val="001C2AFE"/>
    <w:rsid w:val="001C3680"/>
    <w:rsid w:val="001C652D"/>
    <w:rsid w:val="001C6764"/>
    <w:rsid w:val="001C783D"/>
    <w:rsid w:val="001C7C66"/>
    <w:rsid w:val="001D0080"/>
    <w:rsid w:val="001D0407"/>
    <w:rsid w:val="001D1430"/>
    <w:rsid w:val="001D1D0D"/>
    <w:rsid w:val="001D1FE3"/>
    <w:rsid w:val="001D2080"/>
    <w:rsid w:val="001D2722"/>
    <w:rsid w:val="001D2DBC"/>
    <w:rsid w:val="001D4D39"/>
    <w:rsid w:val="001D4D74"/>
    <w:rsid w:val="001D51F3"/>
    <w:rsid w:val="001D5C2C"/>
    <w:rsid w:val="001D692F"/>
    <w:rsid w:val="001D6D4C"/>
    <w:rsid w:val="001D6F9D"/>
    <w:rsid w:val="001D7CF3"/>
    <w:rsid w:val="001D7D4D"/>
    <w:rsid w:val="001D7D50"/>
    <w:rsid w:val="001E0CE8"/>
    <w:rsid w:val="001E0DC8"/>
    <w:rsid w:val="001E1255"/>
    <w:rsid w:val="001E1C03"/>
    <w:rsid w:val="001E1C69"/>
    <w:rsid w:val="001E2167"/>
    <w:rsid w:val="001E255E"/>
    <w:rsid w:val="001E3525"/>
    <w:rsid w:val="001E3EA7"/>
    <w:rsid w:val="001E421E"/>
    <w:rsid w:val="001E4D80"/>
    <w:rsid w:val="001E4FCA"/>
    <w:rsid w:val="001E559D"/>
    <w:rsid w:val="001E5B4F"/>
    <w:rsid w:val="001E749B"/>
    <w:rsid w:val="001E7952"/>
    <w:rsid w:val="001E7D37"/>
    <w:rsid w:val="001F034B"/>
    <w:rsid w:val="001F109D"/>
    <w:rsid w:val="001F18B9"/>
    <w:rsid w:val="001F2E09"/>
    <w:rsid w:val="001F35AD"/>
    <w:rsid w:val="001F3C41"/>
    <w:rsid w:val="001F413E"/>
    <w:rsid w:val="001F47F6"/>
    <w:rsid w:val="001F4955"/>
    <w:rsid w:val="001F4E5B"/>
    <w:rsid w:val="001F51D2"/>
    <w:rsid w:val="001F5C16"/>
    <w:rsid w:val="001F6483"/>
    <w:rsid w:val="001F66F0"/>
    <w:rsid w:val="001F6859"/>
    <w:rsid w:val="001F7310"/>
    <w:rsid w:val="001F7527"/>
    <w:rsid w:val="001F7BEC"/>
    <w:rsid w:val="002004D8"/>
    <w:rsid w:val="00200625"/>
    <w:rsid w:val="0020220E"/>
    <w:rsid w:val="002022C3"/>
    <w:rsid w:val="0020238D"/>
    <w:rsid w:val="00202852"/>
    <w:rsid w:val="00203488"/>
    <w:rsid w:val="00203733"/>
    <w:rsid w:val="0020479C"/>
    <w:rsid w:val="002047F7"/>
    <w:rsid w:val="00204BEF"/>
    <w:rsid w:val="002064D4"/>
    <w:rsid w:val="002074E3"/>
    <w:rsid w:val="002105C9"/>
    <w:rsid w:val="00210600"/>
    <w:rsid w:val="00210A2D"/>
    <w:rsid w:val="00210E64"/>
    <w:rsid w:val="00210FB8"/>
    <w:rsid w:val="00212151"/>
    <w:rsid w:val="00212E2F"/>
    <w:rsid w:val="0021345D"/>
    <w:rsid w:val="00213780"/>
    <w:rsid w:val="002141DF"/>
    <w:rsid w:val="002146F7"/>
    <w:rsid w:val="00214BF9"/>
    <w:rsid w:val="00215394"/>
    <w:rsid w:val="00215BE5"/>
    <w:rsid w:val="00216B58"/>
    <w:rsid w:val="00220410"/>
    <w:rsid w:val="00220B73"/>
    <w:rsid w:val="00220EBF"/>
    <w:rsid w:val="0022122C"/>
    <w:rsid w:val="00222054"/>
    <w:rsid w:val="0022208E"/>
    <w:rsid w:val="002232AC"/>
    <w:rsid w:val="002234F7"/>
    <w:rsid w:val="00223699"/>
    <w:rsid w:val="0022464F"/>
    <w:rsid w:val="00224DFF"/>
    <w:rsid w:val="0022605F"/>
    <w:rsid w:val="00226BAC"/>
    <w:rsid w:val="00226F09"/>
    <w:rsid w:val="002300BB"/>
    <w:rsid w:val="00230159"/>
    <w:rsid w:val="00230295"/>
    <w:rsid w:val="00230779"/>
    <w:rsid w:val="00230E95"/>
    <w:rsid w:val="0023145A"/>
    <w:rsid w:val="00231932"/>
    <w:rsid w:val="002320E9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5F4"/>
    <w:rsid w:val="00241ABA"/>
    <w:rsid w:val="00241D13"/>
    <w:rsid w:val="00241EA1"/>
    <w:rsid w:val="002426A6"/>
    <w:rsid w:val="00242FB4"/>
    <w:rsid w:val="00243E70"/>
    <w:rsid w:val="0024466F"/>
    <w:rsid w:val="00244AD7"/>
    <w:rsid w:val="00244D82"/>
    <w:rsid w:val="00245226"/>
    <w:rsid w:val="0024551D"/>
    <w:rsid w:val="00245B33"/>
    <w:rsid w:val="00246BFA"/>
    <w:rsid w:val="00247A17"/>
    <w:rsid w:val="00247B74"/>
    <w:rsid w:val="002505EB"/>
    <w:rsid w:val="00250F9E"/>
    <w:rsid w:val="00250FC0"/>
    <w:rsid w:val="00251B75"/>
    <w:rsid w:val="00252D68"/>
    <w:rsid w:val="00252E1A"/>
    <w:rsid w:val="00252E37"/>
    <w:rsid w:val="00252F11"/>
    <w:rsid w:val="00253284"/>
    <w:rsid w:val="002539CE"/>
    <w:rsid w:val="00253C71"/>
    <w:rsid w:val="0025494C"/>
    <w:rsid w:val="00255743"/>
    <w:rsid w:val="002558B9"/>
    <w:rsid w:val="00255D85"/>
    <w:rsid w:val="0025644B"/>
    <w:rsid w:val="00257CAC"/>
    <w:rsid w:val="002600D8"/>
    <w:rsid w:val="002621ED"/>
    <w:rsid w:val="00262CD6"/>
    <w:rsid w:val="00263AE5"/>
    <w:rsid w:val="00263D23"/>
    <w:rsid w:val="0026479F"/>
    <w:rsid w:val="002648F2"/>
    <w:rsid w:val="00264BCB"/>
    <w:rsid w:val="00267512"/>
    <w:rsid w:val="002705CF"/>
    <w:rsid w:val="00270C10"/>
    <w:rsid w:val="002715E8"/>
    <w:rsid w:val="002727C6"/>
    <w:rsid w:val="00272C74"/>
    <w:rsid w:val="0027302B"/>
    <w:rsid w:val="00273461"/>
    <w:rsid w:val="00273462"/>
    <w:rsid w:val="002738A9"/>
    <w:rsid w:val="00275086"/>
    <w:rsid w:val="002752AF"/>
    <w:rsid w:val="002774E9"/>
    <w:rsid w:val="00277CB8"/>
    <w:rsid w:val="00281186"/>
    <w:rsid w:val="00281C25"/>
    <w:rsid w:val="00281DBF"/>
    <w:rsid w:val="00281DD1"/>
    <w:rsid w:val="002823DA"/>
    <w:rsid w:val="00282916"/>
    <w:rsid w:val="0028455C"/>
    <w:rsid w:val="00284946"/>
    <w:rsid w:val="00284AA7"/>
    <w:rsid w:val="002852C1"/>
    <w:rsid w:val="00285874"/>
    <w:rsid w:val="00285F81"/>
    <w:rsid w:val="0028612D"/>
    <w:rsid w:val="00286AB9"/>
    <w:rsid w:val="00287616"/>
    <w:rsid w:val="00287E6F"/>
    <w:rsid w:val="00290766"/>
    <w:rsid w:val="002916E0"/>
    <w:rsid w:val="002918D1"/>
    <w:rsid w:val="00292E1B"/>
    <w:rsid w:val="00293786"/>
    <w:rsid w:val="0029446D"/>
    <w:rsid w:val="00294783"/>
    <w:rsid w:val="002949FF"/>
    <w:rsid w:val="00294A5F"/>
    <w:rsid w:val="00295273"/>
    <w:rsid w:val="0029584E"/>
    <w:rsid w:val="00296EB7"/>
    <w:rsid w:val="002A0997"/>
    <w:rsid w:val="002A0BDA"/>
    <w:rsid w:val="002A1AE7"/>
    <w:rsid w:val="002A221B"/>
    <w:rsid w:val="002A22EB"/>
    <w:rsid w:val="002A2385"/>
    <w:rsid w:val="002A26B6"/>
    <w:rsid w:val="002A2DFF"/>
    <w:rsid w:val="002A38E0"/>
    <w:rsid w:val="002A4861"/>
    <w:rsid w:val="002A4B21"/>
    <w:rsid w:val="002A4E09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1C4F"/>
    <w:rsid w:val="002B1FC6"/>
    <w:rsid w:val="002B2964"/>
    <w:rsid w:val="002B37C8"/>
    <w:rsid w:val="002B3B2F"/>
    <w:rsid w:val="002B4D08"/>
    <w:rsid w:val="002B4EA4"/>
    <w:rsid w:val="002B5EE2"/>
    <w:rsid w:val="002B6DB9"/>
    <w:rsid w:val="002C0549"/>
    <w:rsid w:val="002C0EBE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C785B"/>
    <w:rsid w:val="002D0203"/>
    <w:rsid w:val="002D090B"/>
    <w:rsid w:val="002D2C73"/>
    <w:rsid w:val="002D3070"/>
    <w:rsid w:val="002D339A"/>
    <w:rsid w:val="002D3403"/>
    <w:rsid w:val="002D3610"/>
    <w:rsid w:val="002D3ADA"/>
    <w:rsid w:val="002D4361"/>
    <w:rsid w:val="002D5FD8"/>
    <w:rsid w:val="002D623F"/>
    <w:rsid w:val="002D6CEE"/>
    <w:rsid w:val="002D721F"/>
    <w:rsid w:val="002E016F"/>
    <w:rsid w:val="002E1654"/>
    <w:rsid w:val="002E2158"/>
    <w:rsid w:val="002E2C88"/>
    <w:rsid w:val="002E3266"/>
    <w:rsid w:val="002E3444"/>
    <w:rsid w:val="002E41F1"/>
    <w:rsid w:val="002E4316"/>
    <w:rsid w:val="002E4BCB"/>
    <w:rsid w:val="002E54E8"/>
    <w:rsid w:val="002E5794"/>
    <w:rsid w:val="002E60D6"/>
    <w:rsid w:val="002E6CCF"/>
    <w:rsid w:val="002E7AEC"/>
    <w:rsid w:val="002F1712"/>
    <w:rsid w:val="002F2D48"/>
    <w:rsid w:val="002F3032"/>
    <w:rsid w:val="002F35B5"/>
    <w:rsid w:val="002F3BE5"/>
    <w:rsid w:val="002F439C"/>
    <w:rsid w:val="002F4A16"/>
    <w:rsid w:val="002F52A5"/>
    <w:rsid w:val="002F6073"/>
    <w:rsid w:val="002F67F9"/>
    <w:rsid w:val="002F70F1"/>
    <w:rsid w:val="002F7690"/>
    <w:rsid w:val="00300ED6"/>
    <w:rsid w:val="0030166C"/>
    <w:rsid w:val="0030190A"/>
    <w:rsid w:val="00301E79"/>
    <w:rsid w:val="00302791"/>
    <w:rsid w:val="0030340F"/>
    <w:rsid w:val="0030393F"/>
    <w:rsid w:val="00303F42"/>
    <w:rsid w:val="00304789"/>
    <w:rsid w:val="003048F0"/>
    <w:rsid w:val="00304CEB"/>
    <w:rsid w:val="00305434"/>
    <w:rsid w:val="00306023"/>
    <w:rsid w:val="00306D11"/>
    <w:rsid w:val="003077FC"/>
    <w:rsid w:val="00307EC4"/>
    <w:rsid w:val="003116F4"/>
    <w:rsid w:val="00311F4D"/>
    <w:rsid w:val="003120E9"/>
    <w:rsid w:val="00313086"/>
    <w:rsid w:val="00313595"/>
    <w:rsid w:val="00313949"/>
    <w:rsid w:val="00313E32"/>
    <w:rsid w:val="003149DA"/>
    <w:rsid w:val="00314E62"/>
    <w:rsid w:val="0031576E"/>
    <w:rsid w:val="00315B66"/>
    <w:rsid w:val="00315BB0"/>
    <w:rsid w:val="00315DEB"/>
    <w:rsid w:val="00316378"/>
    <w:rsid w:val="00316E23"/>
    <w:rsid w:val="0031727D"/>
    <w:rsid w:val="00317478"/>
    <w:rsid w:val="0032197E"/>
    <w:rsid w:val="00321DA4"/>
    <w:rsid w:val="003224BF"/>
    <w:rsid w:val="00322510"/>
    <w:rsid w:val="00322F3C"/>
    <w:rsid w:val="00323035"/>
    <w:rsid w:val="00323218"/>
    <w:rsid w:val="0032322B"/>
    <w:rsid w:val="003234E8"/>
    <w:rsid w:val="003236A2"/>
    <w:rsid w:val="00323F49"/>
    <w:rsid w:val="00324479"/>
    <w:rsid w:val="003245FD"/>
    <w:rsid w:val="00325145"/>
    <w:rsid w:val="00325C66"/>
    <w:rsid w:val="003277F6"/>
    <w:rsid w:val="0033071E"/>
    <w:rsid w:val="0033083E"/>
    <w:rsid w:val="00330AF8"/>
    <w:rsid w:val="00330F24"/>
    <w:rsid w:val="003315D7"/>
    <w:rsid w:val="00331715"/>
    <w:rsid w:val="0033221F"/>
    <w:rsid w:val="00332BE7"/>
    <w:rsid w:val="00332CAA"/>
    <w:rsid w:val="003330FA"/>
    <w:rsid w:val="003334FF"/>
    <w:rsid w:val="003338D3"/>
    <w:rsid w:val="003338DC"/>
    <w:rsid w:val="00334530"/>
    <w:rsid w:val="00334CB2"/>
    <w:rsid w:val="003350DE"/>
    <w:rsid w:val="003352C3"/>
    <w:rsid w:val="0033556D"/>
    <w:rsid w:val="0033666A"/>
    <w:rsid w:val="00337B6F"/>
    <w:rsid w:val="00340692"/>
    <w:rsid w:val="0034171F"/>
    <w:rsid w:val="00341CBD"/>
    <w:rsid w:val="00342B94"/>
    <w:rsid w:val="0034352B"/>
    <w:rsid w:val="0034366F"/>
    <w:rsid w:val="00344B32"/>
    <w:rsid w:val="00344BC0"/>
    <w:rsid w:val="00344E0F"/>
    <w:rsid w:val="00347C09"/>
    <w:rsid w:val="00350D95"/>
    <w:rsid w:val="00350EFB"/>
    <w:rsid w:val="00351A32"/>
    <w:rsid w:val="00351C09"/>
    <w:rsid w:val="00352402"/>
    <w:rsid w:val="00352869"/>
    <w:rsid w:val="00352A73"/>
    <w:rsid w:val="003544EC"/>
    <w:rsid w:val="00354617"/>
    <w:rsid w:val="00356046"/>
    <w:rsid w:val="003560D6"/>
    <w:rsid w:val="00356339"/>
    <w:rsid w:val="00356416"/>
    <w:rsid w:val="003566A9"/>
    <w:rsid w:val="00356BF2"/>
    <w:rsid w:val="00356FE5"/>
    <w:rsid w:val="00357A98"/>
    <w:rsid w:val="00360319"/>
    <w:rsid w:val="00360350"/>
    <w:rsid w:val="00360B01"/>
    <w:rsid w:val="00360B51"/>
    <w:rsid w:val="003617CF"/>
    <w:rsid w:val="003619A0"/>
    <w:rsid w:val="00361FF9"/>
    <w:rsid w:val="0036239E"/>
    <w:rsid w:val="00362B03"/>
    <w:rsid w:val="00362CD9"/>
    <w:rsid w:val="00364C1E"/>
    <w:rsid w:val="00366072"/>
    <w:rsid w:val="00367457"/>
    <w:rsid w:val="00367A41"/>
    <w:rsid w:val="00367BB3"/>
    <w:rsid w:val="0037023B"/>
    <w:rsid w:val="00370C8C"/>
    <w:rsid w:val="00370C9E"/>
    <w:rsid w:val="00370EB7"/>
    <w:rsid w:val="00371635"/>
    <w:rsid w:val="00371FF2"/>
    <w:rsid w:val="00372D48"/>
    <w:rsid w:val="0037368C"/>
    <w:rsid w:val="00374D5F"/>
    <w:rsid w:val="00375053"/>
    <w:rsid w:val="00375150"/>
    <w:rsid w:val="003752A8"/>
    <w:rsid w:val="0037541F"/>
    <w:rsid w:val="003763A2"/>
    <w:rsid w:val="00376716"/>
    <w:rsid w:val="00376796"/>
    <w:rsid w:val="00376C34"/>
    <w:rsid w:val="003776F0"/>
    <w:rsid w:val="003779C4"/>
    <w:rsid w:val="003800A0"/>
    <w:rsid w:val="003801F9"/>
    <w:rsid w:val="003803A3"/>
    <w:rsid w:val="0038058D"/>
    <w:rsid w:val="00380A58"/>
    <w:rsid w:val="00380B46"/>
    <w:rsid w:val="0038126C"/>
    <w:rsid w:val="0038139A"/>
    <w:rsid w:val="003813BB"/>
    <w:rsid w:val="003813F4"/>
    <w:rsid w:val="003821AE"/>
    <w:rsid w:val="00382236"/>
    <w:rsid w:val="003822D7"/>
    <w:rsid w:val="0038276B"/>
    <w:rsid w:val="003837CD"/>
    <w:rsid w:val="00383881"/>
    <w:rsid w:val="00384012"/>
    <w:rsid w:val="00385711"/>
    <w:rsid w:val="00385BD8"/>
    <w:rsid w:val="0038612F"/>
    <w:rsid w:val="00386168"/>
    <w:rsid w:val="00386201"/>
    <w:rsid w:val="00386C03"/>
    <w:rsid w:val="00386D8D"/>
    <w:rsid w:val="00387F39"/>
    <w:rsid w:val="00390030"/>
    <w:rsid w:val="003906CD"/>
    <w:rsid w:val="00390D76"/>
    <w:rsid w:val="003916F6"/>
    <w:rsid w:val="0039174C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7D1"/>
    <w:rsid w:val="00396FA2"/>
    <w:rsid w:val="0039703D"/>
    <w:rsid w:val="0039736B"/>
    <w:rsid w:val="00397BB3"/>
    <w:rsid w:val="003A1386"/>
    <w:rsid w:val="003A16F6"/>
    <w:rsid w:val="003A1894"/>
    <w:rsid w:val="003A195A"/>
    <w:rsid w:val="003A26E1"/>
    <w:rsid w:val="003A2B10"/>
    <w:rsid w:val="003A2E57"/>
    <w:rsid w:val="003A2FDF"/>
    <w:rsid w:val="003A3EBD"/>
    <w:rsid w:val="003A4BD9"/>
    <w:rsid w:val="003A4D4B"/>
    <w:rsid w:val="003A5446"/>
    <w:rsid w:val="003A5AC4"/>
    <w:rsid w:val="003A5F26"/>
    <w:rsid w:val="003A641D"/>
    <w:rsid w:val="003A67CA"/>
    <w:rsid w:val="003A69B3"/>
    <w:rsid w:val="003A6A0D"/>
    <w:rsid w:val="003A6D12"/>
    <w:rsid w:val="003A6D4C"/>
    <w:rsid w:val="003A7B3C"/>
    <w:rsid w:val="003B0724"/>
    <w:rsid w:val="003B1A5C"/>
    <w:rsid w:val="003B22F6"/>
    <w:rsid w:val="003B2402"/>
    <w:rsid w:val="003B3117"/>
    <w:rsid w:val="003B4177"/>
    <w:rsid w:val="003B4ADD"/>
    <w:rsid w:val="003B5691"/>
    <w:rsid w:val="003B6406"/>
    <w:rsid w:val="003B7080"/>
    <w:rsid w:val="003B721D"/>
    <w:rsid w:val="003B7DAC"/>
    <w:rsid w:val="003C05B8"/>
    <w:rsid w:val="003C103A"/>
    <w:rsid w:val="003C11A9"/>
    <w:rsid w:val="003C146F"/>
    <w:rsid w:val="003C1DD4"/>
    <w:rsid w:val="003C20CD"/>
    <w:rsid w:val="003C458D"/>
    <w:rsid w:val="003C4F3C"/>
    <w:rsid w:val="003C6075"/>
    <w:rsid w:val="003C6292"/>
    <w:rsid w:val="003C6B43"/>
    <w:rsid w:val="003C7735"/>
    <w:rsid w:val="003D0283"/>
    <w:rsid w:val="003D07AB"/>
    <w:rsid w:val="003D0A5B"/>
    <w:rsid w:val="003D0C67"/>
    <w:rsid w:val="003D0D98"/>
    <w:rsid w:val="003D10A1"/>
    <w:rsid w:val="003D15FF"/>
    <w:rsid w:val="003D24D4"/>
    <w:rsid w:val="003D254C"/>
    <w:rsid w:val="003D2EC6"/>
    <w:rsid w:val="003D380E"/>
    <w:rsid w:val="003D3D9C"/>
    <w:rsid w:val="003D3DB9"/>
    <w:rsid w:val="003D4AA8"/>
    <w:rsid w:val="003D535E"/>
    <w:rsid w:val="003D57F0"/>
    <w:rsid w:val="003D5D44"/>
    <w:rsid w:val="003D6171"/>
    <w:rsid w:val="003D6542"/>
    <w:rsid w:val="003D683C"/>
    <w:rsid w:val="003D7042"/>
    <w:rsid w:val="003E0B66"/>
    <w:rsid w:val="003E0E02"/>
    <w:rsid w:val="003E1B6D"/>
    <w:rsid w:val="003E1E62"/>
    <w:rsid w:val="003E2AD0"/>
    <w:rsid w:val="003E2B00"/>
    <w:rsid w:val="003E4C13"/>
    <w:rsid w:val="003E4CAC"/>
    <w:rsid w:val="003E51AA"/>
    <w:rsid w:val="003E6A4B"/>
    <w:rsid w:val="003E6A52"/>
    <w:rsid w:val="003E7041"/>
    <w:rsid w:val="003E70EA"/>
    <w:rsid w:val="003E79BB"/>
    <w:rsid w:val="003E7B37"/>
    <w:rsid w:val="003F01A0"/>
    <w:rsid w:val="003F11CA"/>
    <w:rsid w:val="003F23A4"/>
    <w:rsid w:val="003F2F1A"/>
    <w:rsid w:val="003F3106"/>
    <w:rsid w:val="003F3B5D"/>
    <w:rsid w:val="003F3E2F"/>
    <w:rsid w:val="003F48CB"/>
    <w:rsid w:val="003F49B5"/>
    <w:rsid w:val="003F49ED"/>
    <w:rsid w:val="003F4D62"/>
    <w:rsid w:val="003F5168"/>
    <w:rsid w:val="003F5B47"/>
    <w:rsid w:val="003F60A2"/>
    <w:rsid w:val="003F70B2"/>
    <w:rsid w:val="003F70B4"/>
    <w:rsid w:val="003F75B1"/>
    <w:rsid w:val="00400650"/>
    <w:rsid w:val="004013D5"/>
    <w:rsid w:val="00401B5F"/>
    <w:rsid w:val="00402287"/>
    <w:rsid w:val="004022A9"/>
    <w:rsid w:val="00402479"/>
    <w:rsid w:val="00402870"/>
    <w:rsid w:val="00402E39"/>
    <w:rsid w:val="00402E6C"/>
    <w:rsid w:val="004030AE"/>
    <w:rsid w:val="004037B8"/>
    <w:rsid w:val="004039B5"/>
    <w:rsid w:val="00403C67"/>
    <w:rsid w:val="00403F94"/>
    <w:rsid w:val="004043B9"/>
    <w:rsid w:val="004046E8"/>
    <w:rsid w:val="00404D39"/>
    <w:rsid w:val="00405071"/>
    <w:rsid w:val="0040592C"/>
    <w:rsid w:val="00406255"/>
    <w:rsid w:val="0040635C"/>
    <w:rsid w:val="0040730E"/>
    <w:rsid w:val="004073EF"/>
    <w:rsid w:val="00407DAB"/>
    <w:rsid w:val="00407F1C"/>
    <w:rsid w:val="0041040A"/>
    <w:rsid w:val="004105CF"/>
    <w:rsid w:val="00410883"/>
    <w:rsid w:val="00410B0B"/>
    <w:rsid w:val="004112E6"/>
    <w:rsid w:val="004114EF"/>
    <w:rsid w:val="004114FB"/>
    <w:rsid w:val="00411753"/>
    <w:rsid w:val="00411A1B"/>
    <w:rsid w:val="00411A1C"/>
    <w:rsid w:val="00412767"/>
    <w:rsid w:val="00412EC4"/>
    <w:rsid w:val="00413F35"/>
    <w:rsid w:val="00414441"/>
    <w:rsid w:val="00414DF5"/>
    <w:rsid w:val="00415708"/>
    <w:rsid w:val="00415891"/>
    <w:rsid w:val="00415994"/>
    <w:rsid w:val="00416310"/>
    <w:rsid w:val="00416FAB"/>
    <w:rsid w:val="00417A85"/>
    <w:rsid w:val="004209B5"/>
    <w:rsid w:val="0042235B"/>
    <w:rsid w:val="004227FC"/>
    <w:rsid w:val="00422C8D"/>
    <w:rsid w:val="0042350C"/>
    <w:rsid w:val="00423A71"/>
    <w:rsid w:val="004244EE"/>
    <w:rsid w:val="0042486E"/>
    <w:rsid w:val="00424CD8"/>
    <w:rsid w:val="00425405"/>
    <w:rsid w:val="00426051"/>
    <w:rsid w:val="00426439"/>
    <w:rsid w:val="004264F9"/>
    <w:rsid w:val="004269DA"/>
    <w:rsid w:val="00426AD5"/>
    <w:rsid w:val="00426FD0"/>
    <w:rsid w:val="0042768B"/>
    <w:rsid w:val="0042780C"/>
    <w:rsid w:val="00427A35"/>
    <w:rsid w:val="00427E03"/>
    <w:rsid w:val="00430609"/>
    <w:rsid w:val="00430FAA"/>
    <w:rsid w:val="0043107F"/>
    <w:rsid w:val="00431668"/>
    <w:rsid w:val="004321BF"/>
    <w:rsid w:val="00433135"/>
    <w:rsid w:val="0043345C"/>
    <w:rsid w:val="00433580"/>
    <w:rsid w:val="0043375B"/>
    <w:rsid w:val="004343AA"/>
    <w:rsid w:val="00434616"/>
    <w:rsid w:val="0043501F"/>
    <w:rsid w:val="004360D7"/>
    <w:rsid w:val="0043654D"/>
    <w:rsid w:val="004367AE"/>
    <w:rsid w:val="00437EE8"/>
    <w:rsid w:val="00440235"/>
    <w:rsid w:val="004406C9"/>
    <w:rsid w:val="0044145D"/>
    <w:rsid w:val="0044150B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BCA"/>
    <w:rsid w:val="004460E2"/>
    <w:rsid w:val="00446D2D"/>
    <w:rsid w:val="00446EAD"/>
    <w:rsid w:val="00447396"/>
    <w:rsid w:val="00447B7C"/>
    <w:rsid w:val="00447E8A"/>
    <w:rsid w:val="00450295"/>
    <w:rsid w:val="00450A9D"/>
    <w:rsid w:val="00450D54"/>
    <w:rsid w:val="004512E9"/>
    <w:rsid w:val="00451E53"/>
    <w:rsid w:val="00452646"/>
    <w:rsid w:val="00452D32"/>
    <w:rsid w:val="00452F6C"/>
    <w:rsid w:val="00453291"/>
    <w:rsid w:val="004534D1"/>
    <w:rsid w:val="00453CA6"/>
    <w:rsid w:val="00453E56"/>
    <w:rsid w:val="00455097"/>
    <w:rsid w:val="004551FB"/>
    <w:rsid w:val="004559D6"/>
    <w:rsid w:val="0045651A"/>
    <w:rsid w:val="004569D5"/>
    <w:rsid w:val="00456B2C"/>
    <w:rsid w:val="00457A8D"/>
    <w:rsid w:val="00457BA9"/>
    <w:rsid w:val="00457DFE"/>
    <w:rsid w:val="00457E7D"/>
    <w:rsid w:val="00457F5B"/>
    <w:rsid w:val="00457F6E"/>
    <w:rsid w:val="00460089"/>
    <w:rsid w:val="0046163D"/>
    <w:rsid w:val="00461740"/>
    <w:rsid w:val="00461782"/>
    <w:rsid w:val="00462BA8"/>
    <w:rsid w:val="0046367A"/>
    <w:rsid w:val="00464B6B"/>
    <w:rsid w:val="00464C09"/>
    <w:rsid w:val="00464CAA"/>
    <w:rsid w:val="00464D12"/>
    <w:rsid w:val="004664FF"/>
    <w:rsid w:val="00467074"/>
    <w:rsid w:val="0046768E"/>
    <w:rsid w:val="00467790"/>
    <w:rsid w:val="00470164"/>
    <w:rsid w:val="004701FF"/>
    <w:rsid w:val="004704B4"/>
    <w:rsid w:val="004722CF"/>
    <w:rsid w:val="00472B1A"/>
    <w:rsid w:val="00472B93"/>
    <w:rsid w:val="004732A7"/>
    <w:rsid w:val="00473FD4"/>
    <w:rsid w:val="00474552"/>
    <w:rsid w:val="00474BFF"/>
    <w:rsid w:val="0047569B"/>
    <w:rsid w:val="00475746"/>
    <w:rsid w:val="00475FF6"/>
    <w:rsid w:val="0047681A"/>
    <w:rsid w:val="00480780"/>
    <w:rsid w:val="00480C82"/>
    <w:rsid w:val="00480DF1"/>
    <w:rsid w:val="00481554"/>
    <w:rsid w:val="00482254"/>
    <w:rsid w:val="004823B7"/>
    <w:rsid w:val="004823FC"/>
    <w:rsid w:val="00482D1F"/>
    <w:rsid w:val="004838DF"/>
    <w:rsid w:val="00483BFD"/>
    <w:rsid w:val="0048401D"/>
    <w:rsid w:val="00484B57"/>
    <w:rsid w:val="00484B84"/>
    <w:rsid w:val="00486255"/>
    <w:rsid w:val="004863F9"/>
    <w:rsid w:val="00487837"/>
    <w:rsid w:val="0049126E"/>
    <w:rsid w:val="004912F4"/>
    <w:rsid w:val="00492717"/>
    <w:rsid w:val="004931AF"/>
    <w:rsid w:val="004933D3"/>
    <w:rsid w:val="00493B83"/>
    <w:rsid w:val="00494514"/>
    <w:rsid w:val="00494539"/>
    <w:rsid w:val="00494873"/>
    <w:rsid w:val="004949AD"/>
    <w:rsid w:val="00495341"/>
    <w:rsid w:val="0049694A"/>
    <w:rsid w:val="00496B02"/>
    <w:rsid w:val="00496DC0"/>
    <w:rsid w:val="0049729B"/>
    <w:rsid w:val="004A02A5"/>
    <w:rsid w:val="004A077A"/>
    <w:rsid w:val="004A1202"/>
    <w:rsid w:val="004A16E4"/>
    <w:rsid w:val="004A1CBA"/>
    <w:rsid w:val="004A216E"/>
    <w:rsid w:val="004A2364"/>
    <w:rsid w:val="004A390D"/>
    <w:rsid w:val="004A47FF"/>
    <w:rsid w:val="004A48D1"/>
    <w:rsid w:val="004A49F2"/>
    <w:rsid w:val="004A513D"/>
    <w:rsid w:val="004A77F7"/>
    <w:rsid w:val="004A7A83"/>
    <w:rsid w:val="004B04C7"/>
    <w:rsid w:val="004B0DEA"/>
    <w:rsid w:val="004B1008"/>
    <w:rsid w:val="004B173C"/>
    <w:rsid w:val="004B2241"/>
    <w:rsid w:val="004B24DE"/>
    <w:rsid w:val="004B2BB7"/>
    <w:rsid w:val="004B3739"/>
    <w:rsid w:val="004B41CB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6FFC"/>
    <w:rsid w:val="004C76C1"/>
    <w:rsid w:val="004C77C4"/>
    <w:rsid w:val="004C7D50"/>
    <w:rsid w:val="004C7F33"/>
    <w:rsid w:val="004D075E"/>
    <w:rsid w:val="004D0842"/>
    <w:rsid w:val="004D0F11"/>
    <w:rsid w:val="004D19D0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12D"/>
    <w:rsid w:val="004D53FB"/>
    <w:rsid w:val="004D5EDC"/>
    <w:rsid w:val="004D5F80"/>
    <w:rsid w:val="004E064C"/>
    <w:rsid w:val="004E079F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E7DE8"/>
    <w:rsid w:val="004F0459"/>
    <w:rsid w:val="004F07CF"/>
    <w:rsid w:val="004F0817"/>
    <w:rsid w:val="004F0B0D"/>
    <w:rsid w:val="004F20B2"/>
    <w:rsid w:val="004F3F71"/>
    <w:rsid w:val="004F40CB"/>
    <w:rsid w:val="004F502A"/>
    <w:rsid w:val="004F53F4"/>
    <w:rsid w:val="004F58E7"/>
    <w:rsid w:val="004F6DAD"/>
    <w:rsid w:val="004F6E8F"/>
    <w:rsid w:val="004F733D"/>
    <w:rsid w:val="004F7828"/>
    <w:rsid w:val="004F7908"/>
    <w:rsid w:val="00500D40"/>
    <w:rsid w:val="00501066"/>
    <w:rsid w:val="00502FB7"/>
    <w:rsid w:val="00503524"/>
    <w:rsid w:val="0050405C"/>
    <w:rsid w:val="00504204"/>
    <w:rsid w:val="005044E2"/>
    <w:rsid w:val="00504E8D"/>
    <w:rsid w:val="005052BD"/>
    <w:rsid w:val="00505355"/>
    <w:rsid w:val="005059EF"/>
    <w:rsid w:val="00512D28"/>
    <w:rsid w:val="005131EC"/>
    <w:rsid w:val="0051348B"/>
    <w:rsid w:val="00513BBE"/>
    <w:rsid w:val="0051421D"/>
    <w:rsid w:val="0051444F"/>
    <w:rsid w:val="00514D5A"/>
    <w:rsid w:val="00515A71"/>
    <w:rsid w:val="00515B71"/>
    <w:rsid w:val="00515CCE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3A61"/>
    <w:rsid w:val="0052400D"/>
    <w:rsid w:val="00524387"/>
    <w:rsid w:val="00525AB9"/>
    <w:rsid w:val="00525B15"/>
    <w:rsid w:val="0052668B"/>
    <w:rsid w:val="00526A2C"/>
    <w:rsid w:val="00526FFE"/>
    <w:rsid w:val="005274AD"/>
    <w:rsid w:val="0052785A"/>
    <w:rsid w:val="00527F40"/>
    <w:rsid w:val="0053026A"/>
    <w:rsid w:val="005306CC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C39"/>
    <w:rsid w:val="00540E22"/>
    <w:rsid w:val="00541662"/>
    <w:rsid w:val="00541A16"/>
    <w:rsid w:val="00541C9F"/>
    <w:rsid w:val="005422EB"/>
    <w:rsid w:val="00542477"/>
    <w:rsid w:val="00542AA5"/>
    <w:rsid w:val="00544015"/>
    <w:rsid w:val="00544506"/>
    <w:rsid w:val="00544519"/>
    <w:rsid w:val="00544E93"/>
    <w:rsid w:val="00545176"/>
    <w:rsid w:val="00545236"/>
    <w:rsid w:val="00545332"/>
    <w:rsid w:val="00546126"/>
    <w:rsid w:val="005472A3"/>
    <w:rsid w:val="00550110"/>
    <w:rsid w:val="00550420"/>
    <w:rsid w:val="00550CCC"/>
    <w:rsid w:val="00550F34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A59"/>
    <w:rsid w:val="00560B1C"/>
    <w:rsid w:val="00561809"/>
    <w:rsid w:val="005623DE"/>
    <w:rsid w:val="005625F4"/>
    <w:rsid w:val="00563FBF"/>
    <w:rsid w:val="005652B0"/>
    <w:rsid w:val="00565338"/>
    <w:rsid w:val="0056536C"/>
    <w:rsid w:val="00565C04"/>
    <w:rsid w:val="00565CB7"/>
    <w:rsid w:val="0056721B"/>
    <w:rsid w:val="00567667"/>
    <w:rsid w:val="00567E55"/>
    <w:rsid w:val="00567F3A"/>
    <w:rsid w:val="00570349"/>
    <w:rsid w:val="005707DD"/>
    <w:rsid w:val="005712D7"/>
    <w:rsid w:val="00571A2B"/>
    <w:rsid w:val="00571A40"/>
    <w:rsid w:val="00571A95"/>
    <w:rsid w:val="00571D48"/>
    <w:rsid w:val="00572206"/>
    <w:rsid w:val="005726E6"/>
    <w:rsid w:val="005735B1"/>
    <w:rsid w:val="00573ABD"/>
    <w:rsid w:val="00573B72"/>
    <w:rsid w:val="0057462F"/>
    <w:rsid w:val="00574681"/>
    <w:rsid w:val="00574890"/>
    <w:rsid w:val="00574A9B"/>
    <w:rsid w:val="00574C93"/>
    <w:rsid w:val="00575127"/>
    <w:rsid w:val="005755A6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54E"/>
    <w:rsid w:val="00582FFD"/>
    <w:rsid w:val="0058364D"/>
    <w:rsid w:val="00583A2E"/>
    <w:rsid w:val="0058570F"/>
    <w:rsid w:val="00585A88"/>
    <w:rsid w:val="00585F83"/>
    <w:rsid w:val="005868E9"/>
    <w:rsid w:val="00586CA6"/>
    <w:rsid w:val="00586E46"/>
    <w:rsid w:val="00590105"/>
    <w:rsid w:val="005905D8"/>
    <w:rsid w:val="00590F5C"/>
    <w:rsid w:val="00591437"/>
    <w:rsid w:val="00591B1E"/>
    <w:rsid w:val="00591F8B"/>
    <w:rsid w:val="005924D0"/>
    <w:rsid w:val="00592560"/>
    <w:rsid w:val="00593707"/>
    <w:rsid w:val="00593984"/>
    <w:rsid w:val="00593D3E"/>
    <w:rsid w:val="005946BE"/>
    <w:rsid w:val="00594B40"/>
    <w:rsid w:val="005954EB"/>
    <w:rsid w:val="0059565C"/>
    <w:rsid w:val="005962D6"/>
    <w:rsid w:val="0059655E"/>
    <w:rsid w:val="00597E9E"/>
    <w:rsid w:val="005A0B3D"/>
    <w:rsid w:val="005A0F1A"/>
    <w:rsid w:val="005A1471"/>
    <w:rsid w:val="005A1D40"/>
    <w:rsid w:val="005A27E2"/>
    <w:rsid w:val="005A2952"/>
    <w:rsid w:val="005A51AA"/>
    <w:rsid w:val="005A54AF"/>
    <w:rsid w:val="005A54FF"/>
    <w:rsid w:val="005A580B"/>
    <w:rsid w:val="005A5AF1"/>
    <w:rsid w:val="005A62C3"/>
    <w:rsid w:val="005A646F"/>
    <w:rsid w:val="005A74C4"/>
    <w:rsid w:val="005B0F76"/>
    <w:rsid w:val="005B1A16"/>
    <w:rsid w:val="005B2194"/>
    <w:rsid w:val="005B2EF4"/>
    <w:rsid w:val="005B3AEE"/>
    <w:rsid w:val="005B3F37"/>
    <w:rsid w:val="005B42B6"/>
    <w:rsid w:val="005B43C8"/>
    <w:rsid w:val="005B4C2B"/>
    <w:rsid w:val="005B507D"/>
    <w:rsid w:val="005B6598"/>
    <w:rsid w:val="005B6A17"/>
    <w:rsid w:val="005B6AEA"/>
    <w:rsid w:val="005B74A1"/>
    <w:rsid w:val="005C00E1"/>
    <w:rsid w:val="005C04EB"/>
    <w:rsid w:val="005C12B6"/>
    <w:rsid w:val="005C1AA6"/>
    <w:rsid w:val="005C1AD4"/>
    <w:rsid w:val="005C1D14"/>
    <w:rsid w:val="005C1D98"/>
    <w:rsid w:val="005C1DF3"/>
    <w:rsid w:val="005C314C"/>
    <w:rsid w:val="005C3C10"/>
    <w:rsid w:val="005C43C8"/>
    <w:rsid w:val="005C4986"/>
    <w:rsid w:val="005C4A6C"/>
    <w:rsid w:val="005C592A"/>
    <w:rsid w:val="005C5D30"/>
    <w:rsid w:val="005C5DE5"/>
    <w:rsid w:val="005C6063"/>
    <w:rsid w:val="005C63E5"/>
    <w:rsid w:val="005C66DB"/>
    <w:rsid w:val="005C68F0"/>
    <w:rsid w:val="005C6B72"/>
    <w:rsid w:val="005C6FB6"/>
    <w:rsid w:val="005C71DA"/>
    <w:rsid w:val="005C77A5"/>
    <w:rsid w:val="005C79D1"/>
    <w:rsid w:val="005C7BA5"/>
    <w:rsid w:val="005D1677"/>
    <w:rsid w:val="005D189B"/>
    <w:rsid w:val="005D1DF0"/>
    <w:rsid w:val="005D1EA3"/>
    <w:rsid w:val="005D2415"/>
    <w:rsid w:val="005D2431"/>
    <w:rsid w:val="005D2828"/>
    <w:rsid w:val="005D2BAC"/>
    <w:rsid w:val="005D38AF"/>
    <w:rsid w:val="005D49E7"/>
    <w:rsid w:val="005D4B4A"/>
    <w:rsid w:val="005D635F"/>
    <w:rsid w:val="005D674A"/>
    <w:rsid w:val="005D6958"/>
    <w:rsid w:val="005D6FA9"/>
    <w:rsid w:val="005D7796"/>
    <w:rsid w:val="005D7F80"/>
    <w:rsid w:val="005E05B2"/>
    <w:rsid w:val="005E09F8"/>
    <w:rsid w:val="005E1AE5"/>
    <w:rsid w:val="005E2A5E"/>
    <w:rsid w:val="005E34EE"/>
    <w:rsid w:val="005E3FB4"/>
    <w:rsid w:val="005E4473"/>
    <w:rsid w:val="005E548D"/>
    <w:rsid w:val="005E5B92"/>
    <w:rsid w:val="005E61A6"/>
    <w:rsid w:val="005E6BCB"/>
    <w:rsid w:val="005E70DD"/>
    <w:rsid w:val="005E7200"/>
    <w:rsid w:val="005E73A0"/>
    <w:rsid w:val="005E765B"/>
    <w:rsid w:val="005E7851"/>
    <w:rsid w:val="005E7BBA"/>
    <w:rsid w:val="005F0852"/>
    <w:rsid w:val="005F0CA6"/>
    <w:rsid w:val="005F1042"/>
    <w:rsid w:val="005F14D7"/>
    <w:rsid w:val="005F19BB"/>
    <w:rsid w:val="005F1A01"/>
    <w:rsid w:val="005F1E4F"/>
    <w:rsid w:val="005F3C12"/>
    <w:rsid w:val="005F5101"/>
    <w:rsid w:val="005F5809"/>
    <w:rsid w:val="005F680F"/>
    <w:rsid w:val="005F6A88"/>
    <w:rsid w:val="005F6B70"/>
    <w:rsid w:val="005F6EDC"/>
    <w:rsid w:val="005F7189"/>
    <w:rsid w:val="005F719A"/>
    <w:rsid w:val="006006CB"/>
    <w:rsid w:val="00600867"/>
    <w:rsid w:val="00601FE6"/>
    <w:rsid w:val="00602DE1"/>
    <w:rsid w:val="00602E41"/>
    <w:rsid w:val="00603FB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3B8"/>
    <w:rsid w:val="00607670"/>
    <w:rsid w:val="00612A9E"/>
    <w:rsid w:val="00613131"/>
    <w:rsid w:val="00613BD1"/>
    <w:rsid w:val="00613C6A"/>
    <w:rsid w:val="00613F5F"/>
    <w:rsid w:val="0061416B"/>
    <w:rsid w:val="00614A06"/>
    <w:rsid w:val="0061594A"/>
    <w:rsid w:val="00616119"/>
    <w:rsid w:val="00616BB1"/>
    <w:rsid w:val="00617373"/>
    <w:rsid w:val="0062006A"/>
    <w:rsid w:val="00621356"/>
    <w:rsid w:val="00621773"/>
    <w:rsid w:val="00623073"/>
    <w:rsid w:val="006233D5"/>
    <w:rsid w:val="00624621"/>
    <w:rsid w:val="00624F1C"/>
    <w:rsid w:val="0062537E"/>
    <w:rsid w:val="00625689"/>
    <w:rsid w:val="00625779"/>
    <w:rsid w:val="006257AB"/>
    <w:rsid w:val="00630282"/>
    <w:rsid w:val="006303F6"/>
    <w:rsid w:val="00631112"/>
    <w:rsid w:val="006316BC"/>
    <w:rsid w:val="00631910"/>
    <w:rsid w:val="00631A7C"/>
    <w:rsid w:val="00631E49"/>
    <w:rsid w:val="00632250"/>
    <w:rsid w:val="00633376"/>
    <w:rsid w:val="006335C0"/>
    <w:rsid w:val="0063373E"/>
    <w:rsid w:val="00634151"/>
    <w:rsid w:val="00634190"/>
    <w:rsid w:val="0063425F"/>
    <w:rsid w:val="006342C1"/>
    <w:rsid w:val="006346A3"/>
    <w:rsid w:val="0063586D"/>
    <w:rsid w:val="00635A5F"/>
    <w:rsid w:val="00636354"/>
    <w:rsid w:val="0063710C"/>
    <w:rsid w:val="00640439"/>
    <w:rsid w:val="00640825"/>
    <w:rsid w:val="00640A36"/>
    <w:rsid w:val="0064173E"/>
    <w:rsid w:val="006419FF"/>
    <w:rsid w:val="00641C37"/>
    <w:rsid w:val="00641CAA"/>
    <w:rsid w:val="00642599"/>
    <w:rsid w:val="00642631"/>
    <w:rsid w:val="00642D5D"/>
    <w:rsid w:val="00642F4A"/>
    <w:rsid w:val="00643D7E"/>
    <w:rsid w:val="006443FC"/>
    <w:rsid w:val="00645CFF"/>
    <w:rsid w:val="00646E80"/>
    <w:rsid w:val="00647064"/>
    <w:rsid w:val="006471D5"/>
    <w:rsid w:val="0065034F"/>
    <w:rsid w:val="006505C2"/>
    <w:rsid w:val="006506D4"/>
    <w:rsid w:val="00650997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74"/>
    <w:rsid w:val="0065797A"/>
    <w:rsid w:val="00657B02"/>
    <w:rsid w:val="00657CDD"/>
    <w:rsid w:val="00660174"/>
    <w:rsid w:val="00660906"/>
    <w:rsid w:val="00661147"/>
    <w:rsid w:val="006619F0"/>
    <w:rsid w:val="00661EA8"/>
    <w:rsid w:val="00661FF0"/>
    <w:rsid w:val="00662424"/>
    <w:rsid w:val="00663B9B"/>
    <w:rsid w:val="00664A36"/>
    <w:rsid w:val="00664B58"/>
    <w:rsid w:val="00665746"/>
    <w:rsid w:val="006658B1"/>
    <w:rsid w:val="00665CF1"/>
    <w:rsid w:val="00665D99"/>
    <w:rsid w:val="006661BE"/>
    <w:rsid w:val="0066659A"/>
    <w:rsid w:val="00666AE0"/>
    <w:rsid w:val="00666ECF"/>
    <w:rsid w:val="00667520"/>
    <w:rsid w:val="00667FE9"/>
    <w:rsid w:val="00670808"/>
    <w:rsid w:val="00671318"/>
    <w:rsid w:val="00671588"/>
    <w:rsid w:val="0067160B"/>
    <w:rsid w:val="006722EF"/>
    <w:rsid w:val="0067261F"/>
    <w:rsid w:val="00672D95"/>
    <w:rsid w:val="00673019"/>
    <w:rsid w:val="00673D60"/>
    <w:rsid w:val="006741CD"/>
    <w:rsid w:val="006746C5"/>
    <w:rsid w:val="00674943"/>
    <w:rsid w:val="00674F68"/>
    <w:rsid w:val="006778DE"/>
    <w:rsid w:val="006779AA"/>
    <w:rsid w:val="00680680"/>
    <w:rsid w:val="00680EEC"/>
    <w:rsid w:val="00681240"/>
    <w:rsid w:val="00682247"/>
    <w:rsid w:val="00682973"/>
    <w:rsid w:val="00682B6A"/>
    <w:rsid w:val="0068427C"/>
    <w:rsid w:val="006854ED"/>
    <w:rsid w:val="00685A13"/>
    <w:rsid w:val="006863A3"/>
    <w:rsid w:val="006879DA"/>
    <w:rsid w:val="00687C18"/>
    <w:rsid w:val="00687FD0"/>
    <w:rsid w:val="0069025D"/>
    <w:rsid w:val="006905D3"/>
    <w:rsid w:val="0069070E"/>
    <w:rsid w:val="00690C71"/>
    <w:rsid w:val="00691371"/>
    <w:rsid w:val="00691B8C"/>
    <w:rsid w:val="00691C04"/>
    <w:rsid w:val="00693B50"/>
    <w:rsid w:val="00693BCB"/>
    <w:rsid w:val="00694C57"/>
    <w:rsid w:val="00694EAB"/>
    <w:rsid w:val="00695CDB"/>
    <w:rsid w:val="00696293"/>
    <w:rsid w:val="006967F9"/>
    <w:rsid w:val="00696A91"/>
    <w:rsid w:val="00697694"/>
    <w:rsid w:val="00697DD5"/>
    <w:rsid w:val="006A002D"/>
    <w:rsid w:val="006A0263"/>
    <w:rsid w:val="006A0C70"/>
    <w:rsid w:val="006A12C2"/>
    <w:rsid w:val="006A18CB"/>
    <w:rsid w:val="006A1B51"/>
    <w:rsid w:val="006A20E0"/>
    <w:rsid w:val="006A24C8"/>
    <w:rsid w:val="006A3F0E"/>
    <w:rsid w:val="006A69C1"/>
    <w:rsid w:val="006B1064"/>
    <w:rsid w:val="006B1FCC"/>
    <w:rsid w:val="006B2258"/>
    <w:rsid w:val="006B2340"/>
    <w:rsid w:val="006B2C0C"/>
    <w:rsid w:val="006B327A"/>
    <w:rsid w:val="006B3288"/>
    <w:rsid w:val="006B3422"/>
    <w:rsid w:val="006B4C85"/>
    <w:rsid w:val="006B5CB5"/>
    <w:rsid w:val="006B6594"/>
    <w:rsid w:val="006C04F5"/>
    <w:rsid w:val="006C0ACB"/>
    <w:rsid w:val="006C0D9E"/>
    <w:rsid w:val="006C163F"/>
    <w:rsid w:val="006C305C"/>
    <w:rsid w:val="006C3159"/>
    <w:rsid w:val="006C33D4"/>
    <w:rsid w:val="006C3F7D"/>
    <w:rsid w:val="006C4965"/>
    <w:rsid w:val="006C63CC"/>
    <w:rsid w:val="006C73B2"/>
    <w:rsid w:val="006D09D3"/>
    <w:rsid w:val="006D0FA6"/>
    <w:rsid w:val="006D128F"/>
    <w:rsid w:val="006D13DC"/>
    <w:rsid w:val="006D1AAE"/>
    <w:rsid w:val="006D29C8"/>
    <w:rsid w:val="006D6CB0"/>
    <w:rsid w:val="006D7F28"/>
    <w:rsid w:val="006E0C2C"/>
    <w:rsid w:val="006E1310"/>
    <w:rsid w:val="006E2217"/>
    <w:rsid w:val="006E269E"/>
    <w:rsid w:val="006E477B"/>
    <w:rsid w:val="006E47AC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97"/>
    <w:rsid w:val="006F09CF"/>
    <w:rsid w:val="006F19B5"/>
    <w:rsid w:val="006F292E"/>
    <w:rsid w:val="006F2F38"/>
    <w:rsid w:val="006F3B38"/>
    <w:rsid w:val="006F44C1"/>
    <w:rsid w:val="006F50FD"/>
    <w:rsid w:val="006F6D34"/>
    <w:rsid w:val="006F7045"/>
    <w:rsid w:val="006F7150"/>
    <w:rsid w:val="006F7A2F"/>
    <w:rsid w:val="00700E10"/>
    <w:rsid w:val="00702A9C"/>
    <w:rsid w:val="00702AFA"/>
    <w:rsid w:val="00702BF8"/>
    <w:rsid w:val="00703762"/>
    <w:rsid w:val="007065DF"/>
    <w:rsid w:val="00707318"/>
    <w:rsid w:val="00707DCF"/>
    <w:rsid w:val="007104C6"/>
    <w:rsid w:val="007104F3"/>
    <w:rsid w:val="00710762"/>
    <w:rsid w:val="00710E8A"/>
    <w:rsid w:val="007116B4"/>
    <w:rsid w:val="0071188B"/>
    <w:rsid w:val="00711F99"/>
    <w:rsid w:val="00711FB6"/>
    <w:rsid w:val="00712BFC"/>
    <w:rsid w:val="00712CD5"/>
    <w:rsid w:val="00713433"/>
    <w:rsid w:val="0071468F"/>
    <w:rsid w:val="007147E5"/>
    <w:rsid w:val="00714FE9"/>
    <w:rsid w:val="0071553E"/>
    <w:rsid w:val="00715CB2"/>
    <w:rsid w:val="00717A60"/>
    <w:rsid w:val="0072070C"/>
    <w:rsid w:val="00721C40"/>
    <w:rsid w:val="00721CBF"/>
    <w:rsid w:val="0072263A"/>
    <w:rsid w:val="0072345D"/>
    <w:rsid w:val="0072373D"/>
    <w:rsid w:val="00724EA7"/>
    <w:rsid w:val="0072589B"/>
    <w:rsid w:val="007260BA"/>
    <w:rsid w:val="007263DD"/>
    <w:rsid w:val="00726424"/>
    <w:rsid w:val="0072729B"/>
    <w:rsid w:val="0072733D"/>
    <w:rsid w:val="007276C5"/>
    <w:rsid w:val="00727A46"/>
    <w:rsid w:val="00730007"/>
    <w:rsid w:val="007302B6"/>
    <w:rsid w:val="0073056F"/>
    <w:rsid w:val="007306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816"/>
    <w:rsid w:val="00736B8F"/>
    <w:rsid w:val="00736C6B"/>
    <w:rsid w:val="00736E0D"/>
    <w:rsid w:val="007377E1"/>
    <w:rsid w:val="00740511"/>
    <w:rsid w:val="007405E7"/>
    <w:rsid w:val="007409DD"/>
    <w:rsid w:val="00741399"/>
    <w:rsid w:val="00741CE8"/>
    <w:rsid w:val="0074459F"/>
    <w:rsid w:val="00744779"/>
    <w:rsid w:val="007447E3"/>
    <w:rsid w:val="00744F46"/>
    <w:rsid w:val="007454E2"/>
    <w:rsid w:val="00747B45"/>
    <w:rsid w:val="00747DA6"/>
    <w:rsid w:val="00747EE3"/>
    <w:rsid w:val="0075013C"/>
    <w:rsid w:val="007501C9"/>
    <w:rsid w:val="007508A6"/>
    <w:rsid w:val="00751A1E"/>
    <w:rsid w:val="00751E99"/>
    <w:rsid w:val="00752BBA"/>
    <w:rsid w:val="00752FEC"/>
    <w:rsid w:val="0075323C"/>
    <w:rsid w:val="00753938"/>
    <w:rsid w:val="00753955"/>
    <w:rsid w:val="00753B84"/>
    <w:rsid w:val="007544E0"/>
    <w:rsid w:val="0075563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393"/>
    <w:rsid w:val="007647E1"/>
    <w:rsid w:val="00764D33"/>
    <w:rsid w:val="007652DE"/>
    <w:rsid w:val="0076533C"/>
    <w:rsid w:val="00766777"/>
    <w:rsid w:val="0076788A"/>
    <w:rsid w:val="00770276"/>
    <w:rsid w:val="007702F3"/>
    <w:rsid w:val="007711D3"/>
    <w:rsid w:val="00771DE5"/>
    <w:rsid w:val="00771E33"/>
    <w:rsid w:val="00772D07"/>
    <w:rsid w:val="00773654"/>
    <w:rsid w:val="0077390D"/>
    <w:rsid w:val="00773E82"/>
    <w:rsid w:val="007745C7"/>
    <w:rsid w:val="007746D1"/>
    <w:rsid w:val="007756AA"/>
    <w:rsid w:val="007757E9"/>
    <w:rsid w:val="00776CD2"/>
    <w:rsid w:val="00777651"/>
    <w:rsid w:val="00777AAC"/>
    <w:rsid w:val="007803DF"/>
    <w:rsid w:val="00780515"/>
    <w:rsid w:val="007812F8"/>
    <w:rsid w:val="007818B1"/>
    <w:rsid w:val="007819A8"/>
    <w:rsid w:val="00781A5A"/>
    <w:rsid w:val="0078311A"/>
    <w:rsid w:val="0078358D"/>
    <w:rsid w:val="00783726"/>
    <w:rsid w:val="00783CD3"/>
    <w:rsid w:val="007843D2"/>
    <w:rsid w:val="00784D57"/>
    <w:rsid w:val="00786508"/>
    <w:rsid w:val="007866D4"/>
    <w:rsid w:val="00786B54"/>
    <w:rsid w:val="00786D6A"/>
    <w:rsid w:val="007872C3"/>
    <w:rsid w:val="007872E1"/>
    <w:rsid w:val="0079098B"/>
    <w:rsid w:val="00790E58"/>
    <w:rsid w:val="007912F1"/>
    <w:rsid w:val="00791569"/>
    <w:rsid w:val="007916D5"/>
    <w:rsid w:val="007925A3"/>
    <w:rsid w:val="00792791"/>
    <w:rsid w:val="00792AC4"/>
    <w:rsid w:val="00792AE2"/>
    <w:rsid w:val="00792F44"/>
    <w:rsid w:val="0079442D"/>
    <w:rsid w:val="00794A2E"/>
    <w:rsid w:val="00794D66"/>
    <w:rsid w:val="00795F77"/>
    <w:rsid w:val="00796354"/>
    <w:rsid w:val="007968A0"/>
    <w:rsid w:val="00796FB6"/>
    <w:rsid w:val="007971C3"/>
    <w:rsid w:val="007A02E1"/>
    <w:rsid w:val="007A078B"/>
    <w:rsid w:val="007A0C91"/>
    <w:rsid w:val="007A10BF"/>
    <w:rsid w:val="007A1684"/>
    <w:rsid w:val="007A1993"/>
    <w:rsid w:val="007A22EA"/>
    <w:rsid w:val="007A2463"/>
    <w:rsid w:val="007A294F"/>
    <w:rsid w:val="007A2F09"/>
    <w:rsid w:val="007A3524"/>
    <w:rsid w:val="007A38C5"/>
    <w:rsid w:val="007A38FA"/>
    <w:rsid w:val="007A3CFD"/>
    <w:rsid w:val="007A3E99"/>
    <w:rsid w:val="007A4C0C"/>
    <w:rsid w:val="007A52A4"/>
    <w:rsid w:val="007A643E"/>
    <w:rsid w:val="007A669F"/>
    <w:rsid w:val="007A6CF7"/>
    <w:rsid w:val="007A71E5"/>
    <w:rsid w:val="007A7766"/>
    <w:rsid w:val="007A7776"/>
    <w:rsid w:val="007B0149"/>
    <w:rsid w:val="007B03AC"/>
    <w:rsid w:val="007B0C6F"/>
    <w:rsid w:val="007B1937"/>
    <w:rsid w:val="007B1B74"/>
    <w:rsid w:val="007B205F"/>
    <w:rsid w:val="007B2B00"/>
    <w:rsid w:val="007B34FE"/>
    <w:rsid w:val="007B392E"/>
    <w:rsid w:val="007B3ED5"/>
    <w:rsid w:val="007B4277"/>
    <w:rsid w:val="007B468D"/>
    <w:rsid w:val="007B58E0"/>
    <w:rsid w:val="007B62A9"/>
    <w:rsid w:val="007B65CD"/>
    <w:rsid w:val="007B73AC"/>
    <w:rsid w:val="007B7AC6"/>
    <w:rsid w:val="007C0527"/>
    <w:rsid w:val="007C0C9C"/>
    <w:rsid w:val="007C16BC"/>
    <w:rsid w:val="007C32DA"/>
    <w:rsid w:val="007C3673"/>
    <w:rsid w:val="007C3944"/>
    <w:rsid w:val="007C3CBB"/>
    <w:rsid w:val="007C47CF"/>
    <w:rsid w:val="007C4D84"/>
    <w:rsid w:val="007C5493"/>
    <w:rsid w:val="007C5DB9"/>
    <w:rsid w:val="007C661B"/>
    <w:rsid w:val="007C7BE7"/>
    <w:rsid w:val="007D0449"/>
    <w:rsid w:val="007D0E92"/>
    <w:rsid w:val="007D1052"/>
    <w:rsid w:val="007D114B"/>
    <w:rsid w:val="007D11FA"/>
    <w:rsid w:val="007D165E"/>
    <w:rsid w:val="007D185A"/>
    <w:rsid w:val="007D1A91"/>
    <w:rsid w:val="007D2443"/>
    <w:rsid w:val="007D2DF4"/>
    <w:rsid w:val="007D3118"/>
    <w:rsid w:val="007D32DD"/>
    <w:rsid w:val="007D4010"/>
    <w:rsid w:val="007D4322"/>
    <w:rsid w:val="007D4D20"/>
    <w:rsid w:val="007D508F"/>
    <w:rsid w:val="007D57D6"/>
    <w:rsid w:val="007D5878"/>
    <w:rsid w:val="007D633E"/>
    <w:rsid w:val="007D6572"/>
    <w:rsid w:val="007D7801"/>
    <w:rsid w:val="007E0678"/>
    <w:rsid w:val="007E1113"/>
    <w:rsid w:val="007E114F"/>
    <w:rsid w:val="007E1D95"/>
    <w:rsid w:val="007E22D2"/>
    <w:rsid w:val="007E2304"/>
    <w:rsid w:val="007E236C"/>
    <w:rsid w:val="007E2800"/>
    <w:rsid w:val="007E298B"/>
    <w:rsid w:val="007E3464"/>
    <w:rsid w:val="007E3904"/>
    <w:rsid w:val="007E41EB"/>
    <w:rsid w:val="007E497A"/>
    <w:rsid w:val="007E540B"/>
    <w:rsid w:val="007E562B"/>
    <w:rsid w:val="007E6312"/>
    <w:rsid w:val="007E6416"/>
    <w:rsid w:val="007E6920"/>
    <w:rsid w:val="007E6A35"/>
    <w:rsid w:val="007E6AC6"/>
    <w:rsid w:val="007E738F"/>
    <w:rsid w:val="007E75D4"/>
    <w:rsid w:val="007E7F01"/>
    <w:rsid w:val="007F0083"/>
    <w:rsid w:val="007F041F"/>
    <w:rsid w:val="007F0450"/>
    <w:rsid w:val="007F134B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564D"/>
    <w:rsid w:val="007F6193"/>
    <w:rsid w:val="007F63C8"/>
    <w:rsid w:val="007F64FB"/>
    <w:rsid w:val="007F7487"/>
    <w:rsid w:val="007F781D"/>
    <w:rsid w:val="007F7FE3"/>
    <w:rsid w:val="00801CCF"/>
    <w:rsid w:val="00802828"/>
    <w:rsid w:val="00802905"/>
    <w:rsid w:val="00802963"/>
    <w:rsid w:val="00802CD0"/>
    <w:rsid w:val="00802FD6"/>
    <w:rsid w:val="008032DF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6D74"/>
    <w:rsid w:val="00807635"/>
    <w:rsid w:val="0080775A"/>
    <w:rsid w:val="00810857"/>
    <w:rsid w:val="00810A1D"/>
    <w:rsid w:val="00810E71"/>
    <w:rsid w:val="00810FCC"/>
    <w:rsid w:val="008115AC"/>
    <w:rsid w:val="00811AA7"/>
    <w:rsid w:val="00812BD6"/>
    <w:rsid w:val="008131CD"/>
    <w:rsid w:val="00813731"/>
    <w:rsid w:val="00814CA1"/>
    <w:rsid w:val="00815553"/>
    <w:rsid w:val="00815C70"/>
    <w:rsid w:val="00816349"/>
    <w:rsid w:val="00816373"/>
    <w:rsid w:val="008168BF"/>
    <w:rsid w:val="00816BCB"/>
    <w:rsid w:val="00817639"/>
    <w:rsid w:val="00817ED3"/>
    <w:rsid w:val="0082068B"/>
    <w:rsid w:val="00820A02"/>
    <w:rsid w:val="00821E19"/>
    <w:rsid w:val="00821EEC"/>
    <w:rsid w:val="00821FB5"/>
    <w:rsid w:val="00822011"/>
    <w:rsid w:val="00822C2B"/>
    <w:rsid w:val="0082313D"/>
    <w:rsid w:val="0082348F"/>
    <w:rsid w:val="008236CD"/>
    <w:rsid w:val="00825F7E"/>
    <w:rsid w:val="00826158"/>
    <w:rsid w:val="00827B93"/>
    <w:rsid w:val="00827F39"/>
    <w:rsid w:val="0083009D"/>
    <w:rsid w:val="008307FA"/>
    <w:rsid w:val="008308FA"/>
    <w:rsid w:val="00830C40"/>
    <w:rsid w:val="00830E5C"/>
    <w:rsid w:val="00831024"/>
    <w:rsid w:val="00831273"/>
    <w:rsid w:val="008323B8"/>
    <w:rsid w:val="00833B3C"/>
    <w:rsid w:val="00834053"/>
    <w:rsid w:val="008347B3"/>
    <w:rsid w:val="0083485E"/>
    <w:rsid w:val="008349CD"/>
    <w:rsid w:val="00834DFA"/>
    <w:rsid w:val="00836034"/>
    <w:rsid w:val="008377B8"/>
    <w:rsid w:val="008378A3"/>
    <w:rsid w:val="00837B36"/>
    <w:rsid w:val="00837D3B"/>
    <w:rsid w:val="00840749"/>
    <w:rsid w:val="00840D5B"/>
    <w:rsid w:val="00840DF5"/>
    <w:rsid w:val="0084120D"/>
    <w:rsid w:val="00842594"/>
    <w:rsid w:val="008437DA"/>
    <w:rsid w:val="00844391"/>
    <w:rsid w:val="00844871"/>
    <w:rsid w:val="00844A0B"/>
    <w:rsid w:val="00844A91"/>
    <w:rsid w:val="00844BD9"/>
    <w:rsid w:val="00846194"/>
    <w:rsid w:val="008464D1"/>
    <w:rsid w:val="008468EE"/>
    <w:rsid w:val="008469A3"/>
    <w:rsid w:val="00850447"/>
    <w:rsid w:val="00850733"/>
    <w:rsid w:val="00850E1E"/>
    <w:rsid w:val="008510B6"/>
    <w:rsid w:val="00851232"/>
    <w:rsid w:val="008513DA"/>
    <w:rsid w:val="0085183F"/>
    <w:rsid w:val="00851C4A"/>
    <w:rsid w:val="00851D08"/>
    <w:rsid w:val="00852515"/>
    <w:rsid w:val="00852627"/>
    <w:rsid w:val="00853372"/>
    <w:rsid w:val="00853C41"/>
    <w:rsid w:val="008548B0"/>
    <w:rsid w:val="008553DB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BF5"/>
    <w:rsid w:val="00863C2F"/>
    <w:rsid w:val="00863EE8"/>
    <w:rsid w:val="00864842"/>
    <w:rsid w:val="00866930"/>
    <w:rsid w:val="0086767F"/>
    <w:rsid w:val="00867B1C"/>
    <w:rsid w:val="0087046A"/>
    <w:rsid w:val="008718EA"/>
    <w:rsid w:val="0087190F"/>
    <w:rsid w:val="00871D73"/>
    <w:rsid w:val="00871F6D"/>
    <w:rsid w:val="0087272A"/>
    <w:rsid w:val="0087286A"/>
    <w:rsid w:val="00873DC5"/>
    <w:rsid w:val="0087484C"/>
    <w:rsid w:val="0087495F"/>
    <w:rsid w:val="00874CA4"/>
    <w:rsid w:val="00875B0C"/>
    <w:rsid w:val="0087625F"/>
    <w:rsid w:val="00876808"/>
    <w:rsid w:val="008769BB"/>
    <w:rsid w:val="00877920"/>
    <w:rsid w:val="00880DD5"/>
    <w:rsid w:val="00881AF0"/>
    <w:rsid w:val="00881FC9"/>
    <w:rsid w:val="00882369"/>
    <w:rsid w:val="008824C8"/>
    <w:rsid w:val="00883AD4"/>
    <w:rsid w:val="00884581"/>
    <w:rsid w:val="00885316"/>
    <w:rsid w:val="00885A29"/>
    <w:rsid w:val="00886F62"/>
    <w:rsid w:val="0088706E"/>
    <w:rsid w:val="00887132"/>
    <w:rsid w:val="0088771B"/>
    <w:rsid w:val="0089114D"/>
    <w:rsid w:val="0089163C"/>
    <w:rsid w:val="0089166C"/>
    <w:rsid w:val="00891D39"/>
    <w:rsid w:val="00891DB3"/>
    <w:rsid w:val="00891E8C"/>
    <w:rsid w:val="008921D4"/>
    <w:rsid w:val="00892F52"/>
    <w:rsid w:val="00893125"/>
    <w:rsid w:val="00893318"/>
    <w:rsid w:val="008937BC"/>
    <w:rsid w:val="00895221"/>
    <w:rsid w:val="00895857"/>
    <w:rsid w:val="008965D5"/>
    <w:rsid w:val="00896DE6"/>
    <w:rsid w:val="008970F8"/>
    <w:rsid w:val="0089748C"/>
    <w:rsid w:val="008975A0"/>
    <w:rsid w:val="008A1CDE"/>
    <w:rsid w:val="008A23DE"/>
    <w:rsid w:val="008A246C"/>
    <w:rsid w:val="008A3C13"/>
    <w:rsid w:val="008A3D35"/>
    <w:rsid w:val="008A3E41"/>
    <w:rsid w:val="008A44E2"/>
    <w:rsid w:val="008A4C02"/>
    <w:rsid w:val="008A5206"/>
    <w:rsid w:val="008A5283"/>
    <w:rsid w:val="008A557C"/>
    <w:rsid w:val="008A58AE"/>
    <w:rsid w:val="008A5952"/>
    <w:rsid w:val="008A665E"/>
    <w:rsid w:val="008A6CE5"/>
    <w:rsid w:val="008A76E0"/>
    <w:rsid w:val="008A7ABD"/>
    <w:rsid w:val="008B0074"/>
    <w:rsid w:val="008B1A1B"/>
    <w:rsid w:val="008B1B9E"/>
    <w:rsid w:val="008B20F2"/>
    <w:rsid w:val="008B4029"/>
    <w:rsid w:val="008B42F7"/>
    <w:rsid w:val="008B5198"/>
    <w:rsid w:val="008B5EDA"/>
    <w:rsid w:val="008B7581"/>
    <w:rsid w:val="008B774E"/>
    <w:rsid w:val="008C178E"/>
    <w:rsid w:val="008C1883"/>
    <w:rsid w:val="008C1BBB"/>
    <w:rsid w:val="008C2985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073"/>
    <w:rsid w:val="008C7603"/>
    <w:rsid w:val="008C7ACB"/>
    <w:rsid w:val="008D0DFE"/>
    <w:rsid w:val="008D10A1"/>
    <w:rsid w:val="008D14F2"/>
    <w:rsid w:val="008D1FCD"/>
    <w:rsid w:val="008D2034"/>
    <w:rsid w:val="008D2960"/>
    <w:rsid w:val="008D2CA1"/>
    <w:rsid w:val="008D2D9A"/>
    <w:rsid w:val="008D3014"/>
    <w:rsid w:val="008D333B"/>
    <w:rsid w:val="008D456A"/>
    <w:rsid w:val="008D5A77"/>
    <w:rsid w:val="008D644B"/>
    <w:rsid w:val="008D68C2"/>
    <w:rsid w:val="008D68E5"/>
    <w:rsid w:val="008D6C5F"/>
    <w:rsid w:val="008E04C7"/>
    <w:rsid w:val="008E0D1C"/>
    <w:rsid w:val="008E2D57"/>
    <w:rsid w:val="008E30B5"/>
    <w:rsid w:val="008E3272"/>
    <w:rsid w:val="008E32D5"/>
    <w:rsid w:val="008E4412"/>
    <w:rsid w:val="008E44EE"/>
    <w:rsid w:val="008E5514"/>
    <w:rsid w:val="008E5E16"/>
    <w:rsid w:val="008E5F95"/>
    <w:rsid w:val="008E60C5"/>
    <w:rsid w:val="008E6700"/>
    <w:rsid w:val="008E7C6F"/>
    <w:rsid w:val="008E7C80"/>
    <w:rsid w:val="008F0A32"/>
    <w:rsid w:val="008F2CD5"/>
    <w:rsid w:val="008F2F7E"/>
    <w:rsid w:val="008F321E"/>
    <w:rsid w:val="008F3253"/>
    <w:rsid w:val="008F4615"/>
    <w:rsid w:val="008F4B83"/>
    <w:rsid w:val="008F5963"/>
    <w:rsid w:val="008F5D74"/>
    <w:rsid w:val="008F5DD9"/>
    <w:rsid w:val="008F61F6"/>
    <w:rsid w:val="008F6524"/>
    <w:rsid w:val="008F75C4"/>
    <w:rsid w:val="008F7FBF"/>
    <w:rsid w:val="009001FA"/>
    <w:rsid w:val="009016FD"/>
    <w:rsid w:val="00903745"/>
    <w:rsid w:val="00903C92"/>
    <w:rsid w:val="00904519"/>
    <w:rsid w:val="0090490E"/>
    <w:rsid w:val="00905630"/>
    <w:rsid w:val="00905D5D"/>
    <w:rsid w:val="00906F28"/>
    <w:rsid w:val="00907B08"/>
    <w:rsid w:val="0091022C"/>
    <w:rsid w:val="00910466"/>
    <w:rsid w:val="009105AF"/>
    <w:rsid w:val="00910D39"/>
    <w:rsid w:val="0091289F"/>
    <w:rsid w:val="00912C4C"/>
    <w:rsid w:val="00912DA8"/>
    <w:rsid w:val="00913184"/>
    <w:rsid w:val="00913395"/>
    <w:rsid w:val="00913F2C"/>
    <w:rsid w:val="00914418"/>
    <w:rsid w:val="00915E59"/>
    <w:rsid w:val="0091607F"/>
    <w:rsid w:val="009161E9"/>
    <w:rsid w:val="0091656D"/>
    <w:rsid w:val="00916E3F"/>
    <w:rsid w:val="009202D6"/>
    <w:rsid w:val="009210E7"/>
    <w:rsid w:val="00921783"/>
    <w:rsid w:val="009218F8"/>
    <w:rsid w:val="00921AD4"/>
    <w:rsid w:val="00921B21"/>
    <w:rsid w:val="0092303D"/>
    <w:rsid w:val="00924E85"/>
    <w:rsid w:val="009254DE"/>
    <w:rsid w:val="0092608F"/>
    <w:rsid w:val="009263A2"/>
    <w:rsid w:val="00926DD9"/>
    <w:rsid w:val="009279FE"/>
    <w:rsid w:val="0093017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299B"/>
    <w:rsid w:val="00932F6F"/>
    <w:rsid w:val="00933431"/>
    <w:rsid w:val="00934AC3"/>
    <w:rsid w:val="00934C66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60B"/>
    <w:rsid w:val="00943F56"/>
    <w:rsid w:val="0094452B"/>
    <w:rsid w:val="0094478A"/>
    <w:rsid w:val="009449B6"/>
    <w:rsid w:val="00944B06"/>
    <w:rsid w:val="00945353"/>
    <w:rsid w:val="009458C1"/>
    <w:rsid w:val="00946A55"/>
    <w:rsid w:val="0095097B"/>
    <w:rsid w:val="0095196F"/>
    <w:rsid w:val="00951A41"/>
    <w:rsid w:val="00951F19"/>
    <w:rsid w:val="009526AD"/>
    <w:rsid w:val="009539E9"/>
    <w:rsid w:val="00953D52"/>
    <w:rsid w:val="00953EA7"/>
    <w:rsid w:val="00953FC5"/>
    <w:rsid w:val="0095582E"/>
    <w:rsid w:val="00955A6F"/>
    <w:rsid w:val="00955E0A"/>
    <w:rsid w:val="00956064"/>
    <w:rsid w:val="00957B15"/>
    <w:rsid w:val="00957BF5"/>
    <w:rsid w:val="009609F4"/>
    <w:rsid w:val="00960BC7"/>
    <w:rsid w:val="009614C4"/>
    <w:rsid w:val="0096178F"/>
    <w:rsid w:val="0096209A"/>
    <w:rsid w:val="009631DB"/>
    <w:rsid w:val="00963F9F"/>
    <w:rsid w:val="009651E9"/>
    <w:rsid w:val="009654C7"/>
    <w:rsid w:val="009665FE"/>
    <w:rsid w:val="00966715"/>
    <w:rsid w:val="009672EF"/>
    <w:rsid w:val="009674C3"/>
    <w:rsid w:val="00967704"/>
    <w:rsid w:val="00967778"/>
    <w:rsid w:val="00970C81"/>
    <w:rsid w:val="00970D1C"/>
    <w:rsid w:val="0097161C"/>
    <w:rsid w:val="009717C6"/>
    <w:rsid w:val="00971A59"/>
    <w:rsid w:val="00971D17"/>
    <w:rsid w:val="00972058"/>
    <w:rsid w:val="009720A3"/>
    <w:rsid w:val="00972ECC"/>
    <w:rsid w:val="0097329C"/>
    <w:rsid w:val="0097383A"/>
    <w:rsid w:val="00974936"/>
    <w:rsid w:val="00975290"/>
    <w:rsid w:val="009763D0"/>
    <w:rsid w:val="00976EF0"/>
    <w:rsid w:val="00977FE3"/>
    <w:rsid w:val="00977FFB"/>
    <w:rsid w:val="00980272"/>
    <w:rsid w:val="009803B0"/>
    <w:rsid w:val="00980522"/>
    <w:rsid w:val="00980AAD"/>
    <w:rsid w:val="00981857"/>
    <w:rsid w:val="00981DB6"/>
    <w:rsid w:val="00982226"/>
    <w:rsid w:val="0098281E"/>
    <w:rsid w:val="009845E6"/>
    <w:rsid w:val="009848B9"/>
    <w:rsid w:val="009852D8"/>
    <w:rsid w:val="00985444"/>
    <w:rsid w:val="00985538"/>
    <w:rsid w:val="009858AA"/>
    <w:rsid w:val="009859E1"/>
    <w:rsid w:val="00985AD3"/>
    <w:rsid w:val="009866A5"/>
    <w:rsid w:val="00986976"/>
    <w:rsid w:val="009874F5"/>
    <w:rsid w:val="009905F5"/>
    <w:rsid w:val="00990B15"/>
    <w:rsid w:val="00990E77"/>
    <w:rsid w:val="00990EFF"/>
    <w:rsid w:val="009927DA"/>
    <w:rsid w:val="00992C95"/>
    <w:rsid w:val="00993A07"/>
    <w:rsid w:val="00994320"/>
    <w:rsid w:val="00994D79"/>
    <w:rsid w:val="009958EA"/>
    <w:rsid w:val="009974D8"/>
    <w:rsid w:val="009A0064"/>
    <w:rsid w:val="009A00A7"/>
    <w:rsid w:val="009A0738"/>
    <w:rsid w:val="009A0E27"/>
    <w:rsid w:val="009A1419"/>
    <w:rsid w:val="009A14C4"/>
    <w:rsid w:val="009A15FF"/>
    <w:rsid w:val="009A2B68"/>
    <w:rsid w:val="009A2E5F"/>
    <w:rsid w:val="009A368E"/>
    <w:rsid w:val="009A3A53"/>
    <w:rsid w:val="009A3B6F"/>
    <w:rsid w:val="009A3CEF"/>
    <w:rsid w:val="009A45C8"/>
    <w:rsid w:val="009A50C3"/>
    <w:rsid w:val="009A583D"/>
    <w:rsid w:val="009A6145"/>
    <w:rsid w:val="009A7DC9"/>
    <w:rsid w:val="009B2710"/>
    <w:rsid w:val="009B2885"/>
    <w:rsid w:val="009B300B"/>
    <w:rsid w:val="009B36CD"/>
    <w:rsid w:val="009B4434"/>
    <w:rsid w:val="009B479D"/>
    <w:rsid w:val="009B4B61"/>
    <w:rsid w:val="009B5020"/>
    <w:rsid w:val="009B507A"/>
    <w:rsid w:val="009B5623"/>
    <w:rsid w:val="009B5C17"/>
    <w:rsid w:val="009B6F08"/>
    <w:rsid w:val="009B7A9A"/>
    <w:rsid w:val="009C01D3"/>
    <w:rsid w:val="009C0831"/>
    <w:rsid w:val="009C1669"/>
    <w:rsid w:val="009C1EB3"/>
    <w:rsid w:val="009C1EF0"/>
    <w:rsid w:val="009C2EE0"/>
    <w:rsid w:val="009C30FA"/>
    <w:rsid w:val="009C34B6"/>
    <w:rsid w:val="009C426C"/>
    <w:rsid w:val="009C4737"/>
    <w:rsid w:val="009C5747"/>
    <w:rsid w:val="009C5CBC"/>
    <w:rsid w:val="009C61D0"/>
    <w:rsid w:val="009C6B02"/>
    <w:rsid w:val="009C6FCA"/>
    <w:rsid w:val="009D0241"/>
    <w:rsid w:val="009D0290"/>
    <w:rsid w:val="009D0835"/>
    <w:rsid w:val="009D0CBF"/>
    <w:rsid w:val="009D1A92"/>
    <w:rsid w:val="009D2B85"/>
    <w:rsid w:val="009D3905"/>
    <w:rsid w:val="009D40E4"/>
    <w:rsid w:val="009D521C"/>
    <w:rsid w:val="009D7451"/>
    <w:rsid w:val="009D789F"/>
    <w:rsid w:val="009E069A"/>
    <w:rsid w:val="009E0AFF"/>
    <w:rsid w:val="009E1BA0"/>
    <w:rsid w:val="009E1C59"/>
    <w:rsid w:val="009E1DDA"/>
    <w:rsid w:val="009E259B"/>
    <w:rsid w:val="009E2B77"/>
    <w:rsid w:val="009E3BB4"/>
    <w:rsid w:val="009E3DEE"/>
    <w:rsid w:val="009E4457"/>
    <w:rsid w:val="009E45D0"/>
    <w:rsid w:val="009E4689"/>
    <w:rsid w:val="009E4CA0"/>
    <w:rsid w:val="009E4D21"/>
    <w:rsid w:val="009E5906"/>
    <w:rsid w:val="009E610F"/>
    <w:rsid w:val="009E6194"/>
    <w:rsid w:val="009E6375"/>
    <w:rsid w:val="009E7206"/>
    <w:rsid w:val="009F1001"/>
    <w:rsid w:val="009F1478"/>
    <w:rsid w:val="009F1542"/>
    <w:rsid w:val="009F1F46"/>
    <w:rsid w:val="009F1F8A"/>
    <w:rsid w:val="009F21AF"/>
    <w:rsid w:val="009F267C"/>
    <w:rsid w:val="009F2AB4"/>
    <w:rsid w:val="009F2D06"/>
    <w:rsid w:val="009F39E3"/>
    <w:rsid w:val="009F3B87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15C1"/>
    <w:rsid w:val="00A01FF7"/>
    <w:rsid w:val="00A021A9"/>
    <w:rsid w:val="00A0352E"/>
    <w:rsid w:val="00A03A76"/>
    <w:rsid w:val="00A03CB0"/>
    <w:rsid w:val="00A03DA1"/>
    <w:rsid w:val="00A043BF"/>
    <w:rsid w:val="00A0461B"/>
    <w:rsid w:val="00A04B06"/>
    <w:rsid w:val="00A04C3C"/>
    <w:rsid w:val="00A051B2"/>
    <w:rsid w:val="00A06157"/>
    <w:rsid w:val="00A06656"/>
    <w:rsid w:val="00A10124"/>
    <w:rsid w:val="00A105C7"/>
    <w:rsid w:val="00A11CB8"/>
    <w:rsid w:val="00A1278A"/>
    <w:rsid w:val="00A12E61"/>
    <w:rsid w:val="00A13C4D"/>
    <w:rsid w:val="00A14772"/>
    <w:rsid w:val="00A152F2"/>
    <w:rsid w:val="00A16554"/>
    <w:rsid w:val="00A172CC"/>
    <w:rsid w:val="00A17A42"/>
    <w:rsid w:val="00A20041"/>
    <w:rsid w:val="00A20AFF"/>
    <w:rsid w:val="00A20C85"/>
    <w:rsid w:val="00A20F28"/>
    <w:rsid w:val="00A2115C"/>
    <w:rsid w:val="00A213A0"/>
    <w:rsid w:val="00A22DEB"/>
    <w:rsid w:val="00A22F10"/>
    <w:rsid w:val="00A230DD"/>
    <w:rsid w:val="00A231C1"/>
    <w:rsid w:val="00A2322F"/>
    <w:rsid w:val="00A24095"/>
    <w:rsid w:val="00A242C9"/>
    <w:rsid w:val="00A2539A"/>
    <w:rsid w:val="00A25611"/>
    <w:rsid w:val="00A25AF6"/>
    <w:rsid w:val="00A26787"/>
    <w:rsid w:val="00A268BA"/>
    <w:rsid w:val="00A27C06"/>
    <w:rsid w:val="00A30F10"/>
    <w:rsid w:val="00A30F36"/>
    <w:rsid w:val="00A317AE"/>
    <w:rsid w:val="00A31E38"/>
    <w:rsid w:val="00A33307"/>
    <w:rsid w:val="00A33441"/>
    <w:rsid w:val="00A3385E"/>
    <w:rsid w:val="00A33B33"/>
    <w:rsid w:val="00A33C0D"/>
    <w:rsid w:val="00A3473C"/>
    <w:rsid w:val="00A34BCA"/>
    <w:rsid w:val="00A34E37"/>
    <w:rsid w:val="00A35F39"/>
    <w:rsid w:val="00A366AD"/>
    <w:rsid w:val="00A3760E"/>
    <w:rsid w:val="00A40187"/>
    <w:rsid w:val="00A40744"/>
    <w:rsid w:val="00A40F85"/>
    <w:rsid w:val="00A41826"/>
    <w:rsid w:val="00A41C07"/>
    <w:rsid w:val="00A4206F"/>
    <w:rsid w:val="00A42FFF"/>
    <w:rsid w:val="00A4300A"/>
    <w:rsid w:val="00A4326A"/>
    <w:rsid w:val="00A4357F"/>
    <w:rsid w:val="00A43D8D"/>
    <w:rsid w:val="00A43EBA"/>
    <w:rsid w:val="00A4419E"/>
    <w:rsid w:val="00A44DEC"/>
    <w:rsid w:val="00A45A14"/>
    <w:rsid w:val="00A45A1F"/>
    <w:rsid w:val="00A4675B"/>
    <w:rsid w:val="00A4698E"/>
    <w:rsid w:val="00A46D8B"/>
    <w:rsid w:val="00A50EEA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5F05"/>
    <w:rsid w:val="00A563BD"/>
    <w:rsid w:val="00A564B5"/>
    <w:rsid w:val="00A564C4"/>
    <w:rsid w:val="00A57779"/>
    <w:rsid w:val="00A57B08"/>
    <w:rsid w:val="00A57F40"/>
    <w:rsid w:val="00A612F3"/>
    <w:rsid w:val="00A614FC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4B0"/>
    <w:rsid w:val="00A70CB5"/>
    <w:rsid w:val="00A719B9"/>
    <w:rsid w:val="00A727A4"/>
    <w:rsid w:val="00A72AB0"/>
    <w:rsid w:val="00A72C1E"/>
    <w:rsid w:val="00A7356B"/>
    <w:rsid w:val="00A73EB1"/>
    <w:rsid w:val="00A75306"/>
    <w:rsid w:val="00A75D41"/>
    <w:rsid w:val="00A76083"/>
    <w:rsid w:val="00A76E9F"/>
    <w:rsid w:val="00A7778A"/>
    <w:rsid w:val="00A77883"/>
    <w:rsid w:val="00A80D12"/>
    <w:rsid w:val="00A818EB"/>
    <w:rsid w:val="00A81A90"/>
    <w:rsid w:val="00A81BA6"/>
    <w:rsid w:val="00A8313E"/>
    <w:rsid w:val="00A83320"/>
    <w:rsid w:val="00A833CA"/>
    <w:rsid w:val="00A83488"/>
    <w:rsid w:val="00A83C6C"/>
    <w:rsid w:val="00A841CB"/>
    <w:rsid w:val="00A85894"/>
    <w:rsid w:val="00A86BCF"/>
    <w:rsid w:val="00A86CFC"/>
    <w:rsid w:val="00A8702E"/>
    <w:rsid w:val="00A872DB"/>
    <w:rsid w:val="00A87F42"/>
    <w:rsid w:val="00A9078B"/>
    <w:rsid w:val="00A909F8"/>
    <w:rsid w:val="00A90DA3"/>
    <w:rsid w:val="00A9139E"/>
    <w:rsid w:val="00A9169A"/>
    <w:rsid w:val="00A92C4A"/>
    <w:rsid w:val="00A933FD"/>
    <w:rsid w:val="00A941F0"/>
    <w:rsid w:val="00A946CF"/>
    <w:rsid w:val="00A955F7"/>
    <w:rsid w:val="00A95FFF"/>
    <w:rsid w:val="00A96270"/>
    <w:rsid w:val="00A962AF"/>
    <w:rsid w:val="00A96DA1"/>
    <w:rsid w:val="00A975F8"/>
    <w:rsid w:val="00A97B73"/>
    <w:rsid w:val="00A97FEC"/>
    <w:rsid w:val="00AA0163"/>
    <w:rsid w:val="00AA1157"/>
    <w:rsid w:val="00AA1A1D"/>
    <w:rsid w:val="00AA277E"/>
    <w:rsid w:val="00AA3064"/>
    <w:rsid w:val="00AA3268"/>
    <w:rsid w:val="00AA356C"/>
    <w:rsid w:val="00AA3661"/>
    <w:rsid w:val="00AA39AF"/>
    <w:rsid w:val="00AA54BB"/>
    <w:rsid w:val="00AA5693"/>
    <w:rsid w:val="00AA5876"/>
    <w:rsid w:val="00AA5D7F"/>
    <w:rsid w:val="00AA68DD"/>
    <w:rsid w:val="00AA7F1F"/>
    <w:rsid w:val="00AB0A31"/>
    <w:rsid w:val="00AB0D22"/>
    <w:rsid w:val="00AB0EEF"/>
    <w:rsid w:val="00AB0FA2"/>
    <w:rsid w:val="00AB105C"/>
    <w:rsid w:val="00AB162F"/>
    <w:rsid w:val="00AB1C19"/>
    <w:rsid w:val="00AB28EF"/>
    <w:rsid w:val="00AB3918"/>
    <w:rsid w:val="00AB559C"/>
    <w:rsid w:val="00AB6D09"/>
    <w:rsid w:val="00AB6EC5"/>
    <w:rsid w:val="00AB7847"/>
    <w:rsid w:val="00AC164D"/>
    <w:rsid w:val="00AC16DC"/>
    <w:rsid w:val="00AC1DE9"/>
    <w:rsid w:val="00AC2110"/>
    <w:rsid w:val="00AC2E69"/>
    <w:rsid w:val="00AC3218"/>
    <w:rsid w:val="00AC32C4"/>
    <w:rsid w:val="00AC3B04"/>
    <w:rsid w:val="00AC4883"/>
    <w:rsid w:val="00AC5153"/>
    <w:rsid w:val="00AC5864"/>
    <w:rsid w:val="00AC5B9C"/>
    <w:rsid w:val="00AC6E09"/>
    <w:rsid w:val="00AC73B9"/>
    <w:rsid w:val="00AC7A6E"/>
    <w:rsid w:val="00AD0964"/>
    <w:rsid w:val="00AD1075"/>
    <w:rsid w:val="00AD11E3"/>
    <w:rsid w:val="00AD14F0"/>
    <w:rsid w:val="00AD1C7F"/>
    <w:rsid w:val="00AD2978"/>
    <w:rsid w:val="00AD2FC2"/>
    <w:rsid w:val="00AD4029"/>
    <w:rsid w:val="00AD419F"/>
    <w:rsid w:val="00AD492E"/>
    <w:rsid w:val="00AD4E29"/>
    <w:rsid w:val="00AD4EBD"/>
    <w:rsid w:val="00AD54DC"/>
    <w:rsid w:val="00AD6AA6"/>
    <w:rsid w:val="00AD73DA"/>
    <w:rsid w:val="00AD7D0C"/>
    <w:rsid w:val="00AE0884"/>
    <w:rsid w:val="00AE10F7"/>
    <w:rsid w:val="00AE1C6B"/>
    <w:rsid w:val="00AE2022"/>
    <w:rsid w:val="00AE2461"/>
    <w:rsid w:val="00AE2673"/>
    <w:rsid w:val="00AE3984"/>
    <w:rsid w:val="00AE40DA"/>
    <w:rsid w:val="00AE4133"/>
    <w:rsid w:val="00AE41CF"/>
    <w:rsid w:val="00AE4A55"/>
    <w:rsid w:val="00AE4E17"/>
    <w:rsid w:val="00AE5EA6"/>
    <w:rsid w:val="00AE6077"/>
    <w:rsid w:val="00AE6BFF"/>
    <w:rsid w:val="00AE719A"/>
    <w:rsid w:val="00AE73E7"/>
    <w:rsid w:val="00AE790E"/>
    <w:rsid w:val="00AE7D6E"/>
    <w:rsid w:val="00AF012D"/>
    <w:rsid w:val="00AF0981"/>
    <w:rsid w:val="00AF0B87"/>
    <w:rsid w:val="00AF1405"/>
    <w:rsid w:val="00AF1777"/>
    <w:rsid w:val="00AF1867"/>
    <w:rsid w:val="00AF2CD6"/>
    <w:rsid w:val="00AF3AC1"/>
    <w:rsid w:val="00AF3EA4"/>
    <w:rsid w:val="00AF4326"/>
    <w:rsid w:val="00AF4E0B"/>
    <w:rsid w:val="00AF4E91"/>
    <w:rsid w:val="00AF598F"/>
    <w:rsid w:val="00AF5E6E"/>
    <w:rsid w:val="00AF6D2B"/>
    <w:rsid w:val="00AF6D65"/>
    <w:rsid w:val="00AF70F9"/>
    <w:rsid w:val="00AF74C5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0EDB"/>
    <w:rsid w:val="00B1163A"/>
    <w:rsid w:val="00B119A7"/>
    <w:rsid w:val="00B12C85"/>
    <w:rsid w:val="00B12ED5"/>
    <w:rsid w:val="00B12FD0"/>
    <w:rsid w:val="00B132A3"/>
    <w:rsid w:val="00B14727"/>
    <w:rsid w:val="00B14E6B"/>
    <w:rsid w:val="00B15297"/>
    <w:rsid w:val="00B15755"/>
    <w:rsid w:val="00B159C2"/>
    <w:rsid w:val="00B165E7"/>
    <w:rsid w:val="00B1692C"/>
    <w:rsid w:val="00B1710C"/>
    <w:rsid w:val="00B17B90"/>
    <w:rsid w:val="00B20356"/>
    <w:rsid w:val="00B20A0C"/>
    <w:rsid w:val="00B2177A"/>
    <w:rsid w:val="00B23478"/>
    <w:rsid w:val="00B23923"/>
    <w:rsid w:val="00B239CE"/>
    <w:rsid w:val="00B23CB7"/>
    <w:rsid w:val="00B24A16"/>
    <w:rsid w:val="00B24D56"/>
    <w:rsid w:val="00B25086"/>
    <w:rsid w:val="00B25547"/>
    <w:rsid w:val="00B2567E"/>
    <w:rsid w:val="00B279EF"/>
    <w:rsid w:val="00B27A99"/>
    <w:rsid w:val="00B27E80"/>
    <w:rsid w:val="00B31080"/>
    <w:rsid w:val="00B317E5"/>
    <w:rsid w:val="00B31CC4"/>
    <w:rsid w:val="00B329B4"/>
    <w:rsid w:val="00B32C73"/>
    <w:rsid w:val="00B33421"/>
    <w:rsid w:val="00B34B15"/>
    <w:rsid w:val="00B35222"/>
    <w:rsid w:val="00B3528A"/>
    <w:rsid w:val="00B35B75"/>
    <w:rsid w:val="00B35C4E"/>
    <w:rsid w:val="00B35DC4"/>
    <w:rsid w:val="00B362F6"/>
    <w:rsid w:val="00B36F7A"/>
    <w:rsid w:val="00B4044F"/>
    <w:rsid w:val="00B4143A"/>
    <w:rsid w:val="00B41FD2"/>
    <w:rsid w:val="00B43747"/>
    <w:rsid w:val="00B446EB"/>
    <w:rsid w:val="00B4486B"/>
    <w:rsid w:val="00B47882"/>
    <w:rsid w:val="00B47F18"/>
    <w:rsid w:val="00B501AF"/>
    <w:rsid w:val="00B504E2"/>
    <w:rsid w:val="00B50F43"/>
    <w:rsid w:val="00B512F0"/>
    <w:rsid w:val="00B51698"/>
    <w:rsid w:val="00B52039"/>
    <w:rsid w:val="00B521C2"/>
    <w:rsid w:val="00B521CD"/>
    <w:rsid w:val="00B525FC"/>
    <w:rsid w:val="00B52719"/>
    <w:rsid w:val="00B5272B"/>
    <w:rsid w:val="00B53C3D"/>
    <w:rsid w:val="00B53C84"/>
    <w:rsid w:val="00B53DC0"/>
    <w:rsid w:val="00B54ADC"/>
    <w:rsid w:val="00B54F11"/>
    <w:rsid w:val="00B5558D"/>
    <w:rsid w:val="00B56916"/>
    <w:rsid w:val="00B56CAC"/>
    <w:rsid w:val="00B5762A"/>
    <w:rsid w:val="00B57B74"/>
    <w:rsid w:val="00B60F54"/>
    <w:rsid w:val="00B61626"/>
    <w:rsid w:val="00B618FD"/>
    <w:rsid w:val="00B61C5F"/>
    <w:rsid w:val="00B61D75"/>
    <w:rsid w:val="00B634E4"/>
    <w:rsid w:val="00B635C1"/>
    <w:rsid w:val="00B6421C"/>
    <w:rsid w:val="00B64FA4"/>
    <w:rsid w:val="00B6592B"/>
    <w:rsid w:val="00B65D12"/>
    <w:rsid w:val="00B663C9"/>
    <w:rsid w:val="00B66869"/>
    <w:rsid w:val="00B669F8"/>
    <w:rsid w:val="00B66E08"/>
    <w:rsid w:val="00B67436"/>
    <w:rsid w:val="00B677B0"/>
    <w:rsid w:val="00B67817"/>
    <w:rsid w:val="00B67C9C"/>
    <w:rsid w:val="00B7016D"/>
    <w:rsid w:val="00B701ED"/>
    <w:rsid w:val="00B71B08"/>
    <w:rsid w:val="00B72E96"/>
    <w:rsid w:val="00B7309C"/>
    <w:rsid w:val="00B737B2"/>
    <w:rsid w:val="00B74589"/>
    <w:rsid w:val="00B74D2C"/>
    <w:rsid w:val="00B750DC"/>
    <w:rsid w:val="00B757CF"/>
    <w:rsid w:val="00B7595C"/>
    <w:rsid w:val="00B7680B"/>
    <w:rsid w:val="00B76DBE"/>
    <w:rsid w:val="00B77A72"/>
    <w:rsid w:val="00B807B9"/>
    <w:rsid w:val="00B80B29"/>
    <w:rsid w:val="00B80ECD"/>
    <w:rsid w:val="00B81040"/>
    <w:rsid w:val="00B82903"/>
    <w:rsid w:val="00B82988"/>
    <w:rsid w:val="00B82C38"/>
    <w:rsid w:val="00B8329D"/>
    <w:rsid w:val="00B83BAB"/>
    <w:rsid w:val="00B84AD3"/>
    <w:rsid w:val="00B84EAC"/>
    <w:rsid w:val="00B855F0"/>
    <w:rsid w:val="00B8650D"/>
    <w:rsid w:val="00B86705"/>
    <w:rsid w:val="00B879C9"/>
    <w:rsid w:val="00B90C0B"/>
    <w:rsid w:val="00B90E54"/>
    <w:rsid w:val="00B911E8"/>
    <w:rsid w:val="00B92B08"/>
    <w:rsid w:val="00B92FDC"/>
    <w:rsid w:val="00B9361F"/>
    <w:rsid w:val="00B93703"/>
    <w:rsid w:val="00B9380A"/>
    <w:rsid w:val="00B94046"/>
    <w:rsid w:val="00B94CE8"/>
    <w:rsid w:val="00B94FE4"/>
    <w:rsid w:val="00B95407"/>
    <w:rsid w:val="00B954CC"/>
    <w:rsid w:val="00B96302"/>
    <w:rsid w:val="00B96AA0"/>
    <w:rsid w:val="00B97A38"/>
    <w:rsid w:val="00BA0231"/>
    <w:rsid w:val="00BA073B"/>
    <w:rsid w:val="00BA09FB"/>
    <w:rsid w:val="00BA0B7B"/>
    <w:rsid w:val="00BA0E67"/>
    <w:rsid w:val="00BA1C17"/>
    <w:rsid w:val="00BA23AF"/>
    <w:rsid w:val="00BA25B5"/>
    <w:rsid w:val="00BA322E"/>
    <w:rsid w:val="00BA5046"/>
    <w:rsid w:val="00BA6CF4"/>
    <w:rsid w:val="00BA6EC7"/>
    <w:rsid w:val="00BA720C"/>
    <w:rsid w:val="00BA728B"/>
    <w:rsid w:val="00BA76A8"/>
    <w:rsid w:val="00BA776F"/>
    <w:rsid w:val="00BA77ED"/>
    <w:rsid w:val="00BB0185"/>
    <w:rsid w:val="00BB05BF"/>
    <w:rsid w:val="00BB096E"/>
    <w:rsid w:val="00BB1952"/>
    <w:rsid w:val="00BB19E9"/>
    <w:rsid w:val="00BB2F7B"/>
    <w:rsid w:val="00BB2FA9"/>
    <w:rsid w:val="00BB4F60"/>
    <w:rsid w:val="00BB5278"/>
    <w:rsid w:val="00BB54B0"/>
    <w:rsid w:val="00BB5B5A"/>
    <w:rsid w:val="00BB5CE2"/>
    <w:rsid w:val="00BB6AD1"/>
    <w:rsid w:val="00BB762B"/>
    <w:rsid w:val="00BB784B"/>
    <w:rsid w:val="00BC1117"/>
    <w:rsid w:val="00BC177C"/>
    <w:rsid w:val="00BC17F5"/>
    <w:rsid w:val="00BC27C8"/>
    <w:rsid w:val="00BC2D3D"/>
    <w:rsid w:val="00BC4430"/>
    <w:rsid w:val="00BC51EB"/>
    <w:rsid w:val="00BC5D3B"/>
    <w:rsid w:val="00BC62C6"/>
    <w:rsid w:val="00BC640F"/>
    <w:rsid w:val="00BC6A8B"/>
    <w:rsid w:val="00BC6AB4"/>
    <w:rsid w:val="00BC7324"/>
    <w:rsid w:val="00BD04E8"/>
    <w:rsid w:val="00BD05E8"/>
    <w:rsid w:val="00BD1BA9"/>
    <w:rsid w:val="00BD230C"/>
    <w:rsid w:val="00BD270E"/>
    <w:rsid w:val="00BD277D"/>
    <w:rsid w:val="00BD285E"/>
    <w:rsid w:val="00BD2C5C"/>
    <w:rsid w:val="00BD3137"/>
    <w:rsid w:val="00BD321A"/>
    <w:rsid w:val="00BD3CFB"/>
    <w:rsid w:val="00BD3F97"/>
    <w:rsid w:val="00BD5DCC"/>
    <w:rsid w:val="00BD603D"/>
    <w:rsid w:val="00BD6202"/>
    <w:rsid w:val="00BD661B"/>
    <w:rsid w:val="00BD6FD4"/>
    <w:rsid w:val="00BD706B"/>
    <w:rsid w:val="00BD73B2"/>
    <w:rsid w:val="00BD74ED"/>
    <w:rsid w:val="00BD7E53"/>
    <w:rsid w:val="00BE0184"/>
    <w:rsid w:val="00BE08DA"/>
    <w:rsid w:val="00BE173B"/>
    <w:rsid w:val="00BE25CB"/>
    <w:rsid w:val="00BE2948"/>
    <w:rsid w:val="00BE2B42"/>
    <w:rsid w:val="00BE587D"/>
    <w:rsid w:val="00BE5BBB"/>
    <w:rsid w:val="00BE5F99"/>
    <w:rsid w:val="00BE5FF6"/>
    <w:rsid w:val="00BE6729"/>
    <w:rsid w:val="00BE6F19"/>
    <w:rsid w:val="00BE7289"/>
    <w:rsid w:val="00BE77FD"/>
    <w:rsid w:val="00BE7D1C"/>
    <w:rsid w:val="00BE7F94"/>
    <w:rsid w:val="00BE7FC5"/>
    <w:rsid w:val="00BF0306"/>
    <w:rsid w:val="00BF04A7"/>
    <w:rsid w:val="00BF0C0E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4A49"/>
    <w:rsid w:val="00BF6AFC"/>
    <w:rsid w:val="00BF6C5C"/>
    <w:rsid w:val="00BF6C7C"/>
    <w:rsid w:val="00BF6C9B"/>
    <w:rsid w:val="00BF742E"/>
    <w:rsid w:val="00C0143B"/>
    <w:rsid w:val="00C01A9D"/>
    <w:rsid w:val="00C01C0B"/>
    <w:rsid w:val="00C02AC6"/>
    <w:rsid w:val="00C02FED"/>
    <w:rsid w:val="00C0369C"/>
    <w:rsid w:val="00C0385B"/>
    <w:rsid w:val="00C04036"/>
    <w:rsid w:val="00C047D0"/>
    <w:rsid w:val="00C0485F"/>
    <w:rsid w:val="00C04E5B"/>
    <w:rsid w:val="00C04EDC"/>
    <w:rsid w:val="00C05740"/>
    <w:rsid w:val="00C05BFF"/>
    <w:rsid w:val="00C061DA"/>
    <w:rsid w:val="00C067B9"/>
    <w:rsid w:val="00C06F72"/>
    <w:rsid w:val="00C0791B"/>
    <w:rsid w:val="00C1059B"/>
    <w:rsid w:val="00C10E40"/>
    <w:rsid w:val="00C1102D"/>
    <w:rsid w:val="00C1132B"/>
    <w:rsid w:val="00C12CD8"/>
    <w:rsid w:val="00C13AE6"/>
    <w:rsid w:val="00C13C2C"/>
    <w:rsid w:val="00C141D4"/>
    <w:rsid w:val="00C14270"/>
    <w:rsid w:val="00C142C4"/>
    <w:rsid w:val="00C15688"/>
    <w:rsid w:val="00C15D7F"/>
    <w:rsid w:val="00C16F1A"/>
    <w:rsid w:val="00C200BC"/>
    <w:rsid w:val="00C207A1"/>
    <w:rsid w:val="00C20B0A"/>
    <w:rsid w:val="00C21732"/>
    <w:rsid w:val="00C21C53"/>
    <w:rsid w:val="00C225B4"/>
    <w:rsid w:val="00C226E1"/>
    <w:rsid w:val="00C22D16"/>
    <w:rsid w:val="00C22D9E"/>
    <w:rsid w:val="00C22FCE"/>
    <w:rsid w:val="00C22FD7"/>
    <w:rsid w:val="00C23630"/>
    <w:rsid w:val="00C237FD"/>
    <w:rsid w:val="00C23CF6"/>
    <w:rsid w:val="00C24566"/>
    <w:rsid w:val="00C245DB"/>
    <w:rsid w:val="00C25111"/>
    <w:rsid w:val="00C25B5D"/>
    <w:rsid w:val="00C25EE5"/>
    <w:rsid w:val="00C26160"/>
    <w:rsid w:val="00C272A7"/>
    <w:rsid w:val="00C27580"/>
    <w:rsid w:val="00C276D6"/>
    <w:rsid w:val="00C27C0C"/>
    <w:rsid w:val="00C30D85"/>
    <w:rsid w:val="00C318A9"/>
    <w:rsid w:val="00C334DF"/>
    <w:rsid w:val="00C336CE"/>
    <w:rsid w:val="00C33DA8"/>
    <w:rsid w:val="00C341BA"/>
    <w:rsid w:val="00C34363"/>
    <w:rsid w:val="00C34F61"/>
    <w:rsid w:val="00C34FF7"/>
    <w:rsid w:val="00C35229"/>
    <w:rsid w:val="00C3559E"/>
    <w:rsid w:val="00C357E4"/>
    <w:rsid w:val="00C363CD"/>
    <w:rsid w:val="00C37A0E"/>
    <w:rsid w:val="00C37D0A"/>
    <w:rsid w:val="00C40B8A"/>
    <w:rsid w:val="00C41299"/>
    <w:rsid w:val="00C41D28"/>
    <w:rsid w:val="00C446F8"/>
    <w:rsid w:val="00C448E1"/>
    <w:rsid w:val="00C44A64"/>
    <w:rsid w:val="00C44D1E"/>
    <w:rsid w:val="00C45424"/>
    <w:rsid w:val="00C4631E"/>
    <w:rsid w:val="00C46AF5"/>
    <w:rsid w:val="00C472EA"/>
    <w:rsid w:val="00C47673"/>
    <w:rsid w:val="00C47F10"/>
    <w:rsid w:val="00C50248"/>
    <w:rsid w:val="00C5031E"/>
    <w:rsid w:val="00C50DC6"/>
    <w:rsid w:val="00C510EF"/>
    <w:rsid w:val="00C51E65"/>
    <w:rsid w:val="00C52AC8"/>
    <w:rsid w:val="00C53E90"/>
    <w:rsid w:val="00C54531"/>
    <w:rsid w:val="00C547AD"/>
    <w:rsid w:val="00C54930"/>
    <w:rsid w:val="00C54B40"/>
    <w:rsid w:val="00C56664"/>
    <w:rsid w:val="00C56C81"/>
    <w:rsid w:val="00C5708C"/>
    <w:rsid w:val="00C57755"/>
    <w:rsid w:val="00C6049D"/>
    <w:rsid w:val="00C61796"/>
    <w:rsid w:val="00C61B23"/>
    <w:rsid w:val="00C621DE"/>
    <w:rsid w:val="00C625B1"/>
    <w:rsid w:val="00C62F96"/>
    <w:rsid w:val="00C6414E"/>
    <w:rsid w:val="00C641A4"/>
    <w:rsid w:val="00C65629"/>
    <w:rsid w:val="00C65BC8"/>
    <w:rsid w:val="00C66D85"/>
    <w:rsid w:val="00C67512"/>
    <w:rsid w:val="00C6767C"/>
    <w:rsid w:val="00C67BFD"/>
    <w:rsid w:val="00C67D3B"/>
    <w:rsid w:val="00C7047D"/>
    <w:rsid w:val="00C7126F"/>
    <w:rsid w:val="00C72BE1"/>
    <w:rsid w:val="00C73292"/>
    <w:rsid w:val="00C739E9"/>
    <w:rsid w:val="00C74629"/>
    <w:rsid w:val="00C74912"/>
    <w:rsid w:val="00C75C56"/>
    <w:rsid w:val="00C765AE"/>
    <w:rsid w:val="00C77717"/>
    <w:rsid w:val="00C77860"/>
    <w:rsid w:val="00C77DE7"/>
    <w:rsid w:val="00C808E1"/>
    <w:rsid w:val="00C809CF"/>
    <w:rsid w:val="00C810AF"/>
    <w:rsid w:val="00C81177"/>
    <w:rsid w:val="00C82631"/>
    <w:rsid w:val="00C83293"/>
    <w:rsid w:val="00C835B3"/>
    <w:rsid w:val="00C84122"/>
    <w:rsid w:val="00C84874"/>
    <w:rsid w:val="00C84BD5"/>
    <w:rsid w:val="00C853E2"/>
    <w:rsid w:val="00C85A7F"/>
    <w:rsid w:val="00C86F0F"/>
    <w:rsid w:val="00C87B43"/>
    <w:rsid w:val="00C902F3"/>
    <w:rsid w:val="00C9047C"/>
    <w:rsid w:val="00C908B6"/>
    <w:rsid w:val="00C90E56"/>
    <w:rsid w:val="00C912CC"/>
    <w:rsid w:val="00C91D76"/>
    <w:rsid w:val="00C92768"/>
    <w:rsid w:val="00C93322"/>
    <w:rsid w:val="00C946D8"/>
    <w:rsid w:val="00C95A37"/>
    <w:rsid w:val="00C965AD"/>
    <w:rsid w:val="00C96C70"/>
    <w:rsid w:val="00C973DD"/>
    <w:rsid w:val="00C97602"/>
    <w:rsid w:val="00CA02A2"/>
    <w:rsid w:val="00CA02C8"/>
    <w:rsid w:val="00CA08A1"/>
    <w:rsid w:val="00CA1391"/>
    <w:rsid w:val="00CA1B78"/>
    <w:rsid w:val="00CA1FB3"/>
    <w:rsid w:val="00CA235C"/>
    <w:rsid w:val="00CA2461"/>
    <w:rsid w:val="00CA27B3"/>
    <w:rsid w:val="00CA3646"/>
    <w:rsid w:val="00CA39C7"/>
    <w:rsid w:val="00CA3FF4"/>
    <w:rsid w:val="00CA4702"/>
    <w:rsid w:val="00CA5AF1"/>
    <w:rsid w:val="00CA6480"/>
    <w:rsid w:val="00CA73B2"/>
    <w:rsid w:val="00CA74B0"/>
    <w:rsid w:val="00CA77D1"/>
    <w:rsid w:val="00CA7A7F"/>
    <w:rsid w:val="00CA7F05"/>
    <w:rsid w:val="00CB05C8"/>
    <w:rsid w:val="00CB12D4"/>
    <w:rsid w:val="00CB14D1"/>
    <w:rsid w:val="00CB19A3"/>
    <w:rsid w:val="00CB220A"/>
    <w:rsid w:val="00CB276D"/>
    <w:rsid w:val="00CB2B57"/>
    <w:rsid w:val="00CB2F35"/>
    <w:rsid w:val="00CB3E3F"/>
    <w:rsid w:val="00CB48B8"/>
    <w:rsid w:val="00CB4BA6"/>
    <w:rsid w:val="00CB52A2"/>
    <w:rsid w:val="00CB5DC5"/>
    <w:rsid w:val="00CB610C"/>
    <w:rsid w:val="00CB66CB"/>
    <w:rsid w:val="00CB6B61"/>
    <w:rsid w:val="00CB7304"/>
    <w:rsid w:val="00CB79F8"/>
    <w:rsid w:val="00CB7C94"/>
    <w:rsid w:val="00CC010A"/>
    <w:rsid w:val="00CC0B4D"/>
    <w:rsid w:val="00CC0C70"/>
    <w:rsid w:val="00CC0DD4"/>
    <w:rsid w:val="00CC1902"/>
    <w:rsid w:val="00CC306C"/>
    <w:rsid w:val="00CC3427"/>
    <w:rsid w:val="00CC55EC"/>
    <w:rsid w:val="00CC5CE9"/>
    <w:rsid w:val="00CC5E67"/>
    <w:rsid w:val="00CC61FD"/>
    <w:rsid w:val="00CC6BB1"/>
    <w:rsid w:val="00CC7AD8"/>
    <w:rsid w:val="00CC7C6D"/>
    <w:rsid w:val="00CC7E50"/>
    <w:rsid w:val="00CD0057"/>
    <w:rsid w:val="00CD0231"/>
    <w:rsid w:val="00CD1924"/>
    <w:rsid w:val="00CD2424"/>
    <w:rsid w:val="00CD3417"/>
    <w:rsid w:val="00CD3FA3"/>
    <w:rsid w:val="00CD4208"/>
    <w:rsid w:val="00CD43A3"/>
    <w:rsid w:val="00CD4FD2"/>
    <w:rsid w:val="00CD5B65"/>
    <w:rsid w:val="00CD64C5"/>
    <w:rsid w:val="00CD6855"/>
    <w:rsid w:val="00CD7396"/>
    <w:rsid w:val="00CD7B33"/>
    <w:rsid w:val="00CD7E2E"/>
    <w:rsid w:val="00CE07F5"/>
    <w:rsid w:val="00CE092A"/>
    <w:rsid w:val="00CE0C4B"/>
    <w:rsid w:val="00CE0E02"/>
    <w:rsid w:val="00CE1579"/>
    <w:rsid w:val="00CE161F"/>
    <w:rsid w:val="00CE19A4"/>
    <w:rsid w:val="00CE2092"/>
    <w:rsid w:val="00CE23AA"/>
    <w:rsid w:val="00CE26C2"/>
    <w:rsid w:val="00CE292F"/>
    <w:rsid w:val="00CE415A"/>
    <w:rsid w:val="00CE4326"/>
    <w:rsid w:val="00CE75D4"/>
    <w:rsid w:val="00CE7D7C"/>
    <w:rsid w:val="00CF03C0"/>
    <w:rsid w:val="00CF221C"/>
    <w:rsid w:val="00CF22DB"/>
    <w:rsid w:val="00CF2666"/>
    <w:rsid w:val="00CF2FC6"/>
    <w:rsid w:val="00CF3B75"/>
    <w:rsid w:val="00CF4798"/>
    <w:rsid w:val="00CF5205"/>
    <w:rsid w:val="00CF63A0"/>
    <w:rsid w:val="00CF677E"/>
    <w:rsid w:val="00D00087"/>
    <w:rsid w:val="00D00544"/>
    <w:rsid w:val="00D008CB"/>
    <w:rsid w:val="00D00FA4"/>
    <w:rsid w:val="00D01157"/>
    <w:rsid w:val="00D013CC"/>
    <w:rsid w:val="00D01739"/>
    <w:rsid w:val="00D01B2A"/>
    <w:rsid w:val="00D01DE8"/>
    <w:rsid w:val="00D02538"/>
    <w:rsid w:val="00D026B3"/>
    <w:rsid w:val="00D02908"/>
    <w:rsid w:val="00D02FD1"/>
    <w:rsid w:val="00D0450D"/>
    <w:rsid w:val="00D04E95"/>
    <w:rsid w:val="00D04F52"/>
    <w:rsid w:val="00D04F6A"/>
    <w:rsid w:val="00D05AF5"/>
    <w:rsid w:val="00D07268"/>
    <w:rsid w:val="00D07BC2"/>
    <w:rsid w:val="00D125F0"/>
    <w:rsid w:val="00D129F9"/>
    <w:rsid w:val="00D12B9D"/>
    <w:rsid w:val="00D131ED"/>
    <w:rsid w:val="00D136AE"/>
    <w:rsid w:val="00D13EAD"/>
    <w:rsid w:val="00D14037"/>
    <w:rsid w:val="00D14CF7"/>
    <w:rsid w:val="00D14F4B"/>
    <w:rsid w:val="00D14F9B"/>
    <w:rsid w:val="00D15446"/>
    <w:rsid w:val="00D155FA"/>
    <w:rsid w:val="00D168E7"/>
    <w:rsid w:val="00D16B01"/>
    <w:rsid w:val="00D177B8"/>
    <w:rsid w:val="00D20494"/>
    <w:rsid w:val="00D21636"/>
    <w:rsid w:val="00D21F24"/>
    <w:rsid w:val="00D22151"/>
    <w:rsid w:val="00D22D82"/>
    <w:rsid w:val="00D23DC1"/>
    <w:rsid w:val="00D23E98"/>
    <w:rsid w:val="00D25EE2"/>
    <w:rsid w:val="00D25F6A"/>
    <w:rsid w:val="00D2669C"/>
    <w:rsid w:val="00D275FE"/>
    <w:rsid w:val="00D27A1C"/>
    <w:rsid w:val="00D30F24"/>
    <w:rsid w:val="00D31AC8"/>
    <w:rsid w:val="00D3218D"/>
    <w:rsid w:val="00D32634"/>
    <w:rsid w:val="00D32CED"/>
    <w:rsid w:val="00D32F60"/>
    <w:rsid w:val="00D330D1"/>
    <w:rsid w:val="00D335AC"/>
    <w:rsid w:val="00D33B6F"/>
    <w:rsid w:val="00D33E22"/>
    <w:rsid w:val="00D34312"/>
    <w:rsid w:val="00D34D9D"/>
    <w:rsid w:val="00D34E78"/>
    <w:rsid w:val="00D35B7D"/>
    <w:rsid w:val="00D35C27"/>
    <w:rsid w:val="00D35E5C"/>
    <w:rsid w:val="00D35EB1"/>
    <w:rsid w:val="00D369C5"/>
    <w:rsid w:val="00D36A1B"/>
    <w:rsid w:val="00D37436"/>
    <w:rsid w:val="00D37EB2"/>
    <w:rsid w:val="00D407A9"/>
    <w:rsid w:val="00D40C56"/>
    <w:rsid w:val="00D40F31"/>
    <w:rsid w:val="00D41067"/>
    <w:rsid w:val="00D4150F"/>
    <w:rsid w:val="00D415FC"/>
    <w:rsid w:val="00D426B2"/>
    <w:rsid w:val="00D4316B"/>
    <w:rsid w:val="00D44017"/>
    <w:rsid w:val="00D44182"/>
    <w:rsid w:val="00D452E1"/>
    <w:rsid w:val="00D45399"/>
    <w:rsid w:val="00D45432"/>
    <w:rsid w:val="00D45726"/>
    <w:rsid w:val="00D45A18"/>
    <w:rsid w:val="00D4616C"/>
    <w:rsid w:val="00D46820"/>
    <w:rsid w:val="00D46B9C"/>
    <w:rsid w:val="00D475C6"/>
    <w:rsid w:val="00D501C4"/>
    <w:rsid w:val="00D507E9"/>
    <w:rsid w:val="00D50853"/>
    <w:rsid w:val="00D50B58"/>
    <w:rsid w:val="00D50CE8"/>
    <w:rsid w:val="00D5124A"/>
    <w:rsid w:val="00D513D9"/>
    <w:rsid w:val="00D51553"/>
    <w:rsid w:val="00D51577"/>
    <w:rsid w:val="00D53D47"/>
    <w:rsid w:val="00D53F0D"/>
    <w:rsid w:val="00D53F7E"/>
    <w:rsid w:val="00D547CA"/>
    <w:rsid w:val="00D54A33"/>
    <w:rsid w:val="00D54D5A"/>
    <w:rsid w:val="00D558A0"/>
    <w:rsid w:val="00D55A04"/>
    <w:rsid w:val="00D56195"/>
    <w:rsid w:val="00D56BE2"/>
    <w:rsid w:val="00D57366"/>
    <w:rsid w:val="00D57D7A"/>
    <w:rsid w:val="00D61536"/>
    <w:rsid w:val="00D61606"/>
    <w:rsid w:val="00D6172B"/>
    <w:rsid w:val="00D61D71"/>
    <w:rsid w:val="00D620A8"/>
    <w:rsid w:val="00D62F5D"/>
    <w:rsid w:val="00D62FA2"/>
    <w:rsid w:val="00D630F3"/>
    <w:rsid w:val="00D64A60"/>
    <w:rsid w:val="00D64AB5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56B"/>
    <w:rsid w:val="00D74EC5"/>
    <w:rsid w:val="00D76009"/>
    <w:rsid w:val="00D762B9"/>
    <w:rsid w:val="00D765C5"/>
    <w:rsid w:val="00D77961"/>
    <w:rsid w:val="00D805DF"/>
    <w:rsid w:val="00D808BD"/>
    <w:rsid w:val="00D81D12"/>
    <w:rsid w:val="00D82F9F"/>
    <w:rsid w:val="00D8388C"/>
    <w:rsid w:val="00D83916"/>
    <w:rsid w:val="00D84218"/>
    <w:rsid w:val="00D84FA5"/>
    <w:rsid w:val="00D8502C"/>
    <w:rsid w:val="00D85206"/>
    <w:rsid w:val="00D85544"/>
    <w:rsid w:val="00D85866"/>
    <w:rsid w:val="00D85BEB"/>
    <w:rsid w:val="00D86168"/>
    <w:rsid w:val="00D86663"/>
    <w:rsid w:val="00D869A8"/>
    <w:rsid w:val="00D86AA7"/>
    <w:rsid w:val="00D86C50"/>
    <w:rsid w:val="00D86C60"/>
    <w:rsid w:val="00D8748A"/>
    <w:rsid w:val="00D876C4"/>
    <w:rsid w:val="00D8786C"/>
    <w:rsid w:val="00D87D16"/>
    <w:rsid w:val="00D92C82"/>
    <w:rsid w:val="00D93172"/>
    <w:rsid w:val="00D94524"/>
    <w:rsid w:val="00D9606C"/>
    <w:rsid w:val="00D96110"/>
    <w:rsid w:val="00D96327"/>
    <w:rsid w:val="00D968FC"/>
    <w:rsid w:val="00D96FE7"/>
    <w:rsid w:val="00D976EC"/>
    <w:rsid w:val="00D97839"/>
    <w:rsid w:val="00D97B90"/>
    <w:rsid w:val="00DA0277"/>
    <w:rsid w:val="00DA034C"/>
    <w:rsid w:val="00DA03B7"/>
    <w:rsid w:val="00DA090F"/>
    <w:rsid w:val="00DA0E29"/>
    <w:rsid w:val="00DA1134"/>
    <w:rsid w:val="00DA12DF"/>
    <w:rsid w:val="00DA1408"/>
    <w:rsid w:val="00DA194E"/>
    <w:rsid w:val="00DA1A5D"/>
    <w:rsid w:val="00DA1FED"/>
    <w:rsid w:val="00DA25ED"/>
    <w:rsid w:val="00DA2740"/>
    <w:rsid w:val="00DA2EC5"/>
    <w:rsid w:val="00DA3425"/>
    <w:rsid w:val="00DA349B"/>
    <w:rsid w:val="00DA3B14"/>
    <w:rsid w:val="00DA4275"/>
    <w:rsid w:val="00DA4C1C"/>
    <w:rsid w:val="00DA6274"/>
    <w:rsid w:val="00DA683C"/>
    <w:rsid w:val="00DA6B3C"/>
    <w:rsid w:val="00DA6FEC"/>
    <w:rsid w:val="00DA7A5F"/>
    <w:rsid w:val="00DA7E72"/>
    <w:rsid w:val="00DB0581"/>
    <w:rsid w:val="00DB0FCA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97C"/>
    <w:rsid w:val="00DB5A3F"/>
    <w:rsid w:val="00DB5ACC"/>
    <w:rsid w:val="00DB65A0"/>
    <w:rsid w:val="00DB6722"/>
    <w:rsid w:val="00DB67B8"/>
    <w:rsid w:val="00DB6E08"/>
    <w:rsid w:val="00DB7206"/>
    <w:rsid w:val="00DB76C3"/>
    <w:rsid w:val="00DC00AC"/>
    <w:rsid w:val="00DC0620"/>
    <w:rsid w:val="00DC1B56"/>
    <w:rsid w:val="00DC2177"/>
    <w:rsid w:val="00DC3B9C"/>
    <w:rsid w:val="00DC43D3"/>
    <w:rsid w:val="00DC502C"/>
    <w:rsid w:val="00DC50AA"/>
    <w:rsid w:val="00DC5155"/>
    <w:rsid w:val="00DC53C3"/>
    <w:rsid w:val="00DC53C8"/>
    <w:rsid w:val="00DC5782"/>
    <w:rsid w:val="00DC5E2A"/>
    <w:rsid w:val="00DC6706"/>
    <w:rsid w:val="00DC6C99"/>
    <w:rsid w:val="00DC7474"/>
    <w:rsid w:val="00DC76F1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492"/>
    <w:rsid w:val="00DD7750"/>
    <w:rsid w:val="00DD7942"/>
    <w:rsid w:val="00DE0F4B"/>
    <w:rsid w:val="00DE184F"/>
    <w:rsid w:val="00DE1E9C"/>
    <w:rsid w:val="00DE26A0"/>
    <w:rsid w:val="00DE2974"/>
    <w:rsid w:val="00DE2A06"/>
    <w:rsid w:val="00DE3B0E"/>
    <w:rsid w:val="00DE3C7E"/>
    <w:rsid w:val="00DE3EA0"/>
    <w:rsid w:val="00DE4AAC"/>
    <w:rsid w:val="00DE511B"/>
    <w:rsid w:val="00DE60A7"/>
    <w:rsid w:val="00DE62E1"/>
    <w:rsid w:val="00DE66DE"/>
    <w:rsid w:val="00DE6C45"/>
    <w:rsid w:val="00DE7706"/>
    <w:rsid w:val="00DF03B4"/>
    <w:rsid w:val="00DF0F55"/>
    <w:rsid w:val="00DF3368"/>
    <w:rsid w:val="00DF4074"/>
    <w:rsid w:val="00DF4E0C"/>
    <w:rsid w:val="00DF4E48"/>
    <w:rsid w:val="00DF54AD"/>
    <w:rsid w:val="00DF54B3"/>
    <w:rsid w:val="00DF5DB3"/>
    <w:rsid w:val="00DF60E6"/>
    <w:rsid w:val="00DF6292"/>
    <w:rsid w:val="00DF64C8"/>
    <w:rsid w:val="00DF6739"/>
    <w:rsid w:val="00DF712B"/>
    <w:rsid w:val="00DF748B"/>
    <w:rsid w:val="00E00812"/>
    <w:rsid w:val="00E00FD7"/>
    <w:rsid w:val="00E010CB"/>
    <w:rsid w:val="00E0123A"/>
    <w:rsid w:val="00E012E0"/>
    <w:rsid w:val="00E01A2E"/>
    <w:rsid w:val="00E01A50"/>
    <w:rsid w:val="00E01ABC"/>
    <w:rsid w:val="00E01E01"/>
    <w:rsid w:val="00E0218F"/>
    <w:rsid w:val="00E029B7"/>
    <w:rsid w:val="00E03511"/>
    <w:rsid w:val="00E04680"/>
    <w:rsid w:val="00E04E77"/>
    <w:rsid w:val="00E06991"/>
    <w:rsid w:val="00E069C2"/>
    <w:rsid w:val="00E06A53"/>
    <w:rsid w:val="00E072AF"/>
    <w:rsid w:val="00E10A3B"/>
    <w:rsid w:val="00E13FE9"/>
    <w:rsid w:val="00E14094"/>
    <w:rsid w:val="00E147F9"/>
    <w:rsid w:val="00E14837"/>
    <w:rsid w:val="00E14E02"/>
    <w:rsid w:val="00E15210"/>
    <w:rsid w:val="00E1557B"/>
    <w:rsid w:val="00E1562C"/>
    <w:rsid w:val="00E15914"/>
    <w:rsid w:val="00E1641F"/>
    <w:rsid w:val="00E16793"/>
    <w:rsid w:val="00E16D3F"/>
    <w:rsid w:val="00E17135"/>
    <w:rsid w:val="00E17256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0F7"/>
    <w:rsid w:val="00E251CC"/>
    <w:rsid w:val="00E2567C"/>
    <w:rsid w:val="00E25735"/>
    <w:rsid w:val="00E25BFE"/>
    <w:rsid w:val="00E265F5"/>
    <w:rsid w:val="00E266D1"/>
    <w:rsid w:val="00E27357"/>
    <w:rsid w:val="00E30312"/>
    <w:rsid w:val="00E309CB"/>
    <w:rsid w:val="00E30A4D"/>
    <w:rsid w:val="00E31B31"/>
    <w:rsid w:val="00E33724"/>
    <w:rsid w:val="00E3387C"/>
    <w:rsid w:val="00E3494D"/>
    <w:rsid w:val="00E34A87"/>
    <w:rsid w:val="00E34D8D"/>
    <w:rsid w:val="00E35364"/>
    <w:rsid w:val="00E35C7B"/>
    <w:rsid w:val="00E363BF"/>
    <w:rsid w:val="00E365A5"/>
    <w:rsid w:val="00E407A2"/>
    <w:rsid w:val="00E415C7"/>
    <w:rsid w:val="00E418E2"/>
    <w:rsid w:val="00E41DDA"/>
    <w:rsid w:val="00E426B6"/>
    <w:rsid w:val="00E436B5"/>
    <w:rsid w:val="00E438A5"/>
    <w:rsid w:val="00E43D2D"/>
    <w:rsid w:val="00E447F4"/>
    <w:rsid w:val="00E45A50"/>
    <w:rsid w:val="00E45D46"/>
    <w:rsid w:val="00E4623F"/>
    <w:rsid w:val="00E46961"/>
    <w:rsid w:val="00E469C2"/>
    <w:rsid w:val="00E46B3A"/>
    <w:rsid w:val="00E47533"/>
    <w:rsid w:val="00E479C3"/>
    <w:rsid w:val="00E47AE2"/>
    <w:rsid w:val="00E50279"/>
    <w:rsid w:val="00E511D6"/>
    <w:rsid w:val="00E5125F"/>
    <w:rsid w:val="00E51F00"/>
    <w:rsid w:val="00E5206D"/>
    <w:rsid w:val="00E52083"/>
    <w:rsid w:val="00E52489"/>
    <w:rsid w:val="00E52954"/>
    <w:rsid w:val="00E52CE8"/>
    <w:rsid w:val="00E5398A"/>
    <w:rsid w:val="00E543B4"/>
    <w:rsid w:val="00E5444A"/>
    <w:rsid w:val="00E54F13"/>
    <w:rsid w:val="00E5564E"/>
    <w:rsid w:val="00E56DFB"/>
    <w:rsid w:val="00E56F64"/>
    <w:rsid w:val="00E5797F"/>
    <w:rsid w:val="00E604B6"/>
    <w:rsid w:val="00E606E4"/>
    <w:rsid w:val="00E60BC1"/>
    <w:rsid w:val="00E61335"/>
    <w:rsid w:val="00E6224C"/>
    <w:rsid w:val="00E62325"/>
    <w:rsid w:val="00E62580"/>
    <w:rsid w:val="00E62C10"/>
    <w:rsid w:val="00E66418"/>
    <w:rsid w:val="00E66D90"/>
    <w:rsid w:val="00E672E0"/>
    <w:rsid w:val="00E673C6"/>
    <w:rsid w:val="00E675F4"/>
    <w:rsid w:val="00E7063D"/>
    <w:rsid w:val="00E706D9"/>
    <w:rsid w:val="00E70FA3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A08"/>
    <w:rsid w:val="00E81C62"/>
    <w:rsid w:val="00E820F8"/>
    <w:rsid w:val="00E82702"/>
    <w:rsid w:val="00E82C08"/>
    <w:rsid w:val="00E82DA3"/>
    <w:rsid w:val="00E834F7"/>
    <w:rsid w:val="00E84178"/>
    <w:rsid w:val="00E84C9C"/>
    <w:rsid w:val="00E84F53"/>
    <w:rsid w:val="00E85A10"/>
    <w:rsid w:val="00E86554"/>
    <w:rsid w:val="00E86586"/>
    <w:rsid w:val="00E8785C"/>
    <w:rsid w:val="00E90730"/>
    <w:rsid w:val="00E9085E"/>
    <w:rsid w:val="00E91BA1"/>
    <w:rsid w:val="00E91CA0"/>
    <w:rsid w:val="00E9219A"/>
    <w:rsid w:val="00E92455"/>
    <w:rsid w:val="00E938A9"/>
    <w:rsid w:val="00E94151"/>
    <w:rsid w:val="00E94BDA"/>
    <w:rsid w:val="00E95339"/>
    <w:rsid w:val="00E95515"/>
    <w:rsid w:val="00E96E0C"/>
    <w:rsid w:val="00E96F79"/>
    <w:rsid w:val="00E97280"/>
    <w:rsid w:val="00E97514"/>
    <w:rsid w:val="00E97D1B"/>
    <w:rsid w:val="00EA05C1"/>
    <w:rsid w:val="00EA0A0C"/>
    <w:rsid w:val="00EA0A9B"/>
    <w:rsid w:val="00EA0B89"/>
    <w:rsid w:val="00EA1811"/>
    <w:rsid w:val="00EA18AA"/>
    <w:rsid w:val="00EA28C2"/>
    <w:rsid w:val="00EA2F69"/>
    <w:rsid w:val="00EA308D"/>
    <w:rsid w:val="00EA358C"/>
    <w:rsid w:val="00EA3FCB"/>
    <w:rsid w:val="00EA42DE"/>
    <w:rsid w:val="00EA55E2"/>
    <w:rsid w:val="00EA5A8F"/>
    <w:rsid w:val="00EA5E5A"/>
    <w:rsid w:val="00EA67ED"/>
    <w:rsid w:val="00EA6D7F"/>
    <w:rsid w:val="00EA70A6"/>
    <w:rsid w:val="00EA75D1"/>
    <w:rsid w:val="00EB02D3"/>
    <w:rsid w:val="00EB10E4"/>
    <w:rsid w:val="00EB4563"/>
    <w:rsid w:val="00EB4F34"/>
    <w:rsid w:val="00EB51C2"/>
    <w:rsid w:val="00EB53FB"/>
    <w:rsid w:val="00EB5FED"/>
    <w:rsid w:val="00EB65E9"/>
    <w:rsid w:val="00EB6858"/>
    <w:rsid w:val="00EB6ABD"/>
    <w:rsid w:val="00EB6E17"/>
    <w:rsid w:val="00EC005A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060"/>
    <w:rsid w:val="00ED1788"/>
    <w:rsid w:val="00ED1E9C"/>
    <w:rsid w:val="00ED2248"/>
    <w:rsid w:val="00ED2DD3"/>
    <w:rsid w:val="00ED30F5"/>
    <w:rsid w:val="00ED323C"/>
    <w:rsid w:val="00ED372F"/>
    <w:rsid w:val="00ED3CDC"/>
    <w:rsid w:val="00ED4572"/>
    <w:rsid w:val="00ED4B44"/>
    <w:rsid w:val="00ED513B"/>
    <w:rsid w:val="00ED5965"/>
    <w:rsid w:val="00ED6B80"/>
    <w:rsid w:val="00ED74C9"/>
    <w:rsid w:val="00EE0259"/>
    <w:rsid w:val="00EE0646"/>
    <w:rsid w:val="00EE1AA5"/>
    <w:rsid w:val="00EE2144"/>
    <w:rsid w:val="00EE2470"/>
    <w:rsid w:val="00EE293B"/>
    <w:rsid w:val="00EE3BCF"/>
    <w:rsid w:val="00EE56D3"/>
    <w:rsid w:val="00EE615D"/>
    <w:rsid w:val="00EE667D"/>
    <w:rsid w:val="00EE6C99"/>
    <w:rsid w:val="00EE7346"/>
    <w:rsid w:val="00EF088D"/>
    <w:rsid w:val="00EF0B02"/>
    <w:rsid w:val="00EF1046"/>
    <w:rsid w:val="00EF1960"/>
    <w:rsid w:val="00EF1AE8"/>
    <w:rsid w:val="00EF3A56"/>
    <w:rsid w:val="00EF3CDD"/>
    <w:rsid w:val="00EF4127"/>
    <w:rsid w:val="00EF433C"/>
    <w:rsid w:val="00EF4377"/>
    <w:rsid w:val="00EF4B27"/>
    <w:rsid w:val="00EF50E5"/>
    <w:rsid w:val="00EF570B"/>
    <w:rsid w:val="00EF5F80"/>
    <w:rsid w:val="00EF61AF"/>
    <w:rsid w:val="00EF655D"/>
    <w:rsid w:val="00EF6D42"/>
    <w:rsid w:val="00EF72FC"/>
    <w:rsid w:val="00EF759D"/>
    <w:rsid w:val="00EF79DD"/>
    <w:rsid w:val="00F01B98"/>
    <w:rsid w:val="00F01D0C"/>
    <w:rsid w:val="00F0253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06FC2"/>
    <w:rsid w:val="00F0703C"/>
    <w:rsid w:val="00F07EFA"/>
    <w:rsid w:val="00F1105D"/>
    <w:rsid w:val="00F11501"/>
    <w:rsid w:val="00F11F82"/>
    <w:rsid w:val="00F12232"/>
    <w:rsid w:val="00F124C5"/>
    <w:rsid w:val="00F12552"/>
    <w:rsid w:val="00F128B0"/>
    <w:rsid w:val="00F12FE9"/>
    <w:rsid w:val="00F13A41"/>
    <w:rsid w:val="00F1436E"/>
    <w:rsid w:val="00F14A94"/>
    <w:rsid w:val="00F15274"/>
    <w:rsid w:val="00F15784"/>
    <w:rsid w:val="00F1715B"/>
    <w:rsid w:val="00F17321"/>
    <w:rsid w:val="00F175EC"/>
    <w:rsid w:val="00F175FC"/>
    <w:rsid w:val="00F17E7B"/>
    <w:rsid w:val="00F2031E"/>
    <w:rsid w:val="00F21862"/>
    <w:rsid w:val="00F2243D"/>
    <w:rsid w:val="00F22B29"/>
    <w:rsid w:val="00F2363A"/>
    <w:rsid w:val="00F239A9"/>
    <w:rsid w:val="00F24072"/>
    <w:rsid w:val="00F24D98"/>
    <w:rsid w:val="00F258DD"/>
    <w:rsid w:val="00F267E1"/>
    <w:rsid w:val="00F2696E"/>
    <w:rsid w:val="00F26F37"/>
    <w:rsid w:val="00F2713B"/>
    <w:rsid w:val="00F271DD"/>
    <w:rsid w:val="00F272ED"/>
    <w:rsid w:val="00F27AC7"/>
    <w:rsid w:val="00F27F81"/>
    <w:rsid w:val="00F304D9"/>
    <w:rsid w:val="00F306CB"/>
    <w:rsid w:val="00F30F1A"/>
    <w:rsid w:val="00F31321"/>
    <w:rsid w:val="00F313DF"/>
    <w:rsid w:val="00F3193D"/>
    <w:rsid w:val="00F31D69"/>
    <w:rsid w:val="00F325F7"/>
    <w:rsid w:val="00F329DC"/>
    <w:rsid w:val="00F32F22"/>
    <w:rsid w:val="00F33FAE"/>
    <w:rsid w:val="00F3443B"/>
    <w:rsid w:val="00F347ED"/>
    <w:rsid w:val="00F3516A"/>
    <w:rsid w:val="00F352FB"/>
    <w:rsid w:val="00F35D59"/>
    <w:rsid w:val="00F3682F"/>
    <w:rsid w:val="00F36BEA"/>
    <w:rsid w:val="00F36EE7"/>
    <w:rsid w:val="00F37556"/>
    <w:rsid w:val="00F3797B"/>
    <w:rsid w:val="00F37B2B"/>
    <w:rsid w:val="00F40355"/>
    <w:rsid w:val="00F4038A"/>
    <w:rsid w:val="00F4148A"/>
    <w:rsid w:val="00F416AB"/>
    <w:rsid w:val="00F41B65"/>
    <w:rsid w:val="00F41E00"/>
    <w:rsid w:val="00F41EC3"/>
    <w:rsid w:val="00F424FC"/>
    <w:rsid w:val="00F43868"/>
    <w:rsid w:val="00F44824"/>
    <w:rsid w:val="00F44EFB"/>
    <w:rsid w:val="00F45D6B"/>
    <w:rsid w:val="00F45E9B"/>
    <w:rsid w:val="00F46685"/>
    <w:rsid w:val="00F46787"/>
    <w:rsid w:val="00F4691D"/>
    <w:rsid w:val="00F46E81"/>
    <w:rsid w:val="00F46EBE"/>
    <w:rsid w:val="00F47414"/>
    <w:rsid w:val="00F477B2"/>
    <w:rsid w:val="00F47A3C"/>
    <w:rsid w:val="00F505ED"/>
    <w:rsid w:val="00F5176B"/>
    <w:rsid w:val="00F518F6"/>
    <w:rsid w:val="00F5329A"/>
    <w:rsid w:val="00F53343"/>
    <w:rsid w:val="00F53660"/>
    <w:rsid w:val="00F54810"/>
    <w:rsid w:val="00F550B4"/>
    <w:rsid w:val="00F55AC8"/>
    <w:rsid w:val="00F55BC1"/>
    <w:rsid w:val="00F55E73"/>
    <w:rsid w:val="00F56076"/>
    <w:rsid w:val="00F561B8"/>
    <w:rsid w:val="00F5636B"/>
    <w:rsid w:val="00F56DB4"/>
    <w:rsid w:val="00F573CD"/>
    <w:rsid w:val="00F575DF"/>
    <w:rsid w:val="00F60480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88F"/>
    <w:rsid w:val="00F66CB7"/>
    <w:rsid w:val="00F67B10"/>
    <w:rsid w:val="00F70D39"/>
    <w:rsid w:val="00F71EA9"/>
    <w:rsid w:val="00F73C6E"/>
    <w:rsid w:val="00F74BAF"/>
    <w:rsid w:val="00F74FA3"/>
    <w:rsid w:val="00F75227"/>
    <w:rsid w:val="00F75C80"/>
    <w:rsid w:val="00F77F16"/>
    <w:rsid w:val="00F8074D"/>
    <w:rsid w:val="00F80F42"/>
    <w:rsid w:val="00F812E5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23D"/>
    <w:rsid w:val="00F85376"/>
    <w:rsid w:val="00F857FC"/>
    <w:rsid w:val="00F86060"/>
    <w:rsid w:val="00F87484"/>
    <w:rsid w:val="00F87D7A"/>
    <w:rsid w:val="00F90C3C"/>
    <w:rsid w:val="00F90ECE"/>
    <w:rsid w:val="00F919E7"/>
    <w:rsid w:val="00F94F6D"/>
    <w:rsid w:val="00F94F91"/>
    <w:rsid w:val="00F95024"/>
    <w:rsid w:val="00F9542A"/>
    <w:rsid w:val="00F9662B"/>
    <w:rsid w:val="00F96A1C"/>
    <w:rsid w:val="00F96A9B"/>
    <w:rsid w:val="00F96DF4"/>
    <w:rsid w:val="00FA08B4"/>
    <w:rsid w:val="00FA1DC7"/>
    <w:rsid w:val="00FA2322"/>
    <w:rsid w:val="00FA24F9"/>
    <w:rsid w:val="00FA2BEC"/>
    <w:rsid w:val="00FA2DD9"/>
    <w:rsid w:val="00FA323D"/>
    <w:rsid w:val="00FA3335"/>
    <w:rsid w:val="00FA430E"/>
    <w:rsid w:val="00FA5201"/>
    <w:rsid w:val="00FA5468"/>
    <w:rsid w:val="00FA5ED9"/>
    <w:rsid w:val="00FA6A92"/>
    <w:rsid w:val="00FA6C45"/>
    <w:rsid w:val="00FA6CE1"/>
    <w:rsid w:val="00FA7D1E"/>
    <w:rsid w:val="00FB0326"/>
    <w:rsid w:val="00FB04C5"/>
    <w:rsid w:val="00FB052F"/>
    <w:rsid w:val="00FB0A9C"/>
    <w:rsid w:val="00FB0E3A"/>
    <w:rsid w:val="00FB1B43"/>
    <w:rsid w:val="00FB22F3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8D3"/>
    <w:rsid w:val="00FB5181"/>
    <w:rsid w:val="00FB5D58"/>
    <w:rsid w:val="00FB61FA"/>
    <w:rsid w:val="00FB6395"/>
    <w:rsid w:val="00FB66B6"/>
    <w:rsid w:val="00FB70FD"/>
    <w:rsid w:val="00FB710E"/>
    <w:rsid w:val="00FB7995"/>
    <w:rsid w:val="00FB7A09"/>
    <w:rsid w:val="00FB7CE2"/>
    <w:rsid w:val="00FC0B3C"/>
    <w:rsid w:val="00FC2B3B"/>
    <w:rsid w:val="00FC4240"/>
    <w:rsid w:val="00FC4368"/>
    <w:rsid w:val="00FC4395"/>
    <w:rsid w:val="00FC44BB"/>
    <w:rsid w:val="00FC4533"/>
    <w:rsid w:val="00FC5204"/>
    <w:rsid w:val="00FC53C9"/>
    <w:rsid w:val="00FC54CF"/>
    <w:rsid w:val="00FC63FE"/>
    <w:rsid w:val="00FC7E91"/>
    <w:rsid w:val="00FD0050"/>
    <w:rsid w:val="00FD021B"/>
    <w:rsid w:val="00FD095B"/>
    <w:rsid w:val="00FD0DBB"/>
    <w:rsid w:val="00FD1188"/>
    <w:rsid w:val="00FD1A0E"/>
    <w:rsid w:val="00FD30EA"/>
    <w:rsid w:val="00FD3273"/>
    <w:rsid w:val="00FD3281"/>
    <w:rsid w:val="00FD329A"/>
    <w:rsid w:val="00FD32ED"/>
    <w:rsid w:val="00FD3F4E"/>
    <w:rsid w:val="00FD4AEF"/>
    <w:rsid w:val="00FD504D"/>
    <w:rsid w:val="00FD5D62"/>
    <w:rsid w:val="00FD5FEE"/>
    <w:rsid w:val="00FD69D1"/>
    <w:rsid w:val="00FD6B90"/>
    <w:rsid w:val="00FD6D32"/>
    <w:rsid w:val="00FD6EFD"/>
    <w:rsid w:val="00FD7286"/>
    <w:rsid w:val="00FE08E7"/>
    <w:rsid w:val="00FE0D33"/>
    <w:rsid w:val="00FE122E"/>
    <w:rsid w:val="00FE1297"/>
    <w:rsid w:val="00FE223B"/>
    <w:rsid w:val="00FE273C"/>
    <w:rsid w:val="00FE2EE3"/>
    <w:rsid w:val="00FE3447"/>
    <w:rsid w:val="00FE374D"/>
    <w:rsid w:val="00FE3CA9"/>
    <w:rsid w:val="00FE495E"/>
    <w:rsid w:val="00FE4C08"/>
    <w:rsid w:val="00FE4C7D"/>
    <w:rsid w:val="00FE538E"/>
    <w:rsid w:val="00FE5817"/>
    <w:rsid w:val="00FE6B09"/>
    <w:rsid w:val="00FE6D25"/>
    <w:rsid w:val="00FE744A"/>
    <w:rsid w:val="00FE7D80"/>
    <w:rsid w:val="00FF07D2"/>
    <w:rsid w:val="00FF07D8"/>
    <w:rsid w:val="00FF1C53"/>
    <w:rsid w:val="00FF21EA"/>
    <w:rsid w:val="00FF313B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D7F0DA0D-84D5-4FF4-B35B-2A667B5C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51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51D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51D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4551D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4551D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4551D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55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5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5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5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24551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551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551D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4551D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4551D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4551D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4551D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4551D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51D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51D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51D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24551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4551D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24551D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4551D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24551D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24551D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24551D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24551D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24551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51D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24551D"/>
    <w:rPr>
      <w:b/>
    </w:rPr>
  </w:style>
  <w:style w:type="numbering" w:customStyle="1" w:styleId="KennysListStyles">
    <w:name w:val="KennysListStyles"/>
    <w:uiPriority w:val="99"/>
    <w:rsid w:val="0024551D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24551D"/>
    <w:rPr>
      <w:b/>
    </w:rPr>
  </w:style>
  <w:style w:type="paragraph" w:customStyle="1" w:styleId="Answer">
    <w:name w:val="Answer"/>
    <w:basedOn w:val="Normal"/>
    <w:qFormat/>
    <w:rsid w:val="0024551D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24551D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245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24551D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24551D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24551D"/>
    <w:rPr>
      <w:smallCaps/>
    </w:rPr>
  </w:style>
  <w:style w:type="paragraph" w:customStyle="1" w:styleId="SourceCodeCaption">
    <w:name w:val="Source Code Caption"/>
    <w:basedOn w:val="Normal"/>
    <w:rsid w:val="0024551D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24551D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4551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551D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4551D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24551D"/>
    <w:rPr>
      <w:b/>
      <w:smallCaps/>
    </w:rPr>
  </w:style>
  <w:style w:type="paragraph" w:customStyle="1" w:styleId="NumberedList">
    <w:name w:val="Numbered List"/>
    <w:basedOn w:val="Normal"/>
    <w:qFormat/>
    <w:rsid w:val="0024551D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24551D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24551D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24551D"/>
  </w:style>
  <w:style w:type="paragraph" w:styleId="ListNumber">
    <w:name w:val="List Number"/>
    <w:basedOn w:val="Normal"/>
    <w:uiPriority w:val="99"/>
    <w:unhideWhenUsed/>
    <w:rsid w:val="0024551D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24551D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24551D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24551D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24551D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24551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4551D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24551D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24551D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24551D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4551D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45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51D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24551D"/>
    <w:rPr>
      <w:smallCaps/>
    </w:rPr>
  </w:style>
  <w:style w:type="paragraph" w:customStyle="1" w:styleId="TableCellNormal">
    <w:name w:val="Table Cell Normal"/>
    <w:basedOn w:val="Normal"/>
    <w:qFormat/>
    <w:rsid w:val="0024551D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24551D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24551D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24551D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24551D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24551D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24551D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24551D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24551D"/>
    <w:rPr>
      <w:i/>
      <w:iCs/>
    </w:rPr>
  </w:style>
  <w:style w:type="character" w:customStyle="1" w:styleId="CommandChar">
    <w:name w:val="Command Char"/>
    <w:basedOn w:val="DefaultParagraphFont"/>
    <w:link w:val="Command"/>
    <w:rsid w:val="0024551D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24551D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24551D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24551D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24551D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24551D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24551D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24551D"/>
    <w:pPr>
      <w:spacing w:after="0"/>
      <w:ind w:left="924" w:hanging="357"/>
    </w:pPr>
  </w:style>
  <w:style w:type="paragraph" w:customStyle="1" w:styleId="a">
    <w:name w:val="`"/>
    <w:basedOn w:val="Normal"/>
    <w:qFormat/>
    <w:rsid w:val="0024551D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24551D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24551D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24551D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24551D"/>
    <w:rPr>
      <w:b/>
      <w:smallCaps/>
    </w:rPr>
  </w:style>
  <w:style w:type="table" w:customStyle="1" w:styleId="SimpleDefinition">
    <w:name w:val="SimpleDefinition"/>
    <w:basedOn w:val="TableNormal"/>
    <w:uiPriority w:val="99"/>
    <w:rsid w:val="0024551D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24551D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24551D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24551D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24551D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24551D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24551D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24551D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24551D"/>
    <w:rPr>
      <w:color w:val="4BACC6" w:themeColor="accent5"/>
    </w:rPr>
  </w:style>
  <w:style w:type="paragraph" w:customStyle="1" w:styleId="ToDoSection">
    <w:name w:val="ToDo Section"/>
    <w:basedOn w:val="Heading1"/>
    <w:qFormat/>
    <w:rsid w:val="0024551D"/>
  </w:style>
  <w:style w:type="paragraph" w:customStyle="1" w:styleId="ToDoQuestionHeader">
    <w:name w:val="ToDo Question Header"/>
    <w:basedOn w:val="Question"/>
    <w:qFormat/>
    <w:rsid w:val="0024551D"/>
  </w:style>
  <w:style w:type="paragraph" w:customStyle="1" w:styleId="ToDoDetails">
    <w:name w:val="ToDoDetails"/>
    <w:basedOn w:val="Normal"/>
    <w:qFormat/>
    <w:rsid w:val="0024551D"/>
  </w:style>
  <w:style w:type="paragraph" w:customStyle="1" w:styleId="CodeExampleCode">
    <w:name w:val="Code Example Code"/>
    <w:basedOn w:val="Normal"/>
    <w:rsid w:val="0024551D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24551D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24551D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24551D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24551D"/>
  </w:style>
  <w:style w:type="paragraph" w:customStyle="1" w:styleId="questionsubsection2">
    <w:name w:val="question sub section 2"/>
    <w:basedOn w:val="Heading4"/>
    <w:qFormat/>
    <w:rsid w:val="0024551D"/>
  </w:style>
  <w:style w:type="paragraph" w:customStyle="1" w:styleId="ListBulletHeader2">
    <w:name w:val="List Bullet Header 2"/>
    <w:basedOn w:val="Normal"/>
    <w:next w:val="ListBullet"/>
    <w:qFormat/>
    <w:rsid w:val="0024551D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24551D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24551D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24551D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24551D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24551D"/>
    <w:pPr>
      <w:ind w:left="480"/>
    </w:pPr>
  </w:style>
  <w:style w:type="paragraph" w:customStyle="1" w:styleId="Keyword">
    <w:name w:val="Keyword"/>
    <w:basedOn w:val="Strong1"/>
    <w:link w:val="KeywordChar"/>
    <w:qFormat/>
    <w:rsid w:val="0024551D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24551D"/>
    <w:rPr>
      <w:rFonts w:eastAsiaTheme="minorEastAsia"/>
      <w:b w:val="0"/>
      <w:color w:val="31378B" w:themeColor="text2"/>
      <w:sz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E0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54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D5A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D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D5A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60B51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0B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B5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60B51"/>
    <w:pPr>
      <w:spacing w:after="100"/>
      <w:ind w:left="480"/>
    </w:pPr>
  </w:style>
  <w:style w:type="character" w:styleId="SmartLink">
    <w:name w:val="Smart Link"/>
    <w:basedOn w:val="DefaultParagraphFont"/>
    <w:uiPriority w:val="99"/>
    <w:unhideWhenUsed/>
    <w:rsid w:val="007501C9"/>
    <w:rPr>
      <w:color w:val="0000FF"/>
      <w:u w:val="single"/>
      <w:shd w:val="clear" w:color="auto" w:fill="F3F2F1"/>
    </w:rPr>
  </w:style>
  <w:style w:type="paragraph" w:styleId="MacroText">
    <w:name w:val="macro"/>
    <w:link w:val="MacroTextChar"/>
    <w:uiPriority w:val="99"/>
    <w:unhideWhenUsed/>
    <w:rsid w:val="000914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Theme="minorEastAsia" w:hAnsi="Consolas"/>
      <w:color w:val="000000" w:themeColor="text1"/>
      <w:sz w:val="20"/>
      <w:szCs w:val="20"/>
      <w:lang w:eastAsia="en-GB"/>
    </w:rPr>
  </w:style>
  <w:style w:type="character" w:customStyle="1" w:styleId="MacroTextChar">
    <w:name w:val="Macro Text Char"/>
    <w:basedOn w:val="DefaultParagraphFont"/>
    <w:link w:val="MacroText"/>
    <w:uiPriority w:val="99"/>
    <w:rsid w:val="0009140E"/>
    <w:rPr>
      <w:rFonts w:ascii="Consolas" w:eastAsiaTheme="minorEastAsia" w:hAnsi="Consolas"/>
      <w:color w:val="000000" w:themeColor="text1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60DF4"/>
    <w:rsid w:val="00111711"/>
    <w:rsid w:val="001141F8"/>
    <w:rsid w:val="00190D90"/>
    <w:rsid w:val="001C7B1C"/>
    <w:rsid w:val="00383A63"/>
    <w:rsid w:val="00394DFC"/>
    <w:rsid w:val="0050163F"/>
    <w:rsid w:val="005514C6"/>
    <w:rsid w:val="005E46DD"/>
    <w:rsid w:val="006A4731"/>
    <w:rsid w:val="0074317F"/>
    <w:rsid w:val="00806985"/>
    <w:rsid w:val="008626EC"/>
    <w:rsid w:val="00993F1D"/>
    <w:rsid w:val="00A65ACB"/>
    <w:rsid w:val="00B032DA"/>
    <w:rsid w:val="00B26DF6"/>
    <w:rsid w:val="00C723C6"/>
    <w:rsid w:val="00CD72E8"/>
    <w:rsid w:val="00D95909"/>
    <w:rsid w:val="00DB3932"/>
    <w:rsid w:val="00EF3434"/>
    <w:rsid w:val="00F136EE"/>
    <w:rsid w:val="00F3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15D99-1477-41FB-B650-5FF12834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1066</TotalTime>
  <Pages>1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Links>
    <vt:vector size="6" baseType="variant">
      <vt:variant>
        <vt:i4>3866733</vt:i4>
      </vt:variant>
      <vt:variant>
        <vt:i4>0</vt:i4>
      </vt:variant>
      <vt:variant>
        <vt:i4>0</vt:i4>
      </vt:variant>
      <vt:variant>
        <vt:i4>5</vt:i4>
      </vt:variant>
      <vt:variant>
        <vt:lpwstr>https://code.visualstudio.com/docs/nodejs/nodejs-debugging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 N Wilson</dc:creator>
  <cp:keywords/>
  <dc:description/>
  <cp:lastModifiedBy>kenneth wilson</cp:lastModifiedBy>
  <cp:revision>179</cp:revision>
  <cp:lastPrinted>2021-02-20T20:26:00Z</cp:lastPrinted>
  <dcterms:created xsi:type="dcterms:W3CDTF">2020-10-01T07:20:00Z</dcterms:created>
  <dcterms:modified xsi:type="dcterms:W3CDTF">2021-02-20T20:27:00Z</dcterms:modified>
</cp:coreProperties>
</file>