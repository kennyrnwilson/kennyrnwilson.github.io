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4A43B19F" w:rsidR="00CE23AA" w:rsidRDefault="00873A64" w:rsidP="0036239E">
      <w:pPr>
        <w:pStyle w:val="DocumentTitle"/>
        <w:ind w:firstLine="0"/>
      </w:pPr>
      <w:r>
        <w:t>Observability</w:t>
      </w:r>
    </w:p>
    <w:p w14:paraId="501AEE2E" w14:textId="77777777" w:rsidR="00CA2B98" w:rsidRDefault="00CA2B98" w:rsidP="005547FC">
      <w:pPr>
        <w:pStyle w:val="Heading2"/>
      </w:pPr>
    </w:p>
    <w:p w14:paraId="501B10DB" w14:textId="2DEEBEC5" w:rsidR="00C46771" w:rsidRDefault="00C46771" w:rsidP="00C46771">
      <w:pPr>
        <w:pStyle w:val="Heading2"/>
      </w:pPr>
      <w:r>
        <w:t>Overview</w:t>
      </w:r>
    </w:p>
    <w:p w14:paraId="47D72F72" w14:textId="77777777" w:rsidR="00F362D5" w:rsidRDefault="00F362D5" w:rsidP="00087418">
      <w:pPr>
        <w:pStyle w:val="QuestionSection"/>
      </w:pPr>
    </w:p>
    <w:p w14:paraId="710DE894" w14:textId="02517D7E" w:rsidR="00087418" w:rsidRDefault="00F362D5" w:rsidP="00087418">
      <w:pPr>
        <w:pStyle w:val="QuestionSection"/>
      </w:pPr>
      <w:hyperlink r:id="rId8" w:history="1">
        <w:r w:rsidRPr="00E96E9C">
          <w:rPr>
            <w:rStyle w:val="Hyperlink"/>
            <w:rFonts w:cstheme="majorBidi"/>
          </w:rPr>
          <w:t>https://sre.google/books/</w:t>
        </w:r>
      </w:hyperlink>
    </w:p>
    <w:p w14:paraId="286A1D11" w14:textId="77777777" w:rsidR="00F362D5" w:rsidRPr="002017FF" w:rsidRDefault="00F362D5" w:rsidP="00087418">
      <w:pPr>
        <w:pStyle w:val="QuestionSection"/>
      </w:pPr>
    </w:p>
    <w:sectPr w:rsidR="00F362D5" w:rsidRPr="002017FF" w:rsidSect="009A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4885" w14:textId="77777777" w:rsidR="00637EE3" w:rsidRDefault="00637EE3" w:rsidP="00DC0620">
      <w:r>
        <w:separator/>
      </w:r>
    </w:p>
  </w:endnote>
  <w:endnote w:type="continuationSeparator" w:id="0">
    <w:p w14:paraId="50D8C54E" w14:textId="77777777" w:rsidR="00637EE3" w:rsidRDefault="00637EE3" w:rsidP="00DC0620">
      <w:r>
        <w:continuationSeparator/>
      </w:r>
    </w:p>
  </w:endnote>
  <w:endnote w:type="continuationNotice" w:id="1">
    <w:p w14:paraId="172E72BD" w14:textId="77777777" w:rsidR="00637EE3" w:rsidRDefault="00637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768E" w14:textId="77777777" w:rsidR="00637EE3" w:rsidRDefault="00637EE3" w:rsidP="00DC0620">
      <w:r>
        <w:separator/>
      </w:r>
    </w:p>
  </w:footnote>
  <w:footnote w:type="continuationSeparator" w:id="0">
    <w:p w14:paraId="050EEA59" w14:textId="77777777" w:rsidR="00637EE3" w:rsidRDefault="00637EE3" w:rsidP="00DC0620">
      <w:r>
        <w:continuationSeparator/>
      </w:r>
    </w:p>
  </w:footnote>
  <w:footnote w:type="continuationNotice" w:id="1">
    <w:p w14:paraId="60526E2F" w14:textId="77777777" w:rsidR="00637EE3" w:rsidRDefault="00637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3488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94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81C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37EE3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A64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29F4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2D5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1C8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6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6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A6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3A6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3A6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3A6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3A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73A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3A6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3A6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3A6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3A6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3A6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3A6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73A6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6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6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6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3A6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3A6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3A6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3A6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3A6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3A6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3A6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3A6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3A6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6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73A64"/>
    <w:rPr>
      <w:b/>
    </w:rPr>
  </w:style>
  <w:style w:type="numbering" w:customStyle="1" w:styleId="KennysListStyles">
    <w:name w:val="KennysListStyles"/>
    <w:uiPriority w:val="99"/>
    <w:rsid w:val="00873A6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3A64"/>
    <w:rPr>
      <w:b/>
    </w:rPr>
  </w:style>
  <w:style w:type="paragraph" w:customStyle="1" w:styleId="Answer">
    <w:name w:val="Answer"/>
    <w:basedOn w:val="Normal"/>
    <w:qFormat/>
    <w:rsid w:val="00873A6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73A6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3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3A6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3A6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3A64"/>
    <w:rPr>
      <w:smallCaps/>
    </w:rPr>
  </w:style>
  <w:style w:type="paragraph" w:customStyle="1" w:styleId="SourceCodeCaption">
    <w:name w:val="Source Code Caption"/>
    <w:basedOn w:val="Normal"/>
    <w:rsid w:val="00873A6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3A6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3A6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A6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3A6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3A64"/>
    <w:rPr>
      <w:b/>
      <w:smallCaps/>
    </w:rPr>
  </w:style>
  <w:style w:type="paragraph" w:customStyle="1" w:styleId="NumberedList">
    <w:name w:val="Numbered List"/>
    <w:basedOn w:val="Normal"/>
    <w:qFormat/>
    <w:rsid w:val="00873A6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3A6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3A6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3A64"/>
  </w:style>
  <w:style w:type="paragraph" w:styleId="ListNumber">
    <w:name w:val="List Number"/>
    <w:basedOn w:val="Normal"/>
    <w:uiPriority w:val="99"/>
    <w:unhideWhenUsed/>
    <w:rsid w:val="00873A6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3A6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3A6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3A6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3A6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3A6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3A6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3A6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3A6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3A6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3A6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6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3A64"/>
    <w:rPr>
      <w:smallCaps/>
    </w:rPr>
  </w:style>
  <w:style w:type="paragraph" w:customStyle="1" w:styleId="TableCellNormal">
    <w:name w:val="Table Cell Normal"/>
    <w:basedOn w:val="Normal"/>
    <w:qFormat/>
    <w:rsid w:val="00873A6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3A6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3A6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3A6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3A6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3A6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3A6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3A6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3A64"/>
    <w:rPr>
      <w:i/>
      <w:iCs/>
    </w:rPr>
  </w:style>
  <w:style w:type="character" w:customStyle="1" w:styleId="CommandChar">
    <w:name w:val="Command Char"/>
    <w:basedOn w:val="DefaultParagraphFont"/>
    <w:link w:val="Command"/>
    <w:rsid w:val="00873A6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3A6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3A6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3A6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3A6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3A6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3A6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3A64"/>
    <w:pPr>
      <w:spacing w:after="0"/>
      <w:ind w:left="924" w:hanging="357"/>
    </w:pPr>
  </w:style>
  <w:style w:type="paragraph" w:customStyle="1" w:styleId="a">
    <w:name w:val="`"/>
    <w:basedOn w:val="Normal"/>
    <w:qFormat/>
    <w:rsid w:val="00873A6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3A6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3A6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3A6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3A64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3A6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3A6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3A6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73A6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3A6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873A6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3A6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3A6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3A64"/>
    <w:rPr>
      <w:color w:val="4BACC6" w:themeColor="accent5"/>
    </w:rPr>
  </w:style>
  <w:style w:type="paragraph" w:customStyle="1" w:styleId="ToDoSection">
    <w:name w:val="ToDo Section"/>
    <w:basedOn w:val="Heading1"/>
    <w:qFormat/>
    <w:rsid w:val="00873A64"/>
  </w:style>
  <w:style w:type="paragraph" w:customStyle="1" w:styleId="ToDoQuestionHeader">
    <w:name w:val="ToDo Question Header"/>
    <w:basedOn w:val="Question"/>
    <w:qFormat/>
    <w:rsid w:val="00873A64"/>
  </w:style>
  <w:style w:type="paragraph" w:customStyle="1" w:styleId="ToDoDetails">
    <w:name w:val="ToDoDetails"/>
    <w:basedOn w:val="Normal"/>
    <w:qFormat/>
    <w:rsid w:val="00873A64"/>
  </w:style>
  <w:style w:type="paragraph" w:customStyle="1" w:styleId="CodeExampleCode">
    <w:name w:val="Code Example Code"/>
    <w:basedOn w:val="Normal"/>
    <w:rsid w:val="00873A6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3A6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73A6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3A6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3A64"/>
  </w:style>
  <w:style w:type="paragraph" w:customStyle="1" w:styleId="questionsubsection2">
    <w:name w:val="question sub section 2"/>
    <w:basedOn w:val="Heading4"/>
    <w:qFormat/>
    <w:rsid w:val="00873A64"/>
  </w:style>
  <w:style w:type="paragraph" w:customStyle="1" w:styleId="ListBulletHeader2">
    <w:name w:val="List Bullet Header 2"/>
    <w:basedOn w:val="Normal"/>
    <w:next w:val="ListBullet"/>
    <w:qFormat/>
    <w:rsid w:val="00873A6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873A6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73A6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3A6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873A64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873A64"/>
    <w:pPr>
      <w:ind w:left="480"/>
    </w:pPr>
  </w:style>
  <w:style w:type="paragraph" w:customStyle="1" w:styleId="Keyword">
    <w:name w:val="Keyword"/>
    <w:basedOn w:val="Strong1"/>
    <w:link w:val="KeywordChar"/>
    <w:qFormat/>
    <w:rsid w:val="00873A6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873A64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ind w:left="643" w:hanging="360"/>
      <w:contextualSpacing/>
    </w:pPr>
  </w:style>
  <w:style w:type="paragraph" w:customStyle="1" w:styleId="Style1">
    <w:name w:val="Style1"/>
    <w:basedOn w:val="SourceCode"/>
    <w:qFormat/>
    <w:rsid w:val="00873A64"/>
    <w:rPr>
      <w:sz w:val="16"/>
    </w:rPr>
  </w:style>
  <w:style w:type="paragraph" w:customStyle="1" w:styleId="SourceCodeTight">
    <w:name w:val="Source Code Tight"/>
    <w:basedOn w:val="SourceCode"/>
    <w:qFormat/>
    <w:rsid w:val="00873A6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.google/book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705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41</cp:revision>
  <cp:lastPrinted>2021-03-11T08:16:00Z</cp:lastPrinted>
  <dcterms:created xsi:type="dcterms:W3CDTF">2021-03-07T20:05:00Z</dcterms:created>
  <dcterms:modified xsi:type="dcterms:W3CDTF">2021-05-13T16:26:00Z</dcterms:modified>
</cp:coreProperties>
</file>