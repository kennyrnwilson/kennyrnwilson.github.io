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78D542E4" w:rsidR="00CE23AA" w:rsidRDefault="003260BC" w:rsidP="0036239E">
      <w:pPr>
        <w:pStyle w:val="DocumentTitle"/>
        <w:ind w:firstLine="0"/>
      </w:pPr>
      <w:r>
        <w:t>System Design as Lego</w:t>
      </w:r>
    </w:p>
    <w:p w14:paraId="501AEE2E" w14:textId="77777777" w:rsidR="00CA2B98" w:rsidRDefault="00CA2B98" w:rsidP="005547FC">
      <w:pPr>
        <w:pStyle w:val="Heading2"/>
      </w:pPr>
    </w:p>
    <w:p w14:paraId="501B10DB" w14:textId="4D2AD002" w:rsidR="00C46771" w:rsidRDefault="00C46771" w:rsidP="00C46771">
      <w:pPr>
        <w:pStyle w:val="Heading2"/>
      </w:pPr>
      <w:r>
        <w:t>Overview</w:t>
      </w:r>
    </w:p>
    <w:p w14:paraId="38E85622" w14:textId="31A95325" w:rsidR="00E86417" w:rsidRDefault="00CD65AF" w:rsidP="00E86417">
      <w:pPr>
        <w:pStyle w:val="ListParagraph"/>
        <w:numPr>
          <w:ilvl w:val="0"/>
          <w:numId w:val="49"/>
        </w:numPr>
      </w:pPr>
      <w:r>
        <w:t>.NET Core API</w:t>
      </w:r>
    </w:p>
    <w:p w14:paraId="47E7792C" w14:textId="48EF6115" w:rsidR="00E86417" w:rsidRDefault="00E86417" w:rsidP="00E86417">
      <w:pPr>
        <w:pStyle w:val="ListParagraph"/>
        <w:numPr>
          <w:ilvl w:val="1"/>
          <w:numId w:val="49"/>
        </w:numPr>
      </w:pPr>
      <w:r>
        <w:t>TPL Data Flow</w:t>
      </w:r>
    </w:p>
    <w:p w14:paraId="084B3C9D" w14:textId="60F70257" w:rsidR="00E86417" w:rsidRDefault="00E86417" w:rsidP="00E86417">
      <w:pPr>
        <w:pStyle w:val="ListParagraph"/>
        <w:numPr>
          <w:ilvl w:val="1"/>
          <w:numId w:val="49"/>
        </w:numPr>
      </w:pPr>
      <w:r>
        <w:t>Health Checks</w:t>
      </w:r>
    </w:p>
    <w:p w14:paraId="7F21A622" w14:textId="3EF3EABC" w:rsidR="00E86417" w:rsidRDefault="00E86417" w:rsidP="00E86417">
      <w:pPr>
        <w:pStyle w:val="ListParagraph"/>
        <w:numPr>
          <w:ilvl w:val="1"/>
          <w:numId w:val="49"/>
        </w:numPr>
      </w:pPr>
      <w:r>
        <w:t xml:space="preserve">HTTPS </w:t>
      </w:r>
    </w:p>
    <w:p w14:paraId="2E80F40E" w14:textId="6AB0BE1A" w:rsidR="00E86417" w:rsidRDefault="00E86417" w:rsidP="00E86417">
      <w:pPr>
        <w:pStyle w:val="ListParagraph"/>
        <w:numPr>
          <w:ilvl w:val="1"/>
          <w:numId w:val="49"/>
        </w:numPr>
      </w:pPr>
      <w:r>
        <w:t>Swagger/Web API</w:t>
      </w:r>
    </w:p>
    <w:p w14:paraId="1979C9B5" w14:textId="17D06112" w:rsidR="00386B14" w:rsidRDefault="00386B14" w:rsidP="00E86417">
      <w:pPr>
        <w:pStyle w:val="ListParagraph"/>
        <w:numPr>
          <w:ilvl w:val="1"/>
          <w:numId w:val="49"/>
        </w:numPr>
      </w:pPr>
      <w:r>
        <w:t>CORS</w:t>
      </w:r>
    </w:p>
    <w:p w14:paraId="4821E655" w14:textId="70591EF7" w:rsidR="00E86417" w:rsidRDefault="00E86417" w:rsidP="00E86417">
      <w:pPr>
        <w:pStyle w:val="ListParagraph"/>
        <w:numPr>
          <w:ilvl w:val="1"/>
          <w:numId w:val="49"/>
        </w:numPr>
      </w:pPr>
      <w:r>
        <w:t>Authentication/Authorization</w:t>
      </w:r>
      <w:r w:rsidR="00386B14">
        <w:t xml:space="preserve"> – KeyCloak</w:t>
      </w:r>
    </w:p>
    <w:p w14:paraId="2605D135" w14:textId="0EF521AD" w:rsidR="00386B14" w:rsidRDefault="00386B14" w:rsidP="00E86417">
      <w:pPr>
        <w:pStyle w:val="ListParagraph"/>
        <w:numPr>
          <w:ilvl w:val="1"/>
          <w:numId w:val="49"/>
        </w:numPr>
      </w:pPr>
      <w:r>
        <w:t>Testing</w:t>
      </w:r>
    </w:p>
    <w:p w14:paraId="3B3A6BA9" w14:textId="1F5067F4" w:rsidR="00386B14" w:rsidRDefault="00386B14" w:rsidP="00386B14">
      <w:pPr>
        <w:pStyle w:val="ListParagraph"/>
        <w:numPr>
          <w:ilvl w:val="2"/>
          <w:numId w:val="49"/>
        </w:numPr>
      </w:pPr>
      <w:r>
        <w:t>XUnit</w:t>
      </w:r>
    </w:p>
    <w:p w14:paraId="6D19A2A4" w14:textId="60FA640A" w:rsidR="00386B14" w:rsidRDefault="00386B14" w:rsidP="00386B14">
      <w:pPr>
        <w:pStyle w:val="ListParagraph"/>
        <w:numPr>
          <w:ilvl w:val="2"/>
          <w:numId w:val="49"/>
        </w:numPr>
      </w:pPr>
      <w:r>
        <w:t xml:space="preserve">NSubstitute </w:t>
      </w:r>
    </w:p>
    <w:p w14:paraId="00DCB33F" w14:textId="365C3A8F" w:rsidR="00B908EF" w:rsidRDefault="00B908EF" w:rsidP="00B908EF">
      <w:pPr>
        <w:pStyle w:val="ListParagraph"/>
        <w:numPr>
          <w:ilvl w:val="1"/>
          <w:numId w:val="49"/>
        </w:numPr>
      </w:pPr>
      <w:r>
        <w:t>Structured Logging / Serilog / Logstash</w:t>
      </w:r>
    </w:p>
    <w:p w14:paraId="1377A748" w14:textId="36E35754" w:rsidR="00386B14" w:rsidRDefault="00B908EF" w:rsidP="00386B14">
      <w:pPr>
        <w:pStyle w:val="ListParagraph"/>
        <w:numPr>
          <w:ilvl w:val="0"/>
          <w:numId w:val="49"/>
        </w:numPr>
      </w:pPr>
      <w:r>
        <w:t>REACT.js SPA</w:t>
      </w:r>
    </w:p>
    <w:p w14:paraId="4A99FE77" w14:textId="1B67CB5B" w:rsidR="00B908EF" w:rsidRDefault="00B908EF" w:rsidP="00386B14">
      <w:pPr>
        <w:pStyle w:val="ListParagraph"/>
        <w:numPr>
          <w:ilvl w:val="0"/>
          <w:numId w:val="49"/>
        </w:numPr>
      </w:pPr>
      <w:r>
        <w:t>Docker</w:t>
      </w:r>
    </w:p>
    <w:p w14:paraId="77F120FF" w14:textId="122D7EC5" w:rsidR="005A1396" w:rsidRDefault="005A1396" w:rsidP="00386B14">
      <w:pPr>
        <w:pStyle w:val="ListParagraph"/>
        <w:numPr>
          <w:ilvl w:val="0"/>
          <w:numId w:val="49"/>
        </w:numPr>
      </w:pPr>
      <w:r>
        <w:t>Observability</w:t>
      </w:r>
    </w:p>
    <w:p w14:paraId="766508EE" w14:textId="3FAC0504" w:rsidR="005A1396" w:rsidRDefault="005A1396" w:rsidP="005A1396">
      <w:pPr>
        <w:pStyle w:val="ListParagraph"/>
        <w:numPr>
          <w:ilvl w:val="1"/>
          <w:numId w:val="49"/>
        </w:numPr>
      </w:pPr>
      <w:r>
        <w:t>LogStash</w:t>
      </w:r>
    </w:p>
    <w:p w14:paraId="45494AA9" w14:textId="15E6BF4C" w:rsidR="005A1396" w:rsidRDefault="005A1396" w:rsidP="005A1396">
      <w:pPr>
        <w:pStyle w:val="ListParagraph"/>
        <w:numPr>
          <w:ilvl w:val="1"/>
          <w:numId w:val="49"/>
        </w:numPr>
      </w:pPr>
      <w:r>
        <w:t>APM</w:t>
      </w:r>
    </w:p>
    <w:p w14:paraId="5045797C" w14:textId="6493D72E" w:rsidR="005A1396" w:rsidRDefault="005A1396" w:rsidP="005A1396">
      <w:pPr>
        <w:pStyle w:val="ListParagraph"/>
        <w:numPr>
          <w:ilvl w:val="1"/>
          <w:numId w:val="49"/>
        </w:numPr>
      </w:pPr>
      <w:r>
        <w:t>Metrics</w:t>
      </w:r>
    </w:p>
    <w:p w14:paraId="1445BB95" w14:textId="16B2EB9C" w:rsidR="00CD65AF" w:rsidRDefault="00CD65AF" w:rsidP="00E86417">
      <w:pPr>
        <w:pStyle w:val="ListParagraph"/>
        <w:numPr>
          <w:ilvl w:val="0"/>
          <w:numId w:val="49"/>
        </w:numPr>
      </w:pPr>
      <w:r>
        <w:t>SQL Server Database</w:t>
      </w:r>
    </w:p>
    <w:p w14:paraId="690588BA" w14:textId="408DE374" w:rsidR="005A1396" w:rsidRDefault="005A1396" w:rsidP="005A1396">
      <w:pPr>
        <w:pStyle w:val="ListParagraph"/>
        <w:numPr>
          <w:ilvl w:val="1"/>
          <w:numId w:val="49"/>
        </w:numPr>
      </w:pPr>
      <w:r>
        <w:t>Hekaton</w:t>
      </w:r>
    </w:p>
    <w:p w14:paraId="29F3C412" w14:textId="1FE5473D" w:rsidR="00CD65AF" w:rsidRDefault="00CD65AF" w:rsidP="00E86417">
      <w:pPr>
        <w:pStyle w:val="ListParagraph"/>
        <w:numPr>
          <w:ilvl w:val="0"/>
          <w:numId w:val="49"/>
        </w:numPr>
      </w:pPr>
      <w:r>
        <w:t>MongoDB Database</w:t>
      </w:r>
    </w:p>
    <w:p w14:paraId="39EABE36" w14:textId="66DB8C46" w:rsidR="00CD65AF" w:rsidRDefault="00CD65AF" w:rsidP="00E86417">
      <w:pPr>
        <w:pStyle w:val="ListParagraph"/>
        <w:numPr>
          <w:ilvl w:val="0"/>
          <w:numId w:val="49"/>
        </w:numPr>
      </w:pPr>
      <w:r>
        <w:t xml:space="preserve">HTTPS </w:t>
      </w:r>
    </w:p>
    <w:p w14:paraId="0FA15A03" w14:textId="4A4093BB" w:rsidR="00E86417" w:rsidRDefault="00E86417" w:rsidP="00E86417">
      <w:pPr>
        <w:pStyle w:val="ListParagraph"/>
        <w:numPr>
          <w:ilvl w:val="0"/>
          <w:numId w:val="49"/>
        </w:numPr>
      </w:pPr>
      <w:r>
        <w:t>Tools</w:t>
      </w:r>
    </w:p>
    <w:p w14:paraId="2A703684" w14:textId="73B38155" w:rsidR="00E86417" w:rsidRDefault="00E86417" w:rsidP="00E86417">
      <w:pPr>
        <w:pStyle w:val="ListParagraph"/>
        <w:numPr>
          <w:ilvl w:val="1"/>
          <w:numId w:val="49"/>
        </w:numPr>
      </w:pPr>
      <w:r>
        <w:t>PostMan</w:t>
      </w:r>
    </w:p>
    <w:p w14:paraId="69702D71" w14:textId="77777777" w:rsidR="00CD65AF" w:rsidRDefault="00CD65AF" w:rsidP="00CD65AF"/>
    <w:p w14:paraId="326EE60A" w14:textId="77777777" w:rsidR="00CD65AF" w:rsidRDefault="00CD65AF" w:rsidP="00CD65AF"/>
    <w:p w14:paraId="6D946A21" w14:textId="77777777" w:rsidR="00CD65AF" w:rsidRPr="00CD65AF" w:rsidRDefault="00CD65AF" w:rsidP="00CD65AF"/>
    <w:sectPr w:rsidR="00CD65AF" w:rsidRPr="00CD65AF" w:rsidSect="009A21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9E286" w14:textId="77777777" w:rsidR="003716FE" w:rsidRDefault="003716FE" w:rsidP="00DC0620">
      <w:r>
        <w:separator/>
      </w:r>
    </w:p>
  </w:endnote>
  <w:endnote w:type="continuationSeparator" w:id="0">
    <w:p w14:paraId="5DB3D582" w14:textId="77777777" w:rsidR="003716FE" w:rsidRDefault="003716FE" w:rsidP="00DC0620">
      <w:r>
        <w:continuationSeparator/>
      </w:r>
    </w:p>
  </w:endnote>
  <w:endnote w:type="continuationNotice" w:id="1">
    <w:p w14:paraId="087A06D4" w14:textId="77777777" w:rsidR="003716FE" w:rsidRDefault="003716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B5E6" w14:textId="77777777" w:rsidR="003716FE" w:rsidRDefault="003716FE" w:rsidP="00DC0620">
      <w:r>
        <w:separator/>
      </w:r>
    </w:p>
  </w:footnote>
  <w:footnote w:type="continuationSeparator" w:id="0">
    <w:p w14:paraId="52CA7616" w14:textId="77777777" w:rsidR="003716FE" w:rsidRDefault="003716FE" w:rsidP="00DC0620">
      <w:r>
        <w:continuationSeparator/>
      </w:r>
    </w:p>
  </w:footnote>
  <w:footnote w:type="continuationNotice" w:id="1">
    <w:p w14:paraId="5A438C8C" w14:textId="77777777" w:rsidR="003716FE" w:rsidRDefault="003716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3E9B9968" w:rsidR="003C6075" w:rsidRPr="00802875" w:rsidRDefault="00802875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85A46"/>
    <w:multiLevelType w:val="hybridMultilevel"/>
    <w:tmpl w:val="0584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37B93"/>
    <w:multiLevelType w:val="hybridMultilevel"/>
    <w:tmpl w:val="F6CA3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6134780"/>
    <w:multiLevelType w:val="hybridMultilevel"/>
    <w:tmpl w:val="81540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F2CFF"/>
    <w:multiLevelType w:val="hybridMultilevel"/>
    <w:tmpl w:val="F0F6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5295E"/>
    <w:multiLevelType w:val="hybridMultilevel"/>
    <w:tmpl w:val="464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B40EA8"/>
    <w:multiLevelType w:val="multilevel"/>
    <w:tmpl w:val="FD985614"/>
    <w:numStyleLink w:val="Headings"/>
  </w:abstractNum>
  <w:abstractNum w:abstractNumId="32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B14B6"/>
    <w:multiLevelType w:val="hybridMultilevel"/>
    <w:tmpl w:val="7D6E6E4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8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02109"/>
    <w:multiLevelType w:val="hybridMultilevel"/>
    <w:tmpl w:val="FF68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BD034C"/>
    <w:multiLevelType w:val="hybridMultilevel"/>
    <w:tmpl w:val="338A909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3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39"/>
  </w:num>
  <w:num w:numId="4">
    <w:abstractNumId w:val="9"/>
  </w:num>
  <w:num w:numId="5">
    <w:abstractNumId w:val="8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3"/>
  </w:num>
  <w:num w:numId="9">
    <w:abstractNumId w:val="44"/>
  </w:num>
  <w:num w:numId="10">
    <w:abstractNumId w:val="20"/>
  </w:num>
  <w:num w:numId="11">
    <w:abstractNumId w:val="11"/>
  </w:num>
  <w:num w:numId="12">
    <w:abstractNumId w:val="28"/>
  </w:num>
  <w:num w:numId="13">
    <w:abstractNumId w:val="37"/>
  </w:num>
  <w:num w:numId="14">
    <w:abstractNumId w:val="25"/>
  </w:num>
  <w:num w:numId="15">
    <w:abstractNumId w:val="26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0"/>
  </w:num>
  <w:num w:numId="21">
    <w:abstractNumId w:val="43"/>
  </w:num>
  <w:num w:numId="22">
    <w:abstractNumId w:val="35"/>
  </w:num>
  <w:num w:numId="23">
    <w:abstractNumId w:val="27"/>
  </w:num>
  <w:num w:numId="24">
    <w:abstractNumId w:val="17"/>
  </w:num>
  <w:num w:numId="25">
    <w:abstractNumId w:val="38"/>
  </w:num>
  <w:num w:numId="26">
    <w:abstractNumId w:val="45"/>
  </w:num>
  <w:num w:numId="27">
    <w:abstractNumId w:val="24"/>
  </w:num>
  <w:num w:numId="28">
    <w:abstractNumId w:val="36"/>
  </w:num>
  <w:num w:numId="29">
    <w:abstractNumId w:val="1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33"/>
  </w:num>
  <w:num w:numId="34">
    <w:abstractNumId w:val="34"/>
  </w:num>
  <w:num w:numId="35">
    <w:abstractNumId w:val="41"/>
  </w:num>
  <w:num w:numId="36">
    <w:abstractNumId w:val="32"/>
  </w:num>
  <w:num w:numId="37">
    <w:abstractNumId w:val="7"/>
  </w:num>
  <w:num w:numId="38">
    <w:abstractNumId w:val="2"/>
  </w:num>
  <w:num w:numId="39">
    <w:abstractNumId w:val="1"/>
  </w:num>
  <w:num w:numId="40">
    <w:abstractNumId w:val="29"/>
  </w:num>
  <w:num w:numId="41">
    <w:abstractNumId w:val="18"/>
  </w:num>
  <w:num w:numId="42">
    <w:abstractNumId w:val="19"/>
  </w:num>
  <w:num w:numId="43">
    <w:abstractNumId w:val="30"/>
  </w:num>
  <w:num w:numId="44">
    <w:abstractNumId w:val="31"/>
  </w:num>
  <w:num w:numId="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40"/>
  </w:num>
  <w:num w:numId="48">
    <w:abstractNumId w:val="42"/>
  </w:num>
  <w:num w:numId="49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B7E"/>
    <w:rsid w:val="00000E0A"/>
    <w:rsid w:val="00001CC3"/>
    <w:rsid w:val="00001FD6"/>
    <w:rsid w:val="00002484"/>
    <w:rsid w:val="000025BE"/>
    <w:rsid w:val="000025FA"/>
    <w:rsid w:val="000038B4"/>
    <w:rsid w:val="00004E32"/>
    <w:rsid w:val="000052C2"/>
    <w:rsid w:val="00006158"/>
    <w:rsid w:val="000061A1"/>
    <w:rsid w:val="0000629C"/>
    <w:rsid w:val="000072CF"/>
    <w:rsid w:val="00007E3F"/>
    <w:rsid w:val="000108DD"/>
    <w:rsid w:val="000114FA"/>
    <w:rsid w:val="000119C0"/>
    <w:rsid w:val="000126D1"/>
    <w:rsid w:val="00012977"/>
    <w:rsid w:val="00012AF3"/>
    <w:rsid w:val="0001337F"/>
    <w:rsid w:val="00013AB6"/>
    <w:rsid w:val="000140F8"/>
    <w:rsid w:val="00015A75"/>
    <w:rsid w:val="00015CDA"/>
    <w:rsid w:val="0001631A"/>
    <w:rsid w:val="000169FE"/>
    <w:rsid w:val="000174DB"/>
    <w:rsid w:val="0001763A"/>
    <w:rsid w:val="0001797D"/>
    <w:rsid w:val="00020549"/>
    <w:rsid w:val="00020C37"/>
    <w:rsid w:val="00021ECA"/>
    <w:rsid w:val="000224EA"/>
    <w:rsid w:val="00022FCF"/>
    <w:rsid w:val="00023441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17D"/>
    <w:rsid w:val="0003686F"/>
    <w:rsid w:val="00036B17"/>
    <w:rsid w:val="0003714C"/>
    <w:rsid w:val="0003755E"/>
    <w:rsid w:val="00037EE9"/>
    <w:rsid w:val="00037FED"/>
    <w:rsid w:val="00040C57"/>
    <w:rsid w:val="000426F7"/>
    <w:rsid w:val="00042B6A"/>
    <w:rsid w:val="0004362F"/>
    <w:rsid w:val="000436B0"/>
    <w:rsid w:val="00043BF9"/>
    <w:rsid w:val="0004603B"/>
    <w:rsid w:val="000460DD"/>
    <w:rsid w:val="00046711"/>
    <w:rsid w:val="00046D74"/>
    <w:rsid w:val="00047272"/>
    <w:rsid w:val="000504C7"/>
    <w:rsid w:val="0005062D"/>
    <w:rsid w:val="00050B19"/>
    <w:rsid w:val="00051E4B"/>
    <w:rsid w:val="00052382"/>
    <w:rsid w:val="00053289"/>
    <w:rsid w:val="000536AD"/>
    <w:rsid w:val="00053A15"/>
    <w:rsid w:val="000545E2"/>
    <w:rsid w:val="000549FA"/>
    <w:rsid w:val="000555D5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667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1E5"/>
    <w:rsid w:val="00075B73"/>
    <w:rsid w:val="00075F18"/>
    <w:rsid w:val="0007628E"/>
    <w:rsid w:val="000770DB"/>
    <w:rsid w:val="0007727E"/>
    <w:rsid w:val="00077E2B"/>
    <w:rsid w:val="00080386"/>
    <w:rsid w:val="000807EB"/>
    <w:rsid w:val="00080EA6"/>
    <w:rsid w:val="0008180E"/>
    <w:rsid w:val="000818CF"/>
    <w:rsid w:val="0008191C"/>
    <w:rsid w:val="00081C6E"/>
    <w:rsid w:val="00081CE1"/>
    <w:rsid w:val="000821CF"/>
    <w:rsid w:val="000826BA"/>
    <w:rsid w:val="000830A9"/>
    <w:rsid w:val="00083C8C"/>
    <w:rsid w:val="0008568F"/>
    <w:rsid w:val="000857ED"/>
    <w:rsid w:val="0008652D"/>
    <w:rsid w:val="0008664E"/>
    <w:rsid w:val="000867B7"/>
    <w:rsid w:val="00086AC1"/>
    <w:rsid w:val="00086ACC"/>
    <w:rsid w:val="00086E84"/>
    <w:rsid w:val="00087418"/>
    <w:rsid w:val="000903BA"/>
    <w:rsid w:val="00090719"/>
    <w:rsid w:val="0009090F"/>
    <w:rsid w:val="00090E26"/>
    <w:rsid w:val="00091494"/>
    <w:rsid w:val="00091848"/>
    <w:rsid w:val="00091A9E"/>
    <w:rsid w:val="00093073"/>
    <w:rsid w:val="0009332D"/>
    <w:rsid w:val="0009381C"/>
    <w:rsid w:val="00093DED"/>
    <w:rsid w:val="00093F43"/>
    <w:rsid w:val="00094911"/>
    <w:rsid w:val="00094C45"/>
    <w:rsid w:val="00094EEF"/>
    <w:rsid w:val="00094FC3"/>
    <w:rsid w:val="00095427"/>
    <w:rsid w:val="00095647"/>
    <w:rsid w:val="00095877"/>
    <w:rsid w:val="0009618E"/>
    <w:rsid w:val="00096656"/>
    <w:rsid w:val="00096917"/>
    <w:rsid w:val="00097E79"/>
    <w:rsid w:val="000A0C2C"/>
    <w:rsid w:val="000A17FA"/>
    <w:rsid w:val="000A236D"/>
    <w:rsid w:val="000A26A4"/>
    <w:rsid w:val="000A3D89"/>
    <w:rsid w:val="000A4144"/>
    <w:rsid w:val="000A4947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2F"/>
    <w:rsid w:val="000B51EF"/>
    <w:rsid w:val="000B61A1"/>
    <w:rsid w:val="000B687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6B4"/>
    <w:rsid w:val="000C3AD4"/>
    <w:rsid w:val="000C3B7D"/>
    <w:rsid w:val="000C3CD0"/>
    <w:rsid w:val="000C426B"/>
    <w:rsid w:val="000C4F80"/>
    <w:rsid w:val="000C5120"/>
    <w:rsid w:val="000C538F"/>
    <w:rsid w:val="000C5712"/>
    <w:rsid w:val="000C5C23"/>
    <w:rsid w:val="000C612A"/>
    <w:rsid w:val="000C612F"/>
    <w:rsid w:val="000C6424"/>
    <w:rsid w:val="000C6723"/>
    <w:rsid w:val="000C6734"/>
    <w:rsid w:val="000C7318"/>
    <w:rsid w:val="000D03CA"/>
    <w:rsid w:val="000D0F2A"/>
    <w:rsid w:val="000D24FF"/>
    <w:rsid w:val="000D2748"/>
    <w:rsid w:val="000D27B4"/>
    <w:rsid w:val="000D33C3"/>
    <w:rsid w:val="000D36EE"/>
    <w:rsid w:val="000D3991"/>
    <w:rsid w:val="000D65A8"/>
    <w:rsid w:val="000D6C11"/>
    <w:rsid w:val="000D6FB9"/>
    <w:rsid w:val="000D6FC0"/>
    <w:rsid w:val="000D70BB"/>
    <w:rsid w:val="000E153A"/>
    <w:rsid w:val="000E17E5"/>
    <w:rsid w:val="000E1853"/>
    <w:rsid w:val="000E1974"/>
    <w:rsid w:val="000E1BBC"/>
    <w:rsid w:val="000E2624"/>
    <w:rsid w:val="000E2686"/>
    <w:rsid w:val="000E31A7"/>
    <w:rsid w:val="000E3820"/>
    <w:rsid w:val="000E52C7"/>
    <w:rsid w:val="000F004D"/>
    <w:rsid w:val="000F0825"/>
    <w:rsid w:val="000F1002"/>
    <w:rsid w:val="000F1F22"/>
    <w:rsid w:val="000F225A"/>
    <w:rsid w:val="000F2521"/>
    <w:rsid w:val="000F2B71"/>
    <w:rsid w:val="000F2C4C"/>
    <w:rsid w:val="000F4304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0E9E"/>
    <w:rsid w:val="00101016"/>
    <w:rsid w:val="00101331"/>
    <w:rsid w:val="00101656"/>
    <w:rsid w:val="00101786"/>
    <w:rsid w:val="00101BE6"/>
    <w:rsid w:val="00101C42"/>
    <w:rsid w:val="001024FA"/>
    <w:rsid w:val="00102661"/>
    <w:rsid w:val="001028AC"/>
    <w:rsid w:val="00102A1B"/>
    <w:rsid w:val="00102D26"/>
    <w:rsid w:val="00102D32"/>
    <w:rsid w:val="001030D1"/>
    <w:rsid w:val="00103DDF"/>
    <w:rsid w:val="00104CB6"/>
    <w:rsid w:val="001052E3"/>
    <w:rsid w:val="00105B26"/>
    <w:rsid w:val="00105EE2"/>
    <w:rsid w:val="0010703D"/>
    <w:rsid w:val="00107573"/>
    <w:rsid w:val="001075DD"/>
    <w:rsid w:val="001078DD"/>
    <w:rsid w:val="00111033"/>
    <w:rsid w:val="00111AD4"/>
    <w:rsid w:val="001121FE"/>
    <w:rsid w:val="00114124"/>
    <w:rsid w:val="0011600A"/>
    <w:rsid w:val="00116D3D"/>
    <w:rsid w:val="001176A7"/>
    <w:rsid w:val="00120DF3"/>
    <w:rsid w:val="00121118"/>
    <w:rsid w:val="00121AD6"/>
    <w:rsid w:val="001226C6"/>
    <w:rsid w:val="00122734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C56"/>
    <w:rsid w:val="00131D58"/>
    <w:rsid w:val="0013217E"/>
    <w:rsid w:val="001330EA"/>
    <w:rsid w:val="0013352D"/>
    <w:rsid w:val="00133977"/>
    <w:rsid w:val="00133D4E"/>
    <w:rsid w:val="001349F6"/>
    <w:rsid w:val="00134C65"/>
    <w:rsid w:val="00135EA3"/>
    <w:rsid w:val="00135F33"/>
    <w:rsid w:val="00136FF1"/>
    <w:rsid w:val="0013710D"/>
    <w:rsid w:val="0013718F"/>
    <w:rsid w:val="00137573"/>
    <w:rsid w:val="00137D2E"/>
    <w:rsid w:val="001400A0"/>
    <w:rsid w:val="001400F9"/>
    <w:rsid w:val="00141377"/>
    <w:rsid w:val="00141868"/>
    <w:rsid w:val="00142F8C"/>
    <w:rsid w:val="00143EEB"/>
    <w:rsid w:val="00144B44"/>
    <w:rsid w:val="00144F20"/>
    <w:rsid w:val="001452B9"/>
    <w:rsid w:val="001462A9"/>
    <w:rsid w:val="00146A6D"/>
    <w:rsid w:val="00146E3D"/>
    <w:rsid w:val="00146EF9"/>
    <w:rsid w:val="001472BB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9F9"/>
    <w:rsid w:val="00155F9C"/>
    <w:rsid w:val="0015628E"/>
    <w:rsid w:val="001562CE"/>
    <w:rsid w:val="00156553"/>
    <w:rsid w:val="001579A8"/>
    <w:rsid w:val="00157C92"/>
    <w:rsid w:val="00160067"/>
    <w:rsid w:val="00160604"/>
    <w:rsid w:val="00161B98"/>
    <w:rsid w:val="00162B72"/>
    <w:rsid w:val="00163689"/>
    <w:rsid w:val="00163A23"/>
    <w:rsid w:val="0016464D"/>
    <w:rsid w:val="00165048"/>
    <w:rsid w:val="001671DA"/>
    <w:rsid w:val="0016783B"/>
    <w:rsid w:val="0017010C"/>
    <w:rsid w:val="00170638"/>
    <w:rsid w:val="001709EC"/>
    <w:rsid w:val="00171510"/>
    <w:rsid w:val="001715C7"/>
    <w:rsid w:val="001729BF"/>
    <w:rsid w:val="00172B59"/>
    <w:rsid w:val="00172CE8"/>
    <w:rsid w:val="00172D37"/>
    <w:rsid w:val="00173338"/>
    <w:rsid w:val="00174869"/>
    <w:rsid w:val="00174A72"/>
    <w:rsid w:val="001754F1"/>
    <w:rsid w:val="0017570F"/>
    <w:rsid w:val="00177F63"/>
    <w:rsid w:val="00180278"/>
    <w:rsid w:val="00180389"/>
    <w:rsid w:val="00180B6B"/>
    <w:rsid w:val="00181A5D"/>
    <w:rsid w:val="00181A73"/>
    <w:rsid w:val="00181F24"/>
    <w:rsid w:val="0018208C"/>
    <w:rsid w:val="00182801"/>
    <w:rsid w:val="0018302D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305E"/>
    <w:rsid w:val="001932B3"/>
    <w:rsid w:val="00193CBB"/>
    <w:rsid w:val="00195723"/>
    <w:rsid w:val="001957A8"/>
    <w:rsid w:val="00195A47"/>
    <w:rsid w:val="00196880"/>
    <w:rsid w:val="00196ACE"/>
    <w:rsid w:val="00196AE6"/>
    <w:rsid w:val="00196EF5"/>
    <w:rsid w:val="00196F26"/>
    <w:rsid w:val="001A09CA"/>
    <w:rsid w:val="001A128A"/>
    <w:rsid w:val="001A2238"/>
    <w:rsid w:val="001A250C"/>
    <w:rsid w:val="001A2E50"/>
    <w:rsid w:val="001A31FC"/>
    <w:rsid w:val="001A3281"/>
    <w:rsid w:val="001A3688"/>
    <w:rsid w:val="001A375F"/>
    <w:rsid w:val="001A40D2"/>
    <w:rsid w:val="001A476E"/>
    <w:rsid w:val="001A4C5A"/>
    <w:rsid w:val="001A5BD0"/>
    <w:rsid w:val="001A5F0D"/>
    <w:rsid w:val="001A7986"/>
    <w:rsid w:val="001A7C32"/>
    <w:rsid w:val="001B12CA"/>
    <w:rsid w:val="001B1331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4E2"/>
    <w:rsid w:val="001B56D8"/>
    <w:rsid w:val="001B5924"/>
    <w:rsid w:val="001B6DBE"/>
    <w:rsid w:val="001B759E"/>
    <w:rsid w:val="001B7F2B"/>
    <w:rsid w:val="001C03A8"/>
    <w:rsid w:val="001C0765"/>
    <w:rsid w:val="001C1452"/>
    <w:rsid w:val="001C20BC"/>
    <w:rsid w:val="001C25AC"/>
    <w:rsid w:val="001C25B7"/>
    <w:rsid w:val="001C2861"/>
    <w:rsid w:val="001C2AFE"/>
    <w:rsid w:val="001C3680"/>
    <w:rsid w:val="001C652D"/>
    <w:rsid w:val="001C6C68"/>
    <w:rsid w:val="001C783D"/>
    <w:rsid w:val="001C7C66"/>
    <w:rsid w:val="001D0080"/>
    <w:rsid w:val="001D0407"/>
    <w:rsid w:val="001D0808"/>
    <w:rsid w:val="001D1430"/>
    <w:rsid w:val="001D1D0D"/>
    <w:rsid w:val="001D2080"/>
    <w:rsid w:val="001D2722"/>
    <w:rsid w:val="001D4D39"/>
    <w:rsid w:val="001D4D74"/>
    <w:rsid w:val="001D4F1F"/>
    <w:rsid w:val="001D51F3"/>
    <w:rsid w:val="001D55E5"/>
    <w:rsid w:val="001D6D4C"/>
    <w:rsid w:val="001E0C0F"/>
    <w:rsid w:val="001E0CE8"/>
    <w:rsid w:val="001E0DC8"/>
    <w:rsid w:val="001E1255"/>
    <w:rsid w:val="001E1C03"/>
    <w:rsid w:val="001E2167"/>
    <w:rsid w:val="001E255E"/>
    <w:rsid w:val="001E2B80"/>
    <w:rsid w:val="001E3525"/>
    <w:rsid w:val="001E4D80"/>
    <w:rsid w:val="001E4FCA"/>
    <w:rsid w:val="001E5B4F"/>
    <w:rsid w:val="001E6D2C"/>
    <w:rsid w:val="001E749B"/>
    <w:rsid w:val="001E7802"/>
    <w:rsid w:val="001E7D37"/>
    <w:rsid w:val="001F034B"/>
    <w:rsid w:val="001F0C53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24B"/>
    <w:rsid w:val="002017FF"/>
    <w:rsid w:val="0020238D"/>
    <w:rsid w:val="00203488"/>
    <w:rsid w:val="00203568"/>
    <w:rsid w:val="00204579"/>
    <w:rsid w:val="0020479C"/>
    <w:rsid w:val="00204BEF"/>
    <w:rsid w:val="00206204"/>
    <w:rsid w:val="002064D4"/>
    <w:rsid w:val="00207DFF"/>
    <w:rsid w:val="00210A2D"/>
    <w:rsid w:val="00210E64"/>
    <w:rsid w:val="00211E61"/>
    <w:rsid w:val="00212151"/>
    <w:rsid w:val="00212B22"/>
    <w:rsid w:val="00212E2F"/>
    <w:rsid w:val="0021345D"/>
    <w:rsid w:val="002146F7"/>
    <w:rsid w:val="00215394"/>
    <w:rsid w:val="00215576"/>
    <w:rsid w:val="00216073"/>
    <w:rsid w:val="00220410"/>
    <w:rsid w:val="00220B73"/>
    <w:rsid w:val="00220EBF"/>
    <w:rsid w:val="0022122C"/>
    <w:rsid w:val="00222054"/>
    <w:rsid w:val="0022208E"/>
    <w:rsid w:val="00222D4C"/>
    <w:rsid w:val="00222F64"/>
    <w:rsid w:val="002232AC"/>
    <w:rsid w:val="002234D6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0EFD"/>
    <w:rsid w:val="0023145A"/>
    <w:rsid w:val="00231932"/>
    <w:rsid w:val="002335F1"/>
    <w:rsid w:val="002336D8"/>
    <w:rsid w:val="002339EA"/>
    <w:rsid w:val="00233AEE"/>
    <w:rsid w:val="00233BFD"/>
    <w:rsid w:val="00233C61"/>
    <w:rsid w:val="00233E13"/>
    <w:rsid w:val="00235F07"/>
    <w:rsid w:val="002364F2"/>
    <w:rsid w:val="002375EE"/>
    <w:rsid w:val="0024027B"/>
    <w:rsid w:val="002404DC"/>
    <w:rsid w:val="00241ABA"/>
    <w:rsid w:val="00241D13"/>
    <w:rsid w:val="00242143"/>
    <w:rsid w:val="002426A6"/>
    <w:rsid w:val="00242EBB"/>
    <w:rsid w:val="00243E70"/>
    <w:rsid w:val="0024466F"/>
    <w:rsid w:val="00244AD7"/>
    <w:rsid w:val="00245226"/>
    <w:rsid w:val="00246BFA"/>
    <w:rsid w:val="00247A17"/>
    <w:rsid w:val="00250385"/>
    <w:rsid w:val="00250F9E"/>
    <w:rsid w:val="00250FC0"/>
    <w:rsid w:val="00252D68"/>
    <w:rsid w:val="00252E1A"/>
    <w:rsid w:val="00252F11"/>
    <w:rsid w:val="00253284"/>
    <w:rsid w:val="002539CE"/>
    <w:rsid w:val="00253F5D"/>
    <w:rsid w:val="00253FD8"/>
    <w:rsid w:val="0025494C"/>
    <w:rsid w:val="00255193"/>
    <w:rsid w:val="002556E4"/>
    <w:rsid w:val="00255743"/>
    <w:rsid w:val="00255D85"/>
    <w:rsid w:val="0025644B"/>
    <w:rsid w:val="002564DB"/>
    <w:rsid w:val="00257CAC"/>
    <w:rsid w:val="00260F47"/>
    <w:rsid w:val="002621ED"/>
    <w:rsid w:val="0026233D"/>
    <w:rsid w:val="0026288C"/>
    <w:rsid w:val="00262CD6"/>
    <w:rsid w:val="00263AE5"/>
    <w:rsid w:val="0026479F"/>
    <w:rsid w:val="002648F2"/>
    <w:rsid w:val="00264BCB"/>
    <w:rsid w:val="00266174"/>
    <w:rsid w:val="00267512"/>
    <w:rsid w:val="002705CF"/>
    <w:rsid w:val="00270C10"/>
    <w:rsid w:val="00270DC6"/>
    <w:rsid w:val="00270E64"/>
    <w:rsid w:val="002715E8"/>
    <w:rsid w:val="00271663"/>
    <w:rsid w:val="00271A16"/>
    <w:rsid w:val="00272C74"/>
    <w:rsid w:val="00272F5D"/>
    <w:rsid w:val="0027341C"/>
    <w:rsid w:val="00273461"/>
    <w:rsid w:val="00273462"/>
    <w:rsid w:val="002738A9"/>
    <w:rsid w:val="00273A26"/>
    <w:rsid w:val="00275086"/>
    <w:rsid w:val="002752AF"/>
    <w:rsid w:val="00276042"/>
    <w:rsid w:val="002774E9"/>
    <w:rsid w:val="00277D8F"/>
    <w:rsid w:val="00281B5A"/>
    <w:rsid w:val="00281C25"/>
    <w:rsid w:val="00281DBF"/>
    <w:rsid w:val="00281DD1"/>
    <w:rsid w:val="002823DA"/>
    <w:rsid w:val="00282916"/>
    <w:rsid w:val="002852C1"/>
    <w:rsid w:val="00285874"/>
    <w:rsid w:val="0028612D"/>
    <w:rsid w:val="00286203"/>
    <w:rsid w:val="00286FF0"/>
    <w:rsid w:val="00287616"/>
    <w:rsid w:val="00287E6F"/>
    <w:rsid w:val="002913CF"/>
    <w:rsid w:val="002916E0"/>
    <w:rsid w:val="002918D1"/>
    <w:rsid w:val="00292F3E"/>
    <w:rsid w:val="00293488"/>
    <w:rsid w:val="002940BC"/>
    <w:rsid w:val="0029446D"/>
    <w:rsid w:val="002944AA"/>
    <w:rsid w:val="00294783"/>
    <w:rsid w:val="00295273"/>
    <w:rsid w:val="0029584E"/>
    <w:rsid w:val="002971DF"/>
    <w:rsid w:val="0029747D"/>
    <w:rsid w:val="002A0997"/>
    <w:rsid w:val="002A0BDA"/>
    <w:rsid w:val="002A221B"/>
    <w:rsid w:val="002A22EB"/>
    <w:rsid w:val="002A22F9"/>
    <w:rsid w:val="002A2385"/>
    <w:rsid w:val="002A379A"/>
    <w:rsid w:val="002A39AA"/>
    <w:rsid w:val="002A4861"/>
    <w:rsid w:val="002A4877"/>
    <w:rsid w:val="002A4B21"/>
    <w:rsid w:val="002A5048"/>
    <w:rsid w:val="002A5B5D"/>
    <w:rsid w:val="002A5B75"/>
    <w:rsid w:val="002A662E"/>
    <w:rsid w:val="002A6914"/>
    <w:rsid w:val="002A6920"/>
    <w:rsid w:val="002A6A61"/>
    <w:rsid w:val="002A6B45"/>
    <w:rsid w:val="002A7218"/>
    <w:rsid w:val="002A75EA"/>
    <w:rsid w:val="002A79AA"/>
    <w:rsid w:val="002A7BCB"/>
    <w:rsid w:val="002B0E0C"/>
    <w:rsid w:val="002B0EF0"/>
    <w:rsid w:val="002B1526"/>
    <w:rsid w:val="002B1600"/>
    <w:rsid w:val="002B1676"/>
    <w:rsid w:val="002B2964"/>
    <w:rsid w:val="002B2C0E"/>
    <w:rsid w:val="002B37C8"/>
    <w:rsid w:val="002B3B2F"/>
    <w:rsid w:val="002B4656"/>
    <w:rsid w:val="002B4EA4"/>
    <w:rsid w:val="002B5EE2"/>
    <w:rsid w:val="002B6DB9"/>
    <w:rsid w:val="002C0549"/>
    <w:rsid w:val="002C143C"/>
    <w:rsid w:val="002C251A"/>
    <w:rsid w:val="002C35F5"/>
    <w:rsid w:val="002C36CE"/>
    <w:rsid w:val="002C3E67"/>
    <w:rsid w:val="002C5529"/>
    <w:rsid w:val="002C55B7"/>
    <w:rsid w:val="002C5C37"/>
    <w:rsid w:val="002C5D2B"/>
    <w:rsid w:val="002C656D"/>
    <w:rsid w:val="002C6B4E"/>
    <w:rsid w:val="002C72BB"/>
    <w:rsid w:val="002D090B"/>
    <w:rsid w:val="002D1C69"/>
    <w:rsid w:val="002D23BE"/>
    <w:rsid w:val="002D2C73"/>
    <w:rsid w:val="002D3070"/>
    <w:rsid w:val="002D3ADA"/>
    <w:rsid w:val="002D4361"/>
    <w:rsid w:val="002D5424"/>
    <w:rsid w:val="002D560A"/>
    <w:rsid w:val="002D5FD8"/>
    <w:rsid w:val="002D623F"/>
    <w:rsid w:val="002D721F"/>
    <w:rsid w:val="002D7D3D"/>
    <w:rsid w:val="002E1654"/>
    <w:rsid w:val="002E2158"/>
    <w:rsid w:val="002E2C88"/>
    <w:rsid w:val="002E31E6"/>
    <w:rsid w:val="002E3266"/>
    <w:rsid w:val="002E41F1"/>
    <w:rsid w:val="002E4316"/>
    <w:rsid w:val="002E465F"/>
    <w:rsid w:val="002E499B"/>
    <w:rsid w:val="002E4A76"/>
    <w:rsid w:val="002E4D50"/>
    <w:rsid w:val="002E54E8"/>
    <w:rsid w:val="002E5794"/>
    <w:rsid w:val="002E60D6"/>
    <w:rsid w:val="002E6CCF"/>
    <w:rsid w:val="002E7AEC"/>
    <w:rsid w:val="002F1712"/>
    <w:rsid w:val="002F1F36"/>
    <w:rsid w:val="002F3032"/>
    <w:rsid w:val="002F35B5"/>
    <w:rsid w:val="002F3BE5"/>
    <w:rsid w:val="002F4294"/>
    <w:rsid w:val="002F439C"/>
    <w:rsid w:val="002F494D"/>
    <w:rsid w:val="002F4A16"/>
    <w:rsid w:val="002F52A5"/>
    <w:rsid w:val="002F6A94"/>
    <w:rsid w:val="002F6AA1"/>
    <w:rsid w:val="002F70F1"/>
    <w:rsid w:val="002F7690"/>
    <w:rsid w:val="00300ED6"/>
    <w:rsid w:val="00301473"/>
    <w:rsid w:val="0030166C"/>
    <w:rsid w:val="0030190A"/>
    <w:rsid w:val="00301E79"/>
    <w:rsid w:val="0030340F"/>
    <w:rsid w:val="0030354C"/>
    <w:rsid w:val="0030393F"/>
    <w:rsid w:val="003042B6"/>
    <w:rsid w:val="003048F0"/>
    <w:rsid w:val="00305434"/>
    <w:rsid w:val="00306D11"/>
    <w:rsid w:val="00307199"/>
    <w:rsid w:val="003077FC"/>
    <w:rsid w:val="00313595"/>
    <w:rsid w:val="00313949"/>
    <w:rsid w:val="0031396B"/>
    <w:rsid w:val="003149DA"/>
    <w:rsid w:val="0031576E"/>
    <w:rsid w:val="00315B66"/>
    <w:rsid w:val="00315DEB"/>
    <w:rsid w:val="0031612E"/>
    <w:rsid w:val="00316378"/>
    <w:rsid w:val="00316E23"/>
    <w:rsid w:val="0031727D"/>
    <w:rsid w:val="00317478"/>
    <w:rsid w:val="00321DA4"/>
    <w:rsid w:val="00321F3E"/>
    <w:rsid w:val="003224BF"/>
    <w:rsid w:val="00322510"/>
    <w:rsid w:val="00322F3C"/>
    <w:rsid w:val="00323035"/>
    <w:rsid w:val="00323218"/>
    <w:rsid w:val="0032322B"/>
    <w:rsid w:val="00323432"/>
    <w:rsid w:val="003236A2"/>
    <w:rsid w:val="00323F49"/>
    <w:rsid w:val="00324479"/>
    <w:rsid w:val="003245FD"/>
    <w:rsid w:val="00325145"/>
    <w:rsid w:val="003257DA"/>
    <w:rsid w:val="00325864"/>
    <w:rsid w:val="00325C66"/>
    <w:rsid w:val="003260BC"/>
    <w:rsid w:val="0033071E"/>
    <w:rsid w:val="0033083E"/>
    <w:rsid w:val="00330AF8"/>
    <w:rsid w:val="003315D7"/>
    <w:rsid w:val="00331715"/>
    <w:rsid w:val="00331D2A"/>
    <w:rsid w:val="00331FD1"/>
    <w:rsid w:val="0033221F"/>
    <w:rsid w:val="00332BE7"/>
    <w:rsid w:val="00332CA9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0CE"/>
    <w:rsid w:val="0034171F"/>
    <w:rsid w:val="00341CBD"/>
    <w:rsid w:val="00342D3B"/>
    <w:rsid w:val="0034366F"/>
    <w:rsid w:val="003437CA"/>
    <w:rsid w:val="00344B32"/>
    <w:rsid w:val="00344BC0"/>
    <w:rsid w:val="00344C02"/>
    <w:rsid w:val="00344E0F"/>
    <w:rsid w:val="00345BC8"/>
    <w:rsid w:val="0034775A"/>
    <w:rsid w:val="00347B41"/>
    <w:rsid w:val="00347C09"/>
    <w:rsid w:val="00350EFB"/>
    <w:rsid w:val="00351A32"/>
    <w:rsid w:val="00351C09"/>
    <w:rsid w:val="003521FB"/>
    <w:rsid w:val="00352402"/>
    <w:rsid w:val="00352A73"/>
    <w:rsid w:val="003534E7"/>
    <w:rsid w:val="00353E36"/>
    <w:rsid w:val="003541F9"/>
    <w:rsid w:val="003544EC"/>
    <w:rsid w:val="00354617"/>
    <w:rsid w:val="0035510A"/>
    <w:rsid w:val="00356046"/>
    <w:rsid w:val="003560D6"/>
    <w:rsid w:val="00356339"/>
    <w:rsid w:val="00356BF2"/>
    <w:rsid w:val="00357A98"/>
    <w:rsid w:val="00357D6F"/>
    <w:rsid w:val="00360B01"/>
    <w:rsid w:val="0036196F"/>
    <w:rsid w:val="003619A0"/>
    <w:rsid w:val="00361FF9"/>
    <w:rsid w:val="0036239E"/>
    <w:rsid w:val="00362CD9"/>
    <w:rsid w:val="00362FF4"/>
    <w:rsid w:val="0036319E"/>
    <w:rsid w:val="00364C1E"/>
    <w:rsid w:val="00366072"/>
    <w:rsid w:val="00366356"/>
    <w:rsid w:val="00367457"/>
    <w:rsid w:val="00367A41"/>
    <w:rsid w:val="00370EB7"/>
    <w:rsid w:val="00371635"/>
    <w:rsid w:val="003716FE"/>
    <w:rsid w:val="00371E8D"/>
    <w:rsid w:val="00371FF2"/>
    <w:rsid w:val="00372D86"/>
    <w:rsid w:val="0037368C"/>
    <w:rsid w:val="00373A9D"/>
    <w:rsid w:val="00375053"/>
    <w:rsid w:val="00375150"/>
    <w:rsid w:val="0037541F"/>
    <w:rsid w:val="00376716"/>
    <w:rsid w:val="00376796"/>
    <w:rsid w:val="00376C34"/>
    <w:rsid w:val="003779C4"/>
    <w:rsid w:val="003800A0"/>
    <w:rsid w:val="0038015C"/>
    <w:rsid w:val="003801F9"/>
    <w:rsid w:val="003803A3"/>
    <w:rsid w:val="0038058D"/>
    <w:rsid w:val="003806C8"/>
    <w:rsid w:val="0038085E"/>
    <w:rsid w:val="00380B46"/>
    <w:rsid w:val="0038126C"/>
    <w:rsid w:val="00381326"/>
    <w:rsid w:val="0038139A"/>
    <w:rsid w:val="003813BB"/>
    <w:rsid w:val="003813F4"/>
    <w:rsid w:val="00381FCE"/>
    <w:rsid w:val="003822D7"/>
    <w:rsid w:val="0038276B"/>
    <w:rsid w:val="003833FF"/>
    <w:rsid w:val="003837CD"/>
    <w:rsid w:val="00383881"/>
    <w:rsid w:val="00383E1D"/>
    <w:rsid w:val="00384012"/>
    <w:rsid w:val="00385BD8"/>
    <w:rsid w:val="0038612F"/>
    <w:rsid w:val="00386168"/>
    <w:rsid w:val="00386201"/>
    <w:rsid w:val="00386B14"/>
    <w:rsid w:val="00386C03"/>
    <w:rsid w:val="00390030"/>
    <w:rsid w:val="003906CD"/>
    <w:rsid w:val="00390C54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3FB"/>
    <w:rsid w:val="003944D1"/>
    <w:rsid w:val="003955DE"/>
    <w:rsid w:val="00395C58"/>
    <w:rsid w:val="003963BE"/>
    <w:rsid w:val="00396C4E"/>
    <w:rsid w:val="00396FA2"/>
    <w:rsid w:val="0039703D"/>
    <w:rsid w:val="0039736B"/>
    <w:rsid w:val="0039752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C85"/>
    <w:rsid w:val="003A4D4B"/>
    <w:rsid w:val="003A5A04"/>
    <w:rsid w:val="003A5AC4"/>
    <w:rsid w:val="003A5F26"/>
    <w:rsid w:val="003A641D"/>
    <w:rsid w:val="003A67CA"/>
    <w:rsid w:val="003A681B"/>
    <w:rsid w:val="003A69B3"/>
    <w:rsid w:val="003A6D12"/>
    <w:rsid w:val="003A6D4C"/>
    <w:rsid w:val="003B0724"/>
    <w:rsid w:val="003B1A5C"/>
    <w:rsid w:val="003B22F6"/>
    <w:rsid w:val="003B3117"/>
    <w:rsid w:val="003B37EF"/>
    <w:rsid w:val="003B6406"/>
    <w:rsid w:val="003B6D11"/>
    <w:rsid w:val="003B7080"/>
    <w:rsid w:val="003B721D"/>
    <w:rsid w:val="003C0059"/>
    <w:rsid w:val="003C05B8"/>
    <w:rsid w:val="003C103A"/>
    <w:rsid w:val="003C11A9"/>
    <w:rsid w:val="003C146F"/>
    <w:rsid w:val="003C1DD4"/>
    <w:rsid w:val="003C20CD"/>
    <w:rsid w:val="003C458D"/>
    <w:rsid w:val="003C4939"/>
    <w:rsid w:val="003C6075"/>
    <w:rsid w:val="003C6B43"/>
    <w:rsid w:val="003C7288"/>
    <w:rsid w:val="003C7735"/>
    <w:rsid w:val="003D0283"/>
    <w:rsid w:val="003D031C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41DC"/>
    <w:rsid w:val="003D535E"/>
    <w:rsid w:val="003D574C"/>
    <w:rsid w:val="003D5D44"/>
    <w:rsid w:val="003D6542"/>
    <w:rsid w:val="003D656B"/>
    <w:rsid w:val="003D7720"/>
    <w:rsid w:val="003D79B7"/>
    <w:rsid w:val="003E0B66"/>
    <w:rsid w:val="003E0E02"/>
    <w:rsid w:val="003E1E62"/>
    <w:rsid w:val="003E2AD0"/>
    <w:rsid w:val="003E2B00"/>
    <w:rsid w:val="003E4991"/>
    <w:rsid w:val="003E4CAC"/>
    <w:rsid w:val="003E51AA"/>
    <w:rsid w:val="003E54BD"/>
    <w:rsid w:val="003E63F1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EB3"/>
    <w:rsid w:val="003F70B2"/>
    <w:rsid w:val="003F75B1"/>
    <w:rsid w:val="003F770D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4B2F"/>
    <w:rsid w:val="00404DAA"/>
    <w:rsid w:val="00405071"/>
    <w:rsid w:val="00405078"/>
    <w:rsid w:val="0040592C"/>
    <w:rsid w:val="0040606E"/>
    <w:rsid w:val="00406255"/>
    <w:rsid w:val="004063DC"/>
    <w:rsid w:val="0040730E"/>
    <w:rsid w:val="004073EF"/>
    <w:rsid w:val="00407AD1"/>
    <w:rsid w:val="00407C0F"/>
    <w:rsid w:val="00407DAB"/>
    <w:rsid w:val="0041040A"/>
    <w:rsid w:val="00410883"/>
    <w:rsid w:val="004112E6"/>
    <w:rsid w:val="004114EF"/>
    <w:rsid w:val="00411753"/>
    <w:rsid w:val="00411A1B"/>
    <w:rsid w:val="00411A1C"/>
    <w:rsid w:val="00411FB9"/>
    <w:rsid w:val="00412007"/>
    <w:rsid w:val="0041264D"/>
    <w:rsid w:val="00412767"/>
    <w:rsid w:val="00412EC4"/>
    <w:rsid w:val="00413F35"/>
    <w:rsid w:val="00414DF5"/>
    <w:rsid w:val="00415891"/>
    <w:rsid w:val="00415994"/>
    <w:rsid w:val="00415E4E"/>
    <w:rsid w:val="00416310"/>
    <w:rsid w:val="00416FAB"/>
    <w:rsid w:val="00417A85"/>
    <w:rsid w:val="004209B5"/>
    <w:rsid w:val="004227FC"/>
    <w:rsid w:val="00422C8D"/>
    <w:rsid w:val="0042350C"/>
    <w:rsid w:val="004240D5"/>
    <w:rsid w:val="004244EE"/>
    <w:rsid w:val="0042486E"/>
    <w:rsid w:val="004253F9"/>
    <w:rsid w:val="00426439"/>
    <w:rsid w:val="004264F9"/>
    <w:rsid w:val="00426AD5"/>
    <w:rsid w:val="00426FD0"/>
    <w:rsid w:val="0042768B"/>
    <w:rsid w:val="00427740"/>
    <w:rsid w:val="00427A35"/>
    <w:rsid w:val="00430609"/>
    <w:rsid w:val="004321BF"/>
    <w:rsid w:val="0043345C"/>
    <w:rsid w:val="00433580"/>
    <w:rsid w:val="0043375B"/>
    <w:rsid w:val="0043380C"/>
    <w:rsid w:val="00434938"/>
    <w:rsid w:val="0043501F"/>
    <w:rsid w:val="00435530"/>
    <w:rsid w:val="004360D7"/>
    <w:rsid w:val="00436538"/>
    <w:rsid w:val="0043654D"/>
    <w:rsid w:val="00437EE8"/>
    <w:rsid w:val="0044043C"/>
    <w:rsid w:val="004406C9"/>
    <w:rsid w:val="004414A7"/>
    <w:rsid w:val="004416CA"/>
    <w:rsid w:val="0044192E"/>
    <w:rsid w:val="00441996"/>
    <w:rsid w:val="004426B0"/>
    <w:rsid w:val="0044274C"/>
    <w:rsid w:val="00442CA7"/>
    <w:rsid w:val="0044380D"/>
    <w:rsid w:val="00443F7A"/>
    <w:rsid w:val="004440B9"/>
    <w:rsid w:val="00444244"/>
    <w:rsid w:val="0044449D"/>
    <w:rsid w:val="004449DA"/>
    <w:rsid w:val="00445024"/>
    <w:rsid w:val="004450B2"/>
    <w:rsid w:val="004460E2"/>
    <w:rsid w:val="00446D2D"/>
    <w:rsid w:val="00446EAD"/>
    <w:rsid w:val="00447396"/>
    <w:rsid w:val="00447E8A"/>
    <w:rsid w:val="00450295"/>
    <w:rsid w:val="0045053B"/>
    <w:rsid w:val="00450A9D"/>
    <w:rsid w:val="00450D54"/>
    <w:rsid w:val="00450FAF"/>
    <w:rsid w:val="004512E9"/>
    <w:rsid w:val="004514C3"/>
    <w:rsid w:val="00451E53"/>
    <w:rsid w:val="00452646"/>
    <w:rsid w:val="00452F6C"/>
    <w:rsid w:val="004531E8"/>
    <w:rsid w:val="00453291"/>
    <w:rsid w:val="00454F2A"/>
    <w:rsid w:val="00455097"/>
    <w:rsid w:val="004551FB"/>
    <w:rsid w:val="004559D6"/>
    <w:rsid w:val="00455F45"/>
    <w:rsid w:val="0045651A"/>
    <w:rsid w:val="00457BA9"/>
    <w:rsid w:val="00457E7D"/>
    <w:rsid w:val="0046001E"/>
    <w:rsid w:val="0046079E"/>
    <w:rsid w:val="0046163D"/>
    <w:rsid w:val="00461740"/>
    <w:rsid w:val="004628DD"/>
    <w:rsid w:val="0046367A"/>
    <w:rsid w:val="004646DB"/>
    <w:rsid w:val="00464B6B"/>
    <w:rsid w:val="00464C09"/>
    <w:rsid w:val="00464D12"/>
    <w:rsid w:val="00465BD7"/>
    <w:rsid w:val="004664FF"/>
    <w:rsid w:val="00467074"/>
    <w:rsid w:val="0046768E"/>
    <w:rsid w:val="004677DE"/>
    <w:rsid w:val="00470164"/>
    <w:rsid w:val="004701FF"/>
    <w:rsid w:val="00472A7A"/>
    <w:rsid w:val="00472B1A"/>
    <w:rsid w:val="00472B93"/>
    <w:rsid w:val="004732A7"/>
    <w:rsid w:val="004733CA"/>
    <w:rsid w:val="00473C4F"/>
    <w:rsid w:val="00473F48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745"/>
    <w:rsid w:val="00482D1F"/>
    <w:rsid w:val="004838DF"/>
    <w:rsid w:val="00483BFD"/>
    <w:rsid w:val="0048401D"/>
    <w:rsid w:val="00484B84"/>
    <w:rsid w:val="00484CEF"/>
    <w:rsid w:val="004863F9"/>
    <w:rsid w:val="00487837"/>
    <w:rsid w:val="0049126E"/>
    <w:rsid w:val="004912F4"/>
    <w:rsid w:val="00491339"/>
    <w:rsid w:val="00491E01"/>
    <w:rsid w:val="00492717"/>
    <w:rsid w:val="004931AF"/>
    <w:rsid w:val="00493B83"/>
    <w:rsid w:val="00493E23"/>
    <w:rsid w:val="00494514"/>
    <w:rsid w:val="00494539"/>
    <w:rsid w:val="00494873"/>
    <w:rsid w:val="004949AD"/>
    <w:rsid w:val="0049694A"/>
    <w:rsid w:val="00496B02"/>
    <w:rsid w:val="004974A5"/>
    <w:rsid w:val="004A02A5"/>
    <w:rsid w:val="004A077A"/>
    <w:rsid w:val="004A1202"/>
    <w:rsid w:val="004A131A"/>
    <w:rsid w:val="004A1CBA"/>
    <w:rsid w:val="004A216E"/>
    <w:rsid w:val="004A281C"/>
    <w:rsid w:val="004A2FF3"/>
    <w:rsid w:val="004A341E"/>
    <w:rsid w:val="004A390D"/>
    <w:rsid w:val="004A47FF"/>
    <w:rsid w:val="004A513D"/>
    <w:rsid w:val="004A77F7"/>
    <w:rsid w:val="004B04C7"/>
    <w:rsid w:val="004B0DEA"/>
    <w:rsid w:val="004B2241"/>
    <w:rsid w:val="004B24DE"/>
    <w:rsid w:val="004B27B3"/>
    <w:rsid w:val="004B343F"/>
    <w:rsid w:val="004B4838"/>
    <w:rsid w:val="004B510D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F06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53F"/>
    <w:rsid w:val="004D1CB3"/>
    <w:rsid w:val="004D2054"/>
    <w:rsid w:val="004D21F3"/>
    <w:rsid w:val="004D2D88"/>
    <w:rsid w:val="004D3394"/>
    <w:rsid w:val="004D3598"/>
    <w:rsid w:val="004D3E6F"/>
    <w:rsid w:val="004D4097"/>
    <w:rsid w:val="004D434D"/>
    <w:rsid w:val="004D43FD"/>
    <w:rsid w:val="004D53FB"/>
    <w:rsid w:val="004D577A"/>
    <w:rsid w:val="004D5C39"/>
    <w:rsid w:val="004E064C"/>
    <w:rsid w:val="004E0B50"/>
    <w:rsid w:val="004E15C0"/>
    <w:rsid w:val="004E2CC1"/>
    <w:rsid w:val="004E2FA6"/>
    <w:rsid w:val="004E33D9"/>
    <w:rsid w:val="004E4425"/>
    <w:rsid w:val="004E61A9"/>
    <w:rsid w:val="004E6222"/>
    <w:rsid w:val="004E66DB"/>
    <w:rsid w:val="004E67BC"/>
    <w:rsid w:val="004E698A"/>
    <w:rsid w:val="004E6A9A"/>
    <w:rsid w:val="004E7BB8"/>
    <w:rsid w:val="004E7D32"/>
    <w:rsid w:val="004E7D88"/>
    <w:rsid w:val="004F0179"/>
    <w:rsid w:val="004F0459"/>
    <w:rsid w:val="004F07CF"/>
    <w:rsid w:val="004F0817"/>
    <w:rsid w:val="004F107A"/>
    <w:rsid w:val="004F334D"/>
    <w:rsid w:val="004F4058"/>
    <w:rsid w:val="004F40CB"/>
    <w:rsid w:val="004F47BD"/>
    <w:rsid w:val="004F502A"/>
    <w:rsid w:val="004F58E7"/>
    <w:rsid w:val="004F733D"/>
    <w:rsid w:val="004F7828"/>
    <w:rsid w:val="00500D40"/>
    <w:rsid w:val="00501066"/>
    <w:rsid w:val="005018D8"/>
    <w:rsid w:val="00503524"/>
    <w:rsid w:val="00503D28"/>
    <w:rsid w:val="0050405C"/>
    <w:rsid w:val="005044E2"/>
    <w:rsid w:val="00504561"/>
    <w:rsid w:val="005052BD"/>
    <w:rsid w:val="00505435"/>
    <w:rsid w:val="00505686"/>
    <w:rsid w:val="005075CE"/>
    <w:rsid w:val="005121B2"/>
    <w:rsid w:val="00512D28"/>
    <w:rsid w:val="00512D3F"/>
    <w:rsid w:val="005131EC"/>
    <w:rsid w:val="0051348B"/>
    <w:rsid w:val="0051421D"/>
    <w:rsid w:val="00514D5A"/>
    <w:rsid w:val="00515A71"/>
    <w:rsid w:val="00515B71"/>
    <w:rsid w:val="005164EC"/>
    <w:rsid w:val="00516F01"/>
    <w:rsid w:val="00517527"/>
    <w:rsid w:val="00517C7E"/>
    <w:rsid w:val="00517D1A"/>
    <w:rsid w:val="00521156"/>
    <w:rsid w:val="0052181F"/>
    <w:rsid w:val="00521FF5"/>
    <w:rsid w:val="0052219F"/>
    <w:rsid w:val="00522487"/>
    <w:rsid w:val="00522681"/>
    <w:rsid w:val="00522EDA"/>
    <w:rsid w:val="00523104"/>
    <w:rsid w:val="00523460"/>
    <w:rsid w:val="005234FB"/>
    <w:rsid w:val="0052400D"/>
    <w:rsid w:val="00524387"/>
    <w:rsid w:val="00524FF0"/>
    <w:rsid w:val="00525B15"/>
    <w:rsid w:val="0052603C"/>
    <w:rsid w:val="0052668B"/>
    <w:rsid w:val="00526A2C"/>
    <w:rsid w:val="00526FFE"/>
    <w:rsid w:val="005274AD"/>
    <w:rsid w:val="005275DA"/>
    <w:rsid w:val="0052785A"/>
    <w:rsid w:val="00527F40"/>
    <w:rsid w:val="00530E5D"/>
    <w:rsid w:val="005319E8"/>
    <w:rsid w:val="005325D6"/>
    <w:rsid w:val="0053263B"/>
    <w:rsid w:val="00532E66"/>
    <w:rsid w:val="005335A4"/>
    <w:rsid w:val="00533CC5"/>
    <w:rsid w:val="00534554"/>
    <w:rsid w:val="00534EBD"/>
    <w:rsid w:val="00535126"/>
    <w:rsid w:val="005366FD"/>
    <w:rsid w:val="00536B8D"/>
    <w:rsid w:val="00536F9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8E"/>
    <w:rsid w:val="00542AA5"/>
    <w:rsid w:val="00544015"/>
    <w:rsid w:val="00544506"/>
    <w:rsid w:val="00544E93"/>
    <w:rsid w:val="00546126"/>
    <w:rsid w:val="005465A6"/>
    <w:rsid w:val="0054741E"/>
    <w:rsid w:val="00547EF4"/>
    <w:rsid w:val="00550110"/>
    <w:rsid w:val="00550420"/>
    <w:rsid w:val="00551159"/>
    <w:rsid w:val="005517CF"/>
    <w:rsid w:val="00551C6E"/>
    <w:rsid w:val="00552065"/>
    <w:rsid w:val="00552323"/>
    <w:rsid w:val="00553690"/>
    <w:rsid w:val="0055381F"/>
    <w:rsid w:val="005547FC"/>
    <w:rsid w:val="00554D5F"/>
    <w:rsid w:val="00554D7B"/>
    <w:rsid w:val="00556186"/>
    <w:rsid w:val="005567C7"/>
    <w:rsid w:val="005572AF"/>
    <w:rsid w:val="005603DF"/>
    <w:rsid w:val="00561027"/>
    <w:rsid w:val="00561809"/>
    <w:rsid w:val="005618C1"/>
    <w:rsid w:val="005623DE"/>
    <w:rsid w:val="005625C0"/>
    <w:rsid w:val="005625F4"/>
    <w:rsid w:val="0056370F"/>
    <w:rsid w:val="00563ECF"/>
    <w:rsid w:val="00563FBF"/>
    <w:rsid w:val="00564F86"/>
    <w:rsid w:val="005652B0"/>
    <w:rsid w:val="0056536C"/>
    <w:rsid w:val="00565CB7"/>
    <w:rsid w:val="0056619E"/>
    <w:rsid w:val="00567667"/>
    <w:rsid w:val="00567E55"/>
    <w:rsid w:val="00567F3A"/>
    <w:rsid w:val="005707DD"/>
    <w:rsid w:val="005712D7"/>
    <w:rsid w:val="00571659"/>
    <w:rsid w:val="00571A2B"/>
    <w:rsid w:val="00571A95"/>
    <w:rsid w:val="005726E6"/>
    <w:rsid w:val="0057312D"/>
    <w:rsid w:val="00573ABD"/>
    <w:rsid w:val="00573B72"/>
    <w:rsid w:val="00573F43"/>
    <w:rsid w:val="0057462F"/>
    <w:rsid w:val="00574681"/>
    <w:rsid w:val="00574890"/>
    <w:rsid w:val="00574A9B"/>
    <w:rsid w:val="00575127"/>
    <w:rsid w:val="00575B5F"/>
    <w:rsid w:val="00575CBD"/>
    <w:rsid w:val="005768A6"/>
    <w:rsid w:val="00576BC7"/>
    <w:rsid w:val="00576E74"/>
    <w:rsid w:val="005770CF"/>
    <w:rsid w:val="005773C9"/>
    <w:rsid w:val="0057748A"/>
    <w:rsid w:val="00577C54"/>
    <w:rsid w:val="00577EAB"/>
    <w:rsid w:val="005804F3"/>
    <w:rsid w:val="00580799"/>
    <w:rsid w:val="005807BC"/>
    <w:rsid w:val="00580946"/>
    <w:rsid w:val="00580B99"/>
    <w:rsid w:val="0058129F"/>
    <w:rsid w:val="00582261"/>
    <w:rsid w:val="0058364D"/>
    <w:rsid w:val="00583F94"/>
    <w:rsid w:val="00585A88"/>
    <w:rsid w:val="00585F83"/>
    <w:rsid w:val="00586665"/>
    <w:rsid w:val="005867EA"/>
    <w:rsid w:val="005868E9"/>
    <w:rsid w:val="00586CA6"/>
    <w:rsid w:val="00586E46"/>
    <w:rsid w:val="00587932"/>
    <w:rsid w:val="00590105"/>
    <w:rsid w:val="005905D8"/>
    <w:rsid w:val="00591F8B"/>
    <w:rsid w:val="005923A5"/>
    <w:rsid w:val="00592560"/>
    <w:rsid w:val="00593D3E"/>
    <w:rsid w:val="005946BE"/>
    <w:rsid w:val="00594B40"/>
    <w:rsid w:val="00594F8D"/>
    <w:rsid w:val="0059565C"/>
    <w:rsid w:val="00595B0C"/>
    <w:rsid w:val="005962D6"/>
    <w:rsid w:val="0059655E"/>
    <w:rsid w:val="00596AB7"/>
    <w:rsid w:val="00597426"/>
    <w:rsid w:val="005A0B3D"/>
    <w:rsid w:val="005A0DCE"/>
    <w:rsid w:val="005A1396"/>
    <w:rsid w:val="005A1471"/>
    <w:rsid w:val="005A27E2"/>
    <w:rsid w:val="005A2952"/>
    <w:rsid w:val="005A54AF"/>
    <w:rsid w:val="005A54FF"/>
    <w:rsid w:val="005A580B"/>
    <w:rsid w:val="005A62C3"/>
    <w:rsid w:val="005A6F1C"/>
    <w:rsid w:val="005A74C4"/>
    <w:rsid w:val="005B0F76"/>
    <w:rsid w:val="005B12F4"/>
    <w:rsid w:val="005B2194"/>
    <w:rsid w:val="005B2EF4"/>
    <w:rsid w:val="005B40C9"/>
    <w:rsid w:val="005B43C8"/>
    <w:rsid w:val="005B46AC"/>
    <w:rsid w:val="005B4C2B"/>
    <w:rsid w:val="005B507D"/>
    <w:rsid w:val="005B6598"/>
    <w:rsid w:val="005B6A17"/>
    <w:rsid w:val="005B7148"/>
    <w:rsid w:val="005B7285"/>
    <w:rsid w:val="005B74A1"/>
    <w:rsid w:val="005C00E1"/>
    <w:rsid w:val="005C0AEC"/>
    <w:rsid w:val="005C12B6"/>
    <w:rsid w:val="005C1AA6"/>
    <w:rsid w:val="005C1AD4"/>
    <w:rsid w:val="005C1B8B"/>
    <w:rsid w:val="005C1D14"/>
    <w:rsid w:val="005C1DF3"/>
    <w:rsid w:val="005C29BA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ACF"/>
    <w:rsid w:val="005C7BA5"/>
    <w:rsid w:val="005C7CAE"/>
    <w:rsid w:val="005D0764"/>
    <w:rsid w:val="005D189B"/>
    <w:rsid w:val="005D1D77"/>
    <w:rsid w:val="005D1EA3"/>
    <w:rsid w:val="005D2801"/>
    <w:rsid w:val="005D2BAC"/>
    <w:rsid w:val="005D32EE"/>
    <w:rsid w:val="005D38AF"/>
    <w:rsid w:val="005D40ED"/>
    <w:rsid w:val="005D49E7"/>
    <w:rsid w:val="005D63E2"/>
    <w:rsid w:val="005D6958"/>
    <w:rsid w:val="005D7796"/>
    <w:rsid w:val="005D79FB"/>
    <w:rsid w:val="005E11CB"/>
    <w:rsid w:val="005E1AE5"/>
    <w:rsid w:val="005E277D"/>
    <w:rsid w:val="005E2A5E"/>
    <w:rsid w:val="005E34EE"/>
    <w:rsid w:val="005E3FB4"/>
    <w:rsid w:val="005E4473"/>
    <w:rsid w:val="005E562A"/>
    <w:rsid w:val="005E5B92"/>
    <w:rsid w:val="005E6377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33A0"/>
    <w:rsid w:val="005F3E5E"/>
    <w:rsid w:val="005F5101"/>
    <w:rsid w:val="005F5809"/>
    <w:rsid w:val="005F680F"/>
    <w:rsid w:val="005F6B70"/>
    <w:rsid w:val="005F6EDC"/>
    <w:rsid w:val="005F6F07"/>
    <w:rsid w:val="005F7189"/>
    <w:rsid w:val="005F719A"/>
    <w:rsid w:val="006006CB"/>
    <w:rsid w:val="00601FE6"/>
    <w:rsid w:val="00602DE1"/>
    <w:rsid w:val="00603AD6"/>
    <w:rsid w:val="00604645"/>
    <w:rsid w:val="006047CA"/>
    <w:rsid w:val="0060493E"/>
    <w:rsid w:val="00604EA6"/>
    <w:rsid w:val="0060520D"/>
    <w:rsid w:val="00605F1C"/>
    <w:rsid w:val="006060C7"/>
    <w:rsid w:val="00606280"/>
    <w:rsid w:val="006063B6"/>
    <w:rsid w:val="006067F5"/>
    <w:rsid w:val="0060693F"/>
    <w:rsid w:val="00606AEE"/>
    <w:rsid w:val="00607670"/>
    <w:rsid w:val="00607DF2"/>
    <w:rsid w:val="006115C6"/>
    <w:rsid w:val="00611CAD"/>
    <w:rsid w:val="00612A9E"/>
    <w:rsid w:val="00613478"/>
    <w:rsid w:val="00613BD1"/>
    <w:rsid w:val="00613C6A"/>
    <w:rsid w:val="00613F5F"/>
    <w:rsid w:val="00614A06"/>
    <w:rsid w:val="0061594A"/>
    <w:rsid w:val="00616B2D"/>
    <w:rsid w:val="00616BB1"/>
    <w:rsid w:val="00616E53"/>
    <w:rsid w:val="00617373"/>
    <w:rsid w:val="0062006A"/>
    <w:rsid w:val="00621773"/>
    <w:rsid w:val="006233D5"/>
    <w:rsid w:val="00623E72"/>
    <w:rsid w:val="00624413"/>
    <w:rsid w:val="00624621"/>
    <w:rsid w:val="00624F1C"/>
    <w:rsid w:val="0062537E"/>
    <w:rsid w:val="00625689"/>
    <w:rsid w:val="006257AB"/>
    <w:rsid w:val="00627052"/>
    <w:rsid w:val="00630863"/>
    <w:rsid w:val="00631112"/>
    <w:rsid w:val="006316BC"/>
    <w:rsid w:val="00631910"/>
    <w:rsid w:val="00631A7C"/>
    <w:rsid w:val="00632250"/>
    <w:rsid w:val="006335C0"/>
    <w:rsid w:val="00633CA7"/>
    <w:rsid w:val="00634151"/>
    <w:rsid w:val="00634190"/>
    <w:rsid w:val="0063425F"/>
    <w:rsid w:val="006342C1"/>
    <w:rsid w:val="0063586D"/>
    <w:rsid w:val="00636032"/>
    <w:rsid w:val="00636229"/>
    <w:rsid w:val="00636354"/>
    <w:rsid w:val="0063710C"/>
    <w:rsid w:val="00637576"/>
    <w:rsid w:val="006379BB"/>
    <w:rsid w:val="00640439"/>
    <w:rsid w:val="0064095B"/>
    <w:rsid w:val="006419FF"/>
    <w:rsid w:val="00641C37"/>
    <w:rsid w:val="00642599"/>
    <w:rsid w:val="00642631"/>
    <w:rsid w:val="00642D5D"/>
    <w:rsid w:val="00642F4A"/>
    <w:rsid w:val="0064309B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7E5"/>
    <w:rsid w:val="0065385E"/>
    <w:rsid w:val="00654466"/>
    <w:rsid w:val="00654655"/>
    <w:rsid w:val="00654EC9"/>
    <w:rsid w:val="006550AE"/>
    <w:rsid w:val="006560F6"/>
    <w:rsid w:val="0065619B"/>
    <w:rsid w:val="0065689C"/>
    <w:rsid w:val="0065754C"/>
    <w:rsid w:val="0065797A"/>
    <w:rsid w:val="00657B02"/>
    <w:rsid w:val="00660174"/>
    <w:rsid w:val="006619F0"/>
    <w:rsid w:val="00661FF0"/>
    <w:rsid w:val="006622DC"/>
    <w:rsid w:val="00663B9B"/>
    <w:rsid w:val="00664A36"/>
    <w:rsid w:val="00664B58"/>
    <w:rsid w:val="006658B1"/>
    <w:rsid w:val="00665CF1"/>
    <w:rsid w:val="00665D99"/>
    <w:rsid w:val="006661BE"/>
    <w:rsid w:val="006662CF"/>
    <w:rsid w:val="00666ECF"/>
    <w:rsid w:val="006674EB"/>
    <w:rsid w:val="00667520"/>
    <w:rsid w:val="00667FE9"/>
    <w:rsid w:val="006703F2"/>
    <w:rsid w:val="00670808"/>
    <w:rsid w:val="00670CA2"/>
    <w:rsid w:val="00670E77"/>
    <w:rsid w:val="00671588"/>
    <w:rsid w:val="00673019"/>
    <w:rsid w:val="006741CD"/>
    <w:rsid w:val="006746C5"/>
    <w:rsid w:val="00674943"/>
    <w:rsid w:val="00675872"/>
    <w:rsid w:val="0067606F"/>
    <w:rsid w:val="0067681C"/>
    <w:rsid w:val="006778DE"/>
    <w:rsid w:val="006779AA"/>
    <w:rsid w:val="00680D99"/>
    <w:rsid w:val="00680EEC"/>
    <w:rsid w:val="00682247"/>
    <w:rsid w:val="00682740"/>
    <w:rsid w:val="00682B6A"/>
    <w:rsid w:val="0068427C"/>
    <w:rsid w:val="006850D1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2A6B"/>
    <w:rsid w:val="00692B66"/>
    <w:rsid w:val="00693B50"/>
    <w:rsid w:val="00693BCB"/>
    <w:rsid w:val="00694EAB"/>
    <w:rsid w:val="00695E34"/>
    <w:rsid w:val="00696293"/>
    <w:rsid w:val="006967F9"/>
    <w:rsid w:val="00696971"/>
    <w:rsid w:val="00696A91"/>
    <w:rsid w:val="00697694"/>
    <w:rsid w:val="00697DD5"/>
    <w:rsid w:val="006A0263"/>
    <w:rsid w:val="006A0C70"/>
    <w:rsid w:val="006A1B51"/>
    <w:rsid w:val="006A20E0"/>
    <w:rsid w:val="006A20E8"/>
    <w:rsid w:val="006A24C8"/>
    <w:rsid w:val="006A5D87"/>
    <w:rsid w:val="006A5E81"/>
    <w:rsid w:val="006A69C1"/>
    <w:rsid w:val="006A6E99"/>
    <w:rsid w:val="006A762E"/>
    <w:rsid w:val="006B1FCC"/>
    <w:rsid w:val="006B2258"/>
    <w:rsid w:val="006B2340"/>
    <w:rsid w:val="006B2C0C"/>
    <w:rsid w:val="006B327A"/>
    <w:rsid w:val="006B3288"/>
    <w:rsid w:val="006B6594"/>
    <w:rsid w:val="006C01FA"/>
    <w:rsid w:val="006C03BF"/>
    <w:rsid w:val="006C163F"/>
    <w:rsid w:val="006C305C"/>
    <w:rsid w:val="006C3159"/>
    <w:rsid w:val="006C33D4"/>
    <w:rsid w:val="006C3844"/>
    <w:rsid w:val="006C3F7D"/>
    <w:rsid w:val="006C5AD4"/>
    <w:rsid w:val="006C5C97"/>
    <w:rsid w:val="006C7DE2"/>
    <w:rsid w:val="006D09D3"/>
    <w:rsid w:val="006D128F"/>
    <w:rsid w:val="006D13DC"/>
    <w:rsid w:val="006D1AAE"/>
    <w:rsid w:val="006D1CA8"/>
    <w:rsid w:val="006D271A"/>
    <w:rsid w:val="006D29C8"/>
    <w:rsid w:val="006D7F28"/>
    <w:rsid w:val="006E0456"/>
    <w:rsid w:val="006E0D94"/>
    <w:rsid w:val="006E269E"/>
    <w:rsid w:val="006E34A6"/>
    <w:rsid w:val="006E477B"/>
    <w:rsid w:val="006E4F5F"/>
    <w:rsid w:val="006E5EDC"/>
    <w:rsid w:val="006E60DE"/>
    <w:rsid w:val="006E6681"/>
    <w:rsid w:val="006E6722"/>
    <w:rsid w:val="006E6E0B"/>
    <w:rsid w:val="006E701D"/>
    <w:rsid w:val="006E7272"/>
    <w:rsid w:val="006E7287"/>
    <w:rsid w:val="006E72FA"/>
    <w:rsid w:val="006E75CD"/>
    <w:rsid w:val="006E7D19"/>
    <w:rsid w:val="006F09CF"/>
    <w:rsid w:val="006F20C4"/>
    <w:rsid w:val="006F2F38"/>
    <w:rsid w:val="006F3B38"/>
    <w:rsid w:val="006F44C1"/>
    <w:rsid w:val="006F50FD"/>
    <w:rsid w:val="006F6D34"/>
    <w:rsid w:val="006F7045"/>
    <w:rsid w:val="006F7150"/>
    <w:rsid w:val="006F7367"/>
    <w:rsid w:val="00700E10"/>
    <w:rsid w:val="007018C3"/>
    <w:rsid w:val="0070233D"/>
    <w:rsid w:val="00702EFD"/>
    <w:rsid w:val="00703762"/>
    <w:rsid w:val="007038FB"/>
    <w:rsid w:val="00703E65"/>
    <w:rsid w:val="00706454"/>
    <w:rsid w:val="0070705B"/>
    <w:rsid w:val="00707318"/>
    <w:rsid w:val="00707DCF"/>
    <w:rsid w:val="007104C6"/>
    <w:rsid w:val="00710E8A"/>
    <w:rsid w:val="007116B4"/>
    <w:rsid w:val="0071188B"/>
    <w:rsid w:val="00711F99"/>
    <w:rsid w:val="00711FB6"/>
    <w:rsid w:val="00712BEF"/>
    <w:rsid w:val="00712BFC"/>
    <w:rsid w:val="0071468F"/>
    <w:rsid w:val="007147E5"/>
    <w:rsid w:val="00714FE9"/>
    <w:rsid w:val="0071553E"/>
    <w:rsid w:val="00717A60"/>
    <w:rsid w:val="00720AC6"/>
    <w:rsid w:val="00721C40"/>
    <w:rsid w:val="00721CBF"/>
    <w:rsid w:val="007227B5"/>
    <w:rsid w:val="0072345D"/>
    <w:rsid w:val="00723CA4"/>
    <w:rsid w:val="007249FE"/>
    <w:rsid w:val="00724EA7"/>
    <w:rsid w:val="0072589B"/>
    <w:rsid w:val="007260BA"/>
    <w:rsid w:val="007263DD"/>
    <w:rsid w:val="00726424"/>
    <w:rsid w:val="00727A46"/>
    <w:rsid w:val="007302B6"/>
    <w:rsid w:val="00731B64"/>
    <w:rsid w:val="00731F14"/>
    <w:rsid w:val="00732005"/>
    <w:rsid w:val="00732FD3"/>
    <w:rsid w:val="00733199"/>
    <w:rsid w:val="007334CD"/>
    <w:rsid w:val="007346AA"/>
    <w:rsid w:val="0073497F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1F50"/>
    <w:rsid w:val="007426BF"/>
    <w:rsid w:val="007443A7"/>
    <w:rsid w:val="007443D7"/>
    <w:rsid w:val="0074459F"/>
    <w:rsid w:val="00744779"/>
    <w:rsid w:val="00744973"/>
    <w:rsid w:val="007454E2"/>
    <w:rsid w:val="00747EE3"/>
    <w:rsid w:val="0075013C"/>
    <w:rsid w:val="007508A6"/>
    <w:rsid w:val="00752BBA"/>
    <w:rsid w:val="0075323C"/>
    <w:rsid w:val="0075323F"/>
    <w:rsid w:val="00753955"/>
    <w:rsid w:val="007544E0"/>
    <w:rsid w:val="00754950"/>
    <w:rsid w:val="00755B0C"/>
    <w:rsid w:val="00756C0C"/>
    <w:rsid w:val="00756F24"/>
    <w:rsid w:val="00757EA9"/>
    <w:rsid w:val="00760BAA"/>
    <w:rsid w:val="00760BB1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531"/>
    <w:rsid w:val="00771DE5"/>
    <w:rsid w:val="00771E33"/>
    <w:rsid w:val="00772D07"/>
    <w:rsid w:val="00773654"/>
    <w:rsid w:val="0077390D"/>
    <w:rsid w:val="007745C7"/>
    <w:rsid w:val="0077555A"/>
    <w:rsid w:val="007756AA"/>
    <w:rsid w:val="007757E9"/>
    <w:rsid w:val="00776CD2"/>
    <w:rsid w:val="00777275"/>
    <w:rsid w:val="00777651"/>
    <w:rsid w:val="00777AAC"/>
    <w:rsid w:val="00777EE2"/>
    <w:rsid w:val="00780515"/>
    <w:rsid w:val="007818B1"/>
    <w:rsid w:val="007819A8"/>
    <w:rsid w:val="00781A5A"/>
    <w:rsid w:val="0078311A"/>
    <w:rsid w:val="00783CD3"/>
    <w:rsid w:val="00784304"/>
    <w:rsid w:val="007843D2"/>
    <w:rsid w:val="00784D81"/>
    <w:rsid w:val="0078643C"/>
    <w:rsid w:val="00786508"/>
    <w:rsid w:val="007872C3"/>
    <w:rsid w:val="007872E1"/>
    <w:rsid w:val="007873B7"/>
    <w:rsid w:val="00787E8E"/>
    <w:rsid w:val="0079098B"/>
    <w:rsid w:val="00790E58"/>
    <w:rsid w:val="007912F1"/>
    <w:rsid w:val="007916D5"/>
    <w:rsid w:val="007919DA"/>
    <w:rsid w:val="007925A3"/>
    <w:rsid w:val="00792791"/>
    <w:rsid w:val="00792AC4"/>
    <w:rsid w:val="00792AE2"/>
    <w:rsid w:val="00792F44"/>
    <w:rsid w:val="00793674"/>
    <w:rsid w:val="0079442D"/>
    <w:rsid w:val="00794830"/>
    <w:rsid w:val="00794D66"/>
    <w:rsid w:val="00796354"/>
    <w:rsid w:val="007968A0"/>
    <w:rsid w:val="007A02E1"/>
    <w:rsid w:val="007A078B"/>
    <w:rsid w:val="007A0C91"/>
    <w:rsid w:val="007A10BF"/>
    <w:rsid w:val="007A1684"/>
    <w:rsid w:val="007A1A9A"/>
    <w:rsid w:val="007A1AA4"/>
    <w:rsid w:val="007A22EA"/>
    <w:rsid w:val="007A2463"/>
    <w:rsid w:val="007A28EC"/>
    <w:rsid w:val="007A3524"/>
    <w:rsid w:val="007A35D3"/>
    <w:rsid w:val="007A38C5"/>
    <w:rsid w:val="007A38FA"/>
    <w:rsid w:val="007A3CFD"/>
    <w:rsid w:val="007A3E99"/>
    <w:rsid w:val="007A52A4"/>
    <w:rsid w:val="007A5504"/>
    <w:rsid w:val="007A643E"/>
    <w:rsid w:val="007A6CF7"/>
    <w:rsid w:val="007A6E90"/>
    <w:rsid w:val="007A7766"/>
    <w:rsid w:val="007A7776"/>
    <w:rsid w:val="007A7A44"/>
    <w:rsid w:val="007B0C6F"/>
    <w:rsid w:val="007B1103"/>
    <w:rsid w:val="007B1937"/>
    <w:rsid w:val="007B1B74"/>
    <w:rsid w:val="007B205F"/>
    <w:rsid w:val="007B28E0"/>
    <w:rsid w:val="007B2B00"/>
    <w:rsid w:val="007B36F5"/>
    <w:rsid w:val="007B392E"/>
    <w:rsid w:val="007B3ED5"/>
    <w:rsid w:val="007B4277"/>
    <w:rsid w:val="007B468D"/>
    <w:rsid w:val="007B47C9"/>
    <w:rsid w:val="007B4ABE"/>
    <w:rsid w:val="007B62A9"/>
    <w:rsid w:val="007B65CD"/>
    <w:rsid w:val="007B73AC"/>
    <w:rsid w:val="007B7AC6"/>
    <w:rsid w:val="007C0527"/>
    <w:rsid w:val="007C0BB5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5E72"/>
    <w:rsid w:val="007C7BE7"/>
    <w:rsid w:val="007C7CD7"/>
    <w:rsid w:val="007D0D69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7F4"/>
    <w:rsid w:val="007D4D20"/>
    <w:rsid w:val="007D544B"/>
    <w:rsid w:val="007D57D6"/>
    <w:rsid w:val="007D633E"/>
    <w:rsid w:val="007D6572"/>
    <w:rsid w:val="007D7801"/>
    <w:rsid w:val="007E0678"/>
    <w:rsid w:val="007E0A75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189"/>
    <w:rsid w:val="007E6312"/>
    <w:rsid w:val="007E6920"/>
    <w:rsid w:val="007E6AC6"/>
    <w:rsid w:val="007E75D4"/>
    <w:rsid w:val="007F041F"/>
    <w:rsid w:val="007F157C"/>
    <w:rsid w:val="007F199B"/>
    <w:rsid w:val="007F1EEB"/>
    <w:rsid w:val="007F216C"/>
    <w:rsid w:val="007F262A"/>
    <w:rsid w:val="007F30E4"/>
    <w:rsid w:val="007F34EF"/>
    <w:rsid w:val="007F358E"/>
    <w:rsid w:val="007F3970"/>
    <w:rsid w:val="007F3982"/>
    <w:rsid w:val="007F3CA9"/>
    <w:rsid w:val="007F3D4B"/>
    <w:rsid w:val="007F3F0F"/>
    <w:rsid w:val="007F3F53"/>
    <w:rsid w:val="007F46AC"/>
    <w:rsid w:val="007F4718"/>
    <w:rsid w:val="007F6193"/>
    <w:rsid w:val="007F63C8"/>
    <w:rsid w:val="007F7487"/>
    <w:rsid w:val="007F781D"/>
    <w:rsid w:val="007F7B5A"/>
    <w:rsid w:val="00801CCF"/>
    <w:rsid w:val="00802875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15"/>
    <w:rsid w:val="00804A6D"/>
    <w:rsid w:val="00805C64"/>
    <w:rsid w:val="00806C3C"/>
    <w:rsid w:val="00806CB1"/>
    <w:rsid w:val="0080775A"/>
    <w:rsid w:val="00810857"/>
    <w:rsid w:val="00810A1D"/>
    <w:rsid w:val="00810C21"/>
    <w:rsid w:val="00810E71"/>
    <w:rsid w:val="00810FCC"/>
    <w:rsid w:val="008115AC"/>
    <w:rsid w:val="00811AA7"/>
    <w:rsid w:val="00811D81"/>
    <w:rsid w:val="00812684"/>
    <w:rsid w:val="0081279C"/>
    <w:rsid w:val="008131CD"/>
    <w:rsid w:val="00813731"/>
    <w:rsid w:val="00814CA1"/>
    <w:rsid w:val="00815553"/>
    <w:rsid w:val="00815C70"/>
    <w:rsid w:val="00815E5A"/>
    <w:rsid w:val="00816373"/>
    <w:rsid w:val="008168BF"/>
    <w:rsid w:val="00816BCB"/>
    <w:rsid w:val="00817639"/>
    <w:rsid w:val="00817ED3"/>
    <w:rsid w:val="0082068B"/>
    <w:rsid w:val="00820A02"/>
    <w:rsid w:val="00820FB3"/>
    <w:rsid w:val="00821901"/>
    <w:rsid w:val="00821EEC"/>
    <w:rsid w:val="00821FB5"/>
    <w:rsid w:val="0082247C"/>
    <w:rsid w:val="0082313D"/>
    <w:rsid w:val="0082348F"/>
    <w:rsid w:val="008236CD"/>
    <w:rsid w:val="00823C3B"/>
    <w:rsid w:val="00825F7E"/>
    <w:rsid w:val="00826158"/>
    <w:rsid w:val="00826CD8"/>
    <w:rsid w:val="00827B93"/>
    <w:rsid w:val="00827BCB"/>
    <w:rsid w:val="00827F39"/>
    <w:rsid w:val="00830C40"/>
    <w:rsid w:val="00831024"/>
    <w:rsid w:val="008310F3"/>
    <w:rsid w:val="00831273"/>
    <w:rsid w:val="008323B8"/>
    <w:rsid w:val="00833B3C"/>
    <w:rsid w:val="00834053"/>
    <w:rsid w:val="008347B3"/>
    <w:rsid w:val="0083485E"/>
    <w:rsid w:val="00834C78"/>
    <w:rsid w:val="00835061"/>
    <w:rsid w:val="00836034"/>
    <w:rsid w:val="00837298"/>
    <w:rsid w:val="008377B8"/>
    <w:rsid w:val="008378A3"/>
    <w:rsid w:val="00837B36"/>
    <w:rsid w:val="00837D3B"/>
    <w:rsid w:val="00837EF3"/>
    <w:rsid w:val="00840749"/>
    <w:rsid w:val="00840D5B"/>
    <w:rsid w:val="0084120D"/>
    <w:rsid w:val="00842594"/>
    <w:rsid w:val="0084375D"/>
    <w:rsid w:val="00844391"/>
    <w:rsid w:val="00844871"/>
    <w:rsid w:val="00844A0B"/>
    <w:rsid w:val="00844BD9"/>
    <w:rsid w:val="00845DAC"/>
    <w:rsid w:val="00846194"/>
    <w:rsid w:val="008472C1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3C2"/>
    <w:rsid w:val="00855918"/>
    <w:rsid w:val="008567F8"/>
    <w:rsid w:val="00857422"/>
    <w:rsid w:val="0085776B"/>
    <w:rsid w:val="008577C3"/>
    <w:rsid w:val="00860255"/>
    <w:rsid w:val="00860520"/>
    <w:rsid w:val="008606DE"/>
    <w:rsid w:val="00861021"/>
    <w:rsid w:val="008610A5"/>
    <w:rsid w:val="008610EF"/>
    <w:rsid w:val="00861D91"/>
    <w:rsid w:val="00861DAB"/>
    <w:rsid w:val="008628B6"/>
    <w:rsid w:val="00862909"/>
    <w:rsid w:val="00862D65"/>
    <w:rsid w:val="00863939"/>
    <w:rsid w:val="00863C2F"/>
    <w:rsid w:val="00863EE8"/>
    <w:rsid w:val="00863F56"/>
    <w:rsid w:val="0086429A"/>
    <w:rsid w:val="00864452"/>
    <w:rsid w:val="00864842"/>
    <w:rsid w:val="00864C45"/>
    <w:rsid w:val="00864F26"/>
    <w:rsid w:val="00865797"/>
    <w:rsid w:val="00865D19"/>
    <w:rsid w:val="00867B1C"/>
    <w:rsid w:val="0087046A"/>
    <w:rsid w:val="008718EA"/>
    <w:rsid w:val="0087190F"/>
    <w:rsid w:val="00871D73"/>
    <w:rsid w:val="0087272A"/>
    <w:rsid w:val="0087286A"/>
    <w:rsid w:val="00872CB6"/>
    <w:rsid w:val="00873515"/>
    <w:rsid w:val="008735AC"/>
    <w:rsid w:val="00873A64"/>
    <w:rsid w:val="00873DC5"/>
    <w:rsid w:val="008747AA"/>
    <w:rsid w:val="0087484C"/>
    <w:rsid w:val="00874CA4"/>
    <w:rsid w:val="00875B0C"/>
    <w:rsid w:val="0087625F"/>
    <w:rsid w:val="00876295"/>
    <w:rsid w:val="00876808"/>
    <w:rsid w:val="008769BB"/>
    <w:rsid w:val="00877758"/>
    <w:rsid w:val="00877920"/>
    <w:rsid w:val="0088024F"/>
    <w:rsid w:val="00880C39"/>
    <w:rsid w:val="00881281"/>
    <w:rsid w:val="00882369"/>
    <w:rsid w:val="008824C8"/>
    <w:rsid w:val="00883AD4"/>
    <w:rsid w:val="00884BA2"/>
    <w:rsid w:val="00885316"/>
    <w:rsid w:val="008859E7"/>
    <w:rsid w:val="00885A29"/>
    <w:rsid w:val="008863CE"/>
    <w:rsid w:val="00886F62"/>
    <w:rsid w:val="00886FC0"/>
    <w:rsid w:val="0088706E"/>
    <w:rsid w:val="00887132"/>
    <w:rsid w:val="0088771B"/>
    <w:rsid w:val="0088785D"/>
    <w:rsid w:val="008905C4"/>
    <w:rsid w:val="00890721"/>
    <w:rsid w:val="0089163C"/>
    <w:rsid w:val="0089166C"/>
    <w:rsid w:val="00891D39"/>
    <w:rsid w:val="00891DB3"/>
    <w:rsid w:val="008921D4"/>
    <w:rsid w:val="00892D6C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451B"/>
    <w:rsid w:val="008B49AB"/>
    <w:rsid w:val="008B5198"/>
    <w:rsid w:val="008B5EDA"/>
    <w:rsid w:val="008B774E"/>
    <w:rsid w:val="008C0F76"/>
    <w:rsid w:val="008C178E"/>
    <w:rsid w:val="008C203B"/>
    <w:rsid w:val="008C269D"/>
    <w:rsid w:val="008C2D4C"/>
    <w:rsid w:val="008C3159"/>
    <w:rsid w:val="008C35A1"/>
    <w:rsid w:val="008C4394"/>
    <w:rsid w:val="008C457B"/>
    <w:rsid w:val="008C464D"/>
    <w:rsid w:val="008C4946"/>
    <w:rsid w:val="008C4A40"/>
    <w:rsid w:val="008C4D06"/>
    <w:rsid w:val="008C5C53"/>
    <w:rsid w:val="008C60B6"/>
    <w:rsid w:val="008C6135"/>
    <w:rsid w:val="008C6870"/>
    <w:rsid w:val="008C6E11"/>
    <w:rsid w:val="008C7ACB"/>
    <w:rsid w:val="008D08CA"/>
    <w:rsid w:val="008D0DFE"/>
    <w:rsid w:val="008D10A1"/>
    <w:rsid w:val="008D1FCD"/>
    <w:rsid w:val="008D2034"/>
    <w:rsid w:val="008D2CA1"/>
    <w:rsid w:val="008D3014"/>
    <w:rsid w:val="008D333B"/>
    <w:rsid w:val="008D5573"/>
    <w:rsid w:val="008D5A77"/>
    <w:rsid w:val="008D644B"/>
    <w:rsid w:val="008D68C2"/>
    <w:rsid w:val="008D6C5F"/>
    <w:rsid w:val="008D7E6A"/>
    <w:rsid w:val="008E04C7"/>
    <w:rsid w:val="008E0D1C"/>
    <w:rsid w:val="008E12D5"/>
    <w:rsid w:val="008E2D57"/>
    <w:rsid w:val="008E32D5"/>
    <w:rsid w:val="008E4412"/>
    <w:rsid w:val="008E4B00"/>
    <w:rsid w:val="008E5514"/>
    <w:rsid w:val="008E5E16"/>
    <w:rsid w:val="008E5FDD"/>
    <w:rsid w:val="008E60C5"/>
    <w:rsid w:val="008E6700"/>
    <w:rsid w:val="008E7C6F"/>
    <w:rsid w:val="008F3992"/>
    <w:rsid w:val="008F4DC2"/>
    <w:rsid w:val="008F5963"/>
    <w:rsid w:val="008F5DD9"/>
    <w:rsid w:val="008F61F6"/>
    <w:rsid w:val="008F6524"/>
    <w:rsid w:val="008F75C4"/>
    <w:rsid w:val="008F7D02"/>
    <w:rsid w:val="008F7FBF"/>
    <w:rsid w:val="00901626"/>
    <w:rsid w:val="009016FD"/>
    <w:rsid w:val="00903745"/>
    <w:rsid w:val="00904519"/>
    <w:rsid w:val="00904547"/>
    <w:rsid w:val="0090490E"/>
    <w:rsid w:val="00905630"/>
    <w:rsid w:val="00905D5D"/>
    <w:rsid w:val="00906F28"/>
    <w:rsid w:val="00907A74"/>
    <w:rsid w:val="00907B08"/>
    <w:rsid w:val="00907BDF"/>
    <w:rsid w:val="0091022C"/>
    <w:rsid w:val="00910D39"/>
    <w:rsid w:val="00911FA5"/>
    <w:rsid w:val="009123DD"/>
    <w:rsid w:val="0091289F"/>
    <w:rsid w:val="00912DA8"/>
    <w:rsid w:val="00913395"/>
    <w:rsid w:val="00913F2C"/>
    <w:rsid w:val="0091407C"/>
    <w:rsid w:val="00914418"/>
    <w:rsid w:val="00915E59"/>
    <w:rsid w:val="0091607F"/>
    <w:rsid w:val="009161E9"/>
    <w:rsid w:val="009177FF"/>
    <w:rsid w:val="00917A16"/>
    <w:rsid w:val="00920920"/>
    <w:rsid w:val="009210E7"/>
    <w:rsid w:val="00921AD4"/>
    <w:rsid w:val="0092537A"/>
    <w:rsid w:val="0092608F"/>
    <w:rsid w:val="009263A2"/>
    <w:rsid w:val="00926DD9"/>
    <w:rsid w:val="009279FE"/>
    <w:rsid w:val="009304A3"/>
    <w:rsid w:val="00930AD2"/>
    <w:rsid w:val="00930C59"/>
    <w:rsid w:val="0093107B"/>
    <w:rsid w:val="009316D4"/>
    <w:rsid w:val="00931965"/>
    <w:rsid w:val="00931BBD"/>
    <w:rsid w:val="009321ED"/>
    <w:rsid w:val="009324A8"/>
    <w:rsid w:val="009324CB"/>
    <w:rsid w:val="0093252D"/>
    <w:rsid w:val="00933180"/>
    <w:rsid w:val="00933431"/>
    <w:rsid w:val="00934AC3"/>
    <w:rsid w:val="00935039"/>
    <w:rsid w:val="009350CD"/>
    <w:rsid w:val="009359E8"/>
    <w:rsid w:val="00935D09"/>
    <w:rsid w:val="00936A2D"/>
    <w:rsid w:val="0094001E"/>
    <w:rsid w:val="00940025"/>
    <w:rsid w:val="00940045"/>
    <w:rsid w:val="0094072C"/>
    <w:rsid w:val="009408D3"/>
    <w:rsid w:val="009408F8"/>
    <w:rsid w:val="00941FB4"/>
    <w:rsid w:val="00942098"/>
    <w:rsid w:val="0094212A"/>
    <w:rsid w:val="00942B4C"/>
    <w:rsid w:val="00943007"/>
    <w:rsid w:val="00943B4F"/>
    <w:rsid w:val="00943F56"/>
    <w:rsid w:val="009449B6"/>
    <w:rsid w:val="00944B06"/>
    <w:rsid w:val="0094732E"/>
    <w:rsid w:val="0095087B"/>
    <w:rsid w:val="00950946"/>
    <w:rsid w:val="0095097B"/>
    <w:rsid w:val="0095196F"/>
    <w:rsid w:val="00951A41"/>
    <w:rsid w:val="00951F19"/>
    <w:rsid w:val="009526AD"/>
    <w:rsid w:val="0095302E"/>
    <w:rsid w:val="009539E9"/>
    <w:rsid w:val="00953D52"/>
    <w:rsid w:val="00953FC5"/>
    <w:rsid w:val="00955718"/>
    <w:rsid w:val="0095582E"/>
    <w:rsid w:val="00955A6F"/>
    <w:rsid w:val="00955E0A"/>
    <w:rsid w:val="0095772F"/>
    <w:rsid w:val="009609F4"/>
    <w:rsid w:val="00960BC7"/>
    <w:rsid w:val="00960CC3"/>
    <w:rsid w:val="009614C4"/>
    <w:rsid w:val="0096178F"/>
    <w:rsid w:val="0096209A"/>
    <w:rsid w:val="009631DB"/>
    <w:rsid w:val="00963F9F"/>
    <w:rsid w:val="009651E9"/>
    <w:rsid w:val="00965974"/>
    <w:rsid w:val="00966715"/>
    <w:rsid w:val="009672EF"/>
    <w:rsid w:val="009674C3"/>
    <w:rsid w:val="0096762B"/>
    <w:rsid w:val="00967704"/>
    <w:rsid w:val="00967778"/>
    <w:rsid w:val="009705A0"/>
    <w:rsid w:val="00970C81"/>
    <w:rsid w:val="00970D1C"/>
    <w:rsid w:val="00971A59"/>
    <w:rsid w:val="00971D17"/>
    <w:rsid w:val="00972058"/>
    <w:rsid w:val="009720A3"/>
    <w:rsid w:val="009723EE"/>
    <w:rsid w:val="00972ECC"/>
    <w:rsid w:val="0097383A"/>
    <w:rsid w:val="00974936"/>
    <w:rsid w:val="00975290"/>
    <w:rsid w:val="009763D0"/>
    <w:rsid w:val="0097740F"/>
    <w:rsid w:val="009778DB"/>
    <w:rsid w:val="00977FFB"/>
    <w:rsid w:val="00980272"/>
    <w:rsid w:val="009803B0"/>
    <w:rsid w:val="00980522"/>
    <w:rsid w:val="009806D1"/>
    <w:rsid w:val="00980AAD"/>
    <w:rsid w:val="00981DB6"/>
    <w:rsid w:val="0098281E"/>
    <w:rsid w:val="009836C1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534"/>
    <w:rsid w:val="009927DA"/>
    <w:rsid w:val="00994320"/>
    <w:rsid w:val="00994D79"/>
    <w:rsid w:val="00995896"/>
    <w:rsid w:val="009A0064"/>
    <w:rsid w:val="009A0738"/>
    <w:rsid w:val="009A0E27"/>
    <w:rsid w:val="009A1419"/>
    <w:rsid w:val="009A14C4"/>
    <w:rsid w:val="009A2111"/>
    <w:rsid w:val="009A2B68"/>
    <w:rsid w:val="009A3383"/>
    <w:rsid w:val="009A340F"/>
    <w:rsid w:val="009A368E"/>
    <w:rsid w:val="009A3A53"/>
    <w:rsid w:val="009A3B6F"/>
    <w:rsid w:val="009A3CEF"/>
    <w:rsid w:val="009A45C8"/>
    <w:rsid w:val="009A5497"/>
    <w:rsid w:val="009A57C5"/>
    <w:rsid w:val="009A6145"/>
    <w:rsid w:val="009A646B"/>
    <w:rsid w:val="009A7DC9"/>
    <w:rsid w:val="009B0F7F"/>
    <w:rsid w:val="009B1B91"/>
    <w:rsid w:val="009B36CD"/>
    <w:rsid w:val="009B4234"/>
    <w:rsid w:val="009B4434"/>
    <w:rsid w:val="009B479D"/>
    <w:rsid w:val="009B5020"/>
    <w:rsid w:val="009B507A"/>
    <w:rsid w:val="009B5623"/>
    <w:rsid w:val="009B5C17"/>
    <w:rsid w:val="009B62D4"/>
    <w:rsid w:val="009B6F08"/>
    <w:rsid w:val="009B7175"/>
    <w:rsid w:val="009B79D7"/>
    <w:rsid w:val="009C01D3"/>
    <w:rsid w:val="009C0831"/>
    <w:rsid w:val="009C0B99"/>
    <w:rsid w:val="009C1669"/>
    <w:rsid w:val="009C1EB3"/>
    <w:rsid w:val="009C1EF0"/>
    <w:rsid w:val="009C2EE0"/>
    <w:rsid w:val="009C40DA"/>
    <w:rsid w:val="009C426C"/>
    <w:rsid w:val="009C4737"/>
    <w:rsid w:val="009C70F9"/>
    <w:rsid w:val="009D0803"/>
    <w:rsid w:val="009D0CBF"/>
    <w:rsid w:val="009D0F88"/>
    <w:rsid w:val="009D1A92"/>
    <w:rsid w:val="009D2013"/>
    <w:rsid w:val="009D20E6"/>
    <w:rsid w:val="009D2B85"/>
    <w:rsid w:val="009D3905"/>
    <w:rsid w:val="009D58C2"/>
    <w:rsid w:val="009D6EF3"/>
    <w:rsid w:val="009D7451"/>
    <w:rsid w:val="009E069A"/>
    <w:rsid w:val="009E0AFF"/>
    <w:rsid w:val="009E1009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63E1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A15"/>
    <w:rsid w:val="009F4DA3"/>
    <w:rsid w:val="009F5819"/>
    <w:rsid w:val="009F6C40"/>
    <w:rsid w:val="009F72DC"/>
    <w:rsid w:val="009F7AC2"/>
    <w:rsid w:val="00A0018C"/>
    <w:rsid w:val="00A0093C"/>
    <w:rsid w:val="00A00964"/>
    <w:rsid w:val="00A00FE4"/>
    <w:rsid w:val="00A01250"/>
    <w:rsid w:val="00A021A9"/>
    <w:rsid w:val="00A02F75"/>
    <w:rsid w:val="00A03A76"/>
    <w:rsid w:val="00A03CB0"/>
    <w:rsid w:val="00A03DA1"/>
    <w:rsid w:val="00A043BF"/>
    <w:rsid w:val="00A04B06"/>
    <w:rsid w:val="00A04C3C"/>
    <w:rsid w:val="00A051B2"/>
    <w:rsid w:val="00A05A37"/>
    <w:rsid w:val="00A06656"/>
    <w:rsid w:val="00A06C0C"/>
    <w:rsid w:val="00A0784B"/>
    <w:rsid w:val="00A105C7"/>
    <w:rsid w:val="00A11F3D"/>
    <w:rsid w:val="00A11F58"/>
    <w:rsid w:val="00A12E61"/>
    <w:rsid w:val="00A133FF"/>
    <w:rsid w:val="00A13C4D"/>
    <w:rsid w:val="00A14772"/>
    <w:rsid w:val="00A152F2"/>
    <w:rsid w:val="00A16554"/>
    <w:rsid w:val="00A172CC"/>
    <w:rsid w:val="00A1744F"/>
    <w:rsid w:val="00A17824"/>
    <w:rsid w:val="00A20041"/>
    <w:rsid w:val="00A201D8"/>
    <w:rsid w:val="00A20AFF"/>
    <w:rsid w:val="00A20F28"/>
    <w:rsid w:val="00A21BB9"/>
    <w:rsid w:val="00A22DEB"/>
    <w:rsid w:val="00A22E20"/>
    <w:rsid w:val="00A22F7D"/>
    <w:rsid w:val="00A230DD"/>
    <w:rsid w:val="00A231C1"/>
    <w:rsid w:val="00A2322F"/>
    <w:rsid w:val="00A23759"/>
    <w:rsid w:val="00A24095"/>
    <w:rsid w:val="00A242C9"/>
    <w:rsid w:val="00A2539A"/>
    <w:rsid w:val="00A25611"/>
    <w:rsid w:val="00A26787"/>
    <w:rsid w:val="00A268BA"/>
    <w:rsid w:val="00A26D5A"/>
    <w:rsid w:val="00A27373"/>
    <w:rsid w:val="00A27C06"/>
    <w:rsid w:val="00A30F36"/>
    <w:rsid w:val="00A3131A"/>
    <w:rsid w:val="00A317AE"/>
    <w:rsid w:val="00A317E7"/>
    <w:rsid w:val="00A31E38"/>
    <w:rsid w:val="00A32010"/>
    <w:rsid w:val="00A33307"/>
    <w:rsid w:val="00A33441"/>
    <w:rsid w:val="00A33B33"/>
    <w:rsid w:val="00A34BCA"/>
    <w:rsid w:val="00A34E37"/>
    <w:rsid w:val="00A35F1C"/>
    <w:rsid w:val="00A35F39"/>
    <w:rsid w:val="00A365AD"/>
    <w:rsid w:val="00A366AD"/>
    <w:rsid w:val="00A36886"/>
    <w:rsid w:val="00A372A1"/>
    <w:rsid w:val="00A3760E"/>
    <w:rsid w:val="00A40187"/>
    <w:rsid w:val="00A4020E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460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206"/>
    <w:rsid w:val="00A5773E"/>
    <w:rsid w:val="00A57779"/>
    <w:rsid w:val="00A579A8"/>
    <w:rsid w:val="00A57B08"/>
    <w:rsid w:val="00A57F40"/>
    <w:rsid w:val="00A612F3"/>
    <w:rsid w:val="00A614AF"/>
    <w:rsid w:val="00A61616"/>
    <w:rsid w:val="00A61990"/>
    <w:rsid w:val="00A619CC"/>
    <w:rsid w:val="00A61DD4"/>
    <w:rsid w:val="00A6242A"/>
    <w:rsid w:val="00A62702"/>
    <w:rsid w:val="00A62D6E"/>
    <w:rsid w:val="00A62DC8"/>
    <w:rsid w:val="00A63C43"/>
    <w:rsid w:val="00A640A5"/>
    <w:rsid w:val="00A648C4"/>
    <w:rsid w:val="00A65009"/>
    <w:rsid w:val="00A6632A"/>
    <w:rsid w:val="00A7013E"/>
    <w:rsid w:val="00A70CB5"/>
    <w:rsid w:val="00A719B9"/>
    <w:rsid w:val="00A72C1E"/>
    <w:rsid w:val="00A73B3D"/>
    <w:rsid w:val="00A73EB1"/>
    <w:rsid w:val="00A75306"/>
    <w:rsid w:val="00A75BE3"/>
    <w:rsid w:val="00A75D41"/>
    <w:rsid w:val="00A76083"/>
    <w:rsid w:val="00A760D5"/>
    <w:rsid w:val="00A766DD"/>
    <w:rsid w:val="00A76E9F"/>
    <w:rsid w:val="00A7778A"/>
    <w:rsid w:val="00A77883"/>
    <w:rsid w:val="00A80D12"/>
    <w:rsid w:val="00A81A90"/>
    <w:rsid w:val="00A81BA6"/>
    <w:rsid w:val="00A81CF2"/>
    <w:rsid w:val="00A83320"/>
    <w:rsid w:val="00A83488"/>
    <w:rsid w:val="00A841CB"/>
    <w:rsid w:val="00A84C1F"/>
    <w:rsid w:val="00A85894"/>
    <w:rsid w:val="00A85979"/>
    <w:rsid w:val="00A859D9"/>
    <w:rsid w:val="00A86BCF"/>
    <w:rsid w:val="00A86CD5"/>
    <w:rsid w:val="00A86CFC"/>
    <w:rsid w:val="00A8702E"/>
    <w:rsid w:val="00A872DB"/>
    <w:rsid w:val="00A8775E"/>
    <w:rsid w:val="00A87F42"/>
    <w:rsid w:val="00A909F8"/>
    <w:rsid w:val="00A90DA3"/>
    <w:rsid w:val="00A9169A"/>
    <w:rsid w:val="00A91F94"/>
    <w:rsid w:val="00A933FD"/>
    <w:rsid w:val="00A93AE4"/>
    <w:rsid w:val="00A941F0"/>
    <w:rsid w:val="00A946CF"/>
    <w:rsid w:val="00A94AB5"/>
    <w:rsid w:val="00A955F7"/>
    <w:rsid w:val="00A95FFF"/>
    <w:rsid w:val="00A962AF"/>
    <w:rsid w:val="00A96DA1"/>
    <w:rsid w:val="00AA0163"/>
    <w:rsid w:val="00AA0B58"/>
    <w:rsid w:val="00AA1157"/>
    <w:rsid w:val="00AA1A1D"/>
    <w:rsid w:val="00AA1D5A"/>
    <w:rsid w:val="00AA277C"/>
    <w:rsid w:val="00AA277E"/>
    <w:rsid w:val="00AA3064"/>
    <w:rsid w:val="00AA3268"/>
    <w:rsid w:val="00AA39AF"/>
    <w:rsid w:val="00AA4ACE"/>
    <w:rsid w:val="00AA5693"/>
    <w:rsid w:val="00AA5D7F"/>
    <w:rsid w:val="00AA68DD"/>
    <w:rsid w:val="00AA7445"/>
    <w:rsid w:val="00AA7841"/>
    <w:rsid w:val="00AB0A31"/>
    <w:rsid w:val="00AB0D22"/>
    <w:rsid w:val="00AB0EEF"/>
    <w:rsid w:val="00AB0FA2"/>
    <w:rsid w:val="00AB105C"/>
    <w:rsid w:val="00AB162F"/>
    <w:rsid w:val="00AB17AB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6BF9"/>
    <w:rsid w:val="00AC70A9"/>
    <w:rsid w:val="00AC73B9"/>
    <w:rsid w:val="00AC7A6E"/>
    <w:rsid w:val="00AD0964"/>
    <w:rsid w:val="00AD1C7F"/>
    <w:rsid w:val="00AD26B8"/>
    <w:rsid w:val="00AD2FC2"/>
    <w:rsid w:val="00AD4029"/>
    <w:rsid w:val="00AD419F"/>
    <w:rsid w:val="00AD492E"/>
    <w:rsid w:val="00AD4E29"/>
    <w:rsid w:val="00AD4EBD"/>
    <w:rsid w:val="00AD6AA6"/>
    <w:rsid w:val="00AD6EC7"/>
    <w:rsid w:val="00AD73DA"/>
    <w:rsid w:val="00AD7D0C"/>
    <w:rsid w:val="00AE0884"/>
    <w:rsid w:val="00AE10F7"/>
    <w:rsid w:val="00AE1C6B"/>
    <w:rsid w:val="00AE2022"/>
    <w:rsid w:val="00AE2461"/>
    <w:rsid w:val="00AE2B47"/>
    <w:rsid w:val="00AE3984"/>
    <w:rsid w:val="00AE40DA"/>
    <w:rsid w:val="00AE41CF"/>
    <w:rsid w:val="00AE4564"/>
    <w:rsid w:val="00AE4A55"/>
    <w:rsid w:val="00AE5A07"/>
    <w:rsid w:val="00AE5EA6"/>
    <w:rsid w:val="00AE6077"/>
    <w:rsid w:val="00AE6BFF"/>
    <w:rsid w:val="00AE73AF"/>
    <w:rsid w:val="00AE73E7"/>
    <w:rsid w:val="00AE790E"/>
    <w:rsid w:val="00AF012D"/>
    <w:rsid w:val="00AF0981"/>
    <w:rsid w:val="00AF1405"/>
    <w:rsid w:val="00AF1867"/>
    <w:rsid w:val="00AF2CD6"/>
    <w:rsid w:val="00AF3EA3"/>
    <w:rsid w:val="00AF3EA4"/>
    <w:rsid w:val="00AF4326"/>
    <w:rsid w:val="00AF598F"/>
    <w:rsid w:val="00AF5E6E"/>
    <w:rsid w:val="00AF6D2B"/>
    <w:rsid w:val="00AF6D65"/>
    <w:rsid w:val="00AF6F1A"/>
    <w:rsid w:val="00AF70F9"/>
    <w:rsid w:val="00AF713A"/>
    <w:rsid w:val="00AF7E31"/>
    <w:rsid w:val="00B0023C"/>
    <w:rsid w:val="00B00482"/>
    <w:rsid w:val="00B007C3"/>
    <w:rsid w:val="00B00FE0"/>
    <w:rsid w:val="00B01039"/>
    <w:rsid w:val="00B01809"/>
    <w:rsid w:val="00B01C37"/>
    <w:rsid w:val="00B02164"/>
    <w:rsid w:val="00B0256D"/>
    <w:rsid w:val="00B047E6"/>
    <w:rsid w:val="00B04811"/>
    <w:rsid w:val="00B04A17"/>
    <w:rsid w:val="00B0524A"/>
    <w:rsid w:val="00B0543C"/>
    <w:rsid w:val="00B05684"/>
    <w:rsid w:val="00B07593"/>
    <w:rsid w:val="00B076FA"/>
    <w:rsid w:val="00B1163A"/>
    <w:rsid w:val="00B12FD0"/>
    <w:rsid w:val="00B1466F"/>
    <w:rsid w:val="00B14E6B"/>
    <w:rsid w:val="00B15297"/>
    <w:rsid w:val="00B15726"/>
    <w:rsid w:val="00B15755"/>
    <w:rsid w:val="00B1687F"/>
    <w:rsid w:val="00B1692C"/>
    <w:rsid w:val="00B16DA6"/>
    <w:rsid w:val="00B17064"/>
    <w:rsid w:val="00B1710C"/>
    <w:rsid w:val="00B17B90"/>
    <w:rsid w:val="00B20356"/>
    <w:rsid w:val="00B21FF6"/>
    <w:rsid w:val="00B23478"/>
    <w:rsid w:val="00B23AB0"/>
    <w:rsid w:val="00B23CB7"/>
    <w:rsid w:val="00B24C24"/>
    <w:rsid w:val="00B24D56"/>
    <w:rsid w:val="00B25086"/>
    <w:rsid w:val="00B25547"/>
    <w:rsid w:val="00B2567E"/>
    <w:rsid w:val="00B279EF"/>
    <w:rsid w:val="00B27A99"/>
    <w:rsid w:val="00B27E80"/>
    <w:rsid w:val="00B31080"/>
    <w:rsid w:val="00B31481"/>
    <w:rsid w:val="00B33421"/>
    <w:rsid w:val="00B33914"/>
    <w:rsid w:val="00B33982"/>
    <w:rsid w:val="00B34B15"/>
    <w:rsid w:val="00B35222"/>
    <w:rsid w:val="00B3528A"/>
    <w:rsid w:val="00B35C4E"/>
    <w:rsid w:val="00B362F6"/>
    <w:rsid w:val="00B37CB1"/>
    <w:rsid w:val="00B37F15"/>
    <w:rsid w:val="00B4044F"/>
    <w:rsid w:val="00B4143A"/>
    <w:rsid w:val="00B41FD2"/>
    <w:rsid w:val="00B446EB"/>
    <w:rsid w:val="00B447E8"/>
    <w:rsid w:val="00B4486B"/>
    <w:rsid w:val="00B46D97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76"/>
    <w:rsid w:val="00B54ADC"/>
    <w:rsid w:val="00B55148"/>
    <w:rsid w:val="00B5558D"/>
    <w:rsid w:val="00B565D7"/>
    <w:rsid w:val="00B56CAC"/>
    <w:rsid w:val="00B56EBD"/>
    <w:rsid w:val="00B5762A"/>
    <w:rsid w:val="00B602F5"/>
    <w:rsid w:val="00B60F54"/>
    <w:rsid w:val="00B61626"/>
    <w:rsid w:val="00B617B0"/>
    <w:rsid w:val="00B618FD"/>
    <w:rsid w:val="00B61D75"/>
    <w:rsid w:val="00B634E4"/>
    <w:rsid w:val="00B635C1"/>
    <w:rsid w:val="00B6421C"/>
    <w:rsid w:val="00B64FA4"/>
    <w:rsid w:val="00B6592B"/>
    <w:rsid w:val="00B65D12"/>
    <w:rsid w:val="00B66393"/>
    <w:rsid w:val="00B66869"/>
    <w:rsid w:val="00B67436"/>
    <w:rsid w:val="00B677B0"/>
    <w:rsid w:val="00B67C9C"/>
    <w:rsid w:val="00B701AB"/>
    <w:rsid w:val="00B701ED"/>
    <w:rsid w:val="00B7088D"/>
    <w:rsid w:val="00B71B08"/>
    <w:rsid w:val="00B72E96"/>
    <w:rsid w:val="00B7309C"/>
    <w:rsid w:val="00B737B2"/>
    <w:rsid w:val="00B7452B"/>
    <w:rsid w:val="00B74589"/>
    <w:rsid w:val="00B750DC"/>
    <w:rsid w:val="00B757CF"/>
    <w:rsid w:val="00B7595C"/>
    <w:rsid w:val="00B7680B"/>
    <w:rsid w:val="00B77A72"/>
    <w:rsid w:val="00B803FB"/>
    <w:rsid w:val="00B80ECD"/>
    <w:rsid w:val="00B81040"/>
    <w:rsid w:val="00B8196F"/>
    <w:rsid w:val="00B82903"/>
    <w:rsid w:val="00B82988"/>
    <w:rsid w:val="00B83BAB"/>
    <w:rsid w:val="00B84AD3"/>
    <w:rsid w:val="00B84EAC"/>
    <w:rsid w:val="00B8650D"/>
    <w:rsid w:val="00B87866"/>
    <w:rsid w:val="00B879C9"/>
    <w:rsid w:val="00B87E6F"/>
    <w:rsid w:val="00B908EF"/>
    <w:rsid w:val="00B90C0B"/>
    <w:rsid w:val="00B90DFB"/>
    <w:rsid w:val="00B92355"/>
    <w:rsid w:val="00B92B08"/>
    <w:rsid w:val="00B9361F"/>
    <w:rsid w:val="00B936CA"/>
    <w:rsid w:val="00B9380A"/>
    <w:rsid w:val="00B943B3"/>
    <w:rsid w:val="00B94CE8"/>
    <w:rsid w:val="00B94FE4"/>
    <w:rsid w:val="00B954CC"/>
    <w:rsid w:val="00B96302"/>
    <w:rsid w:val="00B96AA0"/>
    <w:rsid w:val="00B97301"/>
    <w:rsid w:val="00BA0231"/>
    <w:rsid w:val="00BA073B"/>
    <w:rsid w:val="00BA09FB"/>
    <w:rsid w:val="00BA0E67"/>
    <w:rsid w:val="00BA1C17"/>
    <w:rsid w:val="00BA23AF"/>
    <w:rsid w:val="00BA287E"/>
    <w:rsid w:val="00BA2FBB"/>
    <w:rsid w:val="00BA322E"/>
    <w:rsid w:val="00BA4F80"/>
    <w:rsid w:val="00BA5A4F"/>
    <w:rsid w:val="00BA6CF4"/>
    <w:rsid w:val="00BA6DDD"/>
    <w:rsid w:val="00BA6EC7"/>
    <w:rsid w:val="00BA720C"/>
    <w:rsid w:val="00BA728B"/>
    <w:rsid w:val="00BA72C2"/>
    <w:rsid w:val="00BA76A8"/>
    <w:rsid w:val="00BA776F"/>
    <w:rsid w:val="00BA7812"/>
    <w:rsid w:val="00BB0185"/>
    <w:rsid w:val="00BB05BF"/>
    <w:rsid w:val="00BB096E"/>
    <w:rsid w:val="00BB19E9"/>
    <w:rsid w:val="00BB2A50"/>
    <w:rsid w:val="00BB35F0"/>
    <w:rsid w:val="00BB5278"/>
    <w:rsid w:val="00BB5B5A"/>
    <w:rsid w:val="00BB6AD1"/>
    <w:rsid w:val="00BB762B"/>
    <w:rsid w:val="00BB784B"/>
    <w:rsid w:val="00BB7CD9"/>
    <w:rsid w:val="00BB7F7C"/>
    <w:rsid w:val="00BC1117"/>
    <w:rsid w:val="00BC13AD"/>
    <w:rsid w:val="00BC177C"/>
    <w:rsid w:val="00BC17F5"/>
    <w:rsid w:val="00BC25DD"/>
    <w:rsid w:val="00BC2A77"/>
    <w:rsid w:val="00BC2D3D"/>
    <w:rsid w:val="00BC4430"/>
    <w:rsid w:val="00BC487A"/>
    <w:rsid w:val="00BC51EB"/>
    <w:rsid w:val="00BC5D3B"/>
    <w:rsid w:val="00BC62C6"/>
    <w:rsid w:val="00BC6553"/>
    <w:rsid w:val="00BC7324"/>
    <w:rsid w:val="00BC76DC"/>
    <w:rsid w:val="00BC7CD2"/>
    <w:rsid w:val="00BD04E8"/>
    <w:rsid w:val="00BD05E8"/>
    <w:rsid w:val="00BD13B2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80B"/>
    <w:rsid w:val="00BE4BF9"/>
    <w:rsid w:val="00BE51D0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8A7"/>
    <w:rsid w:val="00BF160C"/>
    <w:rsid w:val="00BF1B2E"/>
    <w:rsid w:val="00BF20A8"/>
    <w:rsid w:val="00BF2E55"/>
    <w:rsid w:val="00BF323A"/>
    <w:rsid w:val="00BF35EF"/>
    <w:rsid w:val="00BF3ECA"/>
    <w:rsid w:val="00BF4310"/>
    <w:rsid w:val="00BF4518"/>
    <w:rsid w:val="00BF45B1"/>
    <w:rsid w:val="00BF4707"/>
    <w:rsid w:val="00BF4CA6"/>
    <w:rsid w:val="00BF4ED4"/>
    <w:rsid w:val="00BF5E05"/>
    <w:rsid w:val="00BF671D"/>
    <w:rsid w:val="00BF6AFC"/>
    <w:rsid w:val="00BF6C5C"/>
    <w:rsid w:val="00BF6C7C"/>
    <w:rsid w:val="00C01450"/>
    <w:rsid w:val="00C01A9D"/>
    <w:rsid w:val="00C02AC6"/>
    <w:rsid w:val="00C0369C"/>
    <w:rsid w:val="00C0385B"/>
    <w:rsid w:val="00C03DC6"/>
    <w:rsid w:val="00C047D0"/>
    <w:rsid w:val="00C0485F"/>
    <w:rsid w:val="00C04E5B"/>
    <w:rsid w:val="00C04EDC"/>
    <w:rsid w:val="00C05740"/>
    <w:rsid w:val="00C05BFF"/>
    <w:rsid w:val="00C0614C"/>
    <w:rsid w:val="00C067B9"/>
    <w:rsid w:val="00C07681"/>
    <w:rsid w:val="00C10A3F"/>
    <w:rsid w:val="00C1102D"/>
    <w:rsid w:val="00C1132B"/>
    <w:rsid w:val="00C131D0"/>
    <w:rsid w:val="00C13AE6"/>
    <w:rsid w:val="00C13C2C"/>
    <w:rsid w:val="00C141D4"/>
    <w:rsid w:val="00C142C4"/>
    <w:rsid w:val="00C15688"/>
    <w:rsid w:val="00C207A1"/>
    <w:rsid w:val="00C21410"/>
    <w:rsid w:val="00C21732"/>
    <w:rsid w:val="00C225B4"/>
    <w:rsid w:val="00C226E1"/>
    <w:rsid w:val="00C22D9E"/>
    <w:rsid w:val="00C22FCE"/>
    <w:rsid w:val="00C22FD7"/>
    <w:rsid w:val="00C231F2"/>
    <w:rsid w:val="00C23630"/>
    <w:rsid w:val="00C237FD"/>
    <w:rsid w:val="00C23CF6"/>
    <w:rsid w:val="00C24566"/>
    <w:rsid w:val="00C245DB"/>
    <w:rsid w:val="00C25B5D"/>
    <w:rsid w:val="00C25EE5"/>
    <w:rsid w:val="00C26085"/>
    <w:rsid w:val="00C26160"/>
    <w:rsid w:val="00C26F56"/>
    <w:rsid w:val="00C272A7"/>
    <w:rsid w:val="00C27571"/>
    <w:rsid w:val="00C276D6"/>
    <w:rsid w:val="00C2789D"/>
    <w:rsid w:val="00C30D85"/>
    <w:rsid w:val="00C334DF"/>
    <w:rsid w:val="00C336CE"/>
    <w:rsid w:val="00C33DA8"/>
    <w:rsid w:val="00C34E9C"/>
    <w:rsid w:val="00C34F61"/>
    <w:rsid w:val="00C34FF7"/>
    <w:rsid w:val="00C35229"/>
    <w:rsid w:val="00C3559E"/>
    <w:rsid w:val="00C362A1"/>
    <w:rsid w:val="00C363CD"/>
    <w:rsid w:val="00C37A0E"/>
    <w:rsid w:val="00C40B8A"/>
    <w:rsid w:val="00C4104D"/>
    <w:rsid w:val="00C41299"/>
    <w:rsid w:val="00C41D28"/>
    <w:rsid w:val="00C42E5A"/>
    <w:rsid w:val="00C446F8"/>
    <w:rsid w:val="00C448E1"/>
    <w:rsid w:val="00C44D1E"/>
    <w:rsid w:val="00C45424"/>
    <w:rsid w:val="00C46092"/>
    <w:rsid w:val="00C46771"/>
    <w:rsid w:val="00C46AF5"/>
    <w:rsid w:val="00C472EA"/>
    <w:rsid w:val="00C47673"/>
    <w:rsid w:val="00C50248"/>
    <w:rsid w:val="00C50AFD"/>
    <w:rsid w:val="00C50C97"/>
    <w:rsid w:val="00C50DC6"/>
    <w:rsid w:val="00C50E95"/>
    <w:rsid w:val="00C510EF"/>
    <w:rsid w:val="00C51441"/>
    <w:rsid w:val="00C51E65"/>
    <w:rsid w:val="00C51EBD"/>
    <w:rsid w:val="00C52AC8"/>
    <w:rsid w:val="00C53E90"/>
    <w:rsid w:val="00C547AD"/>
    <w:rsid w:val="00C54930"/>
    <w:rsid w:val="00C56664"/>
    <w:rsid w:val="00C569F2"/>
    <w:rsid w:val="00C57755"/>
    <w:rsid w:val="00C57A31"/>
    <w:rsid w:val="00C6049D"/>
    <w:rsid w:val="00C61796"/>
    <w:rsid w:val="00C61B23"/>
    <w:rsid w:val="00C621DE"/>
    <w:rsid w:val="00C63B26"/>
    <w:rsid w:val="00C63E24"/>
    <w:rsid w:val="00C64047"/>
    <w:rsid w:val="00C6414E"/>
    <w:rsid w:val="00C65629"/>
    <w:rsid w:val="00C659A3"/>
    <w:rsid w:val="00C65BC8"/>
    <w:rsid w:val="00C66D85"/>
    <w:rsid w:val="00C67BFD"/>
    <w:rsid w:val="00C67D3B"/>
    <w:rsid w:val="00C67E5B"/>
    <w:rsid w:val="00C7047D"/>
    <w:rsid w:val="00C70A94"/>
    <w:rsid w:val="00C72132"/>
    <w:rsid w:val="00C72C39"/>
    <w:rsid w:val="00C739E9"/>
    <w:rsid w:val="00C74629"/>
    <w:rsid w:val="00C75C56"/>
    <w:rsid w:val="00C76175"/>
    <w:rsid w:val="00C765AE"/>
    <w:rsid w:val="00C77DE7"/>
    <w:rsid w:val="00C808E1"/>
    <w:rsid w:val="00C809CF"/>
    <w:rsid w:val="00C810AF"/>
    <w:rsid w:val="00C819A0"/>
    <w:rsid w:val="00C82631"/>
    <w:rsid w:val="00C83293"/>
    <w:rsid w:val="00C835B3"/>
    <w:rsid w:val="00C838AA"/>
    <w:rsid w:val="00C84122"/>
    <w:rsid w:val="00C844FE"/>
    <w:rsid w:val="00C84874"/>
    <w:rsid w:val="00C84B8B"/>
    <w:rsid w:val="00C85A7F"/>
    <w:rsid w:val="00C86F0F"/>
    <w:rsid w:val="00C900EC"/>
    <w:rsid w:val="00C9028E"/>
    <w:rsid w:val="00C902F3"/>
    <w:rsid w:val="00C9047C"/>
    <w:rsid w:val="00C907CD"/>
    <w:rsid w:val="00C90E56"/>
    <w:rsid w:val="00C91D76"/>
    <w:rsid w:val="00C92768"/>
    <w:rsid w:val="00C93A8D"/>
    <w:rsid w:val="00C9443B"/>
    <w:rsid w:val="00C9540F"/>
    <w:rsid w:val="00C95750"/>
    <w:rsid w:val="00C95A37"/>
    <w:rsid w:val="00C96375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2B98"/>
    <w:rsid w:val="00CA3646"/>
    <w:rsid w:val="00CA39C7"/>
    <w:rsid w:val="00CA4702"/>
    <w:rsid w:val="00CA6172"/>
    <w:rsid w:val="00CA6A01"/>
    <w:rsid w:val="00CA706A"/>
    <w:rsid w:val="00CA74B0"/>
    <w:rsid w:val="00CA773E"/>
    <w:rsid w:val="00CA77D1"/>
    <w:rsid w:val="00CA7B7B"/>
    <w:rsid w:val="00CB05C8"/>
    <w:rsid w:val="00CB19A3"/>
    <w:rsid w:val="00CB2F35"/>
    <w:rsid w:val="00CB3E3F"/>
    <w:rsid w:val="00CB4839"/>
    <w:rsid w:val="00CB48B8"/>
    <w:rsid w:val="00CB5DC5"/>
    <w:rsid w:val="00CB5E4E"/>
    <w:rsid w:val="00CB610C"/>
    <w:rsid w:val="00CB6B61"/>
    <w:rsid w:val="00CB79F8"/>
    <w:rsid w:val="00CC010A"/>
    <w:rsid w:val="00CC0423"/>
    <w:rsid w:val="00CC0B4D"/>
    <w:rsid w:val="00CC0C70"/>
    <w:rsid w:val="00CC1902"/>
    <w:rsid w:val="00CC2326"/>
    <w:rsid w:val="00CC306C"/>
    <w:rsid w:val="00CC3427"/>
    <w:rsid w:val="00CC42D8"/>
    <w:rsid w:val="00CC5CE9"/>
    <w:rsid w:val="00CC5E67"/>
    <w:rsid w:val="00CC606B"/>
    <w:rsid w:val="00CC61FD"/>
    <w:rsid w:val="00CC6BB1"/>
    <w:rsid w:val="00CC74B0"/>
    <w:rsid w:val="00CC75AD"/>
    <w:rsid w:val="00CC7694"/>
    <w:rsid w:val="00CC7AD8"/>
    <w:rsid w:val="00CC7E50"/>
    <w:rsid w:val="00CD0116"/>
    <w:rsid w:val="00CD0231"/>
    <w:rsid w:val="00CD1924"/>
    <w:rsid w:val="00CD2424"/>
    <w:rsid w:val="00CD3417"/>
    <w:rsid w:val="00CD3FA3"/>
    <w:rsid w:val="00CD4208"/>
    <w:rsid w:val="00CD43A3"/>
    <w:rsid w:val="00CD4B9B"/>
    <w:rsid w:val="00CD5B65"/>
    <w:rsid w:val="00CD64C5"/>
    <w:rsid w:val="00CD65AF"/>
    <w:rsid w:val="00CD6855"/>
    <w:rsid w:val="00CD69CF"/>
    <w:rsid w:val="00CD7B33"/>
    <w:rsid w:val="00CD7E2E"/>
    <w:rsid w:val="00CE035A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0A7"/>
    <w:rsid w:val="00CE7C2B"/>
    <w:rsid w:val="00CF03C0"/>
    <w:rsid w:val="00CF0FD2"/>
    <w:rsid w:val="00CF221C"/>
    <w:rsid w:val="00CF22DB"/>
    <w:rsid w:val="00CF2666"/>
    <w:rsid w:val="00CF453A"/>
    <w:rsid w:val="00CF4798"/>
    <w:rsid w:val="00CF4864"/>
    <w:rsid w:val="00CF5CC7"/>
    <w:rsid w:val="00CF63A0"/>
    <w:rsid w:val="00CF677E"/>
    <w:rsid w:val="00CF6C92"/>
    <w:rsid w:val="00D00087"/>
    <w:rsid w:val="00D00544"/>
    <w:rsid w:val="00D00FA4"/>
    <w:rsid w:val="00D010B4"/>
    <w:rsid w:val="00D01157"/>
    <w:rsid w:val="00D013CC"/>
    <w:rsid w:val="00D01739"/>
    <w:rsid w:val="00D01B2A"/>
    <w:rsid w:val="00D01DE8"/>
    <w:rsid w:val="00D02538"/>
    <w:rsid w:val="00D02908"/>
    <w:rsid w:val="00D029AB"/>
    <w:rsid w:val="00D029B8"/>
    <w:rsid w:val="00D02FD1"/>
    <w:rsid w:val="00D0450D"/>
    <w:rsid w:val="00D048EB"/>
    <w:rsid w:val="00D04F52"/>
    <w:rsid w:val="00D05AF5"/>
    <w:rsid w:val="00D07268"/>
    <w:rsid w:val="00D07BC2"/>
    <w:rsid w:val="00D125F0"/>
    <w:rsid w:val="00D131ED"/>
    <w:rsid w:val="00D13EAD"/>
    <w:rsid w:val="00D14037"/>
    <w:rsid w:val="00D14420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4E71"/>
    <w:rsid w:val="00D25F6A"/>
    <w:rsid w:val="00D275FE"/>
    <w:rsid w:val="00D27A1C"/>
    <w:rsid w:val="00D3218D"/>
    <w:rsid w:val="00D32282"/>
    <w:rsid w:val="00D32634"/>
    <w:rsid w:val="00D329EA"/>
    <w:rsid w:val="00D32CED"/>
    <w:rsid w:val="00D32F60"/>
    <w:rsid w:val="00D330D1"/>
    <w:rsid w:val="00D335AC"/>
    <w:rsid w:val="00D33B6F"/>
    <w:rsid w:val="00D3462A"/>
    <w:rsid w:val="00D34D9D"/>
    <w:rsid w:val="00D34E78"/>
    <w:rsid w:val="00D35B7D"/>
    <w:rsid w:val="00D35E5C"/>
    <w:rsid w:val="00D35EB1"/>
    <w:rsid w:val="00D366DD"/>
    <w:rsid w:val="00D369C5"/>
    <w:rsid w:val="00D37436"/>
    <w:rsid w:val="00D37B82"/>
    <w:rsid w:val="00D407A9"/>
    <w:rsid w:val="00D40F31"/>
    <w:rsid w:val="00D41067"/>
    <w:rsid w:val="00D415FC"/>
    <w:rsid w:val="00D42356"/>
    <w:rsid w:val="00D4316B"/>
    <w:rsid w:val="00D43600"/>
    <w:rsid w:val="00D44182"/>
    <w:rsid w:val="00D452E1"/>
    <w:rsid w:val="00D45399"/>
    <w:rsid w:val="00D45432"/>
    <w:rsid w:val="00D45A18"/>
    <w:rsid w:val="00D47323"/>
    <w:rsid w:val="00D50748"/>
    <w:rsid w:val="00D507E9"/>
    <w:rsid w:val="00D50853"/>
    <w:rsid w:val="00D50B58"/>
    <w:rsid w:val="00D5124A"/>
    <w:rsid w:val="00D513D9"/>
    <w:rsid w:val="00D51553"/>
    <w:rsid w:val="00D51B82"/>
    <w:rsid w:val="00D52125"/>
    <w:rsid w:val="00D53F0D"/>
    <w:rsid w:val="00D53F7E"/>
    <w:rsid w:val="00D543DE"/>
    <w:rsid w:val="00D547CA"/>
    <w:rsid w:val="00D54A33"/>
    <w:rsid w:val="00D558A0"/>
    <w:rsid w:val="00D55A04"/>
    <w:rsid w:val="00D56195"/>
    <w:rsid w:val="00D56BE2"/>
    <w:rsid w:val="00D57366"/>
    <w:rsid w:val="00D57534"/>
    <w:rsid w:val="00D601BD"/>
    <w:rsid w:val="00D61C7D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48C"/>
    <w:rsid w:val="00D66F83"/>
    <w:rsid w:val="00D71832"/>
    <w:rsid w:val="00D71899"/>
    <w:rsid w:val="00D71FDF"/>
    <w:rsid w:val="00D72EE4"/>
    <w:rsid w:val="00D73C94"/>
    <w:rsid w:val="00D740B8"/>
    <w:rsid w:val="00D75E31"/>
    <w:rsid w:val="00D76009"/>
    <w:rsid w:val="00D765C5"/>
    <w:rsid w:val="00D77961"/>
    <w:rsid w:val="00D805DF"/>
    <w:rsid w:val="00D808BD"/>
    <w:rsid w:val="00D81335"/>
    <w:rsid w:val="00D81D12"/>
    <w:rsid w:val="00D82F9F"/>
    <w:rsid w:val="00D83631"/>
    <w:rsid w:val="00D8388C"/>
    <w:rsid w:val="00D83916"/>
    <w:rsid w:val="00D84FA5"/>
    <w:rsid w:val="00D8502C"/>
    <w:rsid w:val="00D85206"/>
    <w:rsid w:val="00D85544"/>
    <w:rsid w:val="00D85866"/>
    <w:rsid w:val="00D85A81"/>
    <w:rsid w:val="00D85BEB"/>
    <w:rsid w:val="00D86168"/>
    <w:rsid w:val="00D869A8"/>
    <w:rsid w:val="00D86C50"/>
    <w:rsid w:val="00D86C60"/>
    <w:rsid w:val="00D86CCB"/>
    <w:rsid w:val="00D87193"/>
    <w:rsid w:val="00D87315"/>
    <w:rsid w:val="00D8748A"/>
    <w:rsid w:val="00D876C4"/>
    <w:rsid w:val="00D8786C"/>
    <w:rsid w:val="00D87B72"/>
    <w:rsid w:val="00D87EF5"/>
    <w:rsid w:val="00D90402"/>
    <w:rsid w:val="00D92B3B"/>
    <w:rsid w:val="00D92C82"/>
    <w:rsid w:val="00D93172"/>
    <w:rsid w:val="00D9332E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A8D"/>
    <w:rsid w:val="00DA0E29"/>
    <w:rsid w:val="00DA1134"/>
    <w:rsid w:val="00DA12DF"/>
    <w:rsid w:val="00DA1408"/>
    <w:rsid w:val="00DA194E"/>
    <w:rsid w:val="00DA1FED"/>
    <w:rsid w:val="00DA25ED"/>
    <w:rsid w:val="00DA2740"/>
    <w:rsid w:val="00DA2CE3"/>
    <w:rsid w:val="00DA2EC5"/>
    <w:rsid w:val="00DA2F91"/>
    <w:rsid w:val="00DA3244"/>
    <w:rsid w:val="00DA3425"/>
    <w:rsid w:val="00DA349B"/>
    <w:rsid w:val="00DA3B14"/>
    <w:rsid w:val="00DA4275"/>
    <w:rsid w:val="00DA654C"/>
    <w:rsid w:val="00DA683C"/>
    <w:rsid w:val="00DA6FEC"/>
    <w:rsid w:val="00DA7FE8"/>
    <w:rsid w:val="00DB15CB"/>
    <w:rsid w:val="00DB1663"/>
    <w:rsid w:val="00DB1A1B"/>
    <w:rsid w:val="00DB1C0C"/>
    <w:rsid w:val="00DB1DB0"/>
    <w:rsid w:val="00DB1F56"/>
    <w:rsid w:val="00DB382E"/>
    <w:rsid w:val="00DB3F21"/>
    <w:rsid w:val="00DB408F"/>
    <w:rsid w:val="00DB42F7"/>
    <w:rsid w:val="00DB4642"/>
    <w:rsid w:val="00DB5C86"/>
    <w:rsid w:val="00DB65A0"/>
    <w:rsid w:val="00DB67B8"/>
    <w:rsid w:val="00DB6E08"/>
    <w:rsid w:val="00DB76C3"/>
    <w:rsid w:val="00DB7B66"/>
    <w:rsid w:val="00DC00AC"/>
    <w:rsid w:val="00DC0620"/>
    <w:rsid w:val="00DC1B56"/>
    <w:rsid w:val="00DC2177"/>
    <w:rsid w:val="00DC2DDA"/>
    <w:rsid w:val="00DC378E"/>
    <w:rsid w:val="00DC43D3"/>
    <w:rsid w:val="00DC502C"/>
    <w:rsid w:val="00DC5155"/>
    <w:rsid w:val="00DC53C3"/>
    <w:rsid w:val="00DC53C8"/>
    <w:rsid w:val="00DC5782"/>
    <w:rsid w:val="00DC5E2A"/>
    <w:rsid w:val="00DC616B"/>
    <w:rsid w:val="00DC6706"/>
    <w:rsid w:val="00DC6C99"/>
    <w:rsid w:val="00DC7474"/>
    <w:rsid w:val="00DC7C72"/>
    <w:rsid w:val="00DD0453"/>
    <w:rsid w:val="00DD0BEC"/>
    <w:rsid w:val="00DD1C60"/>
    <w:rsid w:val="00DD2084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38"/>
    <w:rsid w:val="00DD6492"/>
    <w:rsid w:val="00DD65BC"/>
    <w:rsid w:val="00DD743D"/>
    <w:rsid w:val="00DE09B8"/>
    <w:rsid w:val="00DE0F4B"/>
    <w:rsid w:val="00DE152E"/>
    <w:rsid w:val="00DE184F"/>
    <w:rsid w:val="00DE1E9C"/>
    <w:rsid w:val="00DE1FB5"/>
    <w:rsid w:val="00DE26A0"/>
    <w:rsid w:val="00DE2974"/>
    <w:rsid w:val="00DE2A06"/>
    <w:rsid w:val="00DE3EA0"/>
    <w:rsid w:val="00DE4AAC"/>
    <w:rsid w:val="00DE4DB8"/>
    <w:rsid w:val="00DE511B"/>
    <w:rsid w:val="00DE559C"/>
    <w:rsid w:val="00DE66DE"/>
    <w:rsid w:val="00DE6B81"/>
    <w:rsid w:val="00DE6C45"/>
    <w:rsid w:val="00DE7706"/>
    <w:rsid w:val="00DF1542"/>
    <w:rsid w:val="00DF1DBD"/>
    <w:rsid w:val="00DF29F4"/>
    <w:rsid w:val="00DF4019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B8E"/>
    <w:rsid w:val="00DF7D63"/>
    <w:rsid w:val="00E00812"/>
    <w:rsid w:val="00E00B6F"/>
    <w:rsid w:val="00E010CB"/>
    <w:rsid w:val="00E0123A"/>
    <w:rsid w:val="00E01A2E"/>
    <w:rsid w:val="00E01ABC"/>
    <w:rsid w:val="00E01E01"/>
    <w:rsid w:val="00E030B6"/>
    <w:rsid w:val="00E03511"/>
    <w:rsid w:val="00E0412A"/>
    <w:rsid w:val="00E04680"/>
    <w:rsid w:val="00E04C49"/>
    <w:rsid w:val="00E04E77"/>
    <w:rsid w:val="00E06830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57B"/>
    <w:rsid w:val="00E21AAD"/>
    <w:rsid w:val="00E22738"/>
    <w:rsid w:val="00E2297D"/>
    <w:rsid w:val="00E22EA1"/>
    <w:rsid w:val="00E231D2"/>
    <w:rsid w:val="00E236FB"/>
    <w:rsid w:val="00E238B3"/>
    <w:rsid w:val="00E23EF4"/>
    <w:rsid w:val="00E243C9"/>
    <w:rsid w:val="00E24F4B"/>
    <w:rsid w:val="00E25024"/>
    <w:rsid w:val="00E251CC"/>
    <w:rsid w:val="00E2567C"/>
    <w:rsid w:val="00E25735"/>
    <w:rsid w:val="00E25BFE"/>
    <w:rsid w:val="00E266D1"/>
    <w:rsid w:val="00E269A3"/>
    <w:rsid w:val="00E27357"/>
    <w:rsid w:val="00E30312"/>
    <w:rsid w:val="00E309CB"/>
    <w:rsid w:val="00E32223"/>
    <w:rsid w:val="00E3230B"/>
    <w:rsid w:val="00E33312"/>
    <w:rsid w:val="00E33505"/>
    <w:rsid w:val="00E33724"/>
    <w:rsid w:val="00E34A87"/>
    <w:rsid w:val="00E35364"/>
    <w:rsid w:val="00E402BF"/>
    <w:rsid w:val="00E415C7"/>
    <w:rsid w:val="00E416A0"/>
    <w:rsid w:val="00E418E2"/>
    <w:rsid w:val="00E436B5"/>
    <w:rsid w:val="00E43D2D"/>
    <w:rsid w:val="00E43E7F"/>
    <w:rsid w:val="00E45D46"/>
    <w:rsid w:val="00E46961"/>
    <w:rsid w:val="00E46B3A"/>
    <w:rsid w:val="00E47533"/>
    <w:rsid w:val="00E47AE2"/>
    <w:rsid w:val="00E511D6"/>
    <w:rsid w:val="00E5125F"/>
    <w:rsid w:val="00E51F6F"/>
    <w:rsid w:val="00E5206D"/>
    <w:rsid w:val="00E52083"/>
    <w:rsid w:val="00E52489"/>
    <w:rsid w:val="00E52954"/>
    <w:rsid w:val="00E52CE8"/>
    <w:rsid w:val="00E5398A"/>
    <w:rsid w:val="00E543B4"/>
    <w:rsid w:val="00E5444A"/>
    <w:rsid w:val="00E554DB"/>
    <w:rsid w:val="00E56DFB"/>
    <w:rsid w:val="00E60101"/>
    <w:rsid w:val="00E606E4"/>
    <w:rsid w:val="00E60BC1"/>
    <w:rsid w:val="00E61335"/>
    <w:rsid w:val="00E62325"/>
    <w:rsid w:val="00E62C10"/>
    <w:rsid w:val="00E65263"/>
    <w:rsid w:val="00E652CE"/>
    <w:rsid w:val="00E66D90"/>
    <w:rsid w:val="00E672E0"/>
    <w:rsid w:val="00E675F4"/>
    <w:rsid w:val="00E7063D"/>
    <w:rsid w:val="00E7170A"/>
    <w:rsid w:val="00E71819"/>
    <w:rsid w:val="00E72226"/>
    <w:rsid w:val="00E7283C"/>
    <w:rsid w:val="00E73B08"/>
    <w:rsid w:val="00E73F07"/>
    <w:rsid w:val="00E74161"/>
    <w:rsid w:val="00E74AD9"/>
    <w:rsid w:val="00E74EBD"/>
    <w:rsid w:val="00E752CC"/>
    <w:rsid w:val="00E7586D"/>
    <w:rsid w:val="00E76110"/>
    <w:rsid w:val="00E762CA"/>
    <w:rsid w:val="00E76CEF"/>
    <w:rsid w:val="00E76FE5"/>
    <w:rsid w:val="00E77BAF"/>
    <w:rsid w:val="00E81C62"/>
    <w:rsid w:val="00E81FD1"/>
    <w:rsid w:val="00E825AB"/>
    <w:rsid w:val="00E82C08"/>
    <w:rsid w:val="00E834F7"/>
    <w:rsid w:val="00E844D0"/>
    <w:rsid w:val="00E84F53"/>
    <w:rsid w:val="00E85A10"/>
    <w:rsid w:val="00E85D33"/>
    <w:rsid w:val="00E86417"/>
    <w:rsid w:val="00E90730"/>
    <w:rsid w:val="00E9085E"/>
    <w:rsid w:val="00E918CA"/>
    <w:rsid w:val="00E91BA1"/>
    <w:rsid w:val="00E91CA0"/>
    <w:rsid w:val="00E9219A"/>
    <w:rsid w:val="00E938A9"/>
    <w:rsid w:val="00E93E58"/>
    <w:rsid w:val="00E95339"/>
    <w:rsid w:val="00E95515"/>
    <w:rsid w:val="00E97514"/>
    <w:rsid w:val="00E97954"/>
    <w:rsid w:val="00E97D1B"/>
    <w:rsid w:val="00EA05C1"/>
    <w:rsid w:val="00EA0A0C"/>
    <w:rsid w:val="00EA0A9B"/>
    <w:rsid w:val="00EA1859"/>
    <w:rsid w:val="00EA18AA"/>
    <w:rsid w:val="00EA28C2"/>
    <w:rsid w:val="00EA2D10"/>
    <w:rsid w:val="00EA308D"/>
    <w:rsid w:val="00EA358C"/>
    <w:rsid w:val="00EA3FCB"/>
    <w:rsid w:val="00EA42DE"/>
    <w:rsid w:val="00EA4DFC"/>
    <w:rsid w:val="00EA55E2"/>
    <w:rsid w:val="00EA5E5A"/>
    <w:rsid w:val="00EA67ED"/>
    <w:rsid w:val="00EA6D7F"/>
    <w:rsid w:val="00EA75D1"/>
    <w:rsid w:val="00EA76BF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26"/>
    <w:rsid w:val="00EC4D84"/>
    <w:rsid w:val="00EC57A3"/>
    <w:rsid w:val="00EC5908"/>
    <w:rsid w:val="00EC5D3B"/>
    <w:rsid w:val="00EC5EA8"/>
    <w:rsid w:val="00EC6C49"/>
    <w:rsid w:val="00EC73CA"/>
    <w:rsid w:val="00EC7511"/>
    <w:rsid w:val="00ED0312"/>
    <w:rsid w:val="00ED0CBB"/>
    <w:rsid w:val="00ED0F04"/>
    <w:rsid w:val="00ED136F"/>
    <w:rsid w:val="00ED1788"/>
    <w:rsid w:val="00ED2248"/>
    <w:rsid w:val="00ED2B30"/>
    <w:rsid w:val="00ED2DD3"/>
    <w:rsid w:val="00ED3014"/>
    <w:rsid w:val="00ED30F5"/>
    <w:rsid w:val="00ED323C"/>
    <w:rsid w:val="00ED3CDC"/>
    <w:rsid w:val="00ED3F39"/>
    <w:rsid w:val="00ED3FF0"/>
    <w:rsid w:val="00ED4B44"/>
    <w:rsid w:val="00ED513B"/>
    <w:rsid w:val="00ED5861"/>
    <w:rsid w:val="00ED5965"/>
    <w:rsid w:val="00ED603F"/>
    <w:rsid w:val="00ED6453"/>
    <w:rsid w:val="00ED696E"/>
    <w:rsid w:val="00ED6B80"/>
    <w:rsid w:val="00ED74C2"/>
    <w:rsid w:val="00ED793D"/>
    <w:rsid w:val="00EE0646"/>
    <w:rsid w:val="00EE0812"/>
    <w:rsid w:val="00EE1422"/>
    <w:rsid w:val="00EE1AA5"/>
    <w:rsid w:val="00EE2144"/>
    <w:rsid w:val="00EE2470"/>
    <w:rsid w:val="00EE447A"/>
    <w:rsid w:val="00EE4F18"/>
    <w:rsid w:val="00EE56D3"/>
    <w:rsid w:val="00EE6522"/>
    <w:rsid w:val="00EE6C99"/>
    <w:rsid w:val="00EE7346"/>
    <w:rsid w:val="00EF1046"/>
    <w:rsid w:val="00EF1960"/>
    <w:rsid w:val="00EF37B7"/>
    <w:rsid w:val="00EF3CDD"/>
    <w:rsid w:val="00EF4127"/>
    <w:rsid w:val="00EF50E5"/>
    <w:rsid w:val="00EF56E9"/>
    <w:rsid w:val="00EF5F80"/>
    <w:rsid w:val="00EF61AF"/>
    <w:rsid w:val="00EF655D"/>
    <w:rsid w:val="00EF759D"/>
    <w:rsid w:val="00EF79DD"/>
    <w:rsid w:val="00F01D0C"/>
    <w:rsid w:val="00F026F2"/>
    <w:rsid w:val="00F028CE"/>
    <w:rsid w:val="00F02BB4"/>
    <w:rsid w:val="00F03CD8"/>
    <w:rsid w:val="00F046E8"/>
    <w:rsid w:val="00F0535C"/>
    <w:rsid w:val="00F054B9"/>
    <w:rsid w:val="00F058BE"/>
    <w:rsid w:val="00F05CD7"/>
    <w:rsid w:val="00F05E21"/>
    <w:rsid w:val="00F060A9"/>
    <w:rsid w:val="00F06638"/>
    <w:rsid w:val="00F06AF9"/>
    <w:rsid w:val="00F06CB1"/>
    <w:rsid w:val="00F06EBF"/>
    <w:rsid w:val="00F07490"/>
    <w:rsid w:val="00F10E4F"/>
    <w:rsid w:val="00F11501"/>
    <w:rsid w:val="00F12232"/>
    <w:rsid w:val="00F1226D"/>
    <w:rsid w:val="00F124C5"/>
    <w:rsid w:val="00F12552"/>
    <w:rsid w:val="00F128B0"/>
    <w:rsid w:val="00F1436E"/>
    <w:rsid w:val="00F14A7A"/>
    <w:rsid w:val="00F14A94"/>
    <w:rsid w:val="00F14FD2"/>
    <w:rsid w:val="00F15274"/>
    <w:rsid w:val="00F1532F"/>
    <w:rsid w:val="00F15784"/>
    <w:rsid w:val="00F1715B"/>
    <w:rsid w:val="00F17321"/>
    <w:rsid w:val="00F175FC"/>
    <w:rsid w:val="00F17E7B"/>
    <w:rsid w:val="00F2000A"/>
    <w:rsid w:val="00F2031E"/>
    <w:rsid w:val="00F21862"/>
    <w:rsid w:val="00F2243D"/>
    <w:rsid w:val="00F22B29"/>
    <w:rsid w:val="00F22F2D"/>
    <w:rsid w:val="00F24072"/>
    <w:rsid w:val="00F24D98"/>
    <w:rsid w:val="00F24F00"/>
    <w:rsid w:val="00F258DD"/>
    <w:rsid w:val="00F267E1"/>
    <w:rsid w:val="00F26F37"/>
    <w:rsid w:val="00F2713B"/>
    <w:rsid w:val="00F271DD"/>
    <w:rsid w:val="00F272ED"/>
    <w:rsid w:val="00F27AC7"/>
    <w:rsid w:val="00F27F81"/>
    <w:rsid w:val="00F30044"/>
    <w:rsid w:val="00F304D9"/>
    <w:rsid w:val="00F306CB"/>
    <w:rsid w:val="00F313DF"/>
    <w:rsid w:val="00F3193D"/>
    <w:rsid w:val="00F31A3F"/>
    <w:rsid w:val="00F31D69"/>
    <w:rsid w:val="00F325F7"/>
    <w:rsid w:val="00F3288C"/>
    <w:rsid w:val="00F329DC"/>
    <w:rsid w:val="00F33FAE"/>
    <w:rsid w:val="00F3443B"/>
    <w:rsid w:val="00F347ED"/>
    <w:rsid w:val="00F348D9"/>
    <w:rsid w:val="00F3516A"/>
    <w:rsid w:val="00F352FB"/>
    <w:rsid w:val="00F35D59"/>
    <w:rsid w:val="00F362D5"/>
    <w:rsid w:val="00F366A3"/>
    <w:rsid w:val="00F3682F"/>
    <w:rsid w:val="00F37B2B"/>
    <w:rsid w:val="00F40355"/>
    <w:rsid w:val="00F41038"/>
    <w:rsid w:val="00F4148A"/>
    <w:rsid w:val="00F416AB"/>
    <w:rsid w:val="00F4190A"/>
    <w:rsid w:val="00F41E00"/>
    <w:rsid w:val="00F41EC3"/>
    <w:rsid w:val="00F4339A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433"/>
    <w:rsid w:val="00F5176B"/>
    <w:rsid w:val="00F518F6"/>
    <w:rsid w:val="00F528B1"/>
    <w:rsid w:val="00F52969"/>
    <w:rsid w:val="00F5329A"/>
    <w:rsid w:val="00F53343"/>
    <w:rsid w:val="00F53660"/>
    <w:rsid w:val="00F539F5"/>
    <w:rsid w:val="00F54810"/>
    <w:rsid w:val="00F550B4"/>
    <w:rsid w:val="00F553C8"/>
    <w:rsid w:val="00F55BC1"/>
    <w:rsid w:val="00F55E73"/>
    <w:rsid w:val="00F56076"/>
    <w:rsid w:val="00F56DB4"/>
    <w:rsid w:val="00F573CD"/>
    <w:rsid w:val="00F575DF"/>
    <w:rsid w:val="00F6052B"/>
    <w:rsid w:val="00F6205D"/>
    <w:rsid w:val="00F62978"/>
    <w:rsid w:val="00F62E8F"/>
    <w:rsid w:val="00F63002"/>
    <w:rsid w:val="00F6317E"/>
    <w:rsid w:val="00F63F45"/>
    <w:rsid w:val="00F647CB"/>
    <w:rsid w:val="00F65536"/>
    <w:rsid w:val="00F65558"/>
    <w:rsid w:val="00F6591F"/>
    <w:rsid w:val="00F65CC6"/>
    <w:rsid w:val="00F66CB7"/>
    <w:rsid w:val="00F67B10"/>
    <w:rsid w:val="00F70D39"/>
    <w:rsid w:val="00F710A2"/>
    <w:rsid w:val="00F71251"/>
    <w:rsid w:val="00F71EA9"/>
    <w:rsid w:val="00F72900"/>
    <w:rsid w:val="00F72D93"/>
    <w:rsid w:val="00F74BAF"/>
    <w:rsid w:val="00F75227"/>
    <w:rsid w:val="00F75C80"/>
    <w:rsid w:val="00F77F16"/>
    <w:rsid w:val="00F80F42"/>
    <w:rsid w:val="00F813F2"/>
    <w:rsid w:val="00F81757"/>
    <w:rsid w:val="00F8180F"/>
    <w:rsid w:val="00F81E3E"/>
    <w:rsid w:val="00F81F93"/>
    <w:rsid w:val="00F825FD"/>
    <w:rsid w:val="00F82856"/>
    <w:rsid w:val="00F8336B"/>
    <w:rsid w:val="00F8364B"/>
    <w:rsid w:val="00F84329"/>
    <w:rsid w:val="00F845D4"/>
    <w:rsid w:val="00F84FFC"/>
    <w:rsid w:val="00F85132"/>
    <w:rsid w:val="00F85376"/>
    <w:rsid w:val="00F87D7A"/>
    <w:rsid w:val="00F90C3C"/>
    <w:rsid w:val="00F913B6"/>
    <w:rsid w:val="00F919E7"/>
    <w:rsid w:val="00F946D4"/>
    <w:rsid w:val="00F94F40"/>
    <w:rsid w:val="00F94F6D"/>
    <w:rsid w:val="00F95024"/>
    <w:rsid w:val="00F961C8"/>
    <w:rsid w:val="00F9662B"/>
    <w:rsid w:val="00F96A9B"/>
    <w:rsid w:val="00F96DF4"/>
    <w:rsid w:val="00F9789B"/>
    <w:rsid w:val="00FA08C3"/>
    <w:rsid w:val="00FA1DC7"/>
    <w:rsid w:val="00FA2322"/>
    <w:rsid w:val="00FA2993"/>
    <w:rsid w:val="00FA2BEC"/>
    <w:rsid w:val="00FA2DD9"/>
    <w:rsid w:val="00FA2E9D"/>
    <w:rsid w:val="00FA323D"/>
    <w:rsid w:val="00FA3335"/>
    <w:rsid w:val="00FA39F9"/>
    <w:rsid w:val="00FA430E"/>
    <w:rsid w:val="00FA4E83"/>
    <w:rsid w:val="00FA5468"/>
    <w:rsid w:val="00FA5639"/>
    <w:rsid w:val="00FA5B65"/>
    <w:rsid w:val="00FA5CEA"/>
    <w:rsid w:val="00FA6C45"/>
    <w:rsid w:val="00FA7665"/>
    <w:rsid w:val="00FA7D1E"/>
    <w:rsid w:val="00FB0326"/>
    <w:rsid w:val="00FB04C5"/>
    <w:rsid w:val="00FB052F"/>
    <w:rsid w:val="00FB18BE"/>
    <w:rsid w:val="00FB2697"/>
    <w:rsid w:val="00FB290F"/>
    <w:rsid w:val="00FB2A91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630"/>
    <w:rsid w:val="00FB6B4C"/>
    <w:rsid w:val="00FB70FD"/>
    <w:rsid w:val="00FB710E"/>
    <w:rsid w:val="00FB7995"/>
    <w:rsid w:val="00FB7A09"/>
    <w:rsid w:val="00FB7CE2"/>
    <w:rsid w:val="00FC0B3C"/>
    <w:rsid w:val="00FC0EA4"/>
    <w:rsid w:val="00FC2B3B"/>
    <w:rsid w:val="00FC4240"/>
    <w:rsid w:val="00FC4395"/>
    <w:rsid w:val="00FC44BB"/>
    <w:rsid w:val="00FC53C9"/>
    <w:rsid w:val="00FC54CF"/>
    <w:rsid w:val="00FC5752"/>
    <w:rsid w:val="00FC63FE"/>
    <w:rsid w:val="00FC7260"/>
    <w:rsid w:val="00FC7E91"/>
    <w:rsid w:val="00FD0050"/>
    <w:rsid w:val="00FD00FF"/>
    <w:rsid w:val="00FD021B"/>
    <w:rsid w:val="00FD0DBB"/>
    <w:rsid w:val="00FD1188"/>
    <w:rsid w:val="00FD30EA"/>
    <w:rsid w:val="00FD3273"/>
    <w:rsid w:val="00FD3281"/>
    <w:rsid w:val="00FD329A"/>
    <w:rsid w:val="00FD32ED"/>
    <w:rsid w:val="00FD43A7"/>
    <w:rsid w:val="00FD4AEF"/>
    <w:rsid w:val="00FD53BC"/>
    <w:rsid w:val="00FD5D62"/>
    <w:rsid w:val="00FD5E0F"/>
    <w:rsid w:val="00FD5FEE"/>
    <w:rsid w:val="00FD69D1"/>
    <w:rsid w:val="00FD6B90"/>
    <w:rsid w:val="00FD6D32"/>
    <w:rsid w:val="00FD6EFD"/>
    <w:rsid w:val="00FD7286"/>
    <w:rsid w:val="00FD78FB"/>
    <w:rsid w:val="00FE08E7"/>
    <w:rsid w:val="00FE1297"/>
    <w:rsid w:val="00FE223B"/>
    <w:rsid w:val="00FE2EE3"/>
    <w:rsid w:val="00FE3447"/>
    <w:rsid w:val="00FE374D"/>
    <w:rsid w:val="00FE3CA9"/>
    <w:rsid w:val="00FE3CD0"/>
    <w:rsid w:val="00FE3F84"/>
    <w:rsid w:val="00FE495E"/>
    <w:rsid w:val="00FE4C08"/>
    <w:rsid w:val="00FE538E"/>
    <w:rsid w:val="00FE5793"/>
    <w:rsid w:val="00FE5817"/>
    <w:rsid w:val="00FE5CE1"/>
    <w:rsid w:val="00FE6D25"/>
    <w:rsid w:val="00FE7189"/>
    <w:rsid w:val="00FE744A"/>
    <w:rsid w:val="00FF07D2"/>
    <w:rsid w:val="00FF07D8"/>
    <w:rsid w:val="00FF1326"/>
    <w:rsid w:val="00FF18EF"/>
    <w:rsid w:val="00FF3DF7"/>
    <w:rsid w:val="00FF590F"/>
    <w:rsid w:val="00FF6D01"/>
    <w:rsid w:val="00FF7376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1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B1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B14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86B14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6B14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86B1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6B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B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B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B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386B1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86B1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6B1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86B1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86B1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86B14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86B14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86B1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B1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B1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B1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386B1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86B1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386B1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86B1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386B1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386B1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386B1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386B1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386B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B1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386B14"/>
    <w:rPr>
      <w:b/>
    </w:rPr>
  </w:style>
  <w:style w:type="numbering" w:customStyle="1" w:styleId="KennysListStyles">
    <w:name w:val="KennysListStyles"/>
    <w:uiPriority w:val="99"/>
    <w:rsid w:val="00386B1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386B14"/>
    <w:rPr>
      <w:b/>
    </w:rPr>
  </w:style>
  <w:style w:type="paragraph" w:customStyle="1" w:styleId="Answer">
    <w:name w:val="Answer"/>
    <w:basedOn w:val="Normal"/>
    <w:qFormat/>
    <w:rsid w:val="00386B14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386B1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386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386B14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386B14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386B14"/>
    <w:rPr>
      <w:smallCaps/>
    </w:rPr>
  </w:style>
  <w:style w:type="paragraph" w:customStyle="1" w:styleId="SourceCodeCaption">
    <w:name w:val="Source Code Caption"/>
    <w:basedOn w:val="Normal"/>
    <w:rsid w:val="00386B1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386B14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86B1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6B1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86B14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386B14"/>
    <w:rPr>
      <w:b/>
      <w:smallCaps/>
    </w:rPr>
  </w:style>
  <w:style w:type="paragraph" w:customStyle="1" w:styleId="NumberedList">
    <w:name w:val="Numbered List"/>
    <w:basedOn w:val="Normal"/>
    <w:qFormat/>
    <w:rsid w:val="00386B1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386B1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386B1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386B14"/>
  </w:style>
  <w:style w:type="paragraph" w:styleId="ListNumber">
    <w:name w:val="List Number"/>
    <w:basedOn w:val="Normal"/>
    <w:uiPriority w:val="99"/>
    <w:unhideWhenUsed/>
    <w:rsid w:val="00386B1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386B1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386B1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386B1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386B1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386B1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86B1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386B1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386B1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86B14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386B14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86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B1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386B14"/>
    <w:rPr>
      <w:smallCaps/>
    </w:rPr>
  </w:style>
  <w:style w:type="paragraph" w:customStyle="1" w:styleId="TableCellNormal">
    <w:name w:val="Table Cell Normal"/>
    <w:basedOn w:val="Normal"/>
    <w:qFormat/>
    <w:rsid w:val="00386B1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386B1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386B14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386B14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386B1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386B1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386B1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386B1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386B14"/>
    <w:rPr>
      <w:i/>
      <w:iCs/>
    </w:rPr>
  </w:style>
  <w:style w:type="character" w:customStyle="1" w:styleId="CommandChar">
    <w:name w:val="Command Char"/>
    <w:basedOn w:val="DefaultParagraphFont"/>
    <w:link w:val="Command"/>
    <w:rsid w:val="00386B1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386B14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386B1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386B1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386B1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386B1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386B1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386B14"/>
    <w:pPr>
      <w:spacing w:after="0"/>
      <w:ind w:left="924" w:hanging="357"/>
    </w:pPr>
  </w:style>
  <w:style w:type="paragraph" w:customStyle="1" w:styleId="a">
    <w:name w:val="`"/>
    <w:basedOn w:val="Normal"/>
    <w:qFormat/>
    <w:rsid w:val="00386B1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386B1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386B1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386B14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386B14"/>
    <w:rPr>
      <w:b/>
      <w:smallCaps/>
    </w:rPr>
  </w:style>
  <w:style w:type="table" w:customStyle="1" w:styleId="SimpleDefinition">
    <w:name w:val="SimpleDefinition"/>
    <w:basedOn w:val="TableNormal"/>
    <w:uiPriority w:val="99"/>
    <w:rsid w:val="00386B1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386B1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386B14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386B14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386B14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386B14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386B14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386B14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386B14"/>
    <w:rPr>
      <w:color w:val="4BACC6" w:themeColor="accent5"/>
    </w:rPr>
  </w:style>
  <w:style w:type="paragraph" w:customStyle="1" w:styleId="ToDoSection">
    <w:name w:val="ToDo Section"/>
    <w:basedOn w:val="Heading1"/>
    <w:qFormat/>
    <w:rsid w:val="00386B14"/>
  </w:style>
  <w:style w:type="paragraph" w:customStyle="1" w:styleId="ToDoQuestionHeader">
    <w:name w:val="ToDo Question Header"/>
    <w:basedOn w:val="Question"/>
    <w:qFormat/>
    <w:rsid w:val="00386B14"/>
  </w:style>
  <w:style w:type="paragraph" w:customStyle="1" w:styleId="ToDoDetails">
    <w:name w:val="ToDoDetails"/>
    <w:basedOn w:val="Normal"/>
    <w:qFormat/>
    <w:rsid w:val="00386B14"/>
  </w:style>
  <w:style w:type="paragraph" w:customStyle="1" w:styleId="CodeExampleCode">
    <w:name w:val="Code Example Code"/>
    <w:basedOn w:val="Normal"/>
    <w:rsid w:val="00386B14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386B14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386B14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386B14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386B14"/>
  </w:style>
  <w:style w:type="paragraph" w:customStyle="1" w:styleId="questionsubsection2">
    <w:name w:val="question sub section 2"/>
    <w:basedOn w:val="Heading4"/>
    <w:qFormat/>
    <w:rsid w:val="00386B14"/>
  </w:style>
  <w:style w:type="paragraph" w:customStyle="1" w:styleId="ListBulletHeader2">
    <w:name w:val="List Bullet Header 2"/>
    <w:basedOn w:val="Normal"/>
    <w:next w:val="ListBullet"/>
    <w:qFormat/>
    <w:rsid w:val="00386B14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386B14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386B14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386B14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386B14"/>
    <w:rPr>
      <w:color w:val="00B0F0" w:themeColor="accent1"/>
    </w:rPr>
  </w:style>
  <w:style w:type="paragraph" w:customStyle="1" w:styleId="TutorialStep0">
    <w:name w:val="Tutorial Step"/>
    <w:basedOn w:val="Normal"/>
    <w:qFormat/>
    <w:rsid w:val="00FF7376"/>
    <w:pPr>
      <w:ind w:left="480"/>
    </w:pPr>
  </w:style>
  <w:style w:type="paragraph" w:customStyle="1" w:styleId="TutorialStepText">
    <w:name w:val="Tutorial Step Text"/>
    <w:basedOn w:val="Normal"/>
    <w:qFormat/>
    <w:rsid w:val="00386B14"/>
    <w:pPr>
      <w:ind w:left="480"/>
    </w:pPr>
  </w:style>
  <w:style w:type="paragraph" w:customStyle="1" w:styleId="Keyword">
    <w:name w:val="Keyword"/>
    <w:basedOn w:val="Strong1"/>
    <w:link w:val="KeywordChar"/>
    <w:qFormat/>
    <w:rsid w:val="00386B14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386B14"/>
    <w:rPr>
      <w:rFonts w:eastAsiaTheme="minorEastAsia"/>
      <w:b w:val="0"/>
      <w:color w:val="31378B" w:themeColor="text2"/>
      <w:sz w:val="24"/>
      <w:lang w:eastAsia="fi-FI"/>
    </w:rPr>
  </w:style>
  <w:style w:type="paragraph" w:styleId="ListNumber2">
    <w:name w:val="List Number 2"/>
    <w:basedOn w:val="Normal"/>
    <w:uiPriority w:val="99"/>
    <w:unhideWhenUsed/>
    <w:rsid w:val="00404DAA"/>
    <w:pPr>
      <w:tabs>
        <w:tab w:val="num" w:pos="643"/>
      </w:tabs>
      <w:ind w:left="643" w:hanging="360"/>
      <w:contextualSpacing/>
    </w:pPr>
  </w:style>
  <w:style w:type="paragraph" w:customStyle="1" w:styleId="Style1">
    <w:name w:val="Style1"/>
    <w:basedOn w:val="SourceCode"/>
    <w:qFormat/>
    <w:rsid w:val="00386B14"/>
    <w:rPr>
      <w:sz w:val="16"/>
    </w:rPr>
  </w:style>
  <w:style w:type="paragraph" w:customStyle="1" w:styleId="SourceCodeTight">
    <w:name w:val="Source Code Tight"/>
    <w:basedOn w:val="SourceCode"/>
    <w:qFormat/>
    <w:rsid w:val="00386B1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8C1A-2AFB-46A8-8372-C839B56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9</cp:revision>
  <cp:lastPrinted>2021-03-11T08:16:00Z</cp:lastPrinted>
  <dcterms:created xsi:type="dcterms:W3CDTF">2021-05-13T16:37:00Z</dcterms:created>
  <dcterms:modified xsi:type="dcterms:W3CDTF">2021-05-13T16:59:00Z</dcterms:modified>
</cp:coreProperties>
</file>